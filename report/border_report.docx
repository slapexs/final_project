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36A9" w14:textId="40F44F3D" w:rsidR="0094735C" w:rsidRDefault="00CD135E" w:rsidP="0094735C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29191" wp14:editId="14B59364">
                <wp:simplePos x="0" y="0"/>
                <wp:positionH relativeFrom="column">
                  <wp:posOffset>2095500</wp:posOffset>
                </wp:positionH>
                <wp:positionV relativeFrom="paragraph">
                  <wp:posOffset>102545</wp:posOffset>
                </wp:positionV>
                <wp:extent cx="2857500" cy="8001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6AD8D" w14:textId="04508545" w:rsidR="008E0374" w:rsidRDefault="008E0374" w:rsidP="008E0374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8"/>
                              </w:rPr>
                            </w:pPr>
                            <w:r w:rsidRPr="008E0374">
                              <w:rPr>
                                <w:rFonts w:ascii="TH Niramit AS" w:hAnsi="TH Niramit AS" w:cs="TH Niramit AS"/>
                                <w:b/>
                                <w:bCs/>
                                <w:sz w:val="28"/>
                                <w:cs/>
                              </w:rPr>
                              <w:t>ระบบ</w:t>
                            </w:r>
                            <w:r w:rsidR="00CD135E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8"/>
                                <w:cs/>
                              </w:rPr>
                              <w:t>แนะนำสถานที่ฝึกงานด้านคอมพิวเตอร์</w:t>
                            </w:r>
                            <w:r w:rsidR="00CD135E">
                              <w:rPr>
                                <w:rFonts w:ascii="TH Niramit AS" w:hAnsi="TH Niramit AS" w:cs="TH Niramit AS"/>
                                <w:b/>
                                <w:bCs/>
                                <w:sz w:val="28"/>
                                <w:cs/>
                              </w:rPr>
                              <w:br/>
                            </w:r>
                            <w:r w:rsidR="00CD135E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8"/>
                                <w:cs/>
                              </w:rPr>
                              <w:t>ด้วยเทคโนโลยีการจัดกลุ่มเคมีน (</w:t>
                            </w:r>
                            <w:r w:rsidR="00CD135E">
                              <w:rPr>
                                <w:rFonts w:ascii="TH Niramit AS" w:hAnsi="TH Niramit AS" w:cs="TH Niramit AS"/>
                                <w:b/>
                                <w:bCs/>
                                <w:sz w:val="28"/>
                              </w:rPr>
                              <w:t>K-Means</w:t>
                            </w:r>
                            <w:r w:rsidR="00CD135E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8"/>
                                <w:cs/>
                              </w:rPr>
                              <w:t>)</w:t>
                            </w:r>
                          </w:p>
                          <w:p w14:paraId="1A2CD08B" w14:textId="77777777" w:rsidR="008E0374" w:rsidRDefault="008E0374" w:rsidP="008E0374">
                            <w:pPr>
                              <w:jc w:val="center"/>
                            </w:pPr>
                            <w:r w:rsidRPr="008E0374">
                              <w:rPr>
                                <w:rFonts w:ascii="TH Niramit AS" w:hAnsi="TH Niramit AS" w:cs="TH Niramit AS"/>
                                <w:b/>
                                <w:bCs/>
                                <w:sz w:val="28"/>
                                <w:cs/>
                              </w:rPr>
                              <w:t>มหาวิทยาลัยเทคโนโลยีราชมงคลล้านนา น่าน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291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5pt;margin-top:8.05pt;width:2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" fillcolor="white [3201]" stroked="f" strokeweight=".5pt">
                <v:textbox>
                  <w:txbxContent>
                    <w:p w14:paraId="2BB6AD8D" w14:textId="04508545" w:rsidR="008E0374" w:rsidRDefault="008E0374" w:rsidP="008E0374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 w:hint="cs"/>
                          <w:b/>
                          <w:bCs/>
                          <w:sz w:val="28"/>
                        </w:rPr>
                      </w:pPr>
                      <w:r w:rsidRPr="008E0374">
                        <w:rPr>
                          <w:rFonts w:ascii="TH Niramit AS" w:hAnsi="TH Niramit AS" w:cs="TH Niramit AS"/>
                          <w:b/>
                          <w:bCs/>
                          <w:sz w:val="28"/>
                          <w:cs/>
                        </w:rPr>
                        <w:t>ระบบ</w:t>
                      </w:r>
                      <w:r w:rsidR="00CD135E">
                        <w:rPr>
                          <w:rFonts w:ascii="TH Niramit AS" w:hAnsi="TH Niramit AS" w:cs="TH Niramit AS" w:hint="cs"/>
                          <w:b/>
                          <w:bCs/>
                          <w:sz w:val="28"/>
                          <w:cs/>
                        </w:rPr>
                        <w:t>แนะนำสถานที่ฝึกงานด้านคอมพิวเตอร์</w:t>
                      </w:r>
                      <w:r w:rsidR="00CD135E">
                        <w:rPr>
                          <w:rFonts w:ascii="TH Niramit AS" w:hAnsi="TH Niramit AS" w:cs="TH Niramit AS"/>
                          <w:b/>
                          <w:bCs/>
                          <w:sz w:val="28"/>
                          <w:cs/>
                        </w:rPr>
                        <w:br/>
                      </w:r>
                      <w:r w:rsidR="00CD135E">
                        <w:rPr>
                          <w:rFonts w:ascii="TH Niramit AS" w:hAnsi="TH Niramit AS" w:cs="TH Niramit AS" w:hint="cs"/>
                          <w:b/>
                          <w:bCs/>
                          <w:sz w:val="28"/>
                          <w:cs/>
                        </w:rPr>
                        <w:t>ด้วยเทคโนโลยีการจัดกลุ่มเคมีน (</w:t>
                      </w:r>
                      <w:r w:rsidR="00CD135E">
                        <w:rPr>
                          <w:rFonts w:ascii="TH Niramit AS" w:hAnsi="TH Niramit AS" w:cs="TH Niramit AS"/>
                          <w:b/>
                          <w:bCs/>
                          <w:sz w:val="28"/>
                        </w:rPr>
                        <w:t>K-Means</w:t>
                      </w:r>
                      <w:r w:rsidR="00CD135E">
                        <w:rPr>
                          <w:rFonts w:ascii="TH Niramit AS" w:hAnsi="TH Niramit AS" w:cs="TH Niramit AS" w:hint="cs"/>
                          <w:b/>
                          <w:bCs/>
                          <w:sz w:val="28"/>
                          <w:cs/>
                        </w:rPr>
                        <w:t>)</w:t>
                      </w:r>
                    </w:p>
                    <w:p w14:paraId="1A2CD08B" w14:textId="77777777" w:rsidR="008E0374" w:rsidRDefault="008E0374" w:rsidP="008E0374">
                      <w:pPr>
                        <w:jc w:val="center"/>
                      </w:pPr>
                      <w:r w:rsidRPr="008E0374">
                        <w:rPr>
                          <w:rFonts w:ascii="TH Niramit AS" w:hAnsi="TH Niramit AS" w:cs="TH Niramit AS"/>
                          <w:b/>
                          <w:bCs/>
                          <w:sz w:val="28"/>
                          <w:cs/>
                        </w:rPr>
                        <w:t>มหาวิทยาลัยเทคโนโลยีราชมงคลล้านนา น่าน</w:t>
                      </w:r>
                    </w:p>
                  </w:txbxContent>
                </v:textbox>
              </v:shape>
            </w:pict>
          </mc:Fallback>
        </mc:AlternateContent>
      </w:r>
      <w:r w:rsidR="00D02E8B">
        <w:rPr>
          <w:rFonts w:ascii="TH Niramit AS" w:hAnsi="TH Niramit AS" w:cs="TH Niramit AS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76734A" wp14:editId="01CF4807">
                <wp:simplePos x="0" y="0"/>
                <wp:positionH relativeFrom="column">
                  <wp:posOffset>5514975</wp:posOffset>
                </wp:positionH>
                <wp:positionV relativeFrom="paragraph">
                  <wp:posOffset>297099</wp:posOffset>
                </wp:positionV>
                <wp:extent cx="1657350" cy="800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73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9BA7" w14:textId="6DAE468E" w:rsidR="0094735C" w:rsidRPr="008E0374" w:rsidRDefault="00CD135E" w:rsidP="0094735C">
                            <w:pPr>
                              <w:spacing w:after="0" w:line="240" w:lineRule="auto"/>
                              <w:rPr>
                                <w:rFonts w:ascii="TH Niramit AS" w:hAnsi="TH Niramit AS" w:cs="TH Niramit AS"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ทินกฤต สิงห์แก้ว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734A" id="Text Box 2" o:spid="_x0000_s1027" type="#_x0000_t202" style="position:absolute;margin-left:434.25pt;margin-top:23.4pt;width:130.5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" fillcolor="white [3201]" stroked="f" strokeweight=".5pt">
                <v:textbox>
                  <w:txbxContent>
                    <w:p w14:paraId="24929BA7" w14:textId="6DAE468E" w:rsidR="0094735C" w:rsidRPr="008E0374" w:rsidRDefault="00CD135E" w:rsidP="0094735C">
                      <w:pPr>
                        <w:spacing w:after="0" w:line="240" w:lineRule="auto"/>
                        <w:rPr>
                          <w:rFonts w:ascii="TH Niramit AS" w:hAnsi="TH Niramit AS" w:cs="TH Niramit AS" w:hint="cs"/>
                          <w:b/>
                          <w:bCs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ทินกฤต สิงห์แก้ว</w:t>
                      </w:r>
                    </w:p>
                  </w:txbxContent>
                </v:textbox>
              </v:shape>
            </w:pict>
          </mc:Fallback>
        </mc:AlternateContent>
      </w:r>
    </w:p>
    <w:p w14:paraId="01179B0F" w14:textId="72574891" w:rsidR="0094735C" w:rsidRPr="0094735C" w:rsidRDefault="0094735C" w:rsidP="0094735C">
      <w:pPr>
        <w:rPr>
          <w:rFonts w:ascii="TH Niramit AS" w:hAnsi="TH Niramit AS" w:cs="TH Niramit AS"/>
          <w:b/>
          <w:bCs/>
          <w:sz w:val="32"/>
          <w:szCs w:val="32"/>
        </w:rPr>
      </w:pPr>
      <w:r w:rsidRPr="0094735C">
        <w:rPr>
          <w:rFonts w:ascii="TH Niramit AS" w:hAnsi="TH Niramit AS" w:cs="TH Niramit AS"/>
          <w:sz w:val="32"/>
          <w:szCs w:val="32"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>วิทยาศาสตร์ฯ</w:t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="008E0374">
        <w:rPr>
          <w:rFonts w:ascii="TH Niramit AS" w:hAnsi="TH Niramit AS" w:cs="TH Niramit AS" w:hint="cs"/>
          <w:b/>
          <w:bCs/>
          <w:sz w:val="28"/>
          <w:cs/>
        </w:rPr>
        <w:tab/>
      </w:r>
      <w:r w:rsidRPr="008E0374">
        <w:rPr>
          <w:rFonts w:ascii="TH Niramit AS" w:hAnsi="TH Niramit AS" w:cs="TH Niramit AS" w:hint="cs"/>
          <w:b/>
          <w:bCs/>
          <w:sz w:val="28"/>
          <w:cs/>
        </w:rPr>
        <w:t>พ.ศ.</w:t>
      </w:r>
      <w:r w:rsidR="000F312B">
        <w:rPr>
          <w:rFonts w:ascii="TH Niramit AS" w:hAnsi="TH Niramit AS" w:cs="TH Niramit AS"/>
          <w:b/>
          <w:bCs/>
          <w:sz w:val="28"/>
        </w:rPr>
        <w:t>25</w:t>
      </w:r>
      <w:r w:rsidR="00905C92">
        <w:rPr>
          <w:rFonts w:ascii="TH Niramit AS" w:hAnsi="TH Niramit AS" w:cs="TH Niramit AS"/>
          <w:b/>
          <w:bCs/>
          <w:sz w:val="28"/>
        </w:rPr>
        <w:t>65</w:t>
      </w:r>
    </w:p>
    <w:p w14:paraId="01A441A1" w14:textId="77777777" w:rsidR="0094735C" w:rsidRPr="0094735C" w:rsidRDefault="0094735C">
      <w:pPr>
        <w:rPr>
          <w:rFonts w:ascii="TH Niramit AS" w:hAnsi="TH Niramit AS" w:cs="TH Niramit AS"/>
          <w:b/>
          <w:bCs/>
          <w:sz w:val="28"/>
          <w:cs/>
        </w:rPr>
      </w:pPr>
    </w:p>
    <w:sectPr w:rsidR="0094735C" w:rsidRPr="0094735C" w:rsidSect="009473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5E"/>
    <w:rsid w:val="000F312B"/>
    <w:rsid w:val="006A134E"/>
    <w:rsid w:val="006B56B0"/>
    <w:rsid w:val="007459C8"/>
    <w:rsid w:val="008E0374"/>
    <w:rsid w:val="00905C92"/>
    <w:rsid w:val="0094735C"/>
    <w:rsid w:val="00A756D3"/>
    <w:rsid w:val="00C24E5E"/>
    <w:rsid w:val="00CD135E"/>
    <w:rsid w:val="00D02E8B"/>
    <w:rsid w:val="00EB2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556B"/>
  <w15:docId w15:val="{FA6BA446-C786-0648-8147-AEC0EA1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nze/Downloads/16-&#3649;&#3610;&#3610;&#3615;&#3629;&#3619;_&#3617;&#3626;_&#3609;&#3611;&#3585;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16-แบบฟอร_มส_นปก.dotx</Template>
  <TotalTime>17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Tinngrit Singkaew</dc:creator>
  <cp:lastModifiedBy>Tinngrit Singkaew</cp:lastModifiedBy>
  <cp:revision>1</cp:revision>
  <cp:lastPrinted>2015-03-02T06:43:00Z</cp:lastPrinted>
  <dcterms:created xsi:type="dcterms:W3CDTF">2023-03-27T04:18:00Z</dcterms:created>
  <dcterms:modified xsi:type="dcterms:W3CDTF">2023-03-27T05:34:00Z</dcterms:modified>
</cp:coreProperties>
</file>