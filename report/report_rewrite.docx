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4.xml" ContentType="application/vnd.openxmlformats-officedocument.wordprocessingml.footer+xml"/>
  <Override PartName="/word/header15.xml" ContentType="application/vnd.openxmlformats-officedocument.wordprocessingml.header+xml"/>
  <Override PartName="/word/footer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1D22F" w14:textId="77777777" w:rsidR="00871C6C" w:rsidRPr="00242171" w:rsidRDefault="00871C6C" w:rsidP="00A421E0">
      <w:pPr>
        <w:pStyle w:val="Subtitle"/>
        <w:jc w:val="center"/>
        <w:rPr>
          <w:cs/>
        </w:rPr>
      </w:pPr>
      <w:bookmarkStart w:id="0" w:name="_Hlk105020420"/>
      <w:bookmarkEnd w:id="0"/>
      <w:r w:rsidRPr="00242171">
        <w:rPr>
          <w:noProof/>
        </w:rPr>
        <w:drawing>
          <wp:anchor distT="0" distB="0" distL="114300" distR="114300" simplePos="0" relativeHeight="251969536" behindDoc="0" locked="0" layoutInCell="1" allowOverlap="1" wp14:anchorId="166FFC93" wp14:editId="4BFBE08B">
            <wp:simplePos x="0" y="0"/>
            <wp:positionH relativeFrom="column">
              <wp:posOffset>2237831</wp:posOffset>
            </wp:positionH>
            <wp:positionV relativeFrom="paragraph">
              <wp:posOffset>0</wp:posOffset>
            </wp:positionV>
            <wp:extent cx="1143000" cy="1828800"/>
            <wp:effectExtent l="0" t="0" r="0" b="0"/>
            <wp:wrapTopAndBottom/>
            <wp:docPr id="18" name="รูปภาพ 0" descr="10269507_649575145111158_3943996718435864130_n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94971" w14:textId="77777777" w:rsidR="00871C6C" w:rsidRPr="00242171" w:rsidRDefault="00871C6C" w:rsidP="00A421E0">
      <w:pPr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โครงงาน</w:t>
      </w:r>
      <w:r>
        <w:rPr>
          <w:rFonts w:hint="cs"/>
          <w:b/>
          <w:bCs/>
          <w:sz w:val="40"/>
          <w:szCs w:val="40"/>
          <w:cs/>
        </w:rPr>
        <w:t>ทางวิทยาการ</w:t>
      </w:r>
      <w:r w:rsidRPr="00242171">
        <w:rPr>
          <w:b/>
          <w:bCs/>
          <w:sz w:val="40"/>
          <w:szCs w:val="40"/>
          <w:cs/>
        </w:rPr>
        <w:t>คอมพิวเตอร์ระดับปริญญาตรี</w:t>
      </w:r>
    </w:p>
    <w:p w14:paraId="26732AE6" w14:textId="45D74020" w:rsidR="00871C6C" w:rsidRDefault="00871C6C" w:rsidP="00A421E0">
      <w:pPr>
        <w:tabs>
          <w:tab w:val="left" w:pos="1991"/>
        </w:tabs>
        <w:jc w:val="center"/>
        <w:rPr>
          <w:b/>
          <w:bCs/>
          <w:sz w:val="40"/>
          <w:szCs w:val="40"/>
        </w:rPr>
      </w:pPr>
    </w:p>
    <w:p w14:paraId="6DC3F160" w14:textId="77777777" w:rsidR="00185050" w:rsidRPr="00242171" w:rsidRDefault="00185050" w:rsidP="00A421E0">
      <w:pPr>
        <w:tabs>
          <w:tab w:val="left" w:pos="1991"/>
        </w:tabs>
        <w:jc w:val="center"/>
        <w:rPr>
          <w:b/>
          <w:bCs/>
          <w:sz w:val="40"/>
          <w:szCs w:val="40"/>
        </w:rPr>
      </w:pPr>
    </w:p>
    <w:p w14:paraId="2B4191E6" w14:textId="1DD24B04" w:rsidR="00871C6C" w:rsidRDefault="00871C6C" w:rsidP="00A421E0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เรื่อง</w:t>
      </w:r>
    </w:p>
    <w:p w14:paraId="1668CA2F" w14:textId="4D213C46" w:rsidR="00185050" w:rsidRDefault="00185050" w:rsidP="00A421E0">
      <w:pPr>
        <w:tabs>
          <w:tab w:val="left" w:pos="1991"/>
        </w:tabs>
        <w:jc w:val="center"/>
        <w:rPr>
          <w:b/>
          <w:bCs/>
          <w:sz w:val="40"/>
          <w:szCs w:val="40"/>
        </w:rPr>
      </w:pPr>
    </w:p>
    <w:p w14:paraId="0F12230C" w14:textId="77777777" w:rsidR="00185050" w:rsidRPr="00242171" w:rsidRDefault="00185050" w:rsidP="00A421E0">
      <w:pPr>
        <w:tabs>
          <w:tab w:val="left" w:pos="1991"/>
        </w:tabs>
        <w:jc w:val="center"/>
        <w:rPr>
          <w:rFonts w:hint="cs"/>
          <w:b/>
          <w:bCs/>
          <w:sz w:val="40"/>
          <w:szCs w:val="40"/>
        </w:rPr>
      </w:pPr>
    </w:p>
    <w:p w14:paraId="46C95A63" w14:textId="77777777" w:rsidR="00F71C6A" w:rsidRDefault="00F71C6A" w:rsidP="00A421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jc w:val="center"/>
        <w:rPr>
          <w:b/>
          <w:bCs/>
          <w:sz w:val="40"/>
          <w:szCs w:val="40"/>
        </w:rPr>
      </w:pPr>
      <w:r w:rsidRPr="00F71C6A">
        <w:rPr>
          <w:b/>
          <w:bCs/>
          <w:sz w:val="40"/>
          <w:szCs w:val="40"/>
          <w:cs/>
        </w:rPr>
        <w:t>ระบบแนะนำสถานที่ฝึกงานด้านคอมพิวเตอร์ ด้วยเทคโนโลยีการจัดกลุ่มเคมีนท์ (</w:t>
      </w:r>
      <w:r w:rsidRPr="00F71C6A">
        <w:rPr>
          <w:b/>
          <w:bCs/>
          <w:sz w:val="40"/>
          <w:szCs w:val="40"/>
        </w:rPr>
        <w:t>K-Means)</w:t>
      </w:r>
    </w:p>
    <w:p w14:paraId="09FD925D" w14:textId="359D5810" w:rsidR="00871C6C" w:rsidRDefault="00F71C6A" w:rsidP="00A421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jc w:val="center"/>
        <w:rPr>
          <w:b/>
          <w:bCs/>
          <w:sz w:val="40"/>
          <w:szCs w:val="40"/>
        </w:rPr>
      </w:pPr>
      <w:r w:rsidRPr="00F71C6A">
        <w:rPr>
          <w:b/>
          <w:bCs/>
          <w:sz w:val="40"/>
          <w:szCs w:val="40"/>
        </w:rPr>
        <w:t>Computer Internship Recommendation System With</w:t>
      </w:r>
      <w:r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br/>
      </w:r>
      <w:r w:rsidRPr="00F71C6A">
        <w:rPr>
          <w:b/>
          <w:bCs/>
          <w:sz w:val="40"/>
          <w:szCs w:val="40"/>
        </w:rPr>
        <w:t>K-Means Clustering</w:t>
      </w:r>
    </w:p>
    <w:p w14:paraId="17FFF109" w14:textId="77777777" w:rsidR="0033107D" w:rsidRPr="0033107D" w:rsidRDefault="0033107D" w:rsidP="00A421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jc w:val="center"/>
        <w:rPr>
          <w:rFonts w:hint="cs"/>
          <w:b/>
          <w:bCs/>
          <w:caps/>
          <w:sz w:val="40"/>
          <w:szCs w:val="40"/>
        </w:rPr>
      </w:pPr>
    </w:p>
    <w:p w14:paraId="5FE4C084" w14:textId="697A29FF" w:rsidR="00871C6C" w:rsidRDefault="00871C6C" w:rsidP="00A421E0">
      <w:pPr>
        <w:tabs>
          <w:tab w:val="left" w:pos="1991"/>
        </w:tabs>
        <w:jc w:val="center"/>
        <w:rPr>
          <w:b/>
          <w:bCs/>
          <w:sz w:val="40"/>
          <w:szCs w:val="40"/>
          <w:lang w:val="en"/>
        </w:rPr>
      </w:pPr>
    </w:p>
    <w:p w14:paraId="0EA9FD59" w14:textId="77777777" w:rsidR="00185050" w:rsidRPr="00F90F30" w:rsidRDefault="00185050" w:rsidP="00A421E0">
      <w:pPr>
        <w:tabs>
          <w:tab w:val="left" w:pos="1991"/>
        </w:tabs>
        <w:jc w:val="center"/>
        <w:rPr>
          <w:b/>
          <w:bCs/>
          <w:sz w:val="40"/>
          <w:szCs w:val="40"/>
          <w:lang w:val="en"/>
        </w:rPr>
      </w:pPr>
    </w:p>
    <w:p w14:paraId="65BA73C6" w14:textId="2930C931" w:rsidR="00871C6C" w:rsidRDefault="00871C6C" w:rsidP="00A421E0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โดย</w:t>
      </w:r>
    </w:p>
    <w:p w14:paraId="4FA3318B" w14:textId="77777777" w:rsidR="0033107D" w:rsidRPr="00242171" w:rsidRDefault="0033107D" w:rsidP="00A421E0">
      <w:pPr>
        <w:tabs>
          <w:tab w:val="left" w:pos="1991"/>
        </w:tabs>
        <w:jc w:val="center"/>
        <w:rPr>
          <w:rFonts w:hint="cs"/>
          <w:b/>
          <w:bCs/>
          <w:sz w:val="40"/>
          <w:szCs w:val="40"/>
        </w:rPr>
      </w:pPr>
    </w:p>
    <w:p w14:paraId="3CF85B61" w14:textId="3BA61570" w:rsidR="00871C6C" w:rsidRPr="00242171" w:rsidRDefault="001C6BFD" w:rsidP="00A421E0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นายทินกฤต</w:t>
      </w:r>
      <w:r>
        <w:rPr>
          <w:b/>
          <w:bCs/>
          <w:sz w:val="40"/>
          <w:szCs w:val="40"/>
          <w:cs/>
        </w:rPr>
        <w:tab/>
      </w:r>
      <w:r>
        <w:rPr>
          <w:rFonts w:hint="cs"/>
          <w:b/>
          <w:bCs/>
          <w:sz w:val="40"/>
          <w:szCs w:val="40"/>
          <w:cs/>
        </w:rPr>
        <w:t>สิงห์แก้ว</w:t>
      </w:r>
    </w:p>
    <w:p w14:paraId="1ED67A06" w14:textId="496183BC" w:rsidR="00871C6C" w:rsidRDefault="00871C6C" w:rsidP="00A421E0">
      <w:pPr>
        <w:tabs>
          <w:tab w:val="left" w:pos="1991"/>
        </w:tabs>
        <w:jc w:val="center"/>
        <w:rPr>
          <w:b/>
          <w:bCs/>
          <w:sz w:val="40"/>
          <w:szCs w:val="40"/>
        </w:rPr>
      </w:pPr>
    </w:p>
    <w:p w14:paraId="3D07A60E" w14:textId="77777777" w:rsidR="00185050" w:rsidRDefault="00185050" w:rsidP="00A421E0">
      <w:pPr>
        <w:tabs>
          <w:tab w:val="left" w:pos="1991"/>
        </w:tabs>
        <w:jc w:val="center"/>
        <w:rPr>
          <w:rFonts w:hint="cs"/>
          <w:b/>
          <w:bCs/>
          <w:sz w:val="40"/>
          <w:szCs w:val="40"/>
          <w:cs/>
        </w:rPr>
      </w:pPr>
    </w:p>
    <w:p w14:paraId="2513ED3B" w14:textId="77777777" w:rsidR="00871C6C" w:rsidRDefault="00871C6C" w:rsidP="00A421E0">
      <w:pPr>
        <w:tabs>
          <w:tab w:val="left" w:pos="1991"/>
        </w:tabs>
        <w:jc w:val="center"/>
        <w:rPr>
          <w:b/>
          <w:bCs/>
          <w:sz w:val="40"/>
          <w:szCs w:val="40"/>
          <w:cs/>
        </w:rPr>
      </w:pPr>
    </w:p>
    <w:p w14:paraId="0880BAFE" w14:textId="77777777" w:rsidR="00871C6C" w:rsidRPr="00807B81" w:rsidRDefault="00871C6C" w:rsidP="00A421E0">
      <w:pPr>
        <w:tabs>
          <w:tab w:val="left" w:pos="1991"/>
        </w:tabs>
        <w:jc w:val="center"/>
        <w:rPr>
          <w:b/>
          <w:bCs/>
          <w:sz w:val="8"/>
          <w:szCs w:val="8"/>
        </w:rPr>
      </w:pPr>
    </w:p>
    <w:p w14:paraId="4D924B7C" w14:textId="77777777" w:rsidR="00871C6C" w:rsidRPr="00242171" w:rsidRDefault="00871C6C" w:rsidP="00A421E0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มหาวิทยาลัยเทคโนโลยีราชมงคลล้านนา  น่าน</w:t>
      </w:r>
    </w:p>
    <w:p w14:paraId="0066AA25" w14:textId="78B30565" w:rsidR="00871C6C" w:rsidRDefault="00871C6C" w:rsidP="00A421E0">
      <w:pPr>
        <w:tabs>
          <w:tab w:val="left" w:pos="1991"/>
          <w:tab w:val="left" w:pos="4680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 xml:space="preserve">ปีการศึกษา  </w:t>
      </w:r>
      <w:r w:rsidRPr="00242171">
        <w:rPr>
          <w:b/>
          <w:bCs/>
          <w:sz w:val="40"/>
          <w:szCs w:val="40"/>
        </w:rPr>
        <w:t>25</w:t>
      </w:r>
      <w:r>
        <w:rPr>
          <w:b/>
          <w:bCs/>
          <w:sz w:val="40"/>
          <w:szCs w:val="40"/>
        </w:rPr>
        <w:t>6</w:t>
      </w:r>
      <w:r w:rsidR="001C6BFD">
        <w:rPr>
          <w:b/>
          <w:bCs/>
          <w:sz w:val="40"/>
          <w:szCs w:val="40"/>
        </w:rPr>
        <w:t>5</w:t>
      </w:r>
    </w:p>
    <w:p w14:paraId="7D99F599" w14:textId="77777777" w:rsidR="00871C6C" w:rsidRDefault="00871C6C" w:rsidP="00A421E0">
      <w:pPr>
        <w:tabs>
          <w:tab w:val="left" w:pos="1991"/>
        </w:tabs>
        <w:jc w:val="center"/>
        <w:rPr>
          <w:b/>
          <w:bCs/>
          <w:sz w:val="40"/>
          <w:szCs w:val="40"/>
        </w:rPr>
      </w:pPr>
    </w:p>
    <w:p w14:paraId="45B6B290" w14:textId="77777777" w:rsidR="00DC0E6A" w:rsidRDefault="00DC0E6A" w:rsidP="00A421E0">
      <w:pPr>
        <w:tabs>
          <w:tab w:val="left" w:pos="1991"/>
        </w:tabs>
        <w:rPr>
          <w:b/>
          <w:bCs/>
          <w:sz w:val="40"/>
          <w:szCs w:val="40"/>
        </w:rPr>
        <w:sectPr w:rsidR="00DC0E6A" w:rsidSect="00E66B01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9" w:h="16840" w:code="9"/>
          <w:pgMar w:top="2160" w:right="1109" w:bottom="1440" w:left="1980" w:header="1440" w:footer="720" w:gutter="0"/>
          <w:pgNumType w:start="17"/>
          <w:cols w:space="720"/>
          <w:titlePg/>
          <w:docGrid w:linePitch="360"/>
        </w:sectPr>
      </w:pPr>
    </w:p>
    <w:p w14:paraId="0CED093F" w14:textId="77777777" w:rsidR="00DC0E6A" w:rsidRPr="00242171" w:rsidRDefault="00DC0E6A" w:rsidP="00A421E0">
      <w:pPr>
        <w:jc w:val="center"/>
        <w:rPr>
          <w:cs/>
        </w:rPr>
      </w:pPr>
      <w:r w:rsidRPr="00242171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79A3361" wp14:editId="40AB6F43">
            <wp:simplePos x="0" y="0"/>
            <wp:positionH relativeFrom="column">
              <wp:posOffset>2310765</wp:posOffset>
            </wp:positionH>
            <wp:positionV relativeFrom="paragraph">
              <wp:posOffset>0</wp:posOffset>
            </wp:positionV>
            <wp:extent cx="1143000" cy="1828800"/>
            <wp:effectExtent l="0" t="0" r="0" b="0"/>
            <wp:wrapTopAndBottom/>
            <wp:docPr id="16" name="รูปภาพ 0" descr="10269507_649575145111158_3943996718435864130_n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85B93" w14:textId="77777777" w:rsidR="00DC0E6A" w:rsidRPr="00242171" w:rsidRDefault="00DC0E6A" w:rsidP="00A421E0">
      <w:pPr>
        <w:spacing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cs/>
        </w:rPr>
        <w:t>ใบ</w:t>
      </w:r>
      <w:r>
        <w:rPr>
          <w:rFonts w:hint="cs"/>
          <w:b/>
          <w:bCs/>
          <w:sz w:val="36"/>
          <w:szCs w:val="36"/>
          <w:cs/>
        </w:rPr>
        <w:t>รับรอง</w:t>
      </w:r>
      <w:r w:rsidRPr="00242171">
        <w:rPr>
          <w:b/>
          <w:bCs/>
          <w:sz w:val="36"/>
          <w:szCs w:val="36"/>
          <w:cs/>
        </w:rPr>
        <w:t>โครงงาน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</w:p>
    <w:p w14:paraId="162DFE41" w14:textId="77777777" w:rsidR="00DC0E6A" w:rsidRPr="00242171" w:rsidRDefault="00DC0E6A" w:rsidP="00A421E0">
      <w:pPr>
        <w:spacing w:line="360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มหาวิทยาลัยเทคโนโลยีราชมงคลล้านนา น่าน</w:t>
      </w:r>
    </w:p>
    <w:p w14:paraId="7D7FD428" w14:textId="41264155" w:rsidR="00DC0E6A" w:rsidRPr="00242171" w:rsidRDefault="00DC0E6A" w:rsidP="00A421E0">
      <w:pPr>
        <w:spacing w:line="360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วิทยา</w:t>
      </w:r>
      <w:proofErr w:type="spellStart"/>
      <w:r w:rsidRPr="00242171">
        <w:rPr>
          <w:b/>
          <w:bCs/>
          <w:sz w:val="36"/>
          <w:szCs w:val="36"/>
          <w:cs/>
        </w:rPr>
        <w:t>ศา</w:t>
      </w:r>
      <w:proofErr w:type="spellEnd"/>
      <w:r w:rsidRPr="00242171">
        <w:rPr>
          <w:b/>
          <w:bCs/>
          <w:sz w:val="36"/>
          <w:szCs w:val="36"/>
          <w:cs/>
        </w:rPr>
        <w:t>สตรบัณฑิต (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  <w:r w:rsidRPr="00242171">
        <w:rPr>
          <w:b/>
          <w:bCs/>
          <w:sz w:val="36"/>
          <w:szCs w:val="36"/>
          <w:cs/>
        </w:rPr>
        <w:t>)</w:t>
      </w:r>
    </w:p>
    <w:p w14:paraId="2BFB0CDA" w14:textId="77777777" w:rsidR="00DC0E6A" w:rsidRPr="00B0645F" w:rsidRDefault="00DC0E6A" w:rsidP="00A421E0">
      <w:pPr>
        <w:spacing w:line="360" w:lineRule="auto"/>
        <w:rPr>
          <w:sz w:val="24"/>
          <w:szCs w:val="24"/>
        </w:rPr>
      </w:pPr>
    </w:p>
    <w:p w14:paraId="30164D8E" w14:textId="252E06A1" w:rsidR="008110CC" w:rsidRDefault="00DC0E6A" w:rsidP="00A421E0">
      <w:pPr>
        <w:tabs>
          <w:tab w:val="left" w:pos="567"/>
        </w:tabs>
      </w:pPr>
      <w:r w:rsidRPr="00242171">
        <w:rPr>
          <w:cs/>
        </w:rPr>
        <w:t xml:space="preserve">เรื่อง  </w:t>
      </w:r>
      <w:r w:rsidR="00F71C6A" w:rsidRPr="00F71C6A">
        <w:rPr>
          <w:cs/>
        </w:rPr>
        <w:t>ระบบแนะนำสถานที่ฝึกงานด้านคอมพิวเตอร์ ด้วยเทคโนโลยีการจัดกลุ่มเคมีนท์ (</w:t>
      </w:r>
      <w:r w:rsidR="00F71C6A" w:rsidRPr="00F71C6A">
        <w:t>K-Means)</w:t>
      </w:r>
    </w:p>
    <w:p w14:paraId="0C5A1578" w14:textId="400D9B28" w:rsidR="00DC0E6A" w:rsidRPr="00B22068" w:rsidRDefault="00DC0E6A" w:rsidP="00A421E0">
      <w:pPr>
        <w:tabs>
          <w:tab w:val="left" w:pos="567"/>
        </w:tabs>
        <w:rPr>
          <w:sz w:val="24"/>
          <w:szCs w:val="24"/>
          <w:cs/>
        </w:rPr>
      </w:pPr>
      <w:r w:rsidRPr="00EA2734">
        <w:rPr>
          <w:sz w:val="24"/>
          <w:szCs w:val="24"/>
        </w:rPr>
        <w:tab/>
      </w:r>
      <w:r w:rsidR="00F71C6A" w:rsidRPr="00F71C6A">
        <w:t>Computer Internship Recommendation System With K-Means Clustering</w:t>
      </w:r>
    </w:p>
    <w:p w14:paraId="1DF8E746" w14:textId="1BB96D9D" w:rsidR="00DC0E6A" w:rsidRDefault="00DC0E6A" w:rsidP="00A421E0">
      <w:pPr>
        <w:tabs>
          <w:tab w:val="left" w:pos="567"/>
        </w:tabs>
      </w:pPr>
      <w:r w:rsidRPr="00242171">
        <w:rPr>
          <w:cs/>
        </w:rPr>
        <w:t>โดย</w:t>
      </w:r>
      <w:r>
        <w:rPr>
          <w:rFonts w:hint="cs"/>
          <w:cs/>
        </w:rPr>
        <w:tab/>
      </w:r>
      <w:r w:rsidR="00BF5B27">
        <w:rPr>
          <w:rFonts w:hint="cs"/>
          <w:cs/>
        </w:rPr>
        <w:t>นายทินกฤต สิงห์แก้ว</w:t>
      </w:r>
    </w:p>
    <w:p w14:paraId="33AEF169" w14:textId="3F34909F" w:rsidR="00BF5B27" w:rsidRDefault="00BF5B27" w:rsidP="00A421E0">
      <w:pPr>
        <w:tabs>
          <w:tab w:val="left" w:pos="567"/>
        </w:tabs>
      </w:pPr>
    </w:p>
    <w:p w14:paraId="5E9D04DE" w14:textId="77777777" w:rsidR="00A421E0" w:rsidRPr="00907466" w:rsidRDefault="00A421E0" w:rsidP="00A421E0">
      <w:pPr>
        <w:tabs>
          <w:tab w:val="left" w:pos="567"/>
        </w:tabs>
        <w:rPr>
          <w:cs/>
        </w:rPr>
      </w:pPr>
    </w:p>
    <w:p w14:paraId="07AEA537" w14:textId="2E3B19AB" w:rsidR="00DC0E6A" w:rsidRDefault="00DC0E6A" w:rsidP="00A421E0">
      <w:pPr>
        <w:rPr>
          <w:b/>
          <w:bCs/>
        </w:rPr>
      </w:pPr>
      <w:r w:rsidRPr="00D21907">
        <w:rPr>
          <w:b/>
          <w:bCs/>
          <w:cs/>
        </w:rPr>
        <w:t>คณะกรรมการพิจารณา</w:t>
      </w:r>
      <w:r w:rsidRPr="00D21907">
        <w:rPr>
          <w:rFonts w:hint="cs"/>
          <w:b/>
          <w:bCs/>
          <w:cs/>
        </w:rPr>
        <w:t>เห็นชอบโดย</w:t>
      </w:r>
    </w:p>
    <w:p w14:paraId="2C5475B6" w14:textId="77777777" w:rsidR="00A421E0" w:rsidRPr="00D21907" w:rsidRDefault="00A421E0" w:rsidP="00A421E0">
      <w:pPr>
        <w:rPr>
          <w:b/>
          <w:bCs/>
        </w:rPr>
      </w:pPr>
    </w:p>
    <w:p w14:paraId="5204EA3F" w14:textId="1D709AF3" w:rsidR="00DC0E6A" w:rsidRPr="00242171" w:rsidRDefault="00DC0E6A" w:rsidP="00A421E0">
      <w:r w:rsidRPr="00242171">
        <w:rPr>
          <w:cs/>
        </w:rPr>
        <w:t>อาจารย์ที่ปรึกษา</w:t>
      </w:r>
      <w:r>
        <w:t>……..………………………………………………</w:t>
      </w:r>
      <w:r w:rsidR="00C83E3F">
        <w:t>.</w:t>
      </w:r>
      <w:r>
        <w:t>……………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40F31E63" w14:textId="6B00F6C0" w:rsidR="00F71C6A" w:rsidRDefault="00C83E3F" w:rsidP="00A421E0">
      <w:pPr>
        <w:tabs>
          <w:tab w:val="left" w:pos="2127"/>
        </w:tabs>
      </w:pPr>
      <w:r>
        <w:rPr>
          <w:cs/>
        </w:rPr>
        <w:tab/>
      </w:r>
      <w:r w:rsidR="00DC0E6A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BF5B27">
        <w:rPr>
          <w:cs/>
        </w:rPr>
        <w:t>ผู้ช่วยศาสตราจารย์ ดร.นงนุช  เกตุ้ย</w:t>
      </w:r>
      <w:r w:rsidR="00BF5B27">
        <w:rPr>
          <w:rFonts w:hint="cs"/>
          <w:cs/>
        </w:rPr>
        <w:t xml:space="preserve"> </w:t>
      </w:r>
      <w:r w:rsidR="00DC0E6A" w:rsidRPr="00242171">
        <w:rPr>
          <w:cs/>
        </w:rPr>
        <w:t>)</w:t>
      </w:r>
    </w:p>
    <w:p w14:paraId="1F07211B" w14:textId="77777777" w:rsidR="00F71C6A" w:rsidRDefault="00F71C6A" w:rsidP="00A421E0">
      <w:pPr>
        <w:tabs>
          <w:tab w:val="left" w:pos="2127"/>
        </w:tabs>
      </w:pPr>
    </w:p>
    <w:p w14:paraId="0E586778" w14:textId="7FB9FECA" w:rsidR="00C83E3F" w:rsidRPr="00242171" w:rsidRDefault="00C83E3F" w:rsidP="00A421E0">
      <w:r w:rsidRPr="00242171">
        <w:rPr>
          <w:cs/>
        </w:rPr>
        <w:t>อาจารย์ที่ปรึกษา</w:t>
      </w:r>
      <w:r>
        <w:rPr>
          <w:rFonts w:hint="cs"/>
          <w:cs/>
        </w:rPr>
        <w:t>ร่วม</w:t>
      </w:r>
      <w:r>
        <w:t>……..………………………………………………..……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04C4D628" w14:textId="1D32CCB6" w:rsidR="00C83E3F" w:rsidRDefault="00C83E3F" w:rsidP="00A421E0">
      <w:pPr>
        <w:tabs>
          <w:tab w:val="left" w:pos="2127"/>
        </w:tabs>
      </w:pPr>
      <w:r>
        <w:rPr>
          <w:cs/>
        </w:rPr>
        <w:tab/>
        <w:t>(</w:t>
      </w:r>
      <w:r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>วรวิ</w:t>
      </w:r>
      <w:proofErr w:type="spellStart"/>
      <w:r w:rsidR="00BF5B27">
        <w:rPr>
          <w:rFonts w:hint="cs"/>
          <w:cs/>
        </w:rPr>
        <w:t>ทย์</w:t>
      </w:r>
      <w:proofErr w:type="spellEnd"/>
      <w:r w:rsidR="00BF5B27">
        <w:rPr>
          <w:rFonts w:hint="cs"/>
          <w:cs/>
        </w:rPr>
        <w:t xml:space="preserve">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40E414C5" w14:textId="77777777" w:rsidR="00F71C6A" w:rsidRPr="00242171" w:rsidRDefault="00F71C6A" w:rsidP="00A421E0">
      <w:pPr>
        <w:tabs>
          <w:tab w:val="left" w:pos="2127"/>
        </w:tabs>
      </w:pPr>
    </w:p>
    <w:p w14:paraId="61C0C05D" w14:textId="77777777" w:rsidR="00DC0E6A" w:rsidRPr="00242171" w:rsidRDefault="00DC0E6A" w:rsidP="00A421E0">
      <w:r w:rsidRPr="00242171">
        <w:rPr>
          <w:cs/>
        </w:rPr>
        <w:t>อาจารย์ผู้รับผิดชอบวิชา</w:t>
      </w:r>
      <w:r w:rsidRPr="00242171">
        <w:t>…………………………………………………………</w:t>
      </w:r>
      <w:r>
        <w:t>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3AA0A4F9" w14:textId="08FD9B51" w:rsidR="00DC0E6A" w:rsidRDefault="00DC0E6A" w:rsidP="00A421E0">
      <w:pPr>
        <w:ind w:left="1440" w:firstLine="720"/>
      </w:pPr>
      <w:r>
        <w:rPr>
          <w:cs/>
        </w:rPr>
        <w:t>(</w:t>
      </w:r>
      <w:r>
        <w:rPr>
          <w:rFonts w:hint="cs"/>
          <w:cs/>
        </w:rPr>
        <w:t xml:space="preserve"> </w:t>
      </w:r>
      <w:r w:rsidR="00BF5B27" w:rsidRPr="00264811">
        <w:rPr>
          <w:rFonts w:hint="cs"/>
          <w:cs/>
        </w:rPr>
        <w:t>อาจารย์</w:t>
      </w:r>
      <w:r w:rsidR="006B3192" w:rsidRPr="006B3192">
        <w:rPr>
          <w:cs/>
        </w:rPr>
        <w:t>ปกรณ์ สุนทรเมธ</w:t>
      </w:r>
      <w:r w:rsidR="006B3192">
        <w:t xml:space="preserve"> </w:t>
      </w:r>
      <w:r w:rsidRPr="00242171">
        <w:rPr>
          <w:cs/>
        </w:rPr>
        <w:t>)</w:t>
      </w:r>
    </w:p>
    <w:p w14:paraId="043C2C6D" w14:textId="77777777" w:rsidR="00F71C6A" w:rsidRPr="00242171" w:rsidRDefault="00F71C6A" w:rsidP="00A421E0">
      <w:pPr>
        <w:ind w:left="1440" w:firstLine="720"/>
      </w:pPr>
    </w:p>
    <w:p w14:paraId="3FE5C198" w14:textId="77777777" w:rsidR="00DC0E6A" w:rsidRPr="00242171" w:rsidRDefault="00DC0E6A" w:rsidP="00A421E0">
      <w:r w:rsidRPr="00242171">
        <w:rPr>
          <w:cs/>
        </w:rPr>
        <w:t>ประธานหลักสูตร</w:t>
      </w:r>
      <w:r>
        <w:t>………</w:t>
      </w:r>
      <w:r w:rsidRPr="00242171">
        <w:t>……………………………………………………..……</w:t>
      </w:r>
      <w:r>
        <w:rPr>
          <w:rFonts w:hint="cs"/>
          <w:cs/>
        </w:rPr>
        <w:t>..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6C40B597" w14:textId="6F108D3F" w:rsidR="00DC0E6A" w:rsidRDefault="00DC0E6A" w:rsidP="00A421E0">
      <w:pPr>
        <w:ind w:left="1440" w:firstLine="720"/>
      </w:pPr>
      <w:r w:rsidRPr="00242171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>วรวิ</w:t>
      </w:r>
      <w:proofErr w:type="spellStart"/>
      <w:r w:rsidR="00BF5B27">
        <w:rPr>
          <w:rFonts w:hint="cs"/>
          <w:cs/>
        </w:rPr>
        <w:t>ทย์</w:t>
      </w:r>
      <w:proofErr w:type="spellEnd"/>
      <w:r w:rsidR="00BF5B27">
        <w:rPr>
          <w:rFonts w:hint="cs"/>
          <w:cs/>
        </w:rPr>
        <w:t xml:space="preserve">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098345BD" w14:textId="48D0A213" w:rsidR="00A421E0" w:rsidRDefault="00A421E0">
      <w:pPr>
        <w:spacing w:after="160" w:line="259" w:lineRule="aut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6D9D22D9" w14:textId="02110E55" w:rsidR="00DC0E6A" w:rsidRPr="00035286" w:rsidRDefault="00DC0E6A" w:rsidP="00A421E0">
      <w:pPr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lastRenderedPageBreak/>
        <w:t>โครงงาน</w:t>
      </w:r>
      <w:r w:rsidRPr="00035286">
        <w:rPr>
          <w:rFonts w:hint="cs"/>
          <w:b/>
          <w:bCs/>
          <w:sz w:val="36"/>
          <w:szCs w:val="36"/>
          <w:cs/>
        </w:rPr>
        <w:t>ทางวิทยาการคอมพิวเตอร์</w:t>
      </w:r>
      <w:r w:rsidRPr="00035286">
        <w:rPr>
          <w:b/>
          <w:bCs/>
          <w:sz w:val="36"/>
          <w:szCs w:val="36"/>
          <w:cs/>
        </w:rPr>
        <w:t>ระดับปริญญาตรี</w:t>
      </w:r>
    </w:p>
    <w:p w14:paraId="404EDB23" w14:textId="77777777" w:rsidR="00DC0E6A" w:rsidRPr="00035286" w:rsidRDefault="00DC0E6A" w:rsidP="00A421E0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2C39B4BE" w14:textId="77777777" w:rsidR="00DC0E6A" w:rsidRPr="00035286" w:rsidRDefault="00DC0E6A" w:rsidP="00A421E0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3CD7AD7F" w14:textId="77777777" w:rsidR="00DC0E6A" w:rsidRPr="00035286" w:rsidRDefault="00DC0E6A" w:rsidP="00A421E0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3927BE20" w14:textId="43FE52E7" w:rsidR="00DC0E6A" w:rsidRDefault="00DC0E6A" w:rsidP="00A421E0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เรื่อง</w:t>
      </w:r>
    </w:p>
    <w:p w14:paraId="0EBF4AAD" w14:textId="7973014F" w:rsidR="004429A4" w:rsidRDefault="004429A4" w:rsidP="00A421E0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4C061EC5" w14:textId="77777777" w:rsidR="004429A4" w:rsidRPr="00035286" w:rsidRDefault="004429A4" w:rsidP="00A421E0">
      <w:pPr>
        <w:tabs>
          <w:tab w:val="left" w:pos="1991"/>
        </w:tabs>
        <w:jc w:val="center"/>
        <w:rPr>
          <w:rFonts w:hint="cs"/>
          <w:b/>
          <w:bCs/>
          <w:sz w:val="36"/>
          <w:szCs w:val="36"/>
        </w:rPr>
      </w:pPr>
    </w:p>
    <w:p w14:paraId="33E6A85C" w14:textId="026B8488" w:rsidR="008110CC" w:rsidRPr="00035286" w:rsidRDefault="004429A4" w:rsidP="00A421E0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4429A4">
        <w:rPr>
          <w:b/>
          <w:bCs/>
          <w:sz w:val="36"/>
          <w:szCs w:val="36"/>
          <w:cs/>
        </w:rPr>
        <w:t>ระบบแนะนำสถานที่ฝึกงานด้านคอมพิวเตอร์ ด้วยเทคโนโลยีการจัดกลุ่ม</w:t>
      </w:r>
      <w:r>
        <w:rPr>
          <w:b/>
          <w:bCs/>
          <w:sz w:val="36"/>
          <w:szCs w:val="36"/>
          <w:cs/>
        </w:rPr>
        <w:br/>
      </w:r>
      <w:r w:rsidRPr="004429A4">
        <w:rPr>
          <w:b/>
          <w:bCs/>
          <w:sz w:val="36"/>
          <w:szCs w:val="36"/>
          <w:cs/>
        </w:rPr>
        <w:t>เคมีนท์ (</w:t>
      </w:r>
      <w:r w:rsidRPr="004429A4">
        <w:rPr>
          <w:b/>
          <w:bCs/>
          <w:sz w:val="36"/>
          <w:szCs w:val="36"/>
        </w:rPr>
        <w:t>K-Means)</w:t>
      </w:r>
    </w:p>
    <w:p w14:paraId="2A49D89C" w14:textId="30D86A4E" w:rsidR="00035286" w:rsidRPr="00035286" w:rsidRDefault="004429A4" w:rsidP="00A421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jc w:val="center"/>
        <w:rPr>
          <w:b/>
          <w:bCs/>
          <w:caps/>
          <w:sz w:val="36"/>
          <w:szCs w:val="36"/>
        </w:rPr>
      </w:pPr>
      <w:r w:rsidRPr="004429A4">
        <w:rPr>
          <w:b/>
          <w:bCs/>
          <w:sz w:val="36"/>
          <w:szCs w:val="36"/>
        </w:rPr>
        <w:t>Computer Internship Recommendation System With K-Means Clustering</w:t>
      </w:r>
    </w:p>
    <w:p w14:paraId="45E517B4" w14:textId="2710A930" w:rsidR="00B22068" w:rsidRPr="00035286" w:rsidRDefault="00B22068" w:rsidP="00A421E0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45375FDE" w14:textId="77777777" w:rsidR="00B22068" w:rsidRPr="00035286" w:rsidRDefault="00B22068" w:rsidP="00A421E0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0B7A78F9" w14:textId="77777777" w:rsidR="00B22068" w:rsidRPr="00035286" w:rsidRDefault="00B22068" w:rsidP="00A421E0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28A1E04D" w14:textId="38153A29" w:rsidR="00DC0E6A" w:rsidRDefault="00DC0E6A" w:rsidP="00A421E0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</w:rPr>
        <w:t xml:space="preserve">  </w:t>
      </w:r>
      <w:r w:rsidRPr="00035286">
        <w:rPr>
          <w:b/>
          <w:bCs/>
          <w:sz w:val="36"/>
          <w:szCs w:val="36"/>
          <w:cs/>
        </w:rPr>
        <w:t>โดย</w:t>
      </w:r>
    </w:p>
    <w:p w14:paraId="21650C2A" w14:textId="77777777" w:rsidR="004429A4" w:rsidRPr="00035286" w:rsidRDefault="004429A4" w:rsidP="00A421E0">
      <w:pPr>
        <w:tabs>
          <w:tab w:val="left" w:pos="1991"/>
        </w:tabs>
        <w:jc w:val="center"/>
        <w:rPr>
          <w:rFonts w:hint="cs"/>
          <w:b/>
          <w:bCs/>
          <w:sz w:val="36"/>
          <w:szCs w:val="36"/>
        </w:rPr>
      </w:pPr>
    </w:p>
    <w:p w14:paraId="7CF1CB46" w14:textId="41EBD1BE" w:rsidR="00F90439" w:rsidRPr="00035286" w:rsidRDefault="00083FE7" w:rsidP="00A421E0">
      <w:pPr>
        <w:tabs>
          <w:tab w:val="left" w:pos="1991"/>
        </w:tabs>
        <w:jc w:val="center"/>
        <w:rPr>
          <w:b/>
          <w:bCs/>
          <w:sz w:val="36"/>
          <w:szCs w:val="36"/>
          <w:cs/>
        </w:rPr>
      </w:pPr>
      <w:r>
        <w:rPr>
          <w:rFonts w:hint="cs"/>
          <w:b/>
          <w:bCs/>
          <w:sz w:val="36"/>
          <w:szCs w:val="36"/>
          <w:cs/>
        </w:rPr>
        <w:t>นายทินกฤต</w:t>
      </w:r>
      <w:r>
        <w:rPr>
          <w:b/>
          <w:bCs/>
          <w:sz w:val="36"/>
          <w:szCs w:val="36"/>
          <w:cs/>
        </w:rPr>
        <w:tab/>
      </w:r>
      <w:r>
        <w:rPr>
          <w:rFonts w:hint="cs"/>
          <w:b/>
          <w:bCs/>
          <w:sz w:val="36"/>
          <w:szCs w:val="36"/>
          <w:cs/>
        </w:rPr>
        <w:t>สิงห์แก้ว</w:t>
      </w:r>
    </w:p>
    <w:p w14:paraId="6D97C11B" w14:textId="77777777" w:rsidR="00B54246" w:rsidRPr="00035286" w:rsidRDefault="00B54246" w:rsidP="00A421E0">
      <w:pPr>
        <w:tabs>
          <w:tab w:val="left" w:pos="1991"/>
        </w:tabs>
        <w:jc w:val="center"/>
        <w:rPr>
          <w:b/>
          <w:bCs/>
          <w:sz w:val="36"/>
          <w:szCs w:val="36"/>
          <w:cs/>
        </w:rPr>
      </w:pPr>
    </w:p>
    <w:p w14:paraId="15E8F126" w14:textId="77777777" w:rsidR="00DC0E6A" w:rsidRPr="00035286" w:rsidRDefault="00DC0E6A" w:rsidP="00A421E0">
      <w:pPr>
        <w:tabs>
          <w:tab w:val="left" w:pos="1991"/>
        </w:tabs>
        <w:rPr>
          <w:b/>
          <w:bCs/>
          <w:sz w:val="36"/>
          <w:szCs w:val="36"/>
        </w:rPr>
      </w:pPr>
    </w:p>
    <w:p w14:paraId="247808B0" w14:textId="77777777" w:rsidR="00DC0E6A" w:rsidRPr="00035286" w:rsidRDefault="00DC0E6A" w:rsidP="00A421E0">
      <w:pPr>
        <w:tabs>
          <w:tab w:val="left" w:pos="1991"/>
        </w:tabs>
        <w:rPr>
          <w:b/>
          <w:bCs/>
          <w:sz w:val="36"/>
          <w:szCs w:val="36"/>
        </w:rPr>
      </w:pPr>
    </w:p>
    <w:p w14:paraId="035936B4" w14:textId="747FAE10" w:rsidR="00702361" w:rsidRPr="00035286" w:rsidRDefault="00702361" w:rsidP="00A421E0">
      <w:pPr>
        <w:tabs>
          <w:tab w:val="left" w:pos="1991"/>
        </w:tabs>
        <w:rPr>
          <w:b/>
          <w:bCs/>
          <w:sz w:val="36"/>
          <w:szCs w:val="36"/>
        </w:rPr>
      </w:pPr>
    </w:p>
    <w:p w14:paraId="0C76EF13" w14:textId="3C9075DC" w:rsidR="00035286" w:rsidRDefault="00035286" w:rsidP="00A421E0">
      <w:pPr>
        <w:tabs>
          <w:tab w:val="left" w:pos="1991"/>
        </w:tabs>
        <w:rPr>
          <w:b/>
          <w:bCs/>
          <w:sz w:val="36"/>
          <w:szCs w:val="36"/>
        </w:rPr>
      </w:pPr>
    </w:p>
    <w:p w14:paraId="0D064128" w14:textId="77777777" w:rsidR="004429A4" w:rsidRPr="00035286" w:rsidRDefault="004429A4" w:rsidP="00A421E0">
      <w:pPr>
        <w:tabs>
          <w:tab w:val="left" w:pos="1991"/>
        </w:tabs>
        <w:rPr>
          <w:rFonts w:hint="cs"/>
          <w:b/>
          <w:bCs/>
          <w:sz w:val="36"/>
          <w:szCs w:val="36"/>
        </w:rPr>
      </w:pPr>
    </w:p>
    <w:p w14:paraId="45D8BE7D" w14:textId="77777777" w:rsidR="00B22068" w:rsidRPr="00035286" w:rsidRDefault="00B22068" w:rsidP="00A421E0">
      <w:pPr>
        <w:tabs>
          <w:tab w:val="left" w:pos="1991"/>
        </w:tabs>
        <w:rPr>
          <w:b/>
          <w:bCs/>
          <w:sz w:val="36"/>
          <w:szCs w:val="36"/>
          <w:cs/>
        </w:rPr>
      </w:pPr>
    </w:p>
    <w:p w14:paraId="1F4F095A" w14:textId="77777777" w:rsidR="00DC0E6A" w:rsidRPr="00035286" w:rsidRDefault="00DC0E6A" w:rsidP="004429A4">
      <w:pPr>
        <w:tabs>
          <w:tab w:val="left" w:pos="1991"/>
        </w:tabs>
        <w:spacing w:after="120"/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>คณะวิทยาศาสตร์และเทคโนโลยีการเกษตร</w:t>
      </w:r>
    </w:p>
    <w:p w14:paraId="36268D86" w14:textId="77777777" w:rsidR="00DC0E6A" w:rsidRPr="00035286" w:rsidRDefault="00DC0E6A" w:rsidP="004429A4">
      <w:pPr>
        <w:tabs>
          <w:tab w:val="left" w:pos="1991"/>
        </w:tabs>
        <w:spacing w:after="120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มหาวิทยาลัยเทคโนโลยีราชมงคลล้านนา  น่าน</w:t>
      </w:r>
    </w:p>
    <w:p w14:paraId="001020A1" w14:textId="73A53F41" w:rsidR="00DC0E6A" w:rsidRPr="00035286" w:rsidRDefault="00DC0E6A" w:rsidP="004429A4">
      <w:pPr>
        <w:tabs>
          <w:tab w:val="left" w:pos="1991"/>
        </w:tabs>
        <w:spacing w:after="120"/>
        <w:jc w:val="center"/>
        <w:rPr>
          <w:b/>
          <w:bCs/>
          <w:sz w:val="36"/>
          <w:szCs w:val="36"/>
          <w:cs/>
        </w:rPr>
      </w:pPr>
      <w:r w:rsidRPr="00035286">
        <w:rPr>
          <w:rFonts w:hint="cs"/>
          <w:b/>
          <w:bCs/>
          <w:sz w:val="36"/>
          <w:szCs w:val="36"/>
          <w:cs/>
        </w:rPr>
        <w:t>เพื่อความสมบูรณ์แห่งปริญญาวิทยา</w:t>
      </w:r>
      <w:proofErr w:type="spellStart"/>
      <w:r w:rsidRPr="00035286">
        <w:rPr>
          <w:rFonts w:hint="cs"/>
          <w:b/>
          <w:bCs/>
          <w:sz w:val="36"/>
          <w:szCs w:val="36"/>
          <w:cs/>
        </w:rPr>
        <w:t>ศา</w:t>
      </w:r>
      <w:proofErr w:type="spellEnd"/>
      <w:r w:rsidRPr="00035286">
        <w:rPr>
          <w:rFonts w:hint="cs"/>
          <w:b/>
          <w:bCs/>
          <w:sz w:val="36"/>
          <w:szCs w:val="36"/>
          <w:cs/>
        </w:rPr>
        <w:t>สตรบัณฑิต สาข</w:t>
      </w:r>
      <w:r w:rsidR="00035286" w:rsidRPr="00035286">
        <w:rPr>
          <w:rFonts w:hint="cs"/>
          <w:b/>
          <w:bCs/>
          <w:sz w:val="36"/>
          <w:szCs w:val="36"/>
          <w:cs/>
        </w:rPr>
        <w:t>า</w:t>
      </w:r>
      <w:r w:rsidRPr="00035286">
        <w:rPr>
          <w:rFonts w:hint="cs"/>
          <w:b/>
          <w:bCs/>
          <w:sz w:val="36"/>
          <w:szCs w:val="36"/>
          <w:cs/>
        </w:rPr>
        <w:t>วิทยาศาสตร์</w:t>
      </w:r>
    </w:p>
    <w:p w14:paraId="05C076E4" w14:textId="62CE759D" w:rsidR="00DC0E6A" w:rsidRPr="00035286" w:rsidRDefault="00DC0E6A" w:rsidP="004429A4">
      <w:pPr>
        <w:tabs>
          <w:tab w:val="left" w:pos="1991"/>
        </w:tabs>
        <w:spacing w:after="120"/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 xml:space="preserve">พ.ศ. </w:t>
      </w:r>
      <w:r w:rsidRPr="00035286">
        <w:rPr>
          <w:b/>
          <w:bCs/>
          <w:sz w:val="36"/>
          <w:szCs w:val="36"/>
        </w:rPr>
        <w:t>256</w:t>
      </w:r>
      <w:r w:rsidR="00083FE7">
        <w:rPr>
          <w:b/>
          <w:bCs/>
          <w:sz w:val="36"/>
          <w:szCs w:val="36"/>
        </w:rPr>
        <w:t>5</w:t>
      </w:r>
    </w:p>
    <w:p w14:paraId="14902434" w14:textId="77777777" w:rsidR="00DC0E6A" w:rsidRPr="00035286" w:rsidRDefault="00DC0E6A" w:rsidP="00A421E0">
      <w:pPr>
        <w:tabs>
          <w:tab w:val="left" w:pos="1134"/>
        </w:tabs>
        <w:rPr>
          <w:rFonts w:cs="Angsana New"/>
          <w:b/>
          <w:bCs/>
          <w:sz w:val="40"/>
          <w:szCs w:val="40"/>
          <w:cs/>
        </w:rPr>
        <w:sectPr w:rsidR="00DC0E6A" w:rsidRPr="00035286" w:rsidSect="00E66B01">
          <w:headerReference w:type="even" r:id="rId15"/>
          <w:headerReference w:type="default" r:id="rId16"/>
          <w:headerReference w:type="first" r:id="rId17"/>
          <w:pgSz w:w="11909" w:h="16839" w:code="9"/>
          <w:pgMar w:top="2160" w:right="1109" w:bottom="1440" w:left="1980" w:header="1872" w:footer="706" w:gutter="0"/>
          <w:pgNumType w:fmt="thaiLetters" w:start="1"/>
          <w:cols w:space="708"/>
          <w:docGrid w:linePitch="435"/>
        </w:sectPr>
      </w:pPr>
    </w:p>
    <w:p w14:paraId="679C5658" w14:textId="77777777" w:rsidR="00DC0E6A" w:rsidRDefault="00DC0E6A" w:rsidP="00A421E0">
      <w:pPr>
        <w:pStyle w:val="Heading1"/>
        <w:rPr>
          <w:cs/>
        </w:rPr>
      </w:pPr>
      <w:bookmarkStart w:id="1" w:name="_Toc97370449"/>
      <w:bookmarkStart w:id="2" w:name="_Toc129250941"/>
      <w:r>
        <w:rPr>
          <w:rFonts w:hint="cs"/>
          <w:cs/>
        </w:rPr>
        <w:lastRenderedPageBreak/>
        <w:t>บทคัดย่อ</w:t>
      </w:r>
      <w:bookmarkEnd w:id="1"/>
      <w:bookmarkEnd w:id="2"/>
    </w:p>
    <w:p w14:paraId="73A96494" w14:textId="77777777" w:rsidR="00DC0E6A" w:rsidRDefault="00DC0E6A" w:rsidP="00A421E0">
      <w:pPr>
        <w:tabs>
          <w:tab w:val="left" w:pos="1134"/>
        </w:tabs>
        <w:jc w:val="center"/>
        <w:rPr>
          <w:b/>
          <w:bCs/>
          <w:sz w:val="40"/>
          <w:szCs w:val="40"/>
        </w:rPr>
      </w:pPr>
    </w:p>
    <w:p w14:paraId="4A48F93B" w14:textId="5A1A2549" w:rsidR="00B22068" w:rsidRDefault="00DC0E6A" w:rsidP="00A421E0">
      <w:pPr>
        <w:tabs>
          <w:tab w:val="left" w:pos="2340"/>
        </w:tabs>
        <w:ind w:left="2265" w:hanging="2265"/>
      </w:pPr>
      <w:r w:rsidRPr="00301376">
        <w:rPr>
          <w:rFonts w:hint="cs"/>
          <w:b/>
          <w:bCs/>
          <w:cs/>
        </w:rPr>
        <w:t>ชื่อโครงงาน</w:t>
      </w:r>
      <w:r>
        <w:tab/>
        <w:t>:</w:t>
      </w:r>
      <w:r w:rsidR="004429A4">
        <w:rPr>
          <w:rFonts w:hint="cs"/>
          <w:cs/>
        </w:rPr>
        <w:t xml:space="preserve"> </w:t>
      </w:r>
      <w:r w:rsidR="004429A4" w:rsidRPr="004429A4">
        <w:rPr>
          <w:cs/>
        </w:rPr>
        <w:t>ระบบแนะนำสถานที่ฝึกงานด้านคอมพิวเตอร์ ด้วยเทคโนโลยีการจัด</w:t>
      </w:r>
      <w:r w:rsidR="004429A4">
        <w:rPr>
          <w:cs/>
        </w:rPr>
        <w:tab/>
      </w:r>
      <w:r w:rsidR="004429A4">
        <w:rPr>
          <w:rFonts w:hint="cs"/>
          <w:cs/>
        </w:rPr>
        <w:t xml:space="preserve">  </w:t>
      </w:r>
      <w:r w:rsidR="004429A4">
        <w:rPr>
          <w:cs/>
        </w:rPr>
        <w:tab/>
      </w:r>
      <w:r w:rsidR="004429A4">
        <w:rPr>
          <w:rFonts w:hint="cs"/>
          <w:cs/>
        </w:rPr>
        <w:t xml:space="preserve"> </w:t>
      </w:r>
      <w:r w:rsidR="004429A4" w:rsidRPr="004429A4">
        <w:rPr>
          <w:cs/>
        </w:rPr>
        <w:t>กลุ่มเคมีนท์ (</w:t>
      </w:r>
      <w:r w:rsidR="004429A4" w:rsidRPr="004429A4">
        <w:t>K-Means)</w:t>
      </w:r>
    </w:p>
    <w:p w14:paraId="3B93BFCB" w14:textId="5D4924EB" w:rsidR="001C0771" w:rsidRDefault="00B22068" w:rsidP="00A421E0">
      <w:pPr>
        <w:tabs>
          <w:tab w:val="left" w:pos="2340"/>
        </w:tabs>
        <w:ind w:left="2265" w:hanging="2265"/>
        <w:rPr>
          <w:b/>
          <w:bCs/>
        </w:rPr>
      </w:pPr>
      <w:r>
        <w:rPr>
          <w:cs/>
        </w:rPr>
        <w:tab/>
      </w:r>
      <w:r w:rsidR="00F90439">
        <w:rPr>
          <w:cs/>
        </w:rPr>
        <w:tab/>
      </w:r>
      <w:r w:rsidR="00F90439">
        <w:rPr>
          <w:rFonts w:hint="cs"/>
          <w:cs/>
        </w:rPr>
        <w:t xml:space="preserve"> </w:t>
      </w:r>
      <w:r w:rsidR="004429A4" w:rsidRPr="004429A4">
        <w:t xml:space="preserve">Computer Internship Recommendation System With K-Means </w:t>
      </w:r>
      <w:r w:rsidR="004429A4">
        <w:rPr>
          <w:rFonts w:hint="cs"/>
          <w:cs/>
        </w:rPr>
        <w:t xml:space="preserve"> </w:t>
      </w:r>
      <w:r w:rsidR="004429A4">
        <w:rPr>
          <w:cs/>
        </w:rPr>
        <w:tab/>
      </w:r>
      <w:r w:rsidR="004429A4">
        <w:rPr>
          <w:cs/>
        </w:rPr>
        <w:tab/>
      </w:r>
      <w:r w:rsidR="004429A4">
        <w:rPr>
          <w:rFonts w:hint="cs"/>
          <w:cs/>
        </w:rPr>
        <w:t xml:space="preserve"> </w:t>
      </w:r>
      <w:r w:rsidR="004429A4" w:rsidRPr="004429A4">
        <w:t>Clustering</w:t>
      </w:r>
      <w:r w:rsidR="001C0771" w:rsidRPr="00301376">
        <w:rPr>
          <w:rFonts w:hint="cs"/>
          <w:b/>
          <w:bCs/>
          <w:cs/>
        </w:rPr>
        <w:t xml:space="preserve"> </w:t>
      </w:r>
    </w:p>
    <w:p w14:paraId="3CF7B65F" w14:textId="70672F83" w:rsidR="00F90439" w:rsidRPr="00FB60D7" w:rsidRDefault="00DC0E6A" w:rsidP="00A421E0">
      <w:pPr>
        <w:tabs>
          <w:tab w:val="left" w:pos="2340"/>
        </w:tabs>
        <w:ind w:left="2265" w:hanging="2265"/>
        <w:rPr>
          <w:cs/>
        </w:rPr>
      </w:pPr>
      <w:r w:rsidRPr="00301376">
        <w:rPr>
          <w:rFonts w:hint="cs"/>
          <w:b/>
          <w:bCs/>
          <w:cs/>
        </w:rPr>
        <w:t>ผู้ศึกษา</w:t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</w:t>
      </w:r>
      <w:r w:rsidR="00AA20F8">
        <w:rPr>
          <w:rFonts w:hint="cs"/>
          <w:cs/>
        </w:rPr>
        <w:t>นายทินกฤต</w:t>
      </w:r>
      <w:r w:rsidR="00AA20F8">
        <w:rPr>
          <w:cs/>
        </w:rPr>
        <w:tab/>
      </w:r>
      <w:r w:rsidR="00AA20F8">
        <w:rPr>
          <w:rFonts w:hint="cs"/>
          <w:cs/>
        </w:rPr>
        <w:t>สิงห์แก้ว</w:t>
      </w:r>
      <w:r w:rsidR="00F90439">
        <w:rPr>
          <w:b/>
          <w:bCs/>
          <w:cs/>
        </w:rPr>
        <w:tab/>
      </w:r>
      <w:r w:rsidR="00F90439">
        <w:rPr>
          <w:rFonts w:hint="cs"/>
          <w:cs/>
        </w:rPr>
        <w:t xml:space="preserve"> </w:t>
      </w:r>
    </w:p>
    <w:p w14:paraId="409C192B" w14:textId="4E8C256C" w:rsidR="00DC0E6A" w:rsidRDefault="00DC0E6A" w:rsidP="00A421E0">
      <w:pPr>
        <w:tabs>
          <w:tab w:val="left" w:pos="1134"/>
          <w:tab w:val="left" w:pos="1701"/>
          <w:tab w:val="left" w:pos="2268"/>
        </w:tabs>
      </w:pPr>
      <w:r w:rsidRPr="00301376">
        <w:rPr>
          <w:rFonts w:hint="cs"/>
          <w:b/>
          <w:bCs/>
          <w:cs/>
        </w:rPr>
        <w:t>อาจารย์ที่ปรึกษา</w:t>
      </w:r>
      <w:r w:rsidR="00643936">
        <w:rPr>
          <w:b/>
          <w:bCs/>
        </w:rPr>
        <w:tab/>
      </w:r>
      <w:r>
        <w:rPr>
          <w:rFonts w:hint="cs"/>
          <w:b/>
          <w:bCs/>
          <w:cs/>
        </w:rPr>
        <w:tab/>
      </w:r>
      <w:r w:rsidRPr="00301376">
        <w:t xml:space="preserve">: </w:t>
      </w:r>
      <w:r w:rsidR="003027EA" w:rsidRPr="00BF5B27">
        <w:rPr>
          <w:cs/>
        </w:rPr>
        <w:t>ผู้ช่วยศาสตราจารย์ ดร.นงนุช  เกตุ้ย</w:t>
      </w:r>
    </w:p>
    <w:p w14:paraId="4E636039" w14:textId="470FA447" w:rsidR="00D51B81" w:rsidRDefault="00D51B81" w:rsidP="00A421E0">
      <w:pPr>
        <w:tabs>
          <w:tab w:val="left" w:pos="1134"/>
          <w:tab w:val="left" w:pos="1701"/>
          <w:tab w:val="left" w:pos="2268"/>
        </w:tabs>
      </w:pPr>
      <w:r w:rsidRPr="00C112FB">
        <w:rPr>
          <w:rFonts w:hint="cs"/>
          <w:b/>
          <w:bCs/>
          <w:cs/>
        </w:rPr>
        <w:t>อาจารย์ที่ปรึกษาร่วม</w:t>
      </w:r>
      <w:r w:rsidR="00C112FB">
        <w:rPr>
          <w:cs/>
        </w:rPr>
        <w:tab/>
      </w:r>
      <w:r w:rsidR="00C112FB">
        <w:t xml:space="preserve">: </w:t>
      </w:r>
      <w:r w:rsidR="003027EA">
        <w:rPr>
          <w:rFonts w:hint="cs"/>
          <w:cs/>
        </w:rPr>
        <w:t>อาจารย์วรวิ</w:t>
      </w:r>
      <w:proofErr w:type="spellStart"/>
      <w:r w:rsidR="003027EA">
        <w:rPr>
          <w:rFonts w:hint="cs"/>
          <w:cs/>
        </w:rPr>
        <w:t>ทย์</w:t>
      </w:r>
      <w:proofErr w:type="spellEnd"/>
      <w:r w:rsidR="003027EA">
        <w:rPr>
          <w:rFonts w:hint="cs"/>
          <w:cs/>
        </w:rPr>
        <w:t xml:space="preserve">   ฝั้นคำอ้าย</w:t>
      </w:r>
    </w:p>
    <w:p w14:paraId="3F7E701F" w14:textId="77777777" w:rsidR="00DC0E6A" w:rsidRPr="00FB60D7" w:rsidRDefault="00DC0E6A" w:rsidP="00A421E0">
      <w:pPr>
        <w:tabs>
          <w:tab w:val="left" w:pos="1134"/>
          <w:tab w:val="left" w:pos="2268"/>
        </w:tabs>
        <w:rPr>
          <w:cs/>
        </w:rPr>
      </w:pPr>
      <w:r w:rsidRPr="00301376">
        <w:rPr>
          <w:rFonts w:hint="cs"/>
          <w:b/>
          <w:bCs/>
          <w:cs/>
        </w:rPr>
        <w:t>สาขา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วิทยาศาสตร์</w:t>
      </w:r>
    </w:p>
    <w:p w14:paraId="70A02582" w14:textId="77777777" w:rsidR="00DC0E6A" w:rsidRPr="00FB60D7" w:rsidRDefault="00DC0E6A" w:rsidP="00A421E0">
      <w:pPr>
        <w:tabs>
          <w:tab w:val="left" w:pos="1134"/>
          <w:tab w:val="left" w:pos="2268"/>
        </w:tabs>
        <w:rPr>
          <w:cs/>
        </w:rPr>
      </w:pPr>
      <w:r w:rsidRPr="00301376">
        <w:rPr>
          <w:rFonts w:hint="cs"/>
          <w:b/>
          <w:bCs/>
          <w:cs/>
        </w:rPr>
        <w:t>หลักสูตร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วิทยาการคอมพิวเตอร์</w:t>
      </w:r>
    </w:p>
    <w:p w14:paraId="4ACBDAAC" w14:textId="0490A274" w:rsidR="00DC0E6A" w:rsidRPr="006B6606" w:rsidRDefault="00DC0E6A" w:rsidP="00A421E0">
      <w:pPr>
        <w:tabs>
          <w:tab w:val="left" w:pos="1134"/>
          <w:tab w:val="left" w:pos="1808"/>
          <w:tab w:val="left" w:pos="1985"/>
          <w:tab w:val="left" w:pos="2268"/>
        </w:tabs>
        <w:rPr>
          <w:b/>
          <w:bCs/>
          <w:sz w:val="40"/>
          <w:szCs w:val="40"/>
          <w:cs/>
        </w:rPr>
      </w:pPr>
      <w:r w:rsidRPr="00301376">
        <w:rPr>
          <w:rFonts w:hint="cs"/>
          <w:b/>
          <w:bCs/>
          <w:cs/>
        </w:rPr>
        <w:t>ปีการศึกษา</w:t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t>: 256</w:t>
      </w:r>
      <w:r w:rsidR="003027EA">
        <w:t>5</w:t>
      </w:r>
    </w:p>
    <w:p w14:paraId="0990C870" w14:textId="77777777" w:rsidR="00DC0E6A" w:rsidRDefault="00DC0E6A" w:rsidP="00A421E0">
      <w:pPr>
        <w:tabs>
          <w:tab w:val="left" w:pos="1134"/>
          <w:tab w:val="left" w:pos="1985"/>
        </w:tabs>
        <w:rPr>
          <w:b/>
          <w:bCs/>
          <w:sz w:val="40"/>
          <w:szCs w:val="40"/>
        </w:rPr>
      </w:pPr>
    </w:p>
    <w:p w14:paraId="3561D475" w14:textId="3810B33C" w:rsidR="00DC0E6A" w:rsidRPr="00710D0B" w:rsidRDefault="001C0771" w:rsidP="00A421E0">
      <w:pPr>
        <w:tabs>
          <w:tab w:val="left" w:pos="720"/>
        </w:tabs>
        <w:jc w:val="thaiDistribute"/>
        <w:rPr>
          <w:b/>
          <w:bCs/>
          <w:sz w:val="40"/>
          <w:szCs w:val="40"/>
        </w:rPr>
        <w:sectPr w:rsidR="00DC0E6A" w:rsidRPr="00710D0B" w:rsidSect="00E66B01">
          <w:headerReference w:type="even" r:id="rId18"/>
          <w:headerReference w:type="default" r:id="rId19"/>
          <w:headerReference w:type="first" r:id="rId20"/>
          <w:pgSz w:w="11909" w:h="16839" w:code="9"/>
          <w:pgMar w:top="2160" w:right="1109" w:bottom="1440" w:left="1980" w:header="1872" w:footer="706" w:gutter="0"/>
          <w:pgNumType w:fmt="thaiLetters" w:start="1"/>
          <w:cols w:space="708"/>
          <w:docGrid w:linePitch="435"/>
        </w:sectPr>
      </w:pPr>
      <w:r>
        <w:rPr>
          <w:cs/>
        </w:rPr>
        <w:tab/>
      </w:r>
      <w:r w:rsidR="00224B13" w:rsidRPr="00224B13">
        <w:rPr>
          <w:cs/>
        </w:rPr>
        <w:t>ระบบแนะนำสถานที่ฝึกงานด้านคอมพิวเตอร์ ด้วยเทคโนโลยีการจัดกลุ่มเคมีนท์ (</w:t>
      </w:r>
      <w:r w:rsidR="00224B13" w:rsidRPr="00224B13">
        <w:t>K-Means)</w:t>
      </w:r>
      <w:r w:rsidR="001220D7">
        <w:rPr>
          <w:rFonts w:hint="cs"/>
          <w:cs/>
        </w:rPr>
        <w:t xml:space="preserve"> </w:t>
      </w:r>
      <w:r w:rsidR="00863105" w:rsidRPr="00863105">
        <w:rPr>
          <w:cs/>
        </w:rPr>
        <w:t>(</w:t>
      </w:r>
      <w:r w:rsidR="00224B13" w:rsidRPr="00224B13">
        <w:t>Computer Internship Recommendation System With K-Means Clustering</w:t>
      </w:r>
      <w:r w:rsidR="00863105" w:rsidRPr="00863105">
        <w:t xml:space="preserve">) </w:t>
      </w:r>
      <w:r w:rsidR="00863105" w:rsidRPr="00863105">
        <w:rPr>
          <w:cs/>
        </w:rPr>
        <w:t>เป็นระบบที่ช่วยแนะนำสถานประกอบการสำหรับการฝึกงานของนักศึกษามหาวิทยาลัยเทคโนโลยีราชมงคลล้านนา น่าน ในรูปแบบของเว็บแอปพลิเคชัน</w:t>
      </w:r>
      <w:r w:rsidR="00FD4AD4">
        <w:rPr>
          <w:rFonts w:hint="cs"/>
          <w:cs/>
        </w:rPr>
        <w:t>ที่พัฒนา</w:t>
      </w:r>
      <w:r w:rsidR="00224B13">
        <w:rPr>
          <w:rFonts w:hint="cs"/>
          <w:cs/>
        </w:rPr>
        <w:t>โดยใช้</w:t>
      </w:r>
      <w:r w:rsidR="002F4B7C">
        <w:rPr>
          <w:rFonts w:hint="cs"/>
          <w:cs/>
        </w:rPr>
        <w:t xml:space="preserve"> </w:t>
      </w:r>
      <w:r w:rsidR="002F4B7C">
        <w:t>Next.js</w:t>
      </w:r>
      <w:r w:rsidR="00567F38">
        <w:rPr>
          <w:rFonts w:hint="cs"/>
          <w:cs/>
        </w:rPr>
        <w:t xml:space="preserve"> </w:t>
      </w:r>
      <w:r w:rsidR="00224B13">
        <w:rPr>
          <w:rFonts w:hint="cs"/>
          <w:cs/>
        </w:rPr>
        <w:t>เว็บเฟรมเวิร์ค</w:t>
      </w:r>
      <w:r w:rsidR="00224B13">
        <w:rPr>
          <w:rFonts w:hint="cs"/>
          <w:cs/>
        </w:rPr>
        <w:t xml:space="preserve"> </w:t>
      </w:r>
      <w:r w:rsidR="00567F38">
        <w:rPr>
          <w:rFonts w:hint="cs"/>
          <w:cs/>
        </w:rPr>
        <w:t>(</w:t>
      </w:r>
      <w:r w:rsidR="00567F38">
        <w:t xml:space="preserve">Web </w:t>
      </w:r>
      <w:r w:rsidR="006E0496">
        <w:t>F</w:t>
      </w:r>
      <w:r w:rsidR="00567F38">
        <w:t>ramework</w:t>
      </w:r>
      <w:r w:rsidR="00567F38">
        <w:rPr>
          <w:rFonts w:hint="cs"/>
          <w:cs/>
        </w:rPr>
        <w:t>)</w:t>
      </w:r>
      <w:r w:rsidR="00567F38">
        <w:t xml:space="preserve"> </w:t>
      </w:r>
      <w:r w:rsidR="00567F38">
        <w:rPr>
          <w:rFonts w:hint="cs"/>
          <w:cs/>
        </w:rPr>
        <w:t>สำหรับพัฒนาเว็บแอปพลิเคชัน</w:t>
      </w:r>
      <w:r w:rsidR="00863105" w:rsidRPr="00863105">
        <w:rPr>
          <w:cs/>
        </w:rPr>
        <w:t xml:space="preserve"> โดยให้นักศึกษาระบุรายละเอียดความสนใจ</w:t>
      </w:r>
      <w:r w:rsidR="00C4287A">
        <w:rPr>
          <w:rFonts w:hint="cs"/>
          <w:cs/>
        </w:rPr>
        <w:t>ตาม</w:t>
      </w:r>
      <w:r w:rsidR="00863105" w:rsidRPr="00863105">
        <w:rPr>
          <w:cs/>
        </w:rPr>
        <w:t>รูปแบบธุรกิจ หรือรูปแบบของงาน เพื่อนำมาวิเคราะห์หาความคล้ายคลึงกับข้อมูลสถานประกอบการที่มีอยู่ในฐานข้อมูลที่</w:t>
      </w:r>
      <w:r w:rsidR="008B2BD0">
        <w:rPr>
          <w:rFonts w:hint="cs"/>
          <w:cs/>
        </w:rPr>
        <w:t>ผ่านกระบวนการวิเคราะห์ความคล้ายคลึงของ</w:t>
      </w:r>
      <w:r w:rsidR="00A67B5D">
        <w:rPr>
          <w:rFonts w:hint="cs"/>
          <w:cs/>
        </w:rPr>
        <w:t>ความสนใจ</w:t>
      </w:r>
      <w:r w:rsidR="008B2BD0">
        <w:rPr>
          <w:rFonts w:hint="cs"/>
          <w:cs/>
        </w:rPr>
        <w:t>ที่ค้นหา</w:t>
      </w:r>
      <w:r w:rsidR="00A67B5D">
        <w:rPr>
          <w:rFonts w:hint="cs"/>
          <w:cs/>
        </w:rPr>
        <w:t xml:space="preserve"> </w:t>
      </w:r>
      <w:r w:rsidR="008B2BD0">
        <w:rPr>
          <w:rFonts w:hint="cs"/>
          <w:cs/>
        </w:rPr>
        <w:t>จากเทคโนโลยีประมวลผลภาษาธรรมชาติ</w:t>
      </w:r>
      <w:r w:rsidR="00117681">
        <w:rPr>
          <w:rFonts w:hint="cs"/>
          <w:cs/>
        </w:rPr>
        <w:t xml:space="preserve"> </w:t>
      </w:r>
      <w:r w:rsidR="00A67B5D">
        <w:rPr>
          <w:rFonts w:hint="cs"/>
          <w:cs/>
        </w:rPr>
        <w:t>(</w:t>
      </w:r>
      <w:r w:rsidR="00A67B5D" w:rsidRPr="00A67B5D">
        <w:t>Natural Language Processing</w:t>
      </w:r>
      <w:r w:rsidR="00A67B5D">
        <w:rPr>
          <w:rFonts w:hint="cs"/>
          <w:cs/>
        </w:rPr>
        <w:t xml:space="preserve">) </w:t>
      </w:r>
      <w:r w:rsidR="00117681">
        <w:rPr>
          <w:rFonts w:hint="cs"/>
          <w:cs/>
        </w:rPr>
        <w:t>และจัดตามกลุ่มด้วยเทคโนโลยีการจัดกลุ่ม</w:t>
      </w:r>
      <w:r w:rsidR="00A67B5D">
        <w:rPr>
          <w:rFonts w:hint="cs"/>
          <w:cs/>
        </w:rPr>
        <w:t>เคมีนท์</w:t>
      </w:r>
      <w:r w:rsidR="00FA5AA5">
        <w:rPr>
          <w:rFonts w:hint="cs"/>
          <w:cs/>
        </w:rPr>
        <w:t xml:space="preserve"> (</w:t>
      </w:r>
      <w:r w:rsidR="00FA5AA5">
        <w:t>K-Means</w:t>
      </w:r>
      <w:r w:rsidR="00FA5AA5">
        <w:rPr>
          <w:rFonts w:hint="cs"/>
          <w:cs/>
        </w:rPr>
        <w:t>)</w:t>
      </w:r>
      <w:r w:rsidR="006E0496">
        <w:rPr>
          <w:rFonts w:hint="cs"/>
          <w:cs/>
        </w:rPr>
        <w:t xml:space="preserve"> อยู่ในกลุ่มของการ</w:t>
      </w:r>
      <w:r w:rsidR="004337AC">
        <w:rPr>
          <w:rFonts w:hint="cs"/>
          <w:cs/>
        </w:rPr>
        <w:t>ให้คอมพิวเตอร์</w:t>
      </w:r>
      <w:r w:rsidR="006E0496">
        <w:rPr>
          <w:rFonts w:hint="cs"/>
          <w:cs/>
        </w:rPr>
        <w:t>เรียนรู</w:t>
      </w:r>
      <w:r w:rsidR="004337AC">
        <w:rPr>
          <w:rFonts w:hint="cs"/>
          <w:cs/>
        </w:rPr>
        <w:t>้</w:t>
      </w:r>
      <w:r w:rsidR="003112E1">
        <w:rPr>
          <w:rFonts w:hint="cs"/>
          <w:cs/>
        </w:rPr>
        <w:t>โดย</w:t>
      </w:r>
      <w:r w:rsidR="006E0496">
        <w:rPr>
          <w:rFonts w:hint="cs"/>
          <w:cs/>
        </w:rPr>
        <w:t>ไม่มีผู้สอน (</w:t>
      </w:r>
      <w:r w:rsidR="006E0496">
        <w:t>Unsupervised Learning</w:t>
      </w:r>
      <w:r w:rsidR="006E0496">
        <w:rPr>
          <w:rFonts w:hint="cs"/>
          <w:cs/>
        </w:rPr>
        <w:t>)</w:t>
      </w:r>
      <w:r w:rsidR="007F0B20">
        <w:rPr>
          <w:rFonts w:hint="cs"/>
          <w:cs/>
        </w:rPr>
        <w:t xml:space="preserve"> ซ</w:t>
      </w:r>
      <w:r w:rsidR="001E2EAC">
        <w:rPr>
          <w:rFonts w:hint="cs"/>
          <w:cs/>
        </w:rPr>
        <w:t>ึ่ง</w:t>
      </w:r>
      <w:r w:rsidR="007F0B20">
        <w:rPr>
          <w:rFonts w:hint="cs"/>
          <w:cs/>
        </w:rPr>
        <w:t>เป็นส่วนหนึ่งของเทคโนโลยีปัญญาประดิษฐ์</w:t>
      </w:r>
      <w:r w:rsidR="00A84AE4">
        <w:rPr>
          <w:rFonts w:hint="cs"/>
          <w:cs/>
        </w:rPr>
        <w:t xml:space="preserve"> โดยผลการทด</w:t>
      </w:r>
      <w:r w:rsidR="00A67B5D">
        <w:rPr>
          <w:rFonts w:hint="cs"/>
          <w:cs/>
        </w:rPr>
        <w:t>ลองใช้</w:t>
      </w:r>
      <w:r w:rsidR="00A84AE4">
        <w:rPr>
          <w:rFonts w:hint="cs"/>
          <w:cs/>
        </w:rPr>
        <w:t>พบว่านักศึกษาได้ใช้</w:t>
      </w:r>
      <w:r w:rsidR="00A67B5D" w:rsidRPr="00A67B5D">
        <w:rPr>
          <w:cs/>
        </w:rPr>
        <w:t>ระบบแนะนำสถานที่ฝึกงานด้านคอมพิวเตอร์ ด้วยเทคโนโลยีการจัดกลุ่มเคมีนท์ (</w:t>
      </w:r>
      <w:r w:rsidR="00A67B5D" w:rsidRPr="00A67B5D">
        <w:t>K-Means)</w:t>
      </w:r>
      <w:r w:rsidR="00A84AE4">
        <w:rPr>
          <w:rFonts w:hint="cs"/>
          <w:cs/>
        </w:rPr>
        <w:t xml:space="preserve"> </w:t>
      </w:r>
      <w:r w:rsidR="00A84AE4" w:rsidRPr="00863105">
        <w:rPr>
          <w:cs/>
        </w:rPr>
        <w:t>(</w:t>
      </w:r>
      <w:r w:rsidR="00A67B5D" w:rsidRPr="00A67B5D">
        <w:t>Computer Internship Recommendation System With K-Means Clustering</w:t>
      </w:r>
      <w:r w:rsidR="00A84AE4" w:rsidRPr="00863105">
        <w:t>)</w:t>
      </w:r>
      <w:r w:rsidR="00A84AE4">
        <w:rPr>
          <w:rFonts w:hint="cs"/>
          <w:cs/>
        </w:rPr>
        <w:t xml:space="preserve"> </w:t>
      </w:r>
      <w:r w:rsidR="005109EB">
        <w:rPr>
          <w:rFonts w:hint="cs"/>
          <w:cs/>
        </w:rPr>
        <w:t>และ</w:t>
      </w:r>
      <w:r w:rsidR="00A84AE4">
        <w:rPr>
          <w:rFonts w:hint="cs"/>
          <w:cs/>
        </w:rPr>
        <w:t>ได้มีประสิทธิภาพที่ค่าเฉลี่ยค่าความพึ่งพอใจอยู่</w:t>
      </w:r>
      <w:r w:rsidR="00F31574">
        <w:rPr>
          <w:rFonts w:hint="cs"/>
          <w:cs/>
        </w:rPr>
        <w:t xml:space="preserve">ที่ </w:t>
      </w:r>
      <w:r w:rsidR="00F31574">
        <w:t xml:space="preserve">4.01 </w:t>
      </w:r>
      <w:r w:rsidR="00F31574">
        <w:rPr>
          <w:rFonts w:hint="cs"/>
          <w:cs/>
        </w:rPr>
        <w:t>ซึ่งอยู่ในระดับดี</w:t>
      </w:r>
    </w:p>
    <w:p w14:paraId="05205CC2" w14:textId="77777777" w:rsidR="00DC0E6A" w:rsidRPr="00E65E8D" w:rsidRDefault="00DC0E6A" w:rsidP="00A421E0">
      <w:pPr>
        <w:pStyle w:val="Heading1"/>
      </w:pPr>
      <w:bookmarkStart w:id="3" w:name="_Toc97370450"/>
      <w:bookmarkStart w:id="4" w:name="_Toc129250942"/>
      <w:bookmarkStart w:id="5" w:name="_Hlk97384189"/>
      <w:r w:rsidRPr="00E65E8D">
        <w:rPr>
          <w:cs/>
        </w:rPr>
        <w:lastRenderedPageBreak/>
        <w:t>กิตติกรรมประกาศ</w:t>
      </w:r>
      <w:bookmarkEnd w:id="3"/>
      <w:bookmarkEnd w:id="4"/>
    </w:p>
    <w:p w14:paraId="45932032" w14:textId="77777777" w:rsidR="00DC0E6A" w:rsidRPr="00E65E8D" w:rsidRDefault="00DC0E6A" w:rsidP="00A421E0"/>
    <w:bookmarkEnd w:id="5"/>
    <w:p w14:paraId="1006A48B" w14:textId="11753C4A" w:rsidR="00F56EFC" w:rsidRDefault="00F56EFC" w:rsidP="00A421E0">
      <w:pPr>
        <w:tabs>
          <w:tab w:val="left" w:pos="1134"/>
        </w:tabs>
        <w:contextualSpacing/>
        <w:jc w:val="thaiDistribute"/>
      </w:pPr>
      <w:r>
        <w:tab/>
      </w:r>
      <w:r>
        <w:rPr>
          <w:cs/>
        </w:rPr>
        <w:t xml:space="preserve">โครงงานทางวิทยาการคอมพิวเตอร์ </w:t>
      </w:r>
      <w:r>
        <w:t>“</w:t>
      </w:r>
      <w:r w:rsidR="003455FE" w:rsidRPr="003455FE">
        <w:rPr>
          <w:cs/>
        </w:rPr>
        <w:t>ระบบแนะนำสถานที่ฝึกงานด้านคอมพิวเตอร์ ด้วยเทคโนโลยีการจัดกลุ่มเคมีนท์ (</w:t>
      </w:r>
      <w:r w:rsidR="003455FE" w:rsidRPr="003455FE">
        <w:t>K-Means)</w:t>
      </w:r>
      <w:r>
        <w:rPr>
          <w:cs/>
        </w:rPr>
        <w:t xml:space="preserve"> </w:t>
      </w:r>
      <w:r w:rsidR="003455FE">
        <w:t>(</w:t>
      </w:r>
      <w:r w:rsidR="003455FE" w:rsidRPr="003455FE">
        <w:t>Computer Internship Recommendation System With K-Means Clustering</w:t>
      </w:r>
      <w:r w:rsidR="003455FE">
        <w:t xml:space="preserve">)” </w:t>
      </w:r>
      <w:r>
        <w:rPr>
          <w:cs/>
        </w:rPr>
        <w:t>เพื่อการสำเร็จการศึกษาระดับปริญญาตรี สามารถดำเนินการจนประสบความสำเร็จลุล่วงไปด้วยดี เนื่องจากได้รับความกรุณาและคำแนะนำจากคณาจารย์หลาย ๆ ท่านในหลักสูตรวิทยาการคอมพิวเตอร์ ที่ได้กรุณาให้ความรู้ แนะแนวทาง ข้อคิด ข้อแนะนำสู่ความสำเร็จและช่วยแก้ไขปัญหาอุปสรรคต่าง ๆ รวมทั้งรูปเล่มให้สำเร็จไปได้ด้วยดี</w:t>
      </w:r>
    </w:p>
    <w:p w14:paraId="69E32C87" w14:textId="0F8F01EF" w:rsidR="00F56EFC" w:rsidRDefault="00F56EFC" w:rsidP="00A421E0">
      <w:pPr>
        <w:tabs>
          <w:tab w:val="left" w:pos="1134"/>
        </w:tabs>
        <w:contextualSpacing/>
        <w:jc w:val="thaiDistribute"/>
      </w:pPr>
      <w:r>
        <w:rPr>
          <w:cs/>
        </w:rPr>
        <w:tab/>
        <w:t>ขอขอบพระคุณ ผู้ช่วยศาตราจาร</w:t>
      </w:r>
      <w:proofErr w:type="spellStart"/>
      <w:r>
        <w:rPr>
          <w:cs/>
        </w:rPr>
        <w:t>ย์</w:t>
      </w:r>
      <w:proofErr w:type="spellEnd"/>
      <w:r>
        <w:rPr>
          <w:cs/>
        </w:rPr>
        <w:t xml:space="preserve"> ดร.นงนุช เกตุ้ย และอาจารย์วรวิ</w:t>
      </w:r>
      <w:proofErr w:type="spellStart"/>
      <w:r>
        <w:rPr>
          <w:cs/>
        </w:rPr>
        <w:t>ทย์</w:t>
      </w:r>
      <w:proofErr w:type="spellEnd"/>
      <w:r>
        <w:rPr>
          <w:cs/>
        </w:rPr>
        <w:t xml:space="preserve">  </w:t>
      </w:r>
      <w:r w:rsidR="001220D7">
        <w:rPr>
          <w:rFonts w:hint="cs"/>
          <w:cs/>
        </w:rPr>
        <w:t>ฝั้น</w:t>
      </w:r>
      <w:r>
        <w:rPr>
          <w:cs/>
        </w:rPr>
        <w:t>คำอ้าย</w:t>
      </w:r>
    </w:p>
    <w:p w14:paraId="4B30348C" w14:textId="77777777" w:rsidR="00F56EFC" w:rsidRDefault="00F56EFC" w:rsidP="00A421E0">
      <w:pPr>
        <w:tabs>
          <w:tab w:val="left" w:pos="1134"/>
        </w:tabs>
        <w:contextualSpacing/>
        <w:jc w:val="thaiDistribute"/>
      </w:pPr>
      <w:r>
        <w:rPr>
          <w:cs/>
        </w:rPr>
        <w:t>อาจารย์ที่ปรึกษา และอาจารย์ประจำวิชาทุกท่าน ผู้ซึ่งกรุณาให้ความรู้ คำแนะนำแนวทางการสร้างผลงานสู่ความสำเร็จ และช่วยแก้ไขปัญหาอุปสรรคต่าง ๆ รวมทั้งตรวจทานแก้ไขรูปเล่มจนเสร็จสมบูรณ์ ขอขอบคุณบิดา มารดา ผู้มีพระคุณทุกท่าน เพื่อนนักศึกษา และบุคคลที่เกี่ยวข้องที่ยังไม่ได้กล่าวถึง ที่ได้ช่วยออกความคิดเห็น ได้ให้ข้อแนะนำ และอำนวยความสะดวกในด้านต่าง ๆในการทำโครงงานครั้งนี้ไว้ ณ ที่นี้</w:t>
      </w:r>
    </w:p>
    <w:p w14:paraId="6C8E4980" w14:textId="0755567F" w:rsidR="00DC0E6A" w:rsidRDefault="00F56EFC" w:rsidP="00A421E0">
      <w:pPr>
        <w:tabs>
          <w:tab w:val="left" w:pos="1134"/>
        </w:tabs>
        <w:contextualSpacing/>
        <w:jc w:val="thaiDistribute"/>
      </w:pPr>
      <w:r>
        <w:rPr>
          <w:cs/>
        </w:rPr>
        <w:tab/>
        <w:t>สุดท้ายนี้ผู้ศึกษาหวังว่าโครงงานฉบับนี้จะเป็นประโยชน์สำหรับมหาวิทยาลัย</w:t>
      </w:r>
      <w:r w:rsidR="001220D7">
        <w:rPr>
          <w:rFonts w:hint="cs"/>
          <w:cs/>
        </w:rPr>
        <w:t xml:space="preserve"> </w:t>
      </w:r>
      <w:r>
        <w:rPr>
          <w:cs/>
        </w:rPr>
        <w:t>และนัก</w:t>
      </w:r>
      <w:r w:rsidR="001220D7">
        <w:rPr>
          <w:cs/>
        </w:rPr>
        <w:br/>
      </w:r>
      <w:r>
        <w:rPr>
          <w:cs/>
        </w:rPr>
        <w:t>ศึกษามหาวิทยาลัยเทคโนโลยีราชมงคลล้านนา น่าน และผู้ที่สนใจที่จะศึกษาต่อไป</w:t>
      </w:r>
    </w:p>
    <w:p w14:paraId="787D1269" w14:textId="77777777" w:rsidR="00CB4566" w:rsidRPr="00CB4566" w:rsidRDefault="00CB4566" w:rsidP="00A421E0">
      <w:pPr>
        <w:rPr>
          <w:sz w:val="40"/>
          <w:szCs w:val="40"/>
        </w:rPr>
      </w:pPr>
    </w:p>
    <w:p w14:paraId="17822F90" w14:textId="77777777" w:rsidR="00CB4566" w:rsidRPr="00CB4566" w:rsidRDefault="00CB4566" w:rsidP="00A421E0">
      <w:pPr>
        <w:rPr>
          <w:sz w:val="40"/>
          <w:szCs w:val="40"/>
        </w:rPr>
      </w:pPr>
    </w:p>
    <w:p w14:paraId="2F5AD155" w14:textId="77777777" w:rsidR="00CB4566" w:rsidRPr="00CB4566" w:rsidRDefault="00CB4566" w:rsidP="00A421E0">
      <w:pPr>
        <w:rPr>
          <w:sz w:val="40"/>
          <w:szCs w:val="40"/>
        </w:rPr>
      </w:pPr>
    </w:p>
    <w:p w14:paraId="688F844F" w14:textId="77777777" w:rsidR="00CB4566" w:rsidRPr="00CB4566" w:rsidRDefault="00CB4566" w:rsidP="00A421E0">
      <w:pPr>
        <w:rPr>
          <w:sz w:val="40"/>
          <w:szCs w:val="40"/>
        </w:rPr>
      </w:pPr>
    </w:p>
    <w:p w14:paraId="280B4068" w14:textId="40CF5AB6" w:rsidR="00CB4566" w:rsidRPr="00CB4566" w:rsidRDefault="00CB4566" w:rsidP="00A421E0">
      <w:pPr>
        <w:tabs>
          <w:tab w:val="left" w:pos="5270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14:paraId="2B5040B6" w14:textId="77777777" w:rsidR="00CB4566" w:rsidRPr="00CB4566" w:rsidRDefault="00CB4566" w:rsidP="00A421E0">
      <w:pPr>
        <w:rPr>
          <w:sz w:val="40"/>
          <w:szCs w:val="40"/>
        </w:rPr>
      </w:pPr>
    </w:p>
    <w:p w14:paraId="0BEA7BA6" w14:textId="52B2AAD3" w:rsidR="00CB4566" w:rsidRPr="00CB4566" w:rsidRDefault="00CB4566" w:rsidP="00A421E0">
      <w:pPr>
        <w:rPr>
          <w:rFonts w:cs="Angsana New"/>
          <w:sz w:val="40"/>
          <w:szCs w:val="40"/>
          <w:cs/>
        </w:rPr>
        <w:sectPr w:rsidR="00CB4566" w:rsidRPr="00CB4566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</w:p>
    <w:p w14:paraId="20809006" w14:textId="77777777" w:rsidR="002057DD" w:rsidRDefault="002057DD" w:rsidP="00A421E0">
      <w:pPr>
        <w:pStyle w:val="Heading1"/>
      </w:pPr>
      <w:bookmarkStart w:id="6" w:name="_Toc97370451"/>
      <w:bookmarkStart w:id="7" w:name="_Toc129250943"/>
      <w:bookmarkStart w:id="8" w:name="_Hlk97384220"/>
      <w:r w:rsidRPr="00E65E8D">
        <w:rPr>
          <w:cs/>
        </w:rPr>
        <w:lastRenderedPageBreak/>
        <w:t>สารบัญ</w:t>
      </w:r>
      <w:bookmarkEnd w:id="6"/>
      <w:bookmarkEnd w:id="7"/>
    </w:p>
    <w:p w14:paraId="7F21FE2F" w14:textId="77777777" w:rsidR="002057DD" w:rsidRPr="001D3CC2" w:rsidRDefault="002057DD" w:rsidP="00A421E0"/>
    <w:p w14:paraId="56214044" w14:textId="77777777" w:rsidR="002057DD" w:rsidRPr="001D3CC2" w:rsidRDefault="002057DD" w:rsidP="00A421E0">
      <w:pPr>
        <w:jc w:val="right"/>
        <w:rPr>
          <w:b/>
          <w:bCs/>
          <w:cs/>
        </w:rPr>
      </w:pPr>
      <w:r w:rsidRPr="001D3CC2">
        <w:rPr>
          <w:rFonts w:hint="cs"/>
          <w:b/>
          <w:bCs/>
          <w:cs/>
        </w:rPr>
        <w:t>หน้า</w:t>
      </w:r>
    </w:p>
    <w:p w14:paraId="62A61763" w14:textId="2EAB1E16" w:rsidR="007302A0" w:rsidRDefault="002057DD" w:rsidP="00A421E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sz w:val="40"/>
          <w:szCs w:val="40"/>
        </w:rPr>
        <w:fldChar w:fldCharType="begin"/>
      </w:r>
      <w:r>
        <w:rPr>
          <w:sz w:val="40"/>
          <w:szCs w:val="40"/>
        </w:rPr>
        <w:instrText xml:space="preserve"> TOC \o "1-3" \u </w:instrText>
      </w:r>
      <w:r>
        <w:rPr>
          <w:sz w:val="40"/>
          <w:szCs w:val="40"/>
        </w:rPr>
        <w:fldChar w:fldCharType="separate"/>
      </w:r>
      <w:r w:rsidR="007302A0">
        <w:rPr>
          <w:cs/>
        </w:rPr>
        <w:t>บทคัดย่อ</w:t>
      </w:r>
      <w:r w:rsidR="007302A0">
        <w:tab/>
      </w:r>
      <w:r w:rsidR="007302A0">
        <w:fldChar w:fldCharType="begin"/>
      </w:r>
      <w:r w:rsidR="007302A0">
        <w:instrText xml:space="preserve"> PAGEREF _Toc129250941 \h </w:instrText>
      </w:r>
      <w:r w:rsidR="007302A0">
        <w:fldChar w:fldCharType="separate"/>
      </w:r>
      <w:r w:rsidR="007302A0">
        <w:rPr>
          <w:cs/>
        </w:rPr>
        <w:t>ก</w:t>
      </w:r>
      <w:r w:rsidR="007302A0">
        <w:fldChar w:fldCharType="end"/>
      </w:r>
    </w:p>
    <w:p w14:paraId="18DC2D33" w14:textId="72FD6F8F" w:rsidR="007302A0" w:rsidRDefault="007302A0" w:rsidP="00A421E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กิตติกรรมประกาศ</w:t>
      </w:r>
      <w:r>
        <w:tab/>
      </w:r>
      <w:r>
        <w:fldChar w:fldCharType="begin"/>
      </w:r>
      <w:r>
        <w:instrText xml:space="preserve"> PAGEREF _Toc129250942 \h </w:instrText>
      </w:r>
      <w:r>
        <w:fldChar w:fldCharType="separate"/>
      </w:r>
      <w:r>
        <w:rPr>
          <w:cs/>
        </w:rPr>
        <w:t>ข</w:t>
      </w:r>
      <w:r>
        <w:fldChar w:fldCharType="end"/>
      </w:r>
    </w:p>
    <w:p w14:paraId="51BEB725" w14:textId="657EEF0A" w:rsidR="007302A0" w:rsidRDefault="007302A0" w:rsidP="00A421E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</w:t>
      </w:r>
      <w:r>
        <w:tab/>
      </w:r>
      <w:r>
        <w:fldChar w:fldCharType="begin"/>
      </w:r>
      <w:r>
        <w:instrText xml:space="preserve"> PAGEREF _Toc129250943 \h </w:instrText>
      </w:r>
      <w:r>
        <w:fldChar w:fldCharType="separate"/>
      </w:r>
      <w:r>
        <w:rPr>
          <w:cs/>
        </w:rPr>
        <w:t>ค</w:t>
      </w:r>
      <w:r>
        <w:fldChar w:fldCharType="end"/>
      </w:r>
    </w:p>
    <w:p w14:paraId="1C84FA6F" w14:textId="3F932661" w:rsidR="007302A0" w:rsidRDefault="007302A0" w:rsidP="00A421E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สารบัญตาราง</w:t>
      </w:r>
      <w:r>
        <w:tab/>
      </w:r>
      <w:r>
        <w:fldChar w:fldCharType="begin"/>
      </w:r>
      <w:r>
        <w:instrText xml:space="preserve"> PAGEREF _Toc129250944 \h </w:instrText>
      </w:r>
      <w:r>
        <w:fldChar w:fldCharType="separate"/>
      </w:r>
      <w:r>
        <w:rPr>
          <w:cs/>
        </w:rPr>
        <w:t>จ</w:t>
      </w:r>
      <w:r>
        <w:fldChar w:fldCharType="end"/>
      </w:r>
    </w:p>
    <w:p w14:paraId="34882EB2" w14:textId="4DC15BF2" w:rsidR="007302A0" w:rsidRDefault="007302A0" w:rsidP="00A421E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สารบัญภาพ</w:t>
      </w:r>
      <w:r>
        <w:tab/>
      </w:r>
      <w:r>
        <w:fldChar w:fldCharType="begin"/>
      </w:r>
      <w:r>
        <w:instrText xml:space="preserve"> PAGEREF _Toc129250945 \h </w:instrText>
      </w:r>
      <w:r>
        <w:fldChar w:fldCharType="separate"/>
      </w:r>
      <w:r>
        <w:rPr>
          <w:cs/>
        </w:rPr>
        <w:t>ฉ</w:t>
      </w:r>
      <w:r>
        <w:fldChar w:fldCharType="end"/>
      </w:r>
    </w:p>
    <w:p w14:paraId="6774293F" w14:textId="7D342C3C" w:rsidR="007302A0" w:rsidRDefault="007302A0" w:rsidP="00A421E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1 </w:t>
      </w:r>
      <w:r>
        <w:rPr>
          <w:cs/>
        </w:rPr>
        <w:t>บทนำ</w:t>
      </w:r>
      <w:r>
        <w:tab/>
      </w:r>
      <w:r>
        <w:fldChar w:fldCharType="begin"/>
      </w:r>
      <w:r>
        <w:instrText xml:space="preserve"> PAGEREF _Toc129250946 \h </w:instrText>
      </w:r>
      <w:r>
        <w:fldChar w:fldCharType="separate"/>
      </w:r>
      <w:r>
        <w:rPr>
          <w:cs/>
        </w:rPr>
        <w:t>4</w:t>
      </w:r>
      <w:r>
        <w:fldChar w:fldCharType="end"/>
      </w:r>
    </w:p>
    <w:p w14:paraId="6E5F33C5" w14:textId="5ED3679E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1.1 </w:t>
      </w:r>
      <w:r>
        <w:rPr>
          <w:noProof/>
          <w:cs/>
        </w:rPr>
        <w:t>ความเป็นมาและความสำคัญของปัญหา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</w:p>
    <w:p w14:paraId="5551FD42" w14:textId="7887271E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1.2 วัตถุประสงค์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</w:p>
    <w:p w14:paraId="456DAE02" w14:textId="5BF73CC8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1.3 ขอบเขตของโครงงาน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</w:p>
    <w:p w14:paraId="1BB9652F" w14:textId="3856C2C3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1.4 ประโยชน์ที่คาดว่าจะได้รับ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</w:t>
      </w:r>
      <w:r>
        <w:rPr>
          <w:noProof/>
        </w:rPr>
        <w:fldChar w:fldCharType="end"/>
      </w:r>
    </w:p>
    <w:p w14:paraId="326B897A" w14:textId="1C376072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1.5 อุปกรณ์เครื่องมือที่ใช้ในโครงงาน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</w:t>
      </w:r>
      <w:r>
        <w:rPr>
          <w:noProof/>
        </w:rPr>
        <w:fldChar w:fldCharType="end"/>
      </w:r>
    </w:p>
    <w:p w14:paraId="6285D925" w14:textId="40263290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1.6 นิยามศัพท์ที่ใช้ในโครงงาน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</w:t>
      </w:r>
      <w:r>
        <w:rPr>
          <w:noProof/>
        </w:rPr>
        <w:fldChar w:fldCharType="end"/>
      </w:r>
    </w:p>
    <w:p w14:paraId="43E859C0" w14:textId="589A42D0" w:rsidR="007302A0" w:rsidRDefault="007302A0" w:rsidP="00A421E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2 </w:t>
      </w:r>
      <w:r>
        <w:rPr>
          <w:cs/>
        </w:rPr>
        <w:t>ทฤษฎีและงานวิจัยที่เกี่ยวข้อง</w:t>
      </w:r>
      <w:r>
        <w:tab/>
      </w:r>
      <w:r>
        <w:fldChar w:fldCharType="begin"/>
      </w:r>
      <w:r>
        <w:instrText xml:space="preserve"> PAGEREF _Toc129250953 \h </w:instrText>
      </w:r>
      <w:r>
        <w:fldChar w:fldCharType="separate"/>
      </w:r>
      <w:r>
        <w:rPr>
          <w:cs/>
        </w:rPr>
        <w:t>7</w:t>
      </w:r>
      <w:r>
        <w:fldChar w:fldCharType="end"/>
      </w:r>
    </w:p>
    <w:p w14:paraId="43C7F783" w14:textId="272AEA29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2</w:t>
      </w:r>
      <w:r>
        <w:rPr>
          <w:noProof/>
          <w:cs/>
        </w:rPr>
        <w:t>.</w:t>
      </w:r>
      <w:r>
        <w:rPr>
          <w:noProof/>
        </w:rPr>
        <w:t xml:space="preserve">1 </w:t>
      </w:r>
      <w:r>
        <w:rPr>
          <w:noProof/>
          <w:cs/>
        </w:rPr>
        <w:t>ทฤษฎีและความรู้ที่เกี่ยวข้อง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</w:t>
      </w:r>
      <w:r>
        <w:rPr>
          <w:noProof/>
        </w:rPr>
        <w:fldChar w:fldCharType="end"/>
      </w:r>
    </w:p>
    <w:p w14:paraId="696F317B" w14:textId="20403378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2.</w:t>
      </w:r>
      <w:r>
        <w:rPr>
          <w:noProof/>
        </w:rPr>
        <w:t>2</w:t>
      </w:r>
      <w:r>
        <w:rPr>
          <w:noProof/>
          <w:cs/>
        </w:rPr>
        <w:t xml:space="preserve"> งานวิจัยที่เกี่ยวข้อง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19</w:t>
      </w:r>
      <w:r>
        <w:rPr>
          <w:noProof/>
        </w:rPr>
        <w:fldChar w:fldCharType="end"/>
      </w:r>
    </w:p>
    <w:p w14:paraId="69CA342B" w14:textId="788458E4" w:rsidR="007302A0" w:rsidRDefault="007302A0" w:rsidP="00A421E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3 </w:t>
      </w:r>
      <w:r>
        <w:rPr>
          <w:cs/>
        </w:rPr>
        <w:t>ขั้นตอนการดำเนินงาน</w:t>
      </w:r>
      <w:r>
        <w:tab/>
      </w:r>
      <w:r>
        <w:fldChar w:fldCharType="begin"/>
      </w:r>
      <w:r>
        <w:instrText xml:space="preserve"> PAGEREF _Toc129250956 \h </w:instrText>
      </w:r>
      <w:r>
        <w:fldChar w:fldCharType="separate"/>
      </w:r>
      <w:r>
        <w:rPr>
          <w:cs/>
        </w:rPr>
        <w:t>21</w:t>
      </w:r>
      <w:r>
        <w:fldChar w:fldCharType="end"/>
      </w:r>
    </w:p>
    <w:p w14:paraId="0D403276" w14:textId="1CE7C67B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</w:t>
      </w:r>
      <w:r>
        <w:rPr>
          <w:noProof/>
          <w:cs/>
        </w:rPr>
        <w:t>.</w:t>
      </w:r>
      <w:r>
        <w:rPr>
          <w:noProof/>
        </w:rPr>
        <w:t>1</w:t>
      </w:r>
      <w:r>
        <w:rPr>
          <w:noProof/>
          <w:cs/>
        </w:rPr>
        <w:t xml:space="preserve"> การเตรียมและวิเคราะห์ข้อมูล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21</w:t>
      </w:r>
      <w:r>
        <w:rPr>
          <w:noProof/>
        </w:rPr>
        <w:fldChar w:fldCharType="end"/>
      </w:r>
    </w:p>
    <w:p w14:paraId="72DC8E5D" w14:textId="47B5DA73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3.2 </w:t>
      </w:r>
      <w:r>
        <w:rPr>
          <w:noProof/>
          <w:cs/>
        </w:rPr>
        <w:t>การทำงานของระบบ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23</w:t>
      </w:r>
      <w:r>
        <w:rPr>
          <w:noProof/>
        </w:rPr>
        <w:fldChar w:fldCharType="end"/>
      </w:r>
    </w:p>
    <w:p w14:paraId="124E7A27" w14:textId="4D5E7730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3.3 </w:t>
      </w:r>
      <w:r>
        <w:rPr>
          <w:noProof/>
          <w:cs/>
        </w:rPr>
        <w:t>การวิเคราะห์และออกแบบระบบ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23</w:t>
      </w:r>
      <w:r>
        <w:rPr>
          <w:noProof/>
        </w:rPr>
        <w:fldChar w:fldCharType="end"/>
      </w:r>
    </w:p>
    <w:p w14:paraId="67B0E117" w14:textId="3672A6D2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3.4 </w:t>
      </w:r>
      <w:r>
        <w:rPr>
          <w:noProof/>
          <w:cs/>
        </w:rPr>
        <w:t>การออกแบบฐานข้อมูล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30</w:t>
      </w:r>
      <w:r>
        <w:rPr>
          <w:noProof/>
        </w:rPr>
        <w:fldChar w:fldCharType="end"/>
      </w:r>
    </w:p>
    <w:p w14:paraId="07B80EAB" w14:textId="2AD7D4BE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3.5</w:t>
      </w:r>
      <w:r>
        <w:rPr>
          <w:noProof/>
          <w:cs/>
        </w:rPr>
        <w:t xml:space="preserve"> การออกแบบหน้าจอ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32</w:t>
      </w:r>
      <w:r>
        <w:rPr>
          <w:noProof/>
        </w:rPr>
        <w:fldChar w:fldCharType="end"/>
      </w:r>
    </w:p>
    <w:p w14:paraId="3B176B65" w14:textId="6430192D" w:rsidR="007302A0" w:rsidRDefault="007302A0" w:rsidP="00A421E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4 </w:t>
      </w:r>
      <w:r>
        <w:rPr>
          <w:cs/>
        </w:rPr>
        <w:t xml:space="preserve"> ผลการดำเนินงาน</w:t>
      </w:r>
      <w:r>
        <w:tab/>
      </w:r>
      <w:r>
        <w:fldChar w:fldCharType="begin"/>
      </w:r>
      <w:r>
        <w:instrText xml:space="preserve"> PAGEREF _Toc129250962 \h </w:instrText>
      </w:r>
      <w:r>
        <w:fldChar w:fldCharType="separate"/>
      </w:r>
      <w:r>
        <w:rPr>
          <w:cs/>
        </w:rPr>
        <w:t>36</w:t>
      </w:r>
      <w:r>
        <w:fldChar w:fldCharType="end"/>
      </w:r>
    </w:p>
    <w:p w14:paraId="0C7FE127" w14:textId="1692E984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4</w:t>
      </w:r>
      <w:r>
        <w:rPr>
          <w:noProof/>
          <w:cs/>
        </w:rPr>
        <w:t>.</w:t>
      </w:r>
      <w:r>
        <w:rPr>
          <w:noProof/>
        </w:rPr>
        <w:t xml:space="preserve">1 </w:t>
      </w:r>
      <w:r>
        <w:rPr>
          <w:noProof/>
          <w:cs/>
        </w:rPr>
        <w:t xml:space="preserve">การวิเคราะห์และการทำ </w:t>
      </w:r>
      <w:r>
        <w:rPr>
          <w:noProof/>
        </w:rPr>
        <w:t>Word segmentation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36</w:t>
      </w:r>
      <w:r>
        <w:rPr>
          <w:noProof/>
        </w:rPr>
        <w:fldChar w:fldCharType="end"/>
      </w:r>
    </w:p>
    <w:p w14:paraId="20ED5862" w14:textId="37E87DE2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4.2 </w:t>
      </w:r>
      <w:r>
        <w:rPr>
          <w:noProof/>
          <w:cs/>
        </w:rPr>
        <w:t>ขั้นตอนการใช้งานสำหรับผู้ใช้งาน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49</w:t>
      </w:r>
      <w:r>
        <w:rPr>
          <w:noProof/>
        </w:rPr>
        <w:fldChar w:fldCharType="end"/>
      </w:r>
    </w:p>
    <w:p w14:paraId="4C645874" w14:textId="22129142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4.3 </w:t>
      </w:r>
      <w:r>
        <w:rPr>
          <w:noProof/>
          <w:cs/>
        </w:rPr>
        <w:t>การวัดค่าความคล้ายคลึง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52</w:t>
      </w:r>
      <w:r>
        <w:rPr>
          <w:noProof/>
        </w:rPr>
        <w:fldChar w:fldCharType="end"/>
      </w:r>
    </w:p>
    <w:p w14:paraId="40A24477" w14:textId="4DB6F5B2" w:rsidR="007302A0" w:rsidRDefault="007302A0" w:rsidP="00A421E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>5</w:t>
      </w:r>
      <w:r>
        <w:rPr>
          <w:cs/>
        </w:rPr>
        <w:t xml:space="preserve">  สรุปผลการดำเนินงาน</w:t>
      </w:r>
      <w:r>
        <w:tab/>
      </w:r>
      <w:r>
        <w:fldChar w:fldCharType="begin"/>
      </w:r>
      <w:r>
        <w:instrText xml:space="preserve"> PAGEREF _Toc129250966 \h </w:instrText>
      </w:r>
      <w:r>
        <w:fldChar w:fldCharType="separate"/>
      </w:r>
      <w:r>
        <w:rPr>
          <w:cs/>
        </w:rPr>
        <w:t>54</w:t>
      </w:r>
      <w:r>
        <w:fldChar w:fldCharType="end"/>
      </w:r>
    </w:p>
    <w:p w14:paraId="2C295968" w14:textId="19CE9DF3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5.1</w:t>
      </w:r>
      <w:r>
        <w:rPr>
          <w:noProof/>
          <w:cs/>
        </w:rPr>
        <w:t xml:space="preserve"> สรุปผลการดำเนินงาน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54</w:t>
      </w:r>
      <w:r>
        <w:rPr>
          <w:noProof/>
        </w:rPr>
        <w:fldChar w:fldCharType="end"/>
      </w:r>
    </w:p>
    <w:p w14:paraId="4957ABE5" w14:textId="782C2024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5.2</w:t>
      </w:r>
      <w:r>
        <w:rPr>
          <w:noProof/>
          <w:cs/>
        </w:rPr>
        <w:t xml:space="preserve"> สรุปปัญหาที่เกิดระหว่างการดำเนินงาน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54</w:t>
      </w:r>
      <w:r>
        <w:rPr>
          <w:noProof/>
        </w:rPr>
        <w:fldChar w:fldCharType="end"/>
      </w:r>
    </w:p>
    <w:p w14:paraId="436A441C" w14:textId="399FE8E4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5.3</w:t>
      </w:r>
      <w:r>
        <w:rPr>
          <w:noProof/>
          <w:cs/>
        </w:rPr>
        <w:t xml:space="preserve"> แนวทางพัฒนาระบบในอนาคต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55</w:t>
      </w:r>
      <w:r>
        <w:rPr>
          <w:noProof/>
        </w:rPr>
        <w:fldChar w:fldCharType="end"/>
      </w:r>
    </w:p>
    <w:p w14:paraId="5EC3D0CB" w14:textId="78583601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5.4 </w:t>
      </w:r>
      <w:r>
        <w:rPr>
          <w:noProof/>
          <w:cs/>
        </w:rPr>
        <w:t>แบบประเมินความพึงพอใจของผู้ใช้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55</w:t>
      </w:r>
      <w:r>
        <w:rPr>
          <w:noProof/>
        </w:rPr>
        <w:fldChar w:fldCharType="end"/>
      </w:r>
    </w:p>
    <w:p w14:paraId="192DE7CC" w14:textId="5EE5B21F" w:rsidR="007302A0" w:rsidRDefault="007302A0" w:rsidP="00A421E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เอกสารอ้างอิง</w:t>
      </w:r>
      <w:r>
        <w:tab/>
      </w:r>
      <w:r>
        <w:fldChar w:fldCharType="begin"/>
      </w:r>
      <w:r>
        <w:instrText xml:space="preserve"> PAGEREF _Toc129250971 \h </w:instrText>
      </w:r>
      <w:r>
        <w:fldChar w:fldCharType="separate"/>
      </w:r>
      <w:r>
        <w:rPr>
          <w:cs/>
        </w:rPr>
        <w:t>59</w:t>
      </w:r>
      <w:r>
        <w:fldChar w:fldCharType="end"/>
      </w:r>
    </w:p>
    <w:p w14:paraId="11222DBE" w14:textId="3CFFF2BA" w:rsidR="007302A0" w:rsidRDefault="007302A0" w:rsidP="00A421E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ภาคผนวก ก คู่มือการติดตั้งระบบ</w:t>
      </w:r>
      <w:r>
        <w:tab/>
      </w:r>
      <w:r>
        <w:fldChar w:fldCharType="begin"/>
      </w:r>
      <w:r>
        <w:instrText xml:space="preserve"> PAGEREF _Toc129250972 \h </w:instrText>
      </w:r>
      <w:r>
        <w:fldChar w:fldCharType="separate"/>
      </w:r>
      <w:r>
        <w:rPr>
          <w:cs/>
        </w:rPr>
        <w:t>62</w:t>
      </w:r>
      <w:r>
        <w:fldChar w:fldCharType="end"/>
      </w:r>
    </w:p>
    <w:p w14:paraId="67418114" w14:textId="2863CA61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 </w:t>
      </w:r>
      <w:r>
        <w:rPr>
          <w:noProof/>
          <w:cs/>
        </w:rPr>
        <w:t>การจัดกลุ่มข้อมูลด้วยเทคนิคทางปัญญาประดิษฐ์เคมีน (</w:t>
      </w:r>
      <w:r>
        <w:rPr>
          <w:noProof/>
        </w:rPr>
        <w:t>K-Means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63</w:t>
      </w:r>
      <w:r>
        <w:rPr>
          <w:noProof/>
        </w:rPr>
        <w:fldChar w:fldCharType="end"/>
      </w:r>
    </w:p>
    <w:p w14:paraId="5701B8CD" w14:textId="3F4C71B9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2. </w:t>
      </w:r>
      <w:r>
        <w:rPr>
          <w:noProof/>
          <w:cs/>
        </w:rPr>
        <w:t>การสร้างคลัสเตอร์</w:t>
      </w:r>
      <w:r>
        <w:rPr>
          <w:noProof/>
        </w:rPr>
        <w:t xml:space="preserve"> (Cluster) </w:t>
      </w:r>
      <w:r>
        <w:rPr>
          <w:noProof/>
          <w:cs/>
        </w:rPr>
        <w:t>ของฐานข้อมูลมองโกดีบี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 xml:space="preserve"> </w:t>
      </w:r>
      <w:r>
        <w:rPr>
          <w:noProof/>
          <w:cs/>
        </w:rPr>
        <w:t>บนเว็บไซต์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66</w:t>
      </w:r>
      <w:r>
        <w:rPr>
          <w:noProof/>
        </w:rPr>
        <w:fldChar w:fldCharType="end"/>
      </w:r>
    </w:p>
    <w:p w14:paraId="781B76D2" w14:textId="507F421A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 </w:t>
      </w:r>
      <w:r>
        <w:rPr>
          <w:noProof/>
          <w:cs/>
        </w:rPr>
        <w:t>การสร้างฐานข้อมูลในโปรแกรมมองโกดีบี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68</w:t>
      </w:r>
      <w:r>
        <w:rPr>
          <w:noProof/>
        </w:rPr>
        <w:fldChar w:fldCharType="end"/>
      </w:r>
    </w:p>
    <w:p w14:paraId="50AA5B23" w14:textId="115D678A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 </w:t>
      </w:r>
      <w:r>
        <w:rPr>
          <w:noProof/>
          <w:cs/>
        </w:rPr>
        <w:t>การนำข้อมูลเข้าสู่ฐานข้อมูลมองโกดีบี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71</w:t>
      </w:r>
      <w:r>
        <w:rPr>
          <w:noProof/>
        </w:rPr>
        <w:fldChar w:fldCharType="end"/>
      </w:r>
    </w:p>
    <w:p w14:paraId="32772981" w14:textId="0367AB08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lastRenderedPageBreak/>
        <w:t xml:space="preserve">5. </w:t>
      </w:r>
      <w:r>
        <w:rPr>
          <w:noProof/>
          <w:cs/>
        </w:rPr>
        <w:t xml:space="preserve">การใช้งาน </w:t>
      </w:r>
      <w:r>
        <w:rPr>
          <w:noProof/>
        </w:rPr>
        <w:t xml:space="preserve">Cloud computing </w:t>
      </w:r>
      <w:r>
        <w:rPr>
          <w:noProof/>
          <w:cs/>
        </w:rPr>
        <w:t xml:space="preserve">ของ </w:t>
      </w:r>
      <w:r>
        <w:rPr>
          <w:noProof/>
        </w:rPr>
        <w:t>Amazon Web Services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74</w:t>
      </w:r>
      <w:r>
        <w:rPr>
          <w:noProof/>
        </w:rPr>
        <w:fldChar w:fldCharType="end"/>
      </w:r>
    </w:p>
    <w:p w14:paraId="208000E6" w14:textId="31DA461F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6. </w:t>
      </w:r>
      <w:r>
        <w:rPr>
          <w:noProof/>
          <w:cs/>
        </w:rPr>
        <w:t>การติดตั้งและใช้งาน</w:t>
      </w:r>
      <w:r>
        <w:rPr>
          <w:noProof/>
        </w:rPr>
        <w:t xml:space="preserve"> Web API </w:t>
      </w:r>
      <w:r>
        <w:rPr>
          <w:noProof/>
          <w:cs/>
        </w:rPr>
        <w:t>สำหรับคำนวณค่าความคล้ายคลึง (</w:t>
      </w:r>
      <w:r>
        <w:rPr>
          <w:noProof/>
        </w:rPr>
        <w:t>Cosine similarity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76</w:t>
      </w:r>
      <w:r>
        <w:rPr>
          <w:noProof/>
        </w:rPr>
        <w:fldChar w:fldCharType="end"/>
      </w:r>
    </w:p>
    <w:p w14:paraId="69AF3285" w14:textId="3307DDCE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7. </w:t>
      </w:r>
      <w:r>
        <w:rPr>
          <w:noProof/>
          <w:cs/>
        </w:rPr>
        <w:t>การติดตั้งและใช้งานเว็บแอปพลิเคชัน (</w:t>
      </w:r>
      <w:r>
        <w:rPr>
          <w:noProof/>
        </w:rPr>
        <w:t>Web application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77</w:t>
      </w:r>
      <w:r>
        <w:rPr>
          <w:noProof/>
        </w:rPr>
        <w:fldChar w:fldCharType="end"/>
      </w:r>
    </w:p>
    <w:p w14:paraId="013216A6" w14:textId="7123453D" w:rsidR="007302A0" w:rsidRDefault="007302A0" w:rsidP="00A421E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ภาคผนวก ข คู่มือการใช้งาน</w:t>
      </w:r>
      <w:r>
        <w:tab/>
      </w:r>
      <w:r>
        <w:fldChar w:fldCharType="begin"/>
      </w:r>
      <w:r>
        <w:instrText xml:space="preserve"> PAGEREF _Toc129250980 \h </w:instrText>
      </w:r>
      <w:r>
        <w:fldChar w:fldCharType="separate"/>
      </w:r>
      <w:r>
        <w:rPr>
          <w:cs/>
        </w:rPr>
        <w:t>80</w:t>
      </w:r>
      <w:r>
        <w:fldChar w:fldCharType="end"/>
      </w:r>
    </w:p>
    <w:p w14:paraId="799B9B38" w14:textId="675E5F4D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 </w:t>
      </w:r>
      <w:r>
        <w:rPr>
          <w:noProof/>
          <w:cs/>
        </w:rPr>
        <w:t>ผู้ดูแลระบบ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81</w:t>
      </w:r>
      <w:r>
        <w:rPr>
          <w:noProof/>
        </w:rPr>
        <w:fldChar w:fldCharType="end"/>
      </w:r>
    </w:p>
    <w:p w14:paraId="619EA708" w14:textId="3742AB0F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2. </w:t>
      </w:r>
      <w:r>
        <w:rPr>
          <w:noProof/>
          <w:cs/>
        </w:rPr>
        <w:t>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84</w:t>
      </w:r>
      <w:r>
        <w:rPr>
          <w:noProof/>
        </w:rPr>
        <w:fldChar w:fldCharType="end"/>
      </w:r>
    </w:p>
    <w:p w14:paraId="1E7AD4AC" w14:textId="550D9438" w:rsidR="007302A0" w:rsidRDefault="007302A0" w:rsidP="00A421E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ประวัติผู้ศึกษา</w:t>
      </w:r>
      <w:r>
        <w:tab/>
      </w:r>
      <w:r>
        <w:fldChar w:fldCharType="begin"/>
      </w:r>
      <w:r>
        <w:instrText xml:space="preserve"> PAGEREF _Toc129250983 \h </w:instrText>
      </w:r>
      <w:r>
        <w:fldChar w:fldCharType="separate"/>
      </w:r>
      <w:r>
        <w:rPr>
          <w:cs/>
        </w:rPr>
        <w:t>56</w:t>
      </w:r>
      <w:r>
        <w:fldChar w:fldCharType="end"/>
      </w:r>
    </w:p>
    <w:p w14:paraId="7ED52423" w14:textId="693D7A23" w:rsidR="002057DD" w:rsidRDefault="002057DD" w:rsidP="00A421E0">
      <w:pPr>
        <w:tabs>
          <w:tab w:val="left" w:pos="1134"/>
        </w:tabs>
        <w:contextualSpacing/>
        <w:rPr>
          <w:rFonts w:cs="Angsana New"/>
          <w:b/>
          <w:bCs/>
          <w:sz w:val="40"/>
          <w:szCs w:val="40"/>
          <w:cs/>
        </w:rPr>
        <w:sectPr w:rsidR="002057DD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  <w:r>
        <w:rPr>
          <w:b/>
          <w:bCs/>
          <w:noProof/>
          <w:sz w:val="40"/>
          <w:szCs w:val="40"/>
        </w:rPr>
        <w:fldChar w:fldCharType="end"/>
      </w:r>
    </w:p>
    <w:p w14:paraId="51D8419C" w14:textId="77777777" w:rsidR="002057DD" w:rsidRDefault="002057DD" w:rsidP="00A421E0">
      <w:pPr>
        <w:pStyle w:val="Heading1"/>
      </w:pPr>
      <w:bookmarkStart w:id="9" w:name="_Toc97370452"/>
      <w:bookmarkStart w:id="10" w:name="_Toc129250944"/>
      <w:r w:rsidRPr="00E65E8D">
        <w:rPr>
          <w:rFonts w:hint="cs"/>
          <w:cs/>
        </w:rPr>
        <w:lastRenderedPageBreak/>
        <w:t>สารบัญตาราง</w:t>
      </w:r>
      <w:bookmarkEnd w:id="9"/>
      <w:bookmarkEnd w:id="10"/>
    </w:p>
    <w:p w14:paraId="7059D0EA" w14:textId="77777777" w:rsidR="002057DD" w:rsidRPr="00D10A81" w:rsidRDefault="002057DD" w:rsidP="00A421E0"/>
    <w:p w14:paraId="40B099A5" w14:textId="50DA72B2" w:rsidR="002057DD" w:rsidRDefault="002057DD" w:rsidP="00A421E0">
      <w:pPr>
        <w:tabs>
          <w:tab w:val="center" w:pos="9270"/>
        </w:tabs>
        <w:spacing w:line="276" w:lineRule="auto"/>
        <w:rPr>
          <w:b/>
          <w:bCs/>
        </w:rPr>
      </w:pPr>
      <w:r w:rsidRPr="00A77EE9">
        <w:rPr>
          <w:rFonts w:hint="cs"/>
          <w:b/>
          <w:bCs/>
          <w:cs/>
        </w:rPr>
        <w:t xml:space="preserve">ตารางที่ </w:t>
      </w:r>
      <w:r w:rsidRPr="00A77EE9">
        <w:rPr>
          <w:b/>
          <w:bCs/>
          <w:cs/>
        </w:rPr>
        <w:tab/>
      </w:r>
      <w:r w:rsidRPr="00A77EE9">
        <w:rPr>
          <w:rFonts w:hint="cs"/>
          <w:b/>
          <w:bCs/>
          <w:cs/>
        </w:rPr>
        <w:t>หน้า</w:t>
      </w:r>
    </w:p>
    <w:p w14:paraId="43AAE641" w14:textId="1D602F42" w:rsidR="003A276E" w:rsidRDefault="002A0A54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\a "</w:instrText>
      </w:r>
      <w:r>
        <w:rPr>
          <w:b/>
          <w:bCs/>
          <w:cs/>
        </w:rPr>
        <w:instrText>ตาราง"</w:instrText>
      </w:r>
      <w:r>
        <w:rPr>
          <w:b/>
          <w:bCs/>
        </w:rPr>
        <w:instrText xml:space="preserve"> </w:instrText>
      </w:r>
      <w:r>
        <w:rPr>
          <w:b/>
          <w:bCs/>
        </w:rPr>
        <w:fldChar w:fldCharType="separate"/>
      </w:r>
      <w:hyperlink w:anchor="_Toc129214222" w:history="1">
        <w:r w:rsidR="003A276E" w:rsidRPr="00635E00">
          <w:rPr>
            <w:rStyle w:val="Hyperlink"/>
            <w:noProof/>
            <w:cs/>
          </w:rPr>
          <w:t xml:space="preserve">ตัวอย่างการคำนวณค่า </w:t>
        </w:r>
        <w:r w:rsidR="003A276E" w:rsidRPr="00635E00">
          <w:rPr>
            <w:rStyle w:val="Hyperlink"/>
            <w:noProof/>
          </w:rPr>
          <w:t xml:space="preserve">Term Frequency </w:t>
        </w:r>
        <w:r w:rsidR="003A276E" w:rsidRPr="00635E00">
          <w:rPr>
            <w:rStyle w:val="Hyperlink"/>
            <w:noProof/>
            <w:cs/>
          </w:rPr>
          <w:t xml:space="preserve">ที่จำนวนคำทั้งหมดเท่ากับ </w:t>
        </w:r>
        <w:r w:rsidR="003A276E" w:rsidRPr="00635E00">
          <w:rPr>
            <w:rStyle w:val="Hyperlink"/>
            <w:noProof/>
          </w:rPr>
          <w:t>7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_Toc129214222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9</w:t>
        </w:r>
        <w:r w:rsidR="003A276E">
          <w:rPr>
            <w:noProof/>
            <w:webHidden/>
          </w:rPr>
          <w:fldChar w:fldCharType="end"/>
        </w:r>
      </w:hyperlink>
    </w:p>
    <w:p w14:paraId="0E50375D" w14:textId="09AC22F4" w:rsidR="003A276E" w:rsidRDefault="00000000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3" w:history="1">
        <w:r w:rsidR="003A276E" w:rsidRPr="00635E00">
          <w:rPr>
            <w:rStyle w:val="Hyperlink"/>
            <w:noProof/>
            <w:cs/>
          </w:rPr>
          <w:t xml:space="preserve">ตัวอย่างการคำนวณค่า </w:t>
        </w:r>
        <w:r w:rsidR="003A276E" w:rsidRPr="00635E00">
          <w:rPr>
            <w:rStyle w:val="Hyperlink"/>
            <w:noProof/>
          </w:rPr>
          <w:t xml:space="preserve">Inverse Document Frequency </w:t>
        </w:r>
        <w:r w:rsidR="003A276E" w:rsidRPr="00635E00">
          <w:rPr>
            <w:rStyle w:val="Hyperlink"/>
            <w:noProof/>
            <w:cs/>
          </w:rPr>
          <w:t xml:space="preserve">ที่จำนวนเอกสารเท่ากับ </w:t>
        </w:r>
        <w:r w:rsidR="003A276E" w:rsidRPr="00635E00">
          <w:rPr>
            <w:rStyle w:val="Hyperlink"/>
            <w:noProof/>
          </w:rPr>
          <w:t>10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_Toc129214223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10</w:t>
        </w:r>
        <w:r w:rsidR="003A276E">
          <w:rPr>
            <w:noProof/>
            <w:webHidden/>
          </w:rPr>
          <w:fldChar w:fldCharType="end"/>
        </w:r>
      </w:hyperlink>
    </w:p>
    <w:p w14:paraId="3668A5E8" w14:textId="6AB7F44F" w:rsidR="003A276E" w:rsidRDefault="00000000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4" w:history="1">
        <w:r w:rsidR="003A276E" w:rsidRPr="00635E00">
          <w:rPr>
            <w:rStyle w:val="Hyperlink"/>
            <w:i/>
            <w:noProof/>
            <w:cs/>
          </w:rPr>
          <w:t xml:space="preserve">ตัวอย่างการคำนวณค่า </w:t>
        </w:r>
        <w:r w:rsidR="003A276E" w:rsidRPr="00635E00">
          <w:rPr>
            <w:rStyle w:val="Hyperlink"/>
            <w:iCs/>
            <w:noProof/>
          </w:rPr>
          <w:t>TF-IDF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_Toc129214224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10</w:t>
        </w:r>
        <w:r w:rsidR="003A276E">
          <w:rPr>
            <w:noProof/>
            <w:webHidden/>
          </w:rPr>
          <w:fldChar w:fldCharType="end"/>
        </w:r>
      </w:hyperlink>
    </w:p>
    <w:p w14:paraId="67B174D1" w14:textId="23517591" w:rsidR="003A276E" w:rsidRDefault="00000000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5" w:history="1">
        <w:r w:rsidR="003A276E" w:rsidRPr="00635E00">
          <w:rPr>
            <w:rStyle w:val="Hyperlink"/>
            <w:noProof/>
            <w:cs/>
          </w:rPr>
          <w:t>การวิเคราะห์ข้อมูล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_Toc129214225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21</w:t>
        </w:r>
        <w:r w:rsidR="003A276E">
          <w:rPr>
            <w:noProof/>
            <w:webHidden/>
          </w:rPr>
          <w:fldChar w:fldCharType="end"/>
        </w:r>
      </w:hyperlink>
    </w:p>
    <w:p w14:paraId="1DDB7754" w14:textId="4FEFB017" w:rsidR="003A276E" w:rsidRDefault="00000000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6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คู่มือการใช้งาน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_Toc129214226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24</w:t>
        </w:r>
        <w:r w:rsidR="003A276E">
          <w:rPr>
            <w:noProof/>
            <w:webHidden/>
          </w:rPr>
          <w:fldChar w:fldCharType="end"/>
        </w:r>
      </w:hyperlink>
    </w:p>
    <w:p w14:paraId="077D9F98" w14:textId="48017A10" w:rsidR="003A276E" w:rsidRDefault="00000000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7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ดูรายชื่อบริษัททั้งหมด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_Toc129214227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24</w:t>
        </w:r>
        <w:r w:rsidR="003A276E">
          <w:rPr>
            <w:noProof/>
            <w:webHidden/>
          </w:rPr>
          <w:fldChar w:fldCharType="end"/>
        </w:r>
      </w:hyperlink>
    </w:p>
    <w:p w14:paraId="79604808" w14:textId="22A546B8" w:rsidR="003A276E" w:rsidRDefault="00000000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8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ดูรายชื่อบริษัทในกลุ่มทั้งหมด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_Toc129214228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25</w:t>
        </w:r>
        <w:r w:rsidR="003A276E">
          <w:rPr>
            <w:noProof/>
            <w:webHidden/>
          </w:rPr>
          <w:fldChar w:fldCharType="end"/>
        </w:r>
      </w:hyperlink>
    </w:p>
    <w:p w14:paraId="7DB8557C" w14:textId="59E34AAD" w:rsidR="003A276E" w:rsidRDefault="00000000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9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ดูข้อมูลบริษัท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_Toc129214229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25</w:t>
        </w:r>
        <w:r w:rsidR="003A276E">
          <w:rPr>
            <w:noProof/>
            <w:webHidden/>
          </w:rPr>
          <w:fldChar w:fldCharType="end"/>
        </w:r>
      </w:hyperlink>
    </w:p>
    <w:p w14:paraId="23B47C8C" w14:textId="0ED7B74A" w:rsidR="003A276E" w:rsidRDefault="00000000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0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ค้นหาบริษัทด้วยความสนใจ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_Toc129214230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25</w:t>
        </w:r>
        <w:r w:rsidR="003A276E">
          <w:rPr>
            <w:noProof/>
            <w:webHidden/>
          </w:rPr>
          <w:fldChar w:fldCharType="end"/>
        </w:r>
      </w:hyperlink>
    </w:p>
    <w:p w14:paraId="5E1ABC22" w14:textId="365A5107" w:rsidR="003A276E" w:rsidRDefault="00000000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1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แก้ไขคู่มือการใช้งาน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_Toc129214231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26</w:t>
        </w:r>
        <w:r w:rsidR="003A276E">
          <w:rPr>
            <w:noProof/>
            <w:webHidden/>
          </w:rPr>
          <w:fldChar w:fldCharType="end"/>
        </w:r>
      </w:hyperlink>
    </w:p>
    <w:p w14:paraId="42B043CF" w14:textId="624CF863" w:rsidR="003A276E" w:rsidRDefault="00000000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2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เพิ่ม ลบ แก้ไขข้อมูลบริษัท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_Toc129214232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26</w:t>
        </w:r>
        <w:r w:rsidR="003A276E">
          <w:rPr>
            <w:noProof/>
            <w:webHidden/>
          </w:rPr>
          <w:fldChar w:fldCharType="end"/>
        </w:r>
      </w:hyperlink>
    </w:p>
    <w:p w14:paraId="7F2645C5" w14:textId="31629E62" w:rsidR="003A276E" w:rsidRDefault="00000000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3" w:history="1">
        <w:r w:rsidR="003A276E" w:rsidRPr="00635E00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="003A276E" w:rsidRPr="00635E00">
          <w:rPr>
            <w:rStyle w:val="Hyperlink"/>
            <w:noProof/>
          </w:rPr>
          <w:t>Sequence Diagram</w:t>
        </w:r>
        <w:r w:rsidR="003A276E" w:rsidRPr="00635E00">
          <w:rPr>
            <w:rStyle w:val="Hyperlink"/>
            <w:noProof/>
            <w:cs/>
          </w:rPr>
          <w:t xml:space="preserve"> การค้นหาบริษัทด้วยความสนใจของผู้ใช้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_Toc129214233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27</w:t>
        </w:r>
        <w:r w:rsidR="003A276E">
          <w:rPr>
            <w:noProof/>
            <w:webHidden/>
          </w:rPr>
          <w:fldChar w:fldCharType="end"/>
        </w:r>
      </w:hyperlink>
    </w:p>
    <w:p w14:paraId="7A4F9425" w14:textId="17556260" w:rsidR="003A276E" w:rsidRDefault="00000000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4" w:history="1">
        <w:r w:rsidR="003A276E" w:rsidRPr="00635E00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="003A276E" w:rsidRPr="00635E00">
          <w:rPr>
            <w:rStyle w:val="Hyperlink"/>
            <w:noProof/>
          </w:rPr>
          <w:t>Sequence Diagram</w:t>
        </w:r>
        <w:r w:rsidR="003A276E" w:rsidRPr="00635E00">
          <w:rPr>
            <w:rStyle w:val="Hyperlink"/>
            <w:noProof/>
            <w:cs/>
          </w:rPr>
          <w:t xml:space="preserve"> การเพิ่มข้อมูลและจัดกลุ่มบริษัทใหม่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_Toc129214234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28</w:t>
        </w:r>
        <w:r w:rsidR="003A276E">
          <w:rPr>
            <w:noProof/>
            <w:webHidden/>
          </w:rPr>
          <w:fldChar w:fldCharType="end"/>
        </w:r>
      </w:hyperlink>
    </w:p>
    <w:p w14:paraId="59F339C3" w14:textId="05F95E4A" w:rsidR="003A276E" w:rsidRDefault="00000000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5" w:history="1">
        <w:r w:rsidR="003A276E" w:rsidRPr="00635E00">
          <w:rPr>
            <w:rStyle w:val="Hyperlink"/>
            <w:noProof/>
            <w:cs/>
          </w:rPr>
          <w:t>พจนานุกรมข้อมูลบริษัท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_Toc129214235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31</w:t>
        </w:r>
        <w:r w:rsidR="003A276E">
          <w:rPr>
            <w:noProof/>
            <w:webHidden/>
          </w:rPr>
          <w:fldChar w:fldCharType="end"/>
        </w:r>
      </w:hyperlink>
    </w:p>
    <w:p w14:paraId="62FBE473" w14:textId="444DD1B3" w:rsidR="003A276E" w:rsidRDefault="00000000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6" w:history="1">
        <w:r w:rsidR="003A276E" w:rsidRPr="00635E00">
          <w:rPr>
            <w:rStyle w:val="Hyperlink"/>
            <w:noProof/>
            <w:cs/>
          </w:rPr>
          <w:t>แสดงการนับจำนวนบริษัทแต่ละประเภทในการจัดกลุ่ม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_Toc129214236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43</w:t>
        </w:r>
        <w:r w:rsidR="003A276E">
          <w:rPr>
            <w:noProof/>
            <w:webHidden/>
          </w:rPr>
          <w:fldChar w:fldCharType="end"/>
        </w:r>
      </w:hyperlink>
    </w:p>
    <w:p w14:paraId="7477FE38" w14:textId="7879102E" w:rsidR="003A276E" w:rsidRDefault="00000000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7" w:history="1">
        <w:r w:rsidR="003A276E" w:rsidRPr="00635E00">
          <w:rPr>
            <w:rStyle w:val="Hyperlink"/>
            <w:noProof/>
            <w:cs/>
          </w:rPr>
          <w:t>แสดงจำนวน ค่าเฉลี่ยความพึงพอใจต่อระบบ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_Toc129214237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54</w:t>
        </w:r>
        <w:r w:rsidR="003A276E">
          <w:rPr>
            <w:noProof/>
            <w:webHidden/>
          </w:rPr>
          <w:fldChar w:fldCharType="end"/>
        </w:r>
      </w:hyperlink>
    </w:p>
    <w:p w14:paraId="3A60A082" w14:textId="115C2AFB" w:rsidR="003A276E" w:rsidRDefault="00000000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8" w:history="1">
        <w:r w:rsidR="003A276E" w:rsidRPr="00635E00">
          <w:rPr>
            <w:rStyle w:val="Hyperlink"/>
            <w:noProof/>
            <w:cs/>
          </w:rPr>
          <w:t>ข้อเ</w:t>
        </w:r>
        <w:r w:rsidR="003A276E" w:rsidRPr="00635E00">
          <w:rPr>
            <w:rStyle w:val="Hyperlink"/>
            <w:noProof/>
            <w:cs/>
          </w:rPr>
          <w:t>ส</w:t>
        </w:r>
        <w:r w:rsidR="003A276E" w:rsidRPr="00635E00">
          <w:rPr>
            <w:rStyle w:val="Hyperlink"/>
            <w:noProof/>
            <w:cs/>
          </w:rPr>
          <w:t>นอแนะของผู้ใช้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_Toc129214238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54</w:t>
        </w:r>
        <w:r w:rsidR="003A276E">
          <w:rPr>
            <w:noProof/>
            <w:webHidden/>
          </w:rPr>
          <w:fldChar w:fldCharType="end"/>
        </w:r>
      </w:hyperlink>
    </w:p>
    <w:p w14:paraId="2A76EC31" w14:textId="4254F56A" w:rsidR="002057DD" w:rsidRPr="000500D5" w:rsidRDefault="002A0A54" w:rsidP="00A421E0">
      <w:pPr>
        <w:tabs>
          <w:tab w:val="center" w:pos="9270"/>
        </w:tabs>
        <w:spacing w:line="276" w:lineRule="auto"/>
        <w:rPr>
          <w:b/>
          <w:bCs/>
        </w:rPr>
      </w:pPr>
      <w:r>
        <w:rPr>
          <w:b/>
          <w:bCs/>
        </w:rPr>
        <w:fldChar w:fldCharType="end"/>
      </w:r>
      <w:r w:rsidR="002057DD">
        <w:rPr>
          <w:b/>
          <w:bCs/>
          <w:sz w:val="40"/>
          <w:szCs w:val="40"/>
          <w:cs/>
        </w:rPr>
        <w:fldChar w:fldCharType="begin"/>
      </w:r>
      <w:r w:rsidR="002057DD">
        <w:rPr>
          <w:b/>
          <w:bCs/>
          <w:sz w:val="40"/>
          <w:szCs w:val="40"/>
          <w:cs/>
        </w:rPr>
        <w:instrText xml:space="preserve"> </w:instrText>
      </w:r>
      <w:r w:rsidR="002057DD">
        <w:rPr>
          <w:b/>
          <w:bCs/>
          <w:sz w:val="40"/>
          <w:szCs w:val="40"/>
        </w:rPr>
        <w:instrText>TOC \h \z \c "</w:instrText>
      </w:r>
      <w:r w:rsidR="002057DD">
        <w:rPr>
          <w:b/>
          <w:bCs/>
          <w:sz w:val="40"/>
          <w:szCs w:val="40"/>
          <w:cs/>
        </w:rPr>
        <w:instrText xml:space="preserve">ตารางที่" </w:instrText>
      </w:r>
      <w:r w:rsidR="00000000">
        <w:rPr>
          <w:b/>
          <w:bCs/>
          <w:sz w:val="40"/>
          <w:szCs w:val="40"/>
          <w:cs/>
        </w:rPr>
        <w:fldChar w:fldCharType="separate"/>
      </w:r>
      <w:r w:rsidR="002057DD">
        <w:rPr>
          <w:b/>
          <w:bCs/>
          <w:sz w:val="40"/>
          <w:szCs w:val="40"/>
          <w:cs/>
        </w:rPr>
        <w:fldChar w:fldCharType="end"/>
      </w:r>
    </w:p>
    <w:p w14:paraId="2F4FE733" w14:textId="77777777" w:rsidR="002057DD" w:rsidRPr="00E65E8D" w:rsidRDefault="002057DD" w:rsidP="00A421E0">
      <w:pPr>
        <w:tabs>
          <w:tab w:val="left" w:pos="1991"/>
        </w:tabs>
        <w:rPr>
          <w:b/>
          <w:bCs/>
          <w:sz w:val="40"/>
          <w:szCs w:val="40"/>
        </w:rPr>
      </w:pPr>
    </w:p>
    <w:p w14:paraId="27654960" w14:textId="77777777" w:rsidR="002057DD" w:rsidRDefault="002057DD" w:rsidP="00A421E0">
      <w:pPr>
        <w:tabs>
          <w:tab w:val="left" w:pos="1991"/>
        </w:tabs>
        <w:jc w:val="center"/>
        <w:rPr>
          <w:rFonts w:cs="Angsana New"/>
          <w:b/>
          <w:bCs/>
          <w:sz w:val="40"/>
          <w:szCs w:val="40"/>
          <w:cs/>
        </w:rPr>
        <w:sectPr w:rsidR="002057DD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</w:p>
    <w:p w14:paraId="73BCA40A" w14:textId="59A8E705" w:rsidR="002057DD" w:rsidRDefault="002057DD" w:rsidP="00A421E0">
      <w:pPr>
        <w:pStyle w:val="Heading1"/>
      </w:pPr>
      <w:bookmarkStart w:id="11" w:name="_Toc97370453"/>
      <w:bookmarkStart w:id="12" w:name="_Toc129250945"/>
      <w:r w:rsidRPr="00E65E8D">
        <w:rPr>
          <w:rFonts w:hint="cs"/>
          <w:cs/>
        </w:rPr>
        <w:lastRenderedPageBreak/>
        <w:t>สารบัญภาพ</w:t>
      </w:r>
      <w:bookmarkEnd w:id="11"/>
      <w:bookmarkEnd w:id="12"/>
    </w:p>
    <w:p w14:paraId="3FB39152" w14:textId="77777777" w:rsidR="006E5C18" w:rsidRPr="006E5C18" w:rsidRDefault="006E5C18" w:rsidP="00A421E0"/>
    <w:p w14:paraId="59863D1E" w14:textId="77777777" w:rsidR="0069533D" w:rsidRDefault="002057DD" w:rsidP="00A421E0">
      <w:pPr>
        <w:tabs>
          <w:tab w:val="center" w:pos="9270"/>
        </w:tabs>
        <w:spacing w:line="276" w:lineRule="auto"/>
        <w:rPr>
          <w:noProof/>
        </w:rPr>
      </w:pPr>
      <w:r w:rsidRPr="00A77EE9">
        <w:rPr>
          <w:rFonts w:hint="cs"/>
          <w:b/>
          <w:bCs/>
          <w:cs/>
        </w:rPr>
        <w:t xml:space="preserve">ภาพที่ </w:t>
      </w:r>
      <w:r w:rsidRPr="00A77EE9">
        <w:rPr>
          <w:b/>
          <w:bCs/>
          <w:cs/>
        </w:rPr>
        <w:tab/>
      </w:r>
      <w:r w:rsidRPr="00A77EE9">
        <w:rPr>
          <w:rFonts w:hint="cs"/>
          <w:b/>
          <w:bCs/>
          <w:cs/>
        </w:rPr>
        <w:t>หน้า</w:t>
      </w:r>
      <w:bookmarkEnd w:id="8"/>
      <w:r w:rsidR="00BF7CC0">
        <w:rPr>
          <w:sz w:val="40"/>
          <w:szCs w:val="40"/>
        </w:rPr>
        <w:fldChar w:fldCharType="begin"/>
      </w:r>
      <w:r w:rsidR="00BF7CC0">
        <w:rPr>
          <w:sz w:val="40"/>
          <w:szCs w:val="40"/>
        </w:rPr>
        <w:instrText xml:space="preserve"> TOC \h \z \a "</w:instrText>
      </w:r>
      <w:r w:rsidR="00BF7CC0">
        <w:rPr>
          <w:sz w:val="40"/>
          <w:szCs w:val="40"/>
          <w:cs/>
        </w:rPr>
        <w:instrText>ภาพที่"</w:instrText>
      </w:r>
      <w:r w:rsidR="00BF7CC0">
        <w:rPr>
          <w:sz w:val="40"/>
          <w:szCs w:val="40"/>
        </w:rPr>
        <w:instrText xml:space="preserve"> </w:instrText>
      </w:r>
      <w:r w:rsidR="00BF7CC0">
        <w:rPr>
          <w:sz w:val="40"/>
          <w:szCs w:val="40"/>
        </w:rPr>
        <w:fldChar w:fldCharType="separate"/>
      </w:r>
    </w:p>
    <w:p w14:paraId="0DE383E0" w14:textId="6AD460BB" w:rsidR="0069533D" w:rsidRPr="0069533D" w:rsidRDefault="0069533D" w:rsidP="0069533D">
      <w:pPr>
        <w:pStyle w:val="TableofFigures"/>
        <w:numPr>
          <w:ilvl w:val="0"/>
          <w:numId w:val="28"/>
        </w:numPr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26" w:history="1">
        <w:r w:rsidRPr="001B4229">
          <w:rPr>
            <w:rStyle w:val="Hyperlink"/>
            <w:noProof/>
            <w:cs/>
          </w:rPr>
          <w:t xml:space="preserve">ตัวอย่างการทำ </w:t>
        </w:r>
        <w:r w:rsidRPr="001B4229">
          <w:rPr>
            <w:rStyle w:val="Hyperlink"/>
            <w:noProof/>
          </w:rPr>
          <w:t>Word segmentation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</w:t>
        </w:r>
        <w:r>
          <w:rPr>
            <w:noProof/>
            <w:webHidden/>
          </w:rPr>
          <w:fldChar w:fldCharType="end"/>
        </w:r>
      </w:hyperlink>
    </w:p>
    <w:p w14:paraId="6C46ED9B" w14:textId="3995E9B3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27" w:history="1">
        <w:r w:rsidRPr="001B4229">
          <w:rPr>
            <w:rStyle w:val="Hyperlink"/>
            <w:noProof/>
            <w:cs/>
          </w:rPr>
          <w:t xml:space="preserve">การกำหนดสุ่มกำหนดจุด </w:t>
        </w:r>
        <w:r w:rsidRPr="001B4229">
          <w:rPr>
            <w:rStyle w:val="Hyperlink"/>
            <w:noProof/>
          </w:rPr>
          <w:t>Centroid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11</w:t>
        </w:r>
        <w:r>
          <w:rPr>
            <w:noProof/>
            <w:webHidden/>
          </w:rPr>
          <w:fldChar w:fldCharType="end"/>
        </w:r>
      </w:hyperlink>
    </w:p>
    <w:p w14:paraId="78164D37" w14:textId="2C61AB04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28" w:history="1">
        <w:r w:rsidRPr="001B4229">
          <w:rPr>
            <w:rStyle w:val="Hyperlink"/>
            <w:noProof/>
            <w:cs/>
          </w:rPr>
          <w:t xml:space="preserve">จุด </w:t>
        </w:r>
        <w:r w:rsidRPr="001B4229">
          <w:rPr>
            <w:rStyle w:val="Hyperlink"/>
            <w:noProof/>
          </w:rPr>
          <w:t xml:space="preserve">Centroid </w:t>
        </w:r>
        <w:r w:rsidRPr="001B4229">
          <w:rPr>
            <w:rStyle w:val="Hyperlink"/>
            <w:noProof/>
            <w:cs/>
          </w:rPr>
          <w:t>ที่อยู่ตรงกลางและจุดข้อมูลทุกจุดไม่เปลี่ยนแปลง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11</w:t>
        </w:r>
        <w:r>
          <w:rPr>
            <w:noProof/>
            <w:webHidden/>
          </w:rPr>
          <w:fldChar w:fldCharType="end"/>
        </w:r>
      </w:hyperlink>
    </w:p>
    <w:p w14:paraId="0A9D2534" w14:textId="6198CFD6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29" w:history="1">
        <w:r w:rsidRPr="001B4229">
          <w:rPr>
            <w:rStyle w:val="Hyperlink"/>
            <w:noProof/>
            <w:cs/>
          </w:rPr>
          <w:t xml:space="preserve">ตัวอย่างการจัดกลุ่มข้อมูลด้วย </w:t>
        </w:r>
        <w:r w:rsidRPr="001B4229">
          <w:rPr>
            <w:rStyle w:val="Hyperlink"/>
            <w:noProof/>
          </w:rPr>
          <w:t xml:space="preserve">K-Means </w:t>
        </w:r>
        <w:r w:rsidRPr="001B4229">
          <w:rPr>
            <w:rStyle w:val="Hyperlink"/>
            <w:noProof/>
            <w:cs/>
          </w:rPr>
          <w:t xml:space="preserve">โดยที่เครื่องหมายกากบาทสีแดงคือจุด </w:t>
        </w:r>
        <w:r w:rsidRPr="001B4229">
          <w:rPr>
            <w:rStyle w:val="Hyperlink"/>
            <w:noProof/>
          </w:rPr>
          <w:t xml:space="preserve">Centroid </w:t>
        </w:r>
        <w:r w:rsidRPr="001B4229">
          <w:rPr>
            <w:rStyle w:val="Hyperlink"/>
            <w:noProof/>
            <w:cs/>
          </w:rPr>
          <w:t>ของแต่ละกลุ่มข้อมูล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12</w:t>
        </w:r>
        <w:r>
          <w:rPr>
            <w:noProof/>
            <w:webHidden/>
          </w:rPr>
          <w:fldChar w:fldCharType="end"/>
        </w:r>
      </w:hyperlink>
    </w:p>
    <w:p w14:paraId="49A8F6DC" w14:textId="39D1E931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30" w:history="1">
        <w:r w:rsidRPr="001B4229">
          <w:rPr>
            <w:rStyle w:val="Hyperlink"/>
            <w:noProof/>
            <w:cs/>
          </w:rPr>
          <w:t>กราฟที่แสดงจำนวนข้อผิดพลาดเพื่อหาจพนวนกลุ่มที่เหมาะสมที่สุด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12</w:t>
        </w:r>
        <w:r>
          <w:rPr>
            <w:noProof/>
            <w:webHidden/>
          </w:rPr>
          <w:fldChar w:fldCharType="end"/>
        </w:r>
      </w:hyperlink>
    </w:p>
    <w:p w14:paraId="72132DE3" w14:textId="007FA429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31" w:history="1">
        <w:r w:rsidRPr="001B4229">
          <w:rPr>
            <w:rStyle w:val="Hyperlink"/>
            <w:noProof/>
            <w:cs/>
          </w:rPr>
          <w:t xml:space="preserve">คำนวณค่า </w:t>
        </w:r>
        <w:r w:rsidRPr="001B4229">
          <w:rPr>
            <w:rStyle w:val="Hyperlink"/>
            <w:noProof/>
          </w:rPr>
          <w:t xml:space="preserve">Cosine similarity </w:t>
        </w:r>
        <w:r w:rsidRPr="001B4229">
          <w:rPr>
            <w:rStyle w:val="Hyperlink"/>
            <w:noProof/>
            <w:cs/>
          </w:rPr>
          <w:t xml:space="preserve">ด้วย </w:t>
        </w:r>
        <w:r w:rsidRPr="001B4229">
          <w:rPr>
            <w:rStyle w:val="Hyperlink"/>
            <w:noProof/>
          </w:rPr>
          <w:t>scikit-learn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13</w:t>
        </w:r>
        <w:r>
          <w:rPr>
            <w:noProof/>
            <w:webHidden/>
          </w:rPr>
          <w:fldChar w:fldCharType="end"/>
        </w:r>
      </w:hyperlink>
    </w:p>
    <w:p w14:paraId="64D440BE" w14:textId="639A2372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32" w:history="1">
        <w:r w:rsidRPr="001B4229">
          <w:rPr>
            <w:rStyle w:val="Hyperlink"/>
            <w:noProof/>
            <w:cs/>
          </w:rPr>
          <w:t xml:space="preserve">ตัวอย่างการส่งคำขอไปยัง </w:t>
        </w:r>
        <w:r w:rsidRPr="001B4229">
          <w:rPr>
            <w:rStyle w:val="Hyperlink"/>
            <w:noProof/>
          </w:rPr>
          <w:t>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14</w:t>
        </w:r>
        <w:r>
          <w:rPr>
            <w:noProof/>
            <w:webHidden/>
          </w:rPr>
          <w:fldChar w:fldCharType="end"/>
        </w:r>
      </w:hyperlink>
    </w:p>
    <w:p w14:paraId="3DC4ACCA" w14:textId="06BE6B3E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33" w:history="1">
        <w:r w:rsidRPr="001B4229">
          <w:rPr>
            <w:rStyle w:val="Hyperlink"/>
            <w:noProof/>
            <w:cs/>
          </w:rPr>
          <w:t xml:space="preserve">การตอบกลับจาก </w:t>
        </w:r>
        <w:r w:rsidRPr="001B4229">
          <w:rPr>
            <w:rStyle w:val="Hyperlink"/>
            <w:noProof/>
          </w:rPr>
          <w:t>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14</w:t>
        </w:r>
        <w:r>
          <w:rPr>
            <w:noProof/>
            <w:webHidden/>
          </w:rPr>
          <w:fldChar w:fldCharType="end"/>
        </w:r>
      </w:hyperlink>
    </w:p>
    <w:p w14:paraId="3D258D36" w14:textId="069B8E64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34" w:history="1">
        <w:r w:rsidRPr="001B4229">
          <w:rPr>
            <w:rStyle w:val="Hyperlink"/>
            <w:noProof/>
            <w:cs/>
          </w:rPr>
          <w:t xml:space="preserve">ตัวอย่างโค้ดสำหรับการสร้าง </w:t>
        </w:r>
        <w:r w:rsidRPr="001B4229">
          <w:rPr>
            <w:rStyle w:val="Hyperlink"/>
            <w:noProof/>
          </w:rPr>
          <w:t xml:space="preserve">Web API </w:t>
        </w:r>
        <w:r w:rsidRPr="001B4229">
          <w:rPr>
            <w:rStyle w:val="Hyperlink"/>
            <w:noProof/>
            <w:cs/>
          </w:rPr>
          <w:t xml:space="preserve">ด้วย </w:t>
        </w:r>
        <w:r w:rsidRPr="001B4229">
          <w:rPr>
            <w:rStyle w:val="Hyperlink"/>
            <w:noProof/>
          </w:rPr>
          <w:t>fastAPI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15</w:t>
        </w:r>
        <w:r>
          <w:rPr>
            <w:noProof/>
            <w:webHidden/>
          </w:rPr>
          <w:fldChar w:fldCharType="end"/>
        </w:r>
      </w:hyperlink>
    </w:p>
    <w:p w14:paraId="64A72390" w14:textId="0D255EF1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35" w:history="1">
        <w:r w:rsidRPr="001B4229">
          <w:rPr>
            <w:rStyle w:val="Hyperlink"/>
            <w:noProof/>
            <w:cs/>
          </w:rPr>
          <w:t xml:space="preserve">ผลลัพธ์แสดงคำว่า </w:t>
        </w:r>
        <w:r w:rsidRPr="001B4229">
          <w:rPr>
            <w:rStyle w:val="Hyperlink"/>
            <w:noProof/>
          </w:rPr>
          <w:t xml:space="preserve">Hello project </w:t>
        </w:r>
        <w:r w:rsidRPr="001B4229">
          <w:rPr>
            <w:rStyle w:val="Hyperlink"/>
            <w:noProof/>
            <w:cs/>
          </w:rPr>
          <w:t xml:space="preserve">จาก </w:t>
        </w:r>
        <w:r w:rsidRPr="001B4229">
          <w:rPr>
            <w:rStyle w:val="Hyperlink"/>
            <w:noProof/>
          </w:rPr>
          <w:t>fastAPI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16</w:t>
        </w:r>
        <w:r>
          <w:rPr>
            <w:noProof/>
            <w:webHidden/>
          </w:rPr>
          <w:fldChar w:fldCharType="end"/>
        </w:r>
      </w:hyperlink>
    </w:p>
    <w:p w14:paraId="7B0C2812" w14:textId="6725A1F6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36" w:history="1">
        <w:r w:rsidRPr="001B4229">
          <w:rPr>
            <w:rStyle w:val="Hyperlink"/>
            <w:noProof/>
            <w:cs/>
          </w:rPr>
          <w:t xml:space="preserve">ตัวอย่างข้อมูลแบบ </w:t>
        </w:r>
        <w:r w:rsidRPr="001B4229">
          <w:rPr>
            <w:rStyle w:val="Hyperlink"/>
            <w:noProof/>
          </w:rPr>
          <w:t>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17</w:t>
        </w:r>
        <w:r>
          <w:rPr>
            <w:noProof/>
            <w:webHidden/>
          </w:rPr>
          <w:fldChar w:fldCharType="end"/>
        </w:r>
      </w:hyperlink>
    </w:p>
    <w:p w14:paraId="1C6A35CC" w14:textId="5383D1DA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37" w:history="1">
        <w:r w:rsidRPr="001B4229">
          <w:rPr>
            <w:rStyle w:val="Hyperlink"/>
            <w:noProof/>
            <w:cs/>
          </w:rPr>
          <w:t>การเตรียมและวิเคราะห์ข้อมูล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24</w:t>
        </w:r>
        <w:r>
          <w:rPr>
            <w:noProof/>
            <w:webHidden/>
          </w:rPr>
          <w:fldChar w:fldCharType="end"/>
        </w:r>
      </w:hyperlink>
    </w:p>
    <w:p w14:paraId="319EA54F" w14:textId="438F95B2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38" w:history="1">
        <w:r w:rsidRPr="001B4229">
          <w:rPr>
            <w:rStyle w:val="Hyperlink"/>
            <w:noProof/>
            <w:cs/>
          </w:rPr>
          <w:t>การเรียกใช้ไลบรารี่ (</w:t>
        </w:r>
        <w:r w:rsidRPr="001B4229">
          <w:rPr>
            <w:rStyle w:val="Hyperlink"/>
            <w:noProof/>
          </w:rPr>
          <w:t>Library</w:t>
        </w:r>
        <w:r w:rsidRPr="001B4229">
          <w:rPr>
            <w:rStyle w:val="Hyperlink"/>
            <w:noProof/>
            <w:cs/>
          </w:rPr>
          <w:t>)</w:t>
        </w:r>
        <w:r w:rsidRPr="001B4229">
          <w:rPr>
            <w:rStyle w:val="Hyperlink"/>
            <w:noProof/>
          </w:rPr>
          <w:t xml:space="preserve"> </w:t>
        </w:r>
        <w:r w:rsidRPr="001B4229">
          <w:rPr>
            <w:rStyle w:val="Hyperlink"/>
            <w:noProof/>
            <w:cs/>
          </w:rPr>
          <w:t xml:space="preserve">สำหรับคำนวณค่า </w:t>
        </w:r>
        <w:r w:rsidRPr="001B4229">
          <w:rPr>
            <w:rStyle w:val="Hyperlink"/>
            <w:noProof/>
          </w:rPr>
          <w:t>TF-IDF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25</w:t>
        </w:r>
        <w:r>
          <w:rPr>
            <w:noProof/>
            <w:webHidden/>
          </w:rPr>
          <w:fldChar w:fldCharType="end"/>
        </w:r>
      </w:hyperlink>
    </w:p>
    <w:p w14:paraId="2E388524" w14:textId="519DAB6E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39" w:history="1">
        <w:r w:rsidRPr="001B4229">
          <w:rPr>
            <w:rStyle w:val="Hyperlink"/>
            <w:noProof/>
            <w:cs/>
          </w:rPr>
          <w:t>การอ่านข้อมูลจากไฟล์และกำหนดตัวกรองการตัดคำ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25</w:t>
        </w:r>
        <w:r>
          <w:rPr>
            <w:noProof/>
            <w:webHidden/>
          </w:rPr>
          <w:fldChar w:fldCharType="end"/>
        </w:r>
      </w:hyperlink>
    </w:p>
    <w:p w14:paraId="49588DD2" w14:textId="7627070F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40" w:history="1">
        <w:r w:rsidRPr="001B4229">
          <w:rPr>
            <w:rStyle w:val="Hyperlink"/>
            <w:noProof/>
            <w:cs/>
          </w:rPr>
          <w:t>ฟังก์ชันสำหรับใช้ลบตัวเลข และอักขระพิเศษ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25</w:t>
        </w:r>
        <w:r>
          <w:rPr>
            <w:noProof/>
            <w:webHidden/>
          </w:rPr>
          <w:fldChar w:fldCharType="end"/>
        </w:r>
      </w:hyperlink>
    </w:p>
    <w:p w14:paraId="65457FA9" w14:textId="2C709CFF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41" w:history="1">
        <w:r w:rsidRPr="001B4229">
          <w:rPr>
            <w:rStyle w:val="Hyperlink"/>
            <w:noProof/>
            <w:cs/>
          </w:rPr>
          <w:t>ฟังก์ชันสำหรับใช้ลบคำที่ไม่สื่อความหมายและตัวเลขไทย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26</w:t>
        </w:r>
        <w:r>
          <w:rPr>
            <w:noProof/>
            <w:webHidden/>
          </w:rPr>
          <w:fldChar w:fldCharType="end"/>
        </w:r>
      </w:hyperlink>
    </w:p>
    <w:p w14:paraId="363F7673" w14:textId="0F571A6F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42" w:history="1">
        <w:r w:rsidRPr="001B4229">
          <w:rPr>
            <w:rStyle w:val="Hyperlink"/>
            <w:noProof/>
            <w:cs/>
          </w:rPr>
          <w:t>การวนซ้ำข้อมูลเพื่อตัดคำและทำความสะอาดข้อมูล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26</w:t>
        </w:r>
        <w:r>
          <w:rPr>
            <w:noProof/>
            <w:webHidden/>
          </w:rPr>
          <w:fldChar w:fldCharType="end"/>
        </w:r>
      </w:hyperlink>
    </w:p>
    <w:p w14:paraId="3BAFDD83" w14:textId="632A22F3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43" w:history="1">
        <w:r w:rsidRPr="001B4229">
          <w:rPr>
            <w:rStyle w:val="Hyperlink"/>
            <w:noProof/>
            <w:cs/>
          </w:rPr>
          <w:t xml:space="preserve">การเทรนและการทดสอบโมเดลการคำนวณค่า </w:t>
        </w:r>
        <w:r w:rsidRPr="001B4229">
          <w:rPr>
            <w:rStyle w:val="Hyperlink"/>
            <w:noProof/>
          </w:rPr>
          <w:t>TF-IDF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26</w:t>
        </w:r>
        <w:r>
          <w:rPr>
            <w:noProof/>
            <w:webHidden/>
          </w:rPr>
          <w:fldChar w:fldCharType="end"/>
        </w:r>
      </w:hyperlink>
    </w:p>
    <w:p w14:paraId="64D1CC38" w14:textId="378F1D05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44" w:history="1">
        <w:r w:rsidRPr="001B4229">
          <w:rPr>
            <w:rStyle w:val="Hyperlink"/>
            <w:noProof/>
            <w:cs/>
          </w:rPr>
          <w:t xml:space="preserve">ผลลัพธ์การคำนวณค่า </w:t>
        </w:r>
        <w:r w:rsidRPr="001B4229">
          <w:rPr>
            <w:rStyle w:val="Hyperlink"/>
            <w:noProof/>
          </w:rPr>
          <w:t>TF-IDF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27</w:t>
        </w:r>
        <w:r>
          <w:rPr>
            <w:noProof/>
            <w:webHidden/>
          </w:rPr>
          <w:fldChar w:fldCharType="end"/>
        </w:r>
      </w:hyperlink>
    </w:p>
    <w:p w14:paraId="5F94742E" w14:textId="4A93AC9C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45" w:history="1">
        <w:r w:rsidRPr="001B4229">
          <w:rPr>
            <w:rStyle w:val="Hyperlink"/>
            <w:noProof/>
            <w:cs/>
          </w:rPr>
          <w:t>การเรียกใช้ไลบรารี่สำหรับการ จัดกลุ่มข้อทูลด้วยเคมีนท์ (</w:t>
        </w:r>
        <w:r w:rsidRPr="001B4229">
          <w:rPr>
            <w:rStyle w:val="Hyperlink"/>
            <w:noProof/>
          </w:rPr>
          <w:t>K-Means</w:t>
        </w:r>
        <w:r w:rsidRPr="001B4229">
          <w:rPr>
            <w:rStyle w:val="Hyperlink"/>
            <w:noProof/>
            <w:cs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27</w:t>
        </w:r>
        <w:r>
          <w:rPr>
            <w:noProof/>
            <w:webHidden/>
          </w:rPr>
          <w:fldChar w:fldCharType="end"/>
        </w:r>
      </w:hyperlink>
    </w:p>
    <w:p w14:paraId="5D3A01DE" w14:textId="694DFCE8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46" w:history="1">
        <w:r w:rsidRPr="001B4229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Pr="001B4229">
          <w:rPr>
            <w:rStyle w:val="Hyperlink"/>
            <w:noProof/>
          </w:rPr>
          <w:t xml:space="preserve">k </w:t>
        </w:r>
        <w:r w:rsidRPr="001B4229">
          <w:rPr>
            <w:rStyle w:val="Hyperlink"/>
            <w:noProof/>
            <w:cs/>
          </w:rPr>
          <w:t>และการจัดกลุ่มข้อมูล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28</w:t>
        </w:r>
        <w:r>
          <w:rPr>
            <w:noProof/>
            <w:webHidden/>
          </w:rPr>
          <w:fldChar w:fldCharType="end"/>
        </w:r>
      </w:hyperlink>
    </w:p>
    <w:p w14:paraId="156696D7" w14:textId="5A30BA2E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47" w:history="1">
        <w:r w:rsidRPr="001B4229">
          <w:rPr>
            <w:rStyle w:val="Hyperlink"/>
            <w:noProof/>
            <w:cs/>
          </w:rPr>
          <w:t xml:space="preserve">การเรียกใช้งานไฟล์ </w:t>
        </w:r>
        <w:r w:rsidRPr="001B4229">
          <w:rPr>
            <w:rStyle w:val="Hyperlink"/>
            <w:noProof/>
          </w:rPr>
          <w:t xml:space="preserve">clustering.py </w:t>
        </w:r>
        <w:r w:rsidRPr="001B4229">
          <w:rPr>
            <w:rStyle w:val="Hyperlink"/>
            <w:noProof/>
            <w:cs/>
          </w:rPr>
          <w:t>เพื่อจัดกลุ่มข้อมูลและบันทึกผลลัพธ์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28</w:t>
        </w:r>
        <w:r>
          <w:rPr>
            <w:noProof/>
            <w:webHidden/>
          </w:rPr>
          <w:fldChar w:fldCharType="end"/>
        </w:r>
      </w:hyperlink>
    </w:p>
    <w:p w14:paraId="1BB56CE1" w14:textId="4BB70643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48" w:history="1">
        <w:r w:rsidRPr="001B4229">
          <w:rPr>
            <w:rStyle w:val="Hyperlink"/>
            <w:noProof/>
            <w:cs/>
          </w:rPr>
          <w:t xml:space="preserve">การนำเข้าข้อมูลลงสู่ฐานข้อมูล </w:t>
        </w:r>
        <w:r w:rsidRPr="001B4229">
          <w:rPr>
            <w:rStyle w:val="Hyperlink"/>
            <w:noProof/>
          </w:rPr>
          <w:t>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28</w:t>
        </w:r>
        <w:r>
          <w:rPr>
            <w:noProof/>
            <w:webHidden/>
          </w:rPr>
          <w:fldChar w:fldCharType="end"/>
        </w:r>
      </w:hyperlink>
    </w:p>
    <w:p w14:paraId="1A1EC51D" w14:textId="06C0C450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49" w:history="1">
        <w:r w:rsidRPr="001B4229">
          <w:rPr>
            <w:rStyle w:val="Hyperlink"/>
            <w:noProof/>
            <w:cs/>
          </w:rPr>
          <w:t>การทำงานของระบบ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29</w:t>
        </w:r>
        <w:r>
          <w:rPr>
            <w:noProof/>
            <w:webHidden/>
          </w:rPr>
          <w:fldChar w:fldCharType="end"/>
        </w:r>
      </w:hyperlink>
    </w:p>
    <w:p w14:paraId="297CA70E" w14:textId="0C78E2BE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50" w:history="1">
        <w:r w:rsidRPr="001B4229">
          <w:rPr>
            <w:rStyle w:val="Hyperlink"/>
            <w:noProof/>
          </w:rPr>
          <w:t xml:space="preserve">Use Case Diagram </w:t>
        </w:r>
        <w:r w:rsidRPr="001B4229">
          <w:rPr>
            <w:rStyle w:val="Hyperlink"/>
            <w:noProof/>
            <w:cs/>
          </w:rPr>
          <w:t>ระบบแนะนำสถานที่ฝึกงานด้านคอมพิวเตอร์ ด้วยเทคโนโลยีการจัดกลุ่มเคมีนท์ (</w:t>
        </w:r>
        <w:r w:rsidRPr="001B4229">
          <w:rPr>
            <w:rStyle w:val="Hyperlink"/>
            <w:noProof/>
          </w:rPr>
          <w:t>K-Means)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30</w:t>
        </w:r>
        <w:r>
          <w:rPr>
            <w:noProof/>
            <w:webHidden/>
          </w:rPr>
          <w:fldChar w:fldCharType="end"/>
        </w:r>
      </w:hyperlink>
    </w:p>
    <w:p w14:paraId="2E217C6F" w14:textId="7A87F7AE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51" w:history="1">
        <w:r w:rsidRPr="001B4229">
          <w:rPr>
            <w:rStyle w:val="Hyperlink"/>
            <w:noProof/>
          </w:rPr>
          <w:t>Sequence Diagram</w:t>
        </w:r>
        <w:r w:rsidRPr="001B4229">
          <w:rPr>
            <w:rStyle w:val="Hyperlink"/>
            <w:noProof/>
            <w:cs/>
          </w:rPr>
          <w:t xml:space="preserve"> การค้นหาบริษัทด้วยความสนใจของผู้ใช้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33</w:t>
        </w:r>
        <w:r>
          <w:rPr>
            <w:noProof/>
            <w:webHidden/>
          </w:rPr>
          <w:fldChar w:fldCharType="end"/>
        </w:r>
      </w:hyperlink>
    </w:p>
    <w:p w14:paraId="55AF7894" w14:textId="593A5C9D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52" w:history="1">
        <w:r w:rsidRPr="001B4229">
          <w:rPr>
            <w:rStyle w:val="Hyperlink"/>
            <w:noProof/>
          </w:rPr>
          <w:t>Sequence Diagram</w:t>
        </w:r>
        <w:r w:rsidRPr="001B4229">
          <w:rPr>
            <w:rStyle w:val="Hyperlink"/>
            <w:noProof/>
            <w:cs/>
          </w:rPr>
          <w:t xml:space="preserve"> การเพิ่มข้อมูลและจัดกลุ่มบริษัทใหม่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34</w:t>
        </w:r>
        <w:r>
          <w:rPr>
            <w:noProof/>
            <w:webHidden/>
          </w:rPr>
          <w:fldChar w:fldCharType="end"/>
        </w:r>
      </w:hyperlink>
    </w:p>
    <w:p w14:paraId="47B19FD4" w14:textId="109DE24B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53" w:history="1">
        <w:r w:rsidRPr="001B4229">
          <w:rPr>
            <w:rStyle w:val="Hyperlink"/>
            <w:noProof/>
          </w:rPr>
          <w:t xml:space="preserve">Activity Diagram </w:t>
        </w:r>
        <w:r w:rsidRPr="001B4229">
          <w:rPr>
            <w:rStyle w:val="Hyperlink"/>
            <w:noProof/>
            <w:cs/>
          </w:rPr>
          <w:t>ของผู้ใช้งาน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35</w:t>
        </w:r>
        <w:r>
          <w:rPr>
            <w:noProof/>
            <w:webHidden/>
          </w:rPr>
          <w:fldChar w:fldCharType="end"/>
        </w:r>
      </w:hyperlink>
    </w:p>
    <w:p w14:paraId="044D6E99" w14:textId="4B8C5FBD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54" w:history="1">
        <w:r w:rsidRPr="001B4229">
          <w:rPr>
            <w:rStyle w:val="Hyperlink"/>
            <w:noProof/>
          </w:rPr>
          <w:t xml:space="preserve">Activity Diagram </w:t>
        </w:r>
        <w:r w:rsidRPr="001B4229">
          <w:rPr>
            <w:rStyle w:val="Hyperlink"/>
            <w:noProof/>
            <w:cs/>
          </w:rPr>
          <w:t>ของผู้ดูแลระบบ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36</w:t>
        </w:r>
        <w:r>
          <w:rPr>
            <w:noProof/>
            <w:webHidden/>
          </w:rPr>
          <w:fldChar w:fldCharType="end"/>
        </w:r>
      </w:hyperlink>
    </w:p>
    <w:p w14:paraId="29988A3F" w14:textId="3378D860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55" w:history="1">
        <w:r w:rsidRPr="001B4229">
          <w:rPr>
            <w:rStyle w:val="Hyperlink"/>
            <w:noProof/>
          </w:rPr>
          <w:t xml:space="preserve">ER Diagram </w:t>
        </w:r>
        <w:r w:rsidRPr="001B4229">
          <w:rPr>
            <w:rStyle w:val="Hyperlink"/>
            <w:noProof/>
            <w:cs/>
          </w:rPr>
          <w:t>ระบบแนะนำบริษัทสำหรับฝึกงานตามความสนใจ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37</w:t>
        </w:r>
        <w:r>
          <w:rPr>
            <w:noProof/>
            <w:webHidden/>
          </w:rPr>
          <w:fldChar w:fldCharType="end"/>
        </w:r>
      </w:hyperlink>
    </w:p>
    <w:p w14:paraId="5BFC623C" w14:textId="470D6E81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56" w:history="1">
        <w:r w:rsidRPr="001B4229">
          <w:rPr>
            <w:rStyle w:val="Hyperlink"/>
            <w:noProof/>
            <w:cs/>
          </w:rPr>
          <w:t>หน้าแรก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38</w:t>
        </w:r>
        <w:r>
          <w:rPr>
            <w:noProof/>
            <w:webHidden/>
          </w:rPr>
          <w:fldChar w:fldCharType="end"/>
        </w:r>
      </w:hyperlink>
    </w:p>
    <w:p w14:paraId="7C517F58" w14:textId="49EE23ED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57" w:history="1">
        <w:r w:rsidRPr="001B4229">
          <w:rPr>
            <w:rStyle w:val="Hyperlink"/>
            <w:noProof/>
            <w:cs/>
          </w:rPr>
          <w:t>หน้าเกี่ยวกับ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39</w:t>
        </w:r>
        <w:r>
          <w:rPr>
            <w:noProof/>
            <w:webHidden/>
          </w:rPr>
          <w:fldChar w:fldCharType="end"/>
        </w:r>
      </w:hyperlink>
    </w:p>
    <w:p w14:paraId="5D8F5438" w14:textId="2407B0DA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58" w:history="1">
        <w:r w:rsidRPr="001B4229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39</w:t>
        </w:r>
        <w:r>
          <w:rPr>
            <w:noProof/>
            <w:webHidden/>
          </w:rPr>
          <w:fldChar w:fldCharType="end"/>
        </w:r>
      </w:hyperlink>
    </w:p>
    <w:p w14:paraId="5E9ECEEB" w14:textId="043F1AA1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59" w:history="1">
        <w:r w:rsidRPr="001B4229">
          <w:rPr>
            <w:rStyle w:val="Hyperlink"/>
            <w:noProof/>
            <w:cs/>
          </w:rPr>
          <w:t>หน้าแสดงรายชื่อบริษัททั้งหมด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40</w:t>
        </w:r>
        <w:r>
          <w:rPr>
            <w:noProof/>
            <w:webHidden/>
          </w:rPr>
          <w:fldChar w:fldCharType="end"/>
        </w:r>
      </w:hyperlink>
    </w:p>
    <w:p w14:paraId="0D7500C4" w14:textId="122CB581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60" w:history="1">
        <w:r w:rsidRPr="001B4229">
          <w:rPr>
            <w:rStyle w:val="Hyperlink"/>
            <w:noProof/>
            <w:cs/>
          </w:rPr>
          <w:t>หน้าแสดงผลลัพธ์รายชื่อบริษัท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40</w:t>
        </w:r>
        <w:r>
          <w:rPr>
            <w:noProof/>
            <w:webHidden/>
          </w:rPr>
          <w:fldChar w:fldCharType="end"/>
        </w:r>
      </w:hyperlink>
    </w:p>
    <w:p w14:paraId="5CAB0830" w14:textId="130BCF23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61" w:history="1">
        <w:r w:rsidRPr="001B4229">
          <w:rPr>
            <w:rStyle w:val="Hyperlink"/>
            <w:noProof/>
            <w:cs/>
          </w:rPr>
          <w:t>หน้าแสดงข้อมูลบริษัท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41</w:t>
        </w:r>
        <w:r>
          <w:rPr>
            <w:noProof/>
            <w:webHidden/>
          </w:rPr>
          <w:fldChar w:fldCharType="end"/>
        </w:r>
      </w:hyperlink>
    </w:p>
    <w:p w14:paraId="286600FD" w14:textId="4FB631FD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62" w:history="1">
        <w:r w:rsidRPr="001B4229">
          <w:rPr>
            <w:rStyle w:val="Hyperlink"/>
            <w:noProof/>
            <w:cs/>
          </w:rPr>
          <w:t>ตัวอย่างผลลัพธ์จากการค้นหาด้วยความสนใจของผู้ใช้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41</w:t>
        </w:r>
        <w:r>
          <w:rPr>
            <w:noProof/>
            <w:webHidden/>
          </w:rPr>
          <w:fldChar w:fldCharType="end"/>
        </w:r>
      </w:hyperlink>
    </w:p>
    <w:p w14:paraId="6C40C4CC" w14:textId="040D2DCA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63" w:history="1">
        <w:r w:rsidRPr="001B4229">
          <w:rPr>
            <w:rStyle w:val="Hyperlink"/>
            <w:noProof/>
            <w:cs/>
          </w:rPr>
          <w:t>ตัวอย่างข้อมูลต้นฉบับ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43</w:t>
        </w:r>
        <w:r>
          <w:rPr>
            <w:noProof/>
            <w:webHidden/>
          </w:rPr>
          <w:fldChar w:fldCharType="end"/>
        </w:r>
      </w:hyperlink>
    </w:p>
    <w:p w14:paraId="0BCAAC9D" w14:textId="592A7C55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64" w:history="1">
        <w:r w:rsidRPr="001B4229">
          <w:rPr>
            <w:rStyle w:val="Hyperlink"/>
            <w:noProof/>
            <w:cs/>
          </w:rPr>
          <w:t xml:space="preserve">ตัวอย่างการตัดคำโดยใช้ </w:t>
        </w:r>
        <w:r w:rsidRPr="001B4229">
          <w:rPr>
            <w:rStyle w:val="Hyperlink"/>
            <w:noProof/>
          </w:rPr>
          <w:t>Engine newmm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43</w:t>
        </w:r>
        <w:r>
          <w:rPr>
            <w:noProof/>
            <w:webHidden/>
          </w:rPr>
          <w:fldChar w:fldCharType="end"/>
        </w:r>
      </w:hyperlink>
    </w:p>
    <w:p w14:paraId="794CC917" w14:textId="309896FB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65" w:history="1">
        <w:r w:rsidRPr="001B4229">
          <w:rPr>
            <w:rStyle w:val="Hyperlink"/>
            <w:noProof/>
            <w:cs/>
          </w:rPr>
          <w:t xml:space="preserve">ตัวอย่างการตัดคำโดยใช้ </w:t>
        </w:r>
        <w:r w:rsidRPr="001B4229">
          <w:rPr>
            <w:rStyle w:val="Hyperlink"/>
            <w:noProof/>
          </w:rPr>
          <w:t>Engine longest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44</w:t>
        </w:r>
        <w:r>
          <w:rPr>
            <w:noProof/>
            <w:webHidden/>
          </w:rPr>
          <w:fldChar w:fldCharType="end"/>
        </w:r>
      </w:hyperlink>
    </w:p>
    <w:p w14:paraId="11CB7131" w14:textId="43EF15A8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66" w:history="1">
        <w:r w:rsidRPr="001B4229">
          <w:rPr>
            <w:rStyle w:val="Hyperlink"/>
            <w:noProof/>
            <w:cs/>
          </w:rPr>
          <w:t xml:space="preserve">ตัวอย่างการตัดคำโดยใช้ </w:t>
        </w:r>
        <w:r w:rsidRPr="001B4229">
          <w:rPr>
            <w:rStyle w:val="Hyperlink"/>
            <w:noProof/>
          </w:rPr>
          <w:t>Engine deepcut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44</w:t>
        </w:r>
        <w:r>
          <w:rPr>
            <w:noProof/>
            <w:webHidden/>
          </w:rPr>
          <w:fldChar w:fldCharType="end"/>
        </w:r>
      </w:hyperlink>
    </w:p>
    <w:p w14:paraId="44C225C3" w14:textId="010E0E4E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67" w:history="1">
        <w:r w:rsidRPr="001B4229">
          <w:rPr>
            <w:rStyle w:val="Hyperlink"/>
            <w:noProof/>
            <w:cs/>
          </w:rPr>
          <w:t>ผลการวัดค่าความแม่นยำ</w:t>
        </w:r>
        <w:r w:rsidRPr="001B4229">
          <w:rPr>
            <w:rStyle w:val="Hyperlink"/>
            <w:noProof/>
            <w:cs/>
          </w:rPr>
          <w:t>ใ</w:t>
        </w:r>
        <w:r w:rsidRPr="001B4229">
          <w:rPr>
            <w:rStyle w:val="Hyperlink"/>
            <w:noProof/>
            <w:cs/>
          </w:rPr>
          <w:t xml:space="preserve">นการตัดคำของ </w:t>
        </w:r>
        <w:r w:rsidRPr="001B4229">
          <w:rPr>
            <w:rStyle w:val="Hyperlink"/>
            <w:noProof/>
          </w:rPr>
          <w:t xml:space="preserve">Engine </w:t>
        </w:r>
        <w:r w:rsidRPr="001B4229">
          <w:rPr>
            <w:rStyle w:val="Hyperlink"/>
            <w:noProof/>
            <w:cs/>
          </w:rPr>
          <w:t xml:space="preserve">ในไลบรารี่ </w:t>
        </w:r>
        <w:r w:rsidRPr="001B4229">
          <w:rPr>
            <w:rStyle w:val="Hyperlink"/>
            <w:noProof/>
          </w:rPr>
          <w:t>Pythainlp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45</w:t>
        </w:r>
        <w:r>
          <w:rPr>
            <w:noProof/>
            <w:webHidden/>
          </w:rPr>
          <w:fldChar w:fldCharType="end"/>
        </w:r>
      </w:hyperlink>
    </w:p>
    <w:p w14:paraId="672F962F" w14:textId="694A915B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68" w:history="1">
        <w:r w:rsidRPr="001B4229">
          <w:rPr>
            <w:rStyle w:val="Hyperlink"/>
            <w:noProof/>
            <w:cs/>
          </w:rPr>
          <w:t xml:space="preserve">ตัวอย่างการตัดคำและเรียงคำที่มีน้ำหนักมากที่สุด </w:t>
        </w:r>
        <w:r w:rsidRPr="001B4229">
          <w:rPr>
            <w:rStyle w:val="Hyperlink"/>
            <w:noProof/>
          </w:rPr>
          <w:t xml:space="preserve">5 </w:t>
        </w:r>
        <w:r w:rsidRPr="001B4229">
          <w:rPr>
            <w:rStyle w:val="Hyperlink"/>
            <w:noProof/>
            <w:cs/>
          </w:rPr>
          <w:t>อันดับ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45</w:t>
        </w:r>
        <w:r>
          <w:rPr>
            <w:noProof/>
            <w:webHidden/>
          </w:rPr>
          <w:fldChar w:fldCharType="end"/>
        </w:r>
      </w:hyperlink>
    </w:p>
    <w:p w14:paraId="27A17BF1" w14:textId="121D6B88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69" w:history="1">
        <w:r w:rsidRPr="001B4229">
          <w:rPr>
            <w:rStyle w:val="Hyperlink"/>
            <w:noProof/>
            <w:cs/>
          </w:rPr>
          <w:t xml:space="preserve">ตาราง </w:t>
        </w:r>
        <w:r w:rsidRPr="001B4229">
          <w:rPr>
            <w:rStyle w:val="Hyperlink"/>
            <w:noProof/>
          </w:rPr>
          <w:t xml:space="preserve">TF-IDF </w:t>
        </w:r>
        <w:r w:rsidRPr="001B4229">
          <w:rPr>
            <w:rStyle w:val="Hyperlink"/>
            <w:noProof/>
            <w:cs/>
          </w:rPr>
          <w:t>แสดงน้ำหนักของคำ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46</w:t>
        </w:r>
        <w:r>
          <w:rPr>
            <w:noProof/>
            <w:webHidden/>
          </w:rPr>
          <w:fldChar w:fldCharType="end"/>
        </w:r>
      </w:hyperlink>
    </w:p>
    <w:p w14:paraId="791C917B" w14:textId="43FD8507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70" w:history="1">
        <w:r w:rsidRPr="001B4229">
          <w:rPr>
            <w:rStyle w:val="Hyperlink"/>
            <w:noProof/>
            <w:cs/>
          </w:rPr>
          <w:t xml:space="preserve">ตัวอย่างการตัดคำและลบ </w:t>
        </w:r>
        <w:r w:rsidRPr="001B4229">
          <w:rPr>
            <w:rStyle w:val="Hyperlink"/>
            <w:noProof/>
          </w:rPr>
          <w:t>Stop 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46</w:t>
        </w:r>
        <w:r>
          <w:rPr>
            <w:noProof/>
            <w:webHidden/>
          </w:rPr>
          <w:fldChar w:fldCharType="end"/>
        </w:r>
      </w:hyperlink>
    </w:p>
    <w:p w14:paraId="58062015" w14:textId="4042A64B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71" w:history="1">
        <w:r w:rsidRPr="001B4229">
          <w:rPr>
            <w:rStyle w:val="Hyperlink"/>
            <w:noProof/>
            <w:cs/>
          </w:rPr>
          <w:t xml:space="preserve">การทำ </w:t>
        </w:r>
        <w:r w:rsidRPr="001B4229">
          <w:rPr>
            <w:rStyle w:val="Hyperlink"/>
            <w:noProof/>
          </w:rPr>
          <w:t>Elbow method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47</w:t>
        </w:r>
        <w:r>
          <w:rPr>
            <w:noProof/>
            <w:webHidden/>
          </w:rPr>
          <w:fldChar w:fldCharType="end"/>
        </w:r>
      </w:hyperlink>
    </w:p>
    <w:p w14:paraId="7E099DF7" w14:textId="5F00956F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72" w:history="1">
        <w:r w:rsidRPr="001B4229">
          <w:rPr>
            <w:rStyle w:val="Hyperlink"/>
            <w:noProof/>
            <w:cs/>
          </w:rPr>
          <w:t xml:space="preserve">จัดกลุ่มข้อมูลจำนวน </w:t>
        </w:r>
        <w:r w:rsidRPr="001B4229">
          <w:rPr>
            <w:rStyle w:val="Hyperlink"/>
            <w:noProof/>
          </w:rPr>
          <w:t xml:space="preserve">9 </w:t>
        </w:r>
        <w:r w:rsidRPr="001B4229">
          <w:rPr>
            <w:rStyle w:val="Hyperlink"/>
            <w:noProof/>
            <w:cs/>
          </w:rPr>
          <w:t>กลุ่ม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47</w:t>
        </w:r>
        <w:r>
          <w:rPr>
            <w:noProof/>
            <w:webHidden/>
          </w:rPr>
          <w:fldChar w:fldCharType="end"/>
        </w:r>
      </w:hyperlink>
    </w:p>
    <w:p w14:paraId="51FE12DA" w14:textId="3F4D4D4A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73" w:history="1">
        <w:r w:rsidRPr="001B4229">
          <w:rPr>
            <w:rStyle w:val="Hyperlink"/>
            <w:noProof/>
            <w:cs/>
          </w:rPr>
          <w:t xml:space="preserve">จัดกลุ่มข้อมูลจำนวน </w:t>
        </w:r>
        <w:r w:rsidRPr="001B4229">
          <w:rPr>
            <w:rStyle w:val="Hyperlink"/>
            <w:noProof/>
          </w:rPr>
          <w:t xml:space="preserve">9 </w:t>
        </w:r>
        <w:r w:rsidRPr="001B4229">
          <w:rPr>
            <w:rStyle w:val="Hyperlink"/>
            <w:noProof/>
            <w:cs/>
          </w:rPr>
          <w:t>กลุ่ม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48</w:t>
        </w:r>
        <w:r>
          <w:rPr>
            <w:noProof/>
            <w:webHidden/>
          </w:rPr>
          <w:fldChar w:fldCharType="end"/>
        </w:r>
      </w:hyperlink>
    </w:p>
    <w:p w14:paraId="1B26146F" w14:textId="34E84143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74" w:history="1">
        <w:r w:rsidRPr="001B4229">
          <w:rPr>
            <w:rStyle w:val="Hyperlink"/>
            <w:noProof/>
            <w:cs/>
          </w:rPr>
          <w:t xml:space="preserve">จัดกลุ่มข้อมูลจำนวน </w:t>
        </w:r>
        <w:r w:rsidRPr="001B4229">
          <w:rPr>
            <w:rStyle w:val="Hyperlink"/>
            <w:noProof/>
          </w:rPr>
          <w:t xml:space="preserve">7 </w:t>
        </w:r>
        <w:r w:rsidRPr="001B4229">
          <w:rPr>
            <w:rStyle w:val="Hyperlink"/>
            <w:noProof/>
            <w:cs/>
          </w:rPr>
          <w:t>กลุ่ม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48</w:t>
        </w:r>
        <w:r>
          <w:rPr>
            <w:noProof/>
            <w:webHidden/>
          </w:rPr>
          <w:fldChar w:fldCharType="end"/>
        </w:r>
      </w:hyperlink>
    </w:p>
    <w:p w14:paraId="1EEA94A2" w14:textId="1E4074A6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75" w:history="1">
        <w:r w:rsidRPr="001B4229">
          <w:rPr>
            <w:rStyle w:val="Hyperlink"/>
            <w:noProof/>
            <w:cs/>
          </w:rPr>
          <w:t xml:space="preserve">จัดกลุ่มข้อมูลจำนวน </w:t>
        </w:r>
        <w:r w:rsidRPr="001B4229">
          <w:rPr>
            <w:rStyle w:val="Hyperlink"/>
            <w:noProof/>
          </w:rPr>
          <w:t xml:space="preserve">6 </w:t>
        </w:r>
        <w:r w:rsidRPr="001B4229">
          <w:rPr>
            <w:rStyle w:val="Hyperlink"/>
            <w:noProof/>
            <w:cs/>
          </w:rPr>
          <w:t>กลุ่ม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49</w:t>
        </w:r>
        <w:r>
          <w:rPr>
            <w:noProof/>
            <w:webHidden/>
          </w:rPr>
          <w:fldChar w:fldCharType="end"/>
        </w:r>
      </w:hyperlink>
    </w:p>
    <w:p w14:paraId="2854C812" w14:textId="787BC326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76" w:history="1">
        <w:r w:rsidRPr="001B4229">
          <w:rPr>
            <w:rStyle w:val="Hyperlink"/>
            <w:noProof/>
            <w:cs/>
          </w:rPr>
          <w:t>เปรียบเทียบอัตราการเติบโตการจัดกลุ่มข้อมูล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50</w:t>
        </w:r>
        <w:r>
          <w:rPr>
            <w:noProof/>
            <w:webHidden/>
          </w:rPr>
          <w:fldChar w:fldCharType="end"/>
        </w:r>
      </w:hyperlink>
    </w:p>
    <w:p w14:paraId="578C1D60" w14:textId="62CA4F70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77" w:history="1">
        <w:r w:rsidRPr="001B4229">
          <w:rPr>
            <w:rStyle w:val="Hyperlink"/>
            <w:noProof/>
            <w:cs/>
          </w:rPr>
          <w:t xml:space="preserve">ตัวอย่างข้อมูลในกลุ่ม </w:t>
        </w:r>
        <w:r w:rsidRPr="001B4229">
          <w:rPr>
            <w:rStyle w:val="Hyperlink"/>
            <w:noProof/>
          </w:rPr>
          <w:t>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52</w:t>
        </w:r>
        <w:r>
          <w:rPr>
            <w:noProof/>
            <w:webHidden/>
          </w:rPr>
          <w:fldChar w:fldCharType="end"/>
        </w:r>
      </w:hyperlink>
    </w:p>
    <w:p w14:paraId="354FC69D" w14:textId="79887876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78" w:history="1">
        <w:r w:rsidRPr="001B4229">
          <w:rPr>
            <w:rStyle w:val="Hyperlink"/>
            <w:noProof/>
            <w:cs/>
          </w:rPr>
          <w:t xml:space="preserve">ตัวอย่างข้อมูลในกลุ่ม </w:t>
        </w:r>
        <w:r w:rsidRPr="001B4229">
          <w:rPr>
            <w:rStyle w:val="Hyperlink"/>
            <w:noProof/>
          </w:rPr>
          <w:t>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52</w:t>
        </w:r>
        <w:r>
          <w:rPr>
            <w:noProof/>
            <w:webHidden/>
          </w:rPr>
          <w:fldChar w:fldCharType="end"/>
        </w:r>
      </w:hyperlink>
    </w:p>
    <w:p w14:paraId="50834D9A" w14:textId="43A9C6AB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79" w:history="1">
        <w:r w:rsidRPr="001B4229">
          <w:rPr>
            <w:rStyle w:val="Hyperlink"/>
            <w:noProof/>
            <w:cs/>
          </w:rPr>
          <w:t xml:space="preserve">หน้าแรกเว็บไซต์ </w:t>
        </w:r>
        <w:r w:rsidRPr="001B4229">
          <w:rPr>
            <w:rStyle w:val="Hyperlink"/>
            <w:noProof/>
          </w:rPr>
          <w:t>Intern-assistant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53</w:t>
        </w:r>
        <w:r>
          <w:rPr>
            <w:noProof/>
            <w:webHidden/>
          </w:rPr>
          <w:fldChar w:fldCharType="end"/>
        </w:r>
      </w:hyperlink>
    </w:p>
    <w:p w14:paraId="5844DB3F" w14:textId="7CACE49D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80" w:history="1">
        <w:r w:rsidRPr="001B4229">
          <w:rPr>
            <w:rStyle w:val="Hyperlink"/>
            <w:noProof/>
            <w:cs/>
          </w:rPr>
          <w:t>ค้นหาบริษัท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53</w:t>
        </w:r>
        <w:r>
          <w:rPr>
            <w:noProof/>
            <w:webHidden/>
          </w:rPr>
          <w:fldChar w:fldCharType="end"/>
        </w:r>
      </w:hyperlink>
    </w:p>
    <w:p w14:paraId="649BD29B" w14:textId="40035B6E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81" w:history="1">
        <w:r w:rsidRPr="001B4229">
          <w:rPr>
            <w:rStyle w:val="Hyperlink"/>
            <w:noProof/>
            <w:cs/>
          </w:rPr>
          <w:t>หน้าแสดงผลลัพธ์การค้นหา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54</w:t>
        </w:r>
        <w:r>
          <w:rPr>
            <w:noProof/>
            <w:webHidden/>
          </w:rPr>
          <w:fldChar w:fldCharType="end"/>
        </w:r>
      </w:hyperlink>
    </w:p>
    <w:p w14:paraId="48EB7287" w14:textId="275E246D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82" w:history="1">
        <w:r w:rsidRPr="001B4229">
          <w:rPr>
            <w:rStyle w:val="Hyperlink"/>
            <w:noProof/>
            <w:cs/>
          </w:rPr>
          <w:t>หน้าเกี่ยวกับ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54</w:t>
        </w:r>
        <w:r>
          <w:rPr>
            <w:noProof/>
            <w:webHidden/>
          </w:rPr>
          <w:fldChar w:fldCharType="end"/>
        </w:r>
      </w:hyperlink>
    </w:p>
    <w:p w14:paraId="0B95864E" w14:textId="4930FC9F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83" w:history="1">
        <w:r w:rsidRPr="001B4229">
          <w:rPr>
            <w:rStyle w:val="Hyperlink"/>
            <w:noProof/>
            <w:cs/>
          </w:rPr>
          <w:t>หน้าแสดงรายชื่อบริษัททั้งหมด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55</w:t>
        </w:r>
        <w:r>
          <w:rPr>
            <w:noProof/>
            <w:webHidden/>
          </w:rPr>
          <w:fldChar w:fldCharType="end"/>
        </w:r>
      </w:hyperlink>
    </w:p>
    <w:p w14:paraId="024E08F9" w14:textId="2C3523E3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84" w:history="1">
        <w:r w:rsidRPr="001B4229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55</w:t>
        </w:r>
        <w:r>
          <w:rPr>
            <w:noProof/>
            <w:webHidden/>
          </w:rPr>
          <w:fldChar w:fldCharType="end"/>
        </w:r>
      </w:hyperlink>
    </w:p>
    <w:p w14:paraId="06BAF980" w14:textId="27087EF6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85" w:history="1">
        <w:r w:rsidRPr="001B4229">
          <w:rPr>
            <w:rStyle w:val="Hyperlink"/>
            <w:noProof/>
            <w:cs/>
          </w:rPr>
          <w:t>หน้ารายละเอียดบริษัท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56</w:t>
        </w:r>
        <w:r>
          <w:rPr>
            <w:noProof/>
            <w:webHidden/>
          </w:rPr>
          <w:fldChar w:fldCharType="end"/>
        </w:r>
      </w:hyperlink>
    </w:p>
    <w:p w14:paraId="4E024A17" w14:textId="1E76A8BC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86" w:history="1">
        <w:r w:rsidRPr="001B4229">
          <w:rPr>
            <w:rStyle w:val="Hyperlink"/>
            <w:noProof/>
            <w:cs/>
          </w:rPr>
          <w:t>ตัวอย่างการคำนวณค่า</w:t>
        </w:r>
        <w:r w:rsidRPr="001B4229">
          <w:rPr>
            <w:rStyle w:val="Hyperlink"/>
            <w:noProof/>
          </w:rPr>
          <w:t xml:space="preserve"> Cosine similarity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56</w:t>
        </w:r>
        <w:r>
          <w:rPr>
            <w:noProof/>
            <w:webHidden/>
          </w:rPr>
          <w:fldChar w:fldCharType="end"/>
        </w:r>
      </w:hyperlink>
    </w:p>
    <w:p w14:paraId="48E133BB" w14:textId="076A858E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87" w:history="1">
        <w:r w:rsidRPr="001B4229">
          <w:rPr>
            <w:rStyle w:val="Hyperlink"/>
            <w:noProof/>
            <w:cs/>
          </w:rPr>
          <w:t xml:space="preserve">ตัวอย่างการคำนวณค่า </w:t>
        </w:r>
        <w:r w:rsidRPr="001B4229">
          <w:rPr>
            <w:rStyle w:val="Hyperlink"/>
            <w:noProof/>
          </w:rPr>
          <w:t xml:space="preserve">Cosine similarity </w:t>
        </w:r>
        <w:r w:rsidRPr="001B4229">
          <w:rPr>
            <w:rStyle w:val="Hyperlink"/>
            <w:noProof/>
            <w:cs/>
          </w:rPr>
          <w:t xml:space="preserve">ผ่าน </w:t>
        </w:r>
        <w:r w:rsidRPr="001B4229">
          <w:rPr>
            <w:rStyle w:val="Hyperlink"/>
            <w:noProof/>
          </w:rPr>
          <w:t xml:space="preserve">API </w:t>
        </w:r>
        <w:r w:rsidRPr="001B4229">
          <w:rPr>
            <w:rStyle w:val="Hyperlink"/>
            <w:noProof/>
            <w:cs/>
          </w:rPr>
          <w:t>และคืนค่าความคล้ายคลึง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57</w:t>
        </w:r>
        <w:r>
          <w:rPr>
            <w:noProof/>
            <w:webHidden/>
          </w:rPr>
          <w:fldChar w:fldCharType="end"/>
        </w:r>
      </w:hyperlink>
    </w:p>
    <w:p w14:paraId="028A6042" w14:textId="4F2E852E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88" w:history="1">
        <w:r w:rsidRPr="001B4229">
          <w:rPr>
            <w:rStyle w:val="Hyperlink"/>
            <w:noProof/>
            <w:cs/>
          </w:rPr>
          <w:t xml:space="preserve">ตัวอย่างการคำนวณค่า </w:t>
        </w:r>
        <w:r w:rsidRPr="001B4229">
          <w:rPr>
            <w:rStyle w:val="Hyperlink"/>
            <w:noProof/>
          </w:rPr>
          <w:t xml:space="preserve">Cosine similarity </w:t>
        </w:r>
        <w:r w:rsidRPr="001B4229">
          <w:rPr>
            <w:rStyle w:val="Hyperlink"/>
            <w:noProof/>
            <w:cs/>
          </w:rPr>
          <w:t xml:space="preserve">ผ่าน </w:t>
        </w:r>
        <w:r w:rsidRPr="001B4229">
          <w:rPr>
            <w:rStyle w:val="Hyperlink"/>
            <w:noProof/>
          </w:rPr>
          <w:t xml:space="preserve">API </w:t>
        </w:r>
        <w:r w:rsidRPr="001B4229">
          <w:rPr>
            <w:rStyle w:val="Hyperlink"/>
            <w:noProof/>
            <w:cs/>
          </w:rPr>
          <w:t>และคืนค่าเป็นข้อมูลบริษัทที่อยู่ในกลุ่มที่คล้ายที่สุด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57</w:t>
        </w:r>
        <w:r>
          <w:rPr>
            <w:noProof/>
            <w:webHidden/>
          </w:rPr>
          <w:fldChar w:fldCharType="end"/>
        </w:r>
      </w:hyperlink>
    </w:p>
    <w:p w14:paraId="119B76DB" w14:textId="4A027D4A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89" w:history="1">
        <w:r w:rsidRPr="001B4229">
          <w:rPr>
            <w:rStyle w:val="Hyperlink"/>
            <w:noProof/>
            <w:cs/>
          </w:rPr>
          <w:t xml:space="preserve">ดาวน์โหลด </w:t>
        </w:r>
        <w:r w:rsidRPr="001B4229">
          <w:rPr>
            <w:rStyle w:val="Hyperlink"/>
            <w:noProof/>
          </w:rPr>
          <w:t xml:space="preserve">Repository </w:t>
        </w:r>
        <w:r w:rsidRPr="001B4229">
          <w:rPr>
            <w:rStyle w:val="Hyperlink"/>
            <w:noProof/>
            <w:cs/>
          </w:rPr>
          <w:t xml:space="preserve">ด้วยคำสั่ง </w:t>
        </w:r>
        <w:r w:rsidRPr="001B4229">
          <w:rPr>
            <w:rStyle w:val="Hyperlink"/>
            <w:noProof/>
          </w:rPr>
          <w:t>git clone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65</w:t>
        </w:r>
        <w:r>
          <w:rPr>
            <w:noProof/>
            <w:webHidden/>
          </w:rPr>
          <w:fldChar w:fldCharType="end"/>
        </w:r>
      </w:hyperlink>
    </w:p>
    <w:p w14:paraId="142B6FDA" w14:textId="0388D79A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90" w:history="1">
        <w:r w:rsidRPr="001B4229">
          <w:rPr>
            <w:rStyle w:val="Hyperlink"/>
            <w:noProof/>
            <w:cs/>
          </w:rPr>
          <w:t>แสดงการบันทึกไฟล์ข้อมูลบริษัทในโฟลเดอร์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65</w:t>
        </w:r>
        <w:r>
          <w:rPr>
            <w:noProof/>
            <w:webHidden/>
          </w:rPr>
          <w:fldChar w:fldCharType="end"/>
        </w:r>
      </w:hyperlink>
    </w:p>
    <w:p w14:paraId="616EC2D4" w14:textId="5E0243FA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91" w:history="1">
        <w:r w:rsidRPr="001B4229">
          <w:rPr>
            <w:rStyle w:val="Hyperlink"/>
            <w:noProof/>
            <w:cs/>
          </w:rPr>
          <w:t xml:space="preserve">โค้ดคำสั่งในไฟล์ </w:t>
        </w:r>
        <w:r w:rsidRPr="001B4229">
          <w:rPr>
            <w:rStyle w:val="Hyperlink"/>
            <w:noProof/>
          </w:rPr>
          <w:t xml:space="preserve">clustering.py </w:t>
        </w:r>
        <w:r w:rsidRPr="001B4229">
          <w:rPr>
            <w:rStyle w:val="Hyperlink"/>
            <w:noProof/>
            <w:cs/>
          </w:rPr>
          <w:t>ใช้ในการจัดกลุ่มข้อมูล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66</w:t>
        </w:r>
        <w:r>
          <w:rPr>
            <w:noProof/>
            <w:webHidden/>
          </w:rPr>
          <w:fldChar w:fldCharType="end"/>
        </w:r>
      </w:hyperlink>
    </w:p>
    <w:p w14:paraId="7135278A" w14:textId="6B434E00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92" w:history="1">
        <w:r w:rsidRPr="001B4229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Pr="001B4229">
          <w:rPr>
            <w:rStyle w:val="Hyperlink"/>
            <w:noProof/>
          </w:rPr>
          <w:t>k</w:t>
        </w:r>
        <w:r w:rsidRPr="001B4229">
          <w:rPr>
            <w:rStyle w:val="Hyperlink"/>
            <w:noProof/>
            <w:cs/>
          </w:rPr>
          <w:t>และการจัดกลุ่มข้อมูล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66</w:t>
        </w:r>
        <w:r>
          <w:rPr>
            <w:noProof/>
            <w:webHidden/>
          </w:rPr>
          <w:fldChar w:fldCharType="end"/>
        </w:r>
      </w:hyperlink>
    </w:p>
    <w:p w14:paraId="1F3AC1E3" w14:textId="5A638699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93" w:history="1">
        <w:r w:rsidRPr="001B4229">
          <w:rPr>
            <w:rStyle w:val="Hyperlink"/>
            <w:noProof/>
            <w:cs/>
          </w:rPr>
          <w:t xml:space="preserve">แสดงการรันคำสั่งจัดกลุ่มข้อมูลใน </w:t>
        </w:r>
        <w:r w:rsidRPr="001B4229">
          <w:rPr>
            <w:rStyle w:val="Hyperlink"/>
            <w:noProof/>
          </w:rPr>
          <w:t>Terminal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67</w:t>
        </w:r>
        <w:r>
          <w:rPr>
            <w:noProof/>
            <w:webHidden/>
          </w:rPr>
          <w:fldChar w:fldCharType="end"/>
        </w:r>
      </w:hyperlink>
    </w:p>
    <w:p w14:paraId="2C2CD28B" w14:textId="4BF550CB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94" w:history="1">
        <w:r w:rsidRPr="001B4229">
          <w:rPr>
            <w:rStyle w:val="Hyperlink"/>
            <w:noProof/>
            <w:cs/>
          </w:rPr>
          <w:t xml:space="preserve">แสดงไฟล์ </w:t>
        </w:r>
        <w:r w:rsidRPr="001B4229">
          <w:rPr>
            <w:rStyle w:val="Hyperlink"/>
            <w:noProof/>
          </w:rPr>
          <w:t>clustered_company.csv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67</w:t>
        </w:r>
        <w:r>
          <w:rPr>
            <w:noProof/>
            <w:webHidden/>
          </w:rPr>
          <w:fldChar w:fldCharType="end"/>
        </w:r>
      </w:hyperlink>
    </w:p>
    <w:p w14:paraId="4E95F75C" w14:textId="3390573B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95" w:history="1">
        <w:r w:rsidRPr="001B4229">
          <w:rPr>
            <w:rStyle w:val="Hyperlink"/>
            <w:noProof/>
            <w:cs/>
          </w:rPr>
          <w:t>แสดงหน้าการจัดการ</w:t>
        </w:r>
        <w:r w:rsidRPr="001B4229">
          <w:rPr>
            <w:rStyle w:val="Hyperlink"/>
            <w:noProof/>
          </w:rPr>
          <w:t xml:space="preserve"> Cluster</w:t>
        </w:r>
        <w:r w:rsidRPr="001B4229">
          <w:rPr>
            <w:rStyle w:val="Hyperlink"/>
            <w:noProof/>
            <w:cs/>
          </w:rPr>
          <w:t xml:space="preserve"> </w:t>
        </w:r>
        <w:r w:rsidRPr="001B4229">
          <w:rPr>
            <w:rStyle w:val="Hyperlink"/>
            <w:noProof/>
          </w:rPr>
          <w:t>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68</w:t>
        </w:r>
        <w:r>
          <w:rPr>
            <w:noProof/>
            <w:webHidden/>
          </w:rPr>
          <w:fldChar w:fldCharType="end"/>
        </w:r>
      </w:hyperlink>
    </w:p>
    <w:p w14:paraId="6A3F6E98" w14:textId="403078AB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96" w:history="1">
        <w:r w:rsidRPr="001B4229">
          <w:rPr>
            <w:rStyle w:val="Hyperlink"/>
            <w:noProof/>
            <w:cs/>
          </w:rPr>
          <w:t>แสดงหน้าตั้งค่าและสร้าง</w:t>
        </w:r>
        <w:r w:rsidRPr="001B4229">
          <w:rPr>
            <w:rStyle w:val="Hyperlink"/>
            <w:noProof/>
          </w:rPr>
          <w:t xml:space="preserve"> Cluster</w:t>
        </w:r>
        <w:r w:rsidRPr="001B4229">
          <w:rPr>
            <w:rStyle w:val="Hyperlink"/>
            <w:noProof/>
            <w:cs/>
          </w:rPr>
          <w:t xml:space="preserve"> </w:t>
        </w:r>
        <w:r w:rsidRPr="001B4229">
          <w:rPr>
            <w:rStyle w:val="Hyperlink"/>
            <w:noProof/>
          </w:rPr>
          <w:t>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68</w:t>
        </w:r>
        <w:r>
          <w:rPr>
            <w:noProof/>
            <w:webHidden/>
          </w:rPr>
          <w:fldChar w:fldCharType="end"/>
        </w:r>
      </w:hyperlink>
    </w:p>
    <w:p w14:paraId="1E82A5D2" w14:textId="64574631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97" w:history="1">
        <w:r w:rsidRPr="001B4229">
          <w:rPr>
            <w:rStyle w:val="Hyperlink"/>
            <w:noProof/>
            <w:cs/>
          </w:rPr>
          <w:t>แสดงหน้าสร้างบัญชีสำหรับจัดการฐานข้อมูล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69</w:t>
        </w:r>
        <w:r>
          <w:rPr>
            <w:noProof/>
            <w:webHidden/>
          </w:rPr>
          <w:fldChar w:fldCharType="end"/>
        </w:r>
      </w:hyperlink>
    </w:p>
    <w:p w14:paraId="152032A6" w14:textId="6765A976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98" w:history="1">
        <w:r w:rsidRPr="001B4229">
          <w:rPr>
            <w:rStyle w:val="Hyperlink"/>
            <w:noProof/>
            <w:cs/>
          </w:rPr>
          <w:t xml:space="preserve">แสดงหน้าเพิ่ม </w:t>
        </w:r>
        <w:r w:rsidRPr="001B4229">
          <w:rPr>
            <w:rStyle w:val="Hyperlink"/>
            <w:noProof/>
          </w:rPr>
          <w:t xml:space="preserve">IP address </w:t>
        </w:r>
        <w:r w:rsidRPr="001B4229">
          <w:rPr>
            <w:rStyle w:val="Hyperlink"/>
            <w:noProof/>
            <w:cs/>
          </w:rPr>
          <w:t>ที่สามารถเชื่อมต่อฐานข้อมูลได้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69</w:t>
        </w:r>
        <w:r>
          <w:rPr>
            <w:noProof/>
            <w:webHidden/>
          </w:rPr>
          <w:fldChar w:fldCharType="end"/>
        </w:r>
      </w:hyperlink>
    </w:p>
    <w:p w14:paraId="0F43B71D" w14:textId="6B80946E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599" w:history="1">
        <w:r w:rsidRPr="001B4229">
          <w:rPr>
            <w:rStyle w:val="Hyperlink"/>
            <w:noProof/>
            <w:cs/>
          </w:rPr>
          <w:t xml:space="preserve">แสดงหน้าจัดการ </w:t>
        </w:r>
        <w:r w:rsidRPr="001B4229">
          <w:rPr>
            <w:rStyle w:val="Hyperlink"/>
            <w:noProof/>
          </w:rPr>
          <w:t>Cluster 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70</w:t>
        </w:r>
        <w:r>
          <w:rPr>
            <w:noProof/>
            <w:webHidden/>
          </w:rPr>
          <w:fldChar w:fldCharType="end"/>
        </w:r>
      </w:hyperlink>
    </w:p>
    <w:p w14:paraId="33D49ED7" w14:textId="6F6213FB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00" w:history="1">
        <w:r w:rsidRPr="001B4229">
          <w:rPr>
            <w:rStyle w:val="Hyperlink"/>
            <w:noProof/>
            <w:cs/>
          </w:rPr>
          <w:t xml:space="preserve">แสดงการสร้างฐานข้อมูล </w:t>
        </w:r>
        <w:r w:rsidRPr="001B4229">
          <w:rPr>
            <w:rStyle w:val="Hyperlink"/>
            <w:noProof/>
          </w:rPr>
          <w:t>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70</w:t>
        </w:r>
        <w:r>
          <w:rPr>
            <w:noProof/>
            <w:webHidden/>
          </w:rPr>
          <w:fldChar w:fldCharType="end"/>
        </w:r>
      </w:hyperlink>
    </w:p>
    <w:p w14:paraId="7EDE66A2" w14:textId="71BB9D1E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01" w:history="1">
        <w:r w:rsidRPr="001B4229">
          <w:rPr>
            <w:rStyle w:val="Hyperlink"/>
            <w:noProof/>
            <w:cs/>
          </w:rPr>
          <w:t xml:space="preserve">แสดงหน้าต่างการสร้างฐานข้อมูลและ </w:t>
        </w:r>
        <w:r w:rsidRPr="001B4229">
          <w:rPr>
            <w:rStyle w:val="Hyperlink"/>
            <w:noProof/>
          </w:rPr>
          <w:t>Collection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71</w:t>
        </w:r>
        <w:r>
          <w:rPr>
            <w:noProof/>
            <w:webHidden/>
          </w:rPr>
          <w:fldChar w:fldCharType="end"/>
        </w:r>
      </w:hyperlink>
    </w:p>
    <w:p w14:paraId="35144E76" w14:textId="1684BC66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02" w:history="1">
        <w:r w:rsidRPr="001B4229">
          <w:rPr>
            <w:rStyle w:val="Hyperlink"/>
            <w:noProof/>
            <w:cs/>
          </w:rPr>
          <w:t xml:space="preserve">ตัวอย่างการเลือกตั้งค่าการดาวน์โหลดโปรแกรม </w:t>
        </w:r>
        <w:r w:rsidRPr="001B4229">
          <w:rPr>
            <w:rStyle w:val="Hyperlink"/>
            <w:noProof/>
          </w:rPr>
          <w:t>MongoDB compass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71</w:t>
        </w:r>
        <w:r>
          <w:rPr>
            <w:noProof/>
            <w:webHidden/>
          </w:rPr>
          <w:fldChar w:fldCharType="end"/>
        </w:r>
      </w:hyperlink>
    </w:p>
    <w:p w14:paraId="6712D736" w14:textId="493244D1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03" w:history="1">
        <w:r w:rsidRPr="001B4229">
          <w:rPr>
            <w:rStyle w:val="Hyperlink"/>
            <w:noProof/>
            <w:cs/>
          </w:rPr>
          <w:t xml:space="preserve">หน้าต่างเลือกเชื่อมต่อกับ </w:t>
        </w:r>
        <w:r w:rsidRPr="001B4229">
          <w:rPr>
            <w:rStyle w:val="Hyperlink"/>
            <w:noProof/>
          </w:rPr>
          <w:t>Cluster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72</w:t>
        </w:r>
        <w:r>
          <w:rPr>
            <w:noProof/>
            <w:webHidden/>
          </w:rPr>
          <w:fldChar w:fldCharType="end"/>
        </w:r>
      </w:hyperlink>
    </w:p>
    <w:p w14:paraId="58D7245B" w14:textId="6E4B3D60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04" w:history="1">
        <w:r w:rsidRPr="001B4229">
          <w:rPr>
            <w:rStyle w:val="Hyperlink"/>
            <w:noProof/>
            <w:cs/>
          </w:rPr>
          <w:t xml:space="preserve">หน้าต่างข้อมูลการเชื่อมต่อ </w:t>
        </w:r>
        <w:r w:rsidRPr="001B4229">
          <w:rPr>
            <w:rStyle w:val="Hyperlink"/>
            <w:noProof/>
          </w:rPr>
          <w:t xml:space="preserve">Cluster </w:t>
        </w:r>
        <w:r w:rsidRPr="001B4229">
          <w:rPr>
            <w:rStyle w:val="Hyperlink"/>
            <w:noProof/>
            <w:cs/>
          </w:rPr>
          <w:t xml:space="preserve">กับ </w:t>
        </w:r>
        <w:r w:rsidRPr="001B4229">
          <w:rPr>
            <w:rStyle w:val="Hyperlink"/>
            <w:noProof/>
          </w:rPr>
          <w:t>MongoDB compass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72</w:t>
        </w:r>
        <w:r>
          <w:rPr>
            <w:noProof/>
            <w:webHidden/>
          </w:rPr>
          <w:fldChar w:fldCharType="end"/>
        </w:r>
      </w:hyperlink>
    </w:p>
    <w:p w14:paraId="509AACEC" w14:textId="27BAC171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05" w:history="1">
        <w:r w:rsidRPr="001B4229">
          <w:rPr>
            <w:rStyle w:val="Hyperlink"/>
            <w:noProof/>
            <w:cs/>
          </w:rPr>
          <w:t xml:space="preserve">หน้าต่างโปรแกรม </w:t>
        </w:r>
        <w:r w:rsidRPr="001B4229">
          <w:rPr>
            <w:rStyle w:val="Hyperlink"/>
            <w:noProof/>
          </w:rPr>
          <w:t xml:space="preserve">MongoDB compass </w:t>
        </w:r>
        <w:r w:rsidRPr="001B4229">
          <w:rPr>
            <w:rStyle w:val="Hyperlink"/>
            <w:noProof/>
            <w:cs/>
          </w:rPr>
          <w:t xml:space="preserve">สำหรับเชื่อมต่อ </w:t>
        </w:r>
        <w:r w:rsidRPr="001B4229">
          <w:rPr>
            <w:rStyle w:val="Hyperlink"/>
            <w:noProof/>
          </w:rPr>
          <w:t>Cluster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73</w:t>
        </w:r>
        <w:r>
          <w:rPr>
            <w:noProof/>
            <w:webHidden/>
          </w:rPr>
          <w:fldChar w:fldCharType="end"/>
        </w:r>
      </w:hyperlink>
    </w:p>
    <w:p w14:paraId="58E8A8DC" w14:textId="4FE8FCDA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06" w:history="1">
        <w:r w:rsidRPr="001B4229">
          <w:rPr>
            <w:rStyle w:val="Hyperlink"/>
            <w:noProof/>
            <w:cs/>
          </w:rPr>
          <w:t xml:space="preserve">หน้าต่างโปรแกรมแสดงข้อมูลใน </w:t>
        </w:r>
        <w:r w:rsidRPr="001B4229">
          <w:rPr>
            <w:rStyle w:val="Hyperlink"/>
            <w:noProof/>
          </w:rPr>
          <w:t>Collection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73</w:t>
        </w:r>
        <w:r>
          <w:rPr>
            <w:noProof/>
            <w:webHidden/>
          </w:rPr>
          <w:fldChar w:fldCharType="end"/>
        </w:r>
      </w:hyperlink>
    </w:p>
    <w:p w14:paraId="70A2D291" w14:textId="4D6F7AA2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07" w:history="1">
        <w:r w:rsidRPr="001B4229">
          <w:rPr>
            <w:rStyle w:val="Hyperlink"/>
            <w:noProof/>
            <w:cs/>
          </w:rPr>
          <w:t xml:space="preserve">หน้าต่าง </w:t>
        </w:r>
        <w:r w:rsidRPr="001B4229">
          <w:rPr>
            <w:rStyle w:val="Hyperlink"/>
            <w:noProof/>
          </w:rPr>
          <w:t xml:space="preserve">Import </w:t>
        </w:r>
        <w:r w:rsidRPr="001B4229">
          <w:rPr>
            <w:rStyle w:val="Hyperlink"/>
            <w:noProof/>
            <w:cs/>
          </w:rPr>
          <w:t xml:space="preserve">ข้อมูลนามสกุลไฟล์ </w:t>
        </w:r>
        <w:r w:rsidRPr="001B4229">
          <w:rPr>
            <w:rStyle w:val="Hyperlink"/>
            <w:noProof/>
          </w:rPr>
          <w:t>csv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74</w:t>
        </w:r>
        <w:r>
          <w:rPr>
            <w:noProof/>
            <w:webHidden/>
          </w:rPr>
          <w:fldChar w:fldCharType="end"/>
        </w:r>
      </w:hyperlink>
    </w:p>
    <w:p w14:paraId="3174EBEE" w14:textId="4B306589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08" w:history="1">
        <w:r w:rsidRPr="001B4229">
          <w:rPr>
            <w:rStyle w:val="Hyperlink"/>
            <w:noProof/>
            <w:cs/>
          </w:rPr>
          <w:t xml:space="preserve">หน้าต่างแสดงข้อมูลใน </w:t>
        </w:r>
        <w:r w:rsidRPr="001B4229">
          <w:rPr>
            <w:rStyle w:val="Hyperlink"/>
            <w:noProof/>
          </w:rPr>
          <w:t>Collection ใ</w:t>
        </w:r>
        <w:r w:rsidRPr="001B4229">
          <w:rPr>
            <w:rStyle w:val="Hyperlink"/>
            <w:noProof/>
            <w:cs/>
          </w:rPr>
          <w:t xml:space="preserve">นโปรแกรม </w:t>
        </w:r>
        <w:r w:rsidRPr="001B4229">
          <w:rPr>
            <w:rStyle w:val="Hyperlink"/>
            <w:noProof/>
          </w:rPr>
          <w:t>MongoDB compass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74</w:t>
        </w:r>
        <w:r>
          <w:rPr>
            <w:noProof/>
            <w:webHidden/>
          </w:rPr>
          <w:fldChar w:fldCharType="end"/>
        </w:r>
      </w:hyperlink>
    </w:p>
    <w:p w14:paraId="6D8BC89F" w14:textId="391F0510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09" w:history="1">
        <w:r w:rsidRPr="001B4229">
          <w:rPr>
            <w:rStyle w:val="Hyperlink"/>
            <w:noProof/>
            <w:cs/>
          </w:rPr>
          <w:t xml:space="preserve">หน้าเว็บไซต์ </w:t>
        </w:r>
        <w:r w:rsidRPr="001B4229">
          <w:rPr>
            <w:rStyle w:val="Hyperlink"/>
            <w:noProof/>
          </w:rPr>
          <w:t>Amazon Web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75</w:t>
        </w:r>
        <w:r>
          <w:rPr>
            <w:noProof/>
            <w:webHidden/>
          </w:rPr>
          <w:fldChar w:fldCharType="end"/>
        </w:r>
      </w:hyperlink>
    </w:p>
    <w:p w14:paraId="269C80B0" w14:textId="06273C77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10" w:history="1">
        <w:r w:rsidRPr="001B4229">
          <w:rPr>
            <w:rStyle w:val="Hyperlink"/>
            <w:noProof/>
            <w:cs/>
          </w:rPr>
          <w:t xml:space="preserve">หน้าแสดงการเลือกสร้าง </w:t>
        </w:r>
        <w:r w:rsidRPr="001B4229">
          <w:rPr>
            <w:rStyle w:val="Hyperlink"/>
            <w:noProof/>
          </w:rPr>
          <w:t xml:space="preserve">Instance </w:t>
        </w:r>
        <w:r w:rsidRPr="001B4229">
          <w:rPr>
            <w:rStyle w:val="Hyperlink"/>
            <w:noProof/>
            <w:cs/>
          </w:rPr>
          <w:t>ใหม่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75</w:t>
        </w:r>
        <w:r>
          <w:rPr>
            <w:noProof/>
            <w:webHidden/>
          </w:rPr>
          <w:fldChar w:fldCharType="end"/>
        </w:r>
      </w:hyperlink>
    </w:p>
    <w:p w14:paraId="5D019C67" w14:textId="04D8F24B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11" w:history="1">
        <w:r w:rsidRPr="001B4229">
          <w:rPr>
            <w:rStyle w:val="Hyperlink"/>
            <w:noProof/>
            <w:cs/>
          </w:rPr>
          <w:t xml:space="preserve">หน้าแสดงการตั้งค่า </w:t>
        </w:r>
        <w:r w:rsidRPr="001B4229">
          <w:rPr>
            <w:rStyle w:val="Hyperlink"/>
            <w:noProof/>
          </w:rPr>
          <w:t>Instance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76</w:t>
        </w:r>
        <w:r>
          <w:rPr>
            <w:noProof/>
            <w:webHidden/>
          </w:rPr>
          <w:fldChar w:fldCharType="end"/>
        </w:r>
      </w:hyperlink>
    </w:p>
    <w:p w14:paraId="21DA0BAA" w14:textId="2E5E4390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12" w:history="1">
        <w:r w:rsidRPr="001B4229">
          <w:rPr>
            <w:rStyle w:val="Hyperlink"/>
            <w:noProof/>
            <w:cs/>
          </w:rPr>
          <w:t xml:space="preserve">ตัวอย่างการเชื่อมต่อเข้าไปยัง </w:t>
        </w:r>
        <w:r w:rsidRPr="001B4229">
          <w:rPr>
            <w:rStyle w:val="Hyperlink"/>
            <w:noProof/>
          </w:rPr>
          <w:t>Instance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76</w:t>
        </w:r>
        <w:r>
          <w:rPr>
            <w:noProof/>
            <w:webHidden/>
          </w:rPr>
          <w:fldChar w:fldCharType="end"/>
        </w:r>
      </w:hyperlink>
    </w:p>
    <w:p w14:paraId="44FE2FFB" w14:textId="4120CEB3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13" w:history="1">
        <w:r w:rsidRPr="001B4229">
          <w:rPr>
            <w:rStyle w:val="Hyperlink"/>
            <w:noProof/>
            <w:cs/>
          </w:rPr>
          <w:t xml:space="preserve">การดาวน์โหลดโปรเจคจาก </w:t>
        </w:r>
        <w:r w:rsidRPr="001B4229">
          <w:rPr>
            <w:rStyle w:val="Hyperlink"/>
            <w:noProof/>
          </w:rPr>
          <w:t xml:space="preserve">Github </w:t>
        </w:r>
        <w:r w:rsidRPr="001B4229">
          <w:rPr>
            <w:rStyle w:val="Hyperlink"/>
            <w:noProof/>
            <w:cs/>
          </w:rPr>
          <w:t xml:space="preserve">ด้วยคำสั่ง </w:t>
        </w:r>
        <w:r w:rsidRPr="001B4229">
          <w:rPr>
            <w:rStyle w:val="Hyperlink"/>
            <w:noProof/>
          </w:rPr>
          <w:t xml:space="preserve">git clone </w:t>
        </w:r>
        <w:r w:rsidRPr="001B4229">
          <w:rPr>
            <w:rStyle w:val="Hyperlink"/>
            <w:noProof/>
            <w:cs/>
          </w:rPr>
          <w:t xml:space="preserve">มายัง </w:t>
        </w:r>
        <w:r w:rsidRPr="001B4229">
          <w:rPr>
            <w:rStyle w:val="Hyperlink"/>
            <w:noProof/>
          </w:rPr>
          <w:t xml:space="preserve">Instance </w:t>
        </w:r>
        <w:r w:rsidRPr="001B4229">
          <w:rPr>
            <w:rStyle w:val="Hyperlink"/>
            <w:noProof/>
            <w:cs/>
          </w:rPr>
          <w:t xml:space="preserve">และใช้คำสั่ง </w:t>
        </w:r>
        <w:r w:rsidRPr="001B4229">
          <w:rPr>
            <w:rStyle w:val="Hyperlink"/>
            <w:noProof/>
          </w:rPr>
          <w:t xml:space="preserve">cd final_project </w:t>
        </w:r>
        <w:r w:rsidRPr="001B4229">
          <w:rPr>
            <w:rStyle w:val="Hyperlink"/>
            <w:noProof/>
            <w:cs/>
          </w:rPr>
          <w:t>เพื่อเข้าไปยังโฟลเดอร์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77</w:t>
        </w:r>
        <w:r>
          <w:rPr>
            <w:noProof/>
            <w:webHidden/>
          </w:rPr>
          <w:fldChar w:fldCharType="end"/>
        </w:r>
      </w:hyperlink>
    </w:p>
    <w:p w14:paraId="66838500" w14:textId="498A3DA9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14" w:history="1">
        <w:r w:rsidRPr="001B4229">
          <w:rPr>
            <w:rStyle w:val="Hyperlink"/>
            <w:noProof/>
            <w:cs/>
          </w:rPr>
          <w:t xml:space="preserve">สร้างไฟล์ใหม่ชื่อ </w:t>
        </w:r>
        <w:r w:rsidRPr="001B4229">
          <w:rPr>
            <w:rStyle w:val="Hyperlink"/>
            <w:noProof/>
          </w:rPr>
          <w:t xml:space="preserve">.env </w:t>
        </w:r>
        <w:r w:rsidRPr="001B4229">
          <w:rPr>
            <w:rStyle w:val="Hyperlink"/>
            <w:noProof/>
            <w:cs/>
          </w:rPr>
          <w:t>และสร้างตัวแปรเพื่อเก็บค่าเชื่อมต่อฐานข้อมูล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77</w:t>
        </w:r>
        <w:r>
          <w:rPr>
            <w:noProof/>
            <w:webHidden/>
          </w:rPr>
          <w:fldChar w:fldCharType="end"/>
        </w:r>
      </w:hyperlink>
    </w:p>
    <w:p w14:paraId="5E924284" w14:textId="72216D5C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15" w:history="1">
        <w:r w:rsidRPr="001B4229">
          <w:rPr>
            <w:rStyle w:val="Hyperlink"/>
            <w:noProof/>
            <w:cs/>
          </w:rPr>
          <w:t xml:space="preserve">ตัวอย่างการรัน </w:t>
        </w:r>
        <w:r w:rsidRPr="001B4229">
          <w:rPr>
            <w:rStyle w:val="Hyperlink"/>
            <w:noProof/>
          </w:rPr>
          <w:t xml:space="preserve">Server Web API </w:t>
        </w:r>
        <w:r w:rsidRPr="001B4229">
          <w:rPr>
            <w:rStyle w:val="Hyperlink"/>
            <w:noProof/>
            <w:cs/>
          </w:rPr>
          <w:t xml:space="preserve">เพื่อคำนวณค่า </w:t>
        </w:r>
        <w:r w:rsidRPr="001B4229">
          <w:rPr>
            <w:rStyle w:val="Hyperlink"/>
            <w:noProof/>
          </w:rPr>
          <w:t xml:space="preserve">Cosine similarity </w:t>
        </w:r>
        <w:r w:rsidRPr="001B4229">
          <w:rPr>
            <w:rStyle w:val="Hyperlink"/>
            <w:noProof/>
            <w:cs/>
          </w:rPr>
          <w:t xml:space="preserve">บน </w:t>
        </w:r>
        <w:r w:rsidRPr="001B4229">
          <w:rPr>
            <w:rStyle w:val="Hyperlink"/>
            <w:noProof/>
          </w:rPr>
          <w:t>AWS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78</w:t>
        </w:r>
        <w:r>
          <w:rPr>
            <w:noProof/>
            <w:webHidden/>
          </w:rPr>
          <w:fldChar w:fldCharType="end"/>
        </w:r>
      </w:hyperlink>
    </w:p>
    <w:p w14:paraId="2C0EA2E9" w14:textId="1FC4DE18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16" w:history="1">
        <w:r w:rsidRPr="001B4229">
          <w:rPr>
            <w:rStyle w:val="Hyperlink"/>
            <w:noProof/>
            <w:cs/>
          </w:rPr>
          <w:t xml:space="preserve">หน้าเว็บไซต์ </w:t>
        </w:r>
        <w:r w:rsidRPr="001B4229">
          <w:rPr>
            <w:rStyle w:val="Hyperlink"/>
            <w:noProof/>
          </w:rPr>
          <w:t>Vercel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78</w:t>
        </w:r>
        <w:r>
          <w:rPr>
            <w:noProof/>
            <w:webHidden/>
          </w:rPr>
          <w:fldChar w:fldCharType="end"/>
        </w:r>
      </w:hyperlink>
    </w:p>
    <w:p w14:paraId="488CA022" w14:textId="56FB2BB4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17" w:history="1">
        <w:r w:rsidRPr="001B4229">
          <w:rPr>
            <w:rStyle w:val="Hyperlink"/>
            <w:noProof/>
            <w:cs/>
          </w:rPr>
          <w:t xml:space="preserve">สร้างโปรเจคใหม่ใน </w:t>
        </w:r>
        <w:r w:rsidRPr="001B4229">
          <w:rPr>
            <w:rStyle w:val="Hyperlink"/>
            <w:noProof/>
          </w:rPr>
          <w:t>Vercel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79</w:t>
        </w:r>
        <w:r>
          <w:rPr>
            <w:noProof/>
            <w:webHidden/>
          </w:rPr>
          <w:fldChar w:fldCharType="end"/>
        </w:r>
      </w:hyperlink>
    </w:p>
    <w:p w14:paraId="55E809DF" w14:textId="4BD8D90B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18" w:history="1">
        <w:r w:rsidRPr="001B4229">
          <w:rPr>
            <w:rStyle w:val="Hyperlink"/>
            <w:noProof/>
            <w:cs/>
          </w:rPr>
          <w:t xml:space="preserve">หน้าแสดงรายชื่อ </w:t>
        </w:r>
        <w:r w:rsidRPr="001B4229">
          <w:rPr>
            <w:rStyle w:val="Hyperlink"/>
            <w:noProof/>
          </w:rPr>
          <w:t>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79</w:t>
        </w:r>
        <w:r>
          <w:rPr>
            <w:noProof/>
            <w:webHidden/>
          </w:rPr>
          <w:fldChar w:fldCharType="end"/>
        </w:r>
      </w:hyperlink>
    </w:p>
    <w:p w14:paraId="41CFA1D4" w14:textId="718CF981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19" w:history="1">
        <w:r w:rsidRPr="001B4229">
          <w:rPr>
            <w:rStyle w:val="Hyperlink"/>
            <w:noProof/>
            <w:cs/>
          </w:rPr>
          <w:t xml:space="preserve">หน้าการตั้งค่าโปรเจคก่อน </w:t>
        </w:r>
        <w:r w:rsidRPr="001B4229">
          <w:rPr>
            <w:rStyle w:val="Hyperlink"/>
            <w:noProof/>
          </w:rPr>
          <w:t>Deploy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80</w:t>
        </w:r>
        <w:r>
          <w:rPr>
            <w:noProof/>
            <w:webHidden/>
          </w:rPr>
          <w:fldChar w:fldCharType="end"/>
        </w:r>
      </w:hyperlink>
    </w:p>
    <w:p w14:paraId="5580187B" w14:textId="62FFA117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20" w:history="1">
        <w:r w:rsidRPr="001B4229">
          <w:rPr>
            <w:rStyle w:val="Hyperlink"/>
            <w:noProof/>
            <w:cs/>
          </w:rPr>
          <w:t>ตัวอย่างหน้าเว็บไซต์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80</w:t>
        </w:r>
        <w:r>
          <w:rPr>
            <w:noProof/>
            <w:webHidden/>
          </w:rPr>
          <w:fldChar w:fldCharType="end"/>
        </w:r>
      </w:hyperlink>
    </w:p>
    <w:p w14:paraId="2E38180D" w14:textId="60065A1C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21" w:history="1">
        <w:r w:rsidRPr="001B4229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Pr="001B4229">
          <w:rPr>
            <w:rStyle w:val="Hyperlink"/>
            <w:noProof/>
          </w:rPr>
          <w:t>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82</w:t>
        </w:r>
        <w:r>
          <w:rPr>
            <w:noProof/>
            <w:webHidden/>
          </w:rPr>
          <w:fldChar w:fldCharType="end"/>
        </w:r>
      </w:hyperlink>
    </w:p>
    <w:p w14:paraId="38FF7DBE" w14:textId="39134814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22" w:history="1">
        <w:r w:rsidRPr="001B4229">
          <w:rPr>
            <w:rStyle w:val="Hyperlink"/>
            <w:noProof/>
            <w:cs/>
          </w:rPr>
          <w:t xml:space="preserve">แสดงการใช้คำสั่งจัดกลุ่มข้อมูลใน </w:t>
        </w:r>
        <w:r w:rsidRPr="001B4229">
          <w:rPr>
            <w:rStyle w:val="Hyperlink"/>
            <w:noProof/>
          </w:rPr>
          <w:t>Terminal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82</w:t>
        </w:r>
        <w:r>
          <w:rPr>
            <w:noProof/>
            <w:webHidden/>
          </w:rPr>
          <w:fldChar w:fldCharType="end"/>
        </w:r>
      </w:hyperlink>
    </w:p>
    <w:p w14:paraId="3C87C5C1" w14:textId="14F67721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23" w:history="1">
        <w:r w:rsidRPr="001B4229">
          <w:rPr>
            <w:rStyle w:val="Hyperlink"/>
            <w:noProof/>
            <w:cs/>
          </w:rPr>
          <w:t xml:space="preserve">แสดงไฟล์ </w:t>
        </w:r>
        <w:r w:rsidRPr="001B4229">
          <w:rPr>
            <w:rStyle w:val="Hyperlink"/>
            <w:noProof/>
          </w:rPr>
          <w:t>clustered_company.csv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83</w:t>
        </w:r>
        <w:r>
          <w:rPr>
            <w:noProof/>
            <w:webHidden/>
          </w:rPr>
          <w:fldChar w:fldCharType="end"/>
        </w:r>
      </w:hyperlink>
    </w:p>
    <w:p w14:paraId="3FBA4DE3" w14:textId="751E517F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24" w:history="1">
        <w:r w:rsidRPr="001B4229">
          <w:rPr>
            <w:rStyle w:val="Hyperlink"/>
            <w:noProof/>
            <w:cs/>
          </w:rPr>
          <w:t xml:space="preserve">หน้าต่าง </w:t>
        </w:r>
        <w:r w:rsidRPr="001B4229">
          <w:rPr>
            <w:rStyle w:val="Hyperlink"/>
            <w:noProof/>
          </w:rPr>
          <w:t xml:space="preserve">Import </w:t>
        </w:r>
        <w:r w:rsidRPr="001B4229">
          <w:rPr>
            <w:rStyle w:val="Hyperlink"/>
            <w:noProof/>
            <w:cs/>
          </w:rPr>
          <w:t xml:space="preserve">ข้อมูลนามสกุลไฟล์ </w:t>
        </w:r>
        <w:r w:rsidRPr="001B4229">
          <w:rPr>
            <w:rStyle w:val="Hyperlink"/>
            <w:noProof/>
          </w:rPr>
          <w:t>csv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83</w:t>
        </w:r>
        <w:r>
          <w:rPr>
            <w:noProof/>
            <w:webHidden/>
          </w:rPr>
          <w:fldChar w:fldCharType="end"/>
        </w:r>
      </w:hyperlink>
    </w:p>
    <w:p w14:paraId="694ACFF5" w14:textId="3AFD6112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25" w:history="1">
        <w:r w:rsidRPr="001B4229">
          <w:rPr>
            <w:rStyle w:val="Hyperlink"/>
            <w:noProof/>
            <w:cs/>
          </w:rPr>
          <w:t xml:space="preserve">หน้าต่างแสดงข้อมูลใน </w:t>
        </w:r>
        <w:r w:rsidRPr="001B4229">
          <w:rPr>
            <w:rStyle w:val="Hyperlink"/>
            <w:noProof/>
          </w:rPr>
          <w:t>Collection ใ</w:t>
        </w:r>
        <w:r w:rsidRPr="001B4229">
          <w:rPr>
            <w:rStyle w:val="Hyperlink"/>
            <w:noProof/>
            <w:cs/>
          </w:rPr>
          <w:t xml:space="preserve">นโปรแกรม </w:t>
        </w:r>
        <w:r w:rsidRPr="001B4229">
          <w:rPr>
            <w:rStyle w:val="Hyperlink"/>
            <w:noProof/>
          </w:rPr>
          <w:t>MongoDB compass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84</w:t>
        </w:r>
        <w:r>
          <w:rPr>
            <w:noProof/>
            <w:webHidden/>
          </w:rPr>
          <w:fldChar w:fldCharType="end"/>
        </w:r>
      </w:hyperlink>
    </w:p>
    <w:p w14:paraId="7618E9AE" w14:textId="5ADD1D36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26" w:history="1">
        <w:r w:rsidRPr="001B4229">
          <w:rPr>
            <w:rStyle w:val="Hyperlink"/>
            <w:noProof/>
            <w:cs/>
          </w:rPr>
          <w:t>หน้าเว็บไซต์</w:t>
        </w:r>
        <w:r w:rsidRPr="001B4229">
          <w:rPr>
            <w:rStyle w:val="Hyperlink"/>
            <w:noProof/>
          </w:rPr>
          <w:t xml:space="preserve"> intern-assistant.vercel.app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84</w:t>
        </w:r>
        <w:r>
          <w:rPr>
            <w:noProof/>
            <w:webHidden/>
          </w:rPr>
          <w:fldChar w:fldCharType="end"/>
        </w:r>
      </w:hyperlink>
    </w:p>
    <w:p w14:paraId="34C9A5D5" w14:textId="475AE785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27" w:history="1">
        <w:r w:rsidRPr="001B4229">
          <w:rPr>
            <w:rStyle w:val="Hyperlink"/>
            <w:noProof/>
            <w:cs/>
          </w:rPr>
          <w:t>หน้าแสดงผลลัพธ์เมื่อค้นหาบริษัท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85</w:t>
        </w:r>
        <w:r>
          <w:rPr>
            <w:noProof/>
            <w:webHidden/>
          </w:rPr>
          <w:fldChar w:fldCharType="end"/>
        </w:r>
      </w:hyperlink>
    </w:p>
    <w:p w14:paraId="36EBAC54" w14:textId="4C8BC522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28" w:history="1">
        <w:r w:rsidRPr="001B4229">
          <w:rPr>
            <w:rStyle w:val="Hyperlink"/>
            <w:noProof/>
            <w:cs/>
          </w:rPr>
          <w:t>หน้าแสดงข้อมูลบริษัท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85</w:t>
        </w:r>
        <w:r>
          <w:rPr>
            <w:noProof/>
            <w:webHidden/>
          </w:rPr>
          <w:fldChar w:fldCharType="end"/>
        </w:r>
      </w:hyperlink>
    </w:p>
    <w:p w14:paraId="0A3EE517" w14:textId="15874B9B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29" w:history="1">
        <w:r w:rsidRPr="001B4229">
          <w:rPr>
            <w:rStyle w:val="Hyperlink"/>
            <w:noProof/>
            <w:cs/>
          </w:rPr>
          <w:t xml:space="preserve">ตัวอย่างการส่งคำขอไปยัง </w:t>
        </w:r>
        <w:r w:rsidRPr="001B4229">
          <w:rPr>
            <w:rStyle w:val="Hyperlink"/>
            <w:noProof/>
          </w:rPr>
          <w:t>https://iamonze.tech/allcopanies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86</w:t>
        </w:r>
        <w:r>
          <w:rPr>
            <w:noProof/>
            <w:webHidden/>
          </w:rPr>
          <w:fldChar w:fldCharType="end"/>
        </w:r>
      </w:hyperlink>
    </w:p>
    <w:p w14:paraId="29E75D47" w14:textId="455F07E6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30" w:history="1">
        <w:r w:rsidRPr="001B4229">
          <w:rPr>
            <w:rStyle w:val="Hyperlink"/>
            <w:noProof/>
            <w:cs/>
          </w:rPr>
          <w:t xml:space="preserve">ตัวอย่างการส่งคำขอไปยัง </w:t>
        </w:r>
        <w:r w:rsidRPr="001B4229">
          <w:rPr>
            <w:rStyle w:val="Hyperlink"/>
            <w:noProof/>
          </w:rPr>
          <w:t>https://iamonze.tech/cluster/1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86</w:t>
        </w:r>
        <w:r>
          <w:rPr>
            <w:noProof/>
            <w:webHidden/>
          </w:rPr>
          <w:fldChar w:fldCharType="end"/>
        </w:r>
      </w:hyperlink>
    </w:p>
    <w:p w14:paraId="2BF22FEE" w14:textId="33D5FC60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31" w:history="1">
        <w:r w:rsidRPr="001B4229">
          <w:rPr>
            <w:rStyle w:val="Hyperlink"/>
            <w:noProof/>
            <w:cs/>
          </w:rPr>
          <w:t xml:space="preserve">ตัวอย่างการส่งคำขอไปยัง </w:t>
        </w:r>
        <w:r w:rsidRPr="001B4229">
          <w:rPr>
            <w:rStyle w:val="Hyperlink"/>
            <w:noProof/>
          </w:rPr>
          <w:t>https://iamonze.tech/cluster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87</w:t>
        </w:r>
        <w:r>
          <w:rPr>
            <w:noProof/>
            <w:webHidden/>
          </w:rPr>
          <w:fldChar w:fldCharType="end"/>
        </w:r>
      </w:hyperlink>
    </w:p>
    <w:p w14:paraId="05258DB7" w14:textId="35123D45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32" w:history="1">
        <w:r w:rsidRPr="001B4229">
          <w:rPr>
            <w:rStyle w:val="Hyperlink"/>
            <w:noProof/>
            <w:cs/>
          </w:rPr>
          <w:t xml:space="preserve">ตัวอย่างการส่งคำขอไปยัง </w:t>
        </w:r>
        <w:r w:rsidRPr="001B4229">
          <w:rPr>
            <w:rStyle w:val="Hyperlink"/>
            <w:noProof/>
          </w:rPr>
          <w:t>https://iamonze.tech/search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87</w:t>
        </w:r>
        <w:r>
          <w:rPr>
            <w:noProof/>
            <w:webHidden/>
          </w:rPr>
          <w:fldChar w:fldCharType="end"/>
        </w:r>
      </w:hyperlink>
    </w:p>
    <w:p w14:paraId="0CBA4734" w14:textId="397AD394" w:rsidR="0069533D" w:rsidRDefault="0069533D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788633" w:history="1">
        <w:r w:rsidRPr="001B4229">
          <w:rPr>
            <w:rStyle w:val="Hyperlink"/>
            <w:noProof/>
            <w:cs/>
          </w:rPr>
          <w:t xml:space="preserve">ตัวอย่างการส่งคำขอไปยัง </w:t>
        </w:r>
        <w:r w:rsidRPr="001B4229">
          <w:rPr>
            <w:rStyle w:val="Hyperlink"/>
            <w:noProof/>
          </w:rPr>
          <w:t>https://iamonze.tech/searchcompany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_Toc129788633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88</w:t>
        </w:r>
        <w:r>
          <w:rPr>
            <w:noProof/>
            <w:webHidden/>
          </w:rPr>
          <w:fldChar w:fldCharType="end"/>
        </w:r>
      </w:hyperlink>
    </w:p>
    <w:p w14:paraId="4E69D8A2" w14:textId="45BC79CF" w:rsidR="00A77EE9" w:rsidRPr="00D10A81" w:rsidRDefault="00BF7CC0" w:rsidP="00A421E0">
      <w:pPr>
        <w:tabs>
          <w:tab w:val="center" w:pos="9270"/>
        </w:tabs>
        <w:spacing w:line="276" w:lineRule="auto"/>
        <w:rPr>
          <w:rFonts w:cs="Angsana New"/>
          <w:b/>
          <w:bCs/>
          <w:sz w:val="40"/>
          <w:szCs w:val="40"/>
          <w:cs/>
        </w:rPr>
        <w:sectPr w:rsidR="00A77EE9" w:rsidRPr="00D10A81" w:rsidSect="00E66B01">
          <w:pgSz w:w="11909" w:h="16839" w:code="9"/>
          <w:pgMar w:top="2160" w:right="1440" w:bottom="1440" w:left="1980" w:header="1872" w:footer="706" w:gutter="0"/>
          <w:pgNumType w:fmt="thaiLetters"/>
          <w:cols w:space="708"/>
          <w:docGrid w:linePitch="435"/>
        </w:sectPr>
      </w:pPr>
      <w:r>
        <w:rPr>
          <w:sz w:val="40"/>
          <w:szCs w:val="40"/>
        </w:rPr>
        <w:fldChar w:fldCharType="end"/>
      </w:r>
    </w:p>
    <w:p w14:paraId="2A33B314" w14:textId="77777777" w:rsidR="00307F65" w:rsidRPr="00DA405B" w:rsidRDefault="00307F65" w:rsidP="00A421E0">
      <w:pPr>
        <w:pStyle w:val="Heading1"/>
      </w:pPr>
      <w:bookmarkStart w:id="13" w:name="_Toc104142048"/>
      <w:bookmarkStart w:id="14" w:name="_Toc104294390"/>
      <w:bookmarkStart w:id="15" w:name="_Toc129250946"/>
      <w:bookmarkStart w:id="16" w:name="_Hlk97384285"/>
      <w:bookmarkStart w:id="17" w:name="_Toc97370460"/>
      <w:bookmarkStart w:id="18" w:name="_Toc97889761"/>
      <w:r w:rsidRPr="00DA405B">
        <w:rPr>
          <w:cs/>
        </w:rPr>
        <w:lastRenderedPageBreak/>
        <w:t xml:space="preserve">บทที่ </w:t>
      </w:r>
      <w:r w:rsidRPr="00DA405B">
        <w:t>1</w:t>
      </w:r>
      <w:r w:rsidRPr="00DA405B">
        <w:br/>
      </w:r>
      <w:r w:rsidRPr="00DA405B">
        <w:rPr>
          <w:cs/>
        </w:rPr>
        <w:t>บทนำ</w:t>
      </w:r>
      <w:bookmarkEnd w:id="13"/>
      <w:bookmarkEnd w:id="14"/>
      <w:bookmarkEnd w:id="15"/>
    </w:p>
    <w:p w14:paraId="1C69D505" w14:textId="77777777" w:rsidR="00307F65" w:rsidRPr="00B71B10" w:rsidRDefault="00307F65" w:rsidP="00A421E0"/>
    <w:p w14:paraId="231DD09F" w14:textId="77777777" w:rsidR="00307F65" w:rsidRPr="00B71B10" w:rsidRDefault="00307F65" w:rsidP="00A421E0">
      <w:pPr>
        <w:pStyle w:val="Heading2"/>
      </w:pPr>
      <w:bookmarkStart w:id="19" w:name="_heading=h.30j0zll" w:colFirst="0" w:colLast="0"/>
      <w:bookmarkStart w:id="20" w:name="_Toc129250947"/>
      <w:bookmarkEnd w:id="19"/>
      <w:r w:rsidRPr="00B71B10">
        <w:t xml:space="preserve">1.1 </w:t>
      </w:r>
      <w:r w:rsidRPr="00B71B10">
        <w:rPr>
          <w:cs/>
        </w:rPr>
        <w:t>ความเป็นมาและความสำคัญของปัญหา</w:t>
      </w:r>
      <w:bookmarkEnd w:id="20"/>
    </w:p>
    <w:p w14:paraId="1EAB36EC" w14:textId="371BEB84" w:rsidR="00D55428" w:rsidRPr="00264811" w:rsidRDefault="00782424" w:rsidP="00A421E0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bookmarkStart w:id="21" w:name="_Toc104142055"/>
      <w:bookmarkStart w:id="22" w:name="_Toc104294397"/>
      <w:bookmarkEnd w:id="16"/>
      <w:bookmarkEnd w:id="17"/>
      <w:bookmarkEnd w:id="18"/>
      <w:r>
        <w:rPr>
          <w:rFonts w:ascii="TH Niramit AS" w:hAnsi="TH Niramit AS" w:cs="TH Niramit AS"/>
          <w:sz w:val="32"/>
          <w:szCs w:val="32"/>
        </w:rPr>
        <w:tab/>
      </w:r>
      <w:r w:rsidR="00D55428" w:rsidRPr="00264811">
        <w:rPr>
          <w:rFonts w:ascii="TH Niramit AS" w:hAnsi="TH Niramit AS" w:cs="TH Niramit AS" w:hint="cs"/>
          <w:sz w:val="32"/>
          <w:szCs w:val="32"/>
          <w:cs/>
        </w:rPr>
        <w:t>ในระบบการศึกษาระดับปริญญาตรีนั้นรายวิชาที่มีในการศึกษาปีสุดท้ายของหลักสูตรคือ รายวิชาที่จะต้องให้นักศึกษาแต่ละคนนั้นออกไปฝึกทำงานที่สถานประกอบการต่างๆ ในช่วงระยะเวลาหนึ่ง ซึ่งเป็นสิ่งที่มีความสำคัญและความท้าทายเนื่องจากเป็นการที่นักศึกษาจะได้ทดลองทำงานจริง สถานการณ์จริง สถานที่จริง ในสถานประกอบการที่นักศึกษาได้เลือก</w:t>
      </w:r>
    </w:p>
    <w:p w14:paraId="2966AD90" w14:textId="77777777" w:rsidR="00D55428" w:rsidRPr="00264811" w:rsidRDefault="00D55428" w:rsidP="00A421E0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ังนั้นการเลือกสถานประกอบการสำหรับฝึกงานจึงเป็นเรื่องที่ต้องให้ความสำคัญเป็นอย่างมากเนื่องจากหากสถานประกอบการที่เลือกนั้นรูปแบบธุรกิจหรืองานที่ทำนั้น ตรงกันกับความสามารถของนักศึกษาก็จะเป็นผลดี เนื่องจากความรู้และทักษะที่ได้จากการทำงานนั้นสามารถนำไปต่อยอดและใช้งานจริงเมื่อจบการศึกษาและเข้าทำงาน แต่หากสถานประกอบการที่เลือกนั้นรูปแบบธุรกิจหรืองานที่ทำไม่ตรงกับความต้องการหรือทักษะของนักศึกษาอาจทำให้การฝึกงานนั้นล้มเหลว หรืออาจไม่ได้ความรู้และทักษะที่ต้องการได้ และด้วยเทคโนโลยีปัญญาประดิษฐ์ในด้านของการประมวลผลภาษาธรรมชาตินั้นพัฒนาก้าวหน้าขึ้นมาก ทั้งในแง่ของเทคนิค เครื่องมือ และองค์ความรู้ ทำให้เกิดตัวอย่างการนำข้อมูลมาประมวลผลที่มีประสิทธิภาพมากมายในปัจจุบัน</w:t>
      </w:r>
    </w:p>
    <w:p w14:paraId="631D3F22" w14:textId="35B0106B" w:rsidR="00D55428" w:rsidRPr="00264811" w:rsidRDefault="00D55428" w:rsidP="00A421E0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ด้วยเหตุน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ึ้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>จึงได้มีการเริ่มโครงงานการพัฒนาเว็บแอปพลิเคชันที่นักศึกษามีความสนใจในรูปแบบธุรกิจของสถานประกอบการนั้น เพื่อช่วยอำนวยความสะดวกแก่นักศึกษามหาวิทยาลัยเทคโนโลยีราชมงคลล้านนา น่าน ในการค้นหาสถานประกอบการสำหรับออกฝึกงาน โดยการใช้วิธีประมวลผลภาษาธรรมชาติเข้ามาช่วยจัดกลุ่มสถานประกอบการและเสนอรายชื่อสถานประกอบการที่เหมาะสมแก่นักศึกษาผ่านทางเว็บแอปพลิเคชัน</w:t>
      </w:r>
    </w:p>
    <w:p w14:paraId="41F89413" w14:textId="77777777" w:rsidR="002902CF" w:rsidRPr="005A031E" w:rsidRDefault="002902CF" w:rsidP="00A421E0">
      <w:pPr>
        <w:tabs>
          <w:tab w:val="left" w:pos="720"/>
        </w:tabs>
        <w:jc w:val="thaiDistribute"/>
      </w:pPr>
    </w:p>
    <w:p w14:paraId="7CDE133F" w14:textId="6E9560C7" w:rsidR="00E23107" w:rsidRDefault="002902CF" w:rsidP="00A421E0">
      <w:pPr>
        <w:pStyle w:val="Heading2"/>
      </w:pPr>
      <w:bookmarkStart w:id="23" w:name="_Toc129250948"/>
      <w:r w:rsidRPr="00D827F1">
        <w:rPr>
          <w:rFonts w:hint="cs"/>
          <w:cs/>
        </w:rPr>
        <w:t>1.2 วัตถุประสงค์</w:t>
      </w:r>
      <w:bookmarkEnd w:id="23"/>
    </w:p>
    <w:p w14:paraId="0026BACE" w14:textId="571C50EA" w:rsidR="002902CF" w:rsidRPr="00E23107" w:rsidRDefault="002902CF" w:rsidP="00A421E0">
      <w:pPr>
        <w:pStyle w:val="Style1"/>
        <w:rPr>
          <w:sz w:val="28"/>
        </w:rPr>
      </w:pPr>
      <w:r w:rsidRPr="00DF0606">
        <w:rPr>
          <w:rFonts w:hint="cs"/>
          <w:cs/>
        </w:rPr>
        <w:t>1.2.1</w:t>
      </w:r>
      <w:r>
        <w:rPr>
          <w:rFonts w:hint="cs"/>
          <w:cs/>
        </w:rPr>
        <w:t xml:space="preserve"> </w:t>
      </w:r>
      <w:r w:rsidR="00D55428" w:rsidRPr="00264811">
        <w:rPr>
          <w:rFonts w:hint="cs"/>
          <w:cs/>
        </w:rPr>
        <w:t>เพื่อศึกษาและพัฒนาเว็บแอปพลิเคชันเพื่อแนะนำสถานประกอบการตามความสนใจของนักศึกษา</w:t>
      </w:r>
    </w:p>
    <w:p w14:paraId="68D92582" w14:textId="1FA26D2C" w:rsidR="002902CF" w:rsidRDefault="002902CF" w:rsidP="00A421E0">
      <w:pPr>
        <w:pStyle w:val="Style1"/>
      </w:pPr>
      <w:r w:rsidRPr="00B25ECC">
        <w:rPr>
          <w:rFonts w:hint="cs"/>
          <w:cs/>
        </w:rPr>
        <w:t xml:space="preserve">1.2.2 </w:t>
      </w:r>
      <w:r w:rsidR="00D55428" w:rsidRPr="00264811">
        <w:rPr>
          <w:rFonts w:hint="cs"/>
          <w:cs/>
        </w:rPr>
        <w:t>เพื่อศึกษาและวิเคราะห์ความสนใจของนักศึกษาในการหาสถานประกอบการสำหรับฝึกงาน</w:t>
      </w:r>
    </w:p>
    <w:p w14:paraId="6816E4CA" w14:textId="508E2353" w:rsidR="002902CF" w:rsidRDefault="002902CF" w:rsidP="00A421E0">
      <w:pPr>
        <w:pStyle w:val="Style1"/>
      </w:pPr>
      <w:r>
        <w:t>1</w:t>
      </w:r>
      <w:r>
        <w:rPr>
          <w:cs/>
        </w:rPr>
        <w:t>.</w:t>
      </w:r>
      <w:r>
        <w:t>2</w:t>
      </w:r>
      <w:r>
        <w:rPr>
          <w:cs/>
        </w:rPr>
        <w:t>.</w:t>
      </w:r>
      <w:r>
        <w:t xml:space="preserve">3 </w:t>
      </w:r>
      <w:r w:rsidR="00D55428" w:rsidRPr="00264811">
        <w:rPr>
          <w:rFonts w:hint="cs"/>
          <w:cs/>
        </w:rPr>
        <w:t>เพื่อศึกษาประสิทธิภาพการแบ่งกลุ่มของข้อมูลสถานประกอบการด้วยวิธีประมวลผลภาษาธรรมชาติ</w:t>
      </w:r>
    </w:p>
    <w:p w14:paraId="22C3CE8B" w14:textId="77777777" w:rsidR="002902CF" w:rsidRDefault="002902CF" w:rsidP="00A421E0">
      <w:pPr>
        <w:pStyle w:val="ListParagraph"/>
        <w:tabs>
          <w:tab w:val="left" w:pos="720"/>
        </w:tabs>
        <w:spacing w:line="276" w:lineRule="auto"/>
        <w:ind w:left="0"/>
      </w:pPr>
    </w:p>
    <w:p w14:paraId="5419D416" w14:textId="1058D742" w:rsidR="00E23107" w:rsidRDefault="002902CF" w:rsidP="00A421E0">
      <w:pPr>
        <w:pStyle w:val="Heading2"/>
        <w:rPr>
          <w:sz w:val="36"/>
          <w:szCs w:val="36"/>
        </w:rPr>
      </w:pPr>
      <w:bookmarkStart w:id="24" w:name="_Toc129250949"/>
      <w:r w:rsidRPr="00D827F1">
        <w:rPr>
          <w:rFonts w:hint="cs"/>
          <w:cs/>
        </w:rPr>
        <w:t>1.3 ขอบเขตของโครงงาน</w:t>
      </w:r>
      <w:bookmarkEnd w:id="24"/>
    </w:p>
    <w:p w14:paraId="3E9CB5DB" w14:textId="2B3A239B" w:rsidR="002902CF" w:rsidRDefault="002902CF" w:rsidP="00A421E0">
      <w:pPr>
        <w:pStyle w:val="Style1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234EF9" w:rsidRPr="00264811">
        <w:rPr>
          <w:rFonts w:hint="cs"/>
          <w:cs/>
        </w:rPr>
        <w:t>ผู้ใช้สามารถค้นหาสถานประกอบการได้ด้วยรายละเอียดของงานหรือรูปแบบธุรกิจที่สนใจ</w:t>
      </w:r>
    </w:p>
    <w:p w14:paraId="132D48C2" w14:textId="5869A8E3" w:rsidR="002902CF" w:rsidRDefault="002902CF" w:rsidP="00A421E0">
      <w:pPr>
        <w:pStyle w:val="Style1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2</w:t>
      </w:r>
      <w:r>
        <w:rPr>
          <w:rFonts w:hint="cs"/>
          <w:cs/>
        </w:rPr>
        <w:t xml:space="preserve"> </w:t>
      </w:r>
      <w:r w:rsidR="00234EF9">
        <w:rPr>
          <w:rFonts w:hint="cs"/>
          <w:cs/>
        </w:rPr>
        <w:t>เว็บแอปพลิเคชันสามารถให้ข้อมูลบริษัทเพื่อการตัดสินใจในการฝึกงานได้</w:t>
      </w:r>
    </w:p>
    <w:p w14:paraId="4B4D05EE" w14:textId="769F5261" w:rsidR="002902CF" w:rsidRDefault="002902CF" w:rsidP="00A421E0">
      <w:pPr>
        <w:pStyle w:val="Style1"/>
        <w:rPr>
          <w:cs/>
        </w:rPr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 xml:space="preserve">3 </w:t>
      </w:r>
      <w:r w:rsidR="00234EF9">
        <w:rPr>
          <w:rFonts w:hint="cs"/>
          <w:cs/>
        </w:rPr>
        <w:t xml:space="preserve">ใช้เทคโนโลยีการประมวลผลภาษาธรรมชาติ </w:t>
      </w:r>
      <w:r w:rsidR="003F4A3B">
        <w:rPr>
          <w:rFonts w:hint="cs"/>
          <w:cs/>
        </w:rPr>
        <w:t>เพื่อจัดการคำ</w:t>
      </w:r>
      <w:r w:rsidR="00BC4449">
        <w:rPr>
          <w:rFonts w:hint="cs"/>
          <w:cs/>
        </w:rPr>
        <w:t>และแบ่งกลุ่มข้อมูลโดยใช้</w:t>
      </w:r>
      <w:r w:rsidR="00BC4449">
        <w:rPr>
          <w:rFonts w:hint="cs"/>
          <w:cs/>
        </w:rPr>
        <w:t>เทคโนโลยีการจัดกลุ่มเคมีนท์ (</w:t>
      </w:r>
      <w:r w:rsidR="00BC4449">
        <w:t>K-Means</w:t>
      </w:r>
      <w:r w:rsidR="00BC4449">
        <w:rPr>
          <w:rFonts w:hint="cs"/>
          <w:cs/>
        </w:rPr>
        <w:t>)</w:t>
      </w:r>
      <w:r w:rsidR="00BC4449">
        <w:rPr>
          <w:rFonts w:hint="cs"/>
          <w:cs/>
        </w:rPr>
        <w:t xml:space="preserve"> </w:t>
      </w:r>
      <w:r w:rsidR="003F4A3B">
        <w:rPr>
          <w:rFonts w:hint="cs"/>
          <w:cs/>
        </w:rPr>
        <w:t>และหาความคล้าย</w:t>
      </w:r>
      <w:r w:rsidR="00BC4449">
        <w:rPr>
          <w:rFonts w:hint="cs"/>
          <w:cs/>
        </w:rPr>
        <w:t>ของข้อความด้วยการคำนวณค่าความคล้ายคลึง (</w:t>
      </w:r>
      <w:r w:rsidR="00BC4449">
        <w:t>Cosine similarity</w:t>
      </w:r>
      <w:r w:rsidR="00BC4449">
        <w:rPr>
          <w:rFonts w:hint="cs"/>
          <w:cs/>
        </w:rPr>
        <w:t>)</w:t>
      </w:r>
    </w:p>
    <w:p w14:paraId="3E4E6653" w14:textId="60B86195" w:rsidR="002902CF" w:rsidRPr="003E469C" w:rsidRDefault="000326C8" w:rsidP="00A421E0">
      <w:pPr>
        <w:spacing w:line="259" w:lineRule="auto"/>
      </w:pPr>
      <w:r>
        <w:rPr>
          <w:cs/>
        </w:rPr>
        <w:br w:type="page"/>
      </w:r>
    </w:p>
    <w:p w14:paraId="53B1CC21" w14:textId="1712223A" w:rsidR="00E23107" w:rsidRDefault="002902CF" w:rsidP="00A421E0">
      <w:pPr>
        <w:pStyle w:val="Heading2"/>
        <w:rPr>
          <w:sz w:val="36"/>
          <w:szCs w:val="36"/>
        </w:rPr>
      </w:pPr>
      <w:bookmarkStart w:id="25" w:name="_Toc129250950"/>
      <w:r w:rsidRPr="00D827F1">
        <w:rPr>
          <w:rFonts w:hint="cs"/>
          <w:cs/>
        </w:rPr>
        <w:lastRenderedPageBreak/>
        <w:t>1.4 ประโยชน์ที่คาดว่าจะได้รับ</w:t>
      </w:r>
      <w:bookmarkEnd w:id="25"/>
    </w:p>
    <w:p w14:paraId="1814C241" w14:textId="3D0CF015" w:rsidR="002902CF" w:rsidRDefault="002902CF" w:rsidP="00A421E0">
      <w:pPr>
        <w:pStyle w:val="Style1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E25588" w:rsidRPr="00264811">
        <w:rPr>
          <w:rFonts w:hint="cs"/>
          <w:cs/>
        </w:rPr>
        <w:t>ได้พัฒนาเว็บแอปพลิเคชันสำหรับการค้นหาสถานประกอบการสำหรับฝึกงาน</w:t>
      </w:r>
    </w:p>
    <w:p w14:paraId="6F6CF4FA" w14:textId="30FAC88A" w:rsidR="002902CF" w:rsidRDefault="002902CF" w:rsidP="00A421E0">
      <w:pPr>
        <w:pStyle w:val="Style1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 xml:space="preserve">2 </w:t>
      </w:r>
      <w:r>
        <w:rPr>
          <w:rFonts w:hint="cs"/>
          <w:cs/>
        </w:rPr>
        <w:t>สามารถ</w:t>
      </w:r>
      <w:r w:rsidRPr="00B25ECC">
        <w:rPr>
          <w:cs/>
        </w:rPr>
        <w:t>นำระบบประมวลผล</w:t>
      </w:r>
      <w:r w:rsidR="00E25588">
        <w:rPr>
          <w:rFonts w:hint="cs"/>
          <w:cs/>
        </w:rPr>
        <w:t>ภาษาธรรมชาติมาใช้ในการจุดกลุ่มข้อมูลได้อย่างแม่นยำ</w:t>
      </w:r>
    </w:p>
    <w:p w14:paraId="1FEC1B85" w14:textId="2CE96BC6" w:rsidR="00E25588" w:rsidRDefault="00E25588" w:rsidP="00A421E0">
      <w:pPr>
        <w:pStyle w:val="Style1"/>
      </w:pPr>
      <w:r>
        <w:t xml:space="preserve">1.4.3 </w:t>
      </w:r>
      <w:r w:rsidRPr="00264811">
        <w:rPr>
          <w:rFonts w:hint="cs"/>
          <w:cs/>
        </w:rPr>
        <w:t>เป็นช่องทางสำหรับการเลือกและหาข้อมูลของสถานประกอบการสำหรับออกฝึกงานของนักศึกษา</w:t>
      </w:r>
    </w:p>
    <w:p w14:paraId="776E6B70" w14:textId="77777777" w:rsidR="00835EC7" w:rsidRPr="00135A1D" w:rsidRDefault="00835EC7" w:rsidP="00A421E0">
      <w:pPr>
        <w:pStyle w:val="ListParagraph"/>
        <w:tabs>
          <w:tab w:val="left" w:pos="720"/>
        </w:tabs>
        <w:spacing w:line="276" w:lineRule="auto"/>
        <w:ind w:left="0"/>
      </w:pPr>
    </w:p>
    <w:p w14:paraId="7F0F25EB" w14:textId="77777777" w:rsidR="00E23107" w:rsidRDefault="002902CF" w:rsidP="00A421E0">
      <w:pPr>
        <w:pStyle w:val="Heading2"/>
      </w:pPr>
      <w:bookmarkStart w:id="26" w:name="_Toc129250951"/>
      <w:r w:rsidRPr="00D827F1">
        <w:rPr>
          <w:rFonts w:hint="cs"/>
          <w:cs/>
        </w:rPr>
        <w:t>1.5 อุปกรณ์เครื่องมือที่ใช้ในโครงงาน</w:t>
      </w:r>
      <w:bookmarkEnd w:id="26"/>
    </w:p>
    <w:p w14:paraId="41FF11F5" w14:textId="3EA1BE00" w:rsidR="002902CF" w:rsidRDefault="002902CF" w:rsidP="00A421E0">
      <w:pPr>
        <w:pStyle w:val="Style1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1 </w:t>
      </w:r>
      <w:r w:rsidR="008F315D">
        <w:t>Programing language</w:t>
      </w:r>
    </w:p>
    <w:p w14:paraId="5E02CE9B" w14:textId="7CF22386" w:rsidR="008F315D" w:rsidRDefault="008F315D" w:rsidP="00A421E0">
      <w:pPr>
        <w:pStyle w:val="Style1"/>
      </w:pPr>
      <w:r>
        <w:tab/>
        <w:t>1. Python</w:t>
      </w:r>
    </w:p>
    <w:p w14:paraId="7049D34C" w14:textId="6CDEF6AE" w:rsidR="008F315D" w:rsidRDefault="008F315D" w:rsidP="00A421E0">
      <w:pPr>
        <w:pStyle w:val="Style1"/>
      </w:pPr>
      <w:r>
        <w:tab/>
        <w:t xml:space="preserve">2. </w:t>
      </w:r>
      <w:proofErr w:type="spellStart"/>
      <w:r>
        <w:t>Javascript</w:t>
      </w:r>
      <w:proofErr w:type="spellEnd"/>
    </w:p>
    <w:p w14:paraId="40AA6B6B" w14:textId="6169A532" w:rsidR="008F315D" w:rsidRDefault="008F315D" w:rsidP="00A421E0">
      <w:pPr>
        <w:pStyle w:val="Style1"/>
      </w:pPr>
      <w:r>
        <w:tab/>
        <w:t>3. HTML</w:t>
      </w:r>
    </w:p>
    <w:p w14:paraId="2CF3694C" w14:textId="26509B59" w:rsidR="008F315D" w:rsidRPr="00520A1E" w:rsidRDefault="008F315D" w:rsidP="00A421E0">
      <w:pPr>
        <w:pStyle w:val="Style1"/>
      </w:pPr>
      <w:r>
        <w:tab/>
        <w:t>4. CSS</w:t>
      </w:r>
    </w:p>
    <w:p w14:paraId="7160B6A6" w14:textId="05532C1E" w:rsidR="002902CF" w:rsidRDefault="002902CF" w:rsidP="00A421E0">
      <w:pPr>
        <w:pStyle w:val="Style1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2 </w:t>
      </w:r>
      <w:r w:rsidR="008F315D">
        <w:t>Framework</w:t>
      </w:r>
    </w:p>
    <w:p w14:paraId="7325EFDC" w14:textId="62D039D6" w:rsidR="008F315D" w:rsidRDefault="008F315D" w:rsidP="00A421E0">
      <w:pPr>
        <w:pStyle w:val="Style1"/>
      </w:pPr>
      <w:r>
        <w:tab/>
        <w:t>1. Next.js</w:t>
      </w:r>
    </w:p>
    <w:p w14:paraId="67AFCF75" w14:textId="2A7FFB35" w:rsidR="008F315D" w:rsidRPr="00520A1E" w:rsidRDefault="008F315D" w:rsidP="00A421E0">
      <w:pPr>
        <w:pStyle w:val="Style1"/>
      </w:pPr>
      <w:r>
        <w:tab/>
        <w:t xml:space="preserve">2. </w:t>
      </w:r>
      <w:proofErr w:type="spellStart"/>
      <w:r>
        <w:t>fastAPI</w:t>
      </w:r>
      <w:proofErr w:type="spellEnd"/>
    </w:p>
    <w:p w14:paraId="264BE58F" w14:textId="1568F775" w:rsidR="002902CF" w:rsidRDefault="002902CF" w:rsidP="00A421E0">
      <w:pPr>
        <w:pStyle w:val="Style1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3 </w:t>
      </w:r>
      <w:r w:rsidR="008F315D">
        <w:t>Database</w:t>
      </w:r>
    </w:p>
    <w:p w14:paraId="76E9EE06" w14:textId="01279416" w:rsidR="008F315D" w:rsidRDefault="008F315D" w:rsidP="00A421E0">
      <w:pPr>
        <w:pStyle w:val="Style1"/>
      </w:pPr>
      <w:r>
        <w:tab/>
        <w:t>1. MongoDB</w:t>
      </w:r>
    </w:p>
    <w:p w14:paraId="48B25E1D" w14:textId="07F0AF5D" w:rsidR="002902CF" w:rsidRDefault="002902CF" w:rsidP="00A421E0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>
        <w:t xml:space="preserve">4 </w:t>
      </w:r>
      <w:r w:rsidR="008F315D">
        <w:t>Program</w:t>
      </w:r>
    </w:p>
    <w:p w14:paraId="378446AC" w14:textId="0A2BFC8B" w:rsidR="008F315D" w:rsidRDefault="008F315D" w:rsidP="00A421E0">
      <w:pPr>
        <w:pStyle w:val="Style1"/>
      </w:pPr>
      <w:r>
        <w:tab/>
        <w:t>1. Microsoft Excel</w:t>
      </w:r>
    </w:p>
    <w:p w14:paraId="54842967" w14:textId="44F90CD9" w:rsidR="008F315D" w:rsidRDefault="008F315D" w:rsidP="00A421E0">
      <w:pPr>
        <w:pStyle w:val="Style1"/>
      </w:pPr>
      <w:r>
        <w:tab/>
        <w:t xml:space="preserve">2. </w:t>
      </w:r>
      <w:r w:rsidRPr="00264811">
        <w:rPr>
          <w:rFonts w:hint="cs"/>
        </w:rPr>
        <w:t>Visual studio code</w:t>
      </w:r>
    </w:p>
    <w:p w14:paraId="216EB9C6" w14:textId="4303C1E2" w:rsidR="008F315D" w:rsidRDefault="008F315D" w:rsidP="00A421E0">
      <w:pPr>
        <w:pStyle w:val="Style1"/>
      </w:pPr>
      <w:r>
        <w:tab/>
        <w:t xml:space="preserve">3. </w:t>
      </w:r>
      <w:r w:rsidRPr="00264811">
        <w:rPr>
          <w:rFonts w:hint="cs"/>
        </w:rPr>
        <w:t>Postman</w:t>
      </w:r>
    </w:p>
    <w:p w14:paraId="0231C4AF" w14:textId="4C69EE6D" w:rsidR="008F315D" w:rsidRDefault="008F315D" w:rsidP="00A421E0">
      <w:pPr>
        <w:pStyle w:val="Style1"/>
      </w:pPr>
      <w:r>
        <w:tab/>
        <w:t xml:space="preserve">4. </w:t>
      </w:r>
      <w:r w:rsidRPr="00264811">
        <w:rPr>
          <w:rFonts w:hint="cs"/>
        </w:rPr>
        <w:t>Firefox</w:t>
      </w:r>
    </w:p>
    <w:p w14:paraId="16ECBC4B" w14:textId="46202012" w:rsidR="008F315D" w:rsidRDefault="008F315D" w:rsidP="00A421E0">
      <w:pPr>
        <w:pStyle w:val="Style1"/>
      </w:pPr>
      <w:r>
        <w:tab/>
        <w:t xml:space="preserve">5. </w:t>
      </w:r>
      <w:r w:rsidRPr="00264811">
        <w:rPr>
          <w:rFonts w:hint="cs"/>
        </w:rPr>
        <w:t>Figma</w:t>
      </w:r>
    </w:p>
    <w:p w14:paraId="597B2D20" w14:textId="33E20BAF" w:rsidR="008F315D" w:rsidRDefault="008F315D" w:rsidP="00A421E0">
      <w:pPr>
        <w:pStyle w:val="Style1"/>
      </w:pPr>
      <w:r>
        <w:tab/>
        <w:t>6. Notion</w:t>
      </w:r>
    </w:p>
    <w:p w14:paraId="642281B5" w14:textId="77777777" w:rsidR="008F315D" w:rsidRDefault="002902CF" w:rsidP="00A421E0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5</w:t>
      </w:r>
      <w:r>
        <w:t xml:space="preserve"> </w:t>
      </w:r>
      <w:r w:rsidR="008F315D">
        <w:t>Version control</w:t>
      </w:r>
    </w:p>
    <w:p w14:paraId="7F927FCA" w14:textId="77777777" w:rsidR="008F315D" w:rsidRDefault="008F315D" w:rsidP="00A421E0">
      <w:pPr>
        <w:pStyle w:val="Style1"/>
      </w:pPr>
      <w:r>
        <w:tab/>
        <w:t>1. Git</w:t>
      </w:r>
    </w:p>
    <w:p w14:paraId="63ED4466" w14:textId="35CEE885" w:rsidR="002902CF" w:rsidRDefault="008F315D" w:rsidP="00A421E0">
      <w:pPr>
        <w:pStyle w:val="Style1"/>
      </w:pPr>
      <w:r>
        <w:tab/>
        <w:t xml:space="preserve">2. </w:t>
      </w:r>
      <w:proofErr w:type="spellStart"/>
      <w:r>
        <w:t>Github</w:t>
      </w:r>
      <w:proofErr w:type="spellEnd"/>
      <w:r w:rsidR="00835EC7" w:rsidRPr="004D3CB9">
        <w:t xml:space="preserve"> </w:t>
      </w:r>
    </w:p>
    <w:p w14:paraId="2065DF70" w14:textId="657DB4E6" w:rsidR="002902CF" w:rsidRDefault="002902CF" w:rsidP="00A421E0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6</w:t>
      </w:r>
      <w:r>
        <w:t xml:space="preserve"> </w:t>
      </w:r>
      <w:r w:rsidR="008F315D">
        <w:t>Python library</w:t>
      </w:r>
    </w:p>
    <w:p w14:paraId="2291DB29" w14:textId="425FA102" w:rsidR="008F315D" w:rsidRDefault="008F315D" w:rsidP="00A421E0">
      <w:pPr>
        <w:pStyle w:val="Style1"/>
      </w:pPr>
      <w:r>
        <w:tab/>
        <w:t xml:space="preserve">1. </w:t>
      </w:r>
      <w:proofErr w:type="spellStart"/>
      <w:r>
        <w:t>Pythainlp</w:t>
      </w:r>
      <w:proofErr w:type="spellEnd"/>
    </w:p>
    <w:p w14:paraId="5D839EAD" w14:textId="38D31F99" w:rsidR="008F315D" w:rsidRDefault="008F315D" w:rsidP="00A421E0">
      <w:pPr>
        <w:pStyle w:val="Style1"/>
      </w:pPr>
      <w:r>
        <w:tab/>
        <w:t xml:space="preserve">2. </w:t>
      </w:r>
      <w:proofErr w:type="spellStart"/>
      <w:r>
        <w:t>Matplotlibs</w:t>
      </w:r>
      <w:proofErr w:type="spellEnd"/>
    </w:p>
    <w:p w14:paraId="5EE6A241" w14:textId="6291CB50" w:rsidR="008F315D" w:rsidRDefault="008F315D" w:rsidP="00A421E0">
      <w:pPr>
        <w:pStyle w:val="Style1"/>
      </w:pPr>
      <w:r>
        <w:tab/>
        <w:t>3. Pandas</w:t>
      </w:r>
    </w:p>
    <w:p w14:paraId="7DEF74D0" w14:textId="7AA795E2" w:rsidR="008F315D" w:rsidRDefault="008F315D" w:rsidP="00A421E0">
      <w:pPr>
        <w:pStyle w:val="Style1"/>
      </w:pPr>
      <w:r>
        <w:tab/>
        <w:t xml:space="preserve">4. </w:t>
      </w:r>
      <w:proofErr w:type="spellStart"/>
      <w:r>
        <w:t>Numpy</w:t>
      </w:r>
      <w:proofErr w:type="spellEnd"/>
    </w:p>
    <w:p w14:paraId="0A2DEE13" w14:textId="66607D13" w:rsidR="008F315D" w:rsidRDefault="008F315D" w:rsidP="00A421E0">
      <w:pPr>
        <w:pStyle w:val="Style1"/>
      </w:pPr>
      <w:r>
        <w:tab/>
        <w:t>5. Sci-kit learn</w:t>
      </w:r>
    </w:p>
    <w:p w14:paraId="1EAB3B97" w14:textId="15B42680" w:rsidR="008F315D" w:rsidRDefault="008F315D" w:rsidP="00A421E0">
      <w:pPr>
        <w:pStyle w:val="Style1"/>
      </w:pPr>
      <w:r>
        <w:tab/>
        <w:t xml:space="preserve">6. </w:t>
      </w:r>
      <w:proofErr w:type="spellStart"/>
      <w:r>
        <w:t>nltk</w:t>
      </w:r>
      <w:proofErr w:type="spellEnd"/>
    </w:p>
    <w:p w14:paraId="3B35C961" w14:textId="5881AD67" w:rsidR="008F315D" w:rsidRDefault="008F315D" w:rsidP="00A421E0">
      <w:pPr>
        <w:pStyle w:val="Style1"/>
      </w:pPr>
      <w:r>
        <w:tab/>
        <w:t>7. python-</w:t>
      </w:r>
      <w:proofErr w:type="spellStart"/>
      <w:r>
        <w:t>dotenv</w:t>
      </w:r>
      <w:proofErr w:type="spellEnd"/>
    </w:p>
    <w:p w14:paraId="5AC80D43" w14:textId="70FBD754" w:rsidR="002902CF" w:rsidRDefault="002902CF" w:rsidP="00A421E0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7</w:t>
      </w:r>
      <w:r>
        <w:t xml:space="preserve"> </w:t>
      </w:r>
      <w:proofErr w:type="spellStart"/>
      <w:r w:rsidR="00225FB4" w:rsidRPr="00225FB4">
        <w:t>Javascript</w:t>
      </w:r>
      <w:proofErr w:type="spellEnd"/>
      <w:r w:rsidR="00225FB4" w:rsidRPr="00225FB4">
        <w:t xml:space="preserve"> library</w:t>
      </w:r>
    </w:p>
    <w:p w14:paraId="0880AE33" w14:textId="1AEFDF33" w:rsidR="00225FB4" w:rsidRDefault="00225FB4" w:rsidP="00A421E0">
      <w:pPr>
        <w:pStyle w:val="Style1"/>
      </w:pPr>
      <w:r>
        <w:tab/>
        <w:t xml:space="preserve">1. </w:t>
      </w:r>
      <w:r w:rsidRPr="00264811">
        <w:rPr>
          <w:rFonts w:hint="cs"/>
        </w:rPr>
        <w:t>Tailwind CSS</w:t>
      </w:r>
    </w:p>
    <w:p w14:paraId="7F5268A3" w14:textId="31384081" w:rsidR="00225FB4" w:rsidRDefault="00225FB4" w:rsidP="00A421E0">
      <w:pPr>
        <w:pStyle w:val="Style1"/>
      </w:pPr>
      <w:r>
        <w:tab/>
        <w:t xml:space="preserve">2. </w:t>
      </w:r>
      <w:proofErr w:type="spellStart"/>
      <w:r>
        <w:t>cors</w:t>
      </w:r>
      <w:proofErr w:type="spellEnd"/>
    </w:p>
    <w:p w14:paraId="560F58AC" w14:textId="2EFBC31E" w:rsidR="00225FB4" w:rsidRDefault="00225FB4" w:rsidP="00A421E0">
      <w:pPr>
        <w:pStyle w:val="Style1"/>
      </w:pPr>
      <w:r>
        <w:tab/>
        <w:t xml:space="preserve">3. </w:t>
      </w:r>
      <w:proofErr w:type="spellStart"/>
      <w:r>
        <w:t>dotenv</w:t>
      </w:r>
      <w:proofErr w:type="spellEnd"/>
    </w:p>
    <w:p w14:paraId="0B793270" w14:textId="0AE8E30A" w:rsidR="00225FB4" w:rsidRDefault="00225FB4" w:rsidP="00A421E0">
      <w:pPr>
        <w:pStyle w:val="Style1"/>
      </w:pPr>
      <w:r>
        <w:lastRenderedPageBreak/>
        <w:tab/>
        <w:t>4. sweetalert2</w:t>
      </w:r>
    </w:p>
    <w:p w14:paraId="235AB653" w14:textId="4B7B6F12" w:rsidR="00225FB4" w:rsidRDefault="00225FB4" w:rsidP="00A421E0">
      <w:pPr>
        <w:pStyle w:val="Style1"/>
      </w:pPr>
      <w:r>
        <w:tab/>
        <w:t xml:space="preserve">5. </w:t>
      </w:r>
      <w:proofErr w:type="spellStart"/>
      <w:r w:rsidRPr="00225FB4">
        <w:t>headlessui</w:t>
      </w:r>
      <w:proofErr w:type="spellEnd"/>
    </w:p>
    <w:p w14:paraId="5960F5C8" w14:textId="0214294E" w:rsidR="00225FB4" w:rsidRDefault="00225FB4" w:rsidP="00A421E0">
      <w:pPr>
        <w:pStyle w:val="Style1"/>
      </w:pPr>
      <w:r>
        <w:tab/>
        <w:t xml:space="preserve">6. </w:t>
      </w:r>
      <w:proofErr w:type="spellStart"/>
      <w:r>
        <w:t>heroicons</w:t>
      </w:r>
      <w:proofErr w:type="spellEnd"/>
    </w:p>
    <w:p w14:paraId="5A81594B" w14:textId="2A6ACF77" w:rsidR="00225FB4" w:rsidRDefault="00225FB4" w:rsidP="00A421E0">
      <w:pPr>
        <w:pStyle w:val="Style1"/>
        <w:rPr>
          <w:cs/>
        </w:rPr>
      </w:pPr>
      <w:r>
        <w:t>1.5.8 Global network</w:t>
      </w:r>
    </w:p>
    <w:p w14:paraId="5EA5DB66" w14:textId="2136B8A9" w:rsidR="00225FB4" w:rsidRDefault="00225FB4" w:rsidP="00A421E0">
      <w:pPr>
        <w:pStyle w:val="Style1"/>
      </w:pPr>
      <w:r>
        <w:tab/>
        <w:t>1. Cloudflare</w:t>
      </w:r>
    </w:p>
    <w:p w14:paraId="4B56ED42" w14:textId="6FDFF20C" w:rsidR="00225FB4" w:rsidRDefault="00225FB4" w:rsidP="00A421E0">
      <w:pPr>
        <w:pStyle w:val="Style1"/>
      </w:pPr>
      <w:r>
        <w:t>1.5.9 Cloud computing</w:t>
      </w:r>
    </w:p>
    <w:p w14:paraId="7D559B36" w14:textId="1EBBCFE6" w:rsidR="00225FB4" w:rsidRDefault="00225FB4" w:rsidP="00A421E0">
      <w:pPr>
        <w:pStyle w:val="Style1"/>
      </w:pPr>
      <w:r>
        <w:tab/>
        <w:t xml:space="preserve">1. </w:t>
      </w:r>
      <w:r w:rsidRPr="00264811">
        <w:rPr>
          <w:rFonts w:hint="cs"/>
        </w:rPr>
        <w:t>Amazon Web Services</w:t>
      </w:r>
    </w:p>
    <w:p w14:paraId="26235BDC" w14:textId="2F555EF1" w:rsidR="00225FB4" w:rsidRDefault="00225FB4" w:rsidP="00A421E0">
      <w:pPr>
        <w:pStyle w:val="Style1"/>
      </w:pPr>
      <w:r>
        <w:tab/>
        <w:t xml:space="preserve">2. </w:t>
      </w:r>
      <w:proofErr w:type="spellStart"/>
      <w:r>
        <w:t>Vercel</w:t>
      </w:r>
      <w:proofErr w:type="spellEnd"/>
    </w:p>
    <w:p w14:paraId="2DABD47F" w14:textId="77777777" w:rsidR="00835EC7" w:rsidRDefault="00835EC7" w:rsidP="00A421E0">
      <w:pPr>
        <w:tabs>
          <w:tab w:val="left" w:pos="720"/>
        </w:tabs>
      </w:pPr>
    </w:p>
    <w:p w14:paraId="07E1F66C" w14:textId="0009BB08" w:rsidR="002902CF" w:rsidRDefault="002902CF" w:rsidP="00A421E0">
      <w:pPr>
        <w:pStyle w:val="Heading2"/>
      </w:pPr>
      <w:bookmarkStart w:id="27" w:name="_Toc129250952"/>
      <w:r w:rsidRPr="00D827F1">
        <w:rPr>
          <w:rFonts w:hint="cs"/>
          <w:cs/>
        </w:rPr>
        <w:t>1.6 นิยามศัพท์ที่ใช้ในโครงงาน</w:t>
      </w:r>
      <w:bookmarkEnd w:id="27"/>
    </w:p>
    <w:p w14:paraId="4EFD08D8" w14:textId="4AE3E8F0" w:rsidR="002902CF" w:rsidRPr="00990F36" w:rsidRDefault="002902CF" w:rsidP="00A421E0">
      <w:pPr>
        <w:pStyle w:val="Style1"/>
      </w:pPr>
      <w:r w:rsidRPr="00990F36">
        <w:t>1</w:t>
      </w:r>
      <w:r w:rsidRPr="00990F36">
        <w:rPr>
          <w:cs/>
        </w:rPr>
        <w:t>.</w:t>
      </w:r>
      <w:r w:rsidRPr="00990F36">
        <w:t>6</w:t>
      </w:r>
      <w:r w:rsidRPr="00990F36">
        <w:rPr>
          <w:cs/>
        </w:rPr>
        <w:t>.</w:t>
      </w:r>
      <w:r w:rsidRPr="00990F36">
        <w:t>1</w:t>
      </w:r>
      <w:r>
        <w:rPr>
          <w:rFonts w:hint="cs"/>
          <w:cs/>
        </w:rPr>
        <w:t xml:space="preserve"> </w:t>
      </w:r>
      <w:r w:rsidR="00FF6012">
        <w:rPr>
          <w:rFonts w:hint="cs"/>
          <w:cs/>
        </w:rPr>
        <w:t>การ</w:t>
      </w:r>
      <w:r w:rsidR="00DB35EC" w:rsidRPr="00DB35EC">
        <w:rPr>
          <w:cs/>
        </w:rPr>
        <w:t xml:space="preserve">ประมวลผลภาษาธรรมชาติ </w:t>
      </w:r>
      <w:r w:rsidR="00F67528">
        <w:rPr>
          <w:rFonts w:hint="cs"/>
          <w:cs/>
        </w:rPr>
        <w:t>(</w:t>
      </w:r>
      <w:r w:rsidR="00DB35EC" w:rsidRPr="00DB35EC">
        <w:t xml:space="preserve">Natural language </w:t>
      </w:r>
      <w:proofErr w:type="spellStart"/>
      <w:r w:rsidR="00DB35EC" w:rsidRPr="00DB35EC">
        <w:t>processin</w:t>
      </w:r>
      <w:r w:rsidR="00F67528">
        <w:t>g:NLP</w:t>
      </w:r>
      <w:proofErr w:type="spellEnd"/>
      <w:r w:rsidR="00DB35EC" w:rsidRPr="00DB35EC">
        <w:t xml:space="preserve">) </w:t>
      </w:r>
      <w:r w:rsidR="00DB35EC" w:rsidRPr="00DB35EC">
        <w:rPr>
          <w:cs/>
        </w:rPr>
        <w:t>เป็นเทคนิคแขนงหนึ่งในศาสตร์ของเทคโนโลยีปัญญาประดิษฐ์ ซึ่งเป็นการทำให้คอมพิวเตอร์เข้าใจ ตีความ และสื่อสารภาษาของมนุษย์ได้</w:t>
      </w:r>
    </w:p>
    <w:p w14:paraId="5C493463" w14:textId="331F942A" w:rsidR="002902CF" w:rsidRPr="00990F36" w:rsidRDefault="002902CF" w:rsidP="00A421E0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2</w:t>
      </w:r>
      <w:r w:rsidRPr="00990F36">
        <w:t xml:space="preserve"> </w:t>
      </w:r>
      <w:r w:rsidR="00DB35EC" w:rsidRPr="00DB35EC">
        <w:rPr>
          <w:cs/>
        </w:rPr>
        <w:t xml:space="preserve">การจัดกลุ่มข้อมูล </w:t>
      </w:r>
      <w:r w:rsidR="00060351">
        <w:t>(</w:t>
      </w:r>
      <w:r w:rsidR="00DB35EC" w:rsidRPr="00DB35EC">
        <w:t>Clustering</w:t>
      </w:r>
      <w:r w:rsidR="00060351"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หมายถึง เป็น </w:t>
      </w:r>
      <w:r w:rsidR="00DB35EC" w:rsidRPr="00DB35EC">
        <w:t xml:space="preserve">Machine learning model </w:t>
      </w:r>
      <w:r w:rsidR="00DB35EC" w:rsidRPr="00DB35EC">
        <w:rPr>
          <w:cs/>
        </w:rPr>
        <w:t xml:space="preserve">ชนิดหนึ่งที่อยู่ในประเภท </w:t>
      </w:r>
      <w:r w:rsidR="00DB35EC" w:rsidRPr="00DB35EC">
        <w:t xml:space="preserve">Unsupervised </w:t>
      </w:r>
      <w:r w:rsidR="00DB35EC" w:rsidRPr="00DB35EC">
        <w:rPr>
          <w:cs/>
        </w:rPr>
        <w:t xml:space="preserve">คือเป็นการที่นำข้อมูลเข้าไปให้ </w:t>
      </w:r>
      <w:r w:rsidR="00DB35EC" w:rsidRPr="00DB35EC">
        <w:t xml:space="preserve">Model </w:t>
      </w:r>
      <w:r w:rsidR="00DB35EC" w:rsidRPr="00DB35EC">
        <w:rPr>
          <w:cs/>
        </w:rPr>
        <w:t>ประมวลผลโดยที่ไม่ได้จำกัดคำตอบไว้แต่ให้คอมพิวเตอร์ประมวลผลและกำหนดเองว่าคำตอบควรจะเป็นลักษณะใดบ้าง</w:t>
      </w:r>
    </w:p>
    <w:p w14:paraId="7F6BA5B5" w14:textId="0C44D500" w:rsidR="002902CF" w:rsidRDefault="002902CF" w:rsidP="00A421E0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3</w:t>
      </w:r>
      <w:r w:rsidRPr="00990F36">
        <w:t xml:space="preserve"> </w:t>
      </w:r>
      <w:r w:rsidR="000122EA">
        <w:rPr>
          <w:rFonts w:hint="cs"/>
          <w:cs/>
        </w:rPr>
        <w:t xml:space="preserve">การตัดคำ </w:t>
      </w:r>
      <w:r w:rsidR="000122EA">
        <w:t>(</w:t>
      </w:r>
      <w:r w:rsidR="00DB35EC" w:rsidRPr="00DB35EC">
        <w:t>Word segmentation</w:t>
      </w:r>
      <w:r w:rsidR="000122EA">
        <w:t>)</w:t>
      </w:r>
      <w:r w:rsidR="00DB35EC" w:rsidRPr="00DB35EC">
        <w:t xml:space="preserve"> </w:t>
      </w:r>
      <w:r w:rsidR="00DB35EC" w:rsidRPr="00DB35EC">
        <w:rPr>
          <w:cs/>
        </w:rPr>
        <w:t>หมายถึง ด้วยที่การเขียนภาษาไทยนั้นไม่มีการแยกคำด้วยการเว้นวรรคเหมือนภาษาอังกฤษ หรือ ภาษาอื่นๆ ดังนั้นจึงจำเป็นต้องทำการตัดคำจากประโยคออกมาเป็นคำ ๆ เพื่อให้นำไปประมวลหรือใช้งานต่อได้ด้วยอัลกอริทึมต่าง ๆ</w:t>
      </w:r>
    </w:p>
    <w:p w14:paraId="5FC11899" w14:textId="55EFB1D0" w:rsidR="002902CF" w:rsidRDefault="002902CF" w:rsidP="00A421E0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4</w:t>
      </w:r>
      <w:r>
        <w:rPr>
          <w:cs/>
        </w:rPr>
        <w:t xml:space="preserve"> </w:t>
      </w:r>
      <w:r w:rsidR="00DB35EC" w:rsidRPr="00DB35EC">
        <w:rPr>
          <w:cs/>
        </w:rPr>
        <w:t>การหาค่าความคล้ายคลึง</w:t>
      </w:r>
      <w:r w:rsidR="004D67D9">
        <w:rPr>
          <w:rFonts w:hint="cs"/>
          <w:cs/>
        </w:rPr>
        <w:t xml:space="preserve"> (</w:t>
      </w:r>
      <w:r w:rsidR="004D67D9" w:rsidRPr="00DB35EC">
        <w:t>Cosine similarity</w:t>
      </w:r>
      <w:r w:rsidR="004D67D9">
        <w:rPr>
          <w:rFonts w:hint="cs"/>
          <w:cs/>
        </w:rPr>
        <w:t xml:space="preserve">) </w:t>
      </w:r>
      <w:r w:rsidR="00DB35EC" w:rsidRPr="00DB35EC">
        <w:rPr>
          <w:cs/>
        </w:rPr>
        <w:t>ระหว่าง</w:t>
      </w:r>
      <w:r w:rsidR="00391542">
        <w:rPr>
          <w:rFonts w:hint="cs"/>
          <w:cs/>
        </w:rPr>
        <w:t>เวกเตอร์เอ</w:t>
      </w:r>
      <w:r w:rsidR="00DB35EC" w:rsidRPr="00DB35EC">
        <w:rPr>
          <w:cs/>
        </w:rPr>
        <w:t xml:space="preserve"> </w:t>
      </w:r>
      <w:r w:rsidR="00391542">
        <w:rPr>
          <w:rFonts w:hint="cs"/>
          <w:cs/>
        </w:rPr>
        <w:t>(</w:t>
      </w:r>
      <w:r w:rsidR="00DB35EC" w:rsidRPr="00DB35EC">
        <w:t>Vector A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391542">
        <w:rPr>
          <w:rFonts w:hint="cs"/>
          <w:cs/>
        </w:rPr>
        <w:t>เวกเตอร์บี (</w:t>
      </w:r>
      <w:r w:rsidR="00DB35EC" w:rsidRPr="00DB35EC">
        <w:t>Vector B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ว่าไปทิศทางเดียวกันหรือไม่โดยการใช้สูตรของกฎสามเหลี่ยมเพื่อหาผลลัพธ์แล้วนำมาเปรียบเทียบกัน</w:t>
      </w:r>
    </w:p>
    <w:p w14:paraId="0DD98B90" w14:textId="782C5D50" w:rsidR="002902CF" w:rsidRDefault="002902CF" w:rsidP="00A421E0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5</w:t>
      </w:r>
      <w:r>
        <w:rPr>
          <w:cs/>
        </w:rPr>
        <w:t xml:space="preserve"> </w:t>
      </w:r>
      <w:r w:rsidR="00DB35EC" w:rsidRPr="00DB35EC">
        <w:rPr>
          <w:cs/>
        </w:rPr>
        <w:t>ช่องทางสำหรับการสื่อสารกัน</w:t>
      </w:r>
      <w:r w:rsidR="009D1E1A">
        <w:rPr>
          <w:rFonts w:hint="cs"/>
          <w:cs/>
        </w:rPr>
        <w:t xml:space="preserve"> (</w:t>
      </w:r>
      <w:r w:rsidR="009D1E1A" w:rsidRPr="00DB35EC">
        <w:t xml:space="preserve">Application programing </w:t>
      </w:r>
      <w:proofErr w:type="spellStart"/>
      <w:r w:rsidR="009D1E1A" w:rsidRPr="00DB35EC">
        <w:t>interface</w:t>
      </w:r>
      <w:r w:rsidR="009D1E1A">
        <w:t>:API</w:t>
      </w:r>
      <w:proofErr w:type="spellEnd"/>
      <w:r w:rsidR="009D1E1A">
        <w:rPr>
          <w:rFonts w:hint="cs"/>
          <w:cs/>
        </w:rPr>
        <w:t>)</w:t>
      </w:r>
      <w:r w:rsidR="009D1E1A">
        <w:t xml:space="preserve"> </w:t>
      </w:r>
      <w:r w:rsidR="009D1E1A">
        <w:rPr>
          <w:rFonts w:hint="cs"/>
          <w:cs/>
        </w:rPr>
        <w:t>ระหว่างเครื่องแม่ข่าย</w:t>
      </w:r>
      <w:r w:rsidR="00DB35EC" w:rsidRPr="00DB35EC">
        <w:rPr>
          <w:cs/>
        </w:rPr>
        <w:t xml:space="preserve"> </w:t>
      </w:r>
      <w:r w:rsidR="009D1E1A">
        <w:rPr>
          <w:rFonts w:hint="cs"/>
          <w:cs/>
        </w:rPr>
        <w:t>(</w:t>
      </w:r>
      <w:r w:rsidR="00DB35EC" w:rsidRPr="00DB35EC">
        <w:t>Server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9D1E1A">
        <w:rPr>
          <w:rFonts w:hint="cs"/>
          <w:cs/>
        </w:rPr>
        <w:t>เครื่องลูกข่าย (</w:t>
      </w:r>
      <w:r w:rsidR="00DB35EC" w:rsidRPr="00DB35EC">
        <w:t>Client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สร้างขึ้นมาเพื่อเป็นตัวกลางให้โปรแกรม หรือผู้ใช้อื่นๆใช้ติดต่อสื่อสาร เชื่อต่อแลกเปลี่ยนข้อมูลกัน</w:t>
      </w:r>
    </w:p>
    <w:p w14:paraId="6DCBCEF4" w14:textId="5F8405BF" w:rsidR="002902CF" w:rsidRDefault="002902CF" w:rsidP="00A421E0">
      <w:pPr>
        <w:pStyle w:val="Style1"/>
      </w:pPr>
      <w:r>
        <w:t>1</w:t>
      </w:r>
      <w:r w:rsidRPr="00DB6A73">
        <w:rPr>
          <w:cs/>
        </w:rPr>
        <w:t>.</w:t>
      </w:r>
      <w:r w:rsidRPr="00DB6A73">
        <w:t>6</w:t>
      </w:r>
      <w:r w:rsidRPr="00DB6A73">
        <w:rPr>
          <w:cs/>
        </w:rPr>
        <w:t>.</w:t>
      </w:r>
      <w:r w:rsidR="00835EC7" w:rsidRPr="00DB6A73">
        <w:t>6</w:t>
      </w:r>
      <w:r w:rsidRPr="00DB6A73">
        <w:t xml:space="preserve"> </w:t>
      </w:r>
      <w:r w:rsidR="00DB35EC" w:rsidRPr="00DB35EC">
        <w:rPr>
          <w:cs/>
        </w:rPr>
        <w:t xml:space="preserve">การเช่าใช้ระบบคอมพิวเตอร์ </w:t>
      </w:r>
      <w:r w:rsidR="00DF6000">
        <w:rPr>
          <w:rFonts w:hint="cs"/>
          <w:cs/>
        </w:rPr>
        <w:t>(</w:t>
      </w:r>
      <w:r w:rsidR="00DF6000" w:rsidRPr="00DB35EC">
        <w:t>Cloud computing</w:t>
      </w:r>
      <w:r w:rsidR="00DF6000">
        <w:rPr>
          <w:rFonts w:hint="cs"/>
          <w:cs/>
        </w:rPr>
        <w:t>)</w:t>
      </w:r>
      <w:r w:rsidR="00DF6000" w:rsidRPr="00DB35EC">
        <w:t xml:space="preserve"> </w:t>
      </w:r>
      <w:r w:rsidR="00DB35EC" w:rsidRPr="00DB35EC">
        <w:rPr>
          <w:cs/>
        </w:rPr>
        <w:t xml:space="preserve">และทรัพยากรแบบครบวงจรจากผู้ให้บริการต่าง ๆ เช่น </w:t>
      </w:r>
      <w:r w:rsidR="00DB35EC" w:rsidRPr="00DB35EC">
        <w:t xml:space="preserve">Amazon, Google, Microsoft, Huawei </w:t>
      </w:r>
      <w:r w:rsidR="00DB35EC" w:rsidRPr="00DB35EC">
        <w:rPr>
          <w:cs/>
        </w:rPr>
        <w:t>โดยสามารถกำหนดรูปแบบของฮาร์ดแวร์และซอฟต์แวร์ที่ต้องการได้ มีให้บริการทั้งเครื่องแม่ข่าย(</w:t>
      </w:r>
      <w:r w:rsidR="00DB35EC" w:rsidRPr="00DB35EC">
        <w:t xml:space="preserve">Server) </w:t>
      </w:r>
      <w:r w:rsidR="00DB35EC" w:rsidRPr="00DB35EC">
        <w:rPr>
          <w:cs/>
        </w:rPr>
        <w:t>ฐานข้อมูล(</w:t>
      </w:r>
      <w:r w:rsidR="00DB35EC" w:rsidRPr="00DB35EC">
        <w:t xml:space="preserve">Database) </w:t>
      </w:r>
      <w:r w:rsidR="00DB35EC" w:rsidRPr="00DB35EC">
        <w:rPr>
          <w:cs/>
        </w:rPr>
        <w:t>การทดสอบระบบ(</w:t>
      </w:r>
      <w:r w:rsidR="00DB35EC" w:rsidRPr="00DB35EC">
        <w:t xml:space="preserve">Testing) </w:t>
      </w:r>
      <w:r w:rsidR="00DB35EC" w:rsidRPr="00DB35EC">
        <w:rPr>
          <w:cs/>
        </w:rPr>
        <w:t>หรือแอปพลิชันสำเร็จรูปในหลายระบบปฏิบัติการ(</w:t>
      </w:r>
      <w:r w:rsidR="00DB35EC" w:rsidRPr="00DB35EC">
        <w:t>Platform)</w:t>
      </w:r>
    </w:p>
    <w:p w14:paraId="66DD4BCC" w14:textId="6C1ECC77" w:rsidR="00741128" w:rsidRDefault="00741128" w:rsidP="00A421E0">
      <w:pPr>
        <w:pStyle w:val="Style1"/>
        <w:ind w:firstLine="0"/>
      </w:pPr>
      <w:r>
        <w:tab/>
        <w:t xml:space="preserve">1.6.7 </w:t>
      </w:r>
      <w:r>
        <w:rPr>
          <w:rFonts w:hint="cs"/>
          <w:cs/>
        </w:rPr>
        <w:t>สถานประกอบการ หมายถึง บริษัทที่ประกอบอาชีพทางด้านศาสตร์ของคอมพิวเตอร์และเทคโนโลยีต่าง ๆ</w:t>
      </w:r>
    </w:p>
    <w:p w14:paraId="7496D51B" w14:textId="54FB3E4A" w:rsidR="00967BD1" w:rsidRPr="00DB6A73" w:rsidRDefault="00967BD1" w:rsidP="00A421E0">
      <w:pPr>
        <w:pStyle w:val="Style1"/>
        <w:ind w:firstLine="0"/>
        <w:rPr>
          <w:cs/>
        </w:rPr>
      </w:pPr>
      <w:r>
        <w:rPr>
          <w:cs/>
        </w:rPr>
        <w:tab/>
      </w:r>
      <w:r>
        <w:t xml:space="preserve">1.6.8 </w:t>
      </w:r>
      <w:r>
        <w:rPr>
          <w:rFonts w:hint="cs"/>
          <w:cs/>
        </w:rPr>
        <w:t xml:space="preserve">ตรงกับความต้องการ หมายถึง </w:t>
      </w:r>
      <w:r w:rsidR="001345A2">
        <w:rPr>
          <w:rFonts w:hint="cs"/>
          <w:cs/>
        </w:rPr>
        <w:t>การนำความต้องการของผู้ใช้มาเปรียบเทียบกับข้อมูลและคำนวณค่าความคลายคลึง</w:t>
      </w:r>
    </w:p>
    <w:p w14:paraId="6F9CE070" w14:textId="77777777" w:rsidR="00DB35EC" w:rsidRDefault="00DB35EC" w:rsidP="00A421E0">
      <w:pPr>
        <w:spacing w:line="259" w:lineRule="auto"/>
        <w:rPr>
          <w:rFonts w:eastAsiaTheme="majorEastAsia"/>
          <w:b/>
          <w:bCs/>
          <w:sz w:val="36"/>
          <w:szCs w:val="36"/>
          <w:cs/>
        </w:rPr>
      </w:pPr>
      <w:r>
        <w:rPr>
          <w:cs/>
        </w:rPr>
        <w:br w:type="page"/>
      </w:r>
    </w:p>
    <w:p w14:paraId="0B67DE14" w14:textId="6FB43688" w:rsidR="00307F65" w:rsidRPr="00FE79D6" w:rsidRDefault="00307F65" w:rsidP="00A421E0">
      <w:pPr>
        <w:pStyle w:val="Heading1"/>
        <w:tabs>
          <w:tab w:val="left" w:pos="720"/>
        </w:tabs>
      </w:pPr>
      <w:bookmarkStart w:id="28" w:name="_Toc129250953"/>
      <w:r w:rsidRPr="00FC7A71">
        <w:rPr>
          <w:cs/>
        </w:rPr>
        <w:lastRenderedPageBreak/>
        <w:t xml:space="preserve">บทที่ </w:t>
      </w:r>
      <w:r w:rsidRPr="00FE79D6">
        <w:t>2</w:t>
      </w:r>
      <w:r w:rsidRPr="00FE79D6">
        <w:br/>
      </w:r>
      <w:r w:rsidRPr="00FC7A71">
        <w:rPr>
          <w:cs/>
        </w:rPr>
        <w:t>ทฤษฎีและงานวิจัยที่เกี่ยวข้อง</w:t>
      </w:r>
      <w:bookmarkEnd w:id="21"/>
      <w:bookmarkEnd w:id="22"/>
      <w:bookmarkEnd w:id="28"/>
      <w:r w:rsidRPr="00FE79D6">
        <w:br/>
      </w:r>
    </w:p>
    <w:p w14:paraId="7013A4E3" w14:textId="74571EDD" w:rsidR="002C5D3D" w:rsidRDefault="00C62066" w:rsidP="00A421E0">
      <w:pPr>
        <w:pStyle w:val="Style1"/>
      </w:pPr>
      <w:bookmarkStart w:id="29" w:name="_Hlk102734228"/>
      <w:r w:rsidRPr="00C62066">
        <w:rPr>
          <w:cs/>
        </w:rPr>
        <w:t xml:space="preserve">การศึกษาค้นคว้าเพื่อจัดทำโครงงานทางวิทยาการคอมพิวเตอร์ </w:t>
      </w:r>
      <w:r w:rsidR="000A1F31" w:rsidRPr="000A1F31">
        <w:rPr>
          <w:cs/>
        </w:rPr>
        <w:t>ระบบแนะนำสถานที่ฝึกงานด้านคอมพิวเตอร์ ด้วยเทคโนโลยีการจัดกลุ่มเคมีนท์ (</w:t>
      </w:r>
      <w:r w:rsidR="000A1F31" w:rsidRPr="000A1F31">
        <w:t>K-Means)</w:t>
      </w:r>
      <w:r w:rsidRPr="00C62066">
        <w:rPr>
          <w:cs/>
        </w:rPr>
        <w:t xml:space="preserve"> ผู้ศึกษาได้ ศึกษาค้นคว้าเอกสารและงานวิจัยที่เกี่ยวข้องตามหัวข้อลำดับต่อไปนี้</w:t>
      </w:r>
    </w:p>
    <w:p w14:paraId="415AF22B" w14:textId="5BBFBB61" w:rsidR="00834AE0" w:rsidRDefault="00834AE0" w:rsidP="00A421E0">
      <w:pPr>
        <w:pStyle w:val="Style1"/>
      </w:pPr>
      <w:r w:rsidRPr="00A51300">
        <w:rPr>
          <w:rFonts w:hint="cs"/>
          <w:cs/>
        </w:rPr>
        <w:t xml:space="preserve">2.1 </w:t>
      </w:r>
      <w:r w:rsidRPr="00A51300">
        <w:rPr>
          <w:cs/>
        </w:rPr>
        <w:t>ทฤษฎีและความรู้ที่เกี่ยวข้อง</w:t>
      </w:r>
    </w:p>
    <w:bookmarkEnd w:id="29"/>
    <w:p w14:paraId="249BBC53" w14:textId="3103F8E8" w:rsidR="00834AE0" w:rsidRDefault="00834AE0" w:rsidP="00A421E0">
      <w:pPr>
        <w:pStyle w:val="Style2"/>
      </w:pPr>
      <w:r w:rsidRPr="00A51300">
        <w:t>2</w:t>
      </w:r>
      <w:r w:rsidRPr="00A51300">
        <w:rPr>
          <w:cs/>
        </w:rPr>
        <w:t>.</w:t>
      </w:r>
      <w:r w:rsidRPr="00A51300">
        <w:t>1</w:t>
      </w:r>
      <w:r w:rsidRPr="00A51300">
        <w:rPr>
          <w:cs/>
        </w:rPr>
        <w:t>.</w:t>
      </w:r>
      <w:r w:rsidRPr="00A51300">
        <w:t xml:space="preserve">1 </w:t>
      </w:r>
      <w:r w:rsidR="00C62066" w:rsidRPr="00C62066">
        <w:rPr>
          <w:cs/>
        </w:rPr>
        <w:t>ทฤษฎี</w:t>
      </w:r>
      <w:r w:rsidR="00983493">
        <w:t xml:space="preserve"> </w:t>
      </w:r>
      <w:r w:rsidR="00C62066" w:rsidRPr="00C62066">
        <w:rPr>
          <w:cs/>
        </w:rPr>
        <w:t xml:space="preserve">การประมวลผลภาษาธรรมชาติ หรือ </w:t>
      </w:r>
      <w:r w:rsidR="00C62066" w:rsidRPr="00C62066">
        <w:t>Natural language processing</w:t>
      </w:r>
    </w:p>
    <w:p w14:paraId="0594727B" w14:textId="1A23C1E0" w:rsidR="00834AE0" w:rsidRDefault="00834AE0" w:rsidP="00A421E0">
      <w:pPr>
        <w:pStyle w:val="Style2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การตัดคำในภาษาไทยหรือ </w:t>
      </w:r>
      <w:r w:rsidR="00C62066" w:rsidRPr="00264811">
        <w:rPr>
          <w:rFonts w:hint="cs"/>
        </w:rPr>
        <w:t>Word segmentation</w:t>
      </w:r>
    </w:p>
    <w:p w14:paraId="2AF8803F" w14:textId="33056944" w:rsidR="00834AE0" w:rsidRDefault="00834AE0" w:rsidP="00A421E0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C62066" w:rsidRPr="00264811">
        <w:rPr>
          <w:rFonts w:hint="cs"/>
        </w:rPr>
        <w:t>TF-IDF</w:t>
      </w:r>
    </w:p>
    <w:p w14:paraId="1A5CC722" w14:textId="5DCD49F3" w:rsidR="00834AE0" w:rsidRPr="00A51300" w:rsidRDefault="00834AE0" w:rsidP="00A421E0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C62066" w:rsidRPr="00264811">
        <w:rPr>
          <w:rFonts w:hint="cs"/>
        </w:rPr>
        <w:t>K-Means</w:t>
      </w:r>
    </w:p>
    <w:p w14:paraId="74501972" w14:textId="17CD046A" w:rsidR="00834AE0" w:rsidRPr="00A51300" w:rsidRDefault="00834AE0" w:rsidP="00A421E0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C62066" w:rsidRPr="00264811">
        <w:rPr>
          <w:rFonts w:hint="cs"/>
        </w:rPr>
        <w:t>Elbow method</w:t>
      </w:r>
    </w:p>
    <w:p w14:paraId="3FED3029" w14:textId="52AD11F0" w:rsidR="00834AE0" w:rsidRPr="00A51300" w:rsidRDefault="00834AE0" w:rsidP="00A421E0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C62066" w:rsidRPr="00264811">
        <w:rPr>
          <w:rFonts w:hint="cs"/>
        </w:rPr>
        <w:t>Cosine similarity</w:t>
      </w:r>
    </w:p>
    <w:p w14:paraId="095D7794" w14:textId="3648C6B3" w:rsidR="00834AE0" w:rsidRDefault="00834AE0" w:rsidP="00A421E0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7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A4720E">
        <w:rPr>
          <w:rFonts w:hint="cs"/>
          <w:cs/>
        </w:rPr>
        <w:t>การจัดการระบบคลาว</w:t>
      </w:r>
      <w:proofErr w:type="spellStart"/>
      <w:r w:rsidR="00A4720E">
        <w:rPr>
          <w:rFonts w:hint="cs"/>
          <w:cs/>
        </w:rPr>
        <w:t>ด์</w:t>
      </w:r>
      <w:proofErr w:type="spellEnd"/>
      <w:r w:rsidR="00A4720E">
        <w:rPr>
          <w:rFonts w:hint="cs"/>
          <w:cs/>
        </w:rPr>
        <w:t xml:space="preserve"> (</w:t>
      </w:r>
      <w:r w:rsidR="00A4720E" w:rsidRPr="00264811">
        <w:rPr>
          <w:rFonts w:hint="cs"/>
        </w:rPr>
        <w:t>Amazon web service</w:t>
      </w:r>
      <w:r w:rsidR="00A4720E">
        <w:rPr>
          <w:rFonts w:hint="cs"/>
          <w:cs/>
        </w:rPr>
        <w:t>)</w:t>
      </w:r>
    </w:p>
    <w:p w14:paraId="61C124B5" w14:textId="18DFCB33" w:rsidR="00834AE0" w:rsidRDefault="00834AE0" w:rsidP="00A421E0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 w:rsidRPr="00A51300">
        <w:rPr>
          <w:cs/>
        </w:rPr>
        <w:t xml:space="preserve"> </w:t>
      </w:r>
      <w:r w:rsidR="00C62066" w:rsidRPr="00C62066">
        <w:rPr>
          <w:cs/>
        </w:rPr>
        <w:t xml:space="preserve">ทฤษฎี </w:t>
      </w:r>
      <w:r w:rsidR="00C62066" w:rsidRPr="00C62066">
        <w:t>API</w:t>
      </w:r>
    </w:p>
    <w:p w14:paraId="49AA1995" w14:textId="2FECB782" w:rsidR="00834AE0" w:rsidRPr="004E4E88" w:rsidRDefault="00834AE0" w:rsidP="00A421E0">
      <w:pPr>
        <w:pStyle w:val="Style2"/>
      </w:pPr>
      <w:r w:rsidRPr="004E4E88">
        <w:rPr>
          <w:cs/>
        </w:rPr>
        <w:t xml:space="preserve">2.1.9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Cloudflare</w:t>
      </w:r>
    </w:p>
    <w:p w14:paraId="05186004" w14:textId="55510A92" w:rsidR="00834AE0" w:rsidRDefault="00834AE0" w:rsidP="00A421E0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proofErr w:type="spellStart"/>
      <w:r w:rsidR="00C62066" w:rsidRPr="00264811">
        <w:rPr>
          <w:rFonts w:hint="cs"/>
        </w:rPr>
        <w:t>Cors</w:t>
      </w:r>
      <w:proofErr w:type="spellEnd"/>
    </w:p>
    <w:p w14:paraId="13282AD5" w14:textId="7A946B6C" w:rsidR="00834AE0" w:rsidRDefault="00834AE0" w:rsidP="00A421E0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11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proofErr w:type="spellStart"/>
      <w:r w:rsidR="00C62066" w:rsidRPr="00264811">
        <w:rPr>
          <w:rFonts w:hint="cs"/>
        </w:rPr>
        <w:t>Fastapi</w:t>
      </w:r>
      <w:proofErr w:type="spellEnd"/>
    </w:p>
    <w:p w14:paraId="06FFFBC2" w14:textId="0F87B344" w:rsidR="00834AE0" w:rsidRDefault="00834AE0" w:rsidP="00A421E0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12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Git</w:t>
      </w:r>
    </w:p>
    <w:p w14:paraId="63F4FFC8" w14:textId="740CD180" w:rsidR="00C62066" w:rsidRDefault="00C62066" w:rsidP="00A421E0">
      <w:pPr>
        <w:pStyle w:val="Style2"/>
      </w:pPr>
      <w:r>
        <w:t xml:space="preserve">2.1.13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Node.js</w:t>
      </w:r>
    </w:p>
    <w:p w14:paraId="2ACE1DF4" w14:textId="7B5C2862" w:rsidR="00C62066" w:rsidRDefault="00C62066" w:rsidP="00A421E0">
      <w:pPr>
        <w:pStyle w:val="Style2"/>
      </w:pPr>
      <w:r>
        <w:t xml:space="preserve">2.1.14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Matplotlibs</w:t>
      </w:r>
      <w:proofErr w:type="spellEnd"/>
    </w:p>
    <w:p w14:paraId="19862CA4" w14:textId="76113C0F" w:rsidR="00C62066" w:rsidRDefault="00C62066" w:rsidP="00A421E0">
      <w:pPr>
        <w:pStyle w:val="Style2"/>
      </w:pPr>
      <w:r>
        <w:t xml:space="preserve">2.1.15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Mongodb</w:t>
      </w:r>
      <w:proofErr w:type="spellEnd"/>
    </w:p>
    <w:p w14:paraId="0E39FAF2" w14:textId="4CBF5F91" w:rsidR="00C62066" w:rsidRDefault="00C62066" w:rsidP="00A421E0">
      <w:pPr>
        <w:pStyle w:val="Style2"/>
      </w:pPr>
      <w:r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64C22D9E" w14:textId="5CA6D018" w:rsidR="00C62066" w:rsidRDefault="00C62066" w:rsidP="00A421E0">
      <w:pPr>
        <w:pStyle w:val="Style2"/>
      </w:pPr>
      <w:r>
        <w:t xml:space="preserve">2.1.17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Numpy</w:t>
      </w:r>
      <w:proofErr w:type="spellEnd"/>
    </w:p>
    <w:p w14:paraId="068A03AF" w14:textId="5029294C" w:rsidR="00C62066" w:rsidRDefault="00C62066" w:rsidP="00A421E0">
      <w:pPr>
        <w:pStyle w:val="Style2"/>
      </w:pPr>
      <w:r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56221988" w14:textId="7C456B55" w:rsidR="00C62066" w:rsidRDefault="00C62066" w:rsidP="00A421E0">
      <w:pPr>
        <w:pStyle w:val="Style2"/>
      </w:pPr>
      <w:r>
        <w:t xml:space="preserve">2.1.19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Pythainlp</w:t>
      </w:r>
      <w:proofErr w:type="spellEnd"/>
    </w:p>
    <w:p w14:paraId="0E33A899" w14:textId="3BF2D516" w:rsidR="00C62066" w:rsidRDefault="00C62066" w:rsidP="00A421E0">
      <w:pPr>
        <w:pStyle w:val="Style2"/>
      </w:pPr>
      <w:r>
        <w:t xml:space="preserve">2.1.20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Scikit-</w:t>
      </w:r>
      <w:proofErr w:type="gramStart"/>
      <w:r w:rsidRPr="00264811">
        <w:rPr>
          <w:rFonts w:hint="cs"/>
        </w:rPr>
        <w:t>learn</w:t>
      </w:r>
      <w:proofErr w:type="gramEnd"/>
    </w:p>
    <w:p w14:paraId="6DE56F73" w14:textId="32686682" w:rsidR="00C62066" w:rsidRPr="00A51300" w:rsidRDefault="00C62066" w:rsidP="00A421E0">
      <w:pPr>
        <w:pStyle w:val="Style2"/>
      </w:pPr>
      <w:r>
        <w:t xml:space="preserve">2.1.21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Vercel</w:t>
      </w:r>
      <w:proofErr w:type="spellEnd"/>
    </w:p>
    <w:p w14:paraId="2569F4CE" w14:textId="669A835A" w:rsidR="00834AE0" w:rsidRDefault="00834AE0" w:rsidP="00A421E0">
      <w:pPr>
        <w:pStyle w:val="Style1"/>
      </w:pPr>
      <w:r w:rsidRPr="00A51300">
        <w:t>2</w:t>
      </w:r>
      <w:r w:rsidRPr="00A51300">
        <w:rPr>
          <w:cs/>
        </w:rPr>
        <w:t>.</w:t>
      </w:r>
      <w:r w:rsidRPr="00A51300">
        <w:t xml:space="preserve">2 </w:t>
      </w:r>
      <w:r>
        <w:rPr>
          <w:rFonts w:hint="cs"/>
          <w:cs/>
        </w:rPr>
        <w:t>งานวิจัยที่เกี่ยวข้อง</w:t>
      </w:r>
    </w:p>
    <w:p w14:paraId="6CE14692" w14:textId="77777777" w:rsidR="00834AE0" w:rsidRPr="00F6488C" w:rsidRDefault="00834AE0" w:rsidP="00A421E0">
      <w:pPr>
        <w:pStyle w:val="ListParagraph"/>
        <w:tabs>
          <w:tab w:val="left" w:pos="540"/>
        </w:tabs>
        <w:spacing w:line="276" w:lineRule="auto"/>
        <w:ind w:left="0"/>
        <w:jc w:val="thaiDistribute"/>
      </w:pPr>
    </w:p>
    <w:p w14:paraId="195D30AC" w14:textId="77777777" w:rsidR="00834AE0" w:rsidRDefault="00834AE0" w:rsidP="00A421E0">
      <w:pPr>
        <w:pStyle w:val="Heading2"/>
      </w:pPr>
      <w:bookmarkStart w:id="30" w:name="_Toc129250954"/>
      <w:r w:rsidRPr="00A51300">
        <w:t>2</w:t>
      </w:r>
      <w:r w:rsidRPr="00A51300">
        <w:rPr>
          <w:cs/>
        </w:rPr>
        <w:t>.</w:t>
      </w:r>
      <w:r w:rsidRPr="00A51300">
        <w:t xml:space="preserve">1 </w:t>
      </w:r>
      <w:r>
        <w:rPr>
          <w:rFonts w:hint="cs"/>
          <w:cs/>
        </w:rPr>
        <w:t>ทฤษฎีและความรู้ที่เกี่ยวข้อง</w:t>
      </w:r>
      <w:bookmarkEnd w:id="30"/>
    </w:p>
    <w:p w14:paraId="27210409" w14:textId="6F45CC4A" w:rsidR="00834AE0" w:rsidRDefault="00834AE0" w:rsidP="00A421E0">
      <w:pPr>
        <w:pStyle w:val="Style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705F77" w:rsidRPr="00264811">
        <w:rPr>
          <w:rFonts w:hint="cs"/>
          <w:cs/>
        </w:rPr>
        <w:t xml:space="preserve">ทฤษฎี การประมวลผลภาษาธรรมชาติ หรือ </w:t>
      </w:r>
      <w:r w:rsidR="00705F77" w:rsidRPr="00264811">
        <w:rPr>
          <w:rFonts w:hint="cs"/>
        </w:rPr>
        <w:t>Natural language processing</w:t>
      </w:r>
    </w:p>
    <w:p w14:paraId="38A4A709" w14:textId="6496FF51" w:rsidR="00834AE0" w:rsidRDefault="00705F77" w:rsidP="00A421E0">
      <w:pPr>
        <w:pStyle w:val="Style2"/>
      </w:pPr>
      <w:r w:rsidRPr="00264811">
        <w:rPr>
          <w:rFonts w:hint="cs"/>
          <w:cs/>
        </w:rPr>
        <w:t>การประมวลผลภาษาธรรมชาติ</w:t>
      </w:r>
      <w:r w:rsidR="00BF4D75">
        <w:rPr>
          <w:rFonts w:hint="cs"/>
          <w:cs/>
        </w:rPr>
        <w:t xml:space="preserve"> (</w:t>
      </w:r>
      <w:r w:rsidR="00BF4D75" w:rsidRPr="00264811">
        <w:rPr>
          <w:rFonts w:hint="cs"/>
        </w:rPr>
        <w:t xml:space="preserve">Natural Language </w:t>
      </w:r>
      <w:proofErr w:type="spellStart"/>
      <w:r w:rsidR="00BF4D75" w:rsidRPr="00264811">
        <w:rPr>
          <w:rFonts w:hint="cs"/>
        </w:rPr>
        <w:t>Processing</w:t>
      </w:r>
      <w:r w:rsidR="003D4EE8">
        <w:t>:NLP</w:t>
      </w:r>
      <w:proofErr w:type="spellEnd"/>
      <w:r w:rsidR="00BF4D75">
        <w:rPr>
          <w:rFonts w:hint="cs"/>
          <w:cs/>
        </w:rPr>
        <w:t xml:space="preserve">) </w:t>
      </w:r>
      <w:r w:rsidRPr="00264811">
        <w:rPr>
          <w:rFonts w:hint="cs"/>
          <w:cs/>
        </w:rPr>
        <w:t xml:space="preserve">หรือภาษาของมนุษย์ที่ใช้สื่อสารกัน เป็นเทคนิคหนึ่งในเทคโนโลยีปัญญาประดิษฐ์ ที่จะทำให้คอมพิวเตอร์สามารถเข้าใจและเรียนรู้ ประมวลผลภาษาของมนุษย์ได้ ในด้านของการวิเคราะห์ภาษาศาสตร์ การตีความจากบทความ หรือกระทั่งการแปลภาษา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นั้นจำเป็นต้องใช้ความรู้จากหลาย ๆ ศาสตร์เข้ามาเช่น </w:t>
      </w:r>
      <w:r w:rsidRPr="00264811">
        <w:rPr>
          <w:rFonts w:hint="cs"/>
        </w:rPr>
        <w:t>Mathematics, Linguistics, Psychology</w:t>
      </w:r>
      <w:r w:rsidRPr="00264811">
        <w:rPr>
          <w:rFonts w:hint="cs"/>
          <w:cs/>
        </w:rPr>
        <w:t xml:space="preserve"> เพื่อพัฒนาประสิทธิภาพการทำงานและความฉลาดของคอมพิวเตอร์</w:t>
      </w:r>
      <w:r w:rsidR="00C36358">
        <w:t xml:space="preserve"> </w:t>
      </w:r>
    </w:p>
    <w:p w14:paraId="024C6AD7" w14:textId="081AAEC0" w:rsidR="00C93F78" w:rsidRDefault="00C93F78" w:rsidP="00A421E0">
      <w:pPr>
        <w:pStyle w:val="Style2"/>
      </w:pPr>
      <w:r w:rsidRPr="00C93F78">
        <w:rPr>
          <w:cs/>
        </w:rPr>
        <w:lastRenderedPageBreak/>
        <w:t xml:space="preserve">จุดเริ่มต้นของ </w:t>
      </w:r>
      <w:r w:rsidRPr="00C93F78">
        <w:t xml:space="preserve">NLP </w:t>
      </w:r>
      <w:r w:rsidRPr="00C93F78">
        <w:rPr>
          <w:cs/>
        </w:rPr>
        <w:t xml:space="preserve">นั้นมีมาตั้งแต่ประมาณปี </w:t>
      </w:r>
      <w:r w:rsidRPr="00C93F78">
        <w:t xml:space="preserve">1950-1980 </w:t>
      </w:r>
      <w:r w:rsidRPr="00C93F78">
        <w:rPr>
          <w:cs/>
        </w:rPr>
        <w:t xml:space="preserve">ในยุคนั้นวิธีการที่จะให้คอมพิวเตอร์เข้าใจภาษาของมนุษย์นั้นใช้ </w:t>
      </w:r>
      <w:r w:rsidRPr="00C93F78">
        <w:t xml:space="preserve">“Rule-based” </w:t>
      </w:r>
      <w:r w:rsidRPr="00C93F78">
        <w:rPr>
          <w:cs/>
        </w:rPr>
        <w:t xml:space="preserve">เป็นการใช้ </w:t>
      </w:r>
      <w:r w:rsidRPr="00C93F78">
        <w:t xml:space="preserve">if-else </w:t>
      </w:r>
      <w:r w:rsidRPr="00C93F78">
        <w:rPr>
          <w:cs/>
        </w:rPr>
        <w:t xml:space="preserve">ในโปรแกรมที่ตั้งไว้ตามคำที่กำหนด และในต่อมาประมาณปี </w:t>
      </w:r>
      <w:r w:rsidRPr="00C93F78">
        <w:t xml:space="preserve">1981-2001 </w:t>
      </w:r>
      <w:r w:rsidRPr="00C93F78">
        <w:rPr>
          <w:cs/>
        </w:rPr>
        <w:t xml:space="preserve">เริ่มมีการใช้ </w:t>
      </w:r>
      <w:r w:rsidRPr="00C93F78">
        <w:t xml:space="preserve">ML </w:t>
      </w:r>
      <w:r w:rsidRPr="00C93F78">
        <w:rPr>
          <w:cs/>
        </w:rPr>
        <w:t xml:space="preserve">หรือ </w:t>
      </w:r>
      <w:r w:rsidRPr="00C93F78">
        <w:t xml:space="preserve">Machine leaning </w:t>
      </w:r>
      <w:r w:rsidRPr="00C93F78">
        <w:rPr>
          <w:cs/>
        </w:rPr>
        <w:t xml:space="preserve">ที่ใช้อัลกอริทึมในการประมวลผลเช่น </w:t>
      </w:r>
      <w:r w:rsidRPr="00C93F78">
        <w:t xml:space="preserve">Decision Tree </w:t>
      </w:r>
      <w:r w:rsidRPr="00C93F78">
        <w:rPr>
          <w:cs/>
        </w:rPr>
        <w:t xml:space="preserve">เข้ามาช่วยในการประมวลผล และฝึกสอนคอมพิวเตอร์โดยข้อมูลที่เป็น </w:t>
      </w:r>
      <w:r w:rsidRPr="00C93F78">
        <w:t xml:space="preserve">Dataset </w:t>
      </w:r>
      <w:r w:rsidRPr="00C93F78">
        <w:rPr>
          <w:cs/>
        </w:rPr>
        <w:t xml:space="preserve">ทำให้ความแม่นยำเพิ่มขึ้น และในยุคปัจจุบันยุคที่มี </w:t>
      </w:r>
      <w:r w:rsidRPr="00C93F78">
        <w:t xml:space="preserve">Deep Neural Network </w:t>
      </w:r>
      <w:r w:rsidRPr="00C93F78">
        <w:rPr>
          <w:cs/>
        </w:rPr>
        <w:t xml:space="preserve">เนื่องจากปัจจุบันคอมพิวเตอร์มีความเร็วที่เพิ่มขึ้นและปริมาณข้อมูลนั้นมีมากขึ้นตาม ทำให้การใช้ </w:t>
      </w:r>
      <w:r w:rsidRPr="00C93F78">
        <w:t xml:space="preserve">Deep Neural Network </w:t>
      </w:r>
      <w:r w:rsidRPr="00C93F78">
        <w:rPr>
          <w:cs/>
        </w:rPr>
        <w:t xml:space="preserve">มาสร้างโมเดลสำหรับการทำ </w:t>
      </w:r>
      <w:r w:rsidRPr="00C93F78">
        <w:t xml:space="preserve">NLP </w:t>
      </w:r>
      <w:r w:rsidRPr="00C93F78">
        <w:rPr>
          <w:cs/>
        </w:rPr>
        <w:t xml:space="preserve">เป็นที่นิยมมากยกตัวอย่างเช่น </w:t>
      </w:r>
      <w:r w:rsidRPr="00C93F78">
        <w:t xml:space="preserve">word embeddings </w:t>
      </w:r>
      <w:r w:rsidRPr="00C93F78">
        <w:rPr>
          <w:cs/>
        </w:rPr>
        <w:t xml:space="preserve">คือการหา </w:t>
      </w:r>
      <w:r w:rsidRPr="00C93F78">
        <w:t xml:space="preserve">semantic </w:t>
      </w:r>
      <w:r w:rsidRPr="00C93F78">
        <w:rPr>
          <w:cs/>
        </w:rPr>
        <w:t>กับข้อความนั้นๆ</w:t>
      </w:r>
    </w:p>
    <w:p w14:paraId="470199CD" w14:textId="77777777" w:rsidR="00C93F78" w:rsidRDefault="00C93F78" w:rsidP="00A421E0">
      <w:pPr>
        <w:pStyle w:val="Style2"/>
      </w:pPr>
      <w:r>
        <w:rPr>
          <w:cs/>
        </w:rPr>
        <w:t xml:space="preserve">กระบวนการทำงานของ </w:t>
      </w:r>
      <w:r>
        <w:t xml:space="preserve">NLP </w:t>
      </w:r>
      <w:r>
        <w:rPr>
          <w:cs/>
        </w:rPr>
        <w:t>นั้น มีประกอบไปด้วยหลายส่วนของการประมวลผลและใช้แปลความหมาย ประกอบด้วยดังนี้</w:t>
      </w:r>
    </w:p>
    <w:p w14:paraId="23761D6B" w14:textId="77777777" w:rsidR="00C93F78" w:rsidRDefault="00C93F78" w:rsidP="00A421E0">
      <w:pPr>
        <w:pStyle w:val="Style2"/>
      </w:pPr>
      <w:r>
        <w:t>1.</w:t>
      </w:r>
      <w:r>
        <w:tab/>
        <w:t xml:space="preserve">Tokenization </w:t>
      </w:r>
      <w:r>
        <w:rPr>
          <w:cs/>
        </w:rPr>
        <w:t>เป็นการตัดคำออกเป็นคำ ๆ เพื่อที่จะนำไปประมวลผลต่อตามรูปแบบของแต่ละภาษา</w:t>
      </w:r>
    </w:p>
    <w:p w14:paraId="05535383" w14:textId="77777777" w:rsidR="00C93F78" w:rsidRDefault="00C93F78" w:rsidP="00A421E0">
      <w:pPr>
        <w:pStyle w:val="Style2"/>
      </w:pPr>
      <w:r>
        <w:t>2.</w:t>
      </w:r>
      <w:r>
        <w:tab/>
        <w:t xml:space="preserve">Parsing </w:t>
      </w:r>
      <w:r>
        <w:rPr>
          <w:cs/>
        </w:rPr>
        <w:t>เป็นการระบุโครงสร้างของข้อความ</w:t>
      </w:r>
    </w:p>
    <w:p w14:paraId="68B7808F" w14:textId="77777777" w:rsidR="00C93F78" w:rsidRDefault="00C93F78" w:rsidP="00A421E0">
      <w:pPr>
        <w:pStyle w:val="Style2"/>
      </w:pPr>
      <w:r>
        <w:t>3.</w:t>
      </w:r>
      <w:r>
        <w:tab/>
        <w:t xml:space="preserve">Lemmatization/stemming </w:t>
      </w:r>
      <w:r>
        <w:rPr>
          <w:cs/>
        </w:rPr>
        <w:t>คือ การแปลงคําให้อยู่ในรูปแบบดังเดิม</w:t>
      </w:r>
    </w:p>
    <w:p w14:paraId="62CBE216" w14:textId="77777777" w:rsidR="00C93F78" w:rsidRDefault="00C93F78" w:rsidP="00A421E0">
      <w:pPr>
        <w:pStyle w:val="Style2"/>
      </w:pPr>
      <w:r>
        <w:t>4.</w:t>
      </w:r>
      <w:r>
        <w:tab/>
        <w:t xml:space="preserve">Part-of-speech tagging </w:t>
      </w:r>
      <w:r>
        <w:rPr>
          <w:cs/>
        </w:rPr>
        <w:t>คือ การอธิบายหรือการกำกับว่าในแต่ละคำนั้นมีความหมาย หรือประเภทของคำเป็นอย่างไร</w:t>
      </w:r>
    </w:p>
    <w:p w14:paraId="42AD54A9" w14:textId="77777777" w:rsidR="00C93F78" w:rsidRDefault="00C93F78" w:rsidP="00A421E0">
      <w:pPr>
        <w:pStyle w:val="Style2"/>
      </w:pPr>
      <w:r>
        <w:t>5.</w:t>
      </w:r>
      <w:r>
        <w:tab/>
        <w:t xml:space="preserve">Language detection </w:t>
      </w:r>
      <w:r>
        <w:rPr>
          <w:cs/>
        </w:rPr>
        <w:t>การตรวจสอบภาษาว่าเป็นภาษาอะไร</w:t>
      </w:r>
    </w:p>
    <w:p w14:paraId="0E95BC1A" w14:textId="77777777" w:rsidR="00C93F78" w:rsidRDefault="00C93F78" w:rsidP="00A421E0">
      <w:pPr>
        <w:pStyle w:val="Style2"/>
      </w:pPr>
      <w:r>
        <w:t>6.</w:t>
      </w:r>
      <w:r>
        <w:tab/>
        <w:t xml:space="preserve">Identification of semantic relationships </w:t>
      </w:r>
      <w:r>
        <w:rPr>
          <w:cs/>
        </w:rPr>
        <w:t>คือการระบุความสัมพันธ์ของคําต่าง ๆ ในประโยค</w:t>
      </w:r>
    </w:p>
    <w:p w14:paraId="02AEA38A" w14:textId="43FD211C" w:rsidR="00C93F78" w:rsidRDefault="00C93F78" w:rsidP="00A421E0">
      <w:pPr>
        <w:pStyle w:val="Style2"/>
      </w:pPr>
      <w:r>
        <w:rPr>
          <w:cs/>
        </w:rPr>
        <w:t xml:space="preserve">ปัจจุบัน </w:t>
      </w:r>
      <w:r>
        <w:t xml:space="preserve">NLP </w:t>
      </w:r>
      <w:r>
        <w:rPr>
          <w:cs/>
        </w:rPr>
        <w:t xml:space="preserve">นั้นอยู่ในหลายรูปแบบรอบตัวถูกนำไปใช้ในหลาย ๆ ด้านทั้ง </w:t>
      </w:r>
      <w:r>
        <w:t xml:space="preserve">Digital marketing, </w:t>
      </w:r>
      <w:r>
        <w:rPr>
          <w:cs/>
        </w:rPr>
        <w:t xml:space="preserve">ทางการแพทย์ การแปลภาษา </w:t>
      </w:r>
      <w:r>
        <w:t xml:space="preserve">Chatbot </w:t>
      </w:r>
      <w:r>
        <w:rPr>
          <w:cs/>
        </w:rPr>
        <w:t>และอื่น ๆ</w:t>
      </w:r>
      <w:r w:rsidR="00C36358">
        <w:t xml:space="preserve"> </w:t>
      </w:r>
      <w:sdt>
        <w:sdtPr>
          <w:id w:val="430089239"/>
          <w:citation/>
        </w:sdtPr>
        <w:sdtContent>
          <w:r w:rsidR="00C36358">
            <w:fldChar w:fldCharType="begin"/>
          </w:r>
          <w:r w:rsidR="00C36358">
            <w:instrText xml:space="preserve"> CITATION </w:instrText>
          </w:r>
          <w:r w:rsidR="00C36358">
            <w:rPr>
              <w:cs/>
            </w:rPr>
            <w:instrText>ซาก</w:instrText>
          </w:r>
          <w:r w:rsidR="00C36358">
            <w:instrText xml:space="preserve">22 \l 1033 </w:instrText>
          </w:r>
          <w:r w:rsidR="00C36358">
            <w:fldChar w:fldCharType="separate"/>
          </w:r>
          <w:r w:rsidR="00C36358">
            <w:rPr>
              <w:noProof/>
            </w:rPr>
            <w:t>(</w:t>
          </w:r>
          <w:r w:rsidR="00C36358" w:rsidRPr="00C36358">
            <w:rPr>
              <w:noProof/>
              <w:cs/>
            </w:rPr>
            <w:t>ตาเยะ</w:t>
          </w:r>
          <w:r w:rsidR="00C36358">
            <w:rPr>
              <w:noProof/>
            </w:rPr>
            <w:t>, 2022)</w:t>
          </w:r>
          <w:r w:rsidR="00C36358">
            <w:fldChar w:fldCharType="end"/>
          </w:r>
        </w:sdtContent>
      </w:sdt>
    </w:p>
    <w:p w14:paraId="68E5A70B" w14:textId="77777777" w:rsidR="00F30FCF" w:rsidRDefault="00F30FCF" w:rsidP="00A421E0">
      <w:pPr>
        <w:pStyle w:val="Style1"/>
        <w:ind w:firstLine="0"/>
      </w:pPr>
    </w:p>
    <w:p w14:paraId="1FA8CEFA" w14:textId="107DB8D2" w:rsidR="00834AE0" w:rsidRPr="00545B0E" w:rsidRDefault="00834AE0" w:rsidP="00A421E0">
      <w:pPr>
        <w:pStyle w:val="Style1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B84818" w:rsidRPr="00264811">
        <w:rPr>
          <w:rFonts w:hint="cs"/>
          <w:cs/>
        </w:rPr>
        <w:t xml:space="preserve">ทฤษฎี การตัดคำในภาษาไทย </w:t>
      </w:r>
      <w:r w:rsidR="00D010B7">
        <w:t>(</w:t>
      </w:r>
      <w:r w:rsidR="00B84818" w:rsidRPr="00264811">
        <w:rPr>
          <w:rFonts w:hint="cs"/>
        </w:rPr>
        <w:t>Word segmentation</w:t>
      </w:r>
      <w:r w:rsidR="00D010B7">
        <w:t>)</w:t>
      </w:r>
    </w:p>
    <w:p w14:paraId="2A1903F8" w14:textId="2F050D72" w:rsidR="00834AE0" w:rsidRDefault="00B84818" w:rsidP="00A421E0">
      <w:pPr>
        <w:pStyle w:val="Style2"/>
      </w:pPr>
      <w:r w:rsidRPr="00264811">
        <w:rPr>
          <w:rFonts w:hint="cs"/>
          <w:cs/>
        </w:rPr>
        <w:t xml:space="preserve">การที่นำประโยคมาตัดออกเป็นคำ ๆ </w:t>
      </w:r>
      <w:r w:rsidR="00D010B7">
        <w:t xml:space="preserve"> (</w:t>
      </w:r>
      <w:r w:rsidR="00D010B7" w:rsidRPr="00264811">
        <w:rPr>
          <w:rFonts w:hint="cs"/>
        </w:rPr>
        <w:t>Word segmentation</w:t>
      </w:r>
      <w:r w:rsidR="00D010B7">
        <w:t xml:space="preserve">) </w:t>
      </w:r>
      <w:r w:rsidRPr="00264811">
        <w:rPr>
          <w:rFonts w:hint="cs"/>
          <w:cs/>
        </w:rPr>
        <w:t xml:space="preserve">เนื่องจากในบางภาษาเช่นภาษาไทยรูปแบบการเขียนนั้นไม่มีการเว้นวรรคของคำต่างจากภาษาอังกฤษที่ใช้การเว้นวรรคในแต่ละคำ ดังนั้นถ้าจะทำ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ที่เป็นภาษาไทยนั้นจำเป็นต้องทำ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>เพื่อให้ได้ชุดคำที่จะนำไปใช้งานต่อ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นั้นมีเครื่องมือให้ใช้อยู่จำนวนมากยกตัวอย่างเช่น </w:t>
      </w:r>
      <w:r w:rsidRPr="00264811">
        <w:rPr>
          <w:rFonts w:hint="cs"/>
        </w:rPr>
        <w:t xml:space="preserve">Python library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nltk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หรือสามารถใช้บริการ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ของ </w:t>
      </w:r>
      <w:proofErr w:type="spellStart"/>
      <w:r w:rsidRPr="00264811">
        <w:rPr>
          <w:rFonts w:hint="cs"/>
        </w:rPr>
        <w:t>aiforthai</w:t>
      </w:r>
      <w:proofErr w:type="spellEnd"/>
      <w:r w:rsidR="00C36358">
        <w:t xml:space="preserve"> </w:t>
      </w:r>
    </w:p>
    <w:p w14:paraId="5F054C0A" w14:textId="77777777" w:rsidR="00F2463D" w:rsidRPr="00264811" w:rsidRDefault="00F2463D" w:rsidP="00A421E0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drawing>
          <wp:inline distT="0" distB="0" distL="0" distR="0" wp14:anchorId="4D480128" wp14:editId="2C6FB9C2">
            <wp:extent cx="5040000" cy="17777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05B5" w14:textId="221E6CC7" w:rsidR="00AE19B8" w:rsidRDefault="00F51208" w:rsidP="00A421E0">
      <w:pPr>
        <w:pStyle w:val="Caption"/>
      </w:pPr>
      <w:r w:rsidRPr="000C62CA">
        <w:rPr>
          <w:b/>
          <w:bCs/>
          <w:cs/>
        </w:rPr>
        <w:t xml:space="preserve">ภาพที่ </w:t>
      </w:r>
      <w:r w:rsidRPr="000C62CA">
        <w:rPr>
          <w:b/>
          <w:bCs/>
          <w:cs/>
        </w:rPr>
        <w:fldChar w:fldCharType="begin"/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</w:rPr>
        <w:instrText xml:space="preserve">SEQ </w:instrText>
      </w:r>
      <w:r w:rsidRPr="000C62CA">
        <w:rPr>
          <w:b/>
          <w:bCs/>
          <w:cs/>
        </w:rPr>
        <w:instrText xml:space="preserve">ภาพที่ </w:instrText>
      </w:r>
      <w:r w:rsidRPr="000C62CA">
        <w:rPr>
          <w:b/>
          <w:bCs/>
        </w:rPr>
        <w:instrText>\* ARABIC</w:instrText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1</w:t>
      </w:r>
      <w:r w:rsidRPr="000C62C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1" w:name="_Toc128252696"/>
      <w:bookmarkStart w:id="32" w:name="_Toc129788526"/>
      <w:r>
        <w:rPr>
          <w:rFonts w:hint="cs"/>
          <w:cs/>
        </w:rPr>
        <w:t>ตัวอย่าง</w:t>
      </w:r>
      <w:r w:rsidR="00F31D68">
        <w:rPr>
          <w:rFonts w:hint="cs"/>
          <w:cs/>
        </w:rPr>
        <w:t>การทำ</w:t>
      </w:r>
      <w:r>
        <w:rPr>
          <w:rFonts w:hint="cs"/>
          <w:cs/>
        </w:rPr>
        <w:t xml:space="preserve"> </w:t>
      </w:r>
      <w:r>
        <w:t>Word segmentation</w:t>
      </w:r>
      <w:bookmarkEnd w:id="31"/>
      <w:bookmarkEnd w:id="32"/>
    </w:p>
    <w:p w14:paraId="3B3A6002" w14:textId="4981FF5F" w:rsidR="00F51208" w:rsidRDefault="00F51208" w:rsidP="00A421E0">
      <w:pPr>
        <w:rPr>
          <w:lang w:eastAsia="en-US"/>
        </w:rPr>
      </w:pPr>
    </w:p>
    <w:p w14:paraId="1B2EC6C4" w14:textId="0F0DCC56" w:rsidR="00F51208" w:rsidRDefault="00BF273A" w:rsidP="00A421E0">
      <w:pPr>
        <w:ind w:firstLine="720"/>
        <w:rPr>
          <w:lang w:eastAsia="en-US"/>
        </w:rPr>
      </w:pPr>
      <w:r w:rsidRPr="00BF273A">
        <w:rPr>
          <w:cs/>
          <w:lang w:eastAsia="en-US"/>
        </w:rPr>
        <w:lastRenderedPageBreak/>
        <w:t xml:space="preserve">จากภาพที่ 1 เป็นการทำ </w:t>
      </w:r>
      <w:r w:rsidRPr="00BF273A">
        <w:rPr>
          <w:lang w:eastAsia="en-US"/>
        </w:rPr>
        <w:t xml:space="preserve">Word segmentation </w:t>
      </w:r>
      <w:r w:rsidRPr="00BF273A">
        <w:rPr>
          <w:cs/>
          <w:lang w:eastAsia="en-US"/>
        </w:rPr>
        <w:t xml:space="preserve">ด้วย </w:t>
      </w:r>
      <w:r w:rsidRPr="00BF273A">
        <w:rPr>
          <w:lang w:eastAsia="en-US"/>
        </w:rPr>
        <w:t xml:space="preserve">Python library </w:t>
      </w:r>
      <w:proofErr w:type="spellStart"/>
      <w:r w:rsidRPr="00BF273A">
        <w:rPr>
          <w:lang w:eastAsia="en-US"/>
        </w:rPr>
        <w:t>pythainlp</w:t>
      </w:r>
      <w:proofErr w:type="spellEnd"/>
      <w:r w:rsidRPr="00BF273A">
        <w:rPr>
          <w:lang w:eastAsia="en-US"/>
        </w:rPr>
        <w:t xml:space="preserve"> </w:t>
      </w:r>
      <w:r w:rsidRPr="00BF273A">
        <w:rPr>
          <w:cs/>
          <w:lang w:eastAsia="en-US"/>
        </w:rPr>
        <w:t xml:space="preserve">จากคำว่า </w:t>
      </w:r>
      <w:r w:rsidRPr="00BF273A">
        <w:rPr>
          <w:lang w:eastAsia="en-US"/>
        </w:rPr>
        <w:t>“</w:t>
      </w:r>
      <w:r w:rsidRPr="00BF273A">
        <w:rPr>
          <w:cs/>
          <w:lang w:eastAsia="en-US"/>
        </w:rPr>
        <w:t>นอนตากลมดูดาว</w:t>
      </w:r>
      <w:r w:rsidRPr="00BF273A">
        <w:rPr>
          <w:lang w:eastAsia="en-US"/>
        </w:rPr>
        <w:t xml:space="preserve">” </w:t>
      </w:r>
      <w:r w:rsidRPr="00BF273A">
        <w:rPr>
          <w:cs/>
          <w:lang w:eastAsia="en-US"/>
        </w:rPr>
        <w:t>ได้ผลลัพธ์ออกมาเป็น นอน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ตากลม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ดู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ดาว</w:t>
      </w:r>
      <w:r w:rsidR="00C36358">
        <w:rPr>
          <w:lang w:eastAsia="en-US"/>
        </w:rPr>
        <w:t xml:space="preserve"> </w:t>
      </w:r>
      <w:sdt>
        <w:sdtPr>
          <w:rPr>
            <w:lang w:eastAsia="en-US"/>
          </w:rPr>
          <w:id w:val="1236660082"/>
          <w:citation/>
        </w:sdtPr>
        <w:sdtContent>
          <w:r w:rsidR="00C36358">
            <w:rPr>
              <w:lang w:eastAsia="en-US"/>
            </w:rPr>
            <w:fldChar w:fldCharType="begin"/>
          </w:r>
          <w:r w:rsidR="00C36358">
            <w:rPr>
              <w:lang w:eastAsia="en-US"/>
            </w:rPr>
            <w:instrText xml:space="preserve"> CITATION MrP19 \l 1033 </w:instrText>
          </w:r>
          <w:r w:rsidR="00C36358">
            <w:rPr>
              <w:lang w:eastAsia="en-US"/>
            </w:rPr>
            <w:fldChar w:fldCharType="separate"/>
          </w:r>
          <w:r w:rsidR="00C36358">
            <w:rPr>
              <w:noProof/>
              <w:lang w:eastAsia="en-US"/>
            </w:rPr>
            <w:t>(L, 2019)</w:t>
          </w:r>
          <w:r w:rsidR="00C36358">
            <w:rPr>
              <w:lang w:eastAsia="en-US"/>
            </w:rPr>
            <w:fldChar w:fldCharType="end"/>
          </w:r>
        </w:sdtContent>
      </w:sdt>
    </w:p>
    <w:p w14:paraId="2CDA4656" w14:textId="77777777" w:rsidR="00BF273A" w:rsidRPr="00F51208" w:rsidRDefault="00BF273A" w:rsidP="00A421E0">
      <w:pPr>
        <w:ind w:firstLine="720"/>
        <w:rPr>
          <w:lang w:eastAsia="en-US"/>
        </w:rPr>
      </w:pPr>
    </w:p>
    <w:p w14:paraId="1CBA0EF2" w14:textId="6A73D274" w:rsidR="00834AE0" w:rsidRPr="00545B0E" w:rsidRDefault="00834AE0" w:rsidP="00A421E0">
      <w:pPr>
        <w:pStyle w:val="Style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545B0E">
        <w:rPr>
          <w:cs/>
        </w:rPr>
        <w:t xml:space="preserve"> </w:t>
      </w:r>
      <w:r w:rsidR="00BF273A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BF273A" w:rsidRPr="00264811">
        <w:rPr>
          <w:rFonts w:hint="cs"/>
        </w:rPr>
        <w:t>TF-IDF</w:t>
      </w:r>
    </w:p>
    <w:p w14:paraId="28DC2931" w14:textId="2F7B928F" w:rsidR="00834AE0" w:rsidRDefault="00BF273A" w:rsidP="00A421E0">
      <w:pPr>
        <w:pStyle w:val="2"/>
      </w:pPr>
      <w:r w:rsidRPr="00264811">
        <w:rPr>
          <w:rFonts w:hint="cs"/>
          <w:cs/>
        </w:rPr>
        <w:t xml:space="preserve">การทำ </w:t>
      </w:r>
      <w:r w:rsidRPr="00264811">
        <w:rPr>
          <w:rFonts w:hint="cs"/>
        </w:rPr>
        <w:t xml:space="preserve">Term Frequency – Inverse Document Frequency (TF-IDF) </w:t>
      </w:r>
      <w:r w:rsidRPr="00264811">
        <w:rPr>
          <w:rFonts w:hint="cs"/>
          <w:cs/>
        </w:rPr>
        <w:t>เป็นเทคนิคที่พิจารณาองค์ประกอบของคำภายในประโยค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เทคนิคนี้มากจาก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 xml:space="preserve">องค์ประกอบต่อกันคือ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Inverse Document Frequency (IDF) </w:t>
      </w:r>
      <w:r w:rsidRPr="00264811">
        <w:rPr>
          <w:rFonts w:hint="cs"/>
          <w:cs/>
        </w:rPr>
        <w:t xml:space="preserve">องค์ประกอบแรก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>นั้นหมายถึงการที่หาคำที่มีการใช้ซ้ำบ่อยที่สุดในเอกสารนั้น ๆ ซึ่งแสดงไปถึงว่าคำนั้นเป็นคำที่มีความสำคัญมากเอกสารนั้น วิธีคำนวณค่าความถี่ของคำใช้การนำจำนวนครั้งของคำที่ปรากฏในเอกสารมาหารด้วยจำนวนคำทั้งหมดในเอกสาร เช่น ต้องการหาค่าความถี่ของคำว่าเว็บไซต์ในเอกสาร</w:t>
      </w:r>
      <w:r w:rsidR="00D0119B">
        <w:t xml:space="preserve"> </w:t>
      </w:r>
      <w:sdt>
        <w:sdtPr>
          <w:id w:val="-794056650"/>
          <w:citation/>
        </w:sdtPr>
        <w:sdtContent>
          <w:r w:rsidR="00D0119B">
            <w:fldChar w:fldCharType="begin"/>
          </w:r>
          <w:r w:rsidR="00D0119B">
            <w:instrText xml:space="preserve"> CITATION CHA19 \l 1033 </w:instrText>
          </w:r>
          <w:r w:rsidR="00D0119B">
            <w:fldChar w:fldCharType="separate"/>
          </w:r>
          <w:r w:rsidR="00D0119B">
            <w:rPr>
              <w:noProof/>
            </w:rPr>
            <w:t>(CHAKRIT, 2019)</w:t>
          </w:r>
          <w:r w:rsidR="00D0119B">
            <w:fldChar w:fldCharType="end"/>
          </w:r>
        </w:sdtContent>
      </w:sdt>
    </w:p>
    <w:p w14:paraId="589FFE4C" w14:textId="6B92E23C" w:rsidR="00BF273A" w:rsidRPr="000B48CF" w:rsidRDefault="00BF273A" w:rsidP="00A421E0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TF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f>
            <m:f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จำนวนของคำนั้นที่มีในเอกสาร</m:t>
              </m:r>
            </m:num>
            <m:den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จำนวนคำทั้งหมดที่มีในเอกสาร</m:t>
              </m:r>
            </m:den>
          </m:f>
        </m:oMath>
      </m:oMathPara>
    </w:p>
    <w:p w14:paraId="3F6990FA" w14:textId="77777777" w:rsidR="000B48CF" w:rsidRDefault="000B48CF" w:rsidP="00A421E0">
      <w:pPr>
        <w:pStyle w:val="Caption"/>
        <w:jc w:val="left"/>
        <w:rPr>
          <w:b/>
          <w:bCs/>
        </w:rPr>
      </w:pPr>
    </w:p>
    <w:p w14:paraId="1C223C12" w14:textId="63EB6AD5" w:rsidR="00391138" w:rsidRPr="000500D5" w:rsidRDefault="000B48CF" w:rsidP="00A421E0">
      <w:pPr>
        <w:pStyle w:val="Caption"/>
        <w:jc w:val="left"/>
        <w:rPr>
          <w:color w:val="000000" w:themeColor="text1"/>
        </w:rPr>
      </w:pPr>
      <w:r w:rsidRPr="000500D5">
        <w:rPr>
          <w:b/>
          <w:bCs/>
          <w:color w:val="000000" w:themeColor="text1"/>
          <w:cs/>
        </w:rPr>
        <w:t xml:space="preserve">ตาราง </w:t>
      </w:r>
      <w:r w:rsidRPr="000500D5">
        <w:rPr>
          <w:b/>
          <w:bCs/>
          <w:color w:val="000000" w:themeColor="text1"/>
          <w:cs/>
        </w:rPr>
        <w:fldChar w:fldCharType="begin"/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</w:rPr>
        <w:instrText xml:space="preserve">SEQ </w:instrText>
      </w:r>
      <w:r w:rsidRPr="000500D5">
        <w:rPr>
          <w:b/>
          <w:bCs/>
          <w:color w:val="000000" w:themeColor="text1"/>
          <w:cs/>
        </w:rPr>
        <w:instrText xml:space="preserve">ตาราง </w:instrText>
      </w:r>
      <w:r w:rsidRPr="000500D5">
        <w:rPr>
          <w:b/>
          <w:bCs/>
          <w:color w:val="000000" w:themeColor="text1"/>
        </w:rPr>
        <w:instrText>\* ARABIC</w:instrText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  <w:cs/>
        </w:rPr>
        <w:fldChar w:fldCharType="separate"/>
      </w:r>
      <w:r w:rsidR="002D3D86">
        <w:rPr>
          <w:b/>
          <w:bCs/>
          <w:noProof/>
          <w:color w:val="000000" w:themeColor="text1"/>
          <w:cs/>
        </w:rPr>
        <w:t>1</w:t>
      </w:r>
      <w:r w:rsidRPr="000500D5">
        <w:rPr>
          <w:b/>
          <w:bCs/>
          <w:color w:val="000000" w:themeColor="text1"/>
          <w:cs/>
        </w:rPr>
        <w:fldChar w:fldCharType="end"/>
      </w:r>
      <w:r w:rsidRPr="000500D5">
        <w:rPr>
          <w:rFonts w:hint="cs"/>
          <w:color w:val="000000" w:themeColor="text1"/>
          <w:cs/>
        </w:rPr>
        <w:t xml:space="preserve"> </w:t>
      </w:r>
      <w:bookmarkStart w:id="33" w:name="_Toc129214222"/>
      <w:r w:rsidRPr="000500D5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0500D5">
        <w:rPr>
          <w:rFonts w:hint="cs"/>
          <w:color w:val="000000" w:themeColor="text1"/>
        </w:rPr>
        <w:t xml:space="preserve">Term Frequency </w:t>
      </w:r>
      <w:r w:rsidRPr="000500D5">
        <w:rPr>
          <w:rFonts w:hint="cs"/>
          <w:color w:val="000000" w:themeColor="text1"/>
          <w:cs/>
        </w:rPr>
        <w:t xml:space="preserve">ที่จำนวนคำทั้งหมดเท่ากับ </w:t>
      </w:r>
      <w:r w:rsidRPr="000500D5">
        <w:rPr>
          <w:rFonts w:hint="cs"/>
          <w:color w:val="000000" w:themeColor="text1"/>
        </w:rPr>
        <w:t>7</w:t>
      </w:r>
      <w:bookmarkEnd w:id="3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BF273A" w:rsidRPr="00264811" w14:paraId="09A11537" w14:textId="77777777" w:rsidTr="001D3F34">
        <w:tc>
          <w:tcPr>
            <w:tcW w:w="2072" w:type="dxa"/>
          </w:tcPr>
          <w:p w14:paraId="774BC1F5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</w:tcPr>
          <w:p w14:paraId="305CBFC1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จำนวนคำ</w:t>
            </w:r>
          </w:p>
        </w:tc>
        <w:tc>
          <w:tcPr>
            <w:tcW w:w="2073" w:type="dxa"/>
          </w:tcPr>
          <w:p w14:paraId="71350A61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Term Frequency </w:t>
            </w:r>
          </w:p>
        </w:tc>
        <w:tc>
          <w:tcPr>
            <w:tcW w:w="2073" w:type="dxa"/>
          </w:tcPr>
          <w:p w14:paraId="1ADC1F14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ผลลัพธ์</w:t>
            </w:r>
          </w:p>
        </w:tc>
      </w:tr>
      <w:tr w:rsidR="00BF273A" w:rsidRPr="00264811" w14:paraId="08C0C29D" w14:textId="77777777" w:rsidTr="001D3F34">
        <w:tc>
          <w:tcPr>
            <w:tcW w:w="2072" w:type="dxa"/>
          </w:tcPr>
          <w:p w14:paraId="03B79562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34EA7F22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231C0D7A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5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63DB7CC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</w:tr>
      <w:tr w:rsidR="00BF273A" w:rsidRPr="00264811" w14:paraId="23F97659" w14:textId="77777777" w:rsidTr="001D3F34">
        <w:tc>
          <w:tcPr>
            <w:tcW w:w="2072" w:type="dxa"/>
          </w:tcPr>
          <w:p w14:paraId="65F6A8AC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42B1ABB2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3514A401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3E49A1E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69BE4E6" w14:textId="77777777" w:rsidTr="001D3F34">
        <w:tc>
          <w:tcPr>
            <w:tcW w:w="2072" w:type="dxa"/>
          </w:tcPr>
          <w:p w14:paraId="343DFB24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48D86081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FFB1932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4F024EF5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DAA3F38" w14:textId="77777777" w:rsidTr="001D3F34">
        <w:tc>
          <w:tcPr>
            <w:tcW w:w="2072" w:type="dxa"/>
          </w:tcPr>
          <w:p w14:paraId="45A90181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7FAB834F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1D9588B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3A26CD99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0EB1AA1" w14:textId="77777777" w:rsidTr="001D3F34">
        <w:tc>
          <w:tcPr>
            <w:tcW w:w="2072" w:type="dxa"/>
          </w:tcPr>
          <w:p w14:paraId="074842FB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7A3E3F91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41199A35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E3DB8E6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DB84725" w14:textId="77777777" w:rsidTr="001D3F34">
        <w:tc>
          <w:tcPr>
            <w:tcW w:w="2072" w:type="dxa"/>
          </w:tcPr>
          <w:p w14:paraId="066992D8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1B3321CB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  <w:tc>
          <w:tcPr>
            <w:tcW w:w="2073" w:type="dxa"/>
          </w:tcPr>
          <w:p w14:paraId="13A41A80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4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19996B5B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</w:tr>
      <w:tr w:rsidR="00BF273A" w:rsidRPr="00264811" w14:paraId="1A338BDA" w14:textId="77777777" w:rsidTr="001D3F34">
        <w:tc>
          <w:tcPr>
            <w:tcW w:w="2072" w:type="dxa"/>
          </w:tcPr>
          <w:p w14:paraId="118E1C0E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13D6EEC0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3791EEED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487D642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</w:tr>
    </w:tbl>
    <w:p w14:paraId="6C7ED436" w14:textId="77777777" w:rsidR="00BF273A" w:rsidRDefault="00BF273A" w:rsidP="00A421E0">
      <w:pPr>
        <w:pStyle w:val="2"/>
      </w:pPr>
    </w:p>
    <w:p w14:paraId="2124F706" w14:textId="754E0E8E" w:rsidR="00834AE0" w:rsidRDefault="001D3F34" w:rsidP="00A421E0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จากตัวอย่างจะเห็นได้ว่าคำว่าเว็บไซต์ปรากฏบ่อยในเอกสารทำให้มีค่า </w:t>
      </w:r>
      <w:r w:rsidRPr="00264811">
        <w:rPr>
          <w:rFonts w:hint="cs"/>
        </w:rPr>
        <w:t xml:space="preserve">Term Frequency </w:t>
      </w:r>
      <w:r w:rsidRPr="00264811">
        <w:rPr>
          <w:rFonts w:hint="cs"/>
          <w:cs/>
        </w:rPr>
        <w:t xml:space="preserve">สูงจึงเรียกได้ว่าเป็นคำสำคัญของเอกสาร แต่การใช้ค่า </w:t>
      </w:r>
      <w:r w:rsidRPr="00264811">
        <w:rPr>
          <w:rFonts w:hint="cs"/>
        </w:rPr>
        <w:t>Term Frequency</w:t>
      </w:r>
      <w:r w:rsidRPr="00264811">
        <w:rPr>
          <w:rFonts w:hint="cs"/>
          <w:cs/>
        </w:rPr>
        <w:t xml:space="preserve"> เพื่อหาใจความสำคัญเพียงอย่างเดียวนั้นยังไม่ดีพอ จึงต้องใช้องค์ประกอบ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เข้ามาช่วยเพิ่มเติม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หมายถึง การคำนวณหาน้ำหนักของคำโดยการนำคำสำคัญค้นหาจากหลาย ๆ เอกสารหากคำนั้นมีค่า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ต่ำแสดงว่าคำนั้นไม่ได้เป็นคำสำคัญของเอกสารทั้งหมด สมการที่ใช้คำนวณหาค่า </w:t>
      </w:r>
      <w:r w:rsidRPr="00264811">
        <w:rPr>
          <w:rFonts w:hint="cs"/>
        </w:rPr>
        <w:t>Inverse Document Frequency (IDF)</w:t>
      </w:r>
    </w:p>
    <w:p w14:paraId="3B23B068" w14:textId="74F30EEE" w:rsidR="001D3F34" w:rsidRDefault="001D3F34" w:rsidP="00A421E0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IDF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r>
            <m:rPr>
              <m:sty m:val="p"/>
            </m:rPr>
            <w:rPr>
              <w:rFonts w:ascii="Cambria Math" w:hAnsi="Cambria Math" w:cs="TH Niramit AS" w:hint="cs"/>
              <w:sz w:val="28"/>
            </w:rPr>
            <m:t>log</m:t>
          </m:r>
          <m:d>
            <m:dPr>
              <m:ctrlPr>
                <w:rPr>
                  <w:rFonts w:ascii="Cambria Math" w:hAnsi="Cambria Math" w:cs="TH Niramit AS" w:hint="cs"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H Niramit AS" w:hint="cs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จำนวนเอกสารทั้งหมด</m:t>
                  </m:r>
                </m:num>
                <m:den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จำนวนเอกสารที่มีคำคำนั้นปรากฏ</m:t>
                  </m:r>
                </m:den>
              </m:f>
            </m:e>
          </m:d>
        </m:oMath>
      </m:oMathPara>
    </w:p>
    <w:p w14:paraId="2B90A94A" w14:textId="77777777" w:rsidR="001D3F34" w:rsidRDefault="001D3F34" w:rsidP="00A421E0">
      <w:pPr>
        <w:spacing w:line="259" w:lineRule="auto"/>
        <w:rPr>
          <w:sz w:val="28"/>
          <w:szCs w:val="28"/>
          <w:lang w:eastAsia="en-US"/>
        </w:rPr>
      </w:pPr>
      <w:r>
        <w:rPr>
          <w:sz w:val="28"/>
        </w:rPr>
        <w:br w:type="page"/>
      </w:r>
    </w:p>
    <w:p w14:paraId="54FC7A77" w14:textId="2D78C058" w:rsidR="001D3F34" w:rsidRPr="00B56AB2" w:rsidRDefault="00524F52" w:rsidP="00A421E0">
      <w:pPr>
        <w:pStyle w:val="Caption"/>
        <w:jc w:val="left"/>
        <w:rPr>
          <w:color w:val="000000" w:themeColor="text1"/>
        </w:rPr>
      </w:pPr>
      <w:r w:rsidRPr="00524F52">
        <w:rPr>
          <w:b/>
          <w:bCs/>
          <w:cs/>
        </w:rPr>
        <w:lastRenderedPageBreak/>
        <w:t xml:space="preserve">ตาราง </w:t>
      </w:r>
      <w:r w:rsidRPr="00524F52">
        <w:rPr>
          <w:b/>
          <w:bCs/>
          <w:cs/>
        </w:rPr>
        <w:fldChar w:fldCharType="begin"/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</w:rPr>
        <w:instrText xml:space="preserve">SEQ </w:instrText>
      </w:r>
      <w:r w:rsidRPr="00524F52">
        <w:rPr>
          <w:b/>
          <w:bCs/>
          <w:cs/>
        </w:rPr>
        <w:instrText xml:space="preserve">ตาราง </w:instrText>
      </w:r>
      <w:r w:rsidRPr="00524F52">
        <w:rPr>
          <w:b/>
          <w:bCs/>
        </w:rPr>
        <w:instrText>\* ARABIC</w:instrText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2</w:t>
      </w:r>
      <w:r w:rsidRPr="00524F52">
        <w:rPr>
          <w:b/>
          <w:bCs/>
          <w:cs/>
        </w:rPr>
        <w:fldChar w:fldCharType="end"/>
      </w:r>
      <w:r w:rsidRPr="00B56AB2">
        <w:rPr>
          <w:rFonts w:hint="cs"/>
          <w:color w:val="000000" w:themeColor="text1"/>
          <w:cs/>
        </w:rPr>
        <w:t xml:space="preserve"> </w:t>
      </w:r>
      <w:bookmarkStart w:id="34" w:name="_Toc129214223"/>
      <w:r w:rsidRPr="00B56AB2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color w:val="000000" w:themeColor="text1"/>
        </w:rPr>
        <w:t xml:space="preserve">Inverse Document Frequency </w:t>
      </w:r>
      <w:r w:rsidRPr="00B56AB2">
        <w:rPr>
          <w:rFonts w:hint="cs"/>
          <w:color w:val="000000" w:themeColor="text1"/>
          <w:cs/>
        </w:rPr>
        <w:t xml:space="preserve">ที่จำนวนเอกสารเท่ากับ </w:t>
      </w:r>
      <w:r w:rsidRPr="00B56AB2">
        <w:rPr>
          <w:rFonts w:hint="cs"/>
          <w:color w:val="000000" w:themeColor="text1"/>
        </w:rPr>
        <w:t>10</w:t>
      </w:r>
      <w:bookmarkEnd w:id="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1D3F34" w:rsidRPr="00264811" w14:paraId="5A8FE17D" w14:textId="77777777" w:rsidTr="001D3F34">
        <w:tc>
          <w:tcPr>
            <w:tcW w:w="2072" w:type="dxa"/>
            <w:vAlign w:val="center"/>
          </w:tcPr>
          <w:p w14:paraId="19B94294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733BE641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จำนวนเอกสารที่ปรากฏ</w:t>
            </w:r>
          </w:p>
        </w:tc>
        <w:tc>
          <w:tcPr>
            <w:tcW w:w="2073" w:type="dxa"/>
            <w:vAlign w:val="center"/>
          </w:tcPr>
          <w:p w14:paraId="5BFD382F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Inverse Document Frequency</w:t>
            </w:r>
          </w:p>
        </w:tc>
        <w:tc>
          <w:tcPr>
            <w:tcW w:w="2073" w:type="dxa"/>
            <w:vAlign w:val="center"/>
          </w:tcPr>
          <w:p w14:paraId="1C61448F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ผลลัพธ์</w:t>
            </w:r>
          </w:p>
        </w:tc>
      </w:tr>
      <w:tr w:rsidR="001D3F34" w:rsidRPr="00264811" w14:paraId="1AA6AADB" w14:textId="77777777" w:rsidTr="001D3F34">
        <w:tc>
          <w:tcPr>
            <w:tcW w:w="2072" w:type="dxa"/>
          </w:tcPr>
          <w:p w14:paraId="5CCA5372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58F030DA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118EFF61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5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E7DA18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</w:tr>
      <w:tr w:rsidR="001D3F34" w:rsidRPr="00264811" w14:paraId="543B459B" w14:textId="77777777" w:rsidTr="001D3F34">
        <w:tc>
          <w:tcPr>
            <w:tcW w:w="2072" w:type="dxa"/>
          </w:tcPr>
          <w:p w14:paraId="06F548C3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0AF512F8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6E57B6C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5CBCDB70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0E113A1A" w14:textId="77777777" w:rsidTr="001D3F34">
        <w:tc>
          <w:tcPr>
            <w:tcW w:w="2072" w:type="dxa"/>
          </w:tcPr>
          <w:p w14:paraId="00EA370F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344EF592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542FA194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256914E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7CFE26E2" w14:textId="77777777" w:rsidTr="001D3F34">
        <w:tc>
          <w:tcPr>
            <w:tcW w:w="2072" w:type="dxa"/>
          </w:tcPr>
          <w:p w14:paraId="45EEA5FA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6F6239F0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655AF64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03644E7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5DFE42E4" w14:textId="77777777" w:rsidTr="001D3F34">
        <w:tc>
          <w:tcPr>
            <w:tcW w:w="2072" w:type="dxa"/>
          </w:tcPr>
          <w:p w14:paraId="3D26AB8E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F903F61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2BDC2915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1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820D0FD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</w:tr>
      <w:tr w:rsidR="001D3F34" w:rsidRPr="00264811" w14:paraId="31EFAFF5" w14:textId="77777777" w:rsidTr="001D3F34">
        <w:tc>
          <w:tcPr>
            <w:tcW w:w="2072" w:type="dxa"/>
          </w:tcPr>
          <w:p w14:paraId="7E58FB84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36B5FD3A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7EC060B9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3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4BA46D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</w:tr>
      <w:tr w:rsidR="001D3F34" w:rsidRPr="00264811" w14:paraId="6A1E3004" w14:textId="77777777" w:rsidTr="001D3F34">
        <w:tc>
          <w:tcPr>
            <w:tcW w:w="2072" w:type="dxa"/>
          </w:tcPr>
          <w:p w14:paraId="533E12FC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F6B243E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1C5A1812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="Times New Roman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75A3132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</w:tbl>
    <w:p w14:paraId="4E9166DB" w14:textId="72CDD037" w:rsidR="001D3F34" w:rsidRDefault="001D3F34" w:rsidP="00A421E0">
      <w:pPr>
        <w:spacing w:line="276" w:lineRule="auto"/>
        <w:jc w:val="thaiDistribute"/>
        <w:rPr>
          <w:noProof/>
          <w:lang w:eastAsia="en-US"/>
        </w:rPr>
      </w:pPr>
    </w:p>
    <w:p w14:paraId="5D9824B9" w14:textId="43001E91" w:rsidR="00C843B1" w:rsidRDefault="00C843B1" w:rsidP="00A421E0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sz w:val="32"/>
          <w:szCs w:val="32"/>
          <w:cs/>
        </w:rPr>
        <w:t xml:space="preserve">จากนั้นคำนวณค่า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Term Frequency – Inverse Document Frequency (TF-IDF)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ได้โดยสมการ</w:t>
      </w:r>
    </w:p>
    <w:p w14:paraId="76A187B3" w14:textId="77777777" w:rsidR="00C843B1" w:rsidRPr="00264811" w:rsidRDefault="00C843B1" w:rsidP="00A421E0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</w:rPr>
      </w:pPr>
    </w:p>
    <w:p w14:paraId="30C5A3FA" w14:textId="77777777" w:rsidR="00C843B1" w:rsidRPr="00264811" w:rsidRDefault="00C843B1" w:rsidP="00A421E0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i/>
          <w:sz w:val="28"/>
        </w:rPr>
      </w:pPr>
      <m:oMathPara>
        <m:oMath>
          <m:r>
            <w:rPr>
              <w:rFonts w:ascii="Cambria Math" w:eastAsiaTheme="minorEastAsia" w:hAnsi="Cambria Math" w:cs="TH Niramit AS" w:hint="cs"/>
              <w:sz w:val="28"/>
            </w:rPr>
            <m:t>TF-IDF=TF×IDF</m:t>
          </m:r>
        </m:oMath>
      </m:oMathPara>
    </w:p>
    <w:p w14:paraId="29306E56" w14:textId="77777777" w:rsidR="00C843B1" w:rsidRPr="00264811" w:rsidRDefault="00C843B1" w:rsidP="00A421E0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eastAsiaTheme="minorEastAsia" w:hAnsi="TH Niramit AS" w:cs="TH Niramit AS"/>
          <w:iCs/>
          <w:sz w:val="32"/>
          <w:szCs w:val="32"/>
        </w:rPr>
      </w:pPr>
    </w:p>
    <w:p w14:paraId="42059BC7" w14:textId="40872636" w:rsidR="00C843B1" w:rsidRPr="00B56AB2" w:rsidRDefault="00F459BF" w:rsidP="00A421E0">
      <w:pPr>
        <w:pStyle w:val="Caption"/>
        <w:jc w:val="left"/>
        <w:rPr>
          <w:i/>
          <w:color w:val="000000" w:themeColor="text1"/>
        </w:rPr>
      </w:pPr>
      <w:r w:rsidRPr="00F459BF">
        <w:rPr>
          <w:b/>
          <w:bCs/>
          <w:cs/>
        </w:rPr>
        <w:t xml:space="preserve">ตาราง </w:t>
      </w:r>
      <w:r w:rsidRPr="00F459BF">
        <w:rPr>
          <w:b/>
          <w:bCs/>
          <w:cs/>
        </w:rPr>
        <w:fldChar w:fldCharType="begin"/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</w:rPr>
        <w:instrText xml:space="preserve">SEQ </w:instrText>
      </w:r>
      <w:r w:rsidRPr="00F459BF">
        <w:rPr>
          <w:b/>
          <w:bCs/>
          <w:cs/>
        </w:rPr>
        <w:instrText xml:space="preserve">ตาราง </w:instrText>
      </w:r>
      <w:r w:rsidRPr="00F459BF">
        <w:rPr>
          <w:b/>
          <w:bCs/>
        </w:rPr>
        <w:instrText>\* ARABIC</w:instrText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3</w:t>
      </w:r>
      <w:r w:rsidRPr="00F459BF">
        <w:rPr>
          <w:b/>
          <w:bCs/>
          <w:cs/>
        </w:rPr>
        <w:fldChar w:fldCharType="end"/>
      </w:r>
      <w:r>
        <w:t xml:space="preserve"> </w:t>
      </w:r>
      <w:bookmarkStart w:id="35" w:name="_Toc129214224"/>
      <w:r w:rsidRPr="00B56AB2">
        <w:rPr>
          <w:rFonts w:hint="cs"/>
          <w:i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iCs/>
          <w:color w:val="000000" w:themeColor="text1"/>
        </w:rPr>
        <w:t>TF-IDF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C843B1" w:rsidRPr="00264811" w14:paraId="21C09732" w14:textId="77777777" w:rsidTr="00C843B1">
        <w:tc>
          <w:tcPr>
            <w:tcW w:w="2072" w:type="dxa"/>
            <w:vAlign w:val="center"/>
          </w:tcPr>
          <w:p w14:paraId="6C360685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6FA5055D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TF</w:t>
            </w:r>
          </w:p>
        </w:tc>
        <w:tc>
          <w:tcPr>
            <w:tcW w:w="2073" w:type="dxa"/>
            <w:vAlign w:val="center"/>
          </w:tcPr>
          <w:p w14:paraId="28CBB41A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IDF</w:t>
            </w:r>
          </w:p>
        </w:tc>
        <w:tc>
          <w:tcPr>
            <w:tcW w:w="2073" w:type="dxa"/>
            <w:vAlign w:val="center"/>
          </w:tcPr>
          <w:p w14:paraId="29C911E7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TF-IDF</w:t>
            </w:r>
          </w:p>
        </w:tc>
      </w:tr>
      <w:tr w:rsidR="00C843B1" w:rsidRPr="00264811" w14:paraId="2341A68B" w14:textId="77777777" w:rsidTr="00C843B1">
        <w:tc>
          <w:tcPr>
            <w:tcW w:w="2072" w:type="dxa"/>
          </w:tcPr>
          <w:p w14:paraId="74752F8E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4EAE44FC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  <w:tc>
          <w:tcPr>
            <w:tcW w:w="2073" w:type="dxa"/>
          </w:tcPr>
          <w:p w14:paraId="0E994EB1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  <w:tc>
          <w:tcPr>
            <w:tcW w:w="2073" w:type="dxa"/>
          </w:tcPr>
          <w:p w14:paraId="2A6C994B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0.22</w:t>
            </w:r>
          </w:p>
        </w:tc>
      </w:tr>
      <w:tr w:rsidR="00C843B1" w:rsidRPr="00264811" w14:paraId="5AF2D609" w14:textId="77777777" w:rsidTr="00C843B1">
        <w:tc>
          <w:tcPr>
            <w:tcW w:w="2072" w:type="dxa"/>
          </w:tcPr>
          <w:p w14:paraId="289EE33C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72804C3C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3EF99907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08706582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0.10</w:t>
            </w:r>
          </w:p>
        </w:tc>
      </w:tr>
      <w:tr w:rsidR="00C843B1" w:rsidRPr="00264811" w14:paraId="314D87B7" w14:textId="77777777" w:rsidTr="00C843B1">
        <w:tc>
          <w:tcPr>
            <w:tcW w:w="2072" w:type="dxa"/>
          </w:tcPr>
          <w:p w14:paraId="3109FEBF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677EB94E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0397CFF7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7211D60C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7939E53D" w14:textId="77777777" w:rsidTr="00C843B1">
        <w:tc>
          <w:tcPr>
            <w:tcW w:w="2072" w:type="dxa"/>
          </w:tcPr>
          <w:p w14:paraId="065C4CFA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1E01CFF7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4693F299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34CEB671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37B47D25" w14:textId="77777777" w:rsidTr="00C843B1">
        <w:tc>
          <w:tcPr>
            <w:tcW w:w="2072" w:type="dxa"/>
          </w:tcPr>
          <w:p w14:paraId="3D1C4D58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1D0104D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260DF998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  <w:tc>
          <w:tcPr>
            <w:tcW w:w="2073" w:type="dxa"/>
          </w:tcPr>
          <w:p w14:paraId="012D08BA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0.14</w:t>
            </w:r>
          </w:p>
        </w:tc>
      </w:tr>
      <w:tr w:rsidR="00C843B1" w:rsidRPr="00264811" w14:paraId="0BC4CF64" w14:textId="77777777" w:rsidTr="00C843B1">
        <w:tc>
          <w:tcPr>
            <w:tcW w:w="2072" w:type="dxa"/>
          </w:tcPr>
          <w:p w14:paraId="2231C96A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6B08A5B2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  <w:tc>
          <w:tcPr>
            <w:tcW w:w="2073" w:type="dxa"/>
          </w:tcPr>
          <w:p w14:paraId="45C994BA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  <w:tc>
          <w:tcPr>
            <w:tcW w:w="2073" w:type="dxa"/>
          </w:tcPr>
          <w:p w14:paraId="615B6F2C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  <w:tr w:rsidR="00C843B1" w:rsidRPr="00264811" w14:paraId="7DCDFA26" w14:textId="77777777" w:rsidTr="00C843B1">
        <w:tc>
          <w:tcPr>
            <w:tcW w:w="2072" w:type="dxa"/>
          </w:tcPr>
          <w:p w14:paraId="1854F218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DD83021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  <w:tc>
          <w:tcPr>
            <w:tcW w:w="2073" w:type="dxa"/>
          </w:tcPr>
          <w:p w14:paraId="39BB1850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59A082FD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</w:tbl>
    <w:p w14:paraId="620286A1" w14:textId="77777777" w:rsidR="00C843B1" w:rsidRPr="00264811" w:rsidRDefault="00C843B1" w:rsidP="00A421E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eastAsiaTheme="minorEastAsia" w:hAnsi="TH Niramit AS" w:cs="TH Niramit AS"/>
          <w:b/>
          <w:bCs/>
          <w:i/>
          <w:sz w:val="32"/>
          <w:szCs w:val="32"/>
        </w:rPr>
      </w:pPr>
    </w:p>
    <w:p w14:paraId="222559D4" w14:textId="714E0090" w:rsidR="00834AE0" w:rsidRDefault="00C843B1" w:rsidP="00A421E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ab/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ดังตัวอย่างจะเห็นได้ว่าบางคำที่มีค่า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>TF-IDF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</w:rPr>
        <w:t xml:space="preserve">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สูงแต่ไม่ได้บ่งบอกถึงลักษณะของข้อความในเอกสารเช่นคำว่า และ ซึ่งถือว่าเป็น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 xml:space="preserve">Stop word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ซึ่งเป็นคำที่ไม่สื่อความหมายโดยปกติแล้ว คำเหล่านี้มักถูกกรองออกก่อนที่จะมีการนำข้อความมาทำการประมวลผลทางภาษาจากตัวอย่างจะเห็นว่าเมื่อคำนวณหาค่า </w:t>
      </w:r>
      <w:r w:rsidRPr="00264811">
        <w:rPr>
          <w:rFonts w:ascii="TH Niramit AS" w:hAnsi="TH Niramit AS" w:cs="TH Niramit AS" w:hint="cs"/>
          <w:sz w:val="32"/>
          <w:szCs w:val="32"/>
        </w:rPr>
        <w:t>Term Frequency – Inverse Document Frequency (TF-IDF)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โดยที่ตัดคำที่ไม่มีความหมายหรือ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Stop word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ออกแล้วจะเหลือคำว่า มือถือ เว็บไซต์ ออนไลน์ เรียงลำดับความสำคัญจากมากไปน้อยตามลำดับ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266065253"/>
          <w:citation/>
        </w:sdtPr>
        <w:sdtContent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begin"/>
          </w:r>
          <w:r w:rsidRPr="00264811">
            <w:rPr>
              <w:rFonts w:ascii="TH Niramit AS" w:hAnsi="TH Niramit AS" w:cs="TH Niramit AS" w:hint="cs"/>
              <w:sz w:val="32"/>
              <w:szCs w:val="32"/>
            </w:rPr>
            <w:instrText xml:space="preserve">CITATION Pat20 \l 1033 </w:instrTex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separate"/>
          </w:r>
          <w:r w:rsidR="008537DD">
            <w:rPr>
              <w:rFonts w:ascii="TH Niramit AS" w:hAnsi="TH Niramit AS" w:cs="TH Niramit AS" w:hint="cs"/>
              <w:noProof/>
              <w:sz w:val="32"/>
              <w:szCs w:val="32"/>
              <w:cs/>
            </w:rPr>
            <w:t xml:space="preserve"> </w:t>
          </w:r>
          <w:r w:rsidR="008537DD" w:rsidRPr="008537DD">
            <w:rPr>
              <w:rFonts w:ascii="TH Niramit AS" w:hAnsi="TH Niramit AS" w:cs="TH Niramit AS"/>
              <w:noProof/>
              <w:sz w:val="32"/>
              <w:szCs w:val="32"/>
            </w:rPr>
            <w:t>(Patipan, 2020)</w: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end"/>
          </w:r>
        </w:sdtContent>
      </w:sdt>
    </w:p>
    <w:p w14:paraId="1FC5F5A7" w14:textId="77777777" w:rsidR="00F71A0A" w:rsidRPr="00F71A0A" w:rsidRDefault="00F71A0A" w:rsidP="00A421E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</w:p>
    <w:p w14:paraId="5EF6973C" w14:textId="74696F58" w:rsidR="00834AE0" w:rsidRPr="00545B0E" w:rsidRDefault="00834AE0" w:rsidP="00A421E0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F71A0A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F71A0A" w:rsidRPr="00264811">
        <w:rPr>
          <w:rFonts w:hint="cs"/>
        </w:rPr>
        <w:t>K-Means</w:t>
      </w:r>
    </w:p>
    <w:p w14:paraId="056AB3D4" w14:textId="435DBA4C" w:rsidR="00F71A0A" w:rsidRDefault="00F71A0A" w:rsidP="00A421E0">
      <w:pPr>
        <w:pStyle w:val="Style2"/>
      </w:pP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เป็นวิธีการหนึ่งใน </w:t>
      </w:r>
      <w:r w:rsidRPr="00264811">
        <w:rPr>
          <w:rFonts w:hint="cs"/>
        </w:rPr>
        <w:t xml:space="preserve">Data mining </w:t>
      </w:r>
      <w:r w:rsidRPr="00264811">
        <w:rPr>
          <w:rFonts w:hint="cs"/>
          <w:cs/>
        </w:rPr>
        <w:t xml:space="preserve">อยู่ในกลุ่มของ </w:t>
      </w:r>
      <w:r w:rsidRPr="00264811">
        <w:rPr>
          <w:rFonts w:hint="cs"/>
        </w:rPr>
        <w:t xml:space="preserve">Unsupervised Learning </w:t>
      </w:r>
      <w:r w:rsidRPr="00264811">
        <w:rPr>
          <w:rFonts w:hint="cs"/>
          <w:cs/>
        </w:rPr>
        <w:t>คือการให้คอมพิวเตอร์เรียนรู้โดยไม่ต้องมีผู้สอน</w:t>
      </w:r>
      <w:sdt>
        <w:sdtPr>
          <w:rPr>
            <w:rFonts w:hint="cs"/>
            <w:cs/>
          </w:rPr>
          <w:id w:val="-110666317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Pr="00264811">
            <w:rPr>
              <w:rFonts w:hint="cs"/>
            </w:rPr>
            <w:instrText xml:space="preserve"> CITATION Cha18 \l 1033 </w:instrText>
          </w:r>
          <w:r w:rsidRPr="00264811">
            <w:rPr>
              <w:rFonts w:hint="cs"/>
              <w:cs/>
            </w:rPr>
            <w:fldChar w:fldCharType="separate"/>
          </w:r>
          <w:r w:rsidR="008537DD">
            <w:rPr>
              <w:rFonts w:hint="cs"/>
              <w:noProof/>
            </w:rPr>
            <w:t xml:space="preserve"> </w:t>
          </w:r>
          <w:r w:rsidR="008537DD">
            <w:rPr>
              <w:noProof/>
            </w:rPr>
            <w:t>(Chakrit, 2018)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  <w:cs/>
        </w:rPr>
        <w:t xml:space="preserve"> เป็นอัลกอริทึมสำหรับการทำ </w:t>
      </w:r>
      <w:r w:rsidRPr="00264811">
        <w:rPr>
          <w:rFonts w:hint="cs"/>
        </w:rPr>
        <w:t xml:space="preserve">Clustering Model </w:t>
      </w:r>
      <w:r w:rsidRPr="00264811">
        <w:rPr>
          <w:rFonts w:hint="cs"/>
          <w:cs/>
        </w:rPr>
        <w:t xml:space="preserve">เป็นการจัดกลุ่มข้อมูลด้วยการกำหนดจำนวนกลุ่มก่อนการทำ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 xml:space="preserve">ซึ่งแทนด้วยค่า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 xml:space="preserve">จากนั้นคำนวณหาจุดกึ่งกลางของแต่ละกลุ่มเรียกว่าจุด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ตามจำนวนกลุ่มที่กำหนดไว้เว้นระยะห่างด้วยการคำนวณระยะห่างด้วยสมการ</w:t>
      </w:r>
      <w:r w:rsidR="00834AE0" w:rsidRPr="00301716">
        <w:t> </w:t>
      </w:r>
      <w:r w:rsidR="00834AE0" w:rsidRPr="00545B0E">
        <w:rPr>
          <w:cs/>
        </w:rPr>
        <w:t xml:space="preserve"> </w:t>
      </w:r>
      <w:sdt>
        <w:sdtPr>
          <w:rPr>
            <w:cs/>
          </w:rPr>
          <w:id w:val="-1744715029"/>
          <w:citation/>
        </w:sdtPr>
        <w:sdtContent>
          <w:r w:rsidR="00D44273">
            <w:rPr>
              <w:cs/>
            </w:rPr>
            <w:fldChar w:fldCharType="begin"/>
          </w:r>
          <w:r w:rsidR="00D44273">
            <w:instrText xml:space="preserve"> CITATION Cha18 \l 1033 </w:instrText>
          </w:r>
          <w:r w:rsidR="00D44273">
            <w:rPr>
              <w:cs/>
            </w:rPr>
            <w:fldChar w:fldCharType="separate"/>
          </w:r>
          <w:r w:rsidR="00D44273">
            <w:rPr>
              <w:noProof/>
            </w:rPr>
            <w:t xml:space="preserve">(Chakrit, </w:t>
          </w:r>
          <w:r w:rsidR="00D44273" w:rsidRPr="00D44273">
            <w:rPr>
              <w:noProof/>
              <w:cs/>
            </w:rPr>
            <w:t>ว่าด้วย-</w:t>
          </w:r>
          <w:r w:rsidR="00D44273">
            <w:rPr>
              <w:noProof/>
            </w:rPr>
            <w:t>k-means-</w:t>
          </w:r>
          <w:r w:rsidR="00D44273" w:rsidRPr="00D44273">
            <w:rPr>
              <w:noProof/>
              <w:cs/>
            </w:rPr>
            <w:t>และการประยุกตร</w:t>
          </w:r>
          <w:r w:rsidR="00D44273">
            <w:rPr>
              <w:noProof/>
            </w:rPr>
            <w:t>, 2018)</w:t>
          </w:r>
          <w:r w:rsidR="00D44273">
            <w:rPr>
              <w:cs/>
            </w:rPr>
            <w:fldChar w:fldCharType="end"/>
          </w:r>
        </w:sdtContent>
      </w:sdt>
    </w:p>
    <w:p w14:paraId="099FDB77" w14:textId="6F5BBEE8" w:rsidR="00F71A0A" w:rsidRPr="00B71E95" w:rsidRDefault="00F71A0A" w:rsidP="00A421E0">
      <w:pPr>
        <w:jc w:val="center"/>
        <w:rPr>
          <w:i/>
          <w:sz w:val="28"/>
          <w:szCs w:val="28"/>
        </w:rPr>
      </w:pPr>
      <m:oMathPara>
        <m:oMath>
          <m:r>
            <w:rPr>
              <w:rFonts w:ascii="Cambria Math" w:hAnsi="Cambria Math" w:hint="cs"/>
              <w:sz w:val="28"/>
              <w:szCs w:val="28"/>
            </w:rPr>
            <w:lastRenderedPageBreak/>
            <m:t xml:space="preserve">Distance= </m:t>
          </m:r>
          <m:rad>
            <m:radPr>
              <m:degHide m:val="1"/>
              <m:ctrlPr>
                <w:rPr>
                  <w:rFonts w:ascii="Cambria Math" w:hAnsi="Cambria Math" w:hint="cs"/>
                  <w:i/>
                  <w:sz w:val="28"/>
                  <w:szCs w:val="28"/>
                </w:rPr>
              </m:ctrlPr>
            </m:radPr>
            <m:deg/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7EC06144" w14:textId="7E3ED830" w:rsidR="00DE294E" w:rsidRPr="005B162C" w:rsidRDefault="00C77D03" w:rsidP="005B162C">
      <w:pPr>
        <w:rPr>
          <w:iCs/>
        </w:rPr>
      </w:pPr>
      <w:r w:rsidRPr="00DE294E">
        <w:rPr>
          <w:rFonts w:hint="cs"/>
          <w:i/>
          <w:cs/>
        </w:rPr>
        <w:t>ตัวอย่างการ</w:t>
      </w:r>
      <w:r w:rsidR="00DE294E" w:rsidRPr="00DE294E">
        <w:rPr>
          <w:rFonts w:hint="cs"/>
          <w:i/>
          <w:cs/>
        </w:rPr>
        <w:t xml:space="preserve">คำนวณค่าการกำหนดจุด </w:t>
      </w:r>
      <w:r w:rsidR="00DE294E" w:rsidRPr="00DE294E">
        <w:rPr>
          <w:iCs/>
        </w:rPr>
        <w:t>Centroid</w:t>
      </w:r>
      <w:r w:rsidR="00DE294E" w:rsidRPr="00DE294E">
        <w:rPr>
          <w:i/>
        </w:rPr>
        <w:t xml:space="preserve"> </w:t>
      </w:r>
      <w:r w:rsidR="00DE294E" w:rsidRPr="00DE294E">
        <w:rPr>
          <w:rFonts w:hint="cs"/>
          <w:i/>
          <w:cs/>
        </w:rPr>
        <w:t xml:space="preserve">เมื่อกำหนด </w:t>
      </w:r>
      <w:r w:rsidR="00DE294E" w:rsidRPr="00DE294E">
        <w:rPr>
          <w:iCs/>
        </w:rPr>
        <w:t>k=</w:t>
      </w:r>
      <w:r w:rsidR="005B162C">
        <w:rPr>
          <w:iCs/>
        </w:rPr>
        <w:t>2</w:t>
      </w:r>
    </w:p>
    <w:p w14:paraId="33D7CD1D" w14:textId="403379E6" w:rsidR="00DE294E" w:rsidRDefault="00DE294E" w:rsidP="00B71E95">
      <w:pPr>
        <w:rPr>
          <w:i/>
        </w:rPr>
      </w:pPr>
      <w:r>
        <w:rPr>
          <w:rFonts w:hint="cs"/>
          <w:i/>
          <w:cs/>
        </w:rPr>
        <w:t>ทำการสุ่มจุดข้อมูลจากข้อมูลทั้งหมด</w:t>
      </w:r>
    </w:p>
    <w:p w14:paraId="6A813EFD" w14:textId="42CC0801" w:rsidR="00DE294E" w:rsidRDefault="003867D2" w:rsidP="00DE294E">
      <w:pPr>
        <w:jc w:val="center"/>
        <w:rPr>
          <w:i/>
        </w:rPr>
      </w:pPr>
      <w:r>
        <w:rPr>
          <w:rFonts w:hint="cs"/>
          <w:i/>
          <w:noProof/>
          <w:lang w:val="th-TH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53CA8D27" wp14:editId="01227457">
                <wp:simplePos x="0" y="0"/>
                <wp:positionH relativeFrom="column">
                  <wp:posOffset>2825376</wp:posOffset>
                </wp:positionH>
                <wp:positionV relativeFrom="paragraph">
                  <wp:posOffset>1366482</wp:posOffset>
                </wp:positionV>
                <wp:extent cx="583453" cy="371176"/>
                <wp:effectExtent l="12700" t="12700" r="13970" b="22860"/>
                <wp:wrapNone/>
                <wp:docPr id="157" name="Straight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3453" cy="371176"/>
                        </a:xfrm>
                        <a:prstGeom prst="line">
                          <a:avLst/>
                        </a:prstGeom>
                        <a:ln w="19050" cap="flat" cmpd="sng" algn="ctr">
                          <a:solidFill>
                            <a:schemeClr val="accent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001580" id="Straight Connector 157" o:spid="_x0000_s1026" style="position:absolute;flip:y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2.45pt,107.6pt" to="268.4pt,136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" strokecolor="#5b9bd5 [3204]" strokeweight="1.5pt">
                <v:stroke dashstyle="dash"/>
              </v:line>
            </w:pict>
          </mc:Fallback>
        </mc:AlternateContent>
      </w:r>
      <w:r>
        <w:rPr>
          <w:rFonts w:hint="cs"/>
          <w:i/>
          <w:noProof/>
          <w:lang w:val="th-TH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488CEC78" wp14:editId="54536CA9">
                <wp:simplePos x="0" y="0"/>
                <wp:positionH relativeFrom="column">
                  <wp:posOffset>1982693</wp:posOffset>
                </wp:positionH>
                <wp:positionV relativeFrom="paragraph">
                  <wp:posOffset>1316430</wp:posOffset>
                </wp:positionV>
                <wp:extent cx="780677" cy="421864"/>
                <wp:effectExtent l="12700" t="12700" r="6985" b="22860"/>
                <wp:wrapNone/>
                <wp:docPr id="158" name="Straight Connector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80677" cy="421864"/>
                        </a:xfrm>
                        <a:prstGeom prst="line">
                          <a:avLst/>
                        </a:prstGeom>
                        <a:ln w="19050" cap="flat" cmpd="sng" algn="ctr">
                          <a:solidFill>
                            <a:schemeClr val="accent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CA8BCD" id="Straight Connector 158" o:spid="_x0000_s1026" style="position:absolute;flip:x y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1pt,103.65pt" to="217.55pt,136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" strokecolor="#5b9bd5 [3204]" strokeweight="1.5pt">
                <v:stroke dashstyle="dash"/>
              </v:line>
            </w:pict>
          </mc:Fallback>
        </mc:AlternateContent>
      </w:r>
      <w:r>
        <w:rPr>
          <w:rFonts w:hint="cs"/>
          <w:i/>
          <w:noProof/>
          <w:lang w:val="th-TH"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 wp14:anchorId="6FFBA65E" wp14:editId="1DE8C5E8">
                <wp:simplePos x="0" y="0"/>
                <wp:positionH relativeFrom="column">
                  <wp:posOffset>2802077</wp:posOffset>
                </wp:positionH>
                <wp:positionV relativeFrom="paragraph">
                  <wp:posOffset>1768345</wp:posOffset>
                </wp:positionV>
                <wp:extent cx="360" cy="360"/>
                <wp:effectExtent l="50800" t="50800" r="50800" b="5080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A57EF6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6" o:spid="_x0000_s1026" type="#_x0000_t75" style="position:absolute;margin-left:219.25pt;margin-top:137.85pt;width:2.9pt;height:2.9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">
                <v:imagedata r:id="rId23" o:title=""/>
              </v:shape>
            </w:pict>
          </mc:Fallback>
        </mc:AlternateContent>
      </w:r>
      <w:r>
        <w:rPr>
          <w:rFonts w:hint="cs"/>
          <w:i/>
          <w:noProof/>
          <w:lang w:val="th-TH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 wp14:anchorId="42AE1BA2" wp14:editId="2715EC6B">
                <wp:simplePos x="0" y="0"/>
                <wp:positionH relativeFrom="column">
                  <wp:posOffset>1957951</wp:posOffset>
                </wp:positionH>
                <wp:positionV relativeFrom="paragraph">
                  <wp:posOffset>1293942</wp:posOffset>
                </wp:positionV>
                <wp:extent cx="360" cy="360"/>
                <wp:effectExtent l="50800" t="50800" r="50800" b="5080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A8636" id="Ink 153" o:spid="_x0000_s1026" type="#_x0000_t75" style="position:absolute;margin-left:152.75pt;margin-top:100.5pt;width:2.9pt;height:2.9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">
                <v:imagedata r:id="rId25" o:title=""/>
              </v:shape>
            </w:pict>
          </mc:Fallback>
        </mc:AlternateContent>
      </w:r>
      <w:r>
        <w:rPr>
          <w:rFonts w:hint="cs"/>
          <w:i/>
          <w:noProof/>
          <w:lang w:val="th-TH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423A1E0C" wp14:editId="40A03EC1">
                <wp:simplePos x="0" y="0"/>
                <wp:positionH relativeFrom="column">
                  <wp:posOffset>3432511</wp:posOffset>
                </wp:positionH>
                <wp:positionV relativeFrom="paragraph">
                  <wp:posOffset>1343262</wp:posOffset>
                </wp:positionV>
                <wp:extent cx="360" cy="360"/>
                <wp:effectExtent l="50800" t="50800" r="50800" b="5080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23D41" id="Ink 152" o:spid="_x0000_s1026" type="#_x0000_t75" style="position:absolute;margin-left:268.9pt;margin-top:104.35pt;width:2.9pt;height:2.9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">
                <v:imagedata r:id="rId25" o:title=""/>
              </v:shape>
            </w:pict>
          </mc:Fallback>
        </mc:AlternateContent>
      </w:r>
      <w:r>
        <w:rPr>
          <w:rFonts w:hint="cs"/>
          <w:i/>
          <w:noProof/>
          <w:lang w:val="th-TH"/>
        </w:rPr>
        <w:drawing>
          <wp:inline distT="0" distB="0" distL="0" distR="0" wp14:anchorId="0F81C5BD" wp14:editId="7555C760">
            <wp:extent cx="5040000" cy="2520000"/>
            <wp:effectExtent l="0" t="0" r="1905" b="0"/>
            <wp:docPr id="151" name="Picture 15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Chart, scatter char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E0A3" w14:textId="20B11AB3" w:rsidR="003867D2" w:rsidRDefault="003867D2" w:rsidP="003867D2">
      <w:pPr>
        <w:pStyle w:val="Caption"/>
      </w:pPr>
      <w:r w:rsidRPr="003867D2">
        <w:rPr>
          <w:b/>
          <w:bCs/>
          <w:cs/>
        </w:rPr>
        <w:t xml:space="preserve">ภาพที่ </w:t>
      </w:r>
      <w:r w:rsidRPr="003867D2">
        <w:rPr>
          <w:b/>
          <w:bCs/>
          <w:cs/>
        </w:rPr>
        <w:fldChar w:fldCharType="begin"/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</w:rPr>
        <w:instrText xml:space="preserve">SEQ </w:instrText>
      </w:r>
      <w:r w:rsidRPr="003867D2">
        <w:rPr>
          <w:b/>
          <w:bCs/>
          <w:cs/>
        </w:rPr>
        <w:instrText xml:space="preserve">ภาพที่ </w:instrText>
      </w:r>
      <w:r w:rsidRPr="003867D2">
        <w:rPr>
          <w:b/>
          <w:bCs/>
        </w:rPr>
        <w:instrText>\* ARABIC</w:instrText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  <w:cs/>
        </w:rPr>
        <w:fldChar w:fldCharType="separate"/>
      </w:r>
      <w:r>
        <w:rPr>
          <w:b/>
          <w:bCs/>
          <w:noProof/>
          <w:cs/>
        </w:rPr>
        <w:t>2</w:t>
      </w:r>
      <w:r w:rsidRPr="003867D2">
        <w:rPr>
          <w:b/>
          <w:bCs/>
          <w:cs/>
        </w:rPr>
        <w:fldChar w:fldCharType="end"/>
      </w:r>
      <w:r>
        <w:t xml:space="preserve"> </w:t>
      </w:r>
      <w:bookmarkStart w:id="36" w:name="_Toc129788527"/>
      <w:r>
        <w:rPr>
          <w:rFonts w:hint="cs"/>
          <w:cs/>
        </w:rPr>
        <w:t xml:space="preserve">การกำหนดสุ่มกำหนดจุด </w:t>
      </w:r>
      <w:r>
        <w:t>Centroid</w:t>
      </w:r>
      <w:bookmarkEnd w:id="36"/>
      <w:r>
        <w:t xml:space="preserve"> </w:t>
      </w:r>
    </w:p>
    <w:p w14:paraId="18AB8B2C" w14:textId="77777777" w:rsidR="003867D2" w:rsidRPr="003867D2" w:rsidRDefault="003867D2" w:rsidP="003867D2"/>
    <w:p w14:paraId="3E34955E" w14:textId="48041195" w:rsidR="00F71A0A" w:rsidRPr="003867D2" w:rsidRDefault="003867D2" w:rsidP="003867D2">
      <w:pPr>
        <w:rPr>
          <w:i/>
        </w:rPr>
      </w:pPr>
      <w:r w:rsidRPr="003867D2">
        <w:rPr>
          <w:rFonts w:hint="cs"/>
          <w:i/>
          <w:cs/>
        </w:rPr>
        <w:t xml:space="preserve">ทำการทำซ้ำการกำหนดจุด </w:t>
      </w:r>
      <w:r w:rsidRPr="003867D2">
        <w:rPr>
          <w:iCs/>
        </w:rPr>
        <w:t>centroid</w:t>
      </w:r>
      <w:r w:rsidRPr="003867D2">
        <w:rPr>
          <w:i/>
        </w:rPr>
        <w:t xml:space="preserve"> </w:t>
      </w:r>
      <w:r w:rsidRPr="003867D2">
        <w:rPr>
          <w:rFonts w:hint="cs"/>
          <w:i/>
          <w:cs/>
        </w:rPr>
        <w:t>จนกว่าตำแหน่งของข้อมูลทุกตัวจะไม่ไม่เปลี่ยนแปลง</w:t>
      </w:r>
    </w:p>
    <w:p w14:paraId="5F2362FC" w14:textId="0806C3CC" w:rsidR="003867D2" w:rsidRDefault="003867D2" w:rsidP="003867D2">
      <w:pPr>
        <w:jc w:val="center"/>
        <w:rPr>
          <w:i/>
          <w:sz w:val="28"/>
          <w:szCs w:val="28"/>
        </w:rPr>
      </w:pPr>
      <w:r>
        <w:rPr>
          <w:rFonts w:hint="cs"/>
          <w:i/>
          <w:noProof/>
          <w:sz w:val="28"/>
          <w:szCs w:val="28"/>
          <w:lang w:val="th-TH"/>
        </w:rPr>
        <w:drawing>
          <wp:inline distT="0" distB="0" distL="0" distR="0" wp14:anchorId="4C3D4824" wp14:editId="0F2AB3E8">
            <wp:extent cx="5040000" cy="2520000"/>
            <wp:effectExtent l="0" t="0" r="190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0E0E" w14:textId="55361D0B" w:rsidR="003867D2" w:rsidRDefault="003867D2" w:rsidP="003867D2">
      <w:pPr>
        <w:pStyle w:val="Caption"/>
      </w:pPr>
      <w:r w:rsidRPr="003867D2">
        <w:rPr>
          <w:b/>
          <w:bCs/>
          <w:cs/>
        </w:rPr>
        <w:t xml:space="preserve">ภาพที่ </w:t>
      </w:r>
      <w:r w:rsidRPr="003867D2">
        <w:rPr>
          <w:b/>
          <w:bCs/>
          <w:cs/>
        </w:rPr>
        <w:fldChar w:fldCharType="begin"/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</w:rPr>
        <w:instrText xml:space="preserve">SEQ </w:instrText>
      </w:r>
      <w:r w:rsidRPr="003867D2">
        <w:rPr>
          <w:b/>
          <w:bCs/>
          <w:cs/>
        </w:rPr>
        <w:instrText xml:space="preserve">ภาพที่ </w:instrText>
      </w:r>
      <w:r w:rsidRPr="003867D2">
        <w:rPr>
          <w:b/>
          <w:bCs/>
        </w:rPr>
        <w:instrText>\* ARABIC</w:instrText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  <w:cs/>
        </w:rPr>
        <w:fldChar w:fldCharType="separate"/>
      </w:r>
      <w:r w:rsidRPr="003867D2">
        <w:rPr>
          <w:b/>
          <w:bCs/>
          <w:noProof/>
          <w:cs/>
        </w:rPr>
        <w:t>3</w:t>
      </w:r>
      <w:r w:rsidRPr="003867D2">
        <w:rPr>
          <w:b/>
          <w:bCs/>
          <w:cs/>
        </w:rPr>
        <w:fldChar w:fldCharType="end"/>
      </w:r>
      <w:r>
        <w:t xml:space="preserve"> </w:t>
      </w:r>
      <w:bookmarkStart w:id="37" w:name="_Toc129788528"/>
      <w:r>
        <w:rPr>
          <w:rFonts w:hint="cs"/>
          <w:cs/>
        </w:rPr>
        <w:t xml:space="preserve">จุด </w:t>
      </w:r>
      <w:r>
        <w:t xml:space="preserve">Centroid </w:t>
      </w:r>
      <w:r>
        <w:rPr>
          <w:rFonts w:hint="cs"/>
          <w:cs/>
        </w:rPr>
        <w:t>ที่อยู่ตรงกลางและจุดข้อมูลทุกจุดไม่เปลี่ยนแปลง</w:t>
      </w:r>
      <w:bookmarkEnd w:id="37"/>
    </w:p>
    <w:p w14:paraId="18051979" w14:textId="77777777" w:rsidR="008420E9" w:rsidRPr="008420E9" w:rsidRDefault="008420E9" w:rsidP="008420E9">
      <w:pPr>
        <w:rPr>
          <w:cs/>
        </w:rPr>
      </w:pPr>
    </w:p>
    <w:p w14:paraId="33637582" w14:textId="5B5B1D61" w:rsidR="00F71A0A" w:rsidRDefault="00F71A0A" w:rsidP="00A421E0">
      <w:pPr>
        <w:pStyle w:val="Style2"/>
      </w:pPr>
      <w:r w:rsidRPr="00264811">
        <w:rPr>
          <w:rFonts w:hint="cs"/>
          <w:cs/>
        </w:rPr>
        <w:t xml:space="preserve">ทำการคำนวณและย้ายจุด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และหาค่าเฉลี่ยจนค่าเฉลี่ยไม่มีการเปลี่ยนแปลงจะได้จุดกึ่งกลางของข้อมูลในแต่ละกลุ่ม</w:t>
      </w:r>
    </w:p>
    <w:p w14:paraId="19D6BD15" w14:textId="39E0BC40" w:rsidR="00834AE0" w:rsidRDefault="00F71A0A" w:rsidP="00A421E0">
      <w:pPr>
        <w:tabs>
          <w:tab w:val="left" w:pos="540"/>
        </w:tabs>
        <w:spacing w:line="276" w:lineRule="auto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24C028D" wp14:editId="7DA2C8A0">
            <wp:extent cx="5600700" cy="2800350"/>
            <wp:effectExtent l="0" t="0" r="0" b="6350"/>
            <wp:docPr id="205" name="Picture 20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Chart, scatter char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9762" w14:textId="72A66839" w:rsidR="00834AE0" w:rsidRPr="00545B0E" w:rsidRDefault="00E23107" w:rsidP="00A421E0">
      <w:pPr>
        <w:pStyle w:val="Caption"/>
      </w:pPr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4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8" w:name="_Toc129788529"/>
      <w:r w:rsidR="00F71A0A" w:rsidRPr="00264811">
        <w:rPr>
          <w:rFonts w:hint="cs"/>
          <w:cs/>
        </w:rPr>
        <w:t xml:space="preserve">ตัวอย่างการจัดกลุ่มข้อมูลด้วย </w:t>
      </w:r>
      <w:r w:rsidR="00F71A0A" w:rsidRPr="00264811">
        <w:rPr>
          <w:rFonts w:hint="cs"/>
        </w:rPr>
        <w:t xml:space="preserve">K-Means </w:t>
      </w:r>
      <w:r w:rsidR="00F71A0A" w:rsidRPr="00264811">
        <w:rPr>
          <w:rFonts w:hint="cs"/>
          <w:cs/>
        </w:rPr>
        <w:t xml:space="preserve">โดยที่เครื่องหมายกากบาทสีแดงคือจุด </w:t>
      </w:r>
      <w:r w:rsidR="00F71A0A" w:rsidRPr="00264811">
        <w:rPr>
          <w:rFonts w:hint="cs"/>
        </w:rPr>
        <w:t xml:space="preserve">Centroid </w:t>
      </w:r>
      <w:r w:rsidR="00F71A0A" w:rsidRPr="00264811">
        <w:rPr>
          <w:rFonts w:hint="cs"/>
          <w:cs/>
        </w:rPr>
        <w:t>ของแต่ละกลุ่มข้อมูล</w:t>
      </w:r>
      <w:bookmarkEnd w:id="38"/>
    </w:p>
    <w:p w14:paraId="235C72C1" w14:textId="77777777" w:rsidR="00834AE0" w:rsidRPr="00F6488C" w:rsidRDefault="00834AE0" w:rsidP="00A421E0">
      <w:pPr>
        <w:pStyle w:val="ListParagraph"/>
        <w:tabs>
          <w:tab w:val="left" w:pos="990"/>
        </w:tabs>
        <w:spacing w:line="276" w:lineRule="auto"/>
        <w:ind w:left="0"/>
        <w:jc w:val="thaiDistribute"/>
        <w:rPr>
          <w:cs/>
        </w:rPr>
      </w:pPr>
    </w:p>
    <w:p w14:paraId="2CAB1C06" w14:textId="27F5F27D" w:rsidR="00834AE0" w:rsidRPr="00545B0E" w:rsidRDefault="00834AE0" w:rsidP="00A421E0">
      <w:pPr>
        <w:pStyle w:val="Style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545B0E">
        <w:rPr>
          <w:cs/>
        </w:rPr>
        <w:t xml:space="preserve"> </w:t>
      </w:r>
      <w:r w:rsidR="006B03D7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6B03D7" w:rsidRPr="00264811">
        <w:rPr>
          <w:rFonts w:hint="cs"/>
        </w:rPr>
        <w:t>Elbow method</w:t>
      </w:r>
    </w:p>
    <w:p w14:paraId="19820064" w14:textId="7387140C" w:rsidR="006B03D7" w:rsidRDefault="006B03D7" w:rsidP="00A421E0">
      <w:pPr>
        <w:pStyle w:val="2"/>
      </w:pP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>เป็นวิธีหนึ่งที่ใช้หาจำนวนของกลุ่มที่เหมาะสมด้วยการวัดข้อผิดพลาด (</w:t>
      </w:r>
      <w:r w:rsidRPr="00264811">
        <w:rPr>
          <w:rFonts w:hint="cs"/>
        </w:rPr>
        <w:t>Error measurement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ผลรวมระยะห่างระหว่างข้อมูลกับจุด </w:t>
      </w:r>
      <w:r w:rsidRPr="00264811">
        <w:rPr>
          <w:rFonts w:hint="cs"/>
        </w:rPr>
        <w:t xml:space="preserve">Centroid </w:t>
      </w:r>
      <w:r w:rsidRPr="00264811">
        <w:rPr>
          <w:rFonts w:hint="cs"/>
          <w:cs/>
        </w:rPr>
        <w:t xml:space="preserve">เมื่อข้อผิดพลาดน้อยลงความชันของเส้นโค้งก็จะแบนราบไปตามแกน </w:t>
      </w:r>
      <w:r w:rsidRPr="00264811">
        <w:rPr>
          <w:rFonts w:hint="cs"/>
        </w:rPr>
        <w:t xml:space="preserve">X </w:t>
      </w:r>
      <w:r w:rsidRPr="00264811">
        <w:rPr>
          <w:rFonts w:hint="cs"/>
          <w:cs/>
        </w:rPr>
        <w:t xml:space="preserve">จนทำให้เกิดมุมลักษณะเหมือนกับข้อศอกก็จะถือจุดที่อยู่ตรงมุมข้อศอกเป็นจำนวนของกลุ่มข้อมูลที่เหมาะสมดังในภาพตัวอย่างภาพที่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 xml:space="preserve">จะเห็นได้ว่าจำนวนกลุ่มที่เหมาะสมคือ </w:t>
      </w:r>
      <w:r w:rsidRPr="00264811">
        <w:rPr>
          <w:rFonts w:hint="cs"/>
        </w:rPr>
        <w:t xml:space="preserve">4-5 </w:t>
      </w:r>
      <w:r w:rsidRPr="00264811">
        <w:rPr>
          <w:rFonts w:hint="cs"/>
          <w:cs/>
        </w:rPr>
        <w:t>กลุ่ม</w:t>
      </w:r>
      <w:r w:rsidR="00D44273">
        <w:t xml:space="preserve"> </w:t>
      </w:r>
      <w:sdt>
        <w:sdtPr>
          <w:id w:val="-62032192"/>
          <w:citation/>
        </w:sdtPr>
        <w:sdtContent>
          <w:r w:rsidR="00D44273">
            <w:fldChar w:fldCharType="begin"/>
          </w:r>
          <w:r w:rsidR="00D44273">
            <w:instrText xml:space="preserve"> CITATION Pau21 \l 1033 </w:instrText>
          </w:r>
          <w:r w:rsidR="00D44273">
            <w:fldChar w:fldCharType="separate"/>
          </w:r>
          <w:r w:rsidR="00D44273">
            <w:rPr>
              <w:noProof/>
            </w:rPr>
            <w:t>(Paul, 2021)</w:t>
          </w:r>
          <w:r w:rsidR="00D44273">
            <w:fldChar w:fldCharType="end"/>
          </w:r>
        </w:sdtContent>
      </w:sdt>
    </w:p>
    <w:p w14:paraId="55C704A3" w14:textId="72241958" w:rsidR="00834AE0" w:rsidRPr="00EA2E82" w:rsidRDefault="006A6C82" w:rsidP="00A421E0">
      <w:pPr>
        <w:pStyle w:val="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6DED38CE" wp14:editId="2B82B785">
                <wp:simplePos x="0" y="0"/>
                <wp:positionH relativeFrom="column">
                  <wp:posOffset>1551557</wp:posOffset>
                </wp:positionH>
                <wp:positionV relativeFrom="paragraph">
                  <wp:posOffset>1384935</wp:posOffset>
                </wp:positionV>
                <wp:extent cx="914400" cy="343531"/>
                <wp:effectExtent l="0" t="0" r="0" b="0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35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7DF7A8" w14:textId="640FEBD3" w:rsidR="006A6C82" w:rsidRDefault="006A6C82">
                            <w:r>
                              <w:t>Elbow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ED38CE" id="_x0000_t202" coordsize="21600,21600" o:spt="202" path="m,l,21600r21600,l21600,xe">
                <v:stroke joinstyle="miter"/>
                <v:path gradientshapeok="t" o:connecttype="rect"/>
              </v:shapetype>
              <v:shape id="Text Box 255" o:spid="_x0000_s1026" type="#_x0000_t202" style="position:absolute;left:0;text-align:left;margin-left:122.15pt;margin-top:109.05pt;width:1in;height:27.05pt;z-index:2521036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" filled="f" stroked="f">
                <v:textbox>
                  <w:txbxContent>
                    <w:p w14:paraId="297DF7A8" w14:textId="640FEBD3" w:rsidR="006A6C82" w:rsidRDefault="006A6C82">
                      <w:r>
                        <w:t>Elbow point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621CE320" wp14:editId="735579A3">
                <wp:simplePos x="0" y="0"/>
                <wp:positionH relativeFrom="column">
                  <wp:posOffset>1349375</wp:posOffset>
                </wp:positionH>
                <wp:positionV relativeFrom="paragraph">
                  <wp:posOffset>1687887</wp:posOffset>
                </wp:positionV>
                <wp:extent cx="161662" cy="161662"/>
                <wp:effectExtent l="0" t="0" r="16510" b="16510"/>
                <wp:wrapNone/>
                <wp:docPr id="254" name="Oval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62" cy="1616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6236B7" id="Oval 254" o:spid="_x0000_s1026" style="position:absolute;margin-left:106.25pt;margin-top:132.9pt;width:12.75pt;height:12.7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7147C4B" wp14:editId="497D9232">
                <wp:simplePos x="0" y="0"/>
                <wp:positionH relativeFrom="column">
                  <wp:posOffset>1427634</wp:posOffset>
                </wp:positionH>
                <wp:positionV relativeFrom="paragraph">
                  <wp:posOffset>1782857</wp:posOffset>
                </wp:positionV>
                <wp:extent cx="0" cy="313038"/>
                <wp:effectExtent l="0" t="0" r="12700" b="17780"/>
                <wp:wrapNone/>
                <wp:docPr id="252" name="Straight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303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27EE3" id="Straight Connector 252" o:spid="_x0000_s1026" style="position:absolute;flip:y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2.4pt,140.4pt" to="112.4pt,16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" strokecolor="red" strokeweight="1pt">
                <v:stroke dashstyle="3 1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4ADDEBDB" wp14:editId="4E39D075">
                <wp:simplePos x="0" y="0"/>
                <wp:positionH relativeFrom="column">
                  <wp:posOffset>802159</wp:posOffset>
                </wp:positionH>
                <wp:positionV relativeFrom="paragraph">
                  <wp:posOffset>1782857</wp:posOffset>
                </wp:positionV>
                <wp:extent cx="626076" cy="0"/>
                <wp:effectExtent l="0" t="0" r="9525" b="12700"/>
                <wp:wrapNone/>
                <wp:docPr id="251" name="Straight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076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9DB5AE1" id="Straight Connector 251" o:spid="_x0000_s1026" style="position:absolute;z-index:252099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3.15pt,140.4pt" to="112.45pt,14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" strokecolor="red" strokeweight="1pt">
                <v:stroke dashstyle="3 1" joinstyle="miter"/>
              </v:line>
            </w:pict>
          </mc:Fallback>
        </mc:AlternateContent>
      </w:r>
      <w:r w:rsidR="00834AE0" w:rsidRPr="00545B0E">
        <w:t xml:space="preserve"> </w:t>
      </w:r>
      <w:r w:rsidR="006B03D7">
        <w:rPr>
          <w:noProof/>
        </w:rPr>
        <w:drawing>
          <wp:inline distT="0" distB="0" distL="0" distR="0" wp14:anchorId="54E3227D" wp14:editId="600382BE">
            <wp:extent cx="4320000" cy="2374041"/>
            <wp:effectExtent l="0" t="0" r="0" b="0"/>
            <wp:docPr id="209" name="Picture 209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Shape, rectangl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4FEE" w14:textId="3BBFA77B" w:rsidR="00834AE0" w:rsidRDefault="00E23107" w:rsidP="00A421E0">
      <w:pPr>
        <w:pStyle w:val="Caption"/>
      </w:pPr>
      <w:bookmarkStart w:id="39" w:name="_Hlk86171221"/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5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0" w:name="_Toc129788530"/>
      <w:bookmarkEnd w:id="39"/>
      <w:r w:rsidR="006B03D7" w:rsidRPr="00264811">
        <w:rPr>
          <w:rFonts w:hint="cs"/>
          <w:cs/>
        </w:rPr>
        <w:t>กราฟที่แสดงจำนวนข้อผิดพลาดเพื่อหาจพนวนกลุ่มที่เหมาะสมที่สุด</w:t>
      </w:r>
      <w:bookmarkEnd w:id="40"/>
    </w:p>
    <w:p w14:paraId="4AB2A249" w14:textId="7DC0E0C1" w:rsidR="00834AE0" w:rsidRDefault="00834AE0" w:rsidP="00A421E0">
      <w:pPr>
        <w:pStyle w:val="ListParagraph"/>
        <w:tabs>
          <w:tab w:val="left" w:pos="540"/>
        </w:tabs>
        <w:spacing w:line="276" w:lineRule="auto"/>
        <w:ind w:left="0"/>
        <w:jc w:val="thaiDistribute"/>
      </w:pPr>
      <w:r>
        <w:rPr>
          <w:cs/>
        </w:rPr>
        <w:t xml:space="preserve">      </w:t>
      </w:r>
      <w:r>
        <w:rPr>
          <w:cs/>
        </w:rPr>
        <w:tab/>
      </w: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>
        <w:rPr>
          <w:rFonts w:hint="cs"/>
          <w:cs/>
        </w:rPr>
        <w:t xml:space="preserve"> </w:t>
      </w:r>
      <w:r w:rsidR="00D40E9B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D40E9B" w:rsidRPr="00264811">
        <w:rPr>
          <w:rFonts w:hint="cs"/>
        </w:rPr>
        <w:t>Cosine similarity</w:t>
      </w:r>
    </w:p>
    <w:p w14:paraId="4208972C" w14:textId="0BAC8B44" w:rsidR="00834AE0" w:rsidRDefault="00D40E9B" w:rsidP="00A421E0">
      <w:pPr>
        <w:pStyle w:val="2"/>
      </w:pPr>
      <w:r w:rsidRPr="00264811">
        <w:rPr>
          <w:rFonts w:hint="cs"/>
          <w:cs/>
        </w:rPr>
        <w:t xml:space="preserve">การวัดความเหมือนของ </w:t>
      </w:r>
      <w:r w:rsidRPr="00264811">
        <w:rPr>
          <w:rFonts w:hint="cs"/>
        </w:rPr>
        <w:t xml:space="preserve">Vector 2 </w:t>
      </w:r>
      <w:r w:rsidR="00CD4115">
        <w:t>(</w:t>
      </w:r>
      <w:r w:rsidR="00CD4115" w:rsidRPr="00264811">
        <w:rPr>
          <w:rFonts w:hint="cs"/>
        </w:rPr>
        <w:t>Cosine Similarity</w:t>
      </w:r>
      <w:r w:rsidR="00CD4115">
        <w:t xml:space="preserve">) </w:t>
      </w:r>
      <w:r w:rsidRPr="00264811">
        <w:rPr>
          <w:rFonts w:hint="cs"/>
          <w:cs/>
        </w:rPr>
        <w:t xml:space="preserve">ว่าไปในทิศทางเดียวกันหรือไม่ โดยที่เป็นการตัดขนาด หรือ </w:t>
      </w:r>
      <w:r w:rsidRPr="00264811">
        <w:rPr>
          <w:rFonts w:hint="cs"/>
        </w:rPr>
        <w:t xml:space="preserve">Magnitude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Vector </w:t>
      </w:r>
      <w:r w:rsidRPr="00264811">
        <w:rPr>
          <w:rFonts w:hint="cs"/>
          <w:cs/>
        </w:rPr>
        <w:t>ออกไป</w:t>
      </w:r>
      <w:r w:rsidR="00244B4D">
        <w:rPr>
          <w:rFonts w:hint="cs"/>
          <w:cs/>
        </w:rPr>
        <w:t>หาค่าได้จากสมการนี้</w:t>
      </w:r>
    </w:p>
    <w:p w14:paraId="37CD64C4" w14:textId="77777777" w:rsidR="00244B4D" w:rsidRDefault="00244B4D" w:rsidP="00A421E0">
      <w:pPr>
        <w:pStyle w:val="2"/>
      </w:pPr>
    </w:p>
    <w:p w14:paraId="28387967" w14:textId="5D9F90F0" w:rsidR="00D40E9B" w:rsidRPr="00244B4D" w:rsidRDefault="00D40E9B" w:rsidP="00A421E0">
      <w:pPr>
        <w:pStyle w:val="2"/>
        <w:ind w:firstLine="0"/>
        <w:jc w:val="center"/>
      </w:pPr>
      <m:oMathPara>
        <m:oMath>
          <m:r>
            <w:rPr>
              <w:rFonts w:ascii="Cambria Math" w:hAnsi="Cambria Math"/>
            </w:rPr>
            <w:lastRenderedPageBreak/>
            <m:t>similarity=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A∙B</m:t>
              </m:r>
            </m:num>
            <m:den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</m:oMath>
      </m:oMathPara>
    </w:p>
    <w:p w14:paraId="4D8829F1" w14:textId="18C7CBD2" w:rsidR="00244B4D" w:rsidRDefault="00244B4D" w:rsidP="00A421E0">
      <w:pPr>
        <w:pStyle w:val="2"/>
        <w:ind w:firstLine="0"/>
        <w:jc w:val="left"/>
      </w:pPr>
    </w:p>
    <w:p w14:paraId="43E307C3" w14:textId="50B4CE5E" w:rsidR="00D173DB" w:rsidRDefault="00D173DB" w:rsidP="00A421E0">
      <w:pPr>
        <w:pStyle w:val="2"/>
        <w:ind w:firstLine="0"/>
        <w:jc w:val="left"/>
      </w:pPr>
      <w:r>
        <w:rPr>
          <w:cs/>
        </w:rPr>
        <w:tab/>
      </w:r>
      <w:r>
        <w:rPr>
          <w:cs/>
        </w:rPr>
        <w:tab/>
      </w:r>
      <w:r w:rsidRPr="00264811">
        <w:rPr>
          <w:rFonts w:hint="cs"/>
          <w:cs/>
        </w:rPr>
        <w:t xml:space="preserve">อธิบายโดยง่ายคือเป็นการวัดระยะห่างระหว่าง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Object B </w:t>
      </w:r>
      <w:r w:rsidRPr="00264811">
        <w:rPr>
          <w:rFonts w:hint="cs"/>
          <w:cs/>
        </w:rPr>
        <w:t xml:space="preserve">ว่ามีความคล้ายกันแค่ไหนยกตัวอย่างเปรียบเทียบระหว่างคำว่า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ทำการตัดเพื่อหาคำทั้งหมดก่อนครับ คือ  [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ที่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ได้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รู้จัก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ครับ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ค่ะ</w:t>
      </w:r>
      <w:r w:rsidRPr="00264811">
        <w:rPr>
          <w:rFonts w:hint="cs"/>
        </w:rPr>
        <w:t xml:space="preserve">”]  </w:t>
      </w:r>
      <w:r w:rsidRPr="00264811">
        <w:rPr>
          <w:rFonts w:hint="cs"/>
          <w:cs/>
        </w:rPr>
        <w:t xml:space="preserve">เราจะได้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B </w:t>
      </w:r>
      <w:r w:rsidRPr="00264811">
        <w:rPr>
          <w:rFonts w:hint="cs"/>
          <w:cs/>
        </w:rPr>
        <w:t>เขียนเป็นชุดข้อมูล ได้ดังนี้</w:t>
      </w:r>
      <w:r w:rsidR="00D44273">
        <w:t xml:space="preserve"> </w:t>
      </w:r>
      <w:sdt>
        <w:sdtPr>
          <w:id w:val="-1891797344"/>
          <w:citation/>
        </w:sdtPr>
        <w:sdtContent>
          <w:r w:rsidR="00D44273">
            <w:fldChar w:fldCharType="begin"/>
          </w:r>
          <w:r w:rsidR="00D44273">
            <w:instrText xml:space="preserve"> CITATION Sup20 \l 1033 </w:instrText>
          </w:r>
          <w:r w:rsidR="00D44273">
            <w:fldChar w:fldCharType="separate"/>
          </w:r>
          <w:r w:rsidR="00D44273">
            <w:rPr>
              <w:noProof/>
            </w:rPr>
            <w:t>(Supalerk, 2020)</w:t>
          </w:r>
          <w:r w:rsidR="00D44273">
            <w:fldChar w:fldCharType="end"/>
          </w:r>
        </w:sdtContent>
      </w:sdt>
    </w:p>
    <w:p w14:paraId="122BABB9" w14:textId="77777777" w:rsidR="00D173DB" w:rsidRPr="00264811" w:rsidRDefault="00D173DB" w:rsidP="00A421E0">
      <w:pPr>
        <w:pStyle w:val="ListParagraph"/>
        <w:numPr>
          <w:ilvl w:val="0"/>
          <w:numId w:val="2"/>
        </w:numPr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0]</w:t>
      </w:r>
    </w:p>
    <w:p w14:paraId="1146695B" w14:textId="47364011" w:rsidR="00D173DB" w:rsidRDefault="00D173DB" w:rsidP="00A421E0">
      <w:pPr>
        <w:pStyle w:val="2"/>
        <w:numPr>
          <w:ilvl w:val="0"/>
          <w:numId w:val="2"/>
        </w:numPr>
        <w:jc w:val="left"/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0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1]</w:t>
      </w:r>
    </w:p>
    <w:p w14:paraId="4D3E91CE" w14:textId="31D08C36" w:rsidR="00D173DB" w:rsidRDefault="00D173DB" w:rsidP="00A421E0">
      <w:pPr>
        <w:pStyle w:val="2"/>
        <w:ind w:firstLine="0"/>
        <w:jc w:val="center"/>
      </w:pPr>
      <w:r w:rsidRPr="00264811">
        <w:rPr>
          <w:rFonts w:hint="cs"/>
          <w:noProof/>
          <w:sz w:val="28"/>
          <w:szCs w:val="28"/>
          <w:lang w:val="th-TH"/>
        </w:rPr>
        <w:drawing>
          <wp:inline distT="0" distB="0" distL="0" distR="0" wp14:anchorId="7EC76108" wp14:editId="010985A4">
            <wp:extent cx="5040000" cy="188160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C118" w14:textId="6A97F211" w:rsidR="00D173DB" w:rsidRDefault="00D173DB" w:rsidP="00A421E0">
      <w:pPr>
        <w:pStyle w:val="Caption"/>
      </w:pPr>
      <w:r w:rsidRPr="00D173DB">
        <w:rPr>
          <w:b/>
          <w:bCs/>
          <w:cs/>
        </w:rPr>
        <w:t xml:space="preserve">ภาพที่ </w:t>
      </w:r>
      <w:r w:rsidRPr="00D173DB">
        <w:rPr>
          <w:b/>
          <w:bCs/>
          <w:cs/>
        </w:rPr>
        <w:fldChar w:fldCharType="begin"/>
      </w:r>
      <w:r w:rsidRPr="00D173DB">
        <w:rPr>
          <w:b/>
          <w:bCs/>
          <w:cs/>
        </w:rPr>
        <w:instrText xml:space="preserve"> </w:instrText>
      </w:r>
      <w:r w:rsidRPr="00D173DB">
        <w:rPr>
          <w:b/>
          <w:bCs/>
        </w:rPr>
        <w:instrText xml:space="preserve">SEQ </w:instrText>
      </w:r>
      <w:r w:rsidRPr="00D173DB">
        <w:rPr>
          <w:b/>
          <w:bCs/>
          <w:cs/>
        </w:rPr>
        <w:instrText xml:space="preserve">ภาพที่ </w:instrText>
      </w:r>
      <w:r w:rsidRPr="00D173DB">
        <w:rPr>
          <w:b/>
          <w:bCs/>
        </w:rPr>
        <w:instrText>\* ARABIC</w:instrText>
      </w:r>
      <w:r w:rsidRPr="00D173DB">
        <w:rPr>
          <w:b/>
          <w:bCs/>
          <w:cs/>
        </w:rPr>
        <w:instrText xml:space="preserve"> </w:instrText>
      </w:r>
      <w:r w:rsidRPr="00D173DB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6</w:t>
      </w:r>
      <w:r w:rsidRPr="00D173DB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1" w:name="_Toc129788531"/>
      <w:r w:rsidRPr="00D173DB">
        <w:rPr>
          <w:cs/>
        </w:rPr>
        <w:t xml:space="preserve">คำนวณค่า </w:t>
      </w:r>
      <w:r w:rsidRPr="00D173DB">
        <w:t xml:space="preserve">Cosine similarity </w:t>
      </w:r>
      <w:r w:rsidRPr="00D173DB">
        <w:rPr>
          <w:cs/>
        </w:rPr>
        <w:t xml:space="preserve">ด้วย </w:t>
      </w:r>
      <w:r w:rsidRPr="00D173DB">
        <w:t>scikit-learn</w:t>
      </w:r>
      <w:bookmarkEnd w:id="41"/>
    </w:p>
    <w:p w14:paraId="622E67FD" w14:textId="5C5385CE" w:rsidR="003B0E0B" w:rsidRPr="000411A4" w:rsidRDefault="003B0E0B" w:rsidP="003B0E0B">
      <w:pPr>
        <w:rPr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>s</m:t>
          </m:r>
          <m:r>
            <w:rPr>
              <w:rFonts w:ascii="Cambria Math" w:hAnsi="Cambria Math"/>
              <w:sz w:val="24"/>
              <w:szCs w:val="24"/>
            </w:rPr>
            <m:t xml:space="preserve">imilarity=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0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</m:rad>
              <m:r>
                <w:rPr>
                  <w:rFonts w:ascii="Cambria Math" w:hAnsi="Cambria Math"/>
                  <w:sz w:val="24"/>
                  <w:szCs w:val="24"/>
                </w:rPr>
                <m:t>×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0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</m:rad>
            </m:den>
          </m:f>
        </m:oMath>
      </m:oMathPara>
    </w:p>
    <w:p w14:paraId="18741781" w14:textId="6478063D" w:rsidR="00D173DB" w:rsidRDefault="00D173DB" w:rsidP="00A421E0"/>
    <w:p w14:paraId="3311B801" w14:textId="0D68CDDD" w:rsidR="000411A4" w:rsidRPr="000411A4" w:rsidRDefault="000411A4" w:rsidP="000411A4">
      <w:pPr>
        <w:jc w:val="center"/>
        <w:rPr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 xml:space="preserve">similarity=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0.8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=0.</m:t>
          </m:r>
          <m:r>
            <w:rPr>
              <w:rFonts w:ascii="Cambria Math" w:hAnsi="Cambria Math"/>
              <w:sz w:val="24"/>
              <w:szCs w:val="24"/>
            </w:rPr>
            <m:t>8</m:t>
          </m:r>
        </m:oMath>
      </m:oMathPara>
    </w:p>
    <w:p w14:paraId="5D7B5F66" w14:textId="77777777" w:rsidR="000411A4" w:rsidRPr="000411A4" w:rsidRDefault="000411A4" w:rsidP="000411A4">
      <w:pPr>
        <w:rPr>
          <w:sz w:val="24"/>
          <w:szCs w:val="24"/>
        </w:rPr>
      </w:pPr>
    </w:p>
    <w:p w14:paraId="6B944B18" w14:textId="77777777" w:rsidR="000411A4" w:rsidRPr="00D173DB" w:rsidRDefault="000411A4" w:rsidP="00A421E0"/>
    <w:p w14:paraId="5E9C45DB" w14:textId="1008103D" w:rsidR="00834AE0" w:rsidRDefault="00834AE0" w:rsidP="00A421E0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7</w:t>
      </w:r>
      <w:r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B925A4">
        <w:rPr>
          <w:rFonts w:hint="cs"/>
          <w:cs/>
        </w:rPr>
        <w:t>การจัดการระบบคลาว</w:t>
      </w:r>
      <w:proofErr w:type="spellStart"/>
      <w:r w:rsidR="00B925A4">
        <w:rPr>
          <w:rFonts w:hint="cs"/>
          <w:cs/>
        </w:rPr>
        <w:t>ด์</w:t>
      </w:r>
      <w:proofErr w:type="spellEnd"/>
      <w:r w:rsidR="00B925A4">
        <w:rPr>
          <w:rFonts w:hint="cs"/>
          <w:cs/>
        </w:rPr>
        <w:t xml:space="preserve"> (</w:t>
      </w:r>
      <w:r w:rsidR="00B925A4" w:rsidRPr="00264811">
        <w:rPr>
          <w:rFonts w:hint="cs"/>
        </w:rPr>
        <w:t>Amazon web service</w:t>
      </w:r>
      <w:r w:rsidR="00B925A4">
        <w:rPr>
          <w:rFonts w:hint="cs"/>
          <w:cs/>
        </w:rPr>
        <w:t>)</w:t>
      </w:r>
    </w:p>
    <w:p w14:paraId="082E5C02" w14:textId="5369D120" w:rsidR="00687CE0" w:rsidRPr="00F30FCF" w:rsidRDefault="004846F0" w:rsidP="00A421E0">
      <w:pPr>
        <w:pStyle w:val="2"/>
      </w:pP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เป็นตัวย่อของ </w:t>
      </w:r>
      <w:r w:rsidRPr="00264811">
        <w:rPr>
          <w:rFonts w:hint="cs"/>
        </w:rPr>
        <w:t xml:space="preserve">Amazon Web Services </w:t>
      </w:r>
      <w:r w:rsidRPr="00264811">
        <w:rPr>
          <w:rFonts w:hint="cs"/>
          <w:cs/>
        </w:rPr>
        <w:t>ซึ่งเป็นบริการบนระบบคลาว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 ที่มีบริการหลากหลายมากกว่า </w:t>
      </w:r>
      <w:r w:rsidRPr="00264811">
        <w:rPr>
          <w:rFonts w:hint="cs"/>
        </w:rPr>
        <w:t xml:space="preserve">200 </w:t>
      </w:r>
      <w:r w:rsidRPr="00264811">
        <w:rPr>
          <w:rFonts w:hint="cs"/>
          <w:cs/>
        </w:rPr>
        <w:t>โซลูชัน ถูกใช้งานในธุรกิจและองค์กรทุกประเภทไม่ว่าจะเป็นบริษัทสตาร์ตอ</w:t>
      </w:r>
      <w:proofErr w:type="spellStart"/>
      <w:r w:rsidRPr="00264811">
        <w:rPr>
          <w:rFonts w:hint="cs"/>
          <w:cs/>
        </w:rPr>
        <w:t>ัป</w:t>
      </w:r>
      <w:proofErr w:type="spellEnd"/>
      <w:r w:rsidRPr="00264811">
        <w:rPr>
          <w:rFonts w:hint="cs"/>
          <w:cs/>
        </w:rPr>
        <w:t xml:space="preserve"> องค์กรขนาดใหญ่ ไปจนถึงหน่วยงานของรัฐ</w:t>
      </w:r>
      <w:r w:rsidRPr="00264811">
        <w:rPr>
          <w:rFonts w:hint="cs"/>
        </w:rPr>
        <w:t xml:space="preserve"> AWS </w:t>
      </w:r>
      <w:r w:rsidRPr="00264811">
        <w:rPr>
          <w:rFonts w:hint="cs"/>
          <w:cs/>
        </w:rPr>
        <w:t xml:space="preserve">ให้บริการโครงสร้างพื้นฐานด้านไอที การใช้บริการ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Storage </w:t>
      </w:r>
      <w:r w:rsidRPr="00264811">
        <w:rPr>
          <w:rFonts w:hint="cs"/>
          <w:cs/>
        </w:rPr>
        <w:t xml:space="preserve">การสร้างและดูแลเว็บไซต์ ไปจนถึง ระบบอี-คอมเมิร์ซ การสร้างแอปพลิเคชัน การส่งเสริมการทำงานแบบ </w:t>
      </w:r>
      <w:r w:rsidRPr="00264811">
        <w:rPr>
          <w:rFonts w:hint="cs"/>
        </w:rPr>
        <w:t xml:space="preserve">Remote Working </w:t>
      </w:r>
      <w:r w:rsidRPr="00264811">
        <w:rPr>
          <w:rFonts w:hint="cs"/>
          <w:cs/>
        </w:rPr>
        <w:t xml:space="preserve">การใช้ระบบ </w:t>
      </w:r>
      <w:r w:rsidRPr="00264811">
        <w:rPr>
          <w:rFonts w:hint="cs"/>
        </w:rPr>
        <w:t xml:space="preserve">IoT </w:t>
      </w:r>
      <w:r w:rsidRPr="00264811">
        <w:rPr>
          <w:rFonts w:hint="cs"/>
          <w:cs/>
        </w:rPr>
        <w:t>เพื่อการสร้างนวัตกรรมใหม่ ๆ รวมถึงโซลูชันอื่น ๆ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ในปัจจุบันนี้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>เป็นระบบประมวลผลบนคลาว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ที่มีผู้ใช้บริการมากที่สุดในโลก เพราะได้รับความไว้วางใจจากผู้คนทั่วโลก เนื่องจาก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เป็นบริษัทในเครือของ </w:t>
      </w:r>
      <w:r w:rsidRPr="00264811">
        <w:rPr>
          <w:rFonts w:hint="cs"/>
        </w:rPr>
        <w:t xml:space="preserve">Amazon </w:t>
      </w:r>
      <w:r w:rsidRPr="00264811">
        <w:rPr>
          <w:rFonts w:hint="cs"/>
          <w:cs/>
        </w:rPr>
        <w:t>เว็บไซต์ซื้อขายสินค้าออนไลน์ชื่อดังจากประเทศสหรัฐอเมริกา</w:t>
      </w:r>
      <w:r w:rsidR="00765C0D">
        <w:t xml:space="preserve"> </w:t>
      </w:r>
      <w:sdt>
        <w:sdtPr>
          <w:id w:val="-615911631"/>
          <w:citation/>
        </w:sdtPr>
        <w:sdtContent>
          <w:r w:rsidR="00765C0D">
            <w:fldChar w:fldCharType="begin"/>
          </w:r>
          <w:r w:rsidR="00765C0D">
            <w:instrText xml:space="preserve"> CITATION Clo22 \l 1033 </w:instrText>
          </w:r>
          <w:r w:rsidR="00765C0D">
            <w:fldChar w:fldCharType="separate"/>
          </w:r>
          <w:r w:rsidR="00765C0D">
            <w:rPr>
              <w:noProof/>
            </w:rPr>
            <w:t>(CloudHM, 2022)</w:t>
          </w:r>
          <w:r w:rsidR="00765C0D">
            <w:fldChar w:fldCharType="end"/>
          </w:r>
        </w:sdtContent>
      </w:sdt>
    </w:p>
    <w:p w14:paraId="2449AEA5" w14:textId="28E673B8" w:rsidR="00834AE0" w:rsidRDefault="00834AE0" w:rsidP="00A421E0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4846F0" w:rsidRPr="00264811">
        <w:rPr>
          <w:rFonts w:hint="cs"/>
        </w:rPr>
        <w:t>API</w:t>
      </w:r>
    </w:p>
    <w:p w14:paraId="2BF211AB" w14:textId="3CAA1AFB" w:rsidR="004846F0" w:rsidRPr="0080332C" w:rsidRDefault="004846F0" w:rsidP="00A421E0">
      <w:pPr>
        <w:pStyle w:val="1"/>
      </w:pPr>
      <w:r>
        <w:rPr>
          <w:cs/>
        </w:rPr>
        <w:tab/>
      </w:r>
      <w:r w:rsidRPr="004846F0">
        <w:t xml:space="preserve">API </w:t>
      </w:r>
      <w:r w:rsidRPr="004846F0">
        <w:rPr>
          <w:cs/>
        </w:rPr>
        <w:t xml:space="preserve">ย่อมาจาก </w:t>
      </w:r>
      <w:r w:rsidR="00B925A4">
        <w:rPr>
          <w:rFonts w:hint="cs"/>
          <w:cs/>
        </w:rPr>
        <w:t>(</w:t>
      </w:r>
      <w:r w:rsidR="00B925A4" w:rsidRPr="004846F0">
        <w:t>Application Program Interface</w:t>
      </w:r>
      <w:r w:rsidR="00B925A4">
        <w:rPr>
          <w:rFonts w:hint="cs"/>
          <w:cs/>
        </w:rPr>
        <w:t>)</w:t>
      </w:r>
      <w:r w:rsidRPr="004846F0">
        <w:t xml:space="preserve"> </w:t>
      </w:r>
      <w:r w:rsidRPr="004846F0">
        <w:rPr>
          <w:cs/>
        </w:rPr>
        <w:t xml:space="preserve">ส่วนต่อประสานโปรแกรมประยุกต์ในบริบทของ </w:t>
      </w:r>
      <w:r w:rsidRPr="004846F0">
        <w:t xml:space="preserve">API </w:t>
      </w:r>
      <w:r w:rsidRPr="004846F0">
        <w:rPr>
          <w:cs/>
        </w:rPr>
        <w:t xml:space="preserve">คำว่า </w:t>
      </w:r>
      <w:r w:rsidRPr="004846F0">
        <w:t xml:space="preserve">“Application” </w:t>
      </w:r>
      <w:r w:rsidRPr="004846F0">
        <w:rPr>
          <w:cs/>
        </w:rPr>
        <w:t xml:space="preserve">หมายถึงทุกซอฟต์แวร์ที่มีฟังก์ชันชัดเจน ส่วน </w:t>
      </w:r>
      <w:r w:rsidRPr="004846F0">
        <w:t xml:space="preserve">“Interface” </w:t>
      </w:r>
      <w:r w:rsidRPr="004846F0">
        <w:rPr>
          <w:cs/>
        </w:rPr>
        <w:t>อาจถือเป็นสัญญาบริการระหว่างสองแอปพลิเคชัน ใช้สื่อสารกันโดยใช้คำขอ (</w:t>
      </w:r>
      <w:r w:rsidRPr="004846F0">
        <w:t xml:space="preserve">Request) </w:t>
      </w:r>
      <w:r w:rsidRPr="004846F0">
        <w:rPr>
          <w:cs/>
        </w:rPr>
        <w:t>และการตอบกลับ (</w:t>
      </w:r>
      <w:r w:rsidRPr="004846F0">
        <w:t xml:space="preserve">Response) </w:t>
      </w:r>
      <w:r w:rsidRPr="004846F0">
        <w:rPr>
          <w:cs/>
        </w:rPr>
        <w:t xml:space="preserve">ระหว่างเครื่องแม่ข่ายและแอปพลิเคชันอื่น ๆ </w:t>
      </w:r>
      <w:r w:rsidRPr="004846F0">
        <w:t xml:space="preserve">API </w:t>
      </w:r>
      <w:r w:rsidRPr="004846F0">
        <w:rPr>
          <w:cs/>
        </w:rPr>
        <w:t>คือกลไกที่ช่วยให้ส่วนประกอบ</w:t>
      </w:r>
      <w:r w:rsidRPr="004846F0">
        <w:rPr>
          <w:cs/>
        </w:rPr>
        <w:lastRenderedPageBreak/>
        <w:t>ซอฟต์แวร์สองส่วนสามารถสื่อสารกันได้โดยใช้ชุดคำจำกัดความและโปรโตคอล ตัวอย่างเช่น ระบบซอฟต์แวร์ของสำนักพยากรณ์อากาศประกอบด้วยข้อมูลสภาพอากาศรายวัน</w:t>
      </w:r>
      <w:r w:rsidR="00765C0D">
        <w:t xml:space="preserve"> </w:t>
      </w:r>
      <w:sdt>
        <w:sdtPr>
          <w:id w:val="1793785644"/>
          <w:citation/>
        </w:sdtPr>
        <w:sdtContent>
          <w:r w:rsidR="00765C0D">
            <w:fldChar w:fldCharType="begin"/>
          </w:r>
          <w:r w:rsidR="00765C0D">
            <w:instrText xml:space="preserve"> CITATION API \l 1033 </w:instrText>
          </w:r>
          <w:r w:rsidR="00765C0D">
            <w:fldChar w:fldCharType="separate"/>
          </w:r>
          <w:r w:rsidR="00765C0D">
            <w:rPr>
              <w:noProof/>
            </w:rPr>
            <w:t xml:space="preserve">(API </w:t>
          </w:r>
          <w:r w:rsidR="00765C0D" w:rsidRPr="00765C0D">
            <w:rPr>
              <w:noProof/>
              <w:cs/>
            </w:rPr>
            <w:t>คืออะไร)</w:t>
          </w:r>
          <w:r w:rsidR="00765C0D">
            <w:fldChar w:fldCharType="end"/>
          </w:r>
        </w:sdtContent>
      </w:sdt>
    </w:p>
    <w:p w14:paraId="4845C5DE" w14:textId="60F98D2E" w:rsidR="00834AE0" w:rsidRDefault="004846F0" w:rsidP="00A421E0">
      <w:pPr>
        <w:pStyle w:val="ListParagraph"/>
        <w:tabs>
          <w:tab w:val="left" w:pos="540"/>
        </w:tabs>
        <w:spacing w:line="276" w:lineRule="auto"/>
        <w:ind w:left="0"/>
        <w:jc w:val="center"/>
      </w:pPr>
      <w:r w:rsidRPr="00264811">
        <w:rPr>
          <w:rFonts w:hint="cs"/>
          <w:noProof/>
        </w:rPr>
        <w:drawing>
          <wp:inline distT="0" distB="0" distL="0" distR="0" wp14:anchorId="38325B95" wp14:editId="52616209">
            <wp:extent cx="5040000" cy="2056196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05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0B7B" w14:textId="308B9EEF" w:rsidR="004846F0" w:rsidRDefault="004846F0" w:rsidP="00A421E0">
      <w:pPr>
        <w:pStyle w:val="Caption"/>
      </w:pPr>
      <w:r w:rsidRPr="004846F0">
        <w:rPr>
          <w:b/>
          <w:bCs/>
          <w:cs/>
        </w:rPr>
        <w:t xml:space="preserve">ภาพที่ </w:t>
      </w:r>
      <w:r w:rsidRPr="004846F0">
        <w:rPr>
          <w:b/>
          <w:bCs/>
          <w:cs/>
        </w:rPr>
        <w:fldChar w:fldCharType="begin"/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</w:rPr>
        <w:instrText xml:space="preserve">SEQ </w:instrText>
      </w:r>
      <w:r w:rsidRPr="004846F0">
        <w:rPr>
          <w:b/>
          <w:bCs/>
          <w:cs/>
        </w:rPr>
        <w:instrText xml:space="preserve">ภาพที่ </w:instrText>
      </w:r>
      <w:r w:rsidRPr="004846F0">
        <w:rPr>
          <w:b/>
          <w:bCs/>
        </w:rPr>
        <w:instrText>\* ARABIC</w:instrText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7</w:t>
      </w:r>
      <w:r w:rsidRPr="004846F0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2" w:name="_Toc129788532"/>
      <w:r w:rsidRPr="00264811">
        <w:rPr>
          <w:rFonts w:hint="cs"/>
          <w:cs/>
        </w:rPr>
        <w:t xml:space="preserve">ตัวอย่างการส่งคำขอไปยัง </w:t>
      </w:r>
      <w:r w:rsidRPr="00264811">
        <w:rPr>
          <w:rFonts w:hint="cs"/>
        </w:rPr>
        <w:t>API</w:t>
      </w:r>
      <w:bookmarkEnd w:id="42"/>
    </w:p>
    <w:p w14:paraId="7DC6F6EC" w14:textId="5E1CE260" w:rsidR="004846F0" w:rsidRDefault="004846F0" w:rsidP="00A421E0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5235DA62" wp14:editId="306AB68D">
            <wp:extent cx="5040000" cy="2297017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9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6208" w14:textId="16FE6F9F" w:rsidR="004846F0" w:rsidRDefault="004846F0" w:rsidP="00A421E0">
      <w:pPr>
        <w:pStyle w:val="Caption"/>
      </w:pPr>
      <w:r w:rsidRPr="004846F0">
        <w:rPr>
          <w:b/>
          <w:bCs/>
          <w:cs/>
        </w:rPr>
        <w:t xml:space="preserve">ภาพที่ </w:t>
      </w:r>
      <w:r w:rsidRPr="004846F0">
        <w:rPr>
          <w:b/>
          <w:bCs/>
          <w:cs/>
        </w:rPr>
        <w:fldChar w:fldCharType="begin"/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</w:rPr>
        <w:instrText xml:space="preserve">SEQ </w:instrText>
      </w:r>
      <w:r w:rsidRPr="004846F0">
        <w:rPr>
          <w:b/>
          <w:bCs/>
          <w:cs/>
        </w:rPr>
        <w:instrText xml:space="preserve">ภาพที่ </w:instrText>
      </w:r>
      <w:r w:rsidRPr="004846F0">
        <w:rPr>
          <w:b/>
          <w:bCs/>
        </w:rPr>
        <w:instrText>\* ARABIC</w:instrText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8</w:t>
      </w:r>
      <w:r w:rsidRPr="004846F0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3" w:name="_Toc129788533"/>
      <w:r w:rsidRPr="00264811">
        <w:rPr>
          <w:rFonts w:hint="cs"/>
          <w:cs/>
        </w:rPr>
        <w:t xml:space="preserve">การตอบกลับจาก </w:t>
      </w:r>
      <w:r w:rsidRPr="00264811">
        <w:rPr>
          <w:rFonts w:hint="cs"/>
        </w:rPr>
        <w:t>API</w:t>
      </w:r>
      <w:bookmarkEnd w:id="43"/>
    </w:p>
    <w:p w14:paraId="441BCF04" w14:textId="77777777" w:rsidR="00BB09B3" w:rsidRPr="00BB09B3" w:rsidRDefault="00BB09B3" w:rsidP="00A421E0"/>
    <w:p w14:paraId="42FAE9A9" w14:textId="071EABD0" w:rsidR="00834AE0" w:rsidRDefault="00834AE0" w:rsidP="00A421E0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9</w:t>
      </w:r>
      <w:r>
        <w:rPr>
          <w:rFonts w:hint="cs"/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r w:rsidR="00F86497" w:rsidRPr="00264811">
        <w:rPr>
          <w:rFonts w:hint="cs"/>
        </w:rPr>
        <w:t>Cloudflare</w:t>
      </w:r>
    </w:p>
    <w:p w14:paraId="2EE2DF80" w14:textId="418F46F0" w:rsidR="00834AE0" w:rsidRDefault="007D6AAF" w:rsidP="00A421E0">
      <w:pPr>
        <w:pStyle w:val="2"/>
      </w:pPr>
      <w:r w:rsidRPr="007D6AAF">
        <w:rPr>
          <w:cs/>
        </w:rPr>
        <w:t>คลาว</w:t>
      </w:r>
      <w:proofErr w:type="spellStart"/>
      <w:r w:rsidRPr="007D6AAF">
        <w:rPr>
          <w:cs/>
        </w:rPr>
        <w:t>แฟร์</w:t>
      </w:r>
      <w:proofErr w:type="spellEnd"/>
      <w:r>
        <w:rPr>
          <w:rFonts w:hint="cs"/>
          <w:cs/>
        </w:rPr>
        <w:t xml:space="preserve"> (</w:t>
      </w:r>
      <w:r w:rsidR="00F86497" w:rsidRPr="00264811">
        <w:rPr>
          <w:rFonts w:hint="cs"/>
        </w:rPr>
        <w:t>Cloudflare</w:t>
      </w:r>
      <w:r>
        <w:rPr>
          <w:rFonts w:hint="cs"/>
          <w:cs/>
        </w:rPr>
        <w:t>)</w:t>
      </w:r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คือ </w:t>
      </w:r>
      <w:r w:rsidR="00F86497" w:rsidRPr="00264811">
        <w:rPr>
          <w:rFonts w:hint="cs"/>
        </w:rPr>
        <w:t xml:space="preserve">Global Network </w:t>
      </w:r>
      <w:r w:rsidR="00F86497" w:rsidRPr="00264811">
        <w:rPr>
          <w:rFonts w:hint="cs"/>
          <w:cs/>
        </w:rPr>
        <w:t>ที่ถูกออกแบบมาเพื่อให้ทุกสิ่งของคุณที่เชื่อมอยู่บนอินเทอร์เน็ต มีความปลอดภัย (</w:t>
      </w:r>
      <w:r w:rsidR="00F86497" w:rsidRPr="00264811">
        <w:rPr>
          <w:rFonts w:hint="cs"/>
        </w:rPr>
        <w:t xml:space="preserve">Security) </w:t>
      </w:r>
      <w:r w:rsidR="00F86497" w:rsidRPr="00264811">
        <w:rPr>
          <w:rFonts w:hint="cs"/>
          <w:cs/>
        </w:rPr>
        <w:t>มีประสิทธิภาพ (</w:t>
      </w:r>
      <w:r w:rsidR="00F86497" w:rsidRPr="00264811">
        <w:rPr>
          <w:rFonts w:hint="cs"/>
        </w:rPr>
        <w:t xml:space="preserve">Performance) </w:t>
      </w:r>
      <w:r w:rsidR="00F86497" w:rsidRPr="00264811">
        <w:rPr>
          <w:rFonts w:hint="cs"/>
          <w:cs/>
        </w:rPr>
        <w:t>และพร้อมใช้งาน (</w:t>
      </w:r>
      <w:r w:rsidR="00F86497" w:rsidRPr="00264811">
        <w:rPr>
          <w:rFonts w:hint="cs"/>
        </w:rPr>
        <w:t xml:space="preserve">Availability) </w:t>
      </w:r>
      <w:r w:rsidR="00F86497" w:rsidRPr="00264811">
        <w:rPr>
          <w:rFonts w:hint="cs"/>
          <w:cs/>
        </w:rPr>
        <w:t xml:space="preserve">ซึ่ง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จะทำหน้าที่เป็นตัวกลางระหว่างผู้เข้าใช้งานและ </w:t>
      </w:r>
      <w:r w:rsidR="00F86497" w:rsidRPr="00264811">
        <w:rPr>
          <w:rFonts w:hint="cs"/>
        </w:rPr>
        <w:t xml:space="preserve">Server </w:t>
      </w:r>
      <w:r w:rsidR="00F86497" w:rsidRPr="00264811">
        <w:rPr>
          <w:rFonts w:hint="cs"/>
          <w:cs/>
        </w:rPr>
        <w:t xml:space="preserve">ที่เก็บข้อมูล โดยผู้เข้าใช้งานจะมาทั้งในรูปแบบของ </w:t>
      </w:r>
      <w:r w:rsidR="00F86497" w:rsidRPr="00264811">
        <w:rPr>
          <w:rFonts w:hint="cs"/>
        </w:rPr>
        <w:t xml:space="preserve">Visitor, Crawlers &amp; Bots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Attackers </w:t>
      </w:r>
      <w:r w:rsidR="00F86497" w:rsidRPr="00264811">
        <w:rPr>
          <w:rFonts w:hint="cs"/>
          <w:cs/>
        </w:rPr>
        <w:t xml:space="preserve">แต่เมื่อใช้งาน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การเข้าถึงทุกรูปแบบจะต้องผ่านระบบของ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>แทน</w:t>
      </w:r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โดย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จะเข้ามาช่วยใน </w:t>
      </w:r>
      <w:r w:rsidR="00F86497" w:rsidRPr="00264811">
        <w:rPr>
          <w:rFonts w:hint="cs"/>
        </w:rPr>
        <w:t xml:space="preserve">3 </w:t>
      </w:r>
      <w:r w:rsidR="00F86497" w:rsidRPr="00264811">
        <w:rPr>
          <w:rFonts w:hint="cs"/>
          <w:cs/>
        </w:rPr>
        <w:t>เรื่องหลัก ๆ คือ</w:t>
      </w:r>
      <w:sdt>
        <w:sdtPr>
          <w:rPr>
            <w:rFonts w:hint="cs"/>
            <w:cs/>
          </w:rPr>
          <w:id w:val="772590498"/>
          <w:citation/>
        </w:sdtPr>
        <w:sdtContent>
          <w:r w:rsidR="00765C0D">
            <w:rPr>
              <w:cs/>
            </w:rPr>
            <w:fldChar w:fldCharType="begin"/>
          </w:r>
          <w:r w:rsidR="00765C0D">
            <w:instrText xml:space="preserve"> CITATION Clo21 \l 1033 </w:instrText>
          </w:r>
          <w:r w:rsidR="00765C0D">
            <w:rPr>
              <w:cs/>
            </w:rPr>
            <w:fldChar w:fldCharType="separate"/>
          </w:r>
          <w:r w:rsidR="00765C0D">
            <w:rPr>
              <w:noProof/>
            </w:rPr>
            <w:t xml:space="preserve"> (Cloudflare </w:t>
          </w:r>
          <w:r w:rsidR="00765C0D" w:rsidRPr="00765C0D">
            <w:rPr>
              <w:noProof/>
              <w:cs/>
            </w:rPr>
            <w:t>คืออะไร จะเข้ามาช่วยองค์กรของคุณได้อย่างไร</w:t>
          </w:r>
          <w:r w:rsidR="00765C0D">
            <w:rPr>
              <w:noProof/>
            </w:rPr>
            <w:t>?, 2021)</w:t>
          </w:r>
          <w:r w:rsidR="00765C0D">
            <w:rPr>
              <w:cs/>
            </w:rPr>
            <w:fldChar w:fldCharType="end"/>
          </w:r>
        </w:sdtContent>
      </w:sdt>
    </w:p>
    <w:p w14:paraId="6F760829" w14:textId="126F7A95" w:rsidR="00F86497" w:rsidRPr="00264811" w:rsidRDefault="00F86497" w:rsidP="00A421E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 Web Application Firewall (WAF)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ป้องกันการโจมตีเว็บไซต์ในรูปแบบ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 Security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WAF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จะช่วยกัน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HTTP/HTTPS 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ที่เป็นอันตรายออกโดยอัตโนมัติ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Code Injection, Cross-Site-Scripting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>Sensitive Data Exposure</w:t>
      </w:r>
    </w:p>
    <w:p w14:paraId="1E23FB31" w14:textId="59BE6E6F" w:rsidR="00F86497" w:rsidRPr="00264811" w:rsidRDefault="00F86497" w:rsidP="00A421E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2. Distributed Denial-of-Service (DDoS)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คือการโจมตีโดยการส่ง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ปริมาณมากไปยังเว็บไซต์ เพื่อขัดขวางความสามารถในการให้บริการ หรือทำให้ไม่สามารถใช้งานได้ 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Cloudflare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จะเข้ามารับการโจมตีดังกล่าวแทนเว็บไซต์</w:t>
      </w:r>
    </w:p>
    <w:p w14:paraId="5A4DA313" w14:textId="04F412FC" w:rsidR="00F86497" w:rsidRDefault="00F86497" w:rsidP="00A421E0">
      <w:pPr>
        <w:pStyle w:val="2"/>
      </w:pPr>
      <w:r w:rsidRPr="00264811">
        <w:rPr>
          <w:rFonts w:hint="cs"/>
        </w:rPr>
        <w:lastRenderedPageBreak/>
        <w:t xml:space="preserve">3. Content Delivery Network (CDN) </w:t>
      </w:r>
      <w:r w:rsidRPr="00264811">
        <w:rPr>
          <w:rFonts w:hint="cs"/>
          <w:cs/>
        </w:rPr>
        <w:t xml:space="preserve">คือ การกระจายเนื้อหาออกไปตาม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จุดต่าง ๆ หากมี </w:t>
      </w:r>
      <w:r w:rsidRPr="00264811">
        <w:rPr>
          <w:rFonts w:hint="cs"/>
        </w:rPr>
        <w:t xml:space="preserve">Traffic </w:t>
      </w:r>
      <w:r w:rsidRPr="00264811">
        <w:rPr>
          <w:rFonts w:hint="cs"/>
          <w:cs/>
        </w:rPr>
        <w:t xml:space="preserve">ระบบก็จะส่งข้อมูลโดยใช้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ที่อยู่ใกล้ที่สุด โดย </w:t>
      </w:r>
      <w:r w:rsidRPr="00264811">
        <w:rPr>
          <w:rFonts w:hint="cs"/>
        </w:rPr>
        <w:t xml:space="preserve">Cloudflare </w:t>
      </w:r>
      <w:r w:rsidRPr="00264811">
        <w:rPr>
          <w:rFonts w:hint="cs"/>
          <w:cs/>
        </w:rPr>
        <w:t xml:space="preserve">มี </w:t>
      </w:r>
      <w:r w:rsidRPr="00264811">
        <w:rPr>
          <w:rFonts w:hint="cs"/>
        </w:rPr>
        <w:t xml:space="preserve">POPs </w:t>
      </w:r>
      <w:r w:rsidRPr="00264811">
        <w:rPr>
          <w:rFonts w:hint="cs"/>
          <w:cs/>
        </w:rPr>
        <w:t xml:space="preserve">ในไทยมากถึง </w:t>
      </w:r>
      <w:r w:rsidRPr="00264811">
        <w:rPr>
          <w:rFonts w:hint="cs"/>
        </w:rPr>
        <w:t xml:space="preserve">6 POPs </w:t>
      </w:r>
      <w:r w:rsidRPr="00264811">
        <w:rPr>
          <w:rFonts w:hint="cs"/>
          <w:cs/>
        </w:rPr>
        <w:t xml:space="preserve">และมากกว่า </w:t>
      </w:r>
      <w:r w:rsidRPr="00264811">
        <w:rPr>
          <w:rFonts w:hint="cs"/>
        </w:rPr>
        <w:t xml:space="preserve">200 POPs </w:t>
      </w:r>
      <w:r w:rsidRPr="00264811">
        <w:rPr>
          <w:rFonts w:hint="cs"/>
          <w:cs/>
        </w:rPr>
        <w:t>ทั่วโลก ช่วยให้เว็บไซต์สามารถใช้งานได้อย่างรวดเร็ว และ</w:t>
      </w:r>
      <w:r w:rsidR="00765C0D">
        <w:t xml:space="preserve"> </w:t>
      </w:r>
      <w:r w:rsidRPr="00264811">
        <w:rPr>
          <w:rFonts w:hint="cs"/>
          <w:cs/>
        </w:rPr>
        <w:t>สเถียร</w:t>
      </w:r>
    </w:p>
    <w:p w14:paraId="01A8CF2C" w14:textId="77777777" w:rsidR="00DB6A73" w:rsidRPr="009433DD" w:rsidRDefault="00DB6A73" w:rsidP="00A421E0">
      <w:pPr>
        <w:pStyle w:val="NormalWeb"/>
        <w:shd w:val="clear" w:color="auto" w:fill="FFFFFF"/>
        <w:tabs>
          <w:tab w:val="left" w:pos="540"/>
          <w:tab w:val="left" w:pos="1080"/>
        </w:tabs>
        <w:spacing w:before="0" w:beforeAutospacing="0" w:after="0" w:afterAutospacing="0" w:line="377" w:lineRule="atLeast"/>
        <w:rPr>
          <w:rFonts w:ascii="TH Niramit AS" w:eastAsiaTheme="minorEastAsia" w:hAnsi="TH Niramit AS" w:cs="TH Niramit AS"/>
          <w:sz w:val="32"/>
          <w:szCs w:val="32"/>
          <w:lang w:eastAsia="ja-JP"/>
        </w:rPr>
      </w:pPr>
    </w:p>
    <w:p w14:paraId="3D68ED05" w14:textId="43DA28E1" w:rsidR="00834AE0" w:rsidRPr="009433DD" w:rsidRDefault="00834AE0" w:rsidP="00A421E0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proofErr w:type="spellStart"/>
      <w:r w:rsidR="00F86497" w:rsidRPr="00264811">
        <w:rPr>
          <w:rFonts w:hint="cs"/>
        </w:rPr>
        <w:t>Cors</w:t>
      </w:r>
      <w:proofErr w:type="spellEnd"/>
      <w:r w:rsidRPr="009433DD">
        <w:rPr>
          <w:cs/>
        </w:rPr>
        <w:t xml:space="preserve"> </w:t>
      </w:r>
    </w:p>
    <w:p w14:paraId="726D2820" w14:textId="17872613" w:rsidR="00834AE0" w:rsidRDefault="007650F4" w:rsidP="00A421E0">
      <w:pPr>
        <w:pStyle w:val="2"/>
      </w:pPr>
      <w:r>
        <w:rPr>
          <w:rFonts w:hint="cs"/>
          <w:cs/>
        </w:rPr>
        <w:t>การอนุญาตการแบ่งปันข้อมูลกัน (</w:t>
      </w:r>
      <w:r w:rsidRPr="00264811">
        <w:rPr>
          <w:rFonts w:hint="cs"/>
        </w:rPr>
        <w:t xml:space="preserve">Cross-Origin Resource </w:t>
      </w:r>
      <w:proofErr w:type="spellStart"/>
      <w:r w:rsidRPr="00264811">
        <w:rPr>
          <w:rFonts w:hint="cs"/>
        </w:rPr>
        <w:t>Sharing</w:t>
      </w:r>
      <w:r>
        <w:t>:</w:t>
      </w:r>
      <w:r w:rsidRPr="00264811">
        <w:rPr>
          <w:rFonts w:hint="cs"/>
        </w:rPr>
        <w:t>CORS</w:t>
      </w:r>
      <w:proofErr w:type="spellEnd"/>
      <w:r>
        <w:rPr>
          <w:rFonts w:hint="cs"/>
          <w:cs/>
        </w:rPr>
        <w:t xml:space="preserve">) </w:t>
      </w:r>
      <w:r w:rsidR="00F86497" w:rsidRPr="00264811">
        <w:rPr>
          <w:rFonts w:hint="cs"/>
          <w:cs/>
        </w:rPr>
        <w:t>เป็นกลไกที่ใช้เพิ่มเติมเพื่อให้บราวเซอร์ได้รับสิทธิ์ในการเข้าถึงทรัพยากรที่เลือกจาก</w:t>
      </w:r>
      <w:proofErr w:type="spellStart"/>
      <w:r w:rsidR="00F86497" w:rsidRPr="00264811">
        <w:rPr>
          <w:rFonts w:hint="cs"/>
          <w:cs/>
        </w:rPr>
        <w:t>เซิร์ฟเวอร์</w:t>
      </w:r>
      <w:proofErr w:type="spellEnd"/>
      <w:r w:rsidR="00F86497" w:rsidRPr="00264811">
        <w:rPr>
          <w:rFonts w:hint="cs"/>
          <w:cs/>
        </w:rPr>
        <w:t xml:space="preserve">บนโดเมนอื่นมาแสดงบนหน้าเว็บบราวเซอร์ได้ คอมพิวเตอร์แต่ละเครื่องต้องมี </w:t>
      </w:r>
      <w:r w:rsidR="00F86497" w:rsidRPr="00264811">
        <w:rPr>
          <w:rFonts w:hint="cs"/>
        </w:rPr>
        <w:t xml:space="preserve">Protocol </w:t>
      </w:r>
      <w:r w:rsidR="00F86497" w:rsidRPr="00264811">
        <w:rPr>
          <w:rFonts w:hint="cs"/>
          <w:cs/>
        </w:rPr>
        <w:t xml:space="preserve">ที่เหมือนกัน ถึงจะสื่อสารกันรู้เรื่อง เว็บบราวเซอร์จะส่ง </w:t>
      </w:r>
      <w:r w:rsidR="00F86497" w:rsidRPr="00264811">
        <w:rPr>
          <w:rFonts w:hint="cs"/>
        </w:rPr>
        <w:t xml:space="preserve">HTTP request </w:t>
      </w:r>
      <w:r w:rsidR="00F86497" w:rsidRPr="00264811">
        <w:rPr>
          <w:rFonts w:hint="cs"/>
          <w:cs/>
        </w:rPr>
        <w:t xml:space="preserve">เมื่อต้องการขอข้อมูลข้ามโดเมนหรือ </w:t>
      </w:r>
      <w:r w:rsidR="00F86497" w:rsidRPr="00264811">
        <w:rPr>
          <w:rFonts w:hint="cs"/>
        </w:rPr>
        <w:t xml:space="preserve">port </w:t>
      </w:r>
      <w:r w:rsidR="00F86497" w:rsidRPr="00264811">
        <w:rPr>
          <w:rFonts w:hint="cs"/>
          <w:cs/>
        </w:rPr>
        <w:t>ที่ต่างกัน และต้องทำตามข้อตกลงการสื่อสาร (</w:t>
      </w:r>
      <w:r w:rsidR="00F86497" w:rsidRPr="00264811">
        <w:rPr>
          <w:rFonts w:hint="cs"/>
        </w:rPr>
        <w:t>Protocol)</w:t>
      </w:r>
      <w:r w:rsidR="00F86497" w:rsidRPr="00264811">
        <w:rPr>
          <w:rFonts w:hint="cs"/>
          <w:cs/>
        </w:rPr>
        <w:t xml:space="preserve"> เพราะปัจจุบันเรามักจะแยกฝั่ง </w:t>
      </w:r>
      <w:r w:rsidR="00F86497" w:rsidRPr="00264811">
        <w:rPr>
          <w:rFonts w:hint="cs"/>
        </w:rPr>
        <w:t xml:space="preserve">Front-end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Back-end </w:t>
      </w:r>
      <w:r w:rsidR="00F86497" w:rsidRPr="00264811">
        <w:rPr>
          <w:rFonts w:hint="cs"/>
          <w:cs/>
        </w:rPr>
        <w:t xml:space="preserve">ออกจากกันเป็นคนละโดเมน ด้วยเหตุผลเรื่องความปลอดภัยของ </w:t>
      </w:r>
      <w:r w:rsidR="00F86497" w:rsidRPr="00264811">
        <w:rPr>
          <w:rFonts w:hint="cs"/>
        </w:rPr>
        <w:t xml:space="preserve">Browsers HTTP </w:t>
      </w:r>
      <w:r w:rsidR="00F86497" w:rsidRPr="00264811">
        <w:rPr>
          <w:rFonts w:hint="cs"/>
          <w:cs/>
        </w:rPr>
        <w:t xml:space="preserve">การอนุญาตให้เข้าถึงแหล่งข้อมูลจะต้องอยู่โดเมนเดียวกันเท่านั้น เว้นแต่ว่าแหล่งข้อมูลนั้นจะอนุญาตให้โดเมนของ </w:t>
      </w:r>
      <w:r w:rsidR="00F86497" w:rsidRPr="00264811">
        <w:rPr>
          <w:rFonts w:hint="cs"/>
        </w:rPr>
        <w:t xml:space="preserve">Browsers </w:t>
      </w:r>
      <w:r w:rsidR="00F86497" w:rsidRPr="00264811">
        <w:rPr>
          <w:rFonts w:hint="cs"/>
          <w:cs/>
        </w:rPr>
        <w:t>สามารถเข้าถึงข้อมูลเหล่านั้นได้</w:t>
      </w:r>
      <w:r w:rsidR="00834AE0" w:rsidRPr="009433DD">
        <w:rPr>
          <w:cs/>
        </w:rPr>
        <w:t xml:space="preserve"> </w:t>
      </w:r>
      <w:sdt>
        <w:sdtPr>
          <w:rPr>
            <w:cs/>
          </w:rPr>
          <w:id w:val="-465130056"/>
          <w:citation/>
        </w:sdtPr>
        <w:sdtContent>
          <w:r w:rsidR="00A548D2">
            <w:rPr>
              <w:cs/>
            </w:rPr>
            <w:fldChar w:fldCharType="begin"/>
          </w:r>
          <w:r w:rsidR="00A548D2">
            <w:instrText xml:space="preserve"> CITATION TAe17 \l 1033 </w:instrText>
          </w:r>
          <w:r w:rsidR="00A548D2">
            <w:rPr>
              <w:cs/>
            </w:rPr>
            <w:fldChar w:fldCharType="separate"/>
          </w:r>
          <w:r w:rsidR="00A548D2">
            <w:rPr>
              <w:noProof/>
            </w:rPr>
            <w:t>(TAeng Trirong, 2017)</w:t>
          </w:r>
          <w:r w:rsidR="00A548D2">
            <w:rPr>
              <w:cs/>
            </w:rPr>
            <w:fldChar w:fldCharType="end"/>
          </w:r>
        </w:sdtContent>
      </w:sdt>
    </w:p>
    <w:p w14:paraId="1A0D9CF4" w14:textId="69DFF411" w:rsidR="00834AE0" w:rsidRDefault="00834AE0" w:rsidP="00A421E0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1</w:t>
      </w:r>
      <w:r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  <w:cs/>
        </w:rPr>
        <w:t>ทฤษฏี</w:t>
      </w:r>
      <w:proofErr w:type="spellEnd"/>
      <w:r w:rsidR="00F86497" w:rsidRPr="00264811"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>
        <w:tab/>
      </w:r>
      <w:r>
        <w:tab/>
      </w:r>
      <w:r>
        <w:rPr>
          <w:cs/>
        </w:rPr>
        <w:tab/>
      </w:r>
    </w:p>
    <w:p w14:paraId="30936509" w14:textId="5B518FE5" w:rsidR="00F86497" w:rsidRDefault="00FC6A3B" w:rsidP="00A421E0">
      <w:pPr>
        <w:pStyle w:val="2"/>
      </w:pPr>
      <w:r>
        <w:rPr>
          <w:rFonts w:hint="cs"/>
          <w:cs/>
        </w:rPr>
        <w:t>เฟรม</w:t>
      </w:r>
      <w:r w:rsidR="00664E23">
        <w:rPr>
          <w:rFonts w:hint="cs"/>
          <w:cs/>
        </w:rPr>
        <w:t>เวิร์ค</w:t>
      </w:r>
      <w:r>
        <w:rPr>
          <w:rFonts w:hint="cs"/>
          <w:cs/>
        </w:rPr>
        <w:t>สำหรับพัฒนาส่วนต่อประสานเครื่องแม่ข่ายกับเครื่อ</w:t>
      </w:r>
      <w:r w:rsidR="00BD2695">
        <w:rPr>
          <w:rFonts w:hint="cs"/>
          <w:cs/>
        </w:rPr>
        <w:t>ง</w:t>
      </w:r>
      <w:r>
        <w:rPr>
          <w:rFonts w:hint="cs"/>
          <w:cs/>
        </w:rPr>
        <w:t>ลูกข่ายด้วยภาษา</w:t>
      </w:r>
      <w:r w:rsidR="00664E23">
        <w:rPr>
          <w:cs/>
        </w:rPr>
        <w:br/>
      </w:r>
      <w:proofErr w:type="spellStart"/>
      <w:r>
        <w:rPr>
          <w:rFonts w:hint="cs"/>
          <w:cs/>
        </w:rPr>
        <w:t>ไพ</w:t>
      </w:r>
      <w:proofErr w:type="spellEnd"/>
      <w:r>
        <w:rPr>
          <w:rFonts w:hint="cs"/>
          <w:cs/>
        </w:rPr>
        <w:t>ทอน</w:t>
      </w:r>
      <w:r w:rsidR="00BD2695">
        <w:rPr>
          <w:rFonts w:hint="cs"/>
          <w:cs/>
        </w:rPr>
        <w:t xml:space="preserve"> </w:t>
      </w:r>
      <w:r>
        <w:rPr>
          <w:rFonts w:hint="cs"/>
          <w:cs/>
        </w:rPr>
        <w:t>(</w:t>
      </w:r>
      <w:proofErr w:type="spellStart"/>
      <w:r w:rsidR="00F86497" w:rsidRPr="00264811">
        <w:rPr>
          <w:rFonts w:hint="cs"/>
        </w:rPr>
        <w:t>fastAPI</w:t>
      </w:r>
      <w:proofErr w:type="spellEnd"/>
      <w:r>
        <w:rPr>
          <w:rFonts w:hint="cs"/>
          <w:cs/>
        </w:rPr>
        <w:t>)</w:t>
      </w:r>
      <w:r w:rsidR="00F86497" w:rsidRPr="00264811">
        <w:rPr>
          <w:rFonts w:hint="cs"/>
          <w:cs/>
        </w:rPr>
        <w:t xml:space="preserve"> ถูกออกแบบมาให้ง่ายต่อการพัฒนา และสามารถที่จะสร้าง </w:t>
      </w:r>
      <w:r w:rsidR="00F86497" w:rsidRPr="00264811">
        <w:rPr>
          <w:rFonts w:hint="cs"/>
        </w:rPr>
        <w:t xml:space="preserve">API </w:t>
      </w:r>
      <w:r w:rsidR="00F86497" w:rsidRPr="00264811">
        <w:rPr>
          <w:rFonts w:hint="cs"/>
          <w:cs/>
        </w:rPr>
        <w:t>ขึ้นมาได้อย่างรวดเร็ว โดยประสิทธิภาพการทำงานนั้นเร็ว</w:t>
      </w:r>
      <w:r w:rsidR="00C338FC"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นั้นรองรับการทำงานแบบ </w:t>
      </w:r>
      <w:r w:rsidR="00F86497" w:rsidRPr="00264811">
        <w:rPr>
          <w:rFonts w:hint="cs"/>
        </w:rPr>
        <w:t xml:space="preserve">Asynchronous </w:t>
      </w:r>
      <w:r w:rsidR="00F86497" w:rsidRPr="00264811">
        <w:rPr>
          <w:rFonts w:hint="cs"/>
          <w:cs/>
        </w:rPr>
        <w:t xml:space="preserve">และมีเจ้าตัว </w:t>
      </w:r>
      <w:proofErr w:type="spellStart"/>
      <w:r w:rsidR="00F86497" w:rsidRPr="00264811">
        <w:rPr>
          <w:rFonts w:hint="cs"/>
        </w:rPr>
        <w:t>Uvicorn</w:t>
      </w:r>
      <w:proofErr w:type="spellEnd"/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เป็นตัว </w:t>
      </w:r>
      <w:r w:rsidR="00F86497" w:rsidRPr="00264811">
        <w:rPr>
          <w:rFonts w:hint="cs"/>
        </w:rPr>
        <w:t>run server</w:t>
      </w:r>
      <w:r w:rsidR="00F86497" w:rsidRPr="00264811">
        <w:rPr>
          <w:rFonts w:hint="cs"/>
          <w:cs/>
        </w:rPr>
        <w:t xml:space="preserve"> ข้อดีของการใช้งาน</w:t>
      </w:r>
      <w:r w:rsidR="00F86497" w:rsidRPr="00264811">
        <w:rPr>
          <w:rFonts w:hint="cs"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 w:rsidR="00F86497" w:rsidRPr="00264811">
        <w:rPr>
          <w:rFonts w:hint="cs"/>
          <w:cs/>
        </w:rPr>
        <w:t xml:space="preserve"> คือ</w:t>
      </w:r>
      <w:r w:rsidR="00A548D2">
        <w:t xml:space="preserve"> </w:t>
      </w:r>
      <w:sdt>
        <w:sdtPr>
          <w:id w:val="-1969819330"/>
          <w:citation/>
        </w:sdtPr>
        <w:sdtContent>
          <w:r w:rsidR="00A548D2">
            <w:fldChar w:fldCharType="begin"/>
          </w:r>
          <w:r w:rsidR="00A548D2">
            <w:instrText xml:space="preserve"> CITATION Nat21 \l 1033 </w:instrText>
          </w:r>
          <w:r w:rsidR="00A548D2">
            <w:fldChar w:fldCharType="separate"/>
          </w:r>
          <w:r w:rsidR="00A548D2">
            <w:rPr>
              <w:noProof/>
            </w:rPr>
            <w:t>(Natakorn, 2021)</w:t>
          </w:r>
          <w:r w:rsidR="00A548D2">
            <w:fldChar w:fldCharType="end"/>
          </w:r>
        </w:sdtContent>
      </w:sdt>
    </w:p>
    <w:p w14:paraId="0B2E2286" w14:textId="77777777" w:rsidR="00F86497" w:rsidRDefault="00F86497" w:rsidP="00A421E0">
      <w:pPr>
        <w:pStyle w:val="2"/>
      </w:pPr>
      <w:r w:rsidRPr="00264811">
        <w:rPr>
          <w:rFonts w:hint="cs"/>
        </w:rPr>
        <w:t>1.</w:t>
      </w:r>
      <w:r w:rsidRPr="00264811">
        <w:rPr>
          <w:rFonts w:hint="cs"/>
          <w:cs/>
        </w:rPr>
        <w:t xml:space="preserve">มีความเร็วของการทำงาเทียบเท่า </w:t>
      </w:r>
      <w:r w:rsidRPr="00264811">
        <w:rPr>
          <w:rFonts w:hint="cs"/>
        </w:rPr>
        <w:t xml:space="preserve">Node.js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Go</w:t>
      </w:r>
    </w:p>
    <w:p w14:paraId="1970F447" w14:textId="77777777" w:rsidR="00F86497" w:rsidRDefault="00F86497" w:rsidP="00A421E0">
      <w:pPr>
        <w:pStyle w:val="2"/>
      </w:pPr>
      <w:r w:rsidRPr="00264811">
        <w:rPr>
          <w:rFonts w:hint="cs"/>
        </w:rPr>
        <w:t>2.</w:t>
      </w:r>
      <w:r w:rsidRPr="00264811">
        <w:rPr>
          <w:rFonts w:hint="cs"/>
          <w:cs/>
        </w:rPr>
        <w:t xml:space="preserve">รูปแบบการเขียนฟังก์ชันต่าง ๆ เข้าใจง่ายต่อการศึกษา </w:t>
      </w:r>
    </w:p>
    <w:p w14:paraId="174AF25E" w14:textId="74D36FAD" w:rsidR="00834AE0" w:rsidRDefault="00F86497" w:rsidP="00A421E0">
      <w:pPr>
        <w:pStyle w:val="2"/>
      </w:pPr>
      <w:r w:rsidRPr="00264811">
        <w:rPr>
          <w:rFonts w:hint="cs"/>
        </w:rPr>
        <w:t>3.</w:t>
      </w:r>
      <w:r w:rsidRPr="00264811">
        <w:rPr>
          <w:rFonts w:hint="cs"/>
          <w:cs/>
        </w:rPr>
        <w:t>ง่ายต่อการใช้งานและพัฒนาต่อ</w:t>
      </w:r>
    </w:p>
    <w:p w14:paraId="6E7048AA" w14:textId="6EEC6D75" w:rsidR="00400349" w:rsidRDefault="00400349" w:rsidP="00A421E0">
      <w:pPr>
        <w:pStyle w:val="2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7F9AC152" wp14:editId="601F617F">
            <wp:extent cx="2880000" cy="1891882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9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1650" w14:textId="764ED100" w:rsidR="00400349" w:rsidRDefault="00400349" w:rsidP="00A421E0">
      <w:pPr>
        <w:pStyle w:val="Caption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9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4" w:name="_Toc129788534"/>
      <w:r w:rsidRPr="00264811">
        <w:rPr>
          <w:rFonts w:hint="cs"/>
          <w:cs/>
        </w:rPr>
        <w:t xml:space="preserve">ตัวอย่างโค้ดสำหรับการสร้าง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ด้วย </w:t>
      </w:r>
      <w:proofErr w:type="spellStart"/>
      <w:r w:rsidRPr="00264811">
        <w:rPr>
          <w:rFonts w:hint="cs"/>
        </w:rPr>
        <w:t>fastAPI</w:t>
      </w:r>
      <w:bookmarkEnd w:id="44"/>
      <w:proofErr w:type="spellEnd"/>
    </w:p>
    <w:p w14:paraId="094562A4" w14:textId="77777777" w:rsidR="00400349" w:rsidRPr="00400349" w:rsidRDefault="00400349" w:rsidP="00A421E0"/>
    <w:p w14:paraId="4805AA15" w14:textId="45E5F057" w:rsidR="00400349" w:rsidRDefault="00400349" w:rsidP="00A421E0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6EC257CE" wp14:editId="30AF7026">
            <wp:extent cx="4320000" cy="1523134"/>
            <wp:effectExtent l="0" t="0" r="0" b="1270"/>
            <wp:docPr id="320" name="Picture 3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Graphical user interface, text, application, chat or text messag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2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0D61" w14:textId="36868B28" w:rsidR="00400349" w:rsidRDefault="00400349" w:rsidP="00A421E0">
      <w:pPr>
        <w:pStyle w:val="Caption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10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5" w:name="_Toc129788535"/>
      <w:r w:rsidRPr="00264811">
        <w:rPr>
          <w:rFonts w:hint="cs"/>
          <w:cs/>
        </w:rPr>
        <w:t xml:space="preserve">ผลลัพธ์แสดงคำว่า </w:t>
      </w:r>
      <w:r w:rsidRPr="00264811">
        <w:rPr>
          <w:rFonts w:hint="cs"/>
        </w:rPr>
        <w:t xml:space="preserve">Hello project </w:t>
      </w:r>
      <w:r w:rsidRPr="00264811">
        <w:rPr>
          <w:rFonts w:hint="cs"/>
          <w:cs/>
        </w:rPr>
        <w:t xml:space="preserve">จาก </w:t>
      </w:r>
      <w:proofErr w:type="spellStart"/>
      <w:r w:rsidRPr="00264811">
        <w:rPr>
          <w:rFonts w:hint="cs"/>
        </w:rPr>
        <w:t>fastAPI</w:t>
      </w:r>
      <w:bookmarkEnd w:id="45"/>
      <w:proofErr w:type="spellEnd"/>
    </w:p>
    <w:p w14:paraId="726C5D9E" w14:textId="425078C6" w:rsidR="00B82C25" w:rsidRDefault="00B82C25" w:rsidP="00A421E0"/>
    <w:p w14:paraId="24361FDE" w14:textId="4B715C9E" w:rsidR="00B82C25" w:rsidRDefault="00B82C25" w:rsidP="00A421E0"/>
    <w:p w14:paraId="56FAF27D" w14:textId="77777777" w:rsidR="00B82C25" w:rsidRPr="00B82C25" w:rsidRDefault="00B82C25" w:rsidP="00A421E0"/>
    <w:p w14:paraId="3140BCB1" w14:textId="1485D9C1" w:rsidR="00834AE0" w:rsidRPr="00C83DEF" w:rsidRDefault="00834AE0" w:rsidP="00A421E0">
      <w:pPr>
        <w:pStyle w:val="1"/>
        <w:rPr>
          <w:rFonts w:ascii="db_heavent_med" w:hAnsi="db_heavent_med"/>
          <w:color w:val="1090C6"/>
          <w:sz w:val="34"/>
          <w:szCs w:val="34"/>
        </w:rPr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2</w:t>
      </w:r>
      <w:r>
        <w:rPr>
          <w:rFonts w:hint="cs"/>
          <w:cs/>
        </w:rPr>
        <w:t xml:space="preserve"> </w:t>
      </w:r>
      <w:r w:rsidR="00400349" w:rsidRPr="00264811">
        <w:rPr>
          <w:rFonts w:hint="cs"/>
          <w:cs/>
        </w:rPr>
        <w:t xml:space="preserve">ทฤษฎี </w:t>
      </w:r>
      <w:r w:rsidR="00400349" w:rsidRPr="00264811">
        <w:rPr>
          <w:rFonts w:hint="cs"/>
        </w:rPr>
        <w:t>Git</w:t>
      </w:r>
    </w:p>
    <w:p w14:paraId="2D33027D" w14:textId="11A196CF" w:rsidR="00400349" w:rsidRDefault="00400349" w:rsidP="00A421E0">
      <w:pPr>
        <w:pStyle w:val="2"/>
      </w:pPr>
      <w:r w:rsidRPr="00264811">
        <w:rPr>
          <w:rFonts w:hint="cs"/>
        </w:rPr>
        <w:t xml:space="preserve">Git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Version Control </w:t>
      </w:r>
      <w:r w:rsidRPr="00264811">
        <w:rPr>
          <w:rFonts w:hint="cs"/>
          <w:cs/>
        </w:rPr>
        <w:t>ที่ถูกพัฒนาขึ้นมาเพื่อใช้ในกระบวนการพัฒนาซอฟต์แวร์ แปลให้เข้าใจแบบง่าย ๆ คือ ระบบที่ถูกพัฒนาขึ้นมาเพื่อใช้สำหรับการติดตาม ตรวจสอบ การพัฒนา แก้ไข ซอร์ซโค้ด ซอร</w:t>
      </w:r>
      <w:proofErr w:type="spellStart"/>
      <w:r w:rsidRPr="00264811">
        <w:rPr>
          <w:rFonts w:hint="cs"/>
          <w:cs/>
        </w:rPr>
        <w:t>์ซ</w:t>
      </w:r>
      <w:proofErr w:type="spellEnd"/>
      <w:r w:rsidRPr="00264811">
        <w:rPr>
          <w:rFonts w:hint="cs"/>
          <w:cs/>
        </w:rPr>
        <w:t>ไฟล์ ต่าง ๆ ในขั้นตอนการพัฒนา ที่สามารถตรวจสอบได้ทุกตัวอักษร ทุกบรรทัด ทุกไฟล์ ที่มีการแก้ไข ใครเป็นคนแก้ไข และแก้ไข ณ วันที่เท่าไหร่</w:t>
      </w:r>
      <w:r w:rsidR="00A548D2">
        <w:t xml:space="preserve"> </w:t>
      </w:r>
    </w:p>
    <w:p w14:paraId="1D0E4B4E" w14:textId="509A2CD2" w:rsidR="00400349" w:rsidRPr="00264811" w:rsidRDefault="00400349" w:rsidP="00A421E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ระบบการทำงานของ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ไม่ได้อยู่แค่การตรวจสอบการแก้ไขเท่านั้น ยังสามารถรวมการแก้ไขทั้งหมดเข้าด้วยกันได้อย่างชาญฉลาด เราเรียกขั้นตอนนี้ว่า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CI ( Continuous Integration 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และในปัจจุบัน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VCS ( Version Control System 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มีการควบรวมฟีเจอร์ที่ทำให้นักพัฒนาทำงานได้สะดวกมากขึ้น สามารถทำงานได้ตั้งแต่ขั้นตอนการพัฒนา ไปจนถึงการ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Deploy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งานขึ้นใช้งานบน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Server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เราเรียกขั้นตอนนี้ว่า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>CD ( Continuous Deployment 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รูปแบบการใช้งานของ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มีด้วยกัน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2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รูปแบบ คือ 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1987591009"/>
          <w:citation/>
        </w:sdtPr>
        <w:sdtContent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345C7A">
            <w:rPr>
              <w:rFonts w:ascii="TH Niramit AS" w:hAnsi="TH Niramit AS" w:cs="TH Niramit AS"/>
              <w:sz w:val="32"/>
              <w:szCs w:val="32"/>
            </w:rPr>
            <w:instrText xml:space="preserve"> CITATION cod20 \l 1033 </w:instrTex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345C7A" w:rsidRPr="00345C7A">
            <w:rPr>
              <w:rFonts w:ascii="TH Niramit AS" w:hAnsi="TH Niramit AS" w:cs="TH Niramit AS"/>
              <w:noProof/>
              <w:sz w:val="32"/>
              <w:szCs w:val="32"/>
            </w:rPr>
            <w:t>(codebee, 2020)</w: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3A4B3388" w14:textId="77777777" w:rsidR="00400349" w:rsidRDefault="00400349" w:rsidP="00A421E0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ใช้งานผ่าน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Command Line (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ใช้งานผ่านการพิมพ์คำสั่งด้วยตัวหนังสือ )</w:t>
      </w:r>
    </w:p>
    <w:p w14:paraId="4E544E51" w14:textId="15922A61" w:rsidR="007049C0" w:rsidRPr="00C362DF" w:rsidRDefault="00400349" w:rsidP="00A421E0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400349">
        <w:rPr>
          <w:rFonts w:ascii="TH Niramit AS" w:hAnsi="TH Niramit AS" w:cs="TH Niramit AS"/>
          <w:sz w:val="32"/>
          <w:szCs w:val="32"/>
          <w:cs/>
        </w:rPr>
        <w:t xml:space="preserve">ใช้งานผ่านโปรแกรม </w:t>
      </w:r>
      <w:r w:rsidRPr="00400349">
        <w:rPr>
          <w:rFonts w:ascii="TH Niramit AS" w:hAnsi="TH Niramit AS" w:cs="TH Niramit AS"/>
          <w:sz w:val="32"/>
          <w:szCs w:val="32"/>
        </w:rPr>
        <w:t xml:space="preserve">Git GUI ( </w:t>
      </w:r>
      <w:r w:rsidRPr="00400349">
        <w:rPr>
          <w:rFonts w:ascii="TH Niramit AS" w:hAnsi="TH Niramit AS" w:cs="TH Niramit AS"/>
          <w:sz w:val="32"/>
          <w:szCs w:val="32"/>
          <w:cs/>
        </w:rPr>
        <w:t>ใช้งานผ่านโปรแกรมสำเร็จรูป )</w:t>
      </w:r>
      <w:r w:rsidR="00834AE0" w:rsidRPr="00400349">
        <w:rPr>
          <w:rFonts w:ascii="TH Niramit AS" w:hAnsi="TH Niramit AS" w:cs="TH Niramit AS"/>
          <w:sz w:val="32"/>
          <w:szCs w:val="32"/>
        </w:rPr>
        <w:t> </w:t>
      </w:r>
    </w:p>
    <w:p w14:paraId="0117BCF2" w14:textId="5ED8F104" w:rsidR="007049C0" w:rsidRDefault="007049C0" w:rsidP="00A421E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2.1.13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r w:rsidRPr="00264811">
        <w:rPr>
          <w:rFonts w:ascii="TH Niramit AS" w:hAnsi="TH Niramit AS" w:cs="TH Niramit AS" w:hint="cs"/>
          <w:sz w:val="32"/>
          <w:szCs w:val="32"/>
        </w:rPr>
        <w:t>Node.js</w:t>
      </w:r>
    </w:p>
    <w:p w14:paraId="059D2CAD" w14:textId="77777777" w:rsidR="007049C0" w:rsidRPr="00264811" w:rsidRDefault="007049C0" w:rsidP="00A421E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คือสภาพแวดล้อมการทำงานของภาษา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นอกเว็บ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เบ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ราว์เซอร์ที่ทำงานด้วย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นั่นหมายความว่าเราสามารถใช้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ในการพ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ัต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นาแอพพลิเคชันแบบ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Command line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แอพพลิเคชัน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Desktop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หรือแม้แต่เว็บ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เซิร์ฟเวอร์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ได้ โดยที่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จะมี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APIs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ที่เราสามารถใช้สำหรับทำงานกับระบบปฏิบัติการ เช่น การรับค่าและการแสดงผล การอ่านเขียนไฟล์ และการทำงานกับเน็ต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เวิร์ก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เป็นต้น</w:t>
      </w:r>
    </w:p>
    <w:p w14:paraId="1172B48E" w14:textId="34E68E3C" w:rsidR="00C362DF" w:rsidRDefault="007049C0" w:rsidP="00A421E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ab/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ถูกพัฒนาและทำงานด้วยใช้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Chrome 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สำหรับคอมไพล์ภาษา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ให้เป็นภาษาเครื่องด้วยการคอมไพล์แบบ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Just-in-time (JIT)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เพื่อเพิ่มประสิทธิภาพการทำงานของภาษา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จากที่แต่เดิมมันเป็นภาษาที่มีการทำงานแบบ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Interpreted 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เป็นโปรแกรมที่สามารถใช้ได้ทั้งบน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Windows, Linux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Mac OS 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นั่นหมายความว่าคุณสามารถเขียนโปรแกรมในภาษา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และนำไปรันได้ทุกระบบปฏิบัติการที่สนับสนุนโดย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นี่เป็นแนวคิดของการเขียนครั้งเดียวแต่ทำงานได้ทุกที่ (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Write once, run anywhere)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ข้อดีอีกอย่างหนึ่งในการใช้ภาษา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คือทำให้การพัฒนาเว็บไซต์ทำได้อย่างขึ้นสำหรับนักพัฒนา เนื่องจากพวกเขาสามารถใช้ภาษา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สำหรับทั้ง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Front-end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Back-end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ได้โดยไม่ต้อง</w:t>
      </w:r>
      <w:r w:rsidRPr="00264811">
        <w:rPr>
          <w:rFonts w:ascii="TH Niramit AS" w:hAnsi="TH Niramit AS" w:cs="TH Niramit AS" w:hint="cs"/>
          <w:sz w:val="32"/>
          <w:szCs w:val="32"/>
          <w:cs/>
        </w:rPr>
        <w:lastRenderedPageBreak/>
        <w:t>ศึกษาภาษาเฉพาะในแต่ละด้าน ตัวอย่างของการพัฒนาเว็บโซ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ต์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ในรูปแบบนี้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React.js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ซึ่งเป็นไลบรารีโดย </w:t>
      </w:r>
      <w:r w:rsidRPr="00264811">
        <w:rPr>
          <w:rFonts w:ascii="TH Niramit AS" w:hAnsi="TH Niramit AS" w:cs="TH Niramit AS" w:hint="cs"/>
          <w:sz w:val="32"/>
          <w:szCs w:val="32"/>
        </w:rPr>
        <w:t>Facebook</w:t>
      </w:r>
      <w:r w:rsidR="00345C7A">
        <w:rPr>
          <w:rFonts w:ascii="TH Niramit AS" w:hAnsi="TH Niramit AS" w:cs="TH Niramit AS"/>
          <w:sz w:val="32"/>
          <w:szCs w:val="32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</w:rPr>
          <w:id w:val="-1110887506"/>
          <w:citation/>
        </w:sdtPr>
        <w:sdtContent>
          <w:r w:rsidR="0059453F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59453F">
            <w:rPr>
              <w:rFonts w:ascii="TH Niramit AS" w:hAnsi="TH Niramit AS" w:cs="TH Niramit AS"/>
              <w:sz w:val="32"/>
              <w:szCs w:val="32"/>
              <w:cs/>
            </w:rPr>
            <w:instrText>ทำค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21 \l 1033 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ทำความรู้จักกับ 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Node.js, 2021)</w: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</w:p>
    <w:p w14:paraId="70833537" w14:textId="21322DBD" w:rsidR="00C362DF" w:rsidRDefault="00C362DF" w:rsidP="00A421E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2.1.14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</w:rPr>
        <w:t>Matplotlibs</w:t>
      </w:r>
      <w:proofErr w:type="spellEnd"/>
    </w:p>
    <w:p w14:paraId="1D116AAD" w14:textId="08127388" w:rsidR="00C362DF" w:rsidRDefault="00C362DF" w:rsidP="00A421E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Matplotlib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เป็นโมดูลที่เป็นพื้นฐานของ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Python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สำหรับการวาดกราฟจากข้อมูลซึ่งจำเป็นมากสำหรับงานทางด้าน </w:t>
      </w:r>
      <w:r w:rsidRPr="00264811">
        <w:rPr>
          <w:rFonts w:ascii="TH Niramit AS" w:hAnsi="TH Niramit AS" w:cs="TH Niramit AS" w:hint="cs"/>
          <w:sz w:val="32"/>
          <w:szCs w:val="32"/>
        </w:rPr>
        <w:t>Data Analysis, Science, Engineering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เป็นตัวช่วยในการวิเคราะห์ข้อมูลโดยใช้รูปแบบของกราฟตัวอย่างประเภทกราฟที่มีให้ใช้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1.Scatter 2.Bar 3.Stem 4.Step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และอื่น ๆ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343857311"/>
          <w:citation/>
        </w:sdtPr>
        <w:sdtContent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instrText xml:space="preserve">หัด </w:instrText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\l 1033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หัด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Python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สำหรับคนเป็น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Excel :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ตอนที่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8 –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การสร้างกราฟด้วย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Matplotlib)</w: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46F57BD1" w14:textId="0E9CDBBD" w:rsidR="00C362DF" w:rsidRDefault="00C362DF" w:rsidP="00A421E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2.1.15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</w:rPr>
        <w:t>Mongodb</w:t>
      </w:r>
      <w:proofErr w:type="spellEnd"/>
    </w:p>
    <w:p w14:paraId="32A6A433" w14:textId="5612A76F" w:rsidR="00C362DF" w:rsidRDefault="00C362DF" w:rsidP="00A421E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open-source document database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โดยเป็นฐานข้อมูลแบบ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คือไม่มี </w:t>
      </w:r>
      <w:r w:rsidRPr="00264811">
        <w:rPr>
          <w:rFonts w:ascii="TH Niramit AS" w:hAnsi="TH Niramit AS" w:cs="TH Niramit AS" w:hint="cs"/>
          <w:sz w:val="32"/>
          <w:szCs w:val="32"/>
        </w:rPr>
        <w:t>relation (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ความสัมพันธ์) ของตารางแบบ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ทั่วๆไป แต่จะเก็บข้อมูลเป็นแบบ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(JavaScript Object Notation)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แทน การบันทึกข้อมูลทุกๆ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record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เราจะเรียกมันว่า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Document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ซึ่งจะเก็บค่าเป็น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key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value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จะเห็นว่ามันก็คือ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นั่นแหละ</w:t>
      </w:r>
      <w:r w:rsidR="009245EE">
        <w:rPr>
          <w:rFonts w:ascii="TH Niramit AS" w:hAnsi="TH Niramit AS" w:cs="TH Niramit AS"/>
          <w:sz w:val="32"/>
          <w:szCs w:val="32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</w:rPr>
          <w:id w:val="1203822557"/>
          <w:citation/>
        </w:sdtPr>
        <w:sdtContent>
          <w:r w:rsidR="009245EE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9245EE">
            <w:rPr>
              <w:rFonts w:ascii="TH Niramit AS" w:hAnsi="TH Niramit AS" w:cs="TH Niramit AS"/>
              <w:sz w:val="32"/>
              <w:szCs w:val="32"/>
            </w:rPr>
            <w:instrText xml:space="preserve"> CITATION Cha15 \l 1033 </w:instrTex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9245EE" w:rsidRPr="009245EE">
            <w:rPr>
              <w:rFonts w:ascii="TH Niramit AS" w:hAnsi="TH Niramit AS" w:cs="TH Niramit AS"/>
              <w:noProof/>
              <w:sz w:val="32"/>
              <w:szCs w:val="32"/>
            </w:rPr>
            <w:t>(Chai, 2015)</w: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proofErr w:type="gramStart"/>
      <w:r w:rsidRPr="00264811">
        <w:rPr>
          <w:rFonts w:ascii="TH Niramit AS" w:hAnsi="TH Niramit AS" w:cs="TH Niramit AS" w:hint="cs"/>
          <w:sz w:val="32"/>
          <w:szCs w:val="32"/>
          <w:cs/>
        </w:rPr>
        <w:t>ตัวอย่างเช่น</w:t>
      </w:r>
      <w:proofErr w:type="gramEnd"/>
    </w:p>
    <w:p w14:paraId="620B028A" w14:textId="78304CFA" w:rsidR="00C362DF" w:rsidRDefault="00C362DF" w:rsidP="00A421E0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drawing>
          <wp:inline distT="0" distB="0" distL="0" distR="0" wp14:anchorId="0C461F94" wp14:editId="2C5D0490">
            <wp:extent cx="2880000" cy="2012754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1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245" w14:textId="56299771" w:rsidR="00C362DF" w:rsidRDefault="00C362DF" w:rsidP="00A421E0">
      <w:pPr>
        <w:pStyle w:val="Caption"/>
      </w:pPr>
      <w:r w:rsidRPr="00C362DF">
        <w:rPr>
          <w:b/>
          <w:bCs/>
          <w:cs/>
        </w:rPr>
        <w:t xml:space="preserve">ภาพที่ </w:t>
      </w:r>
      <w:r w:rsidRPr="00C362DF">
        <w:rPr>
          <w:b/>
          <w:bCs/>
          <w:cs/>
        </w:rPr>
        <w:fldChar w:fldCharType="begin"/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</w:rPr>
        <w:instrText xml:space="preserve">SEQ </w:instrText>
      </w:r>
      <w:r w:rsidRPr="00C362DF">
        <w:rPr>
          <w:b/>
          <w:bCs/>
          <w:cs/>
        </w:rPr>
        <w:instrText xml:space="preserve">ภาพที่ </w:instrText>
      </w:r>
      <w:r w:rsidRPr="00C362DF">
        <w:rPr>
          <w:b/>
          <w:bCs/>
        </w:rPr>
        <w:instrText>\* ARABIC</w:instrText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11</w:t>
      </w:r>
      <w:r w:rsidRPr="00C362DF">
        <w:rPr>
          <w:b/>
          <w:bCs/>
          <w:cs/>
        </w:rPr>
        <w:fldChar w:fldCharType="end"/>
      </w:r>
      <w:r>
        <w:t xml:space="preserve"> </w:t>
      </w:r>
      <w:bookmarkStart w:id="46" w:name="_Toc129788536"/>
      <w:r w:rsidRPr="00264811">
        <w:rPr>
          <w:rFonts w:hint="cs"/>
          <w:cs/>
        </w:rPr>
        <w:t xml:space="preserve">ตัวอย่างข้อมูลแบบ </w:t>
      </w:r>
      <w:r w:rsidRPr="00264811">
        <w:rPr>
          <w:rFonts w:hint="cs"/>
        </w:rPr>
        <w:t>JSON</w:t>
      </w:r>
      <w:bookmarkEnd w:id="46"/>
    </w:p>
    <w:p w14:paraId="30950AF3" w14:textId="77777777" w:rsidR="00503DB4" w:rsidRPr="00503DB4" w:rsidRDefault="00503DB4" w:rsidP="00A421E0"/>
    <w:p w14:paraId="09E6C246" w14:textId="2495A77A" w:rsidR="00834AE0" w:rsidRDefault="0092716F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ข้อดีของตัวนี้เราจะพูดในหัวข้อถัดไป โดยหลักๆ ก็คือเหมาะกับองค์กรที่อยากจะเข้าถึงข้อมูลได้อย่างรวดเร็ว อีกทั้งยังเหมาะกับการทำ </w:t>
      </w:r>
      <w:r w:rsidRPr="00264811">
        <w:rPr>
          <w:rFonts w:hint="cs"/>
        </w:rPr>
        <w:t>Big Data</w:t>
      </w:r>
      <w:r>
        <w:t xml:space="preserve"> </w:t>
      </w:r>
      <w:r>
        <w:rPr>
          <w:rFonts w:hint="cs"/>
          <w:cs/>
        </w:rPr>
        <w:t>และอื่น ๆ ดังนี้</w:t>
      </w:r>
      <w:r w:rsidR="009245EE">
        <w:t xml:space="preserve"> </w:t>
      </w:r>
      <w:sdt>
        <w:sdtPr>
          <w:id w:val="-1215963386"/>
          <w:citation/>
        </w:sdtPr>
        <w:sdtContent>
          <w:r w:rsidR="009245EE">
            <w:fldChar w:fldCharType="begin"/>
          </w:r>
          <w:r w:rsidR="009245EE">
            <w:instrText xml:space="preserve"> CITATION VIS22 \l 1033 </w:instrText>
          </w:r>
          <w:r w:rsidR="009245EE">
            <w:fldChar w:fldCharType="separate"/>
          </w:r>
          <w:r w:rsidR="009245EE">
            <w:rPr>
              <w:noProof/>
            </w:rPr>
            <w:t>(PLC, 2022)</w:t>
          </w:r>
          <w:r w:rsidR="009245EE">
            <w:fldChar w:fldCharType="end"/>
          </w:r>
        </w:sdtContent>
      </w:sdt>
    </w:p>
    <w:p w14:paraId="3E5C4238" w14:textId="532BD877" w:rsidR="0092716F" w:rsidRDefault="0092716F" w:rsidP="00A421E0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ตัว </w:t>
      </w:r>
      <w:r w:rsidRPr="00264811">
        <w:rPr>
          <w:rFonts w:hint="cs"/>
        </w:rPr>
        <w:t xml:space="preserve">MongoDB </w:t>
      </w:r>
      <w:r w:rsidRPr="00264811">
        <w:rPr>
          <w:rFonts w:hint="cs"/>
          <w:cs/>
        </w:rPr>
        <w:t xml:space="preserve">สามารถที่จะสร้างเป็น </w:t>
      </w:r>
      <w:r w:rsidRPr="00264811">
        <w:rPr>
          <w:rFonts w:hint="cs"/>
        </w:rPr>
        <w:t xml:space="preserve">Cluster </w:t>
      </w:r>
      <w:r w:rsidRPr="00264811">
        <w:rPr>
          <w:rFonts w:hint="cs"/>
          <w:cs/>
        </w:rPr>
        <w:t xml:space="preserve">เพื่อที่จะตอบสนองของคำว่า </w:t>
      </w:r>
      <w:r w:rsidRPr="00264811">
        <w:rPr>
          <w:rFonts w:hint="cs"/>
        </w:rPr>
        <w:t xml:space="preserve">High Availability (HA) </w:t>
      </w:r>
      <w:r w:rsidRPr="00264811">
        <w:rPr>
          <w:rFonts w:hint="cs"/>
          <w:cs/>
        </w:rPr>
        <w:t xml:space="preserve">ได้ ซึ่งเราอาจจะเลือก </w:t>
      </w:r>
      <w:r w:rsidRPr="00264811">
        <w:rPr>
          <w:rFonts w:hint="cs"/>
        </w:rPr>
        <w:t xml:space="preserve">Region </w:t>
      </w:r>
      <w:r w:rsidRPr="00264811">
        <w:rPr>
          <w:rFonts w:hint="cs"/>
          <w:cs/>
        </w:rPr>
        <w:t xml:space="preserve">ที่เราอยากจะ </w:t>
      </w:r>
      <w:r w:rsidRPr="00264811">
        <w:rPr>
          <w:rFonts w:hint="cs"/>
        </w:rPr>
        <w:t xml:space="preserve">Deploy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นั้นๆ ได้</w:t>
      </w:r>
    </w:p>
    <w:p w14:paraId="16328523" w14:textId="05A762FC" w:rsidR="0092716F" w:rsidRDefault="0092716F" w:rsidP="00A421E0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ความรวดเร็วในการเข้าถึงข้อมูล เพราะว่าตัว </w:t>
      </w:r>
      <w:r w:rsidRPr="00264811">
        <w:rPr>
          <w:rFonts w:hint="cs"/>
        </w:rPr>
        <w:t xml:space="preserve">Database </w:t>
      </w:r>
      <w:r w:rsidRPr="00264811">
        <w:rPr>
          <w:rFonts w:hint="cs"/>
          <w:cs/>
        </w:rPr>
        <w:t xml:space="preserve">ของมันไม่มี </w:t>
      </w:r>
      <w:r w:rsidRPr="00264811">
        <w:rPr>
          <w:rFonts w:hint="cs"/>
        </w:rPr>
        <w:t xml:space="preserve">Schema </w:t>
      </w:r>
      <w:r w:rsidRPr="00264811">
        <w:rPr>
          <w:rFonts w:hint="cs"/>
          <w:cs/>
        </w:rPr>
        <w:t xml:space="preserve">ซึ่งจะต่างกับ </w:t>
      </w:r>
      <w:r w:rsidRPr="00264811">
        <w:rPr>
          <w:rFonts w:hint="cs"/>
        </w:rPr>
        <w:t xml:space="preserve">SQL </w:t>
      </w:r>
      <w:r w:rsidRPr="00264811">
        <w:rPr>
          <w:rFonts w:hint="cs"/>
          <w:cs/>
        </w:rPr>
        <w:t xml:space="preserve">โดยพวกนั้นจะอิงจากฐานข้อมูลที่มาจาก </w:t>
      </w:r>
      <w:r w:rsidRPr="00264811">
        <w:rPr>
          <w:rFonts w:hint="cs"/>
        </w:rPr>
        <w:t>Table</w:t>
      </w:r>
    </w:p>
    <w:p w14:paraId="018D1F57" w14:textId="347F5BE4" w:rsidR="0092716F" w:rsidRDefault="0092716F" w:rsidP="00A421E0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สามารถทำ </w:t>
      </w:r>
      <w:r w:rsidRPr="00264811">
        <w:rPr>
          <w:rFonts w:hint="cs"/>
        </w:rPr>
        <w:t xml:space="preserve">Auto Scale </w:t>
      </w:r>
      <w:r w:rsidRPr="00264811">
        <w:rPr>
          <w:rFonts w:hint="cs"/>
          <w:cs/>
        </w:rPr>
        <w:t xml:space="preserve">ได้ไม่ว่าจะมีการใช้งานมากน้อยแค่ไหน ตัวมันก็สามารถ </w:t>
      </w:r>
      <w:r w:rsidRPr="00264811">
        <w:rPr>
          <w:rFonts w:hint="cs"/>
        </w:rPr>
        <w:t xml:space="preserve">Adapt </w:t>
      </w:r>
      <w:r w:rsidRPr="00264811">
        <w:rPr>
          <w:rFonts w:hint="cs"/>
          <w:cs/>
        </w:rPr>
        <w:t xml:space="preserve">กับ </w:t>
      </w:r>
      <w:r w:rsidRPr="00264811">
        <w:rPr>
          <w:rFonts w:hint="cs"/>
        </w:rPr>
        <w:t xml:space="preserve">Environment </w:t>
      </w:r>
      <w:r w:rsidRPr="00264811">
        <w:rPr>
          <w:rFonts w:hint="cs"/>
          <w:cs/>
        </w:rPr>
        <w:t>นั้นๆ ได้</w:t>
      </w:r>
    </w:p>
    <w:p w14:paraId="14F50E6D" w14:textId="3ACEB510" w:rsidR="0092716F" w:rsidRDefault="0092716F" w:rsidP="00A421E0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รองรับ </w:t>
      </w:r>
      <w:r w:rsidRPr="00264811">
        <w:rPr>
          <w:rFonts w:hint="cs"/>
        </w:rPr>
        <w:t xml:space="preserve">Multiple Cloud Provider </w:t>
      </w:r>
      <w:r w:rsidRPr="00264811">
        <w:rPr>
          <w:rFonts w:hint="cs"/>
          <w:cs/>
        </w:rPr>
        <w:t xml:space="preserve">ซึ่งข้อดีข้อนี้มันจะทำให้ </w:t>
      </w:r>
      <w:r w:rsidRPr="00264811">
        <w:rPr>
          <w:rFonts w:hint="cs"/>
        </w:rPr>
        <w:t xml:space="preserve">Database </w:t>
      </w:r>
      <w:r w:rsidRPr="00264811">
        <w:rPr>
          <w:rFonts w:hint="cs"/>
          <w:cs/>
        </w:rPr>
        <w:t xml:space="preserve">ของเรามี </w:t>
      </w:r>
      <w:r w:rsidRPr="00264811">
        <w:rPr>
          <w:rFonts w:hint="cs"/>
        </w:rPr>
        <w:t xml:space="preserve">High Availability </w:t>
      </w:r>
      <w:r w:rsidRPr="00264811">
        <w:rPr>
          <w:rFonts w:hint="cs"/>
          <w:cs/>
        </w:rPr>
        <w:t xml:space="preserve">มากขึ้นโดยเราไม่จำเป็นที่จะต้องยึดติดกับ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เจ้าใดเจ้าหนึ่ง</w:t>
      </w:r>
    </w:p>
    <w:p w14:paraId="27050380" w14:textId="7A7AF3A3" w:rsidR="0092716F" w:rsidRDefault="0092716F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59E1AA27" w14:textId="4CDB5205" w:rsidR="0092716F" w:rsidRDefault="0092716F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lastRenderedPageBreak/>
        <w:tab/>
      </w:r>
      <w:r>
        <w:tab/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React Web Framework </w:t>
      </w:r>
      <w:r w:rsidRPr="00264811">
        <w:rPr>
          <w:rFonts w:hint="cs"/>
          <w:cs/>
        </w:rPr>
        <w:t xml:space="preserve">คล้าย ๆ กับ </w:t>
      </w:r>
      <w:r w:rsidRPr="00264811">
        <w:rPr>
          <w:rFonts w:hint="cs"/>
        </w:rPr>
        <w:t xml:space="preserve">Create React App </w:t>
      </w:r>
      <w:r w:rsidRPr="00264811">
        <w:rPr>
          <w:rFonts w:hint="cs"/>
          <w:cs/>
        </w:rPr>
        <w:t xml:space="preserve">ที่ช่วยให้เราเขียนเว็บได้สะดวกขึ้น เพราะ </w:t>
      </w:r>
      <w:r w:rsidRPr="00264811">
        <w:rPr>
          <w:rFonts w:hint="cs"/>
        </w:rPr>
        <w:t xml:space="preserve">Setup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Config </w:t>
      </w:r>
      <w:r w:rsidRPr="00264811">
        <w:rPr>
          <w:rFonts w:hint="cs"/>
          <w:cs/>
        </w:rPr>
        <w:t xml:space="preserve">ให้เรียบร้อยครบถ้วน ยกตัวอย่างข้อดีของ </w:t>
      </w:r>
      <w:r w:rsidRPr="00264811">
        <w:rPr>
          <w:rFonts w:hint="cs"/>
        </w:rPr>
        <w:t>Next.js</w:t>
      </w:r>
      <w:r w:rsidRPr="00264811">
        <w:rPr>
          <w:rFonts w:hint="cs"/>
          <w:cs/>
        </w:rPr>
        <w:t xml:space="preserve"> เช่น</w:t>
      </w:r>
      <w:r w:rsidR="00F872AD">
        <w:t xml:space="preserve"> </w:t>
      </w:r>
      <w:sdt>
        <w:sdtPr>
          <w:id w:val="259574729"/>
          <w:citation/>
        </w:sdtPr>
        <w:sdtContent>
          <w:r w:rsidR="00F872AD">
            <w:fldChar w:fldCharType="begin"/>
          </w:r>
          <w:r w:rsidR="00F872AD">
            <w:instrText xml:space="preserve"> CITATION Pal17 \l 1033 </w:instrText>
          </w:r>
          <w:r w:rsidR="00F872AD">
            <w:fldChar w:fldCharType="separate"/>
          </w:r>
          <w:r w:rsidR="00F872AD">
            <w:rPr>
              <w:noProof/>
            </w:rPr>
            <w:t>(Pallop, 2017)</w:t>
          </w:r>
          <w:r w:rsidR="00F872AD">
            <w:fldChar w:fldCharType="end"/>
          </w:r>
        </w:sdtContent>
      </w:sdt>
    </w:p>
    <w:p w14:paraId="7B48CB72" w14:textId="17EBAC40" w:rsidR="0092716F" w:rsidRPr="00264811" w:rsidRDefault="0092716F" w:rsidP="00A421E0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SSR (server-side rendering)</w:t>
      </w:r>
    </w:p>
    <w:p w14:paraId="32B1D990" w14:textId="77777777" w:rsidR="0092716F" w:rsidRPr="00264811" w:rsidRDefault="0092716F" w:rsidP="00A421E0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Hot rendering</w:t>
      </w:r>
    </w:p>
    <w:p w14:paraId="6BF43A9B" w14:textId="77777777" w:rsidR="0092716F" w:rsidRPr="00264811" w:rsidRDefault="0092716F" w:rsidP="00A421E0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Static HTML file exportable</w:t>
      </w:r>
    </w:p>
    <w:p w14:paraId="13794F96" w14:textId="77777777" w:rsidR="0092716F" w:rsidRPr="00264811" w:rsidRDefault="0092716F" w:rsidP="00A421E0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Project Structure</w:t>
      </w:r>
    </w:p>
    <w:p w14:paraId="2FEEE9F6" w14:textId="77777777" w:rsidR="0092716F" w:rsidRPr="00264811" w:rsidRDefault="0092716F" w:rsidP="00A421E0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Routing</w:t>
      </w:r>
    </w:p>
    <w:p w14:paraId="7B924C3E" w14:textId="44DCA289" w:rsidR="0092716F" w:rsidRDefault="0092716F" w:rsidP="00A421E0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Easy setting up &amp; installation</w:t>
      </w:r>
    </w:p>
    <w:p w14:paraId="5F5441D3" w14:textId="0B2339E0" w:rsidR="00072D81" w:rsidRDefault="00072D81" w:rsidP="00A421E0">
      <w:pPr>
        <w:jc w:val="thaiDistribute"/>
      </w:pPr>
      <w:r w:rsidRPr="00264811">
        <w:rPr>
          <w:rFonts w:hint="cs"/>
          <w:cs/>
        </w:rPr>
        <w:t xml:space="preserve">สามารถทำเว็บไซต์ได้ทั้งแบบ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dynamic </w:t>
      </w:r>
      <w:r w:rsidRPr="00264811">
        <w:rPr>
          <w:rFonts w:hint="cs"/>
          <w:cs/>
        </w:rPr>
        <w:t xml:space="preserve">ซึ่งข้อดีของการเป็น </w:t>
      </w:r>
      <w:r w:rsidRPr="00264811">
        <w:rPr>
          <w:rFonts w:hint="cs"/>
        </w:rPr>
        <w:t xml:space="preserve">server side rendering </w:t>
      </w:r>
      <w:r w:rsidRPr="00264811">
        <w:rPr>
          <w:rFonts w:hint="cs"/>
          <w:cs/>
        </w:rPr>
        <w:t xml:space="preserve">คือ ช่วยในเรื่อง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search engine optimization </w:t>
      </w:r>
      <w:r w:rsidRPr="00264811">
        <w:rPr>
          <w:rFonts w:hint="cs"/>
          <w:cs/>
        </w:rPr>
        <w:t xml:space="preserve">เพราะถ้าทำการ </w:t>
      </w:r>
      <w:r w:rsidRPr="00264811">
        <w:rPr>
          <w:rFonts w:hint="cs"/>
        </w:rPr>
        <w:t xml:space="preserve">inspect </w:t>
      </w:r>
      <w:r w:rsidRPr="00264811">
        <w:rPr>
          <w:rFonts w:hint="cs"/>
          <w:cs/>
        </w:rPr>
        <w:t xml:space="preserve">เว็บไซต์ที่สร้างโดย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จะเห็นว่า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จะเป็น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ส่วนใหญ่ ซึ่งทำให้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ค้นผ่าน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เพื่อให้ได้ข้อมูลและจัดหมวดหมู่ได้ง่ายกว่า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ที่เป็น </w:t>
      </w:r>
      <w:r w:rsidRPr="00264811">
        <w:rPr>
          <w:rFonts w:hint="cs"/>
        </w:rPr>
        <w:t xml:space="preserve">JavaScript </w:t>
      </w:r>
      <w:r w:rsidRPr="00264811">
        <w:rPr>
          <w:rFonts w:hint="cs"/>
          <w:cs/>
        </w:rPr>
        <w:t xml:space="preserve">มากกว่า ทำให้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>เป็นที่นิยมในหลายๆบริษัท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 ข้อดีก็คือ </w:t>
      </w:r>
      <w:r w:rsidRPr="00264811">
        <w:rPr>
          <w:rFonts w:hint="cs"/>
        </w:rPr>
        <w:t xml:space="preserve">render </w:t>
      </w:r>
      <w:r w:rsidRPr="00264811">
        <w:rPr>
          <w:rFonts w:hint="cs"/>
          <w:cs/>
        </w:rPr>
        <w:t xml:space="preserve">ได้เร็วกว่า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get static path </w:t>
      </w:r>
      <w:r w:rsidRPr="00264811">
        <w:rPr>
          <w:rFonts w:hint="cs"/>
          <w:cs/>
        </w:rPr>
        <w:t xml:space="preserve">ซึ่งการสร้าง </w:t>
      </w:r>
      <w:r w:rsidRPr="00264811">
        <w:rPr>
          <w:rFonts w:hint="cs"/>
        </w:rPr>
        <w:t xml:space="preserve">path </w:t>
      </w:r>
      <w:r w:rsidRPr="00264811">
        <w:rPr>
          <w:rFonts w:hint="cs"/>
          <w:cs/>
        </w:rPr>
        <w:t xml:space="preserve">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>แบบเว็ปไซ</w:t>
      </w:r>
      <w:proofErr w:type="spellStart"/>
      <w:r w:rsidRPr="00264811">
        <w:rPr>
          <w:rFonts w:hint="cs"/>
          <w:cs/>
        </w:rPr>
        <w:t>ต์</w:t>
      </w:r>
      <w:proofErr w:type="spellEnd"/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โดยไม่ต้องทำการเชื่อมต่อกับ </w:t>
      </w:r>
      <w:r w:rsidRPr="00264811">
        <w:rPr>
          <w:rFonts w:hint="cs"/>
        </w:rPr>
        <w:t xml:space="preserve">back end </w:t>
      </w:r>
      <w:r w:rsidRPr="00264811">
        <w:rPr>
          <w:rFonts w:hint="cs"/>
          <w:cs/>
        </w:rPr>
        <w:t xml:space="preserve">เพื่อให้ได้ </w:t>
      </w:r>
      <w:r w:rsidRPr="00264811">
        <w:rPr>
          <w:rFonts w:hint="cs"/>
        </w:rPr>
        <w:t xml:space="preserve">data </w:t>
      </w:r>
      <w:r w:rsidRPr="00264811">
        <w:rPr>
          <w:rFonts w:hint="cs"/>
          <w:cs/>
        </w:rPr>
        <w:t xml:space="preserve">ยิ่งไปกว่านั้น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สามารถรวมเข้ากับ </w:t>
      </w:r>
      <w:r w:rsidRPr="00264811">
        <w:rPr>
          <w:rFonts w:hint="cs"/>
        </w:rPr>
        <w:t xml:space="preserve">backend </w:t>
      </w:r>
      <w:r w:rsidRPr="00264811">
        <w:rPr>
          <w:rFonts w:hint="cs"/>
          <w:cs/>
        </w:rPr>
        <w:t xml:space="preserve">ได้ง่ายๆ 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API routes </w:t>
      </w:r>
      <w:r w:rsidRPr="00264811">
        <w:rPr>
          <w:rFonts w:hint="cs"/>
          <w:cs/>
        </w:rPr>
        <w:t xml:space="preserve">ในการรับส่ง </w:t>
      </w:r>
      <w:r w:rsidRPr="00264811">
        <w:rPr>
          <w:rFonts w:hint="cs"/>
        </w:rPr>
        <w:t xml:space="preserve">request </w:t>
      </w:r>
      <w:r w:rsidRPr="00264811">
        <w:rPr>
          <w:rFonts w:hint="cs"/>
          <w:cs/>
        </w:rPr>
        <w:t xml:space="preserve">ใน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จะมีอีก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ที่เรียกว่า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 xml:space="preserve">ที่ถูกปฏิบัติเป็น </w:t>
      </w:r>
      <w:r w:rsidRPr="00264811">
        <w:rPr>
          <w:rFonts w:hint="cs"/>
        </w:rPr>
        <w:t xml:space="preserve">endpoint </w:t>
      </w:r>
      <w:r w:rsidRPr="00264811">
        <w:rPr>
          <w:rFonts w:hint="cs"/>
          <w:cs/>
        </w:rPr>
        <w:t xml:space="preserve">แทนที่จะเป็น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ซึ่ง </w:t>
      </w:r>
      <w:r w:rsidRPr="00264811">
        <w:rPr>
          <w:rFonts w:hint="cs"/>
        </w:rPr>
        <w:t xml:space="preserve">folder API </w:t>
      </w:r>
      <w:r w:rsidRPr="00264811">
        <w:rPr>
          <w:rFonts w:hint="cs"/>
          <w:cs/>
        </w:rPr>
        <w:t xml:space="preserve">นี้จะเป็นในส่วนหนึ่งของ </w:t>
      </w:r>
      <w:r w:rsidRPr="00264811">
        <w:rPr>
          <w:rFonts w:hint="cs"/>
        </w:rPr>
        <w:t xml:space="preserve">server-side </w:t>
      </w:r>
      <w:r w:rsidRPr="00264811">
        <w:rPr>
          <w:rFonts w:hint="cs"/>
          <w:cs/>
        </w:rPr>
        <w:t xml:space="preserve">เท่านั้น ทำให้ไม่ไปเพิ่ม </w:t>
      </w:r>
      <w:r w:rsidRPr="00264811">
        <w:rPr>
          <w:rFonts w:hint="cs"/>
        </w:rPr>
        <w:t xml:space="preserve">size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>client side</w:t>
      </w:r>
      <w:sdt>
        <w:sdtPr>
          <w:rPr>
            <w:rFonts w:hint="cs"/>
          </w:rPr>
          <w:id w:val="-102193483"/>
          <w:citation/>
        </w:sdtPr>
        <w:sdtContent>
          <w:r w:rsidR="009245EE">
            <w:fldChar w:fldCharType="begin"/>
          </w:r>
          <w:r w:rsidR="009245EE">
            <w:instrText xml:space="preserve"> CITATION fre21 \l 1033 </w:instrText>
          </w:r>
          <w:r w:rsidR="009245EE">
            <w:fldChar w:fldCharType="separate"/>
          </w:r>
          <w:r w:rsidR="009245EE">
            <w:rPr>
              <w:noProof/>
            </w:rPr>
            <w:t xml:space="preserve"> (frevation, 2021)</w:t>
          </w:r>
          <w:r w:rsidR="009245EE">
            <w:fldChar w:fldCharType="end"/>
          </w:r>
        </w:sdtContent>
      </w:sdt>
    </w:p>
    <w:p w14:paraId="692B48FA" w14:textId="1D3FD988" w:rsidR="00072D81" w:rsidRPr="00264811" w:rsidRDefault="00072D81" w:rsidP="00A421E0">
      <w:pPr>
        <w:jc w:val="thaiDistribute"/>
      </w:pPr>
      <w:r>
        <w:tab/>
        <w:t xml:space="preserve">2.1.17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Numpy</w:t>
      </w:r>
      <w:proofErr w:type="spellEnd"/>
    </w:p>
    <w:p w14:paraId="13BCB757" w14:textId="313946E4" w:rsidR="0092716F" w:rsidRDefault="00072D81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>Library(</w:t>
      </w:r>
      <w:r w:rsidRPr="00264811">
        <w:rPr>
          <w:rFonts w:hint="cs"/>
          <w:cs/>
        </w:rPr>
        <w:t xml:space="preserve">ไลบรารี่) ที่รู้จัก และเป็นที่นิยมใช้ในการคำนวณเช่น ใช้คำนวณ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หรือ คำนวณกับ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ในงาน </w:t>
      </w:r>
      <w:r w:rsidRPr="00264811">
        <w:rPr>
          <w:rFonts w:hint="cs"/>
        </w:rPr>
        <w:t xml:space="preserve">Data Science, Data analytics </w:t>
      </w:r>
      <w:r w:rsidRPr="00264811">
        <w:rPr>
          <w:rFonts w:hint="cs"/>
          <w:cs/>
        </w:rPr>
        <w:t xml:space="preserve">และในการทำ </w:t>
      </w:r>
      <w:r w:rsidRPr="00264811">
        <w:rPr>
          <w:rFonts w:hint="cs"/>
        </w:rPr>
        <w:t>Machine Learning (</w:t>
      </w:r>
      <w:r w:rsidRPr="00264811">
        <w:rPr>
          <w:rFonts w:hint="cs"/>
          <w:cs/>
        </w:rPr>
        <w:t xml:space="preserve">การเรียนรู้ของเครื่องจักร) หรือ </w:t>
      </w:r>
      <w:r w:rsidRPr="00264811">
        <w:rPr>
          <w:rFonts w:hint="cs"/>
        </w:rPr>
        <w:t>Deep Learning (</w:t>
      </w:r>
      <w:r w:rsidRPr="00264811">
        <w:rPr>
          <w:rFonts w:hint="cs"/>
          <w:cs/>
        </w:rPr>
        <w:t xml:space="preserve">ดีพ </w:t>
      </w:r>
      <w:proofErr w:type="spellStart"/>
      <w:r w:rsidRPr="00264811">
        <w:rPr>
          <w:rFonts w:hint="cs"/>
          <w:cs/>
        </w:rPr>
        <w:t>เลิน</w:t>
      </w:r>
      <w:proofErr w:type="spellEnd"/>
      <w:r w:rsidRPr="00264811">
        <w:rPr>
          <w:rFonts w:hint="cs"/>
          <w:cs/>
        </w:rPr>
        <w:t xml:space="preserve">นิ่ง) ก็ยังคงต้องใช้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>อยู่ดี</w:t>
      </w:r>
      <w:r w:rsidRPr="00264811">
        <w:rPr>
          <w:rFonts w:hint="cs"/>
        </w:rPr>
        <w:t xml:space="preserve"> NumPy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พื้นฐานที่ใช้คำนวณทางคณิตศาสตร์ด้วยภาษา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สามารถคำนวณ หรือ ดำเนินการทางตรรกะใน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หลายมิติ หรือ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ได้อย่างรวดเร็ว เพราะ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เขียนด้วยภาษา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ที่ </w:t>
      </w:r>
      <w:r w:rsidRPr="00264811">
        <w:rPr>
          <w:rFonts w:hint="cs"/>
        </w:rPr>
        <w:t xml:space="preserve">Compile </w:t>
      </w:r>
      <w:r w:rsidRPr="00264811">
        <w:rPr>
          <w:rFonts w:hint="cs"/>
          <w:cs/>
        </w:rPr>
        <w:t>ไว้แล้ว</w:t>
      </w:r>
      <w:r w:rsidR="00F872AD">
        <w:t xml:space="preserve"> </w:t>
      </w:r>
      <w:sdt>
        <w:sdtPr>
          <w:id w:val="1859228729"/>
          <w:citation/>
        </w:sdtPr>
        <w:sdtContent>
          <w:r w:rsidR="00F872AD">
            <w:fldChar w:fldCharType="begin"/>
          </w:r>
          <w:r w:rsidR="00F872AD">
            <w:instrText xml:space="preserve"> CITATION min \l 1033 </w:instrText>
          </w:r>
          <w:r w:rsidR="00F872AD">
            <w:fldChar w:fldCharType="separate"/>
          </w:r>
          <w:r w:rsidR="00F872AD">
            <w:rPr>
              <w:noProof/>
            </w:rPr>
            <w:t xml:space="preserve">(mindphp, NumPy </w:t>
          </w:r>
          <w:r w:rsidR="00F872AD" w:rsidRPr="00F872AD">
            <w:rPr>
              <w:noProof/>
              <w:cs/>
            </w:rPr>
            <w:t>คืออะไร)</w:t>
          </w:r>
          <w:r w:rsidR="00F872AD">
            <w:fldChar w:fldCharType="end"/>
          </w:r>
        </w:sdtContent>
      </w:sdt>
    </w:p>
    <w:p w14:paraId="6770DEE4" w14:textId="50167BE9" w:rsidR="00B56E6F" w:rsidRDefault="00B56E6F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นั้นได้แรงบันดาลใจมาจาก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ดังนั้นผู้ที่มีประสบการณ์ด้าน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อยู่แล้วจะทำความเข้าใจ </w:t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ได้ไม่ยาก โดยหลักการของ คือการนิยามตัวแปร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>หลายมิติ ที่เราคุ้นเคยในคณิตศาสตร์ อาทิเช่น เวกเตอร์ (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 xml:space="preserve">มิติ) </w:t>
      </w:r>
      <w:proofErr w:type="spellStart"/>
      <w:r w:rsidRPr="00264811">
        <w:rPr>
          <w:rFonts w:hint="cs"/>
          <w:cs/>
        </w:rPr>
        <w:t>เมตริกซ์</w:t>
      </w:r>
      <w:proofErr w:type="spellEnd"/>
      <w:r w:rsidRPr="00264811">
        <w:rPr>
          <w:rFonts w:hint="cs"/>
          <w:cs/>
        </w:rPr>
        <w:t xml:space="preserve"> (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 xml:space="preserve">มิติ) เทนเซอร์ (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 xml:space="preserve">มิติขึ้นไป) เป็นต้นและ </w:t>
      </w:r>
      <w:r w:rsidRPr="00264811">
        <w:rPr>
          <w:rFonts w:hint="cs"/>
        </w:rPr>
        <w:t xml:space="preserve">operations </w:t>
      </w:r>
      <w:r w:rsidRPr="00264811">
        <w:rPr>
          <w:rFonts w:hint="cs"/>
          <w:cs/>
        </w:rPr>
        <w:t xml:space="preserve">ของมัน ในการทำความเข้าใจ </w:t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นั้นเพื่อนๆ ควรมีความรู้พื้นฐาน </w:t>
      </w:r>
      <w:r w:rsidRPr="00264811">
        <w:rPr>
          <w:rFonts w:hint="cs"/>
        </w:rPr>
        <w:t xml:space="preserve">Linear algebra </w:t>
      </w:r>
      <w:r w:rsidRPr="00264811">
        <w:rPr>
          <w:rFonts w:hint="cs"/>
          <w:cs/>
        </w:rPr>
        <w:t xml:space="preserve">พวก </w:t>
      </w:r>
      <w:r w:rsidRPr="00264811">
        <w:rPr>
          <w:rFonts w:hint="cs"/>
        </w:rPr>
        <w:t xml:space="preserve">vector / matrix </w:t>
      </w:r>
      <w:r w:rsidRPr="00264811">
        <w:rPr>
          <w:rFonts w:hint="cs"/>
          <w:cs/>
        </w:rPr>
        <w:t>ในระดับหนึ่ง</w:t>
      </w:r>
      <w:r w:rsidR="00F872AD">
        <w:t xml:space="preserve"> </w:t>
      </w:r>
      <w:sdt>
        <w:sdtPr>
          <w:id w:val="-1841309477"/>
          <w:citation/>
        </w:sdtPr>
        <w:sdtContent>
          <w:r w:rsidR="00F872AD">
            <w:fldChar w:fldCharType="begin"/>
          </w:r>
          <w:r w:rsidR="00F872AD">
            <w:instrText xml:space="preserve"> CITATION JUN19 \l 1033 </w:instrText>
          </w:r>
          <w:r w:rsidR="00F872AD">
            <w:fldChar w:fldCharType="separate"/>
          </w:r>
          <w:r w:rsidR="00F872AD">
            <w:rPr>
              <w:noProof/>
            </w:rPr>
            <w:t>(JUNG, 2019)</w:t>
          </w:r>
          <w:r w:rsidR="00F872AD">
            <w:fldChar w:fldCharType="end"/>
          </w:r>
        </w:sdtContent>
      </w:sdt>
    </w:p>
    <w:p w14:paraId="4EA1E582" w14:textId="150F3ABB" w:rsidR="00B56E6F" w:rsidRDefault="00B56E6F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044CE26B" w14:textId="314106EB" w:rsidR="00B56E6F" w:rsidRDefault="00B56E6F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คือ หนึ่งใน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สำคัญของภาษา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เริ่มพัฒนาโดย </w:t>
      </w:r>
      <w:r w:rsidRPr="00264811">
        <w:rPr>
          <w:rFonts w:hint="cs"/>
        </w:rPr>
        <w:t xml:space="preserve">Wes McKinney </w:t>
      </w:r>
      <w:r w:rsidRPr="00264811">
        <w:rPr>
          <w:rFonts w:hint="cs"/>
          <w:cs/>
        </w:rPr>
        <w:t xml:space="preserve">นักพัฒนาซอฟต์แวร์ชาวอเมริกัน ปัจจุบัน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open source </w:t>
      </w:r>
      <w:r w:rsidRPr="00264811">
        <w:rPr>
          <w:rFonts w:hint="cs"/>
          <w:cs/>
        </w:rPr>
        <w:t xml:space="preserve">ให้ทุกคนสามารถใช้ได้แบบฟรี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มาจากคำว่า </w:t>
      </w:r>
      <w:r w:rsidRPr="00264811">
        <w:rPr>
          <w:rFonts w:hint="cs"/>
        </w:rPr>
        <w:t>Panel Data (</w:t>
      </w:r>
      <w:r w:rsidRPr="00264811">
        <w:rPr>
          <w:rFonts w:hint="cs"/>
          <w:cs/>
        </w:rPr>
        <w:t>ชุดข้อมูลหลายมิติ) มีจุดเด่นด้านการวิเคราะห์ข้อมูล (</w:t>
      </w:r>
      <w:r w:rsidRPr="00264811">
        <w:rPr>
          <w:rFonts w:hint="cs"/>
        </w:rPr>
        <w:t xml:space="preserve">Data Analysis) </w:t>
      </w:r>
      <w:r w:rsidRPr="00264811">
        <w:rPr>
          <w:rFonts w:hint="cs"/>
          <w:cs/>
        </w:rPr>
        <w:t>และการทำความสะอาด (</w:t>
      </w:r>
      <w:r w:rsidRPr="00264811">
        <w:rPr>
          <w:rFonts w:hint="cs"/>
        </w:rPr>
        <w:t xml:space="preserve">Data Cleaning) </w:t>
      </w:r>
      <w:r w:rsidRPr="00264811">
        <w:rPr>
          <w:rFonts w:hint="cs"/>
          <w:cs/>
        </w:rPr>
        <w:t xml:space="preserve">ซึ่งเป็น </w:t>
      </w:r>
      <w:r w:rsidRPr="00264811">
        <w:rPr>
          <w:rFonts w:hint="cs"/>
        </w:rPr>
        <w:t xml:space="preserve">Process </w:t>
      </w:r>
      <w:r w:rsidRPr="00264811">
        <w:rPr>
          <w:rFonts w:hint="cs"/>
          <w:cs/>
        </w:rPr>
        <w:t xml:space="preserve">ที่สำคัญมากในการทำงานกับข้อมูล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>มีความสามารถในการจัดการ และวิเคราะห์ข้อมูลได้อย่างมีประสิทธิภาพตั้งแต่ข้อมูล</w:t>
      </w:r>
      <w:r w:rsidRPr="00264811">
        <w:rPr>
          <w:rFonts w:hint="cs"/>
          <w:cs/>
        </w:rPr>
        <w:lastRenderedPageBreak/>
        <w:t xml:space="preserve">ขนาดเล็กไปจนถึงข้อมูลขนาดใหญ่ ทำให้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ตอบโจทย์งานในยุคที่ข้อมูลมีขนาดใหญ่มากขึ้นเรื่อย ๆ ได้ ไม่มีปัญหาติดขัดเหมือนกับ </w:t>
      </w:r>
      <w:r w:rsidRPr="00264811">
        <w:rPr>
          <w:rFonts w:hint="cs"/>
        </w:rPr>
        <w:t xml:space="preserve">Spreadsheets </w:t>
      </w:r>
      <w:r w:rsidRPr="00264811">
        <w:rPr>
          <w:rFonts w:hint="cs"/>
          <w:cs/>
        </w:rPr>
        <w:t xml:space="preserve">อื่นๆ (เช่น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 xml:space="preserve">ซึ่งจะทำงานได้ช้าลงหากข้อมูลมีขนาดใหญ่ขึ้น) ขั้นตอนการเตรียมข้อมูลนั้นมีความสำคัญมาก และ </w:t>
      </w:r>
      <w:r w:rsidRPr="00264811">
        <w:rPr>
          <w:rFonts w:hint="cs"/>
        </w:rPr>
        <w:t xml:space="preserve">Data Scientist </w:t>
      </w:r>
      <w:r w:rsidRPr="00264811">
        <w:rPr>
          <w:rFonts w:hint="cs"/>
          <w:cs/>
        </w:rPr>
        <w:t xml:space="preserve">อาจจะใช้เวลาส่วนใหญ่หมดไปกับขั้นตอนนี้ เพราะหากข้อมูลที่เตรียมได้ไม่มีประสิทธิภาพ การนำ </w:t>
      </w:r>
      <w:r w:rsidRPr="00264811">
        <w:rPr>
          <w:rFonts w:hint="cs"/>
        </w:rPr>
        <w:t xml:space="preserve">Insights </w:t>
      </w:r>
      <w:r w:rsidRPr="00264811">
        <w:rPr>
          <w:rFonts w:hint="cs"/>
          <w:cs/>
        </w:rPr>
        <w:t>ไปใช้งาน หรือนำข้อมูลไปสร้างโมเดล ย่อมทำให้ได้ข้อมูลที่ไม่น่าเชื่อถือนั่นเอง</w:t>
      </w:r>
    </w:p>
    <w:p w14:paraId="35D85C96" w14:textId="41625C45" w:rsidR="00B56E6F" w:rsidRDefault="00B56E6F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  <w:cs/>
        </w:rPr>
        <w:t xml:space="preserve">นอกจากนี้ เมื่อเปรียบเทียบกับ </w:t>
      </w:r>
      <w:r w:rsidRPr="00264811">
        <w:rPr>
          <w:rFonts w:hint="cs"/>
        </w:rPr>
        <w:t xml:space="preserve">Tools </w:t>
      </w:r>
      <w:r w:rsidRPr="00264811">
        <w:rPr>
          <w:rFonts w:hint="cs"/>
          <w:cs/>
        </w:rPr>
        <w:t xml:space="preserve">วิเคราะห์ข้อมูลอื่นๆ อย่าง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 xml:space="preserve">อาจไม่ตอบโจทย์เต็มที่หากต้องการเชื่อมต่อกับแหล่งข้อมูลบางประเภท หรือทำ </w:t>
      </w:r>
      <w:r w:rsidRPr="00264811">
        <w:rPr>
          <w:rFonts w:hint="cs"/>
        </w:rPr>
        <w:t>Automation (</w:t>
      </w:r>
      <w:r w:rsidRPr="00264811">
        <w:rPr>
          <w:rFonts w:hint="cs"/>
          <w:cs/>
        </w:rPr>
        <w:t xml:space="preserve">ระบบจัดการอัตโนมัติ) ในขณะที่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ซึ่งเป็นส่วนหนึ่งของ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นั้นสามารถใช้การเขียนโค้ด เพื่อปรับแต่ง หรือเชื่อมต่อกับโปรแกรมอื่นๆ ได้สะดวก</w:t>
      </w:r>
      <w:r w:rsidR="00F872AD">
        <w:t xml:space="preserve"> </w:t>
      </w:r>
      <w:sdt>
        <w:sdtPr>
          <w:rPr>
            <w:rFonts w:hint="cs"/>
            <w:cs/>
          </w:rPr>
          <w:id w:val="1925838347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Pan21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(Panchart, 2021)</w:t>
          </w:r>
          <w:r w:rsidR="00F872AD">
            <w:rPr>
              <w:cs/>
            </w:rPr>
            <w:fldChar w:fldCharType="end"/>
          </w:r>
        </w:sdtContent>
      </w:sdt>
    </w:p>
    <w:p w14:paraId="6AD23F56" w14:textId="1C05CED6" w:rsidR="00B56E6F" w:rsidRDefault="00B56E6F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2.1.19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Pythainlp</w:t>
      </w:r>
      <w:proofErr w:type="spellEnd"/>
    </w:p>
    <w:p w14:paraId="25DCAA48" w14:textId="697A05CD" w:rsidR="00B56E6F" w:rsidRDefault="00B56E6F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>
        <w:rPr>
          <w:cs/>
        </w:rPr>
        <w:tab/>
      </w:r>
      <w:r w:rsidRPr="00264811">
        <w:rPr>
          <w:rFonts w:hint="cs"/>
          <w:cs/>
        </w:rPr>
        <w:t xml:space="preserve">ในส่วนของ </w:t>
      </w:r>
      <w:r w:rsidRPr="00264811">
        <w:rPr>
          <w:rFonts w:hint="cs"/>
        </w:rPr>
        <w:t xml:space="preserve">Module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ก็เป็นเหมือนกันตัว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ที่รวมคำสั่งเกี่ยวกับที่เกี่ยวกับภาษาไทยใน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ซึ่งก็เป็นตัวช่วยให้การทำงานเกี่ยวกับตัวของภาษาไทย มีประสิทธิภาพและสะดวกมากขึ้น ในการทำงานของ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ก็จะมีการทำงานเช่น การตัดคำ การแปลไทยเป็นอังกฤษ และการ</w:t>
      </w:r>
      <w:proofErr w:type="spellStart"/>
      <w:r w:rsidRPr="00264811">
        <w:rPr>
          <w:rFonts w:hint="cs"/>
          <w:cs/>
        </w:rPr>
        <w:t>เข้้า</w:t>
      </w:r>
      <w:proofErr w:type="spellEnd"/>
      <w:r w:rsidRPr="00264811">
        <w:rPr>
          <w:rFonts w:hint="cs"/>
          <w:cs/>
        </w:rPr>
        <w:t xml:space="preserve">ถึงรหัส </w:t>
      </w:r>
      <w:r w:rsidRPr="00264811">
        <w:rPr>
          <w:rFonts w:hint="cs"/>
        </w:rPr>
        <w:t xml:space="preserve">Soundex </w:t>
      </w:r>
      <w:r w:rsidRPr="00264811">
        <w:rPr>
          <w:rFonts w:hint="cs"/>
          <w:cs/>
        </w:rPr>
        <w:t xml:space="preserve">และยังมีการทำงานๆที่เกี่ยวกับตัวของภาษาไทย มีการแสดง เกี่ยวกับเซ็ตของภาษาไทยทั้งหมด ยังมีในส่วนของการแยกด้วย เช่นเป็นส่วนของพยัญชนะ สระ วรรณยุกต์ เป็นต้น ยังมีในส่วนของเลขไทย มีการเช็คว่าเป็นคำภาษาไทยรึไม่ มีการรนับตัวอักษร ว่าเป็นภาษาไทยกี่เปอร์เซ็นต์ และยังมีส่วนของการแสดงคำอ่านที่เป็นพวกเวลาและยังมีการจัดเรียงคำใน </w:t>
      </w:r>
      <w:r w:rsidRPr="00264811">
        <w:rPr>
          <w:rFonts w:hint="cs"/>
        </w:rPr>
        <w:t xml:space="preserve">List </w:t>
      </w:r>
      <w:r w:rsidRPr="00264811">
        <w:rPr>
          <w:rFonts w:hint="cs"/>
          <w:cs/>
        </w:rPr>
        <w:t xml:space="preserve">ให้เรียงกันเป็นลำดับได้ เป็นต้น </w:t>
      </w:r>
      <w:sdt>
        <w:sdtPr>
          <w:rPr>
            <w:rFonts w:hint="cs"/>
            <w:cs/>
          </w:rPr>
          <w:id w:val="647557508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Pr="00264811">
            <w:rPr>
              <w:rFonts w:hint="cs"/>
            </w:rPr>
            <w:instrText xml:space="preserve"> CITATION min22 \l 1033 </w:instrText>
          </w:r>
          <w:r w:rsidRPr="00264811">
            <w:rPr>
              <w:rFonts w:hint="cs"/>
              <w:cs/>
            </w:rPr>
            <w:fldChar w:fldCharType="separate"/>
          </w:r>
          <w:r w:rsidR="008537DD">
            <w:rPr>
              <w:noProof/>
            </w:rPr>
            <w:t>(mindphp, 2022)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นอกจากนี้ยังใช้สำหรับประมวลผลข้อความ และการวิเคราะห์ทางภาษา คล้ายกับ </w:t>
      </w:r>
      <w:r w:rsidRPr="00264811">
        <w:rPr>
          <w:rFonts w:hint="cs"/>
        </w:rPr>
        <w:t xml:space="preserve">NLTK </w:t>
      </w:r>
      <w:r w:rsidRPr="00264811">
        <w:rPr>
          <w:rFonts w:hint="cs"/>
          <w:cs/>
        </w:rPr>
        <w:t xml:space="preserve">แต่ใช้กับภาษาไทยโดยเฉพาะ มีฟังก์ชันการทำงานที่หลากหลาย เช่น </w:t>
      </w:r>
      <w:r w:rsidRPr="00264811">
        <w:rPr>
          <w:rFonts w:hint="cs"/>
        </w:rPr>
        <w:t xml:space="preserve">Character Set </w:t>
      </w:r>
      <w:r w:rsidRPr="00264811">
        <w:rPr>
          <w:rFonts w:hint="cs"/>
          <w:cs/>
        </w:rPr>
        <w:t>อักษรไทย คำไทย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เรียงคำภาษาไทย</w:t>
      </w:r>
      <w:r w:rsidRPr="00264811">
        <w:rPr>
          <w:rFonts w:hint="cs"/>
        </w:rPr>
        <w:t xml:space="preserve">, Stop Words </w:t>
      </w:r>
      <w:r w:rsidRPr="00264811">
        <w:rPr>
          <w:rFonts w:hint="cs"/>
          <w:cs/>
        </w:rPr>
        <w:t>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ตัดคำภาษาไทย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วิเคราะห์ชนิดของคำทางไวยากรณ์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ตรวจตัวสะกด แก้</w:t>
      </w:r>
      <w:proofErr w:type="spellStart"/>
      <w:r w:rsidRPr="00264811">
        <w:rPr>
          <w:rFonts w:hint="cs"/>
          <w:cs/>
        </w:rPr>
        <w:t>คำผิด</w:t>
      </w:r>
      <w:proofErr w:type="spellEnd"/>
      <w:r w:rsidRPr="00264811">
        <w:rPr>
          <w:rFonts w:hint="cs"/>
          <w:cs/>
        </w:rPr>
        <w:t xml:space="preserve"> และอีกมากมาย</w:t>
      </w:r>
      <w:sdt>
        <w:sdtPr>
          <w:rPr>
            <w:rFonts w:hint="cs"/>
            <w:cs/>
          </w:rPr>
          <w:id w:val="-1685968775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Sur20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(Surapong, 2020)</w:t>
          </w:r>
          <w:r w:rsidR="00F872AD">
            <w:rPr>
              <w:cs/>
            </w:rPr>
            <w:fldChar w:fldCharType="end"/>
          </w:r>
        </w:sdtContent>
      </w:sdt>
    </w:p>
    <w:p w14:paraId="20B17366" w14:textId="035148B6" w:rsidR="009B49A4" w:rsidRDefault="009B49A4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 w:rsidR="00196972">
        <w:t xml:space="preserve">2.1.20 </w:t>
      </w:r>
      <w:r w:rsidR="00196972" w:rsidRPr="00264811">
        <w:rPr>
          <w:rFonts w:hint="cs"/>
          <w:cs/>
        </w:rPr>
        <w:t xml:space="preserve">ทฤษฎี </w:t>
      </w:r>
      <w:r w:rsidR="00196972" w:rsidRPr="00264811">
        <w:rPr>
          <w:rFonts w:hint="cs"/>
        </w:rPr>
        <w:t>Scikit-</w:t>
      </w:r>
      <w:proofErr w:type="gramStart"/>
      <w:r w:rsidR="00196972" w:rsidRPr="00264811">
        <w:rPr>
          <w:rFonts w:hint="cs"/>
        </w:rPr>
        <w:t>learn</w:t>
      </w:r>
      <w:proofErr w:type="gramEnd"/>
    </w:p>
    <w:p w14:paraId="605F2749" w14:textId="0E8E9316" w:rsidR="00196972" w:rsidRDefault="00196972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>Scikit-learn (</w:t>
      </w:r>
      <w:r w:rsidRPr="00264811">
        <w:rPr>
          <w:rFonts w:hint="cs"/>
          <w:cs/>
        </w:rPr>
        <w:t xml:space="preserve">เรียกอีกอย่างว่า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) </w:t>
      </w:r>
      <w:r w:rsidRPr="00264811">
        <w:rPr>
          <w:rFonts w:hint="cs"/>
          <w:cs/>
        </w:rPr>
        <w:t xml:space="preserve">นำเสนอแบบจำลองทางสถิติและการเรียนรู้ของเครื่องที่หลากหลาย แตกต่างจากโมดูลส่วนใหญ่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มากกว่า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แม้จะได้รับการพัฒนาใน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ก็ตาม ประสิทธิภาพของ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นั้นถูกกำหนดให้ใช้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>สำหรับการดำเนินการพีชคณิตเชิงเส้นและอาร์เรย์ที่มีประสิทธิภาพสูง</w:t>
      </w:r>
      <w:sdt>
        <w:sdtPr>
          <w:rPr>
            <w:rFonts w:hint="cs"/>
            <w:cs/>
          </w:rPr>
          <w:id w:val="-193237436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</w:instrText>
          </w:r>
          <w:r w:rsidR="00F872AD">
            <w:rPr>
              <w:cs/>
            </w:rPr>
            <w:instrText>เจย</w:instrText>
          </w:r>
          <w:r w:rsidR="00F872AD">
            <w:instrText xml:space="preserve">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</w:t>
          </w:r>
          <w:r w:rsidR="00F872AD" w:rsidRPr="00F872AD">
            <w:rPr>
              <w:noProof/>
              <w:cs/>
            </w:rPr>
            <w:t>เจย์</w:t>
          </w:r>
          <w:r w:rsidR="00F872AD">
            <w:rPr>
              <w:noProof/>
            </w:rPr>
            <w:t>, 2021)</w:t>
          </w:r>
          <w:r w:rsidR="00F872AD">
            <w:rPr>
              <w:cs/>
            </w:rPr>
            <w:fldChar w:fldCharType="end"/>
          </w:r>
        </w:sdtContent>
      </w:sdt>
    </w:p>
    <w:p w14:paraId="447C01F7" w14:textId="77777777" w:rsidR="00196972" w:rsidRDefault="00196972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Scikit-Learn </w:t>
      </w:r>
      <w:r w:rsidRPr="00264811">
        <w:rPr>
          <w:rFonts w:hint="cs"/>
          <w:cs/>
        </w:rPr>
        <w:t xml:space="preserve">ถูกสร้างขึ้นโดยเป็นส่วนหนึ่งของโครงการ </w:t>
      </w:r>
      <w:r w:rsidRPr="00264811">
        <w:rPr>
          <w:rFonts w:hint="cs"/>
        </w:rPr>
        <w:t xml:space="preserve">Summer of Code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Google </w:t>
      </w:r>
      <w:r w:rsidRPr="00264811">
        <w:rPr>
          <w:rFonts w:hint="cs"/>
          <w:cs/>
        </w:rPr>
        <w:t xml:space="preserve">และทำให้ชีวิตของนักวิทยาศาสตร์ข้อมูลที่มี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เป็นศูนย์กลางนับล้านทั่วโลกง่ายขึ้น ส่วนนี้ของซีรี</w:t>
      </w:r>
      <w:proofErr w:type="spellStart"/>
      <w:r w:rsidRPr="00264811">
        <w:rPr>
          <w:rFonts w:hint="cs"/>
          <w:cs/>
        </w:rPr>
        <w:t>ส์</w:t>
      </w:r>
      <w:proofErr w:type="spellEnd"/>
      <w:r w:rsidRPr="00264811">
        <w:rPr>
          <w:rFonts w:hint="cs"/>
          <w:cs/>
        </w:rPr>
        <w:t>มุ่งเน้นไปที่การนำเสนอไลบรารีและมุ่งเน้นไปที่องค์ประกอบเดียว นั่นคือการแปลงชุดข้อมูล ซึ่งเป็นขั้นตอนสำคัญและสำคัญที่ต้องทำก่อนพัฒนาแบบจำลองการทำนาย</w:t>
      </w:r>
      <w:r w:rsidRPr="00264811">
        <w:rPr>
          <w:rFonts w:hint="cs"/>
        </w:rPr>
        <w:t xml:space="preserve"> Scikit-learn </w:t>
      </w:r>
      <w:r w:rsidRPr="00264811">
        <w:rPr>
          <w:rFonts w:hint="cs"/>
          <w:cs/>
        </w:rPr>
        <w:t xml:space="preserve">เป็นแพ็คเกจ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โอเพ่นซอร์สพร้อมการวิเคราะห์ข้อมูลที่ซับซ้อนและคุณสมบัติการขุด มันมาพร้อมกับอัลกอริทึมในตัวมากมายที่จะช่วยให้คุณได้รับประโยชน์สูงสุดจากโครงการวิทยาศาสตร์ข้อมูลของคุณ ห้องสมุด </w:t>
      </w:r>
      <w:r w:rsidRPr="00264811">
        <w:rPr>
          <w:rFonts w:hint="cs"/>
        </w:rPr>
        <w:t xml:space="preserve">Scikit-learn </w:t>
      </w:r>
      <w:r w:rsidRPr="00264811">
        <w:rPr>
          <w:rFonts w:hint="cs"/>
          <w:cs/>
        </w:rPr>
        <w:t>ใช้วิธีดังต่อไปนี้</w:t>
      </w:r>
    </w:p>
    <w:p w14:paraId="018B925B" w14:textId="7E5A9A05" w:rsidR="00196972" w:rsidRDefault="00196972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lastRenderedPageBreak/>
        <w:tab/>
        <w:t xml:space="preserve">1. </w:t>
      </w:r>
      <w:r w:rsidRPr="00264811">
        <w:rPr>
          <w:rFonts w:hint="cs"/>
        </w:rPr>
        <w:t xml:space="preserve">Classification </w:t>
      </w:r>
    </w:p>
    <w:p w14:paraId="00F0EBC2" w14:textId="77777777" w:rsidR="00196972" w:rsidRDefault="00196972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2.</w:t>
      </w:r>
      <w:r>
        <w:t xml:space="preserve"> </w:t>
      </w:r>
      <w:r w:rsidRPr="00264811">
        <w:rPr>
          <w:rFonts w:hint="cs"/>
        </w:rPr>
        <w:t>Regression</w:t>
      </w:r>
    </w:p>
    <w:p w14:paraId="707EA564" w14:textId="77777777" w:rsidR="00196972" w:rsidRDefault="00196972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3.</w:t>
      </w:r>
      <w:r>
        <w:t xml:space="preserve"> </w:t>
      </w:r>
      <w:r w:rsidRPr="00264811">
        <w:rPr>
          <w:rFonts w:hint="cs"/>
        </w:rPr>
        <w:t>Clustering</w:t>
      </w:r>
    </w:p>
    <w:p w14:paraId="53FD843D" w14:textId="77777777" w:rsidR="00196972" w:rsidRDefault="00196972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4.</w:t>
      </w:r>
      <w:r>
        <w:t xml:space="preserve"> </w:t>
      </w:r>
      <w:r w:rsidRPr="00264811">
        <w:rPr>
          <w:rFonts w:hint="cs"/>
        </w:rPr>
        <w:t>Dimensionality reduction</w:t>
      </w:r>
    </w:p>
    <w:p w14:paraId="27B800EB" w14:textId="2583568D" w:rsidR="00196972" w:rsidRDefault="00196972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5.</w:t>
      </w:r>
      <w:r>
        <w:t xml:space="preserve"> </w:t>
      </w:r>
      <w:r w:rsidRPr="00264811">
        <w:rPr>
          <w:rFonts w:hint="cs"/>
        </w:rPr>
        <w:t>Model selection</w:t>
      </w:r>
    </w:p>
    <w:p w14:paraId="000987E3" w14:textId="2AE82BFD" w:rsidR="00196972" w:rsidRDefault="00196972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6. Preprocessing</w:t>
      </w:r>
    </w:p>
    <w:p w14:paraId="27EC5BEF" w14:textId="02334834" w:rsidR="007135B7" w:rsidRDefault="007135B7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2.1.21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Vercel</w:t>
      </w:r>
      <w:proofErr w:type="spellEnd"/>
    </w:p>
    <w:p w14:paraId="0465A9AB" w14:textId="15060181" w:rsidR="007135B7" w:rsidRDefault="007135B7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Cloud Platform </w:t>
      </w:r>
      <w:r w:rsidRPr="00264811">
        <w:rPr>
          <w:rFonts w:hint="cs"/>
          <w:cs/>
        </w:rPr>
        <w:t xml:space="preserve">ที่ให้บริการทำ </w:t>
      </w:r>
      <w:r w:rsidRPr="00264811">
        <w:rPr>
          <w:rFonts w:hint="cs"/>
        </w:rPr>
        <w:t xml:space="preserve">Static Hosting Website </w:t>
      </w:r>
      <w:r w:rsidRPr="00264811">
        <w:rPr>
          <w:rFonts w:hint="cs"/>
          <w:cs/>
        </w:rPr>
        <w:t xml:space="preserve">ต่างๆ และสามารถทำ </w:t>
      </w:r>
      <w:r w:rsidRPr="00264811">
        <w:rPr>
          <w:rFonts w:hint="cs"/>
        </w:rPr>
        <w:t xml:space="preserve">Serverless Functions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</w:t>
      </w:r>
      <w:r w:rsidRPr="00264811">
        <w:rPr>
          <w:rFonts w:hint="cs"/>
          <w:cs/>
        </w:rPr>
        <w:t xml:space="preserve">รวมทั้งยังสามารถ </w:t>
      </w:r>
      <w:r w:rsidRPr="00264811">
        <w:rPr>
          <w:rFonts w:hint="cs"/>
        </w:rPr>
        <w:t xml:space="preserve">Integrate </w:t>
      </w:r>
      <w:r w:rsidRPr="00264811">
        <w:rPr>
          <w:rFonts w:hint="cs"/>
          <w:cs/>
        </w:rPr>
        <w:t xml:space="preserve">และสร้าง </w:t>
      </w:r>
      <w:r w:rsidRPr="00264811">
        <w:rPr>
          <w:rFonts w:hint="cs"/>
        </w:rPr>
        <w:t xml:space="preserve">Workflow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 xml:space="preserve">GitHub </w:t>
      </w:r>
      <w:r w:rsidRPr="00264811">
        <w:rPr>
          <w:rFonts w:hint="cs"/>
          <w:cs/>
        </w:rPr>
        <w:t xml:space="preserve">เพื่อทำ </w:t>
      </w:r>
      <w:r w:rsidRPr="00264811">
        <w:rPr>
          <w:rFonts w:hint="cs"/>
        </w:rPr>
        <w:t xml:space="preserve">Automated Deployment </w:t>
      </w:r>
      <w:r w:rsidRPr="00264811">
        <w:rPr>
          <w:rFonts w:hint="cs"/>
          <w:cs/>
        </w:rPr>
        <w:t>โค้ดของคุณได้อย่างง่าย</w:t>
      </w:r>
      <w:r w:rsidRPr="00264811">
        <w:rPr>
          <w:rFonts w:hint="cs"/>
        </w:rPr>
        <w:t xml:space="preserve">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Inc. </w:t>
      </w:r>
      <w:r w:rsidRPr="00264811">
        <w:rPr>
          <w:rFonts w:hint="cs"/>
          <w:cs/>
        </w:rPr>
        <w:t xml:space="preserve">เดิมชื่อ </w:t>
      </w:r>
      <w:r w:rsidRPr="00264811">
        <w:rPr>
          <w:rFonts w:hint="cs"/>
        </w:rPr>
        <w:t xml:space="preserve">Zeit </w:t>
      </w:r>
      <w:r w:rsidRPr="00264811">
        <w:rPr>
          <w:rFonts w:hint="cs"/>
          <w:cs/>
        </w:rPr>
        <w:t>เป็นแพลตฟอร์มคลาว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ของอเมริกาในฐานะบริษัทผู้ให้บริการ บริษัทรักษากรอบการพัฒนาเว็บไซต์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สถาปัตยกรรมของ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สร้างขึ้นจาก </w:t>
      </w:r>
      <w:proofErr w:type="spellStart"/>
      <w:r w:rsidRPr="00264811">
        <w:rPr>
          <w:rFonts w:hint="cs"/>
        </w:rPr>
        <w:t>Jamstack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และการจัดการการปรับใช้ผ่านที่เก็บ </w:t>
      </w:r>
      <w:r w:rsidRPr="00264811">
        <w:rPr>
          <w:rFonts w:hint="cs"/>
        </w:rPr>
        <w:t xml:space="preserve">Git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เป็นสมาชิกของ </w:t>
      </w:r>
      <w:r w:rsidRPr="00264811">
        <w:rPr>
          <w:rFonts w:hint="cs"/>
        </w:rPr>
        <w:t>MACH Alliance</w:t>
      </w:r>
      <w:r w:rsidR="002233E7">
        <w:t xml:space="preserve"> </w:t>
      </w:r>
      <w:sdt>
        <w:sdtPr>
          <w:id w:val="777915450"/>
          <w:citation/>
        </w:sdtPr>
        <w:sdtContent>
          <w:r w:rsidR="002233E7">
            <w:fldChar w:fldCharType="begin"/>
          </w:r>
          <w:r w:rsidR="002233E7">
            <w:instrText xml:space="preserve"> CITATION Tra21 \l 1033 </w:instrText>
          </w:r>
          <w:r w:rsidR="002233E7">
            <w:fldChar w:fldCharType="separate"/>
          </w:r>
          <w:r w:rsidR="002233E7">
            <w:rPr>
              <w:noProof/>
            </w:rPr>
            <w:t>(Huangsri, 2021)</w:t>
          </w:r>
          <w:r w:rsidR="002233E7">
            <w:fldChar w:fldCharType="end"/>
          </w:r>
        </w:sdtContent>
      </w:sdt>
    </w:p>
    <w:p w14:paraId="74B7A642" w14:textId="6064489E" w:rsidR="00834AE0" w:rsidRDefault="00834AE0" w:rsidP="00A421E0">
      <w:pPr>
        <w:pStyle w:val="Heading2"/>
      </w:pPr>
      <w:bookmarkStart w:id="47" w:name="_Toc129250955"/>
      <w:r w:rsidRPr="00D827F1">
        <w:rPr>
          <w:rFonts w:hint="cs"/>
          <w:cs/>
        </w:rPr>
        <w:t>2.</w:t>
      </w:r>
      <w:r w:rsidRPr="00D827F1">
        <w:t>2</w:t>
      </w:r>
      <w:r w:rsidRPr="00D827F1">
        <w:rPr>
          <w:rFonts w:hint="cs"/>
          <w:cs/>
        </w:rPr>
        <w:t xml:space="preserve"> งานวิจัยที่เกี่ยวข้อง</w:t>
      </w:r>
      <w:bookmarkEnd w:id="47"/>
    </w:p>
    <w:p w14:paraId="25A5957B" w14:textId="73BCB9A6" w:rsidR="007135B7" w:rsidRDefault="007135B7" w:rsidP="00A421E0">
      <w:pPr>
        <w:pStyle w:val="1"/>
      </w:pPr>
      <w:r w:rsidRPr="00264811">
        <w:rPr>
          <w:rFonts w:hint="cs"/>
          <w:cs/>
        </w:rPr>
        <w:t>จักรินท</w:t>
      </w:r>
      <w:proofErr w:type="spellStart"/>
      <w:r w:rsidRPr="00264811">
        <w:rPr>
          <w:rFonts w:hint="cs"/>
          <w:cs/>
        </w:rPr>
        <w:t>ร์</w:t>
      </w:r>
      <w:proofErr w:type="spellEnd"/>
      <w:r w:rsidRPr="00264811">
        <w:rPr>
          <w:rFonts w:hint="cs"/>
          <w:cs/>
        </w:rPr>
        <w:t xml:space="preserve"> สันติรัตนภักดี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และศุภ</w:t>
      </w:r>
      <w:proofErr w:type="spellStart"/>
      <w:r w:rsidRPr="00264811">
        <w:rPr>
          <w:rFonts w:hint="cs"/>
          <w:cs/>
        </w:rPr>
        <w:t>กฤษฏิ์</w:t>
      </w:r>
      <w:proofErr w:type="spellEnd"/>
      <w:r w:rsidRPr="00264811">
        <w:rPr>
          <w:rFonts w:hint="cs"/>
          <w:cs/>
        </w:rPr>
        <w:t xml:space="preserve"> นิวัฒนากูล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การออกแบบและพัฒนากระบวนการจำแนกข้อร้องเรียนรถโดยสารสาธารณะเพื่อติดแท็กปัญหาการให้บริการ องค์การขนส่งมวลชนกรุงเทพ (</w:t>
      </w:r>
      <w:proofErr w:type="spellStart"/>
      <w:r w:rsidRPr="00264811">
        <w:rPr>
          <w:rFonts w:hint="cs"/>
          <w:cs/>
        </w:rPr>
        <w:t>ขส</w:t>
      </w:r>
      <w:proofErr w:type="spellEnd"/>
      <w:r w:rsidRPr="00264811">
        <w:rPr>
          <w:rFonts w:hint="cs"/>
          <w:cs/>
        </w:rPr>
        <w:t>มก.) มีช่องทางในการร้องเรียนรถโดยสารสาธารณะผ่านเว็บบอร์ด ที่ผู้ใช้งานสามารถแสดงความคิดเห็นได้อย่างอิสระ ผู้วิจัยจึงออกแบบและพัฒนากระบวนการจำแนกข้อร้องเรียนรถโดยสารสาธารณะ จากข้อร้องเรียนผ่านเว็บบอร์ดขององค์การขนส่งมวลชนกรุงเทพด้วยกระบวนการตัดคำภาษาไทยโดยใช้พจนานุกรม แล้วคัดเลือกคำศัพท์ด้วยการวิเคราะห์น้ำหนักของคำ มาสร้างเป็นคลังคำศัพท์ แบ่งเป็น 4 คลาส ได้แก่ คลาสการขับขี่ คลาสผู้ขับขี่และพนักงานผู้ให้บริการ คลาสยานพาหนะและอุปกรณ์ให้บริการ และคลาสเวลาและการเดินรถโดยใช้มอดูลการตัดคำภาษาไทย (</w:t>
      </w:r>
      <w:r w:rsidRPr="00264811">
        <w:rPr>
          <w:rFonts w:hint="cs"/>
        </w:rPr>
        <w:t>Thai Word Segmentation)</w:t>
      </w:r>
      <w:r w:rsidRPr="00264811">
        <w:rPr>
          <w:rFonts w:hint="cs"/>
          <w:cs/>
        </w:rPr>
        <w:t xml:space="preserve"> ด</w:t>
      </w:r>
      <w:r w:rsidR="00840B4F">
        <w:rPr>
          <w:rFonts w:hint="cs"/>
          <w:cs/>
        </w:rPr>
        <w:t>้วย</w:t>
      </w:r>
      <w:r w:rsidRPr="00264811">
        <w:rPr>
          <w:rFonts w:hint="cs"/>
          <w:cs/>
        </w:rPr>
        <w:t>ข้อความทั่วไปซึ่งอยู่ในรูปแบบประโยคมาแบ่งออกเป็นค าหรือคุณลักษณะ (</w:t>
      </w:r>
      <w:r w:rsidRPr="00264811">
        <w:rPr>
          <w:rFonts w:hint="cs"/>
        </w:rPr>
        <w:t xml:space="preserve">Term/Feature) </w:t>
      </w:r>
      <w:r w:rsidRPr="00264811">
        <w:rPr>
          <w:rFonts w:hint="cs"/>
          <w:cs/>
        </w:rPr>
        <w:t>เพื่อแยกส่วนของข้อความออกจากกันก่อนนำไปประมวลผลในขั้นต่อไป แบ่งตามกระบวนการทำงานออกเป็น 3 กลุ่ม ได้แก่ 1) การตัดคำโดยใช้กฎ (</w:t>
      </w:r>
      <w:r w:rsidRPr="00264811">
        <w:rPr>
          <w:rFonts w:hint="cs"/>
        </w:rPr>
        <w:t xml:space="preserve">Rule-Based Approach) </w:t>
      </w:r>
      <w:r w:rsidRPr="00264811">
        <w:rPr>
          <w:rFonts w:hint="cs"/>
          <w:cs/>
        </w:rPr>
        <w:t>2) การตัดคำโดยใช้พจนานุกรม (</w:t>
      </w:r>
      <w:r w:rsidRPr="00264811">
        <w:rPr>
          <w:rFonts w:hint="cs"/>
        </w:rPr>
        <w:t>Dictionary-Based Approach)</w:t>
      </w:r>
      <w:r w:rsidRPr="00264811">
        <w:rPr>
          <w:rFonts w:hint="cs"/>
          <w:cs/>
        </w:rPr>
        <w:t xml:space="preserve"> 3) การตัดคำโดยใช้คลังคำศัพท์ (</w:t>
      </w:r>
      <w:r w:rsidRPr="00264811">
        <w:rPr>
          <w:rFonts w:hint="cs"/>
        </w:rPr>
        <w:t>Corpus-Based Approach)</w:t>
      </w:r>
      <w:r w:rsidRPr="00264811">
        <w:rPr>
          <w:rFonts w:hint="cs"/>
          <w:cs/>
        </w:rPr>
        <w:t xml:space="preserve"> จากการทดลองพบว่าอัลกอริทึมโครงข่ายประสาทเทียมแบบเพอร์เซ</w:t>
      </w:r>
      <w:proofErr w:type="spellStart"/>
      <w:r w:rsidRPr="00264811">
        <w:rPr>
          <w:rFonts w:hint="cs"/>
          <w:cs/>
        </w:rPr>
        <w:t>็ปต</w:t>
      </w:r>
      <w:proofErr w:type="spellEnd"/>
      <w:r w:rsidRPr="00264811">
        <w:rPr>
          <w:rFonts w:hint="cs"/>
          <w:cs/>
        </w:rPr>
        <w:t>รอนหลายชั้น มีค่าความถูกต้อง ค่าความแม่นยำ ค่าความระลึก และค่าประสิทธิภาพโดยรวมสูงที่สุด</w:t>
      </w:r>
      <w:sdt>
        <w:sdtPr>
          <w:rPr>
            <w:rFonts w:hint="cs"/>
            <w:cs/>
          </w:rPr>
          <w:id w:val="111493500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จัก</w:instrText>
          </w:r>
          <w:r w:rsidR="002233E7">
            <w:instrText xml:space="preserve">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จักรินทร์ สันติรัตนภักดี</w:t>
          </w:r>
          <w:r w:rsidR="002233E7">
            <w:rPr>
              <w:noProof/>
            </w:rPr>
            <w:t>, 2021)</w:t>
          </w:r>
          <w:r w:rsidR="002233E7">
            <w:rPr>
              <w:cs/>
            </w:rPr>
            <w:fldChar w:fldCharType="end"/>
          </w:r>
        </w:sdtContent>
      </w:sdt>
    </w:p>
    <w:p w14:paraId="44721FF9" w14:textId="50FB88DA" w:rsidR="00834AE0" w:rsidRPr="00D827F1" w:rsidRDefault="007135B7" w:rsidP="00A421E0">
      <w:pPr>
        <w:pStyle w:val="1"/>
        <w:rPr>
          <w:b/>
          <w:bCs/>
        </w:rPr>
      </w:pPr>
      <w:r w:rsidRPr="00264811">
        <w:rPr>
          <w:rFonts w:hint="cs"/>
          <w:cs/>
        </w:rPr>
        <w:t>วุฒิชัย วิเชียรไชย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การเปรียบเทียบวิธีการแบ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การเขียนกับโครงสร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พยางค์ งานวิจัยนี้นำเสนอการแบ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ยกคําภาษาไทยโดยเทียบกับโครงสร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การเขียนของภาษาไทยและอัลกอริทึมการแบ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ยกคําภาษาไทยโดยโครงสร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พยางค์ เพื่อศึกษาและเปรียบเทียบวิธีการประมวลผลของการแ</w:t>
      </w:r>
      <w:r w:rsidR="00840B4F">
        <w:rPr>
          <w:rFonts w:hint="cs"/>
          <w:cs/>
        </w:rPr>
        <w:t>บ่งแ</w:t>
      </w:r>
      <w:r w:rsidRPr="00264811">
        <w:rPr>
          <w:rFonts w:hint="cs"/>
          <w:cs/>
        </w:rPr>
        <w:t>ยกคําภาษาไทยและประสิทธิภาพความถูกตองของอัลกอริทึม โดยสามารถแบงงานวิจัยในการแบ</w:t>
      </w:r>
      <w:proofErr w:type="spellStart"/>
      <w:r w:rsidR="00840B4F">
        <w:rPr>
          <w:rFonts w:hint="cs"/>
          <w:cs/>
        </w:rPr>
        <w:t>ง</w:t>
      </w:r>
      <w:r w:rsidRPr="00264811">
        <w:rPr>
          <w:rFonts w:hint="cs"/>
          <w:cs/>
        </w:rPr>
        <w:t>แ</w:t>
      </w:r>
      <w:proofErr w:type="spellEnd"/>
      <w:r w:rsidRPr="00264811">
        <w:rPr>
          <w:rFonts w:hint="cs"/>
          <w:cs/>
        </w:rPr>
        <w:t>ยกคําภาษาไทย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>นดังนี้คือวิธีการใชกฎ (</w:t>
      </w:r>
      <w:r w:rsidRPr="00264811">
        <w:rPr>
          <w:rFonts w:hint="cs"/>
        </w:rPr>
        <w:t xml:space="preserve">Rule base approach) </w:t>
      </w:r>
      <w:r w:rsidRPr="00264811">
        <w:rPr>
          <w:rFonts w:hint="cs"/>
          <w:cs/>
        </w:rPr>
        <w:t>วิธีการใชอัลกอริทึม (</w:t>
      </w:r>
      <w:r w:rsidRPr="00264811">
        <w:rPr>
          <w:rFonts w:hint="cs"/>
        </w:rPr>
        <w:t>Algorithm ap-</w:t>
      </w:r>
      <w:proofErr w:type="spellStart"/>
      <w:r w:rsidRPr="00264811">
        <w:rPr>
          <w:rFonts w:hint="cs"/>
        </w:rPr>
        <w:t>proach</w:t>
      </w:r>
      <w:proofErr w:type="spellEnd"/>
      <w:r w:rsidRPr="00264811">
        <w:rPr>
          <w:rFonts w:hint="cs"/>
        </w:rPr>
        <w:t xml:space="preserve">) </w:t>
      </w:r>
      <w:r w:rsidRPr="00264811">
        <w:rPr>
          <w:rFonts w:hint="cs"/>
          <w:cs/>
        </w:rPr>
        <w:t>วิธีการใชพจนานุกรม (</w:t>
      </w:r>
      <w:r w:rsidRPr="00264811">
        <w:rPr>
          <w:rFonts w:hint="cs"/>
        </w:rPr>
        <w:t xml:space="preserve">Dictionary base approach) </w:t>
      </w:r>
      <w:r w:rsidRPr="00264811">
        <w:rPr>
          <w:rFonts w:hint="cs"/>
          <w:cs/>
        </w:rPr>
        <w:t>และวิธีการใชคลังข</w:t>
      </w:r>
      <w:proofErr w:type="spellStart"/>
      <w:r w:rsidRPr="00264811">
        <w:rPr>
          <w:rFonts w:hint="cs"/>
          <w:cs/>
        </w:rPr>
        <w:t>อ</w:t>
      </w:r>
      <w:r w:rsidR="00840B4F">
        <w:rPr>
          <w:rFonts w:hint="cs"/>
          <w:cs/>
        </w:rPr>
        <w:t>ค</w:t>
      </w:r>
      <w:proofErr w:type="spellEnd"/>
      <w:r w:rsidRPr="00264811">
        <w:rPr>
          <w:rFonts w:hint="cs"/>
          <w:cs/>
        </w:rPr>
        <w:t>วาม (</w:t>
      </w:r>
      <w:r w:rsidRPr="00264811">
        <w:rPr>
          <w:rFonts w:hint="cs"/>
        </w:rPr>
        <w:t>Corpus based approach)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ผู</w:t>
      </w:r>
      <w:proofErr w:type="spellEnd"/>
      <w:r w:rsidRPr="00264811">
        <w:rPr>
          <w:rFonts w:hint="cs"/>
          <w:cs/>
        </w:rPr>
        <w:t>วิจัยจึง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เสนอวิธีการแบ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 โดยใชโครงสร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การเขียนภาษาไทยเพื่อแกไขลดพื้นที่ในการจัดเก็บคําศัพทในพจนานุกรมและวิธีการแบ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โครงสร</w:t>
      </w:r>
      <w:proofErr w:type="spellStart"/>
      <w:r w:rsidRPr="00264811">
        <w:rPr>
          <w:rFonts w:hint="cs"/>
          <w:cs/>
        </w:rPr>
        <w:t>างพ</w:t>
      </w:r>
      <w:proofErr w:type="spellEnd"/>
      <w:r w:rsidRPr="00264811">
        <w:rPr>
          <w:rFonts w:hint="cs"/>
          <w:cs/>
        </w:rPr>
        <w:t>ยางคเพื่อลดการสิ้นเปลืองพื้นที่ในการจัดเก็บ</w:t>
      </w:r>
      <w:r w:rsidRPr="00264811">
        <w:rPr>
          <w:rFonts w:hint="cs"/>
          <w:cs/>
        </w:rPr>
        <w:lastRenderedPageBreak/>
        <w:t>พจนานุกรม ยกตัว</w:t>
      </w:r>
      <w:proofErr w:type="spellStart"/>
      <w:r w:rsidRPr="00264811">
        <w:rPr>
          <w:rFonts w:hint="cs"/>
          <w:cs/>
        </w:rPr>
        <w:t>อย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ยกคําและพยางคของ</w:t>
      </w:r>
      <w:proofErr w:type="spellStart"/>
      <w:r w:rsidRPr="00264811">
        <w:rPr>
          <w:rFonts w:hint="cs"/>
          <w:cs/>
        </w:rPr>
        <w:t>คําว</w:t>
      </w:r>
      <w:proofErr w:type="spellEnd"/>
      <w:r w:rsidRPr="00264811">
        <w:rPr>
          <w:rFonts w:hint="cs"/>
          <w:cs/>
        </w:rPr>
        <w:t>า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ประเทศไทย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>จะสามารถแบ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ประเทศไทย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>และแบ</w:t>
      </w:r>
      <w:proofErr w:type="spellStart"/>
      <w:r w:rsidRPr="00264811">
        <w:rPr>
          <w:rFonts w:hint="cs"/>
          <w:cs/>
        </w:rPr>
        <w:t>งพ</w:t>
      </w:r>
      <w:proofErr w:type="spellEnd"/>
      <w:r w:rsidRPr="00264811">
        <w:rPr>
          <w:rFonts w:hint="cs"/>
          <w:cs/>
        </w:rPr>
        <w:t>ยางค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เทศ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ไทย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จากผล</w:t>
      </w:r>
      <w:proofErr w:type="spellStart"/>
      <w:r w:rsidRPr="00264811">
        <w:rPr>
          <w:rFonts w:hint="cs"/>
          <w:cs/>
        </w:rPr>
        <w:t>ลัพธ</w:t>
      </w:r>
      <w:proofErr w:type="spellEnd"/>
      <w:r w:rsidRPr="00264811">
        <w:rPr>
          <w:rFonts w:hint="cs"/>
          <w:cs/>
        </w:rPr>
        <w:t>ในการแบ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ยกคํานั้นยังขาดความถูกตองในการแบ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ยกคําซึ่งสามารถพัฒนาแนวคิดในการศึกษาและสร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กฎเพื่อแบ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ยกคําใหถูกตองมากยิ่งขึ้น</w:t>
      </w:r>
      <w:r w:rsidR="00834AE0" w:rsidRPr="00D827F1">
        <w:rPr>
          <w:rFonts w:hint="cs"/>
          <w:b/>
          <w:bCs/>
          <w:cs/>
        </w:rPr>
        <w:t xml:space="preserve"> </w:t>
      </w:r>
      <w:sdt>
        <w:sdtPr>
          <w:rPr>
            <w:rFonts w:hint="cs"/>
            <w:b/>
            <w:bCs/>
            <w:cs/>
          </w:rPr>
          <w:id w:val="-1298755803"/>
          <w:citation/>
        </w:sdtPr>
        <w:sdtContent>
          <w:r w:rsidR="002233E7">
            <w:rPr>
              <w:b/>
              <w:bCs/>
              <w:cs/>
            </w:rPr>
            <w:fldChar w:fldCharType="begin"/>
          </w:r>
          <w:r w:rsidR="002233E7">
            <w:rPr>
              <w:b/>
              <w:bCs/>
            </w:rPr>
            <w:instrText xml:space="preserve"> CITATION </w:instrText>
          </w:r>
          <w:r w:rsidR="002233E7">
            <w:rPr>
              <w:b/>
              <w:bCs/>
              <w:cs/>
            </w:rPr>
            <w:instrText>วิเ</w:instrText>
          </w:r>
          <w:r w:rsidR="002233E7">
            <w:rPr>
              <w:b/>
              <w:bCs/>
            </w:rPr>
            <w:instrText xml:space="preserve">13 \l 1033 </w:instrText>
          </w:r>
          <w:r w:rsidR="002233E7">
            <w:rPr>
              <w:b/>
              <w:bCs/>
              <w:cs/>
            </w:rPr>
            <w:fldChar w:fldCharType="separate"/>
          </w:r>
          <w:r w:rsidR="002233E7">
            <w:rPr>
              <w:noProof/>
            </w:rPr>
            <w:t>(</w:t>
          </w:r>
          <w:r w:rsidR="002233E7" w:rsidRPr="002233E7">
            <w:rPr>
              <w:noProof/>
              <w:cs/>
            </w:rPr>
            <w:t>วุฒิชัย</w:t>
          </w:r>
          <w:r w:rsidR="002233E7">
            <w:rPr>
              <w:noProof/>
            </w:rPr>
            <w:t>, 2013)</w:t>
          </w:r>
          <w:r w:rsidR="002233E7">
            <w:rPr>
              <w:b/>
              <w:bCs/>
              <w:cs/>
            </w:rPr>
            <w:fldChar w:fldCharType="end"/>
          </w:r>
        </w:sdtContent>
      </w:sdt>
    </w:p>
    <w:p w14:paraId="0C056590" w14:textId="05B5D977" w:rsidR="00834AE0" w:rsidRDefault="007135B7" w:rsidP="00A421E0">
      <w:pPr>
        <w:pStyle w:val="1"/>
      </w:pPr>
      <w:r w:rsidRPr="00264811">
        <w:rPr>
          <w:rFonts w:hint="cs"/>
          <w:cs/>
        </w:rPr>
        <w:t>ปารณ</w:t>
      </w:r>
      <w:proofErr w:type="spellStart"/>
      <w:r w:rsidRPr="00264811">
        <w:rPr>
          <w:rFonts w:hint="cs"/>
          <w:cs/>
        </w:rPr>
        <w:t>ีย์</w:t>
      </w:r>
      <w:proofErr w:type="spellEnd"/>
      <w:r w:rsidRPr="00264811">
        <w:rPr>
          <w:rFonts w:hint="cs"/>
          <w:cs/>
        </w:rPr>
        <w:t xml:space="preserve"> พึ่งวิชา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อานนท์ ทับเที่ยง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และธัญ</w:t>
      </w:r>
      <w:proofErr w:type="spellStart"/>
      <w:r w:rsidRPr="00264811">
        <w:rPr>
          <w:rFonts w:hint="cs"/>
          <w:cs/>
        </w:rPr>
        <w:t>ญา</w:t>
      </w:r>
      <w:proofErr w:type="spellEnd"/>
      <w:r w:rsidRPr="00264811">
        <w:rPr>
          <w:rFonts w:hint="cs"/>
          <w:cs/>
        </w:rPr>
        <w:t xml:space="preserve"> สัตยาอภิธาน (</w:t>
      </w:r>
      <w:r w:rsidRPr="00264811">
        <w:rPr>
          <w:rFonts w:hint="cs"/>
        </w:rPr>
        <w:t>2019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ศึกษาการแบ่งกลุ่มพฤติกรรมของผู้บริโภคที่ซื้อเครื่องประดับผ่านเครือข่ายสังคมออนไลน์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ผู้วิจัยเก็บรวบรวมข้อมูลจากกลุ่มตัวอย่างจำนวน </w:t>
      </w:r>
      <w:r w:rsidRPr="00264811">
        <w:rPr>
          <w:rFonts w:hint="cs"/>
        </w:rPr>
        <w:t xml:space="preserve">400 </w:t>
      </w:r>
      <w:r w:rsidRPr="00264811">
        <w:rPr>
          <w:rFonts w:hint="cs"/>
          <w:cs/>
        </w:rPr>
        <w:t xml:space="preserve">คน ทำการวิเคราะห์แบ่งกลุ่ม ผู้บริโภคด้วยวิธี </w:t>
      </w:r>
      <w:r w:rsidRPr="00264811">
        <w:rPr>
          <w:rFonts w:hint="cs"/>
        </w:rPr>
        <w:br/>
        <w:t>K-Means Clustering</w:t>
      </w:r>
      <w:r w:rsidRPr="00264811">
        <w:rPr>
          <w:rFonts w:hint="cs"/>
          <w:cs/>
        </w:rPr>
        <w:t xml:space="preserve"> เป็น 2 กลุ่มซึ่งมีลักษณะเฉพาะในแต่ละกลุ่ม จากการวิเคราะห์ความแตกต่างระหว่างกลุ่มของทัศนคติด้านพฤติกรรมการซื้อและด้านส่วนประสมทางการตลาดที่มีผลต่อการตัดสินใจซื้อเครื่องประดับผ่านเครือข่ายสังคมออนไลน์เมื่ออยู่ต่างกลุ่มกัน โดยการวิเคราะห์ความแปรปรวนทางเดียว(</w:t>
      </w:r>
      <w:r w:rsidRPr="00264811">
        <w:rPr>
          <w:rFonts w:hint="cs"/>
        </w:rPr>
        <w:t>One-way  ANOVA)</w:t>
      </w:r>
      <w:r w:rsidRPr="00264811">
        <w:rPr>
          <w:rFonts w:hint="cs"/>
          <w:cs/>
        </w:rPr>
        <w:t xml:space="preserve"> พบว่า ด้านพฤติกรรมการซื้อทั้ง 2 กลุ่ม มีความถี่ในการซื้อต่างหูแฟชั่นไม่แตกต่างกันอย่างมีนัยสำคัญทางสถิติที่ระดับ .05 ส่วนตัวแปรอื่น ๆ นั้นมีความแตกต่างกัน จากการวิเคราะห์แบ่งกลุ่มผู้บริโภคที่ซื้อเครื่องประดับผ่านเครือข่ายสังคมออนไลน์ด้วยวิธี </w:t>
      </w:r>
      <w:r w:rsidRPr="00264811">
        <w:rPr>
          <w:rFonts w:hint="cs"/>
        </w:rPr>
        <w:t xml:space="preserve">K-mean clustering </w:t>
      </w:r>
      <w:r w:rsidRPr="00264811">
        <w:rPr>
          <w:rFonts w:hint="cs"/>
          <w:cs/>
        </w:rPr>
        <w:t>สามารถจำแนกเป็น 2 กลุ่มโดยแต่ละกลุ่มมีลักษณะเฉพาะดังนี้ กลุ่มที่</w:t>
      </w:r>
      <w:r w:rsidRPr="00264811">
        <w:rPr>
          <w:rFonts w:hint="cs"/>
        </w:rPr>
        <w:t xml:space="preserve">1 : </w:t>
      </w:r>
      <w:r w:rsidRPr="00264811">
        <w:rPr>
          <w:rFonts w:hint="cs"/>
          <w:cs/>
        </w:rPr>
        <w:t>กลุ่มกระเป๋าหนักจ่ายได้ถ้าชอบ ไม่ค่อยชอบออกสื่อ ลักษณะด้านประชากรศาสตร์ โดยส่วนใหญ่เป็นคน</w:t>
      </w:r>
      <w:r w:rsidRPr="00264811">
        <w:rPr>
          <w:rFonts w:hint="cs"/>
        </w:rPr>
        <w:t xml:space="preserve">Generation X </w:t>
      </w:r>
      <w:r w:rsidRPr="00264811">
        <w:rPr>
          <w:rFonts w:hint="cs"/>
          <w:cs/>
        </w:rPr>
        <w:t>เพศหญิงมากกว่าเพศชายมีระดับการศึกษาสูงกว่าปริญญาตรี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กลุ่มที่</w:t>
      </w:r>
      <w:r w:rsidRPr="00264811">
        <w:rPr>
          <w:rFonts w:hint="cs"/>
        </w:rPr>
        <w:t xml:space="preserve">2 : </w:t>
      </w:r>
      <w:r w:rsidRPr="00264811">
        <w:rPr>
          <w:rFonts w:hint="cs"/>
          <w:cs/>
        </w:rPr>
        <w:t>กลุ่มวัยสะอ้อน ชอบออกสื่อ ซื้อน้อยแต่บ่อยครั้ง ลักษณะด้านประชากรศาสตร์ โดยส่วนใหญ่เป็นคน</w:t>
      </w:r>
      <w:r w:rsidRPr="00264811">
        <w:rPr>
          <w:rFonts w:hint="cs"/>
        </w:rPr>
        <w:t>Generation  Y</w:t>
      </w:r>
      <w:r w:rsidRPr="00264811">
        <w:rPr>
          <w:rFonts w:hint="cs"/>
          <w:cs/>
        </w:rPr>
        <w:t xml:space="preserve">เพศหญิงมากกว่าเพศชาย ส่วนใหญ่มีระดับการศึกษาสูงแต่จะน้อยกว่ากลุ่ม </w:t>
      </w:r>
      <w:r w:rsidRPr="00264811">
        <w:rPr>
          <w:rFonts w:hint="cs"/>
        </w:rPr>
        <w:t>1</w:t>
      </w:r>
      <w:r w:rsidRPr="00264811">
        <w:rPr>
          <w:rFonts w:hint="cs"/>
          <w:cs/>
        </w:rPr>
        <w:t>โดยมีระดับปริญญาตรีมากที่สุดโดยส่วนใหญ่เป็นพนักงานบริษัทเอกชน</w:t>
      </w:r>
      <w:sdt>
        <w:sdtPr>
          <w:rPr>
            <w:rFonts w:hint="cs"/>
            <w:cs/>
          </w:rPr>
          <w:id w:val="329948051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ปาร</w:instrText>
          </w:r>
          <w:r w:rsidR="002233E7">
            <w:instrText xml:space="preserve">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ปารณีย์ พึ่งวิชา</w:t>
          </w:r>
          <w:r w:rsidR="002233E7">
            <w:rPr>
              <w:noProof/>
            </w:rPr>
            <w:t>, 2019)</w:t>
          </w:r>
          <w:r w:rsidR="002233E7">
            <w:rPr>
              <w:cs/>
            </w:rPr>
            <w:fldChar w:fldCharType="end"/>
          </w:r>
        </w:sdtContent>
      </w:sdt>
    </w:p>
    <w:p w14:paraId="4616053A" w14:textId="3C5134EA" w:rsidR="00834AE0" w:rsidRDefault="007135B7" w:rsidP="00A421E0">
      <w:pPr>
        <w:pStyle w:val="1"/>
      </w:pPr>
      <w:r w:rsidRPr="00264811">
        <w:rPr>
          <w:rFonts w:hint="cs"/>
          <w:cs/>
        </w:rPr>
        <w:t>ธงชัย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คล</w:t>
      </w:r>
      <w:proofErr w:type="spellStart"/>
      <w:r w:rsidRPr="00264811">
        <w:rPr>
          <w:rFonts w:hint="cs"/>
          <w:cs/>
        </w:rPr>
        <w:t>าย</w:t>
      </w:r>
      <w:proofErr w:type="spellEnd"/>
      <w:r w:rsidRPr="00264811">
        <w:rPr>
          <w:rFonts w:hint="cs"/>
          <w:cs/>
        </w:rPr>
        <w:t>คลึง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วุฒิชัย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สงางาม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กิตติวงศ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สุธรรมโน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และพันธพงศอภิชาตกุลศ </w:t>
      </w:r>
      <w:r>
        <w:t xml:space="preserve">(2019) </w:t>
      </w:r>
      <w:r w:rsidRPr="00264811">
        <w:rPr>
          <w:rFonts w:hint="cs"/>
          <w:cs/>
        </w:rPr>
        <w:t>ศึกษาเรื่อง เทคนิคการคัดเลือกกลุ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ลดรายอาคาร</w:t>
      </w:r>
      <w:proofErr w:type="spellStart"/>
      <w:r w:rsidRPr="00264811">
        <w:rPr>
          <w:rFonts w:hint="cs"/>
          <w:cs/>
        </w:rPr>
        <w:t>สําห</w:t>
      </w:r>
      <w:proofErr w:type="spellEnd"/>
      <w:r w:rsidRPr="00264811">
        <w:rPr>
          <w:rFonts w:hint="cs"/>
          <w:cs/>
        </w:rPr>
        <w:t>รับรองรับแผนการติดตั้งระบบผลิตไฟฟาพลังงานแสงอาทิตยบนหลังคาเพื่อเพิ่มคาดรรชนีประสิทธิภาพการใชพลังงานไฟฟ้า บทความนี้ตองการนําเสนอเทคนิควิธีการคัดเลือกกลุ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ลดใน</w:t>
      </w:r>
      <w:proofErr w:type="spellStart"/>
      <w:r w:rsidRPr="00264811">
        <w:rPr>
          <w:rFonts w:hint="cs"/>
          <w:cs/>
        </w:rPr>
        <w:t>แต</w:t>
      </w:r>
      <w:proofErr w:type="spellEnd"/>
      <w:r w:rsidRPr="00264811">
        <w:rPr>
          <w:rFonts w:hint="cs"/>
          <w:cs/>
        </w:rPr>
        <w:t>ละอาคารที่มีความเหมาะสม</w:t>
      </w:r>
      <w:proofErr w:type="spellStart"/>
      <w:r w:rsidRPr="00264811">
        <w:rPr>
          <w:rFonts w:hint="cs"/>
          <w:cs/>
        </w:rPr>
        <w:t>สําห</w:t>
      </w:r>
      <w:proofErr w:type="spellEnd"/>
      <w:r w:rsidRPr="00264811">
        <w:rPr>
          <w:rFonts w:hint="cs"/>
          <w:cs/>
        </w:rPr>
        <w:t>รับติดตั้งระบบผลิตไฟฟาจากพลังงานแสงอาทิตยกรณีที่ติดตั้งบนหลังคาของอาคารใน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</w:t>
      </w:r>
      <w:r>
        <w:br/>
      </w:r>
      <w:r w:rsidRPr="00264811">
        <w:rPr>
          <w:rFonts w:hint="cs"/>
          <w:cs/>
        </w:rPr>
        <w:t xml:space="preserve">มหาวิทยาลัยเทคโนโลยีราชมงคลอีสานนครราชสีมา ในวิธีการของ </w:t>
      </w:r>
      <w:r w:rsidRPr="00264811">
        <w:rPr>
          <w:rFonts w:hint="cs"/>
        </w:rPr>
        <w:t>K-Means Clustering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  <w:cs/>
        </w:rPr>
        <w:br/>
        <w:t>เริ่มตนด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การจัดแบ</w:t>
      </w:r>
      <w:proofErr w:type="spellStart"/>
      <w:r w:rsidRPr="00264811">
        <w:rPr>
          <w:rFonts w:hint="cs"/>
          <w:cs/>
        </w:rPr>
        <w:t>งข</w:t>
      </w:r>
      <w:proofErr w:type="spellEnd"/>
      <w:r w:rsidRPr="00264811">
        <w:rPr>
          <w:rFonts w:hint="cs"/>
          <w:cs/>
        </w:rPr>
        <w:t>อมูลออก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กลุม กําหนดจุด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กลางเริ่มต</w:t>
      </w:r>
      <w:proofErr w:type="spellStart"/>
      <w:r w:rsidRPr="00264811">
        <w:rPr>
          <w:rFonts w:hint="cs"/>
          <w:cs/>
        </w:rPr>
        <w:t>นจําน</w:t>
      </w:r>
      <w:proofErr w:type="spellEnd"/>
      <w:r w:rsidRPr="00264811">
        <w:rPr>
          <w:rFonts w:hint="cs"/>
          <w:cs/>
        </w:rPr>
        <w:t xml:space="preserve">วน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จุดขั้นตอนตอไปคือการสรางกลุ</w:t>
      </w:r>
      <w:proofErr w:type="spellStart"/>
      <w:r w:rsidRPr="00264811">
        <w:rPr>
          <w:rFonts w:hint="cs"/>
          <w:cs/>
        </w:rPr>
        <w:t>มข</w:t>
      </w:r>
      <w:proofErr w:type="spellEnd"/>
      <w:r w:rsidRPr="00264811">
        <w:rPr>
          <w:rFonts w:hint="cs"/>
          <w:cs/>
        </w:rPr>
        <w:t>อม</w:t>
      </w:r>
      <w:proofErr w:type="spellStart"/>
      <w:r w:rsidRPr="00264811">
        <w:rPr>
          <w:rFonts w:hint="cs"/>
          <w:cs/>
        </w:rPr>
        <w:t>ูล</w:t>
      </w:r>
      <w:proofErr w:type="spellEnd"/>
      <w:r w:rsidRPr="00264811">
        <w:rPr>
          <w:rFonts w:hint="cs"/>
          <w:cs/>
        </w:rPr>
        <w:t>และความ</w:t>
      </w:r>
      <w:proofErr w:type="spellStart"/>
      <w:r w:rsidRPr="00264811">
        <w:rPr>
          <w:rFonts w:hint="cs"/>
          <w:cs/>
        </w:rPr>
        <w:t>สัม</w:t>
      </w:r>
      <w:proofErr w:type="spellEnd"/>
      <w:r w:rsidRPr="00264811">
        <w:rPr>
          <w:rFonts w:hint="cs"/>
          <w:cs/>
        </w:rPr>
        <w:t>พันธกับจุด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กลางที่ใกลมากที่สุด จากผลการวิเครา</w:t>
      </w:r>
      <w:proofErr w:type="spellStart"/>
      <w:r w:rsidRPr="00264811">
        <w:rPr>
          <w:rFonts w:hint="cs"/>
          <w:cs/>
        </w:rPr>
        <w:t>ะห</w:t>
      </w:r>
      <w:proofErr w:type="spellEnd"/>
      <w:r w:rsidRPr="00264811">
        <w:rPr>
          <w:rFonts w:hint="cs"/>
          <w:cs/>
        </w:rPr>
        <w:t>การใชพลังงานไฟฟาทั้งหมด  34  อาคารด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 xml:space="preserve">วิธีการ </w:t>
      </w:r>
      <w:r w:rsidRPr="00264811">
        <w:rPr>
          <w:rFonts w:hint="cs"/>
        </w:rPr>
        <w:t>K-Mean Clustering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ทํา</w:t>
      </w:r>
      <w:proofErr w:type="spellEnd"/>
      <w:r w:rsidRPr="00264811">
        <w:rPr>
          <w:rFonts w:hint="cs"/>
          <w:cs/>
        </w:rPr>
        <w:t>ใหสามารถแยกแยะจัดกลุ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ลดรายอาคาร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อย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มีประสิทธิภาพซึ่งแบง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 xml:space="preserve">  3  กลุมโดยกลุมที่ 3 </w:t>
      </w:r>
      <w:proofErr w:type="spellStart"/>
      <w:r w:rsidRPr="00264811">
        <w:rPr>
          <w:rFonts w:hint="cs"/>
          <w:cs/>
        </w:rPr>
        <w:t>จําน</w:t>
      </w:r>
      <w:proofErr w:type="spellEnd"/>
      <w:r w:rsidRPr="00264811">
        <w:rPr>
          <w:rFonts w:hint="cs"/>
          <w:cs/>
        </w:rPr>
        <w:t>วน 19 อาคารนั้น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>นกลุมอาคารที่มีความเหมาะสมทั้งด</w:t>
      </w:r>
      <w:proofErr w:type="spellStart"/>
      <w:r w:rsidRPr="00264811">
        <w:rPr>
          <w:rFonts w:hint="cs"/>
          <w:cs/>
        </w:rPr>
        <w:t>าน</w:t>
      </w:r>
      <w:proofErr w:type="spellEnd"/>
      <w:r w:rsidRPr="00264811">
        <w:rPr>
          <w:rFonts w:hint="cs"/>
          <w:cs/>
        </w:rPr>
        <w:t>พฤติกรรมการใชพลังงานไฟฟ</w:t>
      </w:r>
      <w:proofErr w:type="spellStart"/>
      <w:r w:rsidRPr="00264811">
        <w:rPr>
          <w:rFonts w:hint="cs"/>
          <w:cs/>
        </w:rPr>
        <w:t>าแ</w:t>
      </w:r>
      <w:proofErr w:type="spellEnd"/>
      <w:r w:rsidRPr="00264811">
        <w:rPr>
          <w:rFonts w:hint="cs"/>
          <w:cs/>
        </w:rPr>
        <w:t>ละมีพื้นที่รองรับการติดตั้งระบบผลิตไฟฟาจากพลังงานแสงอาทิตยบนหลังคาได้</w:t>
      </w:r>
      <w:sdt>
        <w:sdtPr>
          <w:rPr>
            <w:rFonts w:hint="cs"/>
            <w:cs/>
          </w:rPr>
          <w:id w:val="-740092785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Tho19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(Thongchai Klayklueng, 2019)</w:t>
          </w:r>
          <w:r w:rsidR="002233E7">
            <w:rPr>
              <w:cs/>
            </w:rPr>
            <w:fldChar w:fldCharType="end"/>
          </w:r>
        </w:sdtContent>
      </w:sdt>
    </w:p>
    <w:p w14:paraId="56BCEE85" w14:textId="77B05B72" w:rsidR="00DC0E6A" w:rsidRPr="00921D2E" w:rsidRDefault="007135B7" w:rsidP="00A421E0">
      <w:pPr>
        <w:pStyle w:val="1"/>
        <w:rPr>
          <w:rFonts w:cs="Angsana New"/>
          <w:cs/>
        </w:rPr>
        <w:sectPr w:rsidR="00DC0E6A" w:rsidRPr="00921D2E" w:rsidSect="009E594C">
          <w:headerReference w:type="even" r:id="rId37"/>
          <w:headerReference w:type="default" r:id="rId38"/>
          <w:headerReference w:type="first" r:id="rId39"/>
          <w:pgSz w:w="11909" w:h="16840" w:code="9"/>
          <w:pgMar w:top="2160" w:right="1109" w:bottom="1440" w:left="1980" w:header="1872" w:footer="720" w:gutter="0"/>
          <w:pgNumType w:start="4"/>
          <w:cols w:space="720"/>
          <w:titlePg/>
          <w:docGrid w:linePitch="435"/>
        </w:sectPr>
      </w:pPr>
      <w:r w:rsidRPr="00264811">
        <w:rPr>
          <w:rFonts w:hint="cs"/>
          <w:cs/>
        </w:rPr>
        <w:t>วรากร ประดิษฐ์กุล ปราลี มณีรัตน์ และ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นิเวศ จิระวิชิตชัย</w:t>
      </w:r>
      <w:r w:rsidRPr="00264811">
        <w:rPr>
          <w:rFonts w:hint="cs"/>
        </w:rPr>
        <w:t xml:space="preserve"> </w:t>
      </w:r>
      <w:r>
        <w:t xml:space="preserve">(2021) </w:t>
      </w:r>
      <w:r w:rsidRPr="00264811">
        <w:rPr>
          <w:rFonts w:hint="cs"/>
          <w:cs/>
        </w:rPr>
        <w:t>ศึกษาเรื่อง ระบบแนะนํารถยนต์ให้กับลูกค้าโดยกํารวิเคราะห์จากการอ้างอิงถึงพฤติกรรมของผู้ใช้ (</w:t>
      </w:r>
      <w:r w:rsidRPr="00264811">
        <w:rPr>
          <w:rFonts w:hint="cs"/>
        </w:rPr>
        <w:t xml:space="preserve">Collaborative Filtering) </w:t>
      </w:r>
      <w:r w:rsidRPr="00264811">
        <w:rPr>
          <w:rFonts w:hint="cs"/>
          <w:cs/>
        </w:rPr>
        <w:t>กรณีศึกษาบริษัท โตโยต</w:t>
      </w:r>
      <w:proofErr w:type="spellStart"/>
      <w:r w:rsidRPr="00264811">
        <w:rPr>
          <w:rFonts w:hint="cs"/>
          <w:cs/>
        </w:rPr>
        <w:t>้า</w:t>
      </w:r>
      <w:proofErr w:type="spellEnd"/>
      <w:r w:rsidRPr="00264811">
        <w:rPr>
          <w:rFonts w:hint="cs"/>
          <w:cs/>
        </w:rPr>
        <w:t xml:space="preserve"> บัส</w:t>
      </w:r>
      <w:proofErr w:type="spellStart"/>
      <w:r w:rsidRPr="00264811">
        <w:rPr>
          <w:rFonts w:hint="cs"/>
          <w:cs/>
        </w:rPr>
        <w:t>ส์</w:t>
      </w:r>
      <w:proofErr w:type="spellEnd"/>
      <w:r w:rsidRPr="00264811">
        <w:rPr>
          <w:rFonts w:hint="cs"/>
          <w:cs/>
        </w:rPr>
        <w:t xml:space="preserve"> จำกัด ผู้วิจัยได้พัฒนาระบบแนะนำรถยนต์ให้กับลูกค้าโดยการวิเคราะห์จากการอ้างอิงถึงพฤติกรรมของผู้ใช้ เพื่อช่วยให้ลูกค้าได้รับการแนะนำรุ่นรถยนต์ที่เหมาะสม ตรงตามความต้องการของลูกค้า ผู้วิจัยใช้อัลกอริทึมการหาความคล้ายคลึงกันของผู้ใช้ โดยวิเคราะห์จากลูกค้าที่มีพฤติกรรมใกล้เคียงกันด้วยสมการการหาความคล้ายโคไซน์ ซึ่งเป็น</w:t>
      </w:r>
      <w:proofErr w:type="spellStart"/>
      <w:r w:rsidRPr="00264811">
        <w:rPr>
          <w:rFonts w:hint="cs"/>
          <w:cs/>
        </w:rPr>
        <w:t>ฟั</w:t>
      </w:r>
      <w:proofErr w:type="spellEnd"/>
      <w:r w:rsidRPr="00264811">
        <w:rPr>
          <w:rFonts w:hint="cs"/>
          <w:cs/>
        </w:rPr>
        <w:t>งก</w:t>
      </w:r>
      <w:proofErr w:type="spellStart"/>
      <w:r w:rsidRPr="00264811">
        <w:rPr>
          <w:rFonts w:hint="cs"/>
          <w:cs/>
        </w:rPr>
        <w:t>์ชั่น</w:t>
      </w:r>
      <w:proofErr w:type="spellEnd"/>
      <w:r w:rsidRPr="00264811">
        <w:rPr>
          <w:rFonts w:hint="cs"/>
          <w:cs/>
        </w:rPr>
        <w:t xml:space="preserve">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ในการพัฒนาระบบแนะนำรถยนต์ให้กับลูกค้า ด้วยสมการความคล้ายโคไซน์ (</w:t>
      </w:r>
      <w:r w:rsidRPr="00264811">
        <w:rPr>
          <w:rFonts w:hint="cs"/>
        </w:rPr>
        <w:t>cosine similarity)</w:t>
      </w:r>
      <w:r w:rsidRPr="00264811">
        <w:rPr>
          <w:rFonts w:hint="cs"/>
          <w:cs/>
        </w:rPr>
        <w:t xml:space="preserve"> จากการทดลองเมื่อนำข้อมูลมาจัดลำดับคะแนนความชอบของผู้ใช้แต่ละคน เพื่อเป็นการเพิ่มความเร็วให้อัลกอริทึมของวิธีการกรองแบบร่วมมือ อีกทั้งระบบจะนำค่าความคล้ายคลึง</w:t>
      </w:r>
      <w:r w:rsidRPr="00264811">
        <w:rPr>
          <w:rFonts w:hint="cs"/>
          <w:cs/>
        </w:rPr>
        <w:lastRenderedPageBreak/>
        <w:t xml:space="preserve">โคไซน์ของผู้ใช้ในระบบกับผู้ใช้เป้าหมายมาทดสอบความแม่นยำของระบบด้วยค่าเฉลี่ยความคลาดเคลื่อนสมบูรณ์ พบว่ามีค่าเท่ากับ 0.97 เมื่อกำาหนดค่า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>ไว้เท่ากับ 5 สรุปได้ว่าระบบมีประสิทธิภาพในการแนะนำรุ่นรถยนต์ที่รวดเร็วและความแม่นยำอยู่ในระดับที่ดี</w:t>
      </w:r>
      <w:sdt>
        <w:sdtPr>
          <w:rPr>
            <w:rFonts w:hint="cs"/>
            <w:cs/>
          </w:rPr>
          <w:id w:val="1974787744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War21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(Warakorn Pradiskul, 2021)</w:t>
          </w:r>
          <w:r w:rsidR="002233E7">
            <w:rPr>
              <w:cs/>
            </w:rPr>
            <w:fldChar w:fldCharType="end"/>
          </w:r>
        </w:sdtContent>
      </w:sdt>
    </w:p>
    <w:p w14:paraId="404FD6FA" w14:textId="77777777" w:rsidR="00307F65" w:rsidRPr="00DA405B" w:rsidRDefault="00307F65" w:rsidP="00A421E0">
      <w:pPr>
        <w:pStyle w:val="Heading1"/>
      </w:pPr>
      <w:bookmarkStart w:id="48" w:name="_Toc104142067"/>
      <w:bookmarkStart w:id="49" w:name="_Toc104294409"/>
      <w:bookmarkStart w:id="50" w:name="_Toc129250956"/>
      <w:bookmarkStart w:id="51" w:name="_Hlk102749328"/>
      <w:r w:rsidRPr="00DA405B">
        <w:rPr>
          <w:cs/>
        </w:rPr>
        <w:lastRenderedPageBreak/>
        <w:t xml:space="preserve">บทที่ </w:t>
      </w:r>
      <w:r w:rsidRPr="00DA405B">
        <w:t>3</w:t>
      </w:r>
      <w:r w:rsidRPr="00DA405B">
        <w:br/>
      </w:r>
      <w:r w:rsidRPr="00DA405B">
        <w:rPr>
          <w:cs/>
        </w:rPr>
        <w:t>ขั้นตอนการดำเนินงาน</w:t>
      </w:r>
      <w:bookmarkEnd w:id="48"/>
      <w:bookmarkEnd w:id="49"/>
      <w:bookmarkEnd w:id="50"/>
    </w:p>
    <w:p w14:paraId="51F6F987" w14:textId="77777777" w:rsidR="00307F65" w:rsidRPr="00725D23" w:rsidRDefault="00307F65" w:rsidP="00A421E0"/>
    <w:p w14:paraId="4FF9A64C" w14:textId="1DDE059A" w:rsidR="00293BAF" w:rsidRDefault="00073D60" w:rsidP="00A421E0">
      <w:pPr>
        <w:pStyle w:val="1"/>
      </w:pPr>
      <w:r w:rsidRPr="00264811">
        <w:rPr>
          <w:rFonts w:hint="cs"/>
          <w:cs/>
        </w:rPr>
        <w:t>การจัดทำโครงงานทางวิทยาการคอมพิวเตอร์ ระบบแนะนำบริษัทสำหรับฝึกงานตามความสนใจด้วยเทคโนโลยีปัญญาประดิษฐ์ ผู้จัดทำจึงได้กำหนดขั้นตอนการดำเนินงานดังนี้</w:t>
      </w:r>
    </w:p>
    <w:bookmarkEnd w:id="51"/>
    <w:p w14:paraId="6D164467" w14:textId="0A00867C" w:rsidR="00293BAF" w:rsidRDefault="00293BAF" w:rsidP="00A421E0">
      <w:pPr>
        <w:pStyle w:val="1"/>
      </w:pPr>
      <w:r>
        <w:t>3</w:t>
      </w:r>
      <w:r>
        <w:rPr>
          <w:cs/>
        </w:rPr>
        <w:t>.</w:t>
      </w:r>
      <w:r>
        <w:t xml:space="preserve">1 </w:t>
      </w:r>
      <w:r w:rsidR="00073D60" w:rsidRPr="00264811">
        <w:rPr>
          <w:rFonts w:hint="cs"/>
          <w:cs/>
        </w:rPr>
        <w:t>การเตรียมและวิเคราะห์ข้อมูล</w:t>
      </w:r>
    </w:p>
    <w:p w14:paraId="0A4B12D7" w14:textId="5469563E" w:rsidR="00293BAF" w:rsidRPr="00A70E45" w:rsidRDefault="00293BAF" w:rsidP="00A421E0">
      <w:pPr>
        <w:pStyle w:val="1"/>
      </w:pPr>
      <w:r w:rsidRPr="00A70E45">
        <w:t>3</w:t>
      </w:r>
      <w:r w:rsidRPr="00A70E45">
        <w:rPr>
          <w:cs/>
        </w:rPr>
        <w:t>.</w:t>
      </w:r>
      <w:r>
        <w:t>2</w:t>
      </w:r>
      <w:r w:rsidRPr="00A70E45">
        <w:rPr>
          <w:cs/>
        </w:rPr>
        <w:t xml:space="preserve"> </w:t>
      </w:r>
      <w:r w:rsidR="00073D60" w:rsidRPr="00264811">
        <w:rPr>
          <w:rFonts w:hint="cs"/>
          <w:cs/>
        </w:rPr>
        <w:t>การทำงานของระบบ</w:t>
      </w:r>
    </w:p>
    <w:p w14:paraId="2F88DB59" w14:textId="77777777" w:rsidR="00073D60" w:rsidRDefault="00293BAF" w:rsidP="00A421E0">
      <w:pPr>
        <w:pStyle w:val="1"/>
      </w:pPr>
      <w:r>
        <w:t>3</w:t>
      </w:r>
      <w:r>
        <w:rPr>
          <w:cs/>
        </w:rPr>
        <w:t>.</w:t>
      </w:r>
      <w:r w:rsidR="00376599">
        <w:t>3</w:t>
      </w:r>
      <w:r>
        <w:rPr>
          <w:cs/>
        </w:rPr>
        <w:t xml:space="preserve"> </w:t>
      </w:r>
      <w:r w:rsidR="00073D60" w:rsidRPr="00264811">
        <w:rPr>
          <w:rFonts w:hint="cs"/>
          <w:cs/>
        </w:rPr>
        <w:t>การวิเคราะห์และออกแบบระบบ</w:t>
      </w:r>
    </w:p>
    <w:p w14:paraId="1D63D877" w14:textId="77777777" w:rsidR="00073D60" w:rsidRDefault="00073D60" w:rsidP="00A421E0">
      <w:pPr>
        <w:pStyle w:val="1"/>
      </w:pPr>
      <w:r>
        <w:t xml:space="preserve">3.4 </w:t>
      </w:r>
      <w:r w:rsidRPr="00264811">
        <w:rPr>
          <w:rFonts w:hint="cs"/>
          <w:cs/>
        </w:rPr>
        <w:t>การออกแบบฐานข้อมูล</w:t>
      </w:r>
    </w:p>
    <w:p w14:paraId="15272014" w14:textId="7FA18C02" w:rsidR="00293BAF" w:rsidRDefault="00073D60" w:rsidP="00A421E0">
      <w:pPr>
        <w:pStyle w:val="1"/>
      </w:pPr>
      <w:r>
        <w:t xml:space="preserve">3.5 </w:t>
      </w:r>
      <w:r w:rsidRPr="00264811">
        <w:rPr>
          <w:rFonts w:hint="cs"/>
          <w:cs/>
        </w:rPr>
        <w:t>การออกแบบหน้าจอ</w:t>
      </w:r>
    </w:p>
    <w:p w14:paraId="7385342A" w14:textId="62116D0B" w:rsidR="00482AC4" w:rsidRDefault="00482AC4" w:rsidP="00A421E0">
      <w:pPr>
        <w:pStyle w:val="1"/>
        <w:rPr>
          <w:rFonts w:hint="cs"/>
          <w:cs/>
        </w:rPr>
      </w:pPr>
      <w:r>
        <w:t xml:space="preserve">3.6 </w:t>
      </w:r>
      <w:r>
        <w:rPr>
          <w:rFonts w:hint="cs"/>
          <w:cs/>
        </w:rPr>
        <w:t>การใช้งานระบบ</w:t>
      </w:r>
    </w:p>
    <w:p w14:paraId="7F25C39E" w14:textId="77777777" w:rsidR="00F30FCF" w:rsidRDefault="00F30FCF" w:rsidP="00A421E0">
      <w:pPr>
        <w:pStyle w:val="1"/>
      </w:pPr>
    </w:p>
    <w:p w14:paraId="4CB5E2B6" w14:textId="62313F35" w:rsidR="00B86E81" w:rsidRDefault="00B86E81" w:rsidP="00A421E0">
      <w:pPr>
        <w:pStyle w:val="Heading2"/>
      </w:pPr>
      <w:bookmarkStart w:id="52" w:name="_Toc129250957"/>
      <w:r w:rsidRPr="005D6002">
        <w:t>3</w:t>
      </w:r>
      <w:r w:rsidRPr="005D6002">
        <w:rPr>
          <w:cs/>
        </w:rPr>
        <w:t>.</w:t>
      </w:r>
      <w:r w:rsidRPr="005D6002">
        <w:t>1</w:t>
      </w:r>
      <w:r w:rsidRPr="005D6002">
        <w:rPr>
          <w:rFonts w:hint="cs"/>
          <w:cs/>
        </w:rPr>
        <w:t xml:space="preserve"> </w:t>
      </w:r>
      <w:r w:rsidR="00073D60" w:rsidRPr="00264811">
        <w:rPr>
          <w:rFonts w:hint="cs"/>
          <w:cs/>
        </w:rPr>
        <w:t>การเตรียมและวิเคราะห์ข้อมูล</w:t>
      </w:r>
      <w:bookmarkEnd w:id="52"/>
    </w:p>
    <w:p w14:paraId="1652C732" w14:textId="07CD528E" w:rsidR="00D91CB6" w:rsidRDefault="00AE2BB6" w:rsidP="00A421E0">
      <w:pPr>
        <w:pStyle w:val="Caption"/>
        <w:jc w:val="left"/>
        <w:rPr>
          <w:rFonts w:hint="cs"/>
          <w:cs/>
        </w:rPr>
      </w:pPr>
      <w:r w:rsidRPr="00AE2BB6">
        <w:rPr>
          <w:b/>
          <w:bCs/>
          <w:cs/>
        </w:rPr>
        <w:t xml:space="preserve">ตาราง </w:t>
      </w:r>
      <w:r w:rsidRPr="00AE2BB6">
        <w:rPr>
          <w:b/>
          <w:bCs/>
          <w:cs/>
        </w:rPr>
        <w:fldChar w:fldCharType="begin"/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</w:rPr>
        <w:instrText xml:space="preserve">SEQ </w:instrText>
      </w:r>
      <w:r w:rsidRPr="00AE2BB6">
        <w:rPr>
          <w:b/>
          <w:bCs/>
          <w:cs/>
        </w:rPr>
        <w:instrText xml:space="preserve">ตาราง </w:instrText>
      </w:r>
      <w:r w:rsidRPr="00AE2BB6">
        <w:rPr>
          <w:b/>
          <w:bCs/>
        </w:rPr>
        <w:instrText>\* ARABIC</w:instrText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4</w:t>
      </w:r>
      <w:r w:rsidRPr="00AE2B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53" w:name="_Toc129214225"/>
      <w:r>
        <w:rPr>
          <w:rFonts w:hint="cs"/>
          <w:cs/>
        </w:rPr>
        <w:t>การวิเคราะห์ข้อมูล</w:t>
      </w:r>
      <w:bookmarkEnd w:id="5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91"/>
        <w:gridCol w:w="1417"/>
        <w:gridCol w:w="1302"/>
      </w:tblGrid>
      <w:tr w:rsidR="00D025B8" w:rsidRPr="00D025B8" w14:paraId="3938E3CB" w14:textId="77777777" w:rsidTr="00D025B8">
        <w:tc>
          <w:tcPr>
            <w:tcW w:w="6091" w:type="dxa"/>
          </w:tcPr>
          <w:p w14:paraId="653C8888" w14:textId="626E4363" w:rsidR="00D025B8" w:rsidRPr="00D025B8" w:rsidRDefault="00D025B8" w:rsidP="00A421E0">
            <w:pPr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ข้อมูล</w:t>
            </w:r>
          </w:p>
        </w:tc>
        <w:tc>
          <w:tcPr>
            <w:tcW w:w="1417" w:type="dxa"/>
          </w:tcPr>
          <w:p w14:paraId="5E4EC483" w14:textId="1211A7B0" w:rsidR="00D025B8" w:rsidRPr="00D025B8" w:rsidRDefault="00D025B8" w:rsidP="00A421E0">
            <w:pPr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จำนวน</w:t>
            </w:r>
          </w:p>
        </w:tc>
        <w:tc>
          <w:tcPr>
            <w:tcW w:w="1302" w:type="dxa"/>
          </w:tcPr>
          <w:p w14:paraId="0ED5C024" w14:textId="6358FB4F" w:rsidR="00D025B8" w:rsidRPr="00D025B8" w:rsidRDefault="00D025B8" w:rsidP="00A421E0">
            <w:pPr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หน่วย</w:t>
            </w:r>
          </w:p>
        </w:tc>
      </w:tr>
      <w:tr w:rsidR="00D025B8" w14:paraId="41DC6DFA" w14:textId="77777777" w:rsidTr="00D025B8">
        <w:tc>
          <w:tcPr>
            <w:tcW w:w="6091" w:type="dxa"/>
          </w:tcPr>
          <w:p w14:paraId="5687BDDC" w14:textId="15D9903E" w:rsidR="00D025B8" w:rsidRDefault="00D025B8" w:rsidP="00A421E0">
            <w:r>
              <w:rPr>
                <w:rFonts w:hint="cs"/>
                <w:cs/>
              </w:rPr>
              <w:t>จำนวนข้อมูลสถานประกอบการทั้งหมด</w:t>
            </w:r>
          </w:p>
        </w:tc>
        <w:tc>
          <w:tcPr>
            <w:tcW w:w="1417" w:type="dxa"/>
          </w:tcPr>
          <w:p w14:paraId="308B75F7" w14:textId="796D8C11" w:rsidR="00D025B8" w:rsidRDefault="00D025B8" w:rsidP="00A421E0">
            <w:pPr>
              <w:jc w:val="center"/>
            </w:pPr>
            <w:r>
              <w:t>1643</w:t>
            </w:r>
          </w:p>
        </w:tc>
        <w:tc>
          <w:tcPr>
            <w:tcW w:w="1302" w:type="dxa"/>
          </w:tcPr>
          <w:p w14:paraId="713964C9" w14:textId="18E34859" w:rsidR="00D025B8" w:rsidRDefault="00D025B8" w:rsidP="00A421E0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รายการ</w:t>
            </w:r>
          </w:p>
        </w:tc>
      </w:tr>
      <w:tr w:rsidR="004209A1" w14:paraId="269BBB9C" w14:textId="77777777" w:rsidTr="00D025B8">
        <w:tc>
          <w:tcPr>
            <w:tcW w:w="6091" w:type="dxa"/>
          </w:tcPr>
          <w:p w14:paraId="4073EC82" w14:textId="7F92163E" w:rsidR="004209A1" w:rsidRDefault="004209A1" w:rsidP="00A421E0">
            <w:r w:rsidRPr="00D025B8">
              <w:t>Artificial Intelligence</w:t>
            </w:r>
          </w:p>
        </w:tc>
        <w:tc>
          <w:tcPr>
            <w:tcW w:w="1417" w:type="dxa"/>
          </w:tcPr>
          <w:p w14:paraId="3A450527" w14:textId="68F11D41" w:rsidR="004209A1" w:rsidRDefault="004209A1" w:rsidP="00A421E0">
            <w:pPr>
              <w:jc w:val="center"/>
            </w:pPr>
            <w:r>
              <w:t>31</w:t>
            </w:r>
          </w:p>
        </w:tc>
        <w:tc>
          <w:tcPr>
            <w:tcW w:w="1302" w:type="dxa"/>
          </w:tcPr>
          <w:p w14:paraId="04E37F6A" w14:textId="7EA2D12F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2612A58" w14:textId="77777777" w:rsidTr="00D025B8">
        <w:tc>
          <w:tcPr>
            <w:tcW w:w="6091" w:type="dxa"/>
          </w:tcPr>
          <w:p w14:paraId="3F7908B1" w14:textId="7B0B4562" w:rsidR="004209A1" w:rsidRDefault="004209A1" w:rsidP="00A421E0">
            <w:r w:rsidRPr="00D025B8">
              <w:t>internet of things</w:t>
            </w:r>
          </w:p>
        </w:tc>
        <w:tc>
          <w:tcPr>
            <w:tcW w:w="1417" w:type="dxa"/>
          </w:tcPr>
          <w:p w14:paraId="214F50E9" w14:textId="313BDEA8" w:rsidR="004209A1" w:rsidRDefault="00410B44" w:rsidP="00A421E0">
            <w:pPr>
              <w:jc w:val="center"/>
            </w:pPr>
            <w:r>
              <w:t>105</w:t>
            </w:r>
          </w:p>
        </w:tc>
        <w:tc>
          <w:tcPr>
            <w:tcW w:w="1302" w:type="dxa"/>
          </w:tcPr>
          <w:p w14:paraId="7ADFAF9E" w14:textId="47400311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373D3021" w14:textId="77777777" w:rsidTr="00D025B8">
        <w:tc>
          <w:tcPr>
            <w:tcW w:w="6091" w:type="dxa"/>
          </w:tcPr>
          <w:p w14:paraId="14A26C2E" w14:textId="35A31B34" w:rsidR="004209A1" w:rsidRDefault="004209A1" w:rsidP="00A421E0">
            <w:r w:rsidRPr="00D025B8">
              <w:t>Chatbot</w:t>
            </w:r>
          </w:p>
        </w:tc>
        <w:tc>
          <w:tcPr>
            <w:tcW w:w="1417" w:type="dxa"/>
          </w:tcPr>
          <w:p w14:paraId="361CDE14" w14:textId="07D020EB" w:rsidR="004209A1" w:rsidRDefault="00410B44" w:rsidP="00A421E0">
            <w:pPr>
              <w:jc w:val="center"/>
            </w:pPr>
            <w:r>
              <w:t>46</w:t>
            </w:r>
          </w:p>
        </w:tc>
        <w:tc>
          <w:tcPr>
            <w:tcW w:w="1302" w:type="dxa"/>
          </w:tcPr>
          <w:p w14:paraId="0C80760B" w14:textId="7DC27AEA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54ADD578" w14:textId="77777777" w:rsidTr="00D025B8">
        <w:tc>
          <w:tcPr>
            <w:tcW w:w="6091" w:type="dxa"/>
          </w:tcPr>
          <w:p w14:paraId="416C3B4E" w14:textId="7A975147" w:rsidR="004209A1" w:rsidRDefault="004209A1" w:rsidP="00A421E0">
            <w:r>
              <w:t>Big data</w:t>
            </w:r>
          </w:p>
        </w:tc>
        <w:tc>
          <w:tcPr>
            <w:tcW w:w="1417" w:type="dxa"/>
          </w:tcPr>
          <w:p w14:paraId="702BE697" w14:textId="426BB7BA" w:rsidR="004209A1" w:rsidRDefault="00410B44" w:rsidP="00A421E0">
            <w:pPr>
              <w:jc w:val="center"/>
            </w:pPr>
            <w:r>
              <w:t>84</w:t>
            </w:r>
          </w:p>
        </w:tc>
        <w:tc>
          <w:tcPr>
            <w:tcW w:w="1302" w:type="dxa"/>
          </w:tcPr>
          <w:p w14:paraId="5F3A2517" w14:textId="28F257BF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C1B7612" w14:textId="77777777" w:rsidTr="00D025B8">
        <w:tc>
          <w:tcPr>
            <w:tcW w:w="6091" w:type="dxa"/>
          </w:tcPr>
          <w:p w14:paraId="2BE34EF0" w14:textId="397577B6" w:rsidR="004209A1" w:rsidRDefault="004209A1" w:rsidP="00A421E0">
            <w:r>
              <w:t>Machine learning</w:t>
            </w:r>
          </w:p>
        </w:tc>
        <w:tc>
          <w:tcPr>
            <w:tcW w:w="1417" w:type="dxa"/>
          </w:tcPr>
          <w:p w14:paraId="4A5807B5" w14:textId="3C055B0E" w:rsidR="004209A1" w:rsidRDefault="00410B44" w:rsidP="00A421E0">
            <w:pPr>
              <w:jc w:val="center"/>
            </w:pPr>
            <w:r>
              <w:t>61</w:t>
            </w:r>
          </w:p>
        </w:tc>
        <w:tc>
          <w:tcPr>
            <w:tcW w:w="1302" w:type="dxa"/>
          </w:tcPr>
          <w:p w14:paraId="2E2C7F46" w14:textId="741D1439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D729B26" w14:textId="77777777" w:rsidTr="00D025B8">
        <w:tc>
          <w:tcPr>
            <w:tcW w:w="6091" w:type="dxa"/>
          </w:tcPr>
          <w:p w14:paraId="448D81FB" w14:textId="35BBA4B0" w:rsidR="004209A1" w:rsidRDefault="004209A1" w:rsidP="00A421E0">
            <w:r>
              <w:t>Data science</w:t>
            </w:r>
          </w:p>
        </w:tc>
        <w:tc>
          <w:tcPr>
            <w:tcW w:w="1417" w:type="dxa"/>
          </w:tcPr>
          <w:p w14:paraId="03C05454" w14:textId="717D685C" w:rsidR="004209A1" w:rsidRDefault="00410B44" w:rsidP="00A421E0">
            <w:pPr>
              <w:jc w:val="center"/>
            </w:pPr>
            <w:r>
              <w:t>102</w:t>
            </w:r>
          </w:p>
        </w:tc>
        <w:tc>
          <w:tcPr>
            <w:tcW w:w="1302" w:type="dxa"/>
          </w:tcPr>
          <w:p w14:paraId="046FBB57" w14:textId="1A9DC6BF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F103EFA" w14:textId="77777777" w:rsidTr="00D025B8">
        <w:tc>
          <w:tcPr>
            <w:tcW w:w="6091" w:type="dxa"/>
          </w:tcPr>
          <w:p w14:paraId="580B9D7E" w14:textId="14E28CBF" w:rsidR="004209A1" w:rsidRDefault="004209A1" w:rsidP="00A421E0">
            <w:r w:rsidRPr="00D025B8">
              <w:t>face recognition</w:t>
            </w:r>
          </w:p>
        </w:tc>
        <w:tc>
          <w:tcPr>
            <w:tcW w:w="1417" w:type="dxa"/>
          </w:tcPr>
          <w:p w14:paraId="50A5D52C" w14:textId="379291D6" w:rsidR="004209A1" w:rsidRDefault="00410B44" w:rsidP="00A421E0">
            <w:pPr>
              <w:jc w:val="center"/>
            </w:pPr>
            <w:r>
              <w:t>20</w:t>
            </w:r>
          </w:p>
        </w:tc>
        <w:tc>
          <w:tcPr>
            <w:tcW w:w="1302" w:type="dxa"/>
          </w:tcPr>
          <w:p w14:paraId="04EFD021" w14:textId="31DE4090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68478BA" w14:textId="77777777" w:rsidTr="00D025B8">
        <w:tc>
          <w:tcPr>
            <w:tcW w:w="6091" w:type="dxa"/>
          </w:tcPr>
          <w:p w14:paraId="13E5CEC0" w14:textId="088F5E66" w:rsidR="004209A1" w:rsidRPr="00D025B8" w:rsidRDefault="004209A1" w:rsidP="00A421E0">
            <w:r w:rsidRPr="00D025B8">
              <w:t>face detection</w:t>
            </w:r>
          </w:p>
        </w:tc>
        <w:tc>
          <w:tcPr>
            <w:tcW w:w="1417" w:type="dxa"/>
          </w:tcPr>
          <w:p w14:paraId="72394FBF" w14:textId="0CF1834E" w:rsidR="004209A1" w:rsidRDefault="00410B44" w:rsidP="00A421E0">
            <w:pPr>
              <w:jc w:val="center"/>
            </w:pPr>
            <w:r>
              <w:t>5</w:t>
            </w:r>
          </w:p>
        </w:tc>
        <w:tc>
          <w:tcPr>
            <w:tcW w:w="1302" w:type="dxa"/>
          </w:tcPr>
          <w:p w14:paraId="1BB554D7" w14:textId="365FB07A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47B665" w14:textId="77777777" w:rsidTr="00D025B8">
        <w:tc>
          <w:tcPr>
            <w:tcW w:w="6091" w:type="dxa"/>
          </w:tcPr>
          <w:p w14:paraId="5900122C" w14:textId="23749467" w:rsidR="004209A1" w:rsidRPr="00D025B8" w:rsidRDefault="004209A1" w:rsidP="00A421E0">
            <w:r w:rsidRPr="00D025B8">
              <w:t>optical character recognition</w:t>
            </w:r>
          </w:p>
        </w:tc>
        <w:tc>
          <w:tcPr>
            <w:tcW w:w="1417" w:type="dxa"/>
          </w:tcPr>
          <w:p w14:paraId="72C60842" w14:textId="28470288" w:rsidR="004209A1" w:rsidRDefault="00410B44" w:rsidP="00A421E0">
            <w:pPr>
              <w:jc w:val="center"/>
            </w:pPr>
            <w:r>
              <w:t>3</w:t>
            </w:r>
          </w:p>
        </w:tc>
        <w:tc>
          <w:tcPr>
            <w:tcW w:w="1302" w:type="dxa"/>
          </w:tcPr>
          <w:p w14:paraId="3237C9DB" w14:textId="1001FBD5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A7C5A16" w14:textId="77777777" w:rsidTr="00D025B8">
        <w:tc>
          <w:tcPr>
            <w:tcW w:w="6091" w:type="dxa"/>
          </w:tcPr>
          <w:p w14:paraId="28D02548" w14:textId="6A2391A2" w:rsidR="004209A1" w:rsidRPr="00D025B8" w:rsidRDefault="004209A1" w:rsidP="00A421E0">
            <w:r w:rsidRPr="00D025B8">
              <w:t>data mining</w:t>
            </w:r>
          </w:p>
        </w:tc>
        <w:tc>
          <w:tcPr>
            <w:tcW w:w="1417" w:type="dxa"/>
          </w:tcPr>
          <w:p w14:paraId="54330B67" w14:textId="4738E1EA" w:rsidR="004209A1" w:rsidRDefault="00410B44" w:rsidP="00A421E0">
            <w:pPr>
              <w:jc w:val="center"/>
            </w:pPr>
            <w:r>
              <w:t>9</w:t>
            </w:r>
          </w:p>
        </w:tc>
        <w:tc>
          <w:tcPr>
            <w:tcW w:w="1302" w:type="dxa"/>
          </w:tcPr>
          <w:p w14:paraId="45495CDD" w14:textId="3726E71B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5A68FF1" w14:textId="77777777" w:rsidTr="00D025B8">
        <w:tc>
          <w:tcPr>
            <w:tcW w:w="6091" w:type="dxa"/>
          </w:tcPr>
          <w:p w14:paraId="4758F05A" w14:textId="6C02A439" w:rsidR="004209A1" w:rsidRPr="00D025B8" w:rsidRDefault="004209A1" w:rsidP="00A421E0">
            <w:r w:rsidRPr="00D025B8">
              <w:t>natural language processing</w:t>
            </w:r>
          </w:p>
        </w:tc>
        <w:tc>
          <w:tcPr>
            <w:tcW w:w="1417" w:type="dxa"/>
          </w:tcPr>
          <w:p w14:paraId="3A0988EF" w14:textId="7DC9937D" w:rsidR="004209A1" w:rsidRDefault="00410B44" w:rsidP="00A421E0">
            <w:pPr>
              <w:jc w:val="center"/>
            </w:pPr>
            <w:r>
              <w:t>11</w:t>
            </w:r>
          </w:p>
        </w:tc>
        <w:tc>
          <w:tcPr>
            <w:tcW w:w="1302" w:type="dxa"/>
          </w:tcPr>
          <w:p w14:paraId="1AD7034E" w14:textId="6A7CD0A5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E60F287" w14:textId="77777777" w:rsidTr="00D025B8">
        <w:tc>
          <w:tcPr>
            <w:tcW w:w="6091" w:type="dxa"/>
          </w:tcPr>
          <w:p w14:paraId="4F53B664" w14:textId="6DB4D543" w:rsidR="004209A1" w:rsidRPr="00D025B8" w:rsidRDefault="004209A1" w:rsidP="00A421E0">
            <w:r w:rsidRPr="00D025B8">
              <w:t>data visualization</w:t>
            </w:r>
          </w:p>
        </w:tc>
        <w:tc>
          <w:tcPr>
            <w:tcW w:w="1417" w:type="dxa"/>
          </w:tcPr>
          <w:p w14:paraId="5988EF72" w14:textId="392C2190" w:rsidR="004209A1" w:rsidRDefault="00410B44" w:rsidP="00A421E0">
            <w:pPr>
              <w:jc w:val="center"/>
            </w:pPr>
            <w:r>
              <w:t>1</w:t>
            </w:r>
          </w:p>
        </w:tc>
        <w:tc>
          <w:tcPr>
            <w:tcW w:w="1302" w:type="dxa"/>
          </w:tcPr>
          <w:p w14:paraId="7556CF70" w14:textId="515D41FA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2926A5" w14:textId="77777777" w:rsidTr="00D025B8">
        <w:tc>
          <w:tcPr>
            <w:tcW w:w="6091" w:type="dxa"/>
          </w:tcPr>
          <w:p w14:paraId="4B7594EC" w14:textId="184C22CE" w:rsidR="004209A1" w:rsidRPr="00D025B8" w:rsidRDefault="004209A1" w:rsidP="00A421E0">
            <w:r w:rsidRPr="00D025B8">
              <w:t>image processing</w:t>
            </w:r>
          </w:p>
        </w:tc>
        <w:tc>
          <w:tcPr>
            <w:tcW w:w="1417" w:type="dxa"/>
          </w:tcPr>
          <w:p w14:paraId="78DEFFB1" w14:textId="2B55B88C" w:rsidR="004209A1" w:rsidRDefault="00410B44" w:rsidP="00A421E0">
            <w:pPr>
              <w:jc w:val="center"/>
            </w:pPr>
            <w:r>
              <w:t>20</w:t>
            </w:r>
          </w:p>
        </w:tc>
        <w:tc>
          <w:tcPr>
            <w:tcW w:w="1302" w:type="dxa"/>
          </w:tcPr>
          <w:p w14:paraId="1E042C6D" w14:textId="01B8ED37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2DA5B4A" w14:textId="77777777" w:rsidTr="00D025B8">
        <w:tc>
          <w:tcPr>
            <w:tcW w:w="6091" w:type="dxa"/>
          </w:tcPr>
          <w:p w14:paraId="679DC826" w14:textId="04576FE1" w:rsidR="004209A1" w:rsidRPr="00D025B8" w:rsidRDefault="004209A1" w:rsidP="00A421E0">
            <w:r w:rsidRPr="00D025B8">
              <w:t>robotics</w:t>
            </w:r>
          </w:p>
        </w:tc>
        <w:tc>
          <w:tcPr>
            <w:tcW w:w="1417" w:type="dxa"/>
          </w:tcPr>
          <w:p w14:paraId="2B14372B" w14:textId="0FEA44EA" w:rsidR="004209A1" w:rsidRDefault="00410B44" w:rsidP="00A421E0">
            <w:pPr>
              <w:jc w:val="center"/>
            </w:pPr>
            <w:r>
              <w:t>45</w:t>
            </w:r>
          </w:p>
        </w:tc>
        <w:tc>
          <w:tcPr>
            <w:tcW w:w="1302" w:type="dxa"/>
          </w:tcPr>
          <w:p w14:paraId="41952C89" w14:textId="2E70FED8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408DDD8" w14:textId="77777777" w:rsidTr="00D025B8">
        <w:tc>
          <w:tcPr>
            <w:tcW w:w="6091" w:type="dxa"/>
          </w:tcPr>
          <w:p w14:paraId="3264E29A" w14:textId="23B77DF4" w:rsidR="004209A1" w:rsidRPr="00D025B8" w:rsidRDefault="004209A1" w:rsidP="00A421E0">
            <w:r w:rsidRPr="00D025B8">
              <w:t>computer vision</w:t>
            </w:r>
          </w:p>
        </w:tc>
        <w:tc>
          <w:tcPr>
            <w:tcW w:w="1417" w:type="dxa"/>
          </w:tcPr>
          <w:p w14:paraId="63560024" w14:textId="4216BA52" w:rsidR="004209A1" w:rsidRDefault="00410B44" w:rsidP="00A421E0">
            <w:pPr>
              <w:jc w:val="center"/>
            </w:pPr>
            <w:r>
              <w:t>14</w:t>
            </w:r>
          </w:p>
        </w:tc>
        <w:tc>
          <w:tcPr>
            <w:tcW w:w="1302" w:type="dxa"/>
          </w:tcPr>
          <w:p w14:paraId="755048E1" w14:textId="3FED7039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0823199A" w14:textId="77777777" w:rsidTr="00D025B8">
        <w:tc>
          <w:tcPr>
            <w:tcW w:w="6091" w:type="dxa"/>
          </w:tcPr>
          <w:p w14:paraId="4D5C298E" w14:textId="0CE9ADCC" w:rsidR="004209A1" w:rsidRPr="00D025B8" w:rsidRDefault="004209A1" w:rsidP="00A421E0">
            <w:r w:rsidRPr="00D025B8">
              <w:t>speech recognition</w:t>
            </w:r>
          </w:p>
        </w:tc>
        <w:tc>
          <w:tcPr>
            <w:tcW w:w="1417" w:type="dxa"/>
          </w:tcPr>
          <w:p w14:paraId="63B307B2" w14:textId="7CF6C283" w:rsidR="004209A1" w:rsidRDefault="00410B44" w:rsidP="00A421E0">
            <w:pPr>
              <w:jc w:val="center"/>
            </w:pPr>
            <w:r>
              <w:t>2</w:t>
            </w:r>
          </w:p>
        </w:tc>
        <w:tc>
          <w:tcPr>
            <w:tcW w:w="1302" w:type="dxa"/>
          </w:tcPr>
          <w:p w14:paraId="663B3312" w14:textId="12F71DB1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C038AE5" w14:textId="77777777" w:rsidTr="00D025B8">
        <w:tc>
          <w:tcPr>
            <w:tcW w:w="6091" w:type="dxa"/>
          </w:tcPr>
          <w:p w14:paraId="69BB1668" w14:textId="132A8B90" w:rsidR="004209A1" w:rsidRPr="00D025B8" w:rsidRDefault="004209A1" w:rsidP="00A421E0">
            <w:r w:rsidRPr="00D025B8">
              <w:t>automatic license plate recognition</w:t>
            </w:r>
          </w:p>
        </w:tc>
        <w:tc>
          <w:tcPr>
            <w:tcW w:w="1417" w:type="dxa"/>
          </w:tcPr>
          <w:p w14:paraId="495795EE" w14:textId="21911CEB" w:rsidR="004209A1" w:rsidRDefault="00410B44" w:rsidP="00A421E0">
            <w:pPr>
              <w:jc w:val="center"/>
            </w:pPr>
            <w:r>
              <w:t>1</w:t>
            </w:r>
          </w:p>
        </w:tc>
        <w:tc>
          <w:tcPr>
            <w:tcW w:w="1302" w:type="dxa"/>
          </w:tcPr>
          <w:p w14:paraId="401FB8DB" w14:textId="2D3AC0C1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13C8D08" w14:textId="77777777" w:rsidTr="00D025B8">
        <w:tc>
          <w:tcPr>
            <w:tcW w:w="6091" w:type="dxa"/>
          </w:tcPr>
          <w:p w14:paraId="038AE710" w14:textId="4A3A2D3B" w:rsidR="004209A1" w:rsidRPr="00D025B8" w:rsidRDefault="004209A1" w:rsidP="00A421E0">
            <w:r w:rsidRPr="00D025B8">
              <w:t>e-</w:t>
            </w:r>
            <w:proofErr w:type="spellStart"/>
            <w:r w:rsidRPr="00D025B8">
              <w:t>kyc</w:t>
            </w:r>
            <w:proofErr w:type="spellEnd"/>
          </w:p>
        </w:tc>
        <w:tc>
          <w:tcPr>
            <w:tcW w:w="1417" w:type="dxa"/>
          </w:tcPr>
          <w:p w14:paraId="02CEF3CF" w14:textId="570F2AA0" w:rsidR="004209A1" w:rsidRDefault="00410B44" w:rsidP="00A421E0">
            <w:pPr>
              <w:jc w:val="center"/>
            </w:pPr>
            <w:r>
              <w:t>1</w:t>
            </w:r>
          </w:p>
        </w:tc>
        <w:tc>
          <w:tcPr>
            <w:tcW w:w="1302" w:type="dxa"/>
          </w:tcPr>
          <w:p w14:paraId="586BF901" w14:textId="42018175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38C289A" w14:textId="77777777" w:rsidTr="00D025B8">
        <w:tc>
          <w:tcPr>
            <w:tcW w:w="6091" w:type="dxa"/>
          </w:tcPr>
          <w:p w14:paraId="72324924" w14:textId="146526AC" w:rsidR="004209A1" w:rsidRPr="00D025B8" w:rsidRDefault="004209A1" w:rsidP="00A421E0">
            <w:r w:rsidRPr="00D025B8">
              <w:t>biometrics</w:t>
            </w:r>
          </w:p>
        </w:tc>
        <w:tc>
          <w:tcPr>
            <w:tcW w:w="1417" w:type="dxa"/>
          </w:tcPr>
          <w:p w14:paraId="0E2CDFDE" w14:textId="7BE3325C" w:rsidR="004209A1" w:rsidRDefault="00410B44" w:rsidP="00A421E0">
            <w:pPr>
              <w:jc w:val="center"/>
            </w:pPr>
            <w:r>
              <w:t>9</w:t>
            </w:r>
          </w:p>
        </w:tc>
        <w:tc>
          <w:tcPr>
            <w:tcW w:w="1302" w:type="dxa"/>
          </w:tcPr>
          <w:p w14:paraId="6A950FCD" w14:textId="4ED03B12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6C953AED" w14:textId="77777777" w:rsidTr="00D025B8">
        <w:tc>
          <w:tcPr>
            <w:tcW w:w="6091" w:type="dxa"/>
          </w:tcPr>
          <w:p w14:paraId="0B31529E" w14:textId="39178CDE" w:rsidR="004209A1" w:rsidRPr="00D025B8" w:rsidRDefault="004209A1" w:rsidP="00A421E0">
            <w:r w:rsidRPr="00D025B8">
              <w:t>biometric authentication</w:t>
            </w:r>
          </w:p>
        </w:tc>
        <w:tc>
          <w:tcPr>
            <w:tcW w:w="1417" w:type="dxa"/>
          </w:tcPr>
          <w:p w14:paraId="7E3B2134" w14:textId="560FE563" w:rsidR="004209A1" w:rsidRDefault="00410B44" w:rsidP="00A421E0">
            <w:pPr>
              <w:jc w:val="center"/>
            </w:pPr>
            <w:r>
              <w:t>3</w:t>
            </w:r>
          </w:p>
        </w:tc>
        <w:tc>
          <w:tcPr>
            <w:tcW w:w="1302" w:type="dxa"/>
          </w:tcPr>
          <w:p w14:paraId="3D75D5BB" w14:textId="25770C04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5480495B" w14:textId="77777777" w:rsidTr="00D025B8">
        <w:tc>
          <w:tcPr>
            <w:tcW w:w="6091" w:type="dxa"/>
          </w:tcPr>
          <w:p w14:paraId="0BA3715B" w14:textId="782C02F6" w:rsidR="004209A1" w:rsidRPr="00D025B8" w:rsidRDefault="004209A1" w:rsidP="00A421E0">
            <w:r w:rsidRPr="00D025B8">
              <w:t>sentiment analysis</w:t>
            </w:r>
          </w:p>
        </w:tc>
        <w:tc>
          <w:tcPr>
            <w:tcW w:w="1417" w:type="dxa"/>
          </w:tcPr>
          <w:p w14:paraId="18405693" w14:textId="6D45DAAE" w:rsidR="004209A1" w:rsidRDefault="00410B44" w:rsidP="00A421E0">
            <w:pPr>
              <w:jc w:val="center"/>
            </w:pPr>
            <w:r>
              <w:t>3</w:t>
            </w:r>
          </w:p>
        </w:tc>
        <w:tc>
          <w:tcPr>
            <w:tcW w:w="1302" w:type="dxa"/>
          </w:tcPr>
          <w:p w14:paraId="774606D0" w14:textId="6314AD33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0F5BC43A" w14:textId="77777777" w:rsidTr="00D025B8">
        <w:tc>
          <w:tcPr>
            <w:tcW w:w="6091" w:type="dxa"/>
          </w:tcPr>
          <w:p w14:paraId="44407AC1" w14:textId="785C2BA9" w:rsidR="004209A1" w:rsidRPr="00D025B8" w:rsidRDefault="004209A1" w:rsidP="00A421E0">
            <w:r w:rsidRPr="00D025B8">
              <w:t>text mining</w:t>
            </w:r>
          </w:p>
        </w:tc>
        <w:tc>
          <w:tcPr>
            <w:tcW w:w="1417" w:type="dxa"/>
          </w:tcPr>
          <w:p w14:paraId="78B20B23" w14:textId="471BFA27" w:rsidR="004209A1" w:rsidRDefault="00410B44" w:rsidP="00A421E0">
            <w:pPr>
              <w:jc w:val="center"/>
            </w:pPr>
            <w:r>
              <w:t>2</w:t>
            </w:r>
          </w:p>
        </w:tc>
        <w:tc>
          <w:tcPr>
            <w:tcW w:w="1302" w:type="dxa"/>
          </w:tcPr>
          <w:p w14:paraId="6162336D" w14:textId="2B455CC3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34E9D8A5" w14:textId="77777777" w:rsidTr="00D025B8">
        <w:tc>
          <w:tcPr>
            <w:tcW w:w="6091" w:type="dxa"/>
          </w:tcPr>
          <w:p w14:paraId="69CA2B51" w14:textId="370A8745" w:rsidR="004209A1" w:rsidRPr="00D025B8" w:rsidRDefault="004209A1" w:rsidP="00A421E0">
            <w:r w:rsidRPr="00D025B8">
              <w:t>embedded system</w:t>
            </w:r>
          </w:p>
        </w:tc>
        <w:tc>
          <w:tcPr>
            <w:tcW w:w="1417" w:type="dxa"/>
          </w:tcPr>
          <w:p w14:paraId="0BECA2DD" w14:textId="37C4C9CF" w:rsidR="004209A1" w:rsidRDefault="00410B44" w:rsidP="00A421E0">
            <w:pPr>
              <w:jc w:val="center"/>
            </w:pPr>
            <w:r>
              <w:t>1</w:t>
            </w:r>
          </w:p>
        </w:tc>
        <w:tc>
          <w:tcPr>
            <w:tcW w:w="1302" w:type="dxa"/>
          </w:tcPr>
          <w:p w14:paraId="1030A2FF" w14:textId="1F047983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:rsidRPr="00D025B8" w14:paraId="79F8BE2A" w14:textId="77777777" w:rsidTr="00AE2BB6">
        <w:tc>
          <w:tcPr>
            <w:tcW w:w="6091" w:type="dxa"/>
          </w:tcPr>
          <w:p w14:paraId="73384D74" w14:textId="77777777" w:rsidR="004209A1" w:rsidRPr="00D025B8" w:rsidRDefault="004209A1" w:rsidP="00A421E0">
            <w:pPr>
              <w:rPr>
                <w:cs/>
              </w:rPr>
            </w:pPr>
            <w:r w:rsidRPr="00D025B8">
              <w:lastRenderedPageBreak/>
              <w:t>machine translation</w:t>
            </w:r>
          </w:p>
        </w:tc>
        <w:tc>
          <w:tcPr>
            <w:tcW w:w="1417" w:type="dxa"/>
          </w:tcPr>
          <w:p w14:paraId="520050ED" w14:textId="4E3C9C8B" w:rsidR="004209A1" w:rsidRPr="00D025B8" w:rsidRDefault="00410B44" w:rsidP="00A421E0">
            <w:pPr>
              <w:jc w:val="center"/>
              <w:rPr>
                <w:cs/>
              </w:rPr>
            </w:pPr>
            <w:r>
              <w:t>1</w:t>
            </w:r>
          </w:p>
        </w:tc>
        <w:tc>
          <w:tcPr>
            <w:tcW w:w="1302" w:type="dxa"/>
          </w:tcPr>
          <w:p w14:paraId="712D829D" w14:textId="09B653CF" w:rsidR="004209A1" w:rsidRPr="00D025B8" w:rsidRDefault="004209A1" w:rsidP="00A421E0">
            <w:pPr>
              <w:jc w:val="center"/>
              <w:rPr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:rsidRPr="00D025B8" w14:paraId="2D6628D1" w14:textId="77777777" w:rsidTr="00AE2BB6">
        <w:tc>
          <w:tcPr>
            <w:tcW w:w="6091" w:type="dxa"/>
          </w:tcPr>
          <w:p w14:paraId="56A43848" w14:textId="77777777" w:rsidR="004209A1" w:rsidRPr="00D025B8" w:rsidRDefault="004209A1" w:rsidP="00A421E0">
            <w:r>
              <w:rPr>
                <w:rFonts w:hint="cs"/>
                <w:cs/>
              </w:rPr>
              <w:t>ไม่มีประเภท</w:t>
            </w:r>
          </w:p>
        </w:tc>
        <w:tc>
          <w:tcPr>
            <w:tcW w:w="1417" w:type="dxa"/>
          </w:tcPr>
          <w:p w14:paraId="75101911" w14:textId="7FA56833" w:rsidR="004209A1" w:rsidRPr="00D025B8" w:rsidRDefault="00410B44" w:rsidP="00A421E0">
            <w:pPr>
              <w:jc w:val="center"/>
              <w:rPr>
                <w:cs/>
              </w:rPr>
            </w:pPr>
            <w:r>
              <w:t>1318</w:t>
            </w:r>
          </w:p>
        </w:tc>
        <w:tc>
          <w:tcPr>
            <w:tcW w:w="1302" w:type="dxa"/>
          </w:tcPr>
          <w:p w14:paraId="059E8522" w14:textId="32B9EF09" w:rsidR="004209A1" w:rsidRPr="00D025B8" w:rsidRDefault="004209A1" w:rsidP="00A421E0">
            <w:pPr>
              <w:jc w:val="center"/>
              <w:rPr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:rsidRPr="00D025B8" w14:paraId="7CB64DDE" w14:textId="77777777" w:rsidTr="00AE2BB6">
        <w:tc>
          <w:tcPr>
            <w:tcW w:w="6091" w:type="dxa"/>
          </w:tcPr>
          <w:p w14:paraId="7D94E200" w14:textId="6223E119" w:rsidR="004209A1" w:rsidRDefault="004209A1" w:rsidP="00A421E0">
            <w:pPr>
              <w:rPr>
                <w:cs/>
              </w:rPr>
            </w:pPr>
            <w:r>
              <w:rPr>
                <w:rFonts w:hint="cs"/>
                <w:cs/>
              </w:rPr>
              <w:t>จำนวนคำทั้งหมด</w:t>
            </w:r>
          </w:p>
        </w:tc>
        <w:tc>
          <w:tcPr>
            <w:tcW w:w="1417" w:type="dxa"/>
          </w:tcPr>
          <w:p w14:paraId="53AF279D" w14:textId="3F3A82B3" w:rsidR="004209A1" w:rsidRPr="00D025B8" w:rsidRDefault="004209A1" w:rsidP="00A421E0">
            <w:pPr>
              <w:jc w:val="center"/>
            </w:pPr>
            <w:r>
              <w:t>9856</w:t>
            </w:r>
          </w:p>
        </w:tc>
        <w:tc>
          <w:tcPr>
            <w:tcW w:w="1302" w:type="dxa"/>
          </w:tcPr>
          <w:p w14:paraId="018F9791" w14:textId="31A4DD56" w:rsidR="004209A1" w:rsidRPr="00D025B8" w:rsidRDefault="004209A1" w:rsidP="00A421E0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คำ</w:t>
            </w:r>
          </w:p>
        </w:tc>
      </w:tr>
    </w:tbl>
    <w:p w14:paraId="7EEEB084" w14:textId="77777777" w:rsidR="00D025B8" w:rsidRPr="00D025B8" w:rsidRDefault="00D025B8" w:rsidP="00A421E0">
      <w:pPr>
        <w:rPr>
          <w:cs/>
        </w:rPr>
      </w:pPr>
    </w:p>
    <w:p w14:paraId="76188A99" w14:textId="6D9BA961" w:rsidR="00073D60" w:rsidRPr="004A6A93" w:rsidRDefault="00073D60" w:rsidP="00A421E0">
      <w:pPr>
        <w:pStyle w:val="1"/>
      </w:pPr>
      <w:r w:rsidRPr="00264811">
        <w:rPr>
          <w:rFonts w:hint="cs"/>
          <w:noProof/>
        </w:rPr>
        <w:drawing>
          <wp:inline distT="0" distB="0" distL="0" distR="0" wp14:anchorId="07BDE5E7" wp14:editId="1B29858B">
            <wp:extent cx="4320000" cy="2338005"/>
            <wp:effectExtent l="0" t="0" r="0" b="0"/>
            <wp:docPr id="413" name="Picture 4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3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F34B" w14:textId="75584895" w:rsidR="00B86E81" w:rsidRDefault="00073D60" w:rsidP="00A421E0">
      <w:pPr>
        <w:pStyle w:val="Caption"/>
      </w:pPr>
      <w:r w:rsidRPr="00073D60">
        <w:rPr>
          <w:b/>
          <w:bCs/>
          <w:cs/>
        </w:rPr>
        <w:t xml:space="preserve">ภาพที่ </w:t>
      </w:r>
      <w:r w:rsidRPr="00073D60">
        <w:rPr>
          <w:b/>
          <w:bCs/>
          <w:cs/>
        </w:rPr>
        <w:fldChar w:fldCharType="begin"/>
      </w:r>
      <w:r w:rsidRPr="00073D60">
        <w:rPr>
          <w:b/>
          <w:bCs/>
          <w:cs/>
        </w:rPr>
        <w:instrText xml:space="preserve"> </w:instrText>
      </w:r>
      <w:r w:rsidRPr="00073D60">
        <w:rPr>
          <w:b/>
          <w:bCs/>
        </w:rPr>
        <w:instrText xml:space="preserve">SEQ </w:instrText>
      </w:r>
      <w:r w:rsidRPr="00073D60">
        <w:rPr>
          <w:b/>
          <w:bCs/>
          <w:cs/>
        </w:rPr>
        <w:instrText xml:space="preserve">ภาพที่ </w:instrText>
      </w:r>
      <w:r w:rsidRPr="00073D60">
        <w:rPr>
          <w:b/>
          <w:bCs/>
        </w:rPr>
        <w:instrText>\* ARABIC</w:instrText>
      </w:r>
      <w:r w:rsidRPr="00073D60">
        <w:rPr>
          <w:b/>
          <w:bCs/>
          <w:cs/>
        </w:rPr>
        <w:instrText xml:space="preserve"> </w:instrText>
      </w:r>
      <w:r w:rsidRPr="00073D60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12</w:t>
      </w:r>
      <w:r w:rsidRPr="00073D60">
        <w:rPr>
          <w:b/>
          <w:bCs/>
          <w:cs/>
        </w:rPr>
        <w:fldChar w:fldCharType="end"/>
      </w:r>
      <w:r>
        <w:t xml:space="preserve"> </w:t>
      </w:r>
      <w:bookmarkStart w:id="54" w:name="_Toc129788537"/>
      <w:r w:rsidRPr="00264811">
        <w:rPr>
          <w:rFonts w:hint="cs"/>
          <w:cs/>
        </w:rPr>
        <w:t>การเตรียมและวิเคราะห์ข้อมูล</w:t>
      </w:r>
      <w:bookmarkEnd w:id="54"/>
    </w:p>
    <w:p w14:paraId="6A8EE32F" w14:textId="77777777" w:rsidR="002A5960" w:rsidRPr="002A5960" w:rsidRDefault="002A5960" w:rsidP="00A421E0"/>
    <w:p w14:paraId="6260C7F0" w14:textId="3904C08A" w:rsidR="00DD2F3A" w:rsidRDefault="00B86C43" w:rsidP="00A421E0">
      <w:pPr>
        <w:pStyle w:val="ListParagraph"/>
        <w:tabs>
          <w:tab w:val="left" w:pos="1134"/>
        </w:tabs>
        <w:spacing w:line="276" w:lineRule="auto"/>
        <w:ind w:left="0"/>
      </w:pPr>
      <w:r w:rsidRPr="00264811">
        <w:rPr>
          <w:rFonts w:hint="cs"/>
          <w:cs/>
        </w:rPr>
        <w:t xml:space="preserve">จากภาพที่ </w:t>
      </w:r>
      <w:r w:rsidRPr="00264811">
        <w:rPr>
          <w:rFonts w:hint="cs"/>
        </w:rPr>
        <w:t>1</w:t>
      </w:r>
      <w:r w:rsidR="002A5960">
        <w:t>0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แสดงการเตรียมและวิเคราะห์ข้อมูลได้ดังนี้</w:t>
      </w:r>
    </w:p>
    <w:p w14:paraId="33CE57ED" w14:textId="18B4F677" w:rsidR="00B86C43" w:rsidRDefault="00B86C43" w:rsidP="00A421E0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ข้อมูลบริษัทจากสมาคมปัญญาประดิษฐ์แห่งประเทศไทยโดยเป็นไฟล์ข้อมูลแบบ </w:t>
      </w:r>
      <w:r w:rsidRPr="00264811">
        <w:rPr>
          <w:rFonts w:hint="cs"/>
        </w:rPr>
        <w:t>CSV</w:t>
      </w:r>
      <w:r w:rsidRPr="00264811">
        <w:rPr>
          <w:rFonts w:hint="cs"/>
          <w:cs/>
        </w:rPr>
        <w:t xml:space="preserve"> (</w:t>
      </w:r>
      <w:r w:rsidRPr="00264811">
        <w:rPr>
          <w:rFonts w:hint="cs"/>
        </w:rPr>
        <w:t>Comma-Separated Value</w:t>
      </w:r>
      <w:r w:rsidRPr="00264811">
        <w:rPr>
          <w:rFonts w:hint="cs"/>
          <w:cs/>
        </w:rPr>
        <w:t>)</w:t>
      </w:r>
    </w:p>
    <w:p w14:paraId="15708542" w14:textId="5C6A66E0" w:rsidR="00B86C43" w:rsidRDefault="00B86C43" w:rsidP="00A421E0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ทำความสะอาดข้อมูลลบข้อมูลที่ไม่มีความหมายในตัว ลบตัวเลขที่ไม่จำเป็น แก้คำพิมพ์ผิดและอักษรพิเศษต่าง ๆ</w:t>
      </w:r>
    </w:p>
    <w:p w14:paraId="78F9820D" w14:textId="40FF5E24" w:rsidR="002A5960" w:rsidRDefault="002A5960" w:rsidP="00A421E0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เมื่อได้ข้อมูลที่พร้อมแล้วทำการจัดกลุ่มข้อมูลด้วยวิธี </w:t>
      </w:r>
      <w:r w:rsidRPr="00264811">
        <w:rPr>
          <w:rFonts w:hint="cs"/>
        </w:rPr>
        <w:t>K-Means clustering</w:t>
      </w:r>
    </w:p>
    <w:p w14:paraId="1FCB6D03" w14:textId="3E93AF3B" w:rsidR="002A5960" w:rsidRDefault="002A5960" w:rsidP="00A421E0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ตั้งชื่อของกลุ่มตามข้อมูลในกลุ่มนั้น ๆ</w:t>
      </w:r>
    </w:p>
    <w:p w14:paraId="42B63D01" w14:textId="17916B7E" w:rsidR="002A5960" w:rsidRDefault="00950634" w:rsidP="00A421E0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>
        <w:rPr>
          <w:rFonts w:hint="cs"/>
          <w:cs/>
        </w:rPr>
        <w:t>จัดเก็บลงฐานข้อมูล (</w:t>
      </w:r>
      <w:r w:rsidR="00353EEF">
        <w:t>M</w:t>
      </w:r>
      <w:r w:rsidRPr="00264811">
        <w:rPr>
          <w:rFonts w:hint="cs"/>
        </w:rPr>
        <w:t>ongoDB</w:t>
      </w:r>
      <w:r>
        <w:rPr>
          <w:rFonts w:hint="cs"/>
          <w:cs/>
        </w:rPr>
        <w:t xml:space="preserve">) </w:t>
      </w:r>
      <w:r w:rsidR="00E65CBB">
        <w:rPr>
          <w:rFonts w:hint="cs"/>
          <w:cs/>
        </w:rPr>
        <w:t>หลังจาก</w:t>
      </w:r>
      <w:r w:rsidR="002A5960" w:rsidRPr="00264811">
        <w:rPr>
          <w:rFonts w:hint="cs"/>
          <w:cs/>
        </w:rPr>
        <w:t>จัดกลุ่มแล้ว</w:t>
      </w:r>
    </w:p>
    <w:p w14:paraId="6FA63104" w14:textId="35299E48" w:rsidR="002A5960" w:rsidRDefault="002A5960" w:rsidP="00A421E0">
      <w:pPr>
        <w:spacing w:line="259" w:lineRule="auto"/>
      </w:pPr>
    </w:p>
    <w:p w14:paraId="18A9F804" w14:textId="40933015" w:rsidR="005E7BCD" w:rsidRDefault="005E7BCD" w:rsidP="005E7BCD">
      <w:pPr>
        <w:spacing w:line="259" w:lineRule="auto"/>
        <w:ind w:left="720"/>
        <w:rPr>
          <w:b/>
          <w:bCs/>
        </w:rPr>
      </w:pPr>
      <w:r>
        <w:rPr>
          <w:b/>
          <w:bCs/>
        </w:rPr>
        <w:t xml:space="preserve">3.1.1 </w:t>
      </w:r>
      <w:r>
        <w:rPr>
          <w:rFonts w:hint="cs"/>
          <w:b/>
          <w:bCs/>
          <w:cs/>
        </w:rPr>
        <w:t xml:space="preserve">การนำเข้าข้อมูลไฟล์ </w:t>
      </w:r>
      <w:r>
        <w:rPr>
          <w:b/>
          <w:bCs/>
        </w:rPr>
        <w:t xml:space="preserve">.csv </w:t>
      </w:r>
      <w:r>
        <w:rPr>
          <w:rFonts w:hint="cs"/>
          <w:b/>
          <w:bCs/>
          <w:cs/>
        </w:rPr>
        <w:t>เพื่อทำการจัดกลุ่มข้อมูล</w:t>
      </w:r>
    </w:p>
    <w:p w14:paraId="69A862CE" w14:textId="7ACCB65F" w:rsidR="005E7BCD" w:rsidRDefault="005E7BCD" w:rsidP="005E7BCD">
      <w:pPr>
        <w:pStyle w:val="ListParagraph"/>
        <w:numPr>
          <w:ilvl w:val="0"/>
          <w:numId w:val="23"/>
        </w:numPr>
        <w:spacing w:line="259" w:lineRule="auto"/>
      </w:pPr>
      <w:r>
        <w:rPr>
          <w:rFonts w:hint="cs"/>
          <w:cs/>
        </w:rPr>
        <w:t xml:space="preserve">ดาวน์โหลดโปรเจคจาก </w:t>
      </w:r>
      <w:hyperlink r:id="rId41" w:history="1">
        <w:r w:rsidRPr="00285564">
          <w:rPr>
            <w:rStyle w:val="Hyperlink"/>
          </w:rPr>
          <w:t>https://github.com/slapexs/final_project</w:t>
        </w:r>
      </w:hyperlink>
    </w:p>
    <w:p w14:paraId="07E1101E" w14:textId="0AF2E8B4" w:rsidR="005E7BCD" w:rsidRDefault="005E7BCD" w:rsidP="005E7BCD">
      <w:pPr>
        <w:pStyle w:val="ListParagraph"/>
        <w:numPr>
          <w:ilvl w:val="0"/>
          <w:numId w:val="23"/>
        </w:numPr>
        <w:spacing w:line="259" w:lineRule="auto"/>
      </w:pPr>
      <w:r>
        <w:rPr>
          <w:rFonts w:hint="cs"/>
          <w:cs/>
        </w:rPr>
        <w:t xml:space="preserve">นำเข้าไฟล์ข้อมูลลงในโฟลเดอร์ </w:t>
      </w:r>
      <w:proofErr w:type="spellStart"/>
      <w:r>
        <w:t>data_csv</w:t>
      </w:r>
      <w:proofErr w:type="spellEnd"/>
    </w:p>
    <w:p w14:paraId="2E1FDE47" w14:textId="179F1386" w:rsidR="005E7BCD" w:rsidRPr="005E7BCD" w:rsidRDefault="005E7BCD" w:rsidP="005E7BCD">
      <w:pPr>
        <w:spacing w:after="160" w:line="259" w:lineRule="auto"/>
        <w:rPr>
          <w:rFonts w:hint="cs"/>
        </w:rPr>
      </w:pPr>
      <w:r>
        <w:br w:type="page"/>
      </w:r>
    </w:p>
    <w:p w14:paraId="36B69AD6" w14:textId="01D13295" w:rsidR="004429A4" w:rsidRDefault="004429A4" w:rsidP="004429A4">
      <w:pPr>
        <w:spacing w:line="259" w:lineRule="auto"/>
        <w:ind w:left="720"/>
        <w:rPr>
          <w:rFonts w:cs="Angsana New" w:hint="cs"/>
          <w:b/>
          <w:bCs/>
          <w:szCs w:val="40"/>
        </w:rPr>
      </w:pPr>
      <w:r>
        <w:rPr>
          <w:b/>
          <w:bCs/>
        </w:rPr>
        <w:lastRenderedPageBreak/>
        <w:t>3.1.</w:t>
      </w:r>
      <w:r w:rsidR="005E7BCD">
        <w:rPr>
          <w:b/>
          <w:bCs/>
        </w:rPr>
        <w:t>2</w:t>
      </w:r>
      <w:r>
        <w:rPr>
          <w:b/>
          <w:bCs/>
        </w:rPr>
        <w:t xml:space="preserve"> </w:t>
      </w:r>
      <w:r>
        <w:rPr>
          <w:rFonts w:hint="cs"/>
          <w:b/>
          <w:bCs/>
          <w:cs/>
        </w:rPr>
        <w:t>การ</w:t>
      </w:r>
      <w:r w:rsidR="009F444D">
        <w:rPr>
          <w:rFonts w:hint="cs"/>
          <w:b/>
          <w:bCs/>
          <w:cs/>
        </w:rPr>
        <w:t xml:space="preserve">ทำ </w:t>
      </w:r>
      <w:r w:rsidR="009F444D">
        <w:rPr>
          <w:b/>
          <w:bCs/>
        </w:rPr>
        <w:t>Word segmentation</w:t>
      </w:r>
    </w:p>
    <w:p w14:paraId="06E11B77" w14:textId="2BC23451" w:rsidR="003275B9" w:rsidRDefault="003275B9" w:rsidP="003275B9">
      <w:pPr>
        <w:spacing w:line="259" w:lineRule="auto"/>
        <w:jc w:val="center"/>
        <w:rPr>
          <w:rFonts w:cs="Angsana New"/>
          <w:b/>
          <w:bCs/>
          <w:szCs w:val="40"/>
        </w:rPr>
      </w:pPr>
      <w:r>
        <w:rPr>
          <w:rFonts w:cs="Angsana New" w:hint="cs"/>
          <w:b/>
          <w:bCs/>
          <w:noProof/>
          <w:szCs w:val="40"/>
          <w:lang w:val="th-TH"/>
        </w:rPr>
        <w:drawing>
          <wp:inline distT="0" distB="0" distL="0" distR="0" wp14:anchorId="2BB806F6" wp14:editId="15E5950B">
            <wp:extent cx="4104647" cy="17925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647" cy="179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F75F" w14:textId="255D8E47" w:rsidR="004753DA" w:rsidRDefault="004753DA" w:rsidP="00850EA5">
      <w:pPr>
        <w:pStyle w:val="Caption"/>
      </w:pPr>
      <w:r w:rsidRPr="004753DA">
        <w:rPr>
          <w:b/>
          <w:bCs/>
          <w:cs/>
        </w:rPr>
        <w:t xml:space="preserve">ภาพที่ </w:t>
      </w:r>
      <w:r w:rsidRPr="004753DA">
        <w:rPr>
          <w:b/>
          <w:bCs/>
          <w:cs/>
        </w:rPr>
        <w:fldChar w:fldCharType="begin"/>
      </w:r>
      <w:r w:rsidRPr="004753DA">
        <w:rPr>
          <w:b/>
          <w:bCs/>
          <w:cs/>
        </w:rPr>
        <w:instrText xml:space="preserve"> </w:instrText>
      </w:r>
      <w:r w:rsidRPr="004753DA">
        <w:rPr>
          <w:b/>
          <w:bCs/>
        </w:rPr>
        <w:instrText xml:space="preserve">SEQ </w:instrText>
      </w:r>
      <w:r w:rsidRPr="004753DA">
        <w:rPr>
          <w:b/>
          <w:bCs/>
          <w:cs/>
        </w:rPr>
        <w:instrText xml:space="preserve">ภาพที่ </w:instrText>
      </w:r>
      <w:r w:rsidRPr="004753DA">
        <w:rPr>
          <w:b/>
          <w:bCs/>
        </w:rPr>
        <w:instrText>\* ARABIC</w:instrText>
      </w:r>
      <w:r w:rsidRPr="004753DA">
        <w:rPr>
          <w:b/>
          <w:bCs/>
          <w:cs/>
        </w:rPr>
        <w:instrText xml:space="preserve"> </w:instrText>
      </w:r>
      <w:r w:rsidRPr="004753DA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13</w:t>
      </w:r>
      <w:r w:rsidRPr="004753DA">
        <w:rPr>
          <w:b/>
          <w:bCs/>
          <w:cs/>
        </w:rPr>
        <w:fldChar w:fldCharType="end"/>
      </w:r>
      <w:r>
        <w:t xml:space="preserve"> </w:t>
      </w:r>
      <w:bookmarkStart w:id="55" w:name="_Toc129788538"/>
      <w:r>
        <w:rPr>
          <w:rFonts w:hint="cs"/>
          <w:cs/>
        </w:rPr>
        <w:t>การเรียกใช้ไลบรารี่ (</w:t>
      </w:r>
      <w:r>
        <w:t>Library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สำหรับคำนวณค่า </w:t>
      </w:r>
      <w:r>
        <w:t>TF-IDF</w:t>
      </w:r>
      <w:bookmarkEnd w:id="55"/>
    </w:p>
    <w:p w14:paraId="54E04517" w14:textId="6D43E3FA" w:rsidR="00636646" w:rsidRDefault="00AE24A0" w:rsidP="0043586A">
      <w:pPr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 xml:space="preserve">11 </w:t>
      </w:r>
      <w:r>
        <w:rPr>
          <w:rFonts w:hint="cs"/>
          <w:cs/>
        </w:rPr>
        <w:t>แสดงการเรียกใช้ฟังก์ชันจากไลบรารี่ (</w:t>
      </w:r>
      <w:r>
        <w:t>Library</w:t>
      </w:r>
      <w:r w:rsidR="00850EA5">
        <w:t>)</w:t>
      </w:r>
      <w:r>
        <w:t xml:space="preserve"> </w:t>
      </w:r>
      <w:r>
        <w:rPr>
          <w:rFonts w:hint="cs"/>
          <w:cs/>
        </w:rPr>
        <w:t xml:space="preserve">ที่ใช้ในการคำนวณค่า </w:t>
      </w:r>
      <w:r>
        <w:t>TF-IDF</w:t>
      </w:r>
      <w:r w:rsidR="00850EA5">
        <w:t xml:space="preserve"> </w:t>
      </w:r>
      <w:r w:rsidR="00850EA5">
        <w:rPr>
          <w:rFonts w:hint="cs"/>
          <w:cs/>
        </w:rPr>
        <w:t>ประกอบไปด้วย</w:t>
      </w:r>
    </w:p>
    <w:p w14:paraId="608DD286" w14:textId="04C03699" w:rsidR="00850EA5" w:rsidRDefault="00850EA5" w:rsidP="00850EA5">
      <w:pPr>
        <w:pStyle w:val="ListParagraph"/>
        <w:numPr>
          <w:ilvl w:val="0"/>
          <w:numId w:val="20"/>
        </w:numPr>
      </w:pPr>
      <w:r>
        <w:t xml:space="preserve">Pandas </w:t>
      </w:r>
      <w:r>
        <w:rPr>
          <w:rFonts w:hint="cs"/>
          <w:cs/>
        </w:rPr>
        <w:t>ใช้ในการอ่านข้อมูลในไฟล์</w:t>
      </w:r>
    </w:p>
    <w:p w14:paraId="5CFB4128" w14:textId="1F19D9D9" w:rsidR="00850EA5" w:rsidRDefault="00850EA5" w:rsidP="00850EA5">
      <w:pPr>
        <w:pStyle w:val="ListParagraph"/>
        <w:numPr>
          <w:ilvl w:val="0"/>
          <w:numId w:val="20"/>
        </w:numPr>
      </w:pPr>
      <w:proofErr w:type="spellStart"/>
      <w:r>
        <w:t>thai_stopword</w:t>
      </w:r>
      <w:proofErr w:type="spellEnd"/>
      <w:r>
        <w:t xml:space="preserve"> </w:t>
      </w:r>
      <w:r>
        <w:rPr>
          <w:rFonts w:hint="cs"/>
          <w:cs/>
        </w:rPr>
        <w:t>เป็นรายการคำที่ไม่สื่อความหมายในภาษาไทย</w:t>
      </w:r>
    </w:p>
    <w:p w14:paraId="3DC71853" w14:textId="418A6AE1" w:rsidR="00E92D2E" w:rsidRDefault="00E92D2E" w:rsidP="00850EA5">
      <w:pPr>
        <w:pStyle w:val="ListParagraph"/>
        <w:numPr>
          <w:ilvl w:val="0"/>
          <w:numId w:val="20"/>
        </w:numPr>
      </w:pPr>
      <w:proofErr w:type="spellStart"/>
      <w:r>
        <w:t>stopword</w:t>
      </w:r>
      <w:proofErr w:type="spellEnd"/>
      <w:r>
        <w:t xml:space="preserve"> </w:t>
      </w:r>
      <w:r>
        <w:rPr>
          <w:rFonts w:hint="cs"/>
          <w:cs/>
        </w:rPr>
        <w:t>เป็นรายการคำที่ไม่สื่อความหมายในภาษ</w:t>
      </w:r>
      <w:r>
        <w:rPr>
          <w:rFonts w:hint="cs"/>
          <w:cs/>
        </w:rPr>
        <w:t>าอังกฤษ</w:t>
      </w:r>
    </w:p>
    <w:p w14:paraId="22B00DC4" w14:textId="30BABD93" w:rsidR="00850EA5" w:rsidRDefault="00850EA5" w:rsidP="00850EA5">
      <w:pPr>
        <w:pStyle w:val="ListParagraph"/>
        <w:numPr>
          <w:ilvl w:val="0"/>
          <w:numId w:val="20"/>
        </w:numPr>
      </w:pPr>
      <w:proofErr w:type="spellStart"/>
      <w:r>
        <w:t>word_tokenize</w:t>
      </w:r>
      <w:proofErr w:type="spellEnd"/>
      <w:r>
        <w:t xml:space="preserve"> </w:t>
      </w:r>
      <w:r>
        <w:rPr>
          <w:rFonts w:hint="cs"/>
          <w:cs/>
        </w:rPr>
        <w:t xml:space="preserve">เป็นฟังก์ชันที่ใช้ในการตัดคำแยกเป็นคำ ๆ </w:t>
      </w:r>
      <w:proofErr w:type="gramStart"/>
      <w:r>
        <w:rPr>
          <w:rFonts w:hint="cs"/>
          <w:cs/>
        </w:rPr>
        <w:t>จากประโยค</w:t>
      </w:r>
      <w:proofErr w:type="gramEnd"/>
    </w:p>
    <w:p w14:paraId="5AA8D2BF" w14:textId="239382A4" w:rsidR="00850EA5" w:rsidRDefault="00850EA5" w:rsidP="00850EA5">
      <w:pPr>
        <w:pStyle w:val="ListParagraph"/>
        <w:numPr>
          <w:ilvl w:val="0"/>
          <w:numId w:val="20"/>
        </w:numPr>
      </w:pPr>
      <w:proofErr w:type="spellStart"/>
      <w:r>
        <w:t>TfidfVectorizer</w:t>
      </w:r>
      <w:proofErr w:type="spellEnd"/>
      <w:r>
        <w:t xml:space="preserve"> </w:t>
      </w:r>
      <w:r>
        <w:rPr>
          <w:rFonts w:hint="cs"/>
          <w:cs/>
        </w:rPr>
        <w:t xml:space="preserve">เป็นฟังก์ชันสำหรับคำนวณหาค่า </w:t>
      </w:r>
      <w:r>
        <w:t xml:space="preserve">TF-IDF </w:t>
      </w:r>
      <w:r>
        <w:rPr>
          <w:rFonts w:hint="cs"/>
          <w:cs/>
        </w:rPr>
        <w:t>จากประโยคที่ตัดคำแล้ว</w:t>
      </w:r>
    </w:p>
    <w:p w14:paraId="6D079788" w14:textId="2ED6AF99" w:rsidR="00697956" w:rsidRDefault="00697956" w:rsidP="00850EA5">
      <w:pPr>
        <w:pStyle w:val="ListParagraph"/>
        <w:numPr>
          <w:ilvl w:val="0"/>
          <w:numId w:val="20"/>
        </w:numPr>
      </w:pPr>
      <w:r>
        <w:t xml:space="preserve">String </w:t>
      </w:r>
      <w:r>
        <w:rPr>
          <w:rFonts w:hint="cs"/>
          <w:cs/>
        </w:rPr>
        <w:t>เป็นคลาสของภาษา</w:t>
      </w:r>
      <w:proofErr w:type="spellStart"/>
      <w:r>
        <w:rPr>
          <w:rFonts w:hint="cs"/>
          <w:cs/>
        </w:rPr>
        <w:t>ไพ</w:t>
      </w:r>
      <w:proofErr w:type="spellEnd"/>
      <w:r>
        <w:rPr>
          <w:rFonts w:hint="cs"/>
          <w:cs/>
        </w:rPr>
        <w:t>ทอนที่ใช้</w:t>
      </w:r>
      <w:r w:rsidR="004C22B7">
        <w:rPr>
          <w:rFonts w:hint="cs"/>
          <w:cs/>
        </w:rPr>
        <w:t>แสดงข้อมูลตัวอักษรต่าง ๆ</w:t>
      </w:r>
    </w:p>
    <w:p w14:paraId="7D1B4523" w14:textId="590F464E" w:rsidR="004C22B7" w:rsidRDefault="004C22B7" w:rsidP="00850EA5">
      <w:pPr>
        <w:pStyle w:val="ListParagraph"/>
        <w:numPr>
          <w:ilvl w:val="0"/>
          <w:numId w:val="20"/>
        </w:numPr>
      </w:pPr>
      <w:proofErr w:type="spellStart"/>
      <w:r>
        <w:t>Numpy</w:t>
      </w:r>
      <w:proofErr w:type="spellEnd"/>
      <w:r>
        <w:t xml:space="preserve"> </w:t>
      </w:r>
      <w:r>
        <w:rPr>
          <w:rFonts w:hint="cs"/>
          <w:cs/>
        </w:rPr>
        <w:t>ใช้ในการสร้างอาเรย์สำหรับการใช้งานในการอ่านข้อมูล</w:t>
      </w:r>
    </w:p>
    <w:p w14:paraId="29A7929A" w14:textId="4C2EDA52" w:rsidR="00593E97" w:rsidRDefault="00593E97" w:rsidP="00593E97">
      <w:pPr>
        <w:jc w:val="center"/>
      </w:pPr>
      <w:r>
        <w:rPr>
          <w:rFonts w:hint="cs"/>
          <w:noProof/>
        </w:rPr>
        <w:drawing>
          <wp:inline distT="0" distB="0" distL="0" distR="0" wp14:anchorId="7CBA77C5" wp14:editId="3C7A5FD2">
            <wp:extent cx="5040000" cy="1408000"/>
            <wp:effectExtent l="0" t="0" r="0" b="1905"/>
            <wp:docPr id="13" name="Picture 1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chat or text messag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A405" w14:textId="356C5D86" w:rsidR="00593E97" w:rsidRDefault="00593E97" w:rsidP="00593E97">
      <w:pPr>
        <w:pStyle w:val="Caption"/>
      </w:pPr>
      <w:r w:rsidRPr="00593E97">
        <w:rPr>
          <w:b/>
          <w:bCs/>
          <w:cs/>
        </w:rPr>
        <w:t xml:space="preserve">ภาพที่ </w:t>
      </w:r>
      <w:r w:rsidRPr="00593E97">
        <w:rPr>
          <w:b/>
          <w:bCs/>
          <w:cs/>
        </w:rPr>
        <w:fldChar w:fldCharType="begin"/>
      </w:r>
      <w:r w:rsidRPr="00593E97">
        <w:rPr>
          <w:b/>
          <w:bCs/>
          <w:cs/>
        </w:rPr>
        <w:instrText xml:space="preserve"> </w:instrText>
      </w:r>
      <w:r w:rsidRPr="00593E97">
        <w:rPr>
          <w:b/>
          <w:bCs/>
        </w:rPr>
        <w:instrText xml:space="preserve">SEQ </w:instrText>
      </w:r>
      <w:r w:rsidRPr="00593E97">
        <w:rPr>
          <w:b/>
          <w:bCs/>
          <w:cs/>
        </w:rPr>
        <w:instrText xml:space="preserve">ภาพที่ </w:instrText>
      </w:r>
      <w:r w:rsidRPr="00593E97">
        <w:rPr>
          <w:b/>
          <w:bCs/>
        </w:rPr>
        <w:instrText>\* ARABIC</w:instrText>
      </w:r>
      <w:r w:rsidRPr="00593E97">
        <w:rPr>
          <w:b/>
          <w:bCs/>
          <w:cs/>
        </w:rPr>
        <w:instrText xml:space="preserve"> </w:instrText>
      </w:r>
      <w:r w:rsidRPr="00593E97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14</w:t>
      </w:r>
      <w:r w:rsidRPr="00593E97">
        <w:rPr>
          <w:b/>
          <w:bCs/>
          <w:cs/>
        </w:rPr>
        <w:fldChar w:fldCharType="end"/>
      </w:r>
      <w:r>
        <w:t xml:space="preserve"> </w:t>
      </w:r>
      <w:bookmarkStart w:id="56" w:name="_Toc129788539"/>
      <w:r>
        <w:rPr>
          <w:rFonts w:hint="cs"/>
          <w:cs/>
        </w:rPr>
        <w:t>การอ่านข้อมูลจากไฟล์และกำหนดตัวกรองการตัดคำ</w:t>
      </w:r>
      <w:bookmarkEnd w:id="56"/>
    </w:p>
    <w:p w14:paraId="78B9BF95" w14:textId="77777777" w:rsidR="0043586A" w:rsidRPr="0043586A" w:rsidRDefault="0043586A" w:rsidP="0043586A">
      <w:pPr>
        <w:rPr>
          <w:rFonts w:hint="cs"/>
        </w:rPr>
      </w:pPr>
    </w:p>
    <w:p w14:paraId="22FEA22B" w14:textId="4DB81311" w:rsidR="0043586A" w:rsidRDefault="0043586A" w:rsidP="0043586A">
      <w:pPr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 xml:space="preserve">12 </w:t>
      </w:r>
      <w:r>
        <w:rPr>
          <w:rFonts w:hint="cs"/>
          <w:cs/>
        </w:rPr>
        <w:t>แสดงการอ่านข้อมูลจากไฟล์ และการกำหนดตัวกรอกในการตัดคำทั้งคำที่ไม่สื่อความหมายในภาษาไทย ภาษาอังกฤษ ตัวเลขไทย และอักขระพิเศษ พร้อมทั้งประกาศตัวแปรเพื่อเก็บค่าการจากการตัดคำ</w:t>
      </w:r>
    </w:p>
    <w:p w14:paraId="29C04141" w14:textId="203D46E7" w:rsidR="00715061" w:rsidRDefault="00715061" w:rsidP="00715061">
      <w:pPr>
        <w:jc w:val="center"/>
      </w:pPr>
      <w:r>
        <w:rPr>
          <w:rFonts w:hint="cs"/>
          <w:noProof/>
        </w:rPr>
        <w:drawing>
          <wp:inline distT="0" distB="0" distL="0" distR="0" wp14:anchorId="0798ACD9" wp14:editId="01BBE498">
            <wp:extent cx="5040000" cy="1297143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29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E1C9" w14:textId="448C60EC" w:rsidR="00715061" w:rsidRDefault="00715061" w:rsidP="00715061">
      <w:pPr>
        <w:pStyle w:val="Caption"/>
      </w:pPr>
      <w:r w:rsidRPr="00715061">
        <w:rPr>
          <w:b/>
          <w:bCs/>
          <w:cs/>
        </w:rPr>
        <w:t xml:space="preserve">ภาพที่ </w:t>
      </w:r>
      <w:r w:rsidRPr="00715061">
        <w:rPr>
          <w:b/>
          <w:bCs/>
          <w:cs/>
        </w:rPr>
        <w:fldChar w:fldCharType="begin"/>
      </w:r>
      <w:r w:rsidRPr="00715061">
        <w:rPr>
          <w:b/>
          <w:bCs/>
          <w:cs/>
        </w:rPr>
        <w:instrText xml:space="preserve"> </w:instrText>
      </w:r>
      <w:r w:rsidRPr="00715061">
        <w:rPr>
          <w:b/>
          <w:bCs/>
        </w:rPr>
        <w:instrText xml:space="preserve">SEQ </w:instrText>
      </w:r>
      <w:r w:rsidRPr="00715061">
        <w:rPr>
          <w:b/>
          <w:bCs/>
          <w:cs/>
        </w:rPr>
        <w:instrText xml:space="preserve">ภาพที่ </w:instrText>
      </w:r>
      <w:r w:rsidRPr="00715061">
        <w:rPr>
          <w:b/>
          <w:bCs/>
        </w:rPr>
        <w:instrText>\* ARABIC</w:instrText>
      </w:r>
      <w:r w:rsidRPr="00715061">
        <w:rPr>
          <w:b/>
          <w:bCs/>
          <w:cs/>
        </w:rPr>
        <w:instrText xml:space="preserve"> </w:instrText>
      </w:r>
      <w:r w:rsidRPr="00715061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15</w:t>
      </w:r>
      <w:r w:rsidRPr="00715061">
        <w:rPr>
          <w:b/>
          <w:bCs/>
          <w:cs/>
        </w:rPr>
        <w:fldChar w:fldCharType="end"/>
      </w:r>
      <w:r>
        <w:t xml:space="preserve"> </w:t>
      </w:r>
      <w:bookmarkStart w:id="57" w:name="_Toc129788540"/>
      <w:r>
        <w:rPr>
          <w:rFonts w:hint="cs"/>
          <w:cs/>
        </w:rPr>
        <w:t>ฟังก์ชันสำหรับใช้ลบตัวเลข และอักขระพิเศษ</w:t>
      </w:r>
      <w:bookmarkEnd w:id="57"/>
    </w:p>
    <w:p w14:paraId="6051D5AC" w14:textId="77777777" w:rsidR="00715061" w:rsidRPr="00715061" w:rsidRDefault="00715061" w:rsidP="00715061">
      <w:pPr>
        <w:rPr>
          <w:rFonts w:hint="cs"/>
        </w:rPr>
      </w:pPr>
    </w:p>
    <w:p w14:paraId="388E4C8D" w14:textId="22086E0B" w:rsidR="00715061" w:rsidRPr="00715061" w:rsidRDefault="00715061" w:rsidP="00BA476D">
      <w:pPr>
        <w:jc w:val="thaiDistribute"/>
        <w:rPr>
          <w:rFonts w:hint="cs"/>
          <w:cs/>
        </w:rPr>
      </w:pPr>
      <w:r>
        <w:rPr>
          <w:cs/>
        </w:rPr>
        <w:lastRenderedPageBreak/>
        <w:tab/>
      </w:r>
      <w:r>
        <w:rPr>
          <w:rFonts w:hint="cs"/>
          <w:cs/>
        </w:rPr>
        <w:t xml:space="preserve">จากภาพที่ </w:t>
      </w:r>
      <w:r>
        <w:t xml:space="preserve">13 </w:t>
      </w:r>
      <w:r>
        <w:rPr>
          <w:rFonts w:hint="cs"/>
          <w:cs/>
        </w:rPr>
        <w:t xml:space="preserve">แสดงการลบตัวเลข และอักขระพิเศษออก </w:t>
      </w:r>
      <w:r w:rsidR="005C349A">
        <w:rPr>
          <w:rFonts w:hint="cs"/>
          <w:cs/>
        </w:rPr>
        <w:t>จากประโยคที่รับเข้ามา</w:t>
      </w:r>
      <w:r>
        <w:rPr>
          <w:rFonts w:hint="cs"/>
          <w:cs/>
        </w:rPr>
        <w:t>และทำการเชื่อมประโยคและคืนค่ากลับออกไป</w:t>
      </w:r>
    </w:p>
    <w:p w14:paraId="09E7D54F" w14:textId="62774688" w:rsidR="00AE24A0" w:rsidRDefault="005C349A" w:rsidP="005C349A">
      <w:pPr>
        <w:jc w:val="center"/>
      </w:pPr>
      <w:r>
        <w:rPr>
          <w:noProof/>
        </w:rPr>
        <w:drawing>
          <wp:inline distT="0" distB="0" distL="0" distR="0" wp14:anchorId="021E3D4C" wp14:editId="01D84FBA">
            <wp:extent cx="5040000" cy="156971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6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BB32" w14:textId="77874E51" w:rsidR="005C349A" w:rsidRDefault="005C349A" w:rsidP="005C349A">
      <w:pPr>
        <w:pStyle w:val="Caption"/>
      </w:pPr>
      <w:r w:rsidRPr="00280431">
        <w:rPr>
          <w:b/>
          <w:bCs/>
          <w:cs/>
        </w:rPr>
        <w:t xml:space="preserve">ภาพที่ </w:t>
      </w:r>
      <w:r w:rsidRPr="00280431">
        <w:rPr>
          <w:b/>
          <w:bCs/>
          <w:cs/>
        </w:rPr>
        <w:fldChar w:fldCharType="begin"/>
      </w:r>
      <w:r w:rsidRPr="00280431">
        <w:rPr>
          <w:b/>
          <w:bCs/>
          <w:cs/>
        </w:rPr>
        <w:instrText xml:space="preserve"> </w:instrText>
      </w:r>
      <w:r w:rsidRPr="00280431">
        <w:rPr>
          <w:b/>
          <w:bCs/>
        </w:rPr>
        <w:instrText xml:space="preserve">SEQ </w:instrText>
      </w:r>
      <w:r w:rsidRPr="00280431">
        <w:rPr>
          <w:b/>
          <w:bCs/>
          <w:cs/>
        </w:rPr>
        <w:instrText xml:space="preserve">ภาพที่ </w:instrText>
      </w:r>
      <w:r w:rsidRPr="00280431">
        <w:rPr>
          <w:b/>
          <w:bCs/>
        </w:rPr>
        <w:instrText>\* ARABIC</w:instrText>
      </w:r>
      <w:r w:rsidRPr="00280431">
        <w:rPr>
          <w:b/>
          <w:bCs/>
          <w:cs/>
        </w:rPr>
        <w:instrText xml:space="preserve"> </w:instrText>
      </w:r>
      <w:r w:rsidRPr="00280431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16</w:t>
      </w:r>
      <w:r w:rsidRPr="00280431">
        <w:rPr>
          <w:b/>
          <w:bCs/>
          <w:cs/>
        </w:rPr>
        <w:fldChar w:fldCharType="end"/>
      </w:r>
      <w:r>
        <w:t xml:space="preserve"> </w:t>
      </w:r>
      <w:bookmarkStart w:id="58" w:name="_Toc129788541"/>
      <w:r>
        <w:rPr>
          <w:rFonts w:hint="cs"/>
          <w:cs/>
        </w:rPr>
        <w:t>ฟังก์ชันสำหรับใช้</w:t>
      </w:r>
      <w:r w:rsidR="00280431">
        <w:rPr>
          <w:rFonts w:hint="cs"/>
          <w:cs/>
        </w:rPr>
        <w:t>ลบคำที่ไม่สื่อความหมายและตัวเลขไทย</w:t>
      </w:r>
      <w:bookmarkEnd w:id="58"/>
    </w:p>
    <w:p w14:paraId="04B2BC77" w14:textId="7D950B18" w:rsidR="00280431" w:rsidRDefault="00280431" w:rsidP="00BA476D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 xml:space="preserve">14 </w:t>
      </w:r>
      <w:r>
        <w:rPr>
          <w:rFonts w:hint="cs"/>
          <w:cs/>
        </w:rPr>
        <w:t>แสดงการลบคำที่ไม่สื่อความหมายในภาษาไทย ภาษาอังกฤษ และตัวเลขไทยออกไปจากข้อมูลที่รับเข้ามาและคืนค่ากลับออกไป</w:t>
      </w:r>
    </w:p>
    <w:p w14:paraId="59D78304" w14:textId="63DE16C4" w:rsidR="00280431" w:rsidRDefault="00CC1623" w:rsidP="00CC1623">
      <w:pPr>
        <w:jc w:val="center"/>
      </w:pPr>
      <w:r>
        <w:rPr>
          <w:rFonts w:hint="cs"/>
          <w:noProof/>
        </w:rPr>
        <w:drawing>
          <wp:inline distT="0" distB="0" distL="0" distR="0" wp14:anchorId="6E0672A5" wp14:editId="21415EC9">
            <wp:extent cx="5040000" cy="1352000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3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3D8F" w14:textId="177552B2" w:rsidR="00CC1623" w:rsidRDefault="00CC1623" w:rsidP="00CC1623">
      <w:pPr>
        <w:pStyle w:val="Caption"/>
      </w:pPr>
      <w:r w:rsidRPr="00CC1623">
        <w:rPr>
          <w:b/>
          <w:bCs/>
          <w:cs/>
        </w:rPr>
        <w:t xml:space="preserve">ภาพที่ </w:t>
      </w:r>
      <w:r w:rsidRPr="00CC1623">
        <w:rPr>
          <w:b/>
          <w:bCs/>
          <w:cs/>
        </w:rPr>
        <w:fldChar w:fldCharType="begin"/>
      </w:r>
      <w:r w:rsidRPr="00CC1623">
        <w:rPr>
          <w:b/>
          <w:bCs/>
          <w:cs/>
        </w:rPr>
        <w:instrText xml:space="preserve"> </w:instrText>
      </w:r>
      <w:r w:rsidRPr="00CC1623">
        <w:rPr>
          <w:b/>
          <w:bCs/>
        </w:rPr>
        <w:instrText xml:space="preserve">SEQ </w:instrText>
      </w:r>
      <w:r w:rsidRPr="00CC1623">
        <w:rPr>
          <w:b/>
          <w:bCs/>
          <w:cs/>
        </w:rPr>
        <w:instrText xml:space="preserve">ภาพที่ </w:instrText>
      </w:r>
      <w:r w:rsidRPr="00CC1623">
        <w:rPr>
          <w:b/>
          <w:bCs/>
        </w:rPr>
        <w:instrText>\* ARABIC</w:instrText>
      </w:r>
      <w:r w:rsidRPr="00CC1623">
        <w:rPr>
          <w:b/>
          <w:bCs/>
          <w:cs/>
        </w:rPr>
        <w:instrText xml:space="preserve"> </w:instrText>
      </w:r>
      <w:r w:rsidRPr="00CC1623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17</w:t>
      </w:r>
      <w:r w:rsidRPr="00CC1623">
        <w:rPr>
          <w:b/>
          <w:bCs/>
          <w:cs/>
        </w:rPr>
        <w:fldChar w:fldCharType="end"/>
      </w:r>
      <w:r>
        <w:t xml:space="preserve"> </w:t>
      </w:r>
      <w:bookmarkStart w:id="59" w:name="_Toc129788542"/>
      <w:r>
        <w:rPr>
          <w:rFonts w:hint="cs"/>
          <w:cs/>
        </w:rPr>
        <w:t>การวนซ้ำข้อมูลเพื่อตัดคำและทำความสะอาดข้อมูล</w:t>
      </w:r>
      <w:bookmarkEnd w:id="59"/>
    </w:p>
    <w:p w14:paraId="71F7AFD2" w14:textId="4621069F" w:rsidR="00CC1623" w:rsidRDefault="00CC1623" w:rsidP="00CC1623"/>
    <w:p w14:paraId="7C07DAFF" w14:textId="0665235A" w:rsidR="00CC1623" w:rsidRDefault="00CC1623" w:rsidP="00BA476D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4C22B7">
        <w:t>5</w:t>
      </w:r>
      <w:r>
        <w:t xml:space="preserve"> </w:t>
      </w:r>
      <w:r>
        <w:rPr>
          <w:rFonts w:hint="cs"/>
          <w:cs/>
        </w:rPr>
        <w:t>แสดงการวนซ้ำการส่งข้อมูลที่อ่านจากไฟล์เพื่อนำไปลบคำที่ไม่สื่อความหมาย ตัวเลข และอักขระพิเศษออกจากข้อมูลตัวแรกถึงตัวสุดท้าย และนำผลลัพธ์</w:t>
      </w:r>
      <w:r w:rsidR="00DE7767">
        <w:rPr>
          <w:rFonts w:hint="cs"/>
          <w:cs/>
        </w:rPr>
        <w:t>ไปเก็บไว้ในตัวแปร</w:t>
      </w:r>
    </w:p>
    <w:p w14:paraId="7109DC87" w14:textId="2727CB6A" w:rsidR="004C22B7" w:rsidRDefault="004C22B7" w:rsidP="004C22B7">
      <w:pPr>
        <w:jc w:val="center"/>
      </w:pPr>
      <w:r>
        <w:rPr>
          <w:noProof/>
        </w:rPr>
        <w:drawing>
          <wp:inline distT="0" distB="0" distL="0" distR="0" wp14:anchorId="0CE8A2AC" wp14:editId="3BF0FD07">
            <wp:extent cx="5040000" cy="2662286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5B21" w14:textId="176BBC26" w:rsidR="004C22B7" w:rsidRDefault="004C22B7" w:rsidP="004C22B7">
      <w:pPr>
        <w:pStyle w:val="Caption"/>
      </w:pPr>
      <w:r w:rsidRPr="004C22B7">
        <w:rPr>
          <w:b/>
          <w:bCs/>
          <w:cs/>
        </w:rPr>
        <w:t xml:space="preserve">ภาพที่ </w:t>
      </w:r>
      <w:r w:rsidRPr="004C22B7">
        <w:rPr>
          <w:b/>
          <w:bCs/>
          <w:cs/>
        </w:rPr>
        <w:fldChar w:fldCharType="begin"/>
      </w:r>
      <w:r w:rsidRPr="004C22B7">
        <w:rPr>
          <w:b/>
          <w:bCs/>
          <w:cs/>
        </w:rPr>
        <w:instrText xml:space="preserve"> </w:instrText>
      </w:r>
      <w:r w:rsidRPr="004C22B7">
        <w:rPr>
          <w:b/>
          <w:bCs/>
        </w:rPr>
        <w:instrText xml:space="preserve">SEQ </w:instrText>
      </w:r>
      <w:r w:rsidRPr="004C22B7">
        <w:rPr>
          <w:b/>
          <w:bCs/>
          <w:cs/>
        </w:rPr>
        <w:instrText xml:space="preserve">ภาพที่ </w:instrText>
      </w:r>
      <w:r w:rsidRPr="004C22B7">
        <w:rPr>
          <w:b/>
          <w:bCs/>
        </w:rPr>
        <w:instrText>\* ARABIC</w:instrText>
      </w:r>
      <w:r w:rsidRPr="004C22B7">
        <w:rPr>
          <w:b/>
          <w:bCs/>
          <w:cs/>
        </w:rPr>
        <w:instrText xml:space="preserve"> </w:instrText>
      </w:r>
      <w:r w:rsidRPr="004C22B7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18</w:t>
      </w:r>
      <w:r w:rsidRPr="004C22B7">
        <w:rPr>
          <w:b/>
          <w:bCs/>
          <w:cs/>
        </w:rPr>
        <w:fldChar w:fldCharType="end"/>
      </w:r>
      <w:r>
        <w:t xml:space="preserve"> </w:t>
      </w:r>
      <w:bookmarkStart w:id="60" w:name="_Toc129788543"/>
      <w:r>
        <w:rPr>
          <w:rFonts w:hint="cs"/>
          <w:cs/>
        </w:rPr>
        <w:t xml:space="preserve">การเทรนและการทดสอบโมเดลการคำนวณค่า </w:t>
      </w:r>
      <w:r>
        <w:t>TF-IDF</w:t>
      </w:r>
      <w:bookmarkEnd w:id="60"/>
    </w:p>
    <w:p w14:paraId="24FD38DE" w14:textId="217B6AA7" w:rsidR="004C22B7" w:rsidRDefault="004C22B7" w:rsidP="004C22B7"/>
    <w:p w14:paraId="16B73F85" w14:textId="4C79B24F" w:rsidR="004C22B7" w:rsidRDefault="004C22B7" w:rsidP="00BA476D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 xml:space="preserve">16 </w:t>
      </w:r>
      <w:r>
        <w:rPr>
          <w:rFonts w:hint="cs"/>
          <w:cs/>
        </w:rPr>
        <w:t xml:space="preserve">แสดงการสร้างเวกเตอร์ของการคำนวณค่า </w:t>
      </w:r>
      <w:r>
        <w:t xml:space="preserve">TF-IDF </w:t>
      </w:r>
      <w:r>
        <w:rPr>
          <w:rFonts w:hint="cs"/>
          <w:cs/>
        </w:rPr>
        <w:t>การเทรนข้อมูล และการทดสอบการประมวลผลจากโมเดลที่เทรนประกอบไปด้วย</w:t>
      </w:r>
    </w:p>
    <w:p w14:paraId="73BA6613" w14:textId="6C2950DC" w:rsidR="004C22B7" w:rsidRDefault="004C22B7" w:rsidP="004C22B7">
      <w:pPr>
        <w:pStyle w:val="ListParagraph"/>
        <w:numPr>
          <w:ilvl w:val="0"/>
          <w:numId w:val="21"/>
        </w:numPr>
      </w:pPr>
      <w:r>
        <w:lastRenderedPageBreak/>
        <w:t xml:space="preserve">vectorizer </w:t>
      </w:r>
      <w:r>
        <w:rPr>
          <w:rFonts w:hint="cs"/>
          <w:cs/>
        </w:rPr>
        <w:t xml:space="preserve">เป็นการเทรนโมเดลสำหรับการคำนวณค่า </w:t>
      </w:r>
      <w:r>
        <w:t>TF-IDF</w:t>
      </w:r>
    </w:p>
    <w:p w14:paraId="080FEBCE" w14:textId="019F6155" w:rsidR="004C22B7" w:rsidRDefault="004C22B7" w:rsidP="004C22B7">
      <w:pPr>
        <w:pStyle w:val="ListParagraph"/>
        <w:numPr>
          <w:ilvl w:val="0"/>
          <w:numId w:val="21"/>
        </w:numPr>
      </w:pPr>
      <w:proofErr w:type="spellStart"/>
      <w:r>
        <w:t>tfidf_vector</w:t>
      </w:r>
      <w:proofErr w:type="spellEnd"/>
      <w:r>
        <w:t xml:space="preserve"> </w:t>
      </w:r>
      <w:r>
        <w:rPr>
          <w:rFonts w:hint="cs"/>
          <w:cs/>
        </w:rPr>
        <w:t>เป็นการทดสอบ</w:t>
      </w:r>
      <w:r>
        <w:rPr>
          <w:rFonts w:hint="cs"/>
          <w:cs/>
        </w:rPr>
        <w:t>และสร้างเวกเตอร์</w:t>
      </w:r>
      <w:r>
        <w:rPr>
          <w:rFonts w:hint="cs"/>
          <w:cs/>
        </w:rPr>
        <w:t>ของคำในแต่ละประโยค</w:t>
      </w:r>
    </w:p>
    <w:p w14:paraId="5A65AACE" w14:textId="53F98894" w:rsidR="004C22B7" w:rsidRDefault="004C22B7" w:rsidP="004C22B7">
      <w:pPr>
        <w:pStyle w:val="ListParagraph"/>
        <w:numPr>
          <w:ilvl w:val="0"/>
          <w:numId w:val="21"/>
        </w:numPr>
      </w:pPr>
      <w:proofErr w:type="spellStart"/>
      <w:r>
        <w:t>tfidf_array</w:t>
      </w:r>
      <w:proofErr w:type="spellEnd"/>
      <w:r>
        <w:t xml:space="preserve"> </w:t>
      </w:r>
      <w:r>
        <w:rPr>
          <w:rFonts w:hint="cs"/>
          <w:cs/>
        </w:rPr>
        <w:t>เป็นการนำเวกเตอร์มาเปลี่ยนให้อยู่ในรูปแบบของอาเรย์</w:t>
      </w:r>
    </w:p>
    <w:p w14:paraId="26F988B5" w14:textId="6627F086" w:rsidR="004C22B7" w:rsidRDefault="004C22B7" w:rsidP="004C22B7">
      <w:pPr>
        <w:pStyle w:val="ListParagraph"/>
        <w:numPr>
          <w:ilvl w:val="0"/>
          <w:numId w:val="21"/>
        </w:numPr>
      </w:pPr>
      <w:proofErr w:type="spellStart"/>
      <w:r>
        <w:t>df_tfidf</w:t>
      </w:r>
      <w:proofErr w:type="spellEnd"/>
      <w:r>
        <w:t xml:space="preserve"> </w:t>
      </w:r>
      <w:r>
        <w:rPr>
          <w:rFonts w:hint="cs"/>
          <w:cs/>
        </w:rPr>
        <w:t>เป็นการนำข้อมูลในอาเรย์มาสร้างเป็นตารางข้อมูล</w:t>
      </w:r>
    </w:p>
    <w:p w14:paraId="25433BAB" w14:textId="69BD54C9" w:rsidR="00AF57E6" w:rsidRDefault="00AF57E6" w:rsidP="00AF57E6">
      <w:pPr>
        <w:jc w:val="center"/>
      </w:pPr>
      <w:r>
        <w:rPr>
          <w:noProof/>
        </w:rPr>
        <w:drawing>
          <wp:inline distT="0" distB="0" distL="0" distR="0" wp14:anchorId="3B675D6D" wp14:editId="45690A4F">
            <wp:extent cx="5040000" cy="1588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85ED" w14:textId="3E7BC3E8" w:rsidR="00AF57E6" w:rsidRDefault="00AF57E6" w:rsidP="00AF57E6">
      <w:pPr>
        <w:pStyle w:val="Caption"/>
      </w:pPr>
      <w:r w:rsidRPr="00AF57E6">
        <w:rPr>
          <w:b/>
          <w:bCs/>
          <w:cs/>
        </w:rPr>
        <w:t xml:space="preserve">ภาพที่ </w:t>
      </w:r>
      <w:r w:rsidRPr="00AF57E6">
        <w:rPr>
          <w:b/>
          <w:bCs/>
          <w:cs/>
        </w:rPr>
        <w:fldChar w:fldCharType="begin"/>
      </w:r>
      <w:r w:rsidRPr="00AF57E6">
        <w:rPr>
          <w:b/>
          <w:bCs/>
          <w:cs/>
        </w:rPr>
        <w:instrText xml:space="preserve"> </w:instrText>
      </w:r>
      <w:r w:rsidRPr="00AF57E6">
        <w:rPr>
          <w:b/>
          <w:bCs/>
        </w:rPr>
        <w:instrText xml:space="preserve">SEQ </w:instrText>
      </w:r>
      <w:r w:rsidRPr="00AF57E6">
        <w:rPr>
          <w:b/>
          <w:bCs/>
          <w:cs/>
        </w:rPr>
        <w:instrText xml:space="preserve">ภาพที่ </w:instrText>
      </w:r>
      <w:r w:rsidRPr="00AF57E6">
        <w:rPr>
          <w:b/>
          <w:bCs/>
        </w:rPr>
        <w:instrText>\* ARABIC</w:instrText>
      </w:r>
      <w:r w:rsidRPr="00AF57E6">
        <w:rPr>
          <w:b/>
          <w:bCs/>
          <w:cs/>
        </w:rPr>
        <w:instrText xml:space="preserve"> </w:instrText>
      </w:r>
      <w:r w:rsidRPr="00AF57E6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19</w:t>
      </w:r>
      <w:r w:rsidRPr="00AF57E6">
        <w:rPr>
          <w:b/>
          <w:bCs/>
          <w:cs/>
        </w:rPr>
        <w:fldChar w:fldCharType="end"/>
      </w:r>
      <w:r>
        <w:t xml:space="preserve"> </w:t>
      </w:r>
      <w:bookmarkStart w:id="61" w:name="_Toc129788544"/>
      <w:r>
        <w:rPr>
          <w:rFonts w:hint="cs"/>
          <w:cs/>
        </w:rPr>
        <w:t xml:space="preserve">ผลลัพธ์การคำนวณค่า </w:t>
      </w:r>
      <w:r>
        <w:t>TF-IDF</w:t>
      </w:r>
      <w:bookmarkEnd w:id="61"/>
    </w:p>
    <w:p w14:paraId="3F3E0E08" w14:textId="4AAD2897" w:rsidR="00AF57E6" w:rsidRDefault="00AF57E6" w:rsidP="00AF57E6"/>
    <w:p w14:paraId="6FFB00F8" w14:textId="2C6331CD" w:rsidR="00AF57E6" w:rsidRDefault="00AF57E6" w:rsidP="00AF57E6">
      <w:pPr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 xml:space="preserve">17 </w:t>
      </w:r>
      <w:r>
        <w:rPr>
          <w:rFonts w:hint="cs"/>
          <w:cs/>
        </w:rPr>
        <w:t xml:space="preserve">แสดงผลลัพธ์น้ำหนักแต่ละคำจากที่ผ่านการคำนวณค่า </w:t>
      </w:r>
      <w:r>
        <w:t xml:space="preserve">TF-IDF </w:t>
      </w:r>
      <w:r>
        <w:rPr>
          <w:rFonts w:hint="cs"/>
          <w:cs/>
        </w:rPr>
        <w:t>และแสดงออกมาเป็นตารางข้อมูลเรียงลำดับข้อมูลตั้งแต่ประโยคแรกถึงสุดท้าย</w:t>
      </w:r>
    </w:p>
    <w:p w14:paraId="747A4D53" w14:textId="6E72273D" w:rsidR="00B36DFC" w:rsidRDefault="00B36DFC" w:rsidP="00AF57E6">
      <w:pPr>
        <w:jc w:val="thaiDistribute"/>
      </w:pPr>
    </w:p>
    <w:p w14:paraId="2C583A62" w14:textId="3778A9E6" w:rsidR="00B36DFC" w:rsidRDefault="00B36DFC" w:rsidP="00AF57E6">
      <w:pPr>
        <w:jc w:val="thaiDistribute"/>
        <w:rPr>
          <w:b/>
          <w:bCs/>
        </w:rPr>
      </w:pPr>
      <w:r>
        <w:rPr>
          <w:cs/>
        </w:rPr>
        <w:tab/>
      </w:r>
      <w:r>
        <w:rPr>
          <w:b/>
          <w:bCs/>
        </w:rPr>
        <w:t>3.1.</w:t>
      </w:r>
      <w:r w:rsidR="005E7BCD">
        <w:rPr>
          <w:b/>
          <w:bCs/>
        </w:rPr>
        <w:t>3</w:t>
      </w:r>
      <w:r>
        <w:rPr>
          <w:b/>
          <w:bCs/>
        </w:rPr>
        <w:t xml:space="preserve"> </w:t>
      </w:r>
      <w:r w:rsidR="005E7BCD">
        <w:rPr>
          <w:rFonts w:hint="cs"/>
          <w:b/>
          <w:bCs/>
          <w:cs/>
        </w:rPr>
        <w:t>การจัดกลุ่มข้อมูล (</w:t>
      </w:r>
      <w:r w:rsidR="005E7BCD">
        <w:rPr>
          <w:b/>
          <w:bCs/>
        </w:rPr>
        <w:t>Clustering</w:t>
      </w:r>
      <w:r w:rsidR="005E7BCD">
        <w:rPr>
          <w:rFonts w:hint="cs"/>
          <w:b/>
          <w:bCs/>
          <w:cs/>
        </w:rPr>
        <w:t>)</w:t>
      </w:r>
    </w:p>
    <w:p w14:paraId="2B1AA9A8" w14:textId="7EB22E53" w:rsidR="005E7BCD" w:rsidRDefault="00552E43" w:rsidP="00552E43">
      <w:pPr>
        <w:jc w:val="center"/>
      </w:pPr>
      <w:r>
        <w:rPr>
          <w:rFonts w:hint="cs"/>
          <w:noProof/>
        </w:rPr>
        <w:drawing>
          <wp:inline distT="0" distB="0" distL="0" distR="0" wp14:anchorId="5599FC42" wp14:editId="6CDD3E76">
            <wp:extent cx="5040000" cy="179257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9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10EE" w14:textId="33FB7879" w:rsidR="00552E43" w:rsidRDefault="00552E43" w:rsidP="00552E43">
      <w:pPr>
        <w:pStyle w:val="Caption"/>
      </w:pPr>
      <w:r w:rsidRPr="00552E43">
        <w:rPr>
          <w:b/>
          <w:bCs/>
          <w:cs/>
        </w:rPr>
        <w:t xml:space="preserve">ภาพที่ </w:t>
      </w:r>
      <w:r w:rsidRPr="00552E43">
        <w:rPr>
          <w:b/>
          <w:bCs/>
          <w:cs/>
        </w:rPr>
        <w:fldChar w:fldCharType="begin"/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</w:rPr>
        <w:instrText xml:space="preserve">SEQ </w:instrText>
      </w:r>
      <w:r w:rsidRPr="00552E43">
        <w:rPr>
          <w:b/>
          <w:bCs/>
          <w:cs/>
        </w:rPr>
        <w:instrText xml:space="preserve">ภาพที่ </w:instrText>
      </w:r>
      <w:r w:rsidRPr="00552E43">
        <w:rPr>
          <w:b/>
          <w:bCs/>
        </w:rPr>
        <w:instrText>\* ARABIC</w:instrText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20</w:t>
      </w:r>
      <w:r w:rsidRPr="00552E43">
        <w:rPr>
          <w:b/>
          <w:bCs/>
          <w:cs/>
        </w:rPr>
        <w:fldChar w:fldCharType="end"/>
      </w:r>
      <w:r>
        <w:t xml:space="preserve"> </w:t>
      </w:r>
      <w:bookmarkStart w:id="62" w:name="_Toc129788545"/>
      <w:r>
        <w:rPr>
          <w:rFonts w:hint="cs"/>
          <w:cs/>
        </w:rPr>
        <w:t>การเรียกใช้ไลบรารี่สำหรับการ จัดกลุ่มข้อทูลด้วยเคมีนท์ (</w:t>
      </w:r>
      <w:r>
        <w:t>K-Means</w:t>
      </w:r>
      <w:r>
        <w:rPr>
          <w:rFonts w:hint="cs"/>
          <w:cs/>
        </w:rPr>
        <w:t>)</w:t>
      </w:r>
      <w:bookmarkEnd w:id="62"/>
    </w:p>
    <w:p w14:paraId="1BD211A2" w14:textId="2BEF268D" w:rsidR="00552E43" w:rsidRDefault="00552E43" w:rsidP="00552E43">
      <w:r>
        <w:tab/>
      </w:r>
      <w:r>
        <w:rPr>
          <w:rFonts w:hint="cs"/>
          <w:cs/>
        </w:rPr>
        <w:t xml:space="preserve">จากภาพที่ </w:t>
      </w:r>
      <w:r>
        <w:t xml:space="preserve">18 </w:t>
      </w:r>
      <w:r>
        <w:rPr>
          <w:rFonts w:hint="cs"/>
          <w:cs/>
        </w:rPr>
        <w:t xml:space="preserve">แสดงการนำเข้าไลบรารี่จาก </w:t>
      </w:r>
      <w:proofErr w:type="spellStart"/>
      <w:r>
        <w:t>Scikitlearn</w:t>
      </w:r>
      <w:proofErr w:type="spellEnd"/>
      <w:r>
        <w:t xml:space="preserve"> </w:t>
      </w:r>
      <w:r>
        <w:rPr>
          <w:rFonts w:hint="cs"/>
          <w:cs/>
        </w:rPr>
        <w:t>เพื่อทำการจัดกลุ่มข้อมูลโดยมีรายละเอียดอังนี้</w:t>
      </w:r>
    </w:p>
    <w:p w14:paraId="10A6C398" w14:textId="63E26345" w:rsidR="00552E43" w:rsidRDefault="00552E43" w:rsidP="00552E43">
      <w:pPr>
        <w:pStyle w:val="ListParagraph"/>
        <w:numPr>
          <w:ilvl w:val="0"/>
          <w:numId w:val="25"/>
        </w:numPr>
      </w:pPr>
      <w:proofErr w:type="spellStart"/>
      <w:r>
        <w:t>KMeans</w:t>
      </w:r>
      <w:proofErr w:type="spellEnd"/>
      <w:r>
        <w:t xml:space="preserve"> </w:t>
      </w:r>
      <w:r>
        <w:rPr>
          <w:rFonts w:hint="cs"/>
          <w:cs/>
        </w:rPr>
        <w:t>เป็นการเรียกใช้อัลกอริทึมสำหรับการจัดกลุ่ม</w:t>
      </w:r>
    </w:p>
    <w:p w14:paraId="7F073251" w14:textId="5B2289E2" w:rsidR="00552E43" w:rsidRDefault="00552E43" w:rsidP="00552E43">
      <w:pPr>
        <w:pStyle w:val="ListParagraph"/>
        <w:numPr>
          <w:ilvl w:val="0"/>
          <w:numId w:val="25"/>
        </w:numPr>
      </w:pPr>
      <w:r>
        <w:t>PCA (</w:t>
      </w:r>
      <w:proofErr w:type="gramStart"/>
      <w:r w:rsidRPr="00552E43">
        <w:t>Principle</w:t>
      </w:r>
      <w:proofErr w:type="gramEnd"/>
      <w:r w:rsidRPr="00552E43">
        <w:t xml:space="preserve"> Components Analysis</w:t>
      </w:r>
      <w:r>
        <w:t>)</w:t>
      </w:r>
      <w:r w:rsidRPr="00552E43">
        <w:t xml:space="preserve"> </w:t>
      </w:r>
      <w:r w:rsidRPr="00552E43">
        <w:rPr>
          <w:cs/>
        </w:rPr>
        <w:t xml:space="preserve">ซึ่งเป็นวิธีการลด </w:t>
      </w:r>
      <w:r w:rsidRPr="00552E43">
        <w:t xml:space="preserve">dimension </w:t>
      </w:r>
      <w:r w:rsidRPr="00552E43">
        <w:rPr>
          <w:cs/>
        </w:rPr>
        <w:t xml:space="preserve">ของ </w:t>
      </w:r>
      <w:r w:rsidRPr="00552E43">
        <w:t xml:space="preserve">Feature </w:t>
      </w:r>
      <w:r w:rsidRPr="00552E43">
        <w:rPr>
          <w:cs/>
        </w:rPr>
        <w:t xml:space="preserve">ลงช่วยลดทอนความซ้ำซ้อนของข้อมูลทำให้เรา </w:t>
      </w:r>
      <w:r w:rsidRPr="00552E43">
        <w:t xml:space="preserve">train model </w:t>
      </w:r>
      <w:r w:rsidRPr="00552E43">
        <w:rPr>
          <w:cs/>
        </w:rPr>
        <w:t>ได้ง่ายขึ้น</w:t>
      </w:r>
    </w:p>
    <w:p w14:paraId="57107FA3" w14:textId="275B8EAA" w:rsidR="00552E43" w:rsidRDefault="00552E43" w:rsidP="00552E43">
      <w:pPr>
        <w:pStyle w:val="ListParagraph"/>
        <w:numPr>
          <w:ilvl w:val="0"/>
          <w:numId w:val="25"/>
        </w:numPr>
      </w:pPr>
      <w:proofErr w:type="spellStart"/>
      <w:r>
        <w:t>StandardScaler</w:t>
      </w:r>
      <w:proofErr w:type="spellEnd"/>
      <w:r>
        <w:t xml:space="preserve"> </w:t>
      </w:r>
      <w:r>
        <w:rPr>
          <w:rFonts w:hint="cs"/>
          <w:cs/>
        </w:rPr>
        <w:t>เป็นตัวแปลงค่าตัวเลขให้อยู่ในปริมาณที่ใกล้เคียงกัน</w:t>
      </w:r>
    </w:p>
    <w:p w14:paraId="7E7CE8B2" w14:textId="71C88376" w:rsidR="00552E43" w:rsidRDefault="00552E43" w:rsidP="00552E43">
      <w:pPr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7F463F23" wp14:editId="0B024973">
            <wp:extent cx="5040000" cy="2295429"/>
            <wp:effectExtent l="0" t="0" r="0" b="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9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3908" w14:textId="2A74759C" w:rsidR="00552E43" w:rsidRDefault="00552E43" w:rsidP="00552E43">
      <w:pPr>
        <w:pStyle w:val="Caption"/>
      </w:pPr>
      <w:r w:rsidRPr="00552E43">
        <w:rPr>
          <w:b/>
          <w:bCs/>
          <w:cs/>
        </w:rPr>
        <w:t xml:space="preserve">ภาพที่ </w:t>
      </w:r>
      <w:r w:rsidRPr="00552E43">
        <w:rPr>
          <w:b/>
          <w:bCs/>
          <w:cs/>
        </w:rPr>
        <w:fldChar w:fldCharType="begin"/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</w:rPr>
        <w:instrText xml:space="preserve">SEQ </w:instrText>
      </w:r>
      <w:r w:rsidRPr="00552E43">
        <w:rPr>
          <w:b/>
          <w:bCs/>
          <w:cs/>
        </w:rPr>
        <w:instrText xml:space="preserve">ภาพที่ </w:instrText>
      </w:r>
      <w:r w:rsidRPr="00552E43">
        <w:rPr>
          <w:b/>
          <w:bCs/>
        </w:rPr>
        <w:instrText>\* ARABIC</w:instrText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21</w:t>
      </w:r>
      <w:r w:rsidRPr="00552E43">
        <w:rPr>
          <w:b/>
          <w:bCs/>
          <w:cs/>
        </w:rPr>
        <w:fldChar w:fldCharType="end"/>
      </w:r>
      <w:r>
        <w:t xml:space="preserve"> </w:t>
      </w:r>
      <w:bookmarkStart w:id="63" w:name="_Toc129788546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r>
        <w:t xml:space="preserve"> </w:t>
      </w:r>
      <w:r>
        <w:rPr>
          <w:rFonts w:hint="cs"/>
          <w:cs/>
        </w:rPr>
        <w:t>และการจัดกลุ่มข้อมูล</w:t>
      </w:r>
      <w:bookmarkEnd w:id="63"/>
    </w:p>
    <w:p w14:paraId="06EC5E32" w14:textId="7C5BFF70" w:rsidR="00EB0139" w:rsidRDefault="00EB0139" w:rsidP="00EB0139">
      <w:pPr>
        <w:pStyle w:val="ListParagraph"/>
        <w:numPr>
          <w:ilvl w:val="0"/>
          <w:numId w:val="25"/>
        </w:numPr>
      </w:pPr>
      <w:r>
        <w:rPr>
          <w:rFonts w:hint="cs"/>
          <w:cs/>
        </w:rPr>
        <w:t xml:space="preserve">เมื่อกำหนดค่าการจัดกลุ่มเรียบร้อยเรียกใช้ไฟล์ </w:t>
      </w:r>
      <w:r>
        <w:t xml:space="preserve">clustering.py </w:t>
      </w:r>
      <w:r>
        <w:rPr>
          <w:rFonts w:hint="cs"/>
          <w:cs/>
        </w:rPr>
        <w:t xml:space="preserve">ใน </w:t>
      </w:r>
      <w:r>
        <w:t xml:space="preserve">Terminal </w:t>
      </w:r>
      <w:r>
        <w:rPr>
          <w:rFonts w:hint="cs"/>
          <w:cs/>
        </w:rPr>
        <w:t>เพื่อทำการจัดกลุ่มและบันทึกผลลัพธ์</w:t>
      </w:r>
    </w:p>
    <w:p w14:paraId="70635628" w14:textId="405FAD35" w:rsidR="00DD11E7" w:rsidRDefault="00DD11E7" w:rsidP="00DD11E7">
      <w:pPr>
        <w:jc w:val="center"/>
      </w:pPr>
      <w:r>
        <w:rPr>
          <w:rFonts w:hint="cs"/>
          <w:noProof/>
        </w:rPr>
        <w:drawing>
          <wp:inline distT="0" distB="0" distL="0" distR="0" wp14:anchorId="42684FE8" wp14:editId="30AB8D7C">
            <wp:extent cx="5040000" cy="1540000"/>
            <wp:effectExtent l="0" t="0" r="0" b="0"/>
            <wp:docPr id="79" name="Picture 7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chat or text message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3448" w14:textId="676071BF" w:rsidR="006B356A" w:rsidRDefault="00DD11E7" w:rsidP="006B356A">
      <w:pPr>
        <w:pStyle w:val="Caption"/>
        <w:rPr>
          <w:rFonts w:hint="cs"/>
        </w:rPr>
      </w:pPr>
      <w:r w:rsidRPr="00DD11E7">
        <w:rPr>
          <w:b/>
          <w:bCs/>
          <w:cs/>
        </w:rPr>
        <w:t xml:space="preserve">ภาพที่ </w:t>
      </w:r>
      <w:r w:rsidRPr="00DD11E7">
        <w:rPr>
          <w:b/>
          <w:bCs/>
          <w:cs/>
        </w:rPr>
        <w:fldChar w:fldCharType="begin"/>
      </w:r>
      <w:r w:rsidRPr="00DD11E7">
        <w:rPr>
          <w:b/>
          <w:bCs/>
          <w:cs/>
        </w:rPr>
        <w:instrText xml:space="preserve"> </w:instrText>
      </w:r>
      <w:r w:rsidRPr="00DD11E7">
        <w:rPr>
          <w:b/>
          <w:bCs/>
        </w:rPr>
        <w:instrText xml:space="preserve">SEQ </w:instrText>
      </w:r>
      <w:r w:rsidRPr="00DD11E7">
        <w:rPr>
          <w:b/>
          <w:bCs/>
          <w:cs/>
        </w:rPr>
        <w:instrText xml:space="preserve">ภาพที่ </w:instrText>
      </w:r>
      <w:r w:rsidRPr="00DD11E7">
        <w:rPr>
          <w:b/>
          <w:bCs/>
        </w:rPr>
        <w:instrText>\* ARABIC</w:instrText>
      </w:r>
      <w:r w:rsidRPr="00DD11E7">
        <w:rPr>
          <w:b/>
          <w:bCs/>
          <w:cs/>
        </w:rPr>
        <w:instrText xml:space="preserve"> </w:instrText>
      </w:r>
      <w:r w:rsidRPr="00DD11E7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22</w:t>
      </w:r>
      <w:r w:rsidRPr="00DD11E7">
        <w:rPr>
          <w:b/>
          <w:bCs/>
          <w:cs/>
        </w:rPr>
        <w:fldChar w:fldCharType="end"/>
      </w:r>
      <w:r>
        <w:t xml:space="preserve"> </w:t>
      </w:r>
      <w:bookmarkStart w:id="64" w:name="_Toc129788547"/>
      <w:r>
        <w:rPr>
          <w:rFonts w:hint="cs"/>
          <w:cs/>
        </w:rPr>
        <w:t xml:space="preserve">การเรียกใช้งานไฟล์ </w:t>
      </w:r>
      <w:r>
        <w:t xml:space="preserve">clustering.py </w:t>
      </w:r>
      <w:r>
        <w:rPr>
          <w:rFonts w:hint="cs"/>
          <w:cs/>
        </w:rPr>
        <w:t>เพื่อจัดกลุ่มข้อมูลและบันทึกผลลัพธ์</w:t>
      </w:r>
      <w:bookmarkEnd w:id="64"/>
    </w:p>
    <w:p w14:paraId="363BE6B5" w14:textId="26460AD3" w:rsidR="006B356A" w:rsidRDefault="006B356A" w:rsidP="006B356A">
      <w:pPr>
        <w:rPr>
          <w:b/>
          <w:bCs/>
        </w:rPr>
      </w:pPr>
      <w:r>
        <w:rPr>
          <w:cs/>
        </w:rPr>
        <w:tab/>
      </w:r>
      <w:r>
        <w:rPr>
          <w:b/>
          <w:bCs/>
        </w:rPr>
        <w:t xml:space="preserve">3.1.3 </w:t>
      </w:r>
      <w:r>
        <w:rPr>
          <w:rFonts w:hint="cs"/>
          <w:b/>
          <w:bCs/>
          <w:cs/>
        </w:rPr>
        <w:t xml:space="preserve">การนำเข้าข้อมูล </w:t>
      </w:r>
      <w:r>
        <w:rPr>
          <w:b/>
          <w:bCs/>
        </w:rPr>
        <w:t xml:space="preserve">Clustering </w:t>
      </w:r>
      <w:r>
        <w:rPr>
          <w:rFonts w:hint="cs"/>
          <w:b/>
          <w:bCs/>
          <w:cs/>
        </w:rPr>
        <w:t>เข้าสู่ฐานข้อมูล</w:t>
      </w:r>
    </w:p>
    <w:p w14:paraId="6819FAB8" w14:textId="7DD7EE6D" w:rsidR="006B356A" w:rsidRDefault="006B356A" w:rsidP="006B356A">
      <w:pPr>
        <w:pStyle w:val="ListParagraph"/>
        <w:numPr>
          <w:ilvl w:val="0"/>
          <w:numId w:val="26"/>
        </w:numPr>
      </w:pPr>
      <w:r>
        <w:rPr>
          <w:rFonts w:hint="cs"/>
          <w:cs/>
        </w:rPr>
        <w:t xml:space="preserve">นำเข้าข้อมูลลงฐานข้อมูล </w:t>
      </w:r>
      <w:r>
        <w:t xml:space="preserve">MongoDB </w:t>
      </w:r>
      <w:r>
        <w:rPr>
          <w:rFonts w:hint="cs"/>
          <w:cs/>
        </w:rPr>
        <w:t xml:space="preserve">ได้โดยโปรแกรม </w:t>
      </w:r>
      <w:r>
        <w:t>MongoDB Compass</w:t>
      </w:r>
    </w:p>
    <w:p w14:paraId="5FE2C2BB" w14:textId="7EBC4EE2" w:rsidR="006B356A" w:rsidRDefault="006B356A" w:rsidP="006B356A">
      <w:pPr>
        <w:pStyle w:val="ListParagraph"/>
        <w:numPr>
          <w:ilvl w:val="0"/>
          <w:numId w:val="26"/>
        </w:numPr>
      </w:pPr>
      <w:r>
        <w:rPr>
          <w:rFonts w:hint="cs"/>
          <w:cs/>
        </w:rPr>
        <w:t xml:space="preserve">เชื่อมต่อ </w:t>
      </w:r>
      <w:r>
        <w:t xml:space="preserve">MongoDB Compass </w:t>
      </w:r>
      <w:r>
        <w:rPr>
          <w:rFonts w:hint="cs"/>
          <w:cs/>
        </w:rPr>
        <w:t xml:space="preserve">กับ </w:t>
      </w:r>
      <w:proofErr w:type="spellStart"/>
      <w:r>
        <w:t>Mongodb</w:t>
      </w:r>
      <w:proofErr w:type="spellEnd"/>
      <w:r>
        <w:t xml:space="preserve"> Atlas</w:t>
      </w:r>
    </w:p>
    <w:p w14:paraId="192B42C5" w14:textId="1C13F815" w:rsidR="006B356A" w:rsidRPr="006B356A" w:rsidRDefault="006B356A" w:rsidP="006B356A">
      <w:pPr>
        <w:pStyle w:val="ListParagraph"/>
        <w:numPr>
          <w:ilvl w:val="0"/>
          <w:numId w:val="26"/>
        </w:numPr>
      </w:pPr>
      <w:r>
        <w:rPr>
          <w:rFonts w:hint="cs"/>
          <w:cs/>
        </w:rPr>
        <w:t xml:space="preserve">นำเข้าข้อมูลด้วยไฟล์ </w:t>
      </w:r>
      <w:r>
        <w:t xml:space="preserve">.CSV </w:t>
      </w:r>
      <w:r>
        <w:rPr>
          <w:rFonts w:hint="cs"/>
          <w:cs/>
        </w:rPr>
        <w:t>ที่เป็นผลลัพธ์จากการจัดกลุ่มข้อมูล</w:t>
      </w:r>
    </w:p>
    <w:p w14:paraId="14488783" w14:textId="4F7E4FD5" w:rsidR="00DE7767" w:rsidRDefault="006B356A" w:rsidP="006B356A">
      <w:pPr>
        <w:jc w:val="center"/>
      </w:pPr>
      <w:r>
        <w:rPr>
          <w:rFonts w:hint="cs"/>
          <w:noProof/>
        </w:rPr>
        <w:drawing>
          <wp:inline distT="0" distB="0" distL="0" distR="0" wp14:anchorId="1BEB2931" wp14:editId="18494F92">
            <wp:extent cx="4230094" cy="256749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494" cy="257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EB84" w14:textId="387EF18E" w:rsidR="006B356A" w:rsidRPr="006B356A" w:rsidRDefault="006B356A" w:rsidP="006B356A">
      <w:pPr>
        <w:pStyle w:val="Caption"/>
        <w:rPr>
          <w:rFonts w:hint="cs"/>
        </w:rPr>
      </w:pPr>
      <w:r w:rsidRPr="006B356A">
        <w:rPr>
          <w:b/>
          <w:bCs/>
          <w:cs/>
        </w:rPr>
        <w:t xml:space="preserve">ภาพที่ </w:t>
      </w:r>
      <w:r w:rsidRPr="006B356A">
        <w:rPr>
          <w:b/>
          <w:bCs/>
          <w:cs/>
        </w:rPr>
        <w:fldChar w:fldCharType="begin"/>
      </w:r>
      <w:r w:rsidRPr="006B356A">
        <w:rPr>
          <w:b/>
          <w:bCs/>
          <w:cs/>
        </w:rPr>
        <w:instrText xml:space="preserve"> </w:instrText>
      </w:r>
      <w:r w:rsidRPr="006B356A">
        <w:rPr>
          <w:b/>
          <w:bCs/>
        </w:rPr>
        <w:instrText xml:space="preserve">SEQ </w:instrText>
      </w:r>
      <w:r w:rsidRPr="006B356A">
        <w:rPr>
          <w:b/>
          <w:bCs/>
          <w:cs/>
        </w:rPr>
        <w:instrText xml:space="preserve">ภาพที่ </w:instrText>
      </w:r>
      <w:r w:rsidRPr="006B356A">
        <w:rPr>
          <w:b/>
          <w:bCs/>
        </w:rPr>
        <w:instrText>\* ARABIC</w:instrText>
      </w:r>
      <w:r w:rsidRPr="006B356A">
        <w:rPr>
          <w:b/>
          <w:bCs/>
          <w:cs/>
        </w:rPr>
        <w:instrText xml:space="preserve"> </w:instrText>
      </w:r>
      <w:r w:rsidRPr="006B356A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23</w:t>
      </w:r>
      <w:r w:rsidRPr="006B356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5" w:name="_Toc129788548"/>
      <w:r>
        <w:rPr>
          <w:rFonts w:hint="cs"/>
          <w:cs/>
        </w:rPr>
        <w:t xml:space="preserve">การนำเข้าข้อมูลลงสู่ฐานข้อมูล </w:t>
      </w:r>
      <w:r>
        <w:t>MongoDB</w:t>
      </w:r>
      <w:bookmarkEnd w:id="65"/>
    </w:p>
    <w:p w14:paraId="67711868" w14:textId="2F3A4676" w:rsidR="002A5960" w:rsidRDefault="002A5960" w:rsidP="00A421E0">
      <w:pPr>
        <w:pStyle w:val="Heading2"/>
      </w:pPr>
      <w:bookmarkStart w:id="66" w:name="_Toc129250958"/>
      <w:r>
        <w:lastRenderedPageBreak/>
        <w:t xml:space="preserve">3.2 </w:t>
      </w:r>
      <w:r w:rsidRPr="00264811">
        <w:rPr>
          <w:rFonts w:hint="cs"/>
          <w:cs/>
        </w:rPr>
        <w:t>การทำงานของระบบ</w:t>
      </w:r>
      <w:bookmarkEnd w:id="66"/>
    </w:p>
    <w:p w14:paraId="69ADF62E" w14:textId="2116D05B" w:rsidR="002A5960" w:rsidRDefault="002A5960" w:rsidP="00A421E0">
      <w:pPr>
        <w:tabs>
          <w:tab w:val="left" w:pos="1134"/>
        </w:tabs>
        <w:spacing w:line="276" w:lineRule="auto"/>
        <w:jc w:val="center"/>
        <w:rPr>
          <w:b/>
          <w:bCs/>
        </w:rPr>
      </w:pPr>
      <w:r w:rsidRPr="00264811">
        <w:rPr>
          <w:rFonts w:hint="cs"/>
          <w:noProof/>
          <w:sz w:val="36"/>
          <w:szCs w:val="36"/>
        </w:rPr>
        <w:drawing>
          <wp:inline distT="0" distB="0" distL="0" distR="0" wp14:anchorId="5F2B424D" wp14:editId="5FA0803F">
            <wp:extent cx="4320000" cy="2266434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Picture 44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6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EFA9" w14:textId="31C326F9" w:rsidR="002A5960" w:rsidRDefault="002A5960" w:rsidP="00A421E0">
      <w:pPr>
        <w:pStyle w:val="Caption"/>
      </w:pPr>
      <w:r w:rsidRPr="002A5960">
        <w:rPr>
          <w:b/>
          <w:bCs/>
          <w:cs/>
        </w:rPr>
        <w:t xml:space="preserve">ภาพที่ </w:t>
      </w:r>
      <w:r w:rsidRPr="002A5960">
        <w:rPr>
          <w:b/>
          <w:bCs/>
          <w:cs/>
        </w:rPr>
        <w:fldChar w:fldCharType="begin"/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</w:rPr>
        <w:instrText xml:space="preserve">SEQ </w:instrText>
      </w:r>
      <w:r w:rsidRPr="002A5960">
        <w:rPr>
          <w:b/>
          <w:bCs/>
          <w:cs/>
        </w:rPr>
        <w:instrText xml:space="preserve">ภาพที่ </w:instrText>
      </w:r>
      <w:r w:rsidRPr="002A5960">
        <w:rPr>
          <w:b/>
          <w:bCs/>
        </w:rPr>
        <w:instrText>\* ARABIC</w:instrText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24</w:t>
      </w:r>
      <w:r w:rsidRPr="002A5960">
        <w:rPr>
          <w:b/>
          <w:bCs/>
          <w:cs/>
        </w:rPr>
        <w:fldChar w:fldCharType="end"/>
      </w:r>
      <w:r>
        <w:t xml:space="preserve"> </w:t>
      </w:r>
      <w:bookmarkStart w:id="67" w:name="_Toc129788549"/>
      <w:r w:rsidRPr="00264811">
        <w:rPr>
          <w:rFonts w:hint="cs"/>
          <w:cs/>
        </w:rPr>
        <w:t>การทำงานของระบบ</w:t>
      </w:r>
      <w:bookmarkEnd w:id="67"/>
    </w:p>
    <w:p w14:paraId="3BCFFE0A" w14:textId="77777777" w:rsidR="00A96C36" w:rsidRPr="00A96C36" w:rsidRDefault="00A96C36" w:rsidP="00A421E0"/>
    <w:p w14:paraId="4925AF6F" w14:textId="0C1EDFD2" w:rsidR="002A5960" w:rsidRDefault="002A5960" w:rsidP="00A421E0">
      <w:r w:rsidRPr="00264811">
        <w:rPr>
          <w:rFonts w:hint="cs"/>
          <w:cs/>
        </w:rPr>
        <w:t xml:space="preserve">จากภาพที่ </w:t>
      </w:r>
      <w:r w:rsidRPr="00264811">
        <w:rPr>
          <w:rFonts w:hint="cs"/>
        </w:rPr>
        <w:t>1</w:t>
      </w:r>
      <w:r>
        <w:t>1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แสดงการทำงานของระบบได้ดังนี้</w:t>
      </w:r>
    </w:p>
    <w:p w14:paraId="4E51C721" w14:textId="338E73B3" w:rsidR="002A5960" w:rsidRDefault="002A5960" w:rsidP="00A421E0">
      <w:pPr>
        <w:pStyle w:val="ListParagraph"/>
        <w:numPr>
          <w:ilvl w:val="0"/>
          <w:numId w:val="7"/>
        </w:numPr>
        <w:jc w:val="thaiDistribute"/>
      </w:pPr>
      <w:r w:rsidRPr="00264811">
        <w:rPr>
          <w:rFonts w:hint="cs"/>
        </w:rPr>
        <w:t xml:space="preserve">Website </w:t>
      </w:r>
      <w:r w:rsidRPr="00264811">
        <w:rPr>
          <w:rFonts w:hint="cs"/>
          <w:cs/>
        </w:rPr>
        <w:t>ใช้ระบุความสนใจเพื่อส่งค่าไปประมวลผลความคล้ายคลึงกับข้อมูลบริษัท</w:t>
      </w:r>
    </w:p>
    <w:p w14:paraId="12ADE09C" w14:textId="0BC44944" w:rsidR="002A5960" w:rsidRDefault="002A5960" w:rsidP="00A421E0">
      <w:pPr>
        <w:pStyle w:val="ListParagraph"/>
        <w:numPr>
          <w:ilvl w:val="0"/>
          <w:numId w:val="7"/>
        </w:numPr>
        <w:jc w:val="thaiDistribute"/>
      </w:pP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ใช้ประมวลผลความคล้ายคลึงกันระหว่างความสนใจที่ได้รับมาและข้อมูลบริษัทที่อยู่ในฐานข้อมูลด้วยเทคนิค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โดยภาษา </w:t>
      </w:r>
      <w:r w:rsidRPr="00264811">
        <w:rPr>
          <w:rFonts w:hint="cs"/>
        </w:rPr>
        <w:t>Python</w:t>
      </w:r>
      <w:r w:rsidRPr="00264811">
        <w:rPr>
          <w:rFonts w:hint="cs"/>
          <w:cs/>
        </w:rPr>
        <w:t xml:space="preserve"> และส่งค่ากลับไปเป็น </w:t>
      </w:r>
      <w:r w:rsidRPr="00264811">
        <w:rPr>
          <w:rFonts w:hint="cs"/>
        </w:rPr>
        <w:t>Cluster ID</w:t>
      </w:r>
    </w:p>
    <w:p w14:paraId="01E2DC33" w14:textId="33C5EBB2" w:rsidR="002A5960" w:rsidRDefault="008D7E17" w:rsidP="00A421E0">
      <w:pPr>
        <w:pStyle w:val="ListParagraph"/>
        <w:numPr>
          <w:ilvl w:val="0"/>
          <w:numId w:val="7"/>
        </w:numPr>
        <w:jc w:val="thaiDistribute"/>
      </w:pPr>
      <w:r>
        <w:rPr>
          <w:rFonts w:hint="cs"/>
          <w:cs/>
        </w:rPr>
        <w:t>เมื่อได้</w:t>
      </w:r>
      <w:r>
        <w:t xml:space="preserve"> Cluster ID </w:t>
      </w:r>
      <w:r>
        <w:rPr>
          <w:rFonts w:hint="cs"/>
          <w:cs/>
        </w:rPr>
        <w:t xml:space="preserve">แล้วนำไปค้นหาบริษัทที่ </w:t>
      </w:r>
      <w:r>
        <w:t xml:space="preserve">Cluster ID </w:t>
      </w:r>
      <w:r>
        <w:rPr>
          <w:rFonts w:hint="cs"/>
          <w:cs/>
        </w:rPr>
        <w:t xml:space="preserve">ตรงกันในฐานข้อมูลและคืนค่า </w:t>
      </w:r>
      <w:r w:rsidR="002A5960" w:rsidRPr="00264811">
        <w:rPr>
          <w:rFonts w:hint="cs"/>
        </w:rPr>
        <w:t xml:space="preserve">Response API </w:t>
      </w:r>
      <w:r w:rsidR="002A5960" w:rsidRPr="00264811">
        <w:rPr>
          <w:rFonts w:hint="cs"/>
          <w:cs/>
        </w:rPr>
        <w:t xml:space="preserve">เป็นข้อมูลในรูปแบบ </w:t>
      </w:r>
      <w:r w:rsidR="002A5960" w:rsidRPr="00264811">
        <w:rPr>
          <w:rFonts w:hint="cs"/>
        </w:rPr>
        <w:t xml:space="preserve">JSON </w:t>
      </w:r>
      <w:r>
        <w:rPr>
          <w:rFonts w:hint="cs"/>
          <w:cs/>
        </w:rPr>
        <w:t xml:space="preserve">ที่มีข้อมูลบริษัทที่อยู่ใน </w:t>
      </w:r>
      <w:r>
        <w:t xml:space="preserve">Cluster ID </w:t>
      </w:r>
      <w:r>
        <w:rPr>
          <w:rFonts w:hint="cs"/>
          <w:cs/>
        </w:rPr>
        <w:t>นั้น</w:t>
      </w:r>
    </w:p>
    <w:p w14:paraId="67623FC2" w14:textId="1B538E1C" w:rsidR="002A5960" w:rsidRDefault="002A5960" w:rsidP="00A421E0">
      <w:pPr>
        <w:pStyle w:val="ListParagraph"/>
        <w:numPr>
          <w:ilvl w:val="0"/>
          <w:numId w:val="7"/>
        </w:numPr>
        <w:jc w:val="thaiDistribute"/>
      </w:pPr>
      <w:proofErr w:type="spellStart"/>
      <w:r w:rsidRPr="00264811">
        <w:rPr>
          <w:rFonts w:hint="cs"/>
        </w:rPr>
        <w:t>mongoDB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เป็นฐานข้อมูลที่เก็บข้อมูลบริษัทไว้ และรอ</w:t>
      </w:r>
      <w:r w:rsidR="008D7E17">
        <w:rPr>
          <w:rFonts w:hint="cs"/>
          <w:cs/>
        </w:rPr>
        <w:t>ให้</w:t>
      </w:r>
      <w:proofErr w:type="spellStart"/>
      <w:r w:rsidR="008D7E17">
        <w:rPr>
          <w:rFonts w:hint="cs"/>
          <w:cs/>
        </w:rPr>
        <w:t>เซิร์ฟเวอร์</w:t>
      </w:r>
      <w:proofErr w:type="spellEnd"/>
      <w:r w:rsidRPr="00264811">
        <w:rPr>
          <w:rFonts w:hint="cs"/>
          <w:cs/>
        </w:rPr>
        <w:t>เรียกใช้ข้อมูลเพื่อนำไปแสดงผล</w:t>
      </w:r>
    </w:p>
    <w:p w14:paraId="52E50943" w14:textId="6F43054A" w:rsidR="00D773D0" w:rsidRDefault="00D773D0" w:rsidP="00A421E0"/>
    <w:p w14:paraId="792ECEE8" w14:textId="13C49132" w:rsidR="00B47A1D" w:rsidRDefault="00B47A1D" w:rsidP="00A421E0"/>
    <w:p w14:paraId="7702E8D4" w14:textId="77777777" w:rsidR="00B47A1D" w:rsidRDefault="00B47A1D" w:rsidP="00A421E0">
      <w:pPr>
        <w:rPr>
          <w:rFonts w:hint="cs"/>
        </w:rPr>
      </w:pPr>
    </w:p>
    <w:p w14:paraId="3DD22E94" w14:textId="6B8AC87D" w:rsidR="00D773D0" w:rsidRDefault="00D773D0" w:rsidP="00A421E0">
      <w:pPr>
        <w:pStyle w:val="Heading2"/>
        <w:rPr>
          <w:sz w:val="36"/>
          <w:szCs w:val="36"/>
        </w:rPr>
      </w:pPr>
      <w:bookmarkStart w:id="68" w:name="_Toc129250959"/>
      <w:r>
        <w:t xml:space="preserve">3.3 </w:t>
      </w:r>
      <w:r w:rsidRPr="00264811">
        <w:rPr>
          <w:rFonts w:hint="cs"/>
          <w:sz w:val="36"/>
          <w:szCs w:val="36"/>
          <w:cs/>
        </w:rPr>
        <w:t>การวิเคราะห์และออกแบบระบบ</w:t>
      </w:r>
      <w:bookmarkEnd w:id="68"/>
    </w:p>
    <w:p w14:paraId="463A480A" w14:textId="566CA217" w:rsidR="00D773D0" w:rsidRDefault="00D773D0" w:rsidP="00A421E0">
      <w:r>
        <w:tab/>
        <w:t xml:space="preserve">3.3.1 </w:t>
      </w:r>
      <w:r w:rsidRPr="00264811">
        <w:rPr>
          <w:rFonts w:hint="cs"/>
          <w:cs/>
        </w:rPr>
        <w:t>การวิเคราะห์ระบบ</w:t>
      </w:r>
    </w:p>
    <w:p w14:paraId="20933602" w14:textId="2A23EBD6" w:rsidR="00D773D0" w:rsidRDefault="00D773D0" w:rsidP="00A421E0">
      <w:pPr>
        <w:jc w:val="thaiDistribute"/>
      </w:pPr>
      <w:r>
        <w:tab/>
      </w:r>
      <w:r>
        <w:tab/>
      </w:r>
      <w:r w:rsidRPr="00264811">
        <w:rPr>
          <w:rFonts w:hint="cs"/>
          <w:cs/>
        </w:rPr>
        <w:t>การวิเคราะห์ระบบและการออกแบบ (</w:t>
      </w:r>
      <w:r w:rsidRPr="00264811">
        <w:rPr>
          <w:rFonts w:hint="cs"/>
        </w:rPr>
        <w:t>System Analysis and Design</w:t>
      </w:r>
      <w:r w:rsidRPr="00264811">
        <w:rPr>
          <w:rFonts w:hint="cs"/>
          <w:cs/>
        </w:rPr>
        <w:t>) คือ วิธีการที่ใช้ในการสร้างระบบสารสนเทศขึ้นมาใหม่ในธุรกิจใดธุรกิจหนึ่งหรือระบบย่อยของธุรกิจ นอกจากการสร้างระบบสารสนเทศใหม่แล้ว การวิเคราะห์ระบบ ช่วยในการแก้ไขระบบสารสนเทศเดิมที่มีอยู่แล้วให้ดีขึ้น การวิเคราะห์ระบบ คือ การหาความต้องการ (</w:t>
      </w:r>
      <w:r w:rsidRPr="00264811">
        <w:rPr>
          <w:rFonts w:hint="cs"/>
        </w:rPr>
        <w:t>Requirements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ของระบบสารสนเทศว่าคืออะไร หรือต้องการเพิ่มเติมอะไรเข้ามาในระบบ การออกแบบ คือ การนำเอาความต้องการของระบบมาเป็นแบบแผน หรือเรียกว่าพิมพ์เขียวในการสร้างระบบสารสนเทศนั้นให้ใช้งานได้จริง</w:t>
      </w:r>
    </w:p>
    <w:p w14:paraId="3F1B3A79" w14:textId="3C4F2FD1" w:rsidR="00D773D0" w:rsidRDefault="00D773D0" w:rsidP="00A421E0">
      <w:pPr>
        <w:jc w:val="thaiDistribute"/>
      </w:pPr>
      <w:r>
        <w:tab/>
        <w:t xml:space="preserve">3.3.2 </w:t>
      </w:r>
      <w:proofErr w:type="spellStart"/>
      <w:r w:rsidRPr="00264811">
        <w:rPr>
          <w:rFonts w:hint="cs"/>
          <w:cs/>
        </w:rPr>
        <w:t>ยูส</w:t>
      </w:r>
      <w:proofErr w:type="spellEnd"/>
      <w:r w:rsidRPr="00264811">
        <w:rPr>
          <w:rFonts w:hint="cs"/>
          <w:cs/>
        </w:rPr>
        <w:t>เคสไดอะแกรม (</w:t>
      </w:r>
      <w:r w:rsidRPr="00264811">
        <w:rPr>
          <w:rFonts w:hint="cs"/>
        </w:rPr>
        <w:t>Use Case Diagram)</w:t>
      </w:r>
    </w:p>
    <w:p w14:paraId="44EA327A" w14:textId="5D937A58" w:rsidR="00D773D0" w:rsidRDefault="00D773D0" w:rsidP="00A421E0">
      <w:pPr>
        <w:jc w:val="thaiDistribute"/>
      </w:pPr>
      <w:r>
        <w:tab/>
      </w:r>
      <w:r>
        <w:tab/>
      </w:r>
      <w:proofErr w:type="spellStart"/>
      <w:r w:rsidRPr="00264811">
        <w:rPr>
          <w:rFonts w:hint="cs"/>
          <w:cs/>
        </w:rPr>
        <w:t>ยูส</w:t>
      </w:r>
      <w:proofErr w:type="spellEnd"/>
      <w:r w:rsidRPr="00264811">
        <w:rPr>
          <w:rFonts w:hint="cs"/>
          <w:cs/>
        </w:rPr>
        <w:t xml:space="preserve">เคสไดอะแกรม </w:t>
      </w:r>
      <w:r w:rsidRPr="00264811">
        <w:rPr>
          <w:rFonts w:hint="cs"/>
        </w:rPr>
        <w:t xml:space="preserve">(Use Case Diagram) </w:t>
      </w:r>
      <w:r w:rsidRPr="00264811">
        <w:rPr>
          <w:rFonts w:hint="cs"/>
          <w:cs/>
        </w:rPr>
        <w:t>คือเเผนภาพที่ใช้เเสดง</w:t>
      </w:r>
      <w:proofErr w:type="spellStart"/>
      <w:r w:rsidRPr="00264811">
        <w:rPr>
          <w:rFonts w:hint="cs"/>
          <w:cs/>
        </w:rPr>
        <w:t>ปฎิ</w:t>
      </w:r>
      <w:proofErr w:type="spellEnd"/>
      <w:r w:rsidRPr="00264811">
        <w:rPr>
          <w:rFonts w:hint="cs"/>
          <w:cs/>
        </w:rPr>
        <w:t>สัมพันธ์ระหว่างระบบงาน</w:t>
      </w:r>
      <w:proofErr w:type="spellStart"/>
      <w:r w:rsidRPr="00264811">
        <w:rPr>
          <w:rFonts w:hint="cs"/>
          <w:cs/>
        </w:rPr>
        <w:t>เเ</w:t>
      </w:r>
      <w:proofErr w:type="spellEnd"/>
      <w:r w:rsidRPr="00264811">
        <w:rPr>
          <w:rFonts w:hint="cs"/>
          <w:cs/>
        </w:rPr>
        <w:t xml:space="preserve">ละสิ่งที่อยู่นอกระบบงาน และเเสดงให้เห้นถึงส่วนประกอบทั้งหมด หรือ ภาพรวมของระบบ เป็นรากฐานในการเริ่มต้นการวิเคราะห์ระบบ โดยค้นหาคำว่าระบบทำอะไร โดยไม่สนใจกลไกการทำงานหรือเทคนิคการทำงานเปรียบเสมือน "กล่องดำ" โดย </w:t>
      </w:r>
      <w:r w:rsidRPr="00264811">
        <w:rPr>
          <w:rFonts w:hint="cs"/>
        </w:rPr>
        <w:t xml:space="preserve">Use Case Diagram </w:t>
      </w:r>
      <w:r w:rsidRPr="00264811">
        <w:rPr>
          <w:rFonts w:hint="cs"/>
          <w:cs/>
        </w:rPr>
        <w:t>จะช่วยให้</w:t>
      </w:r>
      <w:r w:rsidRPr="00264811">
        <w:rPr>
          <w:rFonts w:hint="cs"/>
          <w:cs/>
        </w:rPr>
        <w:lastRenderedPageBreak/>
        <w:t xml:space="preserve">ผู้พัฒนาระบบมสามารถแยกแยะกิจกรรมที่อาจจะเกิดขึ้นในระบบ เป็น </w:t>
      </w:r>
      <w:r w:rsidRPr="00264811">
        <w:rPr>
          <w:rFonts w:hint="cs"/>
        </w:rPr>
        <w:t xml:space="preserve">Diagram </w:t>
      </w:r>
      <w:r w:rsidRPr="00264811">
        <w:rPr>
          <w:rFonts w:hint="cs"/>
          <w:cs/>
        </w:rPr>
        <w:t>พื้นฐาน ที่สามารถอธิบายสิ่งต่าง ๆ ได้โดยใช้รูปภาพที่ไม่ซับซ้อน</w:t>
      </w:r>
    </w:p>
    <w:p w14:paraId="7DC971D5" w14:textId="6C177616" w:rsidR="00D773D0" w:rsidRDefault="00D773D0" w:rsidP="00A421E0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2ADA91A5" wp14:editId="5357D872">
            <wp:extent cx="5270500" cy="2176145"/>
            <wp:effectExtent l="0" t="0" r="0" b="0"/>
            <wp:docPr id="442" name="Picture 4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Picture 442" descr="Diagram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20AD" w14:textId="7937D96E" w:rsidR="00D773D0" w:rsidRDefault="00D773D0" w:rsidP="00936D32">
      <w:pPr>
        <w:pStyle w:val="Caption"/>
      </w:pPr>
      <w:r w:rsidRPr="00D773D0">
        <w:rPr>
          <w:b/>
          <w:bCs/>
          <w:cs/>
        </w:rPr>
        <w:t xml:space="preserve">ภาพที่ </w:t>
      </w:r>
      <w:r w:rsidRPr="00D773D0">
        <w:rPr>
          <w:b/>
          <w:bCs/>
          <w:cs/>
        </w:rPr>
        <w:fldChar w:fldCharType="begin"/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</w:rPr>
        <w:instrText xml:space="preserve">SEQ </w:instrText>
      </w:r>
      <w:r w:rsidRPr="00D773D0">
        <w:rPr>
          <w:b/>
          <w:bCs/>
          <w:cs/>
        </w:rPr>
        <w:instrText xml:space="preserve">ภาพที่ </w:instrText>
      </w:r>
      <w:r w:rsidRPr="00D773D0">
        <w:rPr>
          <w:b/>
          <w:bCs/>
        </w:rPr>
        <w:instrText>\* ARABIC</w:instrText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25</w:t>
      </w:r>
      <w:r w:rsidRPr="00D773D0">
        <w:rPr>
          <w:b/>
          <w:bCs/>
          <w:cs/>
        </w:rPr>
        <w:fldChar w:fldCharType="end"/>
      </w:r>
      <w:r>
        <w:t xml:space="preserve"> </w:t>
      </w:r>
      <w:bookmarkStart w:id="69" w:name="_Toc129788550"/>
      <w:r>
        <w:t xml:space="preserve">Use Case Diagram </w:t>
      </w:r>
      <w:r w:rsidR="00936D32" w:rsidRPr="00936D32">
        <w:rPr>
          <w:cs/>
        </w:rPr>
        <w:t>ระบบแนะนำสถานที่ฝึกงานด้านคอมพิวเตอร์ ด้วยเทคโนโลยีการจัดกลุ่มเคมีนท์ (</w:t>
      </w:r>
      <w:r w:rsidR="00936D32" w:rsidRPr="00936D32">
        <w:t>K-Means)</w:t>
      </w:r>
      <w:bookmarkEnd w:id="69"/>
    </w:p>
    <w:p w14:paraId="6EE9F3F5" w14:textId="77777777" w:rsidR="00FC4FF1" w:rsidRPr="00FC4FF1" w:rsidRDefault="00FC4FF1" w:rsidP="00A421E0"/>
    <w:p w14:paraId="57E54DBA" w14:textId="3216CE32" w:rsidR="00FC4FF1" w:rsidRPr="00FC4FF1" w:rsidRDefault="002D3D86" w:rsidP="00A421E0">
      <w:pPr>
        <w:pStyle w:val="Caption"/>
        <w:jc w:val="left"/>
      </w:pPr>
      <w:r w:rsidRPr="002D3D86">
        <w:rPr>
          <w:b/>
          <w:bCs/>
          <w:cs/>
        </w:rPr>
        <w:t xml:space="preserve">ตาราง </w:t>
      </w:r>
      <w:r w:rsidRPr="002D3D86">
        <w:rPr>
          <w:b/>
          <w:bCs/>
          <w:cs/>
        </w:rPr>
        <w:fldChar w:fldCharType="begin"/>
      </w:r>
      <w:r w:rsidRPr="002D3D86">
        <w:rPr>
          <w:b/>
          <w:bCs/>
          <w:cs/>
        </w:rPr>
        <w:instrText xml:space="preserve"> </w:instrText>
      </w:r>
      <w:r w:rsidRPr="002D3D86">
        <w:rPr>
          <w:b/>
          <w:bCs/>
        </w:rPr>
        <w:instrText xml:space="preserve">SEQ </w:instrText>
      </w:r>
      <w:r w:rsidRPr="002D3D86">
        <w:rPr>
          <w:b/>
          <w:bCs/>
          <w:cs/>
        </w:rPr>
        <w:instrText xml:space="preserve">ตาราง </w:instrText>
      </w:r>
      <w:r w:rsidRPr="002D3D86">
        <w:rPr>
          <w:b/>
          <w:bCs/>
        </w:rPr>
        <w:instrText>\* ARABIC</w:instrText>
      </w:r>
      <w:r w:rsidRPr="002D3D86">
        <w:rPr>
          <w:b/>
          <w:bCs/>
          <w:cs/>
        </w:rPr>
        <w:instrText xml:space="preserve"> </w:instrText>
      </w:r>
      <w:r w:rsidRPr="002D3D86">
        <w:rPr>
          <w:b/>
          <w:bCs/>
          <w:cs/>
        </w:rPr>
        <w:fldChar w:fldCharType="separate"/>
      </w:r>
      <w:r w:rsidRPr="002D3D86">
        <w:rPr>
          <w:b/>
          <w:bCs/>
          <w:noProof/>
          <w:cs/>
        </w:rPr>
        <w:t>5</w:t>
      </w:r>
      <w:r w:rsidRPr="002D3D86">
        <w:rPr>
          <w:b/>
          <w:bCs/>
          <w:cs/>
        </w:rPr>
        <w:fldChar w:fldCharType="end"/>
      </w:r>
      <w:r>
        <w:t xml:space="preserve"> </w:t>
      </w:r>
      <w:bookmarkStart w:id="70" w:name="_Toc129214226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คู่มือการใช้งาน</w:t>
      </w:r>
      <w:bookmarkEnd w:id="7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61F970E2" w14:textId="77777777" w:rsidTr="00150984">
        <w:tc>
          <w:tcPr>
            <w:tcW w:w="2689" w:type="dxa"/>
            <w:vAlign w:val="center"/>
          </w:tcPr>
          <w:p w14:paraId="619B2AF5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8CBEABF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</w:tr>
      <w:tr w:rsidR="00FC4FF1" w:rsidRPr="00264811" w14:paraId="29FCB7C1" w14:textId="77777777" w:rsidTr="00150984">
        <w:tc>
          <w:tcPr>
            <w:tcW w:w="2689" w:type="dxa"/>
            <w:vAlign w:val="center"/>
          </w:tcPr>
          <w:p w14:paraId="396C8397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010A81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คู่มือการใช้งาน</w:t>
            </w:r>
          </w:p>
        </w:tc>
      </w:tr>
      <w:tr w:rsidR="00FC4FF1" w:rsidRPr="00264811" w14:paraId="55419B98" w14:textId="77777777" w:rsidTr="00150984">
        <w:tc>
          <w:tcPr>
            <w:tcW w:w="2689" w:type="dxa"/>
            <w:vAlign w:val="center"/>
          </w:tcPr>
          <w:p w14:paraId="5F222620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C1D909D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FC4FF1" w:rsidRPr="00264811" w14:paraId="729BB663" w14:textId="77777777" w:rsidTr="00150984">
        <w:tc>
          <w:tcPr>
            <w:tcW w:w="2689" w:type="dxa"/>
            <w:vAlign w:val="center"/>
          </w:tcPr>
          <w:p w14:paraId="50FAF7C6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0053CD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การดูวิธีการใช้งานเว็บไซต์</w:t>
            </w:r>
          </w:p>
        </w:tc>
      </w:tr>
      <w:tr w:rsidR="00FC4FF1" w:rsidRPr="00264811" w14:paraId="38510220" w14:textId="77777777" w:rsidTr="00150984">
        <w:tc>
          <w:tcPr>
            <w:tcW w:w="2689" w:type="dxa"/>
            <w:vAlign w:val="center"/>
          </w:tcPr>
          <w:p w14:paraId="5AB0E8C7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4FDEFB06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FC4FF1" w:rsidRPr="00264811" w14:paraId="30A0B268" w14:textId="77777777" w:rsidTr="00150984">
        <w:tc>
          <w:tcPr>
            <w:tcW w:w="2689" w:type="dxa"/>
            <w:vAlign w:val="center"/>
          </w:tcPr>
          <w:p w14:paraId="16CB6383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13B562EC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3132D71F" w14:textId="77777777" w:rsidTr="00150984">
        <w:tc>
          <w:tcPr>
            <w:tcW w:w="2689" w:type="dxa"/>
            <w:vAlign w:val="center"/>
          </w:tcPr>
          <w:p w14:paraId="1FE8FBE0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8138DC7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เพื่อใช้งานเว็บไซต์</w:t>
            </w:r>
          </w:p>
        </w:tc>
      </w:tr>
      <w:tr w:rsidR="00FC4FF1" w:rsidRPr="00264811" w14:paraId="1975AF59" w14:textId="77777777" w:rsidTr="00150984">
        <w:tc>
          <w:tcPr>
            <w:tcW w:w="2689" w:type="dxa"/>
            <w:vAlign w:val="center"/>
          </w:tcPr>
          <w:p w14:paraId="06739336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1AE33505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เมื่อต้องการใช้งานเว็บไซต์</w:t>
            </w:r>
          </w:p>
        </w:tc>
      </w:tr>
      <w:tr w:rsidR="00FC4FF1" w:rsidRPr="00264811" w14:paraId="465F2693" w14:textId="77777777" w:rsidTr="00150984">
        <w:tc>
          <w:tcPr>
            <w:tcW w:w="2689" w:type="dxa"/>
            <w:vAlign w:val="center"/>
          </w:tcPr>
          <w:p w14:paraId="52D4BB74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6282DFA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ผู้ใช้งานเปิดเว็บไซต์เข้าไปยังหน้าเกี่ยวกับ</w:t>
            </w:r>
          </w:p>
          <w:p w14:paraId="0E78ABB0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11B087A3" w14:textId="77777777" w:rsidTr="00150984">
        <w:tc>
          <w:tcPr>
            <w:tcW w:w="2689" w:type="dxa"/>
            <w:vAlign w:val="center"/>
          </w:tcPr>
          <w:p w14:paraId="4B57B29D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7E6C095F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B38CDB" w14:textId="1395E4A4" w:rsidR="00D773D0" w:rsidRDefault="00D773D0" w:rsidP="00A421E0"/>
    <w:p w14:paraId="78711EA6" w14:textId="5EBF38E2" w:rsidR="00FC4FF1" w:rsidRDefault="00FC4FF1" w:rsidP="00A421E0">
      <w:pPr>
        <w:pStyle w:val="Caption"/>
        <w:jc w:val="left"/>
      </w:pPr>
      <w:r w:rsidRPr="00FC4FF1">
        <w:rPr>
          <w:b/>
          <w:bCs/>
          <w:cs/>
        </w:rPr>
        <w:t xml:space="preserve">ตาราง </w:t>
      </w:r>
      <w:r w:rsidRPr="00FC4FF1">
        <w:rPr>
          <w:b/>
          <w:bCs/>
          <w:cs/>
        </w:rPr>
        <w:fldChar w:fldCharType="begin"/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</w:rPr>
        <w:instrText xml:space="preserve">SEQ </w:instrText>
      </w:r>
      <w:r w:rsidRPr="00FC4FF1">
        <w:rPr>
          <w:b/>
          <w:bCs/>
          <w:cs/>
        </w:rPr>
        <w:instrText xml:space="preserve">ตาราง </w:instrText>
      </w:r>
      <w:r w:rsidRPr="00FC4FF1">
        <w:rPr>
          <w:b/>
          <w:bCs/>
        </w:rPr>
        <w:instrText>\* ARABIC</w:instrText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6</w:t>
      </w:r>
      <w:r w:rsidRPr="00FC4FF1">
        <w:rPr>
          <w:b/>
          <w:bCs/>
          <w:cs/>
        </w:rPr>
        <w:fldChar w:fldCharType="end"/>
      </w:r>
      <w:r>
        <w:t xml:space="preserve"> </w:t>
      </w:r>
      <w:bookmarkStart w:id="71" w:name="_Toc128304858"/>
      <w:bookmarkStart w:id="72" w:name="_Toc129214227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ดูรายชื่อบริษัททั้งหมด</w:t>
      </w:r>
      <w:bookmarkEnd w:id="71"/>
      <w:bookmarkEnd w:id="7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07CF8312" w14:textId="77777777" w:rsidTr="00150984">
        <w:tc>
          <w:tcPr>
            <w:tcW w:w="2689" w:type="dxa"/>
          </w:tcPr>
          <w:p w14:paraId="511925EE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</w:tcPr>
          <w:p w14:paraId="4CD0F839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</w:tr>
      <w:tr w:rsidR="00FC4FF1" w:rsidRPr="00264811" w14:paraId="6CDB4BF9" w14:textId="77777777" w:rsidTr="00150984">
        <w:tc>
          <w:tcPr>
            <w:tcW w:w="2689" w:type="dxa"/>
          </w:tcPr>
          <w:p w14:paraId="3EE3ED48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</w:tcPr>
          <w:p w14:paraId="4912AF48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</w:t>
            </w:r>
          </w:p>
        </w:tc>
      </w:tr>
      <w:tr w:rsidR="00FC4FF1" w:rsidRPr="00264811" w14:paraId="1D16FF19" w14:textId="77777777" w:rsidTr="00150984">
        <w:tc>
          <w:tcPr>
            <w:tcW w:w="2689" w:type="dxa"/>
          </w:tcPr>
          <w:p w14:paraId="33FE8219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</w:tcPr>
          <w:p w14:paraId="45D1CFA0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956B34" w:rsidRPr="00264811" w14:paraId="0A6BFE3C" w14:textId="77777777" w:rsidTr="00956B34">
        <w:tc>
          <w:tcPr>
            <w:tcW w:w="2689" w:type="dxa"/>
          </w:tcPr>
          <w:p w14:paraId="047C00FC" w14:textId="77777777" w:rsidR="00956B34" w:rsidRPr="00264811" w:rsidRDefault="00956B34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</w:tcPr>
          <w:p w14:paraId="243E706E" w14:textId="77777777" w:rsidR="00956B34" w:rsidRPr="00264811" w:rsidRDefault="00956B34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การดูรายชื่อบริษัททั้งหมดที่มีในฐานข้อมูล</w:t>
            </w:r>
          </w:p>
        </w:tc>
      </w:tr>
      <w:tr w:rsidR="00956B34" w:rsidRPr="00264811" w14:paraId="05ACDC21" w14:textId="77777777" w:rsidTr="00956B34">
        <w:tc>
          <w:tcPr>
            <w:tcW w:w="2689" w:type="dxa"/>
          </w:tcPr>
          <w:p w14:paraId="6C050834" w14:textId="77777777" w:rsidR="00956B34" w:rsidRPr="00264811" w:rsidRDefault="00956B34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</w:tcPr>
          <w:p w14:paraId="1818ACE0" w14:textId="77777777" w:rsidR="00956B34" w:rsidRPr="00264811" w:rsidRDefault="00956B34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956B34" w:rsidRPr="00264811" w14:paraId="456759AA" w14:textId="77777777" w:rsidTr="00956B34">
        <w:tc>
          <w:tcPr>
            <w:tcW w:w="2689" w:type="dxa"/>
          </w:tcPr>
          <w:p w14:paraId="53858DCB" w14:textId="77777777" w:rsidR="00956B34" w:rsidRPr="00264811" w:rsidRDefault="00956B34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</w:tcPr>
          <w:p w14:paraId="459D7A3D" w14:textId="77777777" w:rsidR="00956B34" w:rsidRPr="00264811" w:rsidRDefault="00956B34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956B34" w:rsidRPr="00264811" w14:paraId="012635C3" w14:textId="77777777" w:rsidTr="00956B34">
        <w:tc>
          <w:tcPr>
            <w:tcW w:w="2689" w:type="dxa"/>
          </w:tcPr>
          <w:p w14:paraId="28E7B0FE" w14:textId="77777777" w:rsidR="00956B34" w:rsidRPr="00264811" w:rsidRDefault="00956B34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</w:tcPr>
          <w:p w14:paraId="5B7DB8C5" w14:textId="77777777" w:rsidR="00956B34" w:rsidRPr="00264811" w:rsidRDefault="00956B34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956B34" w:rsidRPr="00264811" w14:paraId="795EB7AB" w14:textId="77777777" w:rsidTr="00956B34">
        <w:tc>
          <w:tcPr>
            <w:tcW w:w="2689" w:type="dxa"/>
          </w:tcPr>
          <w:p w14:paraId="31E9254D" w14:textId="77777777" w:rsidR="00956B34" w:rsidRPr="00264811" w:rsidRDefault="00956B34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</w:tcPr>
          <w:p w14:paraId="5848BBEF" w14:textId="77777777" w:rsidR="00956B34" w:rsidRPr="00264811" w:rsidRDefault="00956B34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เมื่อต้องการดูรายชื่อบริษัททั้งหมดที่มีในฐานข้อมูล</w:t>
            </w:r>
          </w:p>
        </w:tc>
      </w:tr>
    </w:tbl>
    <w:p w14:paraId="02835F4C" w14:textId="70450C5D" w:rsidR="00E27256" w:rsidRDefault="00E27256" w:rsidP="00A421E0">
      <w:pPr>
        <w:pStyle w:val="1"/>
      </w:pPr>
    </w:p>
    <w:p w14:paraId="23F83C2E" w14:textId="77777777" w:rsidR="006D3D57" w:rsidRDefault="006D3D57" w:rsidP="00A421E0">
      <w:pPr>
        <w:pStyle w:val="1"/>
        <w:rPr>
          <w:rFonts w:hint="cs"/>
        </w:rPr>
      </w:pPr>
    </w:p>
    <w:p w14:paraId="0CEB2859" w14:textId="32C7871E" w:rsidR="00E27256" w:rsidRDefault="00E27256" w:rsidP="00A421E0">
      <w:pPr>
        <w:pStyle w:val="1"/>
        <w:ind w:firstLine="0"/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ตาราง </w:t>
      </w:r>
      <w:r>
        <w:rPr>
          <w:b/>
          <w:bCs/>
        </w:rPr>
        <w:t xml:space="preserve">5 </w:t>
      </w:r>
      <w:r>
        <w:rPr>
          <w:rFonts w:hint="cs"/>
          <w:b/>
          <w:bCs/>
          <w:cs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E27256" w:rsidRPr="00264811" w14:paraId="485C453E" w14:textId="77777777" w:rsidTr="00150984">
        <w:tc>
          <w:tcPr>
            <w:tcW w:w="2689" w:type="dxa"/>
          </w:tcPr>
          <w:p w14:paraId="21DB32C9" w14:textId="77777777" w:rsidR="00E27256" w:rsidRPr="00264811" w:rsidRDefault="00E2725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</w:tcPr>
          <w:p w14:paraId="713803B0" w14:textId="77777777" w:rsidR="00E27256" w:rsidRPr="00264811" w:rsidRDefault="00E2725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ผู้ใช้งานเปิดเว็บไซต์เข้าไปยังหน้ารายชื่อบริษัททั้งหมด</w:t>
            </w:r>
          </w:p>
          <w:p w14:paraId="0CF25966" w14:textId="77777777" w:rsidR="00E27256" w:rsidRPr="00264811" w:rsidRDefault="00E2725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E27256" w:rsidRPr="00264811" w14:paraId="55E1B200" w14:textId="77777777" w:rsidTr="00150984">
        <w:tc>
          <w:tcPr>
            <w:tcW w:w="2689" w:type="dxa"/>
          </w:tcPr>
          <w:p w14:paraId="16D9354A" w14:textId="77777777" w:rsidR="00E27256" w:rsidRPr="00264811" w:rsidRDefault="00E2725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</w:tcPr>
          <w:p w14:paraId="25DE2297" w14:textId="77777777" w:rsidR="00E27256" w:rsidRPr="00264811" w:rsidRDefault="00E2725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1DAA1B04" w14:textId="1E21C5D8" w:rsidR="00E27256" w:rsidRDefault="00E27256" w:rsidP="00A421E0">
      <w:pPr>
        <w:pStyle w:val="1"/>
        <w:ind w:firstLine="0"/>
        <w:rPr>
          <w:b/>
          <w:bCs/>
        </w:rPr>
      </w:pPr>
    </w:p>
    <w:p w14:paraId="10AFB06F" w14:textId="5D43AEF0" w:rsidR="005C5ED6" w:rsidRDefault="005C5ED6" w:rsidP="00A421E0">
      <w:pPr>
        <w:pStyle w:val="Caption"/>
        <w:jc w:val="left"/>
        <w:rPr>
          <w:b/>
          <w:bCs/>
        </w:rPr>
      </w:pPr>
      <w:r w:rsidRPr="005C5ED6">
        <w:rPr>
          <w:b/>
          <w:bCs/>
          <w:cs/>
        </w:rPr>
        <w:t xml:space="preserve">ตาราง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7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3" w:name="_Toc128304859"/>
      <w:bookmarkStart w:id="74" w:name="_Toc129214228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ดูรายชื่อบริษัทในกลุ่มทั้งหมด</w:t>
      </w:r>
      <w:bookmarkEnd w:id="73"/>
      <w:bookmarkEnd w:id="7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66029233" w14:textId="77777777" w:rsidTr="00150984">
        <w:tc>
          <w:tcPr>
            <w:tcW w:w="2689" w:type="dxa"/>
            <w:vAlign w:val="center"/>
          </w:tcPr>
          <w:p w14:paraId="5806DED3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A9F22B1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</w:tr>
      <w:tr w:rsidR="005C5ED6" w:rsidRPr="00264811" w14:paraId="3370023B" w14:textId="77777777" w:rsidTr="00150984">
        <w:tc>
          <w:tcPr>
            <w:tcW w:w="2689" w:type="dxa"/>
            <w:vAlign w:val="center"/>
          </w:tcPr>
          <w:p w14:paraId="0BAFADAF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6DA6CF6A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6A1ACD79" w14:textId="77777777" w:rsidTr="00150984">
        <w:tc>
          <w:tcPr>
            <w:tcW w:w="2689" w:type="dxa"/>
            <w:vAlign w:val="center"/>
          </w:tcPr>
          <w:p w14:paraId="6B125A7D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A264B12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60E2C22C" w14:textId="77777777" w:rsidTr="00150984">
        <w:tc>
          <w:tcPr>
            <w:tcW w:w="2689" w:type="dxa"/>
            <w:vAlign w:val="center"/>
          </w:tcPr>
          <w:p w14:paraId="2149964B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176DFA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การดูรายชื่อบริษัทในกลุ่มทั้งหมด</w:t>
            </w:r>
          </w:p>
        </w:tc>
      </w:tr>
      <w:tr w:rsidR="005C5ED6" w:rsidRPr="00264811" w14:paraId="3959B932" w14:textId="77777777" w:rsidTr="00150984">
        <w:tc>
          <w:tcPr>
            <w:tcW w:w="2689" w:type="dxa"/>
            <w:vAlign w:val="center"/>
          </w:tcPr>
          <w:p w14:paraId="763FEE38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0DA2CB30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กรณีที่แสดงผลจากการค้นหาด้วยความสนใจ หรือกรณีที่คลิกเมนูกลุ่มของบริษัท</w:t>
            </w:r>
          </w:p>
        </w:tc>
      </w:tr>
      <w:tr w:rsidR="005C5ED6" w:rsidRPr="00264811" w14:paraId="378338C2" w14:textId="77777777" w:rsidTr="00150984">
        <w:tc>
          <w:tcPr>
            <w:tcW w:w="2689" w:type="dxa"/>
            <w:vAlign w:val="center"/>
          </w:tcPr>
          <w:p w14:paraId="422274F4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3EED7A8D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ดูรายชื่อบริษัทในกลุ่มที่ต้องการทั้งหมด</w:t>
            </w:r>
          </w:p>
        </w:tc>
      </w:tr>
      <w:tr w:rsidR="005C5ED6" w:rsidRPr="00264811" w14:paraId="465955F6" w14:textId="77777777" w:rsidTr="00150984">
        <w:tc>
          <w:tcPr>
            <w:tcW w:w="2689" w:type="dxa"/>
            <w:vAlign w:val="center"/>
          </w:tcPr>
          <w:p w14:paraId="40253388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6E36C610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เพื่อดูรายชื่อบริษัทในกลุ่มทั้งหมด</w:t>
            </w:r>
          </w:p>
        </w:tc>
      </w:tr>
      <w:tr w:rsidR="005C5ED6" w:rsidRPr="00264811" w14:paraId="32E18ED8" w14:textId="77777777" w:rsidTr="00150984">
        <w:tc>
          <w:tcPr>
            <w:tcW w:w="2689" w:type="dxa"/>
            <w:vAlign w:val="center"/>
          </w:tcPr>
          <w:p w14:paraId="6C43ABD6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B24190A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เมื่อต้องการดูรายชื่อบริษัทในกลุ่มทั้งหมด</w:t>
            </w:r>
          </w:p>
        </w:tc>
      </w:tr>
      <w:tr w:rsidR="005C5ED6" w:rsidRPr="00264811" w14:paraId="7429EE17" w14:textId="77777777" w:rsidTr="00150984">
        <w:tc>
          <w:tcPr>
            <w:tcW w:w="2689" w:type="dxa"/>
            <w:vAlign w:val="center"/>
          </w:tcPr>
          <w:p w14:paraId="1231B1D7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17802F85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ผู้ใช้งานเปิดเว็บไซต์เข้าไปยังหน้ากลุ่มบริษัทที่ต้องการ</w:t>
            </w:r>
          </w:p>
          <w:p w14:paraId="2BABAD73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5A910323" w14:textId="77777777" w:rsidTr="00150984">
        <w:tc>
          <w:tcPr>
            <w:tcW w:w="2689" w:type="dxa"/>
            <w:vAlign w:val="center"/>
          </w:tcPr>
          <w:p w14:paraId="079FD5FB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9E0A7C5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1189B33" w14:textId="1240F5F5" w:rsidR="005C5ED6" w:rsidRDefault="005C5ED6" w:rsidP="00A421E0">
      <w:pPr>
        <w:pStyle w:val="1"/>
        <w:ind w:firstLine="0"/>
        <w:rPr>
          <w:b/>
          <w:bCs/>
        </w:rPr>
      </w:pPr>
    </w:p>
    <w:p w14:paraId="61287299" w14:textId="5461CF7E" w:rsidR="005C5ED6" w:rsidRDefault="005C5ED6" w:rsidP="00A421E0">
      <w:pPr>
        <w:pStyle w:val="Caption"/>
        <w:jc w:val="left"/>
        <w:rPr>
          <w:b/>
          <w:bCs/>
        </w:rPr>
      </w:pPr>
      <w:r w:rsidRPr="005C5ED6">
        <w:rPr>
          <w:b/>
          <w:bCs/>
          <w:cs/>
        </w:rPr>
        <w:t xml:space="preserve">ตาราง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8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5" w:name="_Toc128304860"/>
      <w:bookmarkStart w:id="76" w:name="_Toc129214229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ดูข้อมูลบริษัท</w:t>
      </w:r>
      <w:bookmarkEnd w:id="75"/>
      <w:bookmarkEnd w:id="7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25457DDC" w14:textId="77777777" w:rsidTr="00150984">
        <w:tc>
          <w:tcPr>
            <w:tcW w:w="2689" w:type="dxa"/>
            <w:vAlign w:val="center"/>
          </w:tcPr>
          <w:p w14:paraId="63A23043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6022773E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</w:tr>
      <w:tr w:rsidR="005C5ED6" w:rsidRPr="00264811" w14:paraId="770342F0" w14:textId="77777777" w:rsidTr="00150984">
        <w:tc>
          <w:tcPr>
            <w:tcW w:w="2689" w:type="dxa"/>
            <w:vAlign w:val="center"/>
          </w:tcPr>
          <w:p w14:paraId="75FA2FD2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A096F65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026926F0" w14:textId="77777777" w:rsidTr="00150984">
        <w:tc>
          <w:tcPr>
            <w:tcW w:w="2689" w:type="dxa"/>
            <w:vAlign w:val="center"/>
          </w:tcPr>
          <w:p w14:paraId="532BFBCE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967E92C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750FF851" w14:textId="77777777" w:rsidTr="00150984">
        <w:tc>
          <w:tcPr>
            <w:tcW w:w="2689" w:type="dxa"/>
            <w:vAlign w:val="center"/>
          </w:tcPr>
          <w:p w14:paraId="17077286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3C12E0A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การดูข้อมูลบริษัท</w:t>
            </w:r>
          </w:p>
        </w:tc>
      </w:tr>
      <w:tr w:rsidR="005C5ED6" w:rsidRPr="00264811" w14:paraId="1D35222F" w14:textId="77777777" w:rsidTr="00150984">
        <w:tc>
          <w:tcPr>
            <w:tcW w:w="2689" w:type="dxa"/>
            <w:vAlign w:val="center"/>
          </w:tcPr>
          <w:p w14:paraId="00B62E98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82637BC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5C5ED6" w:rsidRPr="00264811" w14:paraId="7B7E0BF9" w14:textId="77777777" w:rsidTr="00150984">
        <w:tc>
          <w:tcPr>
            <w:tcW w:w="2689" w:type="dxa"/>
            <w:vAlign w:val="center"/>
          </w:tcPr>
          <w:p w14:paraId="1A6D1FD2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76A7E59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เช่น ข้อมูลติดต่อ จังหวัด และรูปแบบธุรกิจ</w:t>
            </w:r>
          </w:p>
        </w:tc>
      </w:tr>
      <w:tr w:rsidR="005C5ED6" w:rsidRPr="00264811" w14:paraId="5DFB7555" w14:textId="77777777" w:rsidTr="00150984">
        <w:tc>
          <w:tcPr>
            <w:tcW w:w="2689" w:type="dxa"/>
            <w:vAlign w:val="center"/>
          </w:tcPr>
          <w:p w14:paraId="2D9E4206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2B57AFAE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เพื่อดูข้อมูลบริษัท</w:t>
            </w:r>
          </w:p>
        </w:tc>
      </w:tr>
      <w:tr w:rsidR="005C5ED6" w:rsidRPr="00264811" w14:paraId="773716DB" w14:textId="77777777" w:rsidTr="00150984">
        <w:tc>
          <w:tcPr>
            <w:tcW w:w="2689" w:type="dxa"/>
            <w:vAlign w:val="center"/>
          </w:tcPr>
          <w:p w14:paraId="12D136E4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F3389B6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เมื่อต้องการดูข้อมูลบริษัท</w:t>
            </w:r>
          </w:p>
        </w:tc>
      </w:tr>
      <w:tr w:rsidR="005C5ED6" w:rsidRPr="00264811" w14:paraId="4B66D390" w14:textId="77777777" w:rsidTr="00150984">
        <w:tc>
          <w:tcPr>
            <w:tcW w:w="2689" w:type="dxa"/>
            <w:vAlign w:val="center"/>
          </w:tcPr>
          <w:p w14:paraId="1774C69F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F48D5D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ผู้ใช้งานคลิกที่เมนูชื่อของบริษัทที่ต้องการดูข้อมูล</w:t>
            </w:r>
          </w:p>
          <w:p w14:paraId="41E00D30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53DB725A" w14:textId="77777777" w:rsidTr="00150984">
        <w:tc>
          <w:tcPr>
            <w:tcW w:w="2689" w:type="dxa"/>
            <w:vAlign w:val="center"/>
          </w:tcPr>
          <w:p w14:paraId="42CF0F15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C827551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9D10B0F" w14:textId="684C1427" w:rsidR="005C5ED6" w:rsidRDefault="005C5ED6" w:rsidP="00A421E0">
      <w:pPr>
        <w:pStyle w:val="1"/>
        <w:ind w:firstLine="0"/>
        <w:rPr>
          <w:b/>
          <w:bCs/>
        </w:rPr>
      </w:pPr>
    </w:p>
    <w:p w14:paraId="49AE1A32" w14:textId="3612ABF5" w:rsidR="003A6D01" w:rsidRDefault="003A6D01" w:rsidP="00A421E0">
      <w:pPr>
        <w:pStyle w:val="Caption"/>
        <w:jc w:val="left"/>
        <w:rPr>
          <w:b/>
          <w:bCs/>
        </w:rPr>
      </w:pPr>
      <w:r w:rsidRPr="003A6D01">
        <w:rPr>
          <w:b/>
          <w:bCs/>
          <w:cs/>
        </w:rPr>
        <w:t xml:space="preserve">ตาราง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9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7" w:name="_Toc128304861"/>
      <w:bookmarkStart w:id="78" w:name="_Toc129214230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ค้นหาบริษัทด้วยความสนใจ</w:t>
      </w:r>
      <w:bookmarkEnd w:id="77"/>
      <w:bookmarkEnd w:id="7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245E68AB" w14:textId="77777777" w:rsidTr="00150984">
        <w:tc>
          <w:tcPr>
            <w:tcW w:w="2689" w:type="dxa"/>
            <w:vAlign w:val="center"/>
          </w:tcPr>
          <w:p w14:paraId="4365EB93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380B4B8E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</w:tr>
      <w:tr w:rsidR="003A6D01" w:rsidRPr="00264811" w14:paraId="47FBBC08" w14:textId="77777777" w:rsidTr="00150984">
        <w:tc>
          <w:tcPr>
            <w:tcW w:w="2689" w:type="dxa"/>
            <w:vAlign w:val="center"/>
          </w:tcPr>
          <w:p w14:paraId="54E2390B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5B33B6F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</w:t>
            </w:r>
          </w:p>
        </w:tc>
      </w:tr>
      <w:tr w:rsidR="003A6D01" w:rsidRPr="00264811" w14:paraId="3EEE93E1" w14:textId="77777777" w:rsidTr="00150984">
        <w:tc>
          <w:tcPr>
            <w:tcW w:w="2689" w:type="dxa"/>
            <w:vAlign w:val="center"/>
          </w:tcPr>
          <w:p w14:paraId="1F696D47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2A9205A0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3A6D01" w:rsidRPr="00264811" w14:paraId="1D54FE32" w14:textId="77777777" w:rsidTr="00150984">
        <w:tc>
          <w:tcPr>
            <w:tcW w:w="2689" w:type="dxa"/>
            <w:vAlign w:val="center"/>
          </w:tcPr>
          <w:p w14:paraId="61AC06E3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911EBD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การค้นหาบริษัทด้วยความสนใจ</w:t>
            </w:r>
          </w:p>
        </w:tc>
      </w:tr>
      <w:tr w:rsidR="003A6D01" w:rsidRPr="00264811" w14:paraId="2101B127" w14:textId="77777777" w:rsidTr="00150984">
        <w:tc>
          <w:tcPr>
            <w:tcW w:w="2689" w:type="dxa"/>
            <w:vAlign w:val="center"/>
          </w:tcPr>
          <w:p w14:paraId="60A88D38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3D3E7B01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79B26CE2" w14:textId="77777777" w:rsidTr="00150984">
        <w:tc>
          <w:tcPr>
            <w:tcW w:w="2689" w:type="dxa"/>
            <w:vAlign w:val="center"/>
          </w:tcPr>
          <w:p w14:paraId="58F5EC33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D7341DB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ค้นหาบริษัทด้วยความสนใจหรือรูปแบบธุรกิจ</w:t>
            </w:r>
          </w:p>
        </w:tc>
      </w:tr>
    </w:tbl>
    <w:p w14:paraId="4261F7A2" w14:textId="1C5EC05B" w:rsidR="003A6D01" w:rsidRDefault="003A6D01" w:rsidP="00A421E0">
      <w:pPr>
        <w:pStyle w:val="1"/>
        <w:ind w:firstLine="0"/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ตาราง </w:t>
      </w:r>
      <w:r>
        <w:rPr>
          <w:b/>
          <w:bCs/>
        </w:rPr>
        <w:t xml:space="preserve">8 </w:t>
      </w:r>
      <w:r>
        <w:rPr>
          <w:rFonts w:hint="cs"/>
          <w:b/>
          <w:bCs/>
          <w:cs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10FFFCB9" w14:textId="77777777" w:rsidTr="00150984">
        <w:tc>
          <w:tcPr>
            <w:tcW w:w="2689" w:type="dxa"/>
            <w:vAlign w:val="center"/>
          </w:tcPr>
          <w:p w14:paraId="59BD535C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F33CB02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เพื่อค้นหาบริษัทด้วยความสนใจ</w:t>
            </w:r>
          </w:p>
        </w:tc>
      </w:tr>
      <w:tr w:rsidR="003A6D01" w:rsidRPr="00264811" w14:paraId="1425CE17" w14:textId="77777777" w:rsidTr="00150984">
        <w:tc>
          <w:tcPr>
            <w:tcW w:w="2689" w:type="dxa"/>
            <w:vAlign w:val="center"/>
          </w:tcPr>
          <w:p w14:paraId="478EF563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5268A8F0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เมื่อต้องการค้นหาบริษัทด้วยความสนใจ</w:t>
            </w:r>
          </w:p>
        </w:tc>
      </w:tr>
      <w:tr w:rsidR="003A6D01" w:rsidRPr="00264811" w14:paraId="4F36DC25" w14:textId="77777777" w:rsidTr="00150984">
        <w:tc>
          <w:tcPr>
            <w:tcW w:w="2689" w:type="dxa"/>
            <w:vAlign w:val="center"/>
          </w:tcPr>
          <w:p w14:paraId="0960061A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3D6BA55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ผู้ใช้งานพิมพ์ความสนใจหรือรูปบบธุรกิจที่ช่องค้นหาและ</w:t>
            </w:r>
          </w:p>
          <w:p w14:paraId="1FB73323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แสดงรายชื่อบริษัทที่อยู่ในกลุ่มที่ระบบแนะนำ</w:t>
            </w:r>
          </w:p>
          <w:p w14:paraId="52317A8A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ผู้ใช้คลิกเลือกบริษัทเพื่อดูข้อมูลบริษัท</w:t>
            </w:r>
          </w:p>
        </w:tc>
      </w:tr>
      <w:tr w:rsidR="003A6D01" w:rsidRPr="00264811" w14:paraId="706A1B57" w14:textId="77777777" w:rsidTr="00150984">
        <w:tc>
          <w:tcPr>
            <w:tcW w:w="2689" w:type="dxa"/>
            <w:vAlign w:val="center"/>
          </w:tcPr>
          <w:p w14:paraId="06A85362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02938536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062B70" w14:textId="1C9506A2" w:rsidR="003A6D01" w:rsidRDefault="003A6D01" w:rsidP="00A421E0">
      <w:pPr>
        <w:pStyle w:val="1"/>
        <w:ind w:firstLine="0"/>
        <w:rPr>
          <w:b/>
          <w:bCs/>
        </w:rPr>
      </w:pPr>
    </w:p>
    <w:p w14:paraId="1C2C26D5" w14:textId="3FAF748D" w:rsidR="003A6D01" w:rsidRDefault="003A6D01" w:rsidP="00A421E0">
      <w:pPr>
        <w:pStyle w:val="Caption"/>
        <w:jc w:val="left"/>
        <w:rPr>
          <w:b/>
          <w:bCs/>
        </w:rPr>
      </w:pPr>
      <w:r w:rsidRPr="003A6D01">
        <w:rPr>
          <w:b/>
          <w:bCs/>
          <w:cs/>
        </w:rPr>
        <w:t xml:space="preserve">ตาราง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10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9" w:name="_Toc128304862"/>
      <w:bookmarkStart w:id="80" w:name="_Toc129214231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แก้ไขคู่มือการใช้งาน</w:t>
      </w:r>
      <w:bookmarkEnd w:id="79"/>
      <w:bookmarkEnd w:id="8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74F5C0A3" w14:textId="77777777" w:rsidTr="00150984">
        <w:tc>
          <w:tcPr>
            <w:tcW w:w="2689" w:type="dxa"/>
            <w:vAlign w:val="center"/>
          </w:tcPr>
          <w:p w14:paraId="4DD1612F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748A33E5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6</w:t>
            </w:r>
          </w:p>
        </w:tc>
      </w:tr>
      <w:tr w:rsidR="003A6D01" w:rsidRPr="00264811" w14:paraId="0E58C0F4" w14:textId="77777777" w:rsidTr="00150984">
        <w:tc>
          <w:tcPr>
            <w:tcW w:w="2689" w:type="dxa"/>
            <w:vAlign w:val="center"/>
          </w:tcPr>
          <w:p w14:paraId="12EC3583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ACDA5A7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6EDBA653" w14:textId="77777777" w:rsidTr="00150984">
        <w:tc>
          <w:tcPr>
            <w:tcW w:w="2689" w:type="dxa"/>
            <w:vAlign w:val="center"/>
          </w:tcPr>
          <w:p w14:paraId="7DEEF67A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3729C1B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3A6D01" w:rsidRPr="00264811" w14:paraId="6C5EFB9F" w14:textId="77777777" w:rsidTr="00150984">
        <w:tc>
          <w:tcPr>
            <w:tcW w:w="2689" w:type="dxa"/>
            <w:vAlign w:val="center"/>
          </w:tcPr>
          <w:p w14:paraId="7B88BB47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85A02F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การแก้ไขคู่มือการใช้งาน</w:t>
            </w:r>
          </w:p>
        </w:tc>
      </w:tr>
      <w:tr w:rsidR="003A6D01" w:rsidRPr="00264811" w14:paraId="1BCC0AC5" w14:textId="77777777" w:rsidTr="00150984">
        <w:tc>
          <w:tcPr>
            <w:tcW w:w="2689" w:type="dxa"/>
            <w:vAlign w:val="center"/>
          </w:tcPr>
          <w:p w14:paraId="12E7E6B8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58AE04E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69DF3EAE" w14:textId="77777777" w:rsidTr="00150984">
        <w:tc>
          <w:tcPr>
            <w:tcW w:w="2689" w:type="dxa"/>
            <w:vAlign w:val="center"/>
          </w:tcPr>
          <w:p w14:paraId="7DC5F9C2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2F0B91A5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3AA4F9D4" w14:textId="77777777" w:rsidTr="00150984">
        <w:tc>
          <w:tcPr>
            <w:tcW w:w="2689" w:type="dxa"/>
            <w:vAlign w:val="center"/>
          </w:tcPr>
          <w:p w14:paraId="34748DF3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76767CF7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เพื่อแก้ไข คู่มือการใช้งาน</w:t>
            </w:r>
          </w:p>
        </w:tc>
      </w:tr>
      <w:tr w:rsidR="003A6D01" w:rsidRPr="00264811" w14:paraId="78E5D773" w14:textId="77777777" w:rsidTr="00150984">
        <w:tc>
          <w:tcPr>
            <w:tcW w:w="2689" w:type="dxa"/>
            <w:vAlign w:val="center"/>
          </w:tcPr>
          <w:p w14:paraId="66111BA5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395E7CC8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เมื่อต้องการแก้ไขคู่มือการใช้งาน</w:t>
            </w:r>
          </w:p>
        </w:tc>
      </w:tr>
      <w:tr w:rsidR="003A6D01" w:rsidRPr="00264811" w14:paraId="58D4F8D8" w14:textId="77777777" w:rsidTr="00150984">
        <w:tc>
          <w:tcPr>
            <w:tcW w:w="2689" w:type="dxa"/>
            <w:vAlign w:val="center"/>
          </w:tcPr>
          <w:p w14:paraId="24874BF8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7A1FDD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ผู้ดูแลระบบแก้ไขข้อมูลคู่มือการใช้งาน</w:t>
            </w:r>
          </w:p>
          <w:p w14:paraId="69255905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Deploy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เพื่ออัพเดทระบบ</w:t>
            </w:r>
          </w:p>
        </w:tc>
      </w:tr>
      <w:tr w:rsidR="003A6D01" w:rsidRPr="00264811" w14:paraId="41CBC088" w14:textId="77777777" w:rsidTr="00150984">
        <w:tc>
          <w:tcPr>
            <w:tcW w:w="2689" w:type="dxa"/>
            <w:vAlign w:val="center"/>
          </w:tcPr>
          <w:p w14:paraId="7D5B631D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35F637E9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2B71F504" w14:textId="470D05CE" w:rsidR="003A6D01" w:rsidRDefault="003A6D01" w:rsidP="00A421E0">
      <w:pPr>
        <w:pStyle w:val="1"/>
        <w:ind w:firstLine="0"/>
        <w:rPr>
          <w:b/>
          <w:bCs/>
        </w:rPr>
      </w:pPr>
    </w:p>
    <w:p w14:paraId="59A48EEB" w14:textId="2CA9AE6F" w:rsidR="006954B6" w:rsidRDefault="006954B6" w:rsidP="00A421E0">
      <w:pPr>
        <w:pStyle w:val="Caption"/>
        <w:jc w:val="left"/>
        <w:rPr>
          <w:b/>
          <w:bCs/>
        </w:rPr>
      </w:pPr>
      <w:r w:rsidRPr="006954B6">
        <w:rPr>
          <w:b/>
          <w:bCs/>
          <w:cs/>
        </w:rPr>
        <w:t xml:space="preserve">ตาราง </w:t>
      </w:r>
      <w:r w:rsidRPr="006954B6">
        <w:rPr>
          <w:b/>
          <w:bCs/>
          <w:cs/>
        </w:rPr>
        <w:fldChar w:fldCharType="begin"/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</w:rPr>
        <w:instrText xml:space="preserve">SEQ </w:instrText>
      </w:r>
      <w:r w:rsidRPr="006954B6">
        <w:rPr>
          <w:b/>
          <w:bCs/>
          <w:cs/>
        </w:rPr>
        <w:instrText xml:space="preserve">ตาราง </w:instrText>
      </w:r>
      <w:r w:rsidRPr="006954B6">
        <w:rPr>
          <w:b/>
          <w:bCs/>
        </w:rPr>
        <w:instrText>\* ARABIC</w:instrText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11</w:t>
      </w:r>
      <w:r w:rsidRPr="006954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81" w:name="_Toc128304863"/>
      <w:bookmarkStart w:id="82" w:name="_Toc129214232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เพิ่ม ลบ แก้ไขข้อมูลบริษัท</w:t>
      </w:r>
      <w:bookmarkEnd w:id="81"/>
      <w:bookmarkEnd w:id="8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6954B6" w:rsidRPr="00264811" w14:paraId="7C5C815B" w14:textId="77777777" w:rsidTr="00150984">
        <w:tc>
          <w:tcPr>
            <w:tcW w:w="2689" w:type="dxa"/>
            <w:vAlign w:val="center"/>
          </w:tcPr>
          <w:p w14:paraId="1E68022D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72833EB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7</w:t>
            </w:r>
          </w:p>
        </w:tc>
      </w:tr>
      <w:tr w:rsidR="006954B6" w:rsidRPr="00264811" w14:paraId="297FB6AF" w14:textId="77777777" w:rsidTr="00150984">
        <w:tc>
          <w:tcPr>
            <w:tcW w:w="2689" w:type="dxa"/>
            <w:vAlign w:val="center"/>
          </w:tcPr>
          <w:p w14:paraId="03DB68BD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4DC4B3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  <w:tr w:rsidR="006954B6" w:rsidRPr="00264811" w14:paraId="0B7FADC8" w14:textId="77777777" w:rsidTr="00150984">
        <w:tc>
          <w:tcPr>
            <w:tcW w:w="2689" w:type="dxa"/>
            <w:vAlign w:val="center"/>
          </w:tcPr>
          <w:p w14:paraId="23901F22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6B0720BC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6954B6" w:rsidRPr="00264811" w14:paraId="1AFE30DC" w14:textId="77777777" w:rsidTr="00150984">
        <w:tc>
          <w:tcPr>
            <w:tcW w:w="2689" w:type="dxa"/>
            <w:vAlign w:val="center"/>
          </w:tcPr>
          <w:p w14:paraId="3C3A9145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2DE3E613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การเพิ่ม ลบ แก้ไขข้อมูลบริษัท</w:t>
            </w:r>
          </w:p>
        </w:tc>
      </w:tr>
      <w:tr w:rsidR="006954B6" w:rsidRPr="00264811" w14:paraId="09208454" w14:textId="77777777" w:rsidTr="00150984">
        <w:tc>
          <w:tcPr>
            <w:tcW w:w="2689" w:type="dxa"/>
            <w:vAlign w:val="center"/>
          </w:tcPr>
          <w:p w14:paraId="24A5261D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EB3F73B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6954B6" w:rsidRPr="00264811" w14:paraId="00C89A0F" w14:textId="77777777" w:rsidTr="00150984">
        <w:tc>
          <w:tcPr>
            <w:tcW w:w="2689" w:type="dxa"/>
            <w:vAlign w:val="center"/>
          </w:tcPr>
          <w:p w14:paraId="3F814197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5CBE04BC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  <w:tr w:rsidR="006954B6" w:rsidRPr="00264811" w14:paraId="4559782A" w14:textId="77777777" w:rsidTr="00150984">
        <w:tc>
          <w:tcPr>
            <w:tcW w:w="2689" w:type="dxa"/>
            <w:vAlign w:val="center"/>
          </w:tcPr>
          <w:p w14:paraId="2ACAEB4C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5B17EC7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เพื่อเพิ่ม ลบ แก้ไขข้อมูลบริษัท</w:t>
            </w:r>
          </w:p>
        </w:tc>
      </w:tr>
      <w:tr w:rsidR="006954B6" w:rsidRPr="00264811" w14:paraId="4E7909A4" w14:textId="77777777" w:rsidTr="00150984">
        <w:tc>
          <w:tcPr>
            <w:tcW w:w="2689" w:type="dxa"/>
            <w:vAlign w:val="center"/>
          </w:tcPr>
          <w:p w14:paraId="1463B994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50D31FD5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เมื่อต้องการเพิ่ม ลบ แก้ไขข้อมูลบริษัท</w:t>
            </w:r>
          </w:p>
        </w:tc>
      </w:tr>
      <w:tr w:rsidR="006954B6" w:rsidRPr="00264811" w14:paraId="11C8188D" w14:textId="77777777" w:rsidTr="00150984">
        <w:tc>
          <w:tcPr>
            <w:tcW w:w="2689" w:type="dxa"/>
            <w:vAlign w:val="center"/>
          </w:tcPr>
          <w:p w14:paraId="1473BB90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36EF34C4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ผู้ดูแลระบบเพิ่ม ลบ แก้ไขข้อมูลบริษัท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ในฐานข้อมูล</w:t>
            </w:r>
          </w:p>
        </w:tc>
      </w:tr>
      <w:tr w:rsidR="006954B6" w:rsidRPr="00264811" w14:paraId="33F498A6" w14:textId="77777777" w:rsidTr="00150984">
        <w:tc>
          <w:tcPr>
            <w:tcW w:w="2689" w:type="dxa"/>
            <w:vAlign w:val="center"/>
          </w:tcPr>
          <w:p w14:paraId="4462886D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318A813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1FD530D" w14:textId="4CF4F7D8" w:rsidR="006954B6" w:rsidRDefault="006954B6" w:rsidP="00A421E0">
      <w:pPr>
        <w:pStyle w:val="1"/>
        <w:ind w:firstLine="0"/>
        <w:rPr>
          <w:b/>
          <w:bCs/>
        </w:rPr>
      </w:pPr>
    </w:p>
    <w:p w14:paraId="6CD4ED29" w14:textId="44AAFA41" w:rsidR="00674268" w:rsidRDefault="00674268" w:rsidP="00A421E0">
      <w:pPr>
        <w:pStyle w:val="1"/>
        <w:ind w:firstLine="0"/>
        <w:rPr>
          <w:sz w:val="36"/>
          <w:szCs w:val="36"/>
        </w:rPr>
      </w:pPr>
      <w:r>
        <w:rPr>
          <w:b/>
          <w:bCs/>
          <w:cs/>
        </w:rPr>
        <w:tab/>
      </w:r>
      <w:r>
        <w:t xml:space="preserve">3.2.3 </w:t>
      </w:r>
      <w:r w:rsidRPr="00264811">
        <w:rPr>
          <w:rFonts w:hint="cs"/>
          <w:sz w:val="36"/>
          <w:szCs w:val="36"/>
          <w:cs/>
        </w:rPr>
        <w:t>ซีเควน</w:t>
      </w:r>
      <w:proofErr w:type="spellStart"/>
      <w:r w:rsidRPr="00264811">
        <w:rPr>
          <w:rFonts w:hint="cs"/>
          <w:sz w:val="36"/>
          <w:szCs w:val="36"/>
          <w:cs/>
        </w:rPr>
        <w:t>ซ์</w:t>
      </w:r>
      <w:proofErr w:type="spellEnd"/>
      <w:r w:rsidRPr="00264811">
        <w:rPr>
          <w:rFonts w:hint="cs"/>
          <w:sz w:val="36"/>
          <w:szCs w:val="36"/>
          <w:cs/>
        </w:rPr>
        <w:t>ไดอะแกรม (</w:t>
      </w:r>
      <w:r w:rsidRPr="00264811">
        <w:rPr>
          <w:rFonts w:hint="cs"/>
          <w:sz w:val="36"/>
          <w:szCs w:val="36"/>
        </w:rPr>
        <w:t>Sequence Diagram)</w:t>
      </w:r>
    </w:p>
    <w:p w14:paraId="6E4F6494" w14:textId="6469F2D1" w:rsidR="00674268" w:rsidRDefault="00674268" w:rsidP="00A421E0">
      <w:pPr>
        <w:pStyle w:val="1"/>
        <w:ind w:firstLine="0"/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เป็นหนึ่งในแผนผังการทำงานแบบ </w:t>
      </w:r>
      <w:r w:rsidRPr="00264811">
        <w:rPr>
          <w:rFonts w:hint="cs"/>
        </w:rPr>
        <w:t xml:space="preserve">Unified Modeling Language (UML) </w:t>
      </w:r>
      <w:r w:rsidRPr="00264811">
        <w:rPr>
          <w:rFonts w:hint="cs"/>
          <w:cs/>
        </w:rPr>
        <w:t>ใช้สำหรับการสร้างแบบจำลองเชิงวัตถุ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โดยข้อแตกต่างจากแผนผังรูปแบบ </w:t>
      </w:r>
      <w:r w:rsidRPr="00264811">
        <w:rPr>
          <w:rFonts w:hint="cs"/>
        </w:rPr>
        <w:t xml:space="preserve">UML </w:t>
      </w:r>
      <w:r w:rsidRPr="00264811">
        <w:rPr>
          <w:rFonts w:hint="cs"/>
          <w:cs/>
        </w:rPr>
        <w:t>อื่น คือเป็นแผนผังการทำงานที่แสดงลำดับการปฏิสัมพันธ์ (</w:t>
      </w:r>
      <w:r w:rsidRPr="00264811">
        <w:rPr>
          <w:rFonts w:hint="cs"/>
        </w:rPr>
        <w:t>Sequence of interactions)</w:t>
      </w:r>
      <w:r w:rsidRPr="00264811">
        <w:rPr>
          <w:rFonts w:hint="cs"/>
          <w:cs/>
        </w:rPr>
        <w:t>ระหว่างวัตถุที่แสดงภายในระบบต่างๆ อาทิเช่น การส่งข้อความ (</w:t>
      </w:r>
      <w:r w:rsidRPr="00264811">
        <w:rPr>
          <w:rFonts w:hint="cs"/>
        </w:rPr>
        <w:t xml:space="preserve">messaging) </w:t>
      </w:r>
      <w:r w:rsidRPr="00264811">
        <w:rPr>
          <w:rFonts w:hint="cs"/>
          <w:cs/>
        </w:rPr>
        <w:t>ที่มีการรับส่งข้อมูลระหว่างผู้ใช้</w:t>
      </w:r>
      <w:r w:rsidRPr="00264811">
        <w:rPr>
          <w:rFonts w:hint="cs"/>
        </w:rPr>
        <w:t xml:space="preserve"> Sequence Diagram </w:t>
      </w:r>
      <w:r w:rsidRPr="00264811">
        <w:rPr>
          <w:rFonts w:hint="cs"/>
          <w:cs/>
        </w:rPr>
        <w:t>เป็นแผนผังการทำงานที่ประกอบไปด้วยคลาส (</w:t>
      </w:r>
      <w:r w:rsidRPr="00264811">
        <w:rPr>
          <w:rFonts w:hint="cs"/>
        </w:rPr>
        <w:t xml:space="preserve">Class) </w:t>
      </w:r>
      <w:r w:rsidRPr="00264811">
        <w:rPr>
          <w:rFonts w:hint="cs"/>
          <w:cs/>
        </w:rPr>
        <w:t>หรือวัตถุ (</w:t>
      </w:r>
      <w:r w:rsidRPr="00264811">
        <w:rPr>
          <w:rFonts w:hint="cs"/>
        </w:rPr>
        <w:t xml:space="preserve">Object) </w:t>
      </w:r>
      <w:r w:rsidRPr="00264811">
        <w:rPr>
          <w:rFonts w:hint="cs"/>
          <w:cs/>
        </w:rPr>
        <w:t>เส้นประที่ใช้เพื่อ</w:t>
      </w:r>
      <w:r w:rsidRPr="00264811">
        <w:rPr>
          <w:rFonts w:hint="cs"/>
          <w:cs/>
        </w:rPr>
        <w:lastRenderedPageBreak/>
        <w:t xml:space="preserve">แสดงลำดับเวลา และเส้นที่ใช้เพื่อแสดงกิจกรรมที่เกิดขึ้นจากคลาสหรือวัตถุในแผนผังการทำงานภายใน </w:t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จะใช้สี่เหลี่ยมแทนเสมือนคลาสและวัตถุโดยภายในจะมีชื่อของคลาสหรือวัตถุประกอบอยู่ในรูปแบบ </w:t>
      </w:r>
      <w:r w:rsidRPr="00264811">
        <w:rPr>
          <w:rFonts w:hint="cs"/>
        </w:rPr>
        <w:t>{Object}: Class</w:t>
      </w:r>
    </w:p>
    <w:p w14:paraId="4F953037" w14:textId="77777777" w:rsidR="00782DFC" w:rsidRDefault="00782DFC" w:rsidP="00A421E0">
      <w:pPr>
        <w:pStyle w:val="1"/>
        <w:ind w:firstLine="0"/>
      </w:pPr>
    </w:p>
    <w:p w14:paraId="569AF7D5" w14:textId="2967843A" w:rsidR="00782DFC" w:rsidRDefault="00782DFC" w:rsidP="00A421E0">
      <w:pPr>
        <w:pStyle w:val="1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53C8518B" wp14:editId="46ED3602">
            <wp:extent cx="5270500" cy="2976245"/>
            <wp:effectExtent l="0" t="0" r="0" b="0"/>
            <wp:docPr id="470" name="Picture 4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 descr="Diagram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5B2C" w14:textId="233D729A" w:rsidR="00782DFC" w:rsidRDefault="00782DFC" w:rsidP="00A421E0">
      <w:pPr>
        <w:pStyle w:val="Caption"/>
      </w:pPr>
      <w:r w:rsidRPr="00782DFC">
        <w:rPr>
          <w:b/>
          <w:bCs/>
          <w:cs/>
        </w:rPr>
        <w:t xml:space="preserve">ภาพที่ </w:t>
      </w:r>
      <w:r w:rsidRPr="00782DFC">
        <w:rPr>
          <w:b/>
          <w:bCs/>
          <w:cs/>
        </w:rPr>
        <w:fldChar w:fldCharType="begin"/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</w:rPr>
        <w:instrText xml:space="preserve">SEQ </w:instrText>
      </w:r>
      <w:r w:rsidRPr="00782DFC">
        <w:rPr>
          <w:b/>
          <w:bCs/>
          <w:cs/>
        </w:rPr>
        <w:instrText xml:space="preserve">ภาพที่ </w:instrText>
      </w:r>
      <w:r w:rsidRPr="00782DFC">
        <w:rPr>
          <w:b/>
          <w:bCs/>
        </w:rPr>
        <w:instrText>\* ARABIC</w:instrText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26</w:t>
      </w:r>
      <w:r w:rsidRPr="00782DFC">
        <w:rPr>
          <w:b/>
          <w:bCs/>
          <w:cs/>
        </w:rPr>
        <w:fldChar w:fldCharType="end"/>
      </w:r>
      <w:r>
        <w:t xml:space="preserve"> </w:t>
      </w:r>
      <w:bookmarkStart w:id="83" w:name="_Toc129788551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การค้นหาบริษัทด้วยความสนใจของผู้ใช้</w:t>
      </w:r>
      <w:bookmarkEnd w:id="83"/>
    </w:p>
    <w:p w14:paraId="4A0F42D7" w14:textId="536F42AE" w:rsidR="00782DFC" w:rsidRDefault="00782DFC" w:rsidP="00A421E0"/>
    <w:p w14:paraId="6E5DE9BF" w14:textId="168604E0" w:rsidR="00D139CA" w:rsidRDefault="00D139CA" w:rsidP="00A421E0">
      <w:pPr>
        <w:pStyle w:val="Caption"/>
        <w:jc w:val="left"/>
      </w:pPr>
      <w:r w:rsidRPr="00D139CA">
        <w:rPr>
          <w:b/>
          <w:bCs/>
          <w:cs/>
        </w:rPr>
        <w:t xml:space="preserve">ตาราง </w:t>
      </w:r>
      <w:r w:rsidRPr="00D139CA">
        <w:rPr>
          <w:b/>
          <w:bCs/>
          <w:cs/>
        </w:rPr>
        <w:fldChar w:fldCharType="begin"/>
      </w:r>
      <w:r w:rsidRPr="00D139CA">
        <w:rPr>
          <w:b/>
          <w:bCs/>
          <w:cs/>
        </w:rPr>
        <w:instrText xml:space="preserve"> </w:instrText>
      </w:r>
      <w:r w:rsidRPr="00D139CA">
        <w:rPr>
          <w:b/>
          <w:bCs/>
        </w:rPr>
        <w:instrText xml:space="preserve">SEQ </w:instrText>
      </w:r>
      <w:r w:rsidRPr="00D139CA">
        <w:rPr>
          <w:b/>
          <w:bCs/>
          <w:cs/>
        </w:rPr>
        <w:instrText xml:space="preserve">ตาราง </w:instrText>
      </w:r>
      <w:r w:rsidRPr="00D139CA">
        <w:rPr>
          <w:b/>
          <w:bCs/>
        </w:rPr>
        <w:instrText>\* ARABIC</w:instrText>
      </w:r>
      <w:r w:rsidRPr="00D139CA">
        <w:rPr>
          <w:b/>
          <w:bCs/>
          <w:cs/>
        </w:rPr>
        <w:instrText xml:space="preserve"> </w:instrText>
      </w:r>
      <w:r w:rsidRPr="00D139CA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12</w:t>
      </w:r>
      <w:r w:rsidRPr="00D139CA">
        <w:rPr>
          <w:b/>
          <w:bCs/>
          <w:cs/>
        </w:rPr>
        <w:fldChar w:fldCharType="end"/>
      </w:r>
      <w:r>
        <w:t xml:space="preserve"> </w:t>
      </w:r>
      <w:bookmarkStart w:id="84" w:name="_Toc129214233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การค้นหาบริษัทด้วยความสนใจของผู้ใช้</w:t>
      </w:r>
      <w:bookmarkEnd w:id="84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5034"/>
      </w:tblGrid>
      <w:tr w:rsidR="00D139CA" w:rsidRPr="00264811" w14:paraId="75060AF2" w14:textId="77777777" w:rsidTr="00D139CA">
        <w:trPr>
          <w:jc w:val="center"/>
        </w:trPr>
        <w:tc>
          <w:tcPr>
            <w:tcW w:w="3256" w:type="dxa"/>
            <w:vAlign w:val="center"/>
          </w:tcPr>
          <w:p w14:paraId="2E6FAF49" w14:textId="77777777" w:rsidR="00D139CA" w:rsidRPr="00264811" w:rsidRDefault="00D139CA" w:rsidP="00A421E0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5034" w:type="dxa"/>
            <w:vAlign w:val="center"/>
          </w:tcPr>
          <w:p w14:paraId="0DA45964" w14:textId="77777777" w:rsidR="00D139CA" w:rsidRPr="00264811" w:rsidRDefault="00D139CA" w:rsidP="00A421E0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D139CA" w:rsidRPr="00264811" w14:paraId="7F47F43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3DED9E8" w14:textId="77777777" w:rsidR="00D139CA" w:rsidRPr="00264811" w:rsidRDefault="00D139CA" w:rsidP="00A421E0"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>Website</w:t>
            </w:r>
          </w:p>
        </w:tc>
        <w:tc>
          <w:tcPr>
            <w:tcW w:w="5034" w:type="dxa"/>
            <w:vAlign w:val="center"/>
          </w:tcPr>
          <w:p w14:paraId="175A53A7" w14:textId="77777777" w:rsidR="00D139CA" w:rsidRPr="00264811" w:rsidRDefault="00D139CA" w:rsidP="00A421E0"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 xml:space="preserve">Website </w:t>
            </w:r>
            <w:r w:rsidRPr="00264811">
              <w:rPr>
                <w:rFonts w:hint="cs"/>
                <w:cs/>
              </w:rPr>
              <w:t xml:space="preserve">ด้วย </w:t>
            </w:r>
            <w:r w:rsidRPr="00264811">
              <w:rPr>
                <w:rFonts w:hint="cs"/>
              </w:rPr>
              <w:t>Browser</w:t>
            </w:r>
          </w:p>
        </w:tc>
      </w:tr>
      <w:tr w:rsidR="00D139CA" w:rsidRPr="00264811" w14:paraId="10FF4CE7" w14:textId="77777777" w:rsidTr="00D139CA">
        <w:trPr>
          <w:jc w:val="center"/>
        </w:trPr>
        <w:tc>
          <w:tcPr>
            <w:tcW w:w="3256" w:type="dxa"/>
            <w:vAlign w:val="center"/>
          </w:tcPr>
          <w:p w14:paraId="06721924" w14:textId="77777777" w:rsidR="00D139CA" w:rsidRPr="00264811" w:rsidRDefault="00D139CA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พิมพ์ความสนใจเพื่อค้นหา</w:t>
            </w:r>
          </w:p>
        </w:tc>
        <w:tc>
          <w:tcPr>
            <w:tcW w:w="5034" w:type="dxa"/>
            <w:vAlign w:val="center"/>
          </w:tcPr>
          <w:p w14:paraId="623B1E1E" w14:textId="77777777" w:rsidR="00D139CA" w:rsidRPr="00264811" w:rsidRDefault="00D139CA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ระบุความสนใจรูปแบบธุรกิจของบริษัทหรือความสนใจที่อยากฝึกงานของผู้ใช้</w:t>
            </w:r>
          </w:p>
        </w:tc>
      </w:tr>
      <w:tr w:rsidR="00D139CA" w:rsidRPr="00264811" w14:paraId="154B539E" w14:textId="77777777" w:rsidTr="00D139CA">
        <w:trPr>
          <w:jc w:val="center"/>
        </w:trPr>
        <w:tc>
          <w:tcPr>
            <w:tcW w:w="3256" w:type="dxa"/>
            <w:vAlign w:val="center"/>
          </w:tcPr>
          <w:p w14:paraId="2D35F1E4" w14:textId="77777777" w:rsidR="00D139CA" w:rsidRPr="00264811" w:rsidRDefault="00D139CA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ส่งข้อมูลความสนใจ</w:t>
            </w:r>
          </w:p>
        </w:tc>
        <w:tc>
          <w:tcPr>
            <w:tcW w:w="5034" w:type="dxa"/>
            <w:vAlign w:val="center"/>
          </w:tcPr>
          <w:p w14:paraId="098D859B" w14:textId="77777777" w:rsidR="00D139CA" w:rsidRPr="00264811" w:rsidRDefault="00D139CA" w:rsidP="00A421E0">
            <w:r w:rsidRPr="00264811">
              <w:rPr>
                <w:rFonts w:hint="cs"/>
                <w:cs/>
              </w:rPr>
              <w:t xml:space="preserve">ส่งข้อมูลความสนใจที่ผู้ใช้ระบุไปประมวลผลที่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4A3C95E5" w14:textId="77777777" w:rsidTr="00D139CA">
        <w:trPr>
          <w:jc w:val="center"/>
        </w:trPr>
        <w:tc>
          <w:tcPr>
            <w:tcW w:w="3256" w:type="dxa"/>
            <w:vAlign w:val="center"/>
          </w:tcPr>
          <w:p w14:paraId="05D392BE" w14:textId="77777777" w:rsidR="00D139CA" w:rsidRPr="00264811" w:rsidRDefault="00D139CA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ขอข้อมูลบริษัททั้งหมด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0B13B4C" w14:textId="77777777" w:rsidR="00D139CA" w:rsidRPr="00264811" w:rsidRDefault="00D139CA" w:rsidP="00A421E0">
            <w:pPr>
              <w:rPr>
                <w:cs/>
              </w:rPr>
            </w:pPr>
            <w:r w:rsidRPr="00264811">
              <w:rPr>
                <w:rFonts w:hint="cs"/>
              </w:rPr>
              <w:t xml:space="preserve">Server </w:t>
            </w:r>
            <w:r w:rsidRPr="00264811">
              <w:rPr>
                <w:rFonts w:hint="cs"/>
                <w:cs/>
              </w:rPr>
              <w:t>ขอข้อมูลบริษัททั้งหมดจากฐานข้อมูลเพื่อนำมาเก็บไว้รอคำนวณค่าความคล้ายคลึง</w:t>
            </w:r>
          </w:p>
        </w:tc>
      </w:tr>
      <w:tr w:rsidR="00D139CA" w:rsidRPr="00264811" w14:paraId="562524D0" w14:textId="77777777" w:rsidTr="00D139CA">
        <w:trPr>
          <w:jc w:val="center"/>
        </w:trPr>
        <w:tc>
          <w:tcPr>
            <w:tcW w:w="3256" w:type="dxa"/>
            <w:vAlign w:val="center"/>
          </w:tcPr>
          <w:p w14:paraId="114F5061" w14:textId="77777777" w:rsidR="00D139CA" w:rsidRPr="00264811" w:rsidRDefault="00D139CA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ACB5914" w14:textId="77777777" w:rsidR="00D139CA" w:rsidRPr="00264811" w:rsidRDefault="00D139CA" w:rsidP="00A421E0">
            <w:r w:rsidRPr="00264811">
              <w:rPr>
                <w:rFonts w:hint="cs"/>
                <w:cs/>
              </w:rPr>
              <w:t xml:space="preserve">ข้อมูลบริษัททั้งหมดในฐานข้อมูล ส่งให้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5A0B9C24" w14:textId="77777777" w:rsidTr="00D139CA">
        <w:trPr>
          <w:jc w:val="center"/>
        </w:trPr>
        <w:tc>
          <w:tcPr>
            <w:tcW w:w="3256" w:type="dxa"/>
            <w:vAlign w:val="center"/>
          </w:tcPr>
          <w:p w14:paraId="399BB166" w14:textId="77777777" w:rsidR="00D139CA" w:rsidRPr="00264811" w:rsidRDefault="00D139CA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</w:t>
            </w:r>
          </w:p>
        </w:tc>
        <w:tc>
          <w:tcPr>
            <w:tcW w:w="5034" w:type="dxa"/>
            <w:vAlign w:val="center"/>
          </w:tcPr>
          <w:p w14:paraId="24F159B8" w14:textId="77777777" w:rsidR="00D139CA" w:rsidRPr="00264811" w:rsidRDefault="00D139CA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คำนวณค่าความคล้ายคลึงระหว่างความสนใจของผู้ใช้และข้อมูลบริษัท</w:t>
            </w:r>
          </w:p>
        </w:tc>
      </w:tr>
      <w:tr w:rsidR="00D139CA" w:rsidRPr="00264811" w14:paraId="2A9CC66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A72090B" w14:textId="77777777" w:rsidR="00D139CA" w:rsidRPr="00264811" w:rsidRDefault="00D139CA" w:rsidP="00A421E0">
            <w:pPr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กลุ่มที่เหมาะสมที่สุด</w:t>
            </w:r>
          </w:p>
        </w:tc>
        <w:tc>
          <w:tcPr>
            <w:tcW w:w="5034" w:type="dxa"/>
            <w:vAlign w:val="center"/>
          </w:tcPr>
          <w:p w14:paraId="53D1970E" w14:textId="77777777" w:rsidR="00D139CA" w:rsidRPr="00264811" w:rsidRDefault="00D139CA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คืนค่า </w:t>
            </w: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ของกลุ่มบริษัทที่คล้ายกับความสนใจของผู้ใช้</w:t>
            </w:r>
          </w:p>
        </w:tc>
      </w:tr>
      <w:tr w:rsidR="00D139CA" w:rsidRPr="00264811" w14:paraId="38A614F4" w14:textId="77777777" w:rsidTr="00D139CA">
        <w:trPr>
          <w:jc w:val="center"/>
        </w:trPr>
        <w:tc>
          <w:tcPr>
            <w:tcW w:w="3256" w:type="dxa"/>
            <w:vAlign w:val="center"/>
          </w:tcPr>
          <w:p w14:paraId="5B755BB3" w14:textId="77777777" w:rsidR="00D139CA" w:rsidRPr="00264811" w:rsidRDefault="00D139CA" w:rsidP="00A421E0">
            <w:pPr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5034" w:type="dxa"/>
            <w:vAlign w:val="center"/>
          </w:tcPr>
          <w:p w14:paraId="404BD7E4" w14:textId="77777777" w:rsidR="00D139CA" w:rsidRPr="00264811" w:rsidRDefault="00D139CA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ส่งค่า </w:t>
            </w:r>
            <w:r w:rsidRPr="00264811">
              <w:rPr>
                <w:rFonts w:hint="cs"/>
              </w:rPr>
              <w:t>ID</w:t>
            </w:r>
            <w:r w:rsidRPr="00264811">
              <w:rPr>
                <w:rFonts w:hint="cs"/>
                <w:cs/>
              </w:rPr>
              <w:t xml:space="preserve"> ของกลุ่มไปยังฐานข้อมูลเพื่อขอข้อมูลบริษัทที่อยู่ในกลุ่มนั้น ๆ</w:t>
            </w:r>
          </w:p>
        </w:tc>
      </w:tr>
      <w:tr w:rsidR="00D139CA" w:rsidRPr="00264811" w14:paraId="0079A4F3" w14:textId="77777777" w:rsidTr="00D139CA">
        <w:trPr>
          <w:jc w:val="center"/>
        </w:trPr>
        <w:tc>
          <w:tcPr>
            <w:tcW w:w="3256" w:type="dxa"/>
          </w:tcPr>
          <w:p w14:paraId="567EA749" w14:textId="77777777" w:rsidR="00D139CA" w:rsidRPr="00264811" w:rsidRDefault="00D139CA" w:rsidP="00A421E0">
            <w:r w:rsidRPr="00264811">
              <w:rPr>
                <w:rFonts w:hint="cs"/>
                <w:cs/>
              </w:rPr>
              <w:t>ข้อมูลบริษัทที่อยู่ในกลุ่ม</w:t>
            </w:r>
          </w:p>
        </w:tc>
        <w:tc>
          <w:tcPr>
            <w:tcW w:w="5034" w:type="dxa"/>
          </w:tcPr>
          <w:p w14:paraId="53E482C5" w14:textId="77777777" w:rsidR="00D139CA" w:rsidRPr="00264811" w:rsidRDefault="00D139CA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แสดงรายชื่อบริษัทที่อยู่ในกลุ่มในหน้าเว็บ</w:t>
            </w:r>
          </w:p>
        </w:tc>
      </w:tr>
    </w:tbl>
    <w:p w14:paraId="20386461" w14:textId="5C92F194" w:rsidR="00D139CA" w:rsidRDefault="00D139CA" w:rsidP="00A421E0"/>
    <w:p w14:paraId="0C4AB3C7" w14:textId="1D3D8E15" w:rsidR="007424E9" w:rsidRDefault="007424E9" w:rsidP="00A421E0">
      <w:r w:rsidRPr="00264811">
        <w:rPr>
          <w:rFonts w:hint="cs"/>
          <w:noProof/>
          <w:lang w:val="th-TH"/>
        </w:rPr>
        <w:lastRenderedPageBreak/>
        <w:drawing>
          <wp:inline distT="0" distB="0" distL="0" distR="0" wp14:anchorId="252ABC17" wp14:editId="737E8EFA">
            <wp:extent cx="5270500" cy="3187065"/>
            <wp:effectExtent l="0" t="0" r="0" b="635"/>
            <wp:docPr id="471" name="Picture 4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81D6" w14:textId="5C421C07" w:rsidR="007424E9" w:rsidRDefault="007424E9" w:rsidP="00A421E0">
      <w:pPr>
        <w:pStyle w:val="Caption"/>
      </w:pPr>
      <w:r w:rsidRPr="007424E9">
        <w:rPr>
          <w:b/>
          <w:bCs/>
          <w:cs/>
        </w:rPr>
        <w:t xml:space="preserve">ภาพที่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ภาพที่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27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85" w:name="_Toc129788552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การเพิ่มข้อมูลและจัดกลุ่มบริษัทใหม่</w:t>
      </w:r>
      <w:bookmarkEnd w:id="85"/>
    </w:p>
    <w:p w14:paraId="29E0B5D8" w14:textId="2BE733D4" w:rsidR="007424E9" w:rsidRDefault="007424E9" w:rsidP="00A421E0"/>
    <w:p w14:paraId="5FBC05A2" w14:textId="695630FC" w:rsidR="007424E9" w:rsidRDefault="007424E9" w:rsidP="00A421E0">
      <w:pPr>
        <w:pStyle w:val="Caption"/>
        <w:jc w:val="left"/>
      </w:pPr>
      <w:r w:rsidRPr="007424E9">
        <w:rPr>
          <w:b/>
          <w:bCs/>
          <w:cs/>
        </w:rPr>
        <w:t xml:space="preserve">ตาราง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ตาราง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13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86" w:name="_Toc129214234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การเพิ่มข้อมูลและจัดกลุ่มบริษัทใหม่</w:t>
      </w:r>
      <w:bookmarkEnd w:id="86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145"/>
        <w:gridCol w:w="4145"/>
      </w:tblGrid>
      <w:tr w:rsidR="007424E9" w:rsidRPr="00264811" w14:paraId="1177268F" w14:textId="77777777" w:rsidTr="007424E9">
        <w:trPr>
          <w:jc w:val="center"/>
        </w:trPr>
        <w:tc>
          <w:tcPr>
            <w:tcW w:w="4145" w:type="dxa"/>
            <w:vAlign w:val="center"/>
          </w:tcPr>
          <w:p w14:paraId="0F95197C" w14:textId="77777777" w:rsidR="007424E9" w:rsidRPr="00264811" w:rsidRDefault="007424E9" w:rsidP="00A421E0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4145" w:type="dxa"/>
            <w:vAlign w:val="center"/>
          </w:tcPr>
          <w:p w14:paraId="65FF629E" w14:textId="77777777" w:rsidR="007424E9" w:rsidRPr="00264811" w:rsidRDefault="007424E9" w:rsidP="00A421E0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7424E9" w:rsidRPr="00264811" w14:paraId="6AE9C830" w14:textId="77777777" w:rsidTr="007424E9">
        <w:trPr>
          <w:jc w:val="center"/>
        </w:trPr>
        <w:tc>
          <w:tcPr>
            <w:tcW w:w="4145" w:type="dxa"/>
            <w:vAlign w:val="center"/>
          </w:tcPr>
          <w:p w14:paraId="230F09A7" w14:textId="77777777" w:rsidR="007424E9" w:rsidRPr="00264811" w:rsidRDefault="007424E9" w:rsidP="00A421E0">
            <w:r w:rsidRPr="00264811">
              <w:rPr>
                <w:rFonts w:hint="cs"/>
                <w:cs/>
              </w:rPr>
              <w:t>ได้รับข้อมูล</w:t>
            </w:r>
          </w:p>
        </w:tc>
        <w:tc>
          <w:tcPr>
            <w:tcW w:w="4145" w:type="dxa"/>
            <w:vAlign w:val="center"/>
          </w:tcPr>
          <w:p w14:paraId="12F20D02" w14:textId="77777777" w:rsidR="007424E9" w:rsidRPr="00264811" w:rsidRDefault="007424E9" w:rsidP="00A421E0">
            <w:r w:rsidRPr="00264811">
              <w:rPr>
                <w:rFonts w:hint="cs"/>
                <w:cs/>
              </w:rPr>
              <w:t>ได้ข้อมูลดิบที่จะนำมาใช้งาน</w:t>
            </w:r>
          </w:p>
        </w:tc>
      </w:tr>
      <w:tr w:rsidR="007424E9" w:rsidRPr="00264811" w14:paraId="2EEEE1E9" w14:textId="77777777" w:rsidTr="007424E9">
        <w:trPr>
          <w:jc w:val="center"/>
        </w:trPr>
        <w:tc>
          <w:tcPr>
            <w:tcW w:w="4145" w:type="dxa"/>
            <w:vAlign w:val="center"/>
          </w:tcPr>
          <w:p w14:paraId="25B1B7B3" w14:textId="77777777" w:rsidR="007424E9" w:rsidRPr="00264811" w:rsidRDefault="007424E9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ทำความสะอาดข้อมูล</w:t>
            </w:r>
          </w:p>
        </w:tc>
        <w:tc>
          <w:tcPr>
            <w:tcW w:w="4145" w:type="dxa"/>
            <w:vAlign w:val="center"/>
          </w:tcPr>
          <w:p w14:paraId="2DE114FC" w14:textId="77777777" w:rsidR="007424E9" w:rsidRPr="00264811" w:rsidRDefault="007424E9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นำข้อมูลดิบมาทำการลบตัวเลข คำที่ไม่มีความหมายในตัว คำสะกดผิด</w:t>
            </w:r>
          </w:p>
        </w:tc>
      </w:tr>
      <w:tr w:rsidR="007424E9" w:rsidRPr="00264811" w14:paraId="609C2BF4" w14:textId="77777777" w:rsidTr="007424E9">
        <w:trPr>
          <w:jc w:val="center"/>
        </w:trPr>
        <w:tc>
          <w:tcPr>
            <w:tcW w:w="4145" w:type="dxa"/>
            <w:vAlign w:val="center"/>
          </w:tcPr>
          <w:p w14:paraId="1D5D83BC" w14:textId="77777777" w:rsidR="007424E9" w:rsidRPr="00264811" w:rsidRDefault="007424E9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จัดกลุ่มข้อมูล</w:t>
            </w:r>
          </w:p>
        </w:tc>
        <w:tc>
          <w:tcPr>
            <w:tcW w:w="4145" w:type="dxa"/>
            <w:vAlign w:val="center"/>
          </w:tcPr>
          <w:p w14:paraId="27937FD7" w14:textId="77777777" w:rsidR="007424E9" w:rsidRPr="00264811" w:rsidRDefault="007424E9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ทำการหาคำสำคัญและทำการจัดกลุ่มข้อมูล</w:t>
            </w:r>
          </w:p>
        </w:tc>
      </w:tr>
      <w:tr w:rsidR="007424E9" w:rsidRPr="00264811" w14:paraId="3247BBFF" w14:textId="77777777" w:rsidTr="007424E9">
        <w:trPr>
          <w:jc w:val="center"/>
        </w:trPr>
        <w:tc>
          <w:tcPr>
            <w:tcW w:w="4145" w:type="dxa"/>
            <w:vAlign w:val="center"/>
          </w:tcPr>
          <w:p w14:paraId="624F091A" w14:textId="77777777" w:rsidR="007424E9" w:rsidRPr="00264811" w:rsidRDefault="007424E9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กำหนดชื่อแต่ละกลุ่มและบันทึกลงฐานข้อมูล</w:t>
            </w:r>
          </w:p>
        </w:tc>
        <w:tc>
          <w:tcPr>
            <w:tcW w:w="4145" w:type="dxa"/>
            <w:vAlign w:val="center"/>
          </w:tcPr>
          <w:p w14:paraId="0D1D2601" w14:textId="77777777" w:rsidR="007424E9" w:rsidRPr="00264811" w:rsidRDefault="007424E9" w:rsidP="00A421E0">
            <w:r w:rsidRPr="00264811">
              <w:rPr>
                <w:rFonts w:hint="cs"/>
                <w:cs/>
              </w:rPr>
              <w:t>กำหนดชื่อของกลุ่มและบันทึกข้อมูลลงฐานข้อมูลเพื่อใช้ในเว็บไซต์</w:t>
            </w:r>
          </w:p>
        </w:tc>
      </w:tr>
    </w:tbl>
    <w:p w14:paraId="7F44A724" w14:textId="0BB2D6BB" w:rsidR="007424E9" w:rsidRDefault="007424E9" w:rsidP="00A421E0"/>
    <w:p w14:paraId="66E48651" w14:textId="698AC19D" w:rsidR="00765079" w:rsidRDefault="00765079" w:rsidP="00A421E0">
      <w:r>
        <w:tab/>
        <w:t xml:space="preserve">3.3.4 </w:t>
      </w:r>
      <w:r w:rsidRPr="00264811">
        <w:rPr>
          <w:rFonts w:hint="cs"/>
          <w:cs/>
        </w:rPr>
        <w:t>แอ</w:t>
      </w:r>
      <w:proofErr w:type="spellStart"/>
      <w:r w:rsidRPr="00264811">
        <w:rPr>
          <w:rFonts w:hint="cs"/>
          <w:cs/>
        </w:rPr>
        <w:t>คทิ</w:t>
      </w:r>
      <w:proofErr w:type="spellEnd"/>
      <w:r w:rsidRPr="00264811">
        <w:rPr>
          <w:rFonts w:hint="cs"/>
          <w:cs/>
        </w:rPr>
        <w:t>วิตี้ไดอะแกรม (</w:t>
      </w:r>
      <w:r w:rsidRPr="00264811">
        <w:rPr>
          <w:rFonts w:hint="cs"/>
        </w:rPr>
        <w:t>Activity Diagram)</w:t>
      </w:r>
    </w:p>
    <w:p w14:paraId="0B329076" w14:textId="03E46516" w:rsidR="00765079" w:rsidRDefault="00765079" w:rsidP="00A421E0">
      <w:r>
        <w:tab/>
      </w:r>
      <w:r>
        <w:tab/>
      </w:r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หรือแผนภาพกิจกรรม ใช้อธิบายกิจกรรมที่เกิดขึ้นในลักษณะกระแสการไหลของการทำงาน (</w:t>
      </w:r>
      <w:r w:rsidRPr="00264811">
        <w:rPr>
          <w:rFonts w:hint="cs"/>
        </w:rPr>
        <w:t xml:space="preserve">Workflow) </w:t>
      </w:r>
      <w:r w:rsidRPr="00264811">
        <w:rPr>
          <w:rFonts w:hint="cs"/>
          <w:cs/>
        </w:rPr>
        <w:t xml:space="preserve">จะมีลักษณะเดียวกับ </w:t>
      </w:r>
      <w:r w:rsidRPr="00264811">
        <w:rPr>
          <w:rFonts w:hint="cs"/>
        </w:rPr>
        <w:t xml:space="preserve">Flowchart </w:t>
      </w:r>
      <w:r w:rsidRPr="00264811">
        <w:rPr>
          <w:rFonts w:hint="cs"/>
          <w:cs/>
        </w:rPr>
        <w:t xml:space="preserve">โดย ขั้นตอนในการทำงานแต่ละขั้นจะเรียกว่า </w:t>
      </w:r>
      <w:r w:rsidRPr="00264811">
        <w:rPr>
          <w:rFonts w:hint="cs"/>
        </w:rPr>
        <w:t>Activity</w:t>
      </w:r>
      <w:r w:rsidRPr="00264811">
        <w:rPr>
          <w:rFonts w:hint="cs"/>
          <w:cs/>
        </w:rPr>
        <w:t xml:space="preserve"> ดังภาพที่ </w:t>
      </w:r>
      <w:r w:rsidRPr="00264811">
        <w:rPr>
          <w:rFonts w:hint="cs"/>
        </w:rPr>
        <w:t xml:space="preserve">16 </w:t>
      </w:r>
      <w:r w:rsidRPr="00264811">
        <w:rPr>
          <w:rFonts w:hint="cs"/>
          <w:cs/>
        </w:rPr>
        <w:t>และภาพที่</w:t>
      </w:r>
      <w:r w:rsidRPr="00264811">
        <w:rPr>
          <w:rFonts w:hint="cs"/>
        </w:rPr>
        <w:t xml:space="preserve"> 17 </w:t>
      </w:r>
      <w:r w:rsidRPr="00264811">
        <w:rPr>
          <w:rFonts w:hint="cs"/>
          <w:cs/>
        </w:rPr>
        <w:t>มีรายละเอียดดังนี้</w:t>
      </w:r>
    </w:p>
    <w:p w14:paraId="6C06BD6E" w14:textId="41E4E19B" w:rsidR="00765079" w:rsidRDefault="00765079" w:rsidP="00A421E0">
      <w:r w:rsidRPr="00264811">
        <w:rPr>
          <w:rFonts w:hint="cs"/>
          <w:cs/>
        </w:rPr>
        <w:t xml:space="preserve">การใช้งาน </w:t>
      </w:r>
      <w:r w:rsidRPr="00264811">
        <w:rPr>
          <w:rFonts w:hint="cs"/>
        </w:rPr>
        <w:t>Activity Diagram</w:t>
      </w:r>
    </w:p>
    <w:p w14:paraId="04AFC3D0" w14:textId="5C5963CF" w:rsidR="00765079" w:rsidRDefault="00765079" w:rsidP="00A421E0">
      <w:pPr>
        <w:pStyle w:val="ListParagraph"/>
        <w:numPr>
          <w:ilvl w:val="0"/>
          <w:numId w:val="8"/>
        </w:numPr>
      </w:pPr>
      <w:r w:rsidRPr="00264811">
        <w:rPr>
          <w:rFonts w:hint="cs"/>
          <w:cs/>
        </w:rPr>
        <w:t>อธิบายกระแสการไหลของการทำงาน (</w:t>
      </w:r>
      <w:r w:rsidRPr="00264811">
        <w:rPr>
          <w:rFonts w:hint="cs"/>
        </w:rPr>
        <w:t>Workflow</w:t>
      </w:r>
      <w:r w:rsidRPr="00264811">
        <w:rPr>
          <w:rFonts w:hint="cs"/>
          <w:cs/>
        </w:rPr>
        <w:t>)</w:t>
      </w:r>
    </w:p>
    <w:p w14:paraId="0260F310" w14:textId="6462E5A6" w:rsidR="00765079" w:rsidRDefault="00765079" w:rsidP="00A421E0">
      <w:pPr>
        <w:pStyle w:val="ListParagraph"/>
        <w:numPr>
          <w:ilvl w:val="0"/>
          <w:numId w:val="8"/>
        </w:numPr>
      </w:pPr>
      <w:r w:rsidRPr="00264811">
        <w:rPr>
          <w:rFonts w:hint="cs"/>
          <w:cs/>
        </w:rPr>
        <w:t>แสดงขั้นตอนการทำงานของระบบ</w:t>
      </w:r>
    </w:p>
    <w:p w14:paraId="4110ED75" w14:textId="3DCF27D0" w:rsidR="00765079" w:rsidRDefault="00765079" w:rsidP="00B85E89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17C2F542" wp14:editId="177F46CF">
            <wp:extent cx="5040000" cy="3915555"/>
            <wp:effectExtent l="0" t="0" r="1905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1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283C" w14:textId="431F2194" w:rsidR="00765079" w:rsidRDefault="00765079" w:rsidP="00A421E0">
      <w:pPr>
        <w:pStyle w:val="Caption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28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87" w:name="_Toc129788553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ของผู้ใช้งาน</w:t>
      </w:r>
      <w:bookmarkEnd w:id="87"/>
    </w:p>
    <w:p w14:paraId="2AD784D4" w14:textId="77777777" w:rsidR="00B85E89" w:rsidRPr="00B85E89" w:rsidRDefault="00B85E89" w:rsidP="00B85E89"/>
    <w:p w14:paraId="2DF4B8ED" w14:textId="2C54AE2E" w:rsidR="00DF7169" w:rsidRPr="006D3D57" w:rsidRDefault="006D3D57" w:rsidP="00A421E0">
      <w:pPr>
        <w:rPr>
          <w:rFonts w:hint="cs"/>
          <w:cs/>
        </w:rPr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 xml:space="preserve">26 </w:t>
      </w:r>
      <w:r>
        <w:rPr>
          <w:rFonts w:hint="cs"/>
          <w:cs/>
        </w:rPr>
        <w:t>แสดงขั้นตอนการทำงานของระบบเมื่อผู้ใช้ค้นหาขอมูลด้วยความสนใจของผู้ใช้การทำงานจะเริ่มต้นจากการที่ผู้ใช้ระบุความสนใจ จากนั้นทำการส่งข้อมูลไปคำนวณค่าความคล้ายคลึงผ่าน</w:t>
      </w:r>
      <w:r>
        <w:t xml:space="preserve"> API </w:t>
      </w:r>
      <w:r>
        <w:rPr>
          <w:rFonts w:hint="cs"/>
          <w:cs/>
        </w:rPr>
        <w:t>และเรียกข้อมูลบริษัทที่มีความคล้ายมากที่สุดมาแสดงผลหน้าเว็บไซต์</w:t>
      </w:r>
    </w:p>
    <w:p w14:paraId="305C8314" w14:textId="38459007" w:rsidR="00DF7169" w:rsidRDefault="00DF7169" w:rsidP="00B85E89">
      <w:pPr>
        <w:jc w:val="center"/>
      </w:pPr>
      <w:r w:rsidRPr="00264811">
        <w:rPr>
          <w:rFonts w:hint="cs"/>
          <w:noProof/>
          <w:lang w:val="th-TH"/>
        </w:rPr>
        <w:lastRenderedPageBreak/>
        <w:drawing>
          <wp:inline distT="0" distB="0" distL="0" distR="0" wp14:anchorId="25206655" wp14:editId="27FCC2F9">
            <wp:extent cx="5040000" cy="3678769"/>
            <wp:effectExtent l="0" t="0" r="1905" b="4445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7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23B9" w14:textId="2375897D" w:rsidR="00DF7169" w:rsidRDefault="00DF7169" w:rsidP="00A421E0">
      <w:pPr>
        <w:pStyle w:val="Caption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29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88" w:name="_Toc129788554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ของผู้ดูแลระบบ</w:t>
      </w:r>
      <w:bookmarkEnd w:id="88"/>
    </w:p>
    <w:p w14:paraId="54C115E5" w14:textId="3FBE344B" w:rsidR="00B85E89" w:rsidRDefault="00B85E89" w:rsidP="00B85E89">
      <w:r>
        <w:tab/>
      </w:r>
    </w:p>
    <w:p w14:paraId="7EE8F2C4" w14:textId="585EEAD8" w:rsidR="00B85E89" w:rsidRPr="00B85E89" w:rsidRDefault="00B85E89" w:rsidP="00B85E89">
      <w:pPr>
        <w:rPr>
          <w:rFonts w:hint="cs"/>
        </w:rPr>
      </w:pPr>
      <w:r>
        <w:tab/>
      </w:r>
      <w:r>
        <w:rPr>
          <w:rFonts w:hint="cs"/>
          <w:cs/>
        </w:rPr>
        <w:t xml:space="preserve">จากภาพที่ </w:t>
      </w:r>
      <w:r>
        <w:t xml:space="preserve">27 </w:t>
      </w:r>
      <w:r>
        <w:rPr>
          <w:rFonts w:hint="cs"/>
          <w:cs/>
        </w:rPr>
        <w:t>แสดงการทำงานของการจัดกลุ่มข้อมูลเพื่อนำไป</w:t>
      </w:r>
      <w:r w:rsidR="00D406BA">
        <w:rPr>
          <w:rFonts w:hint="cs"/>
          <w:cs/>
        </w:rPr>
        <w:t xml:space="preserve">ใช้ในระบบโดยการทำงานเริ่มต้นที่น้ำข้อมูลที่ได้เก็บรวบรวมลงในไฟล์จากนั้นทำการทำ </w:t>
      </w:r>
      <w:r w:rsidR="00D406BA">
        <w:t xml:space="preserve">Word segmentation </w:t>
      </w:r>
      <w:r w:rsidR="00D406BA">
        <w:rPr>
          <w:rFonts w:hint="cs"/>
          <w:cs/>
        </w:rPr>
        <w:t xml:space="preserve">และทำการจัดกลุ่มข้อมูล สุดท้ายบันทึกข้อมูลเพื่อนำไปนำเข้าลงฐานข้อมูล </w:t>
      </w:r>
      <w:r w:rsidR="00D406BA">
        <w:t>MongoDB</w:t>
      </w:r>
    </w:p>
    <w:p w14:paraId="673E5356" w14:textId="5D0FFAA2" w:rsidR="00DF7169" w:rsidRDefault="00DF7169" w:rsidP="00A421E0"/>
    <w:p w14:paraId="490F0460" w14:textId="6BE3F124" w:rsidR="00DF7169" w:rsidRDefault="00DF7169" w:rsidP="00A421E0">
      <w:pPr>
        <w:pStyle w:val="Heading2"/>
      </w:pPr>
      <w:bookmarkStart w:id="89" w:name="_Toc129250960"/>
      <w:r>
        <w:t xml:space="preserve">3.4 </w:t>
      </w:r>
      <w:r>
        <w:rPr>
          <w:rFonts w:hint="cs"/>
          <w:cs/>
        </w:rPr>
        <w:t>การออกแบบฐานข้อมูล</w:t>
      </w:r>
      <w:bookmarkEnd w:id="89"/>
    </w:p>
    <w:p w14:paraId="22A6ECE3" w14:textId="1F90F941" w:rsidR="00FE6794" w:rsidRDefault="00FE6794" w:rsidP="00A421E0">
      <w:r>
        <w:rPr>
          <w:cs/>
        </w:rPr>
        <w:tab/>
      </w:r>
      <w:r>
        <w:t xml:space="preserve">3.4.1 </w:t>
      </w:r>
      <w:r w:rsidRPr="00264811">
        <w:rPr>
          <w:rFonts w:hint="cs"/>
        </w:rPr>
        <w:t>ER Diagram</w:t>
      </w:r>
    </w:p>
    <w:p w14:paraId="40030865" w14:textId="3E3F72B6" w:rsidR="00FE6794" w:rsidRDefault="00FE6794" w:rsidP="00A421E0">
      <w:pPr>
        <w:jc w:val="thaiDistribute"/>
      </w:pPr>
      <w:r>
        <w:tab/>
      </w:r>
      <w:r>
        <w:tab/>
      </w:r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คือ แบบจำลองที่ใช้อธิบายโครงสร้างของฐานข้อมูลซึ่งเขียนออกมาในลักษณะของรูปภาพ การอธิบายโครงสร้างและความสัมพันธ์ของข้อมูล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ประกอบด้วย</w:t>
      </w:r>
      <w:r w:rsidRPr="00264811">
        <w:rPr>
          <w:rFonts w:hint="cs"/>
        </w:rPr>
        <w:t xml:space="preserve"> 1.</w:t>
      </w:r>
      <w:r w:rsidRPr="00264811">
        <w:rPr>
          <w:rFonts w:hint="cs"/>
          <w:cs/>
        </w:rPr>
        <w:t>เอนทิตี้ (</w:t>
      </w:r>
      <w:r w:rsidRPr="00264811">
        <w:rPr>
          <w:rFonts w:hint="cs"/>
        </w:rPr>
        <w:t xml:space="preserve">Entity) </w:t>
      </w:r>
      <w:r w:rsidRPr="00264811">
        <w:rPr>
          <w:rFonts w:hint="cs"/>
          <w:cs/>
        </w:rPr>
        <w:t xml:space="preserve">เป็นวัตถุ หรือสิ่งของที่เราสนใจในระบบงานนั้น </w:t>
      </w:r>
      <w:r w:rsidRPr="00264811">
        <w:rPr>
          <w:rFonts w:hint="cs"/>
        </w:rPr>
        <w:t>2.</w:t>
      </w:r>
      <w:r w:rsidRPr="00264811">
        <w:rPr>
          <w:rFonts w:hint="cs"/>
          <w:cs/>
        </w:rPr>
        <w:t>แอททริบิว (</w:t>
      </w:r>
      <w:r w:rsidRPr="00264811">
        <w:rPr>
          <w:rFonts w:hint="cs"/>
        </w:rPr>
        <w:t xml:space="preserve">Attribute) </w:t>
      </w:r>
      <w:r w:rsidRPr="00264811">
        <w:rPr>
          <w:rFonts w:hint="cs"/>
          <w:cs/>
        </w:rPr>
        <w:t>เป็นคุณสมบัติของวัตถุที่เราสนใจ</w:t>
      </w:r>
      <w:r w:rsidRPr="00264811">
        <w:rPr>
          <w:rFonts w:hint="cs"/>
        </w:rPr>
        <w:t xml:space="preserve"> 3.</w:t>
      </w:r>
      <w:r w:rsidRPr="00264811">
        <w:rPr>
          <w:rFonts w:hint="cs"/>
          <w:cs/>
        </w:rPr>
        <w:t>ความสัมพันธ์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คือ ความสัมพันธ์ระหว่างเอนทิตี้</w:t>
      </w:r>
      <w:r w:rsidRPr="00264811">
        <w:rPr>
          <w:rFonts w:hint="cs"/>
        </w:rPr>
        <w:t xml:space="preserve"> ER Diagram </w:t>
      </w:r>
      <w:r w:rsidRPr="00264811">
        <w:rPr>
          <w:rFonts w:hint="cs"/>
          <w:cs/>
        </w:rPr>
        <w:t xml:space="preserve">มีความสำคัญต่อการพัฒนาระบบงานฐานข้อมูล </w:t>
      </w:r>
      <w:r w:rsidRPr="00264811">
        <w:rPr>
          <w:rFonts w:hint="cs"/>
        </w:rPr>
        <w:t xml:space="preserve">Application </w:t>
      </w:r>
      <w:r w:rsidRPr="00264811">
        <w:rPr>
          <w:rFonts w:hint="cs"/>
          <w:cs/>
        </w:rPr>
        <w:t xml:space="preserve">ต่างๆ ที่ต้องการการเก็บข้อมูลอย่างมีระบบ มีโครงสร้าง ดังนั้น </w:t>
      </w:r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จึงใช้เพื่อเป็นเอกสารในการสื่อสารระหว่าง นักออกแบบระบบ และนักพัฒนาระบบ เพื่อให้สื่อสารอย่างตรงกัน</w:t>
      </w:r>
    </w:p>
    <w:p w14:paraId="232098A5" w14:textId="79591567" w:rsidR="004E7877" w:rsidRDefault="004E7877" w:rsidP="00A421E0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14EED1CF" wp14:editId="28F3BD21">
            <wp:extent cx="1278136" cy="2076893"/>
            <wp:effectExtent l="0" t="0" r="5080" b="0"/>
            <wp:docPr id="20" name="Picture 2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 with medium confidenc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682" cy="208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AB83" w14:textId="3EA93CF8" w:rsidR="004E7877" w:rsidRPr="00264811" w:rsidRDefault="004E7877" w:rsidP="00A421E0">
      <w:pPr>
        <w:jc w:val="center"/>
      </w:pPr>
      <w:r w:rsidRPr="004E7877">
        <w:rPr>
          <w:b/>
          <w:bCs/>
          <w:cs/>
        </w:rPr>
        <w:t xml:space="preserve">ภาพที่ </w:t>
      </w:r>
      <w:r w:rsidRPr="004E7877">
        <w:rPr>
          <w:b/>
          <w:bCs/>
          <w:cs/>
        </w:rPr>
        <w:fldChar w:fldCharType="begin"/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</w:rPr>
        <w:instrText xml:space="preserve">SEQ </w:instrText>
      </w:r>
      <w:r w:rsidRPr="004E7877">
        <w:rPr>
          <w:b/>
          <w:bCs/>
          <w:cs/>
        </w:rPr>
        <w:instrText xml:space="preserve">ภาพที่ </w:instrText>
      </w:r>
      <w:r w:rsidRPr="004E7877">
        <w:rPr>
          <w:b/>
          <w:bCs/>
        </w:rPr>
        <w:instrText>\* ARABIC</w:instrText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30</w:t>
      </w:r>
      <w:r w:rsidRPr="004E7877">
        <w:rPr>
          <w:b/>
          <w:bCs/>
          <w:cs/>
        </w:rPr>
        <w:fldChar w:fldCharType="end"/>
      </w:r>
      <w:r>
        <w:t xml:space="preserve"> </w:t>
      </w:r>
      <w:bookmarkStart w:id="90" w:name="_Toc129788555"/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ระบบแนะนำบริษัทสำหรับฝึกงานตามความสนใจ</w:t>
      </w:r>
      <w:bookmarkEnd w:id="90"/>
    </w:p>
    <w:p w14:paraId="3D58ABE3" w14:textId="77777777" w:rsidR="004E7877" w:rsidRPr="00264811" w:rsidRDefault="004E7877" w:rsidP="00A421E0">
      <w:pPr>
        <w:jc w:val="center"/>
      </w:pPr>
      <w:r w:rsidRPr="00264811">
        <w:rPr>
          <w:rFonts w:hint="cs"/>
          <w:cs/>
        </w:rPr>
        <w:t>ด้วยเทคโนโลยีปัญญาประดิษฐ์</w:t>
      </w:r>
    </w:p>
    <w:p w14:paraId="69970CA6" w14:textId="282D756A" w:rsidR="004E7877" w:rsidRDefault="0073576A" w:rsidP="00A421E0">
      <w:pPr>
        <w:pStyle w:val="Caption"/>
        <w:jc w:val="left"/>
      </w:pPr>
      <w:r>
        <w:tab/>
        <w:t xml:space="preserve">3.4.2 </w:t>
      </w:r>
      <w:r w:rsidRPr="00264811">
        <w:rPr>
          <w:rFonts w:hint="cs"/>
          <w:cs/>
        </w:rPr>
        <w:t>พจนานุกรมข้อมูล (</w:t>
      </w:r>
      <w:r w:rsidRPr="00264811">
        <w:rPr>
          <w:rFonts w:hint="cs"/>
        </w:rPr>
        <w:t>Data Dictionary</w:t>
      </w:r>
      <w:r w:rsidRPr="00264811">
        <w:rPr>
          <w:rFonts w:hint="cs"/>
          <w:cs/>
        </w:rPr>
        <w:t>)</w:t>
      </w:r>
    </w:p>
    <w:p w14:paraId="72FE35DA" w14:textId="6D358808" w:rsidR="0073576A" w:rsidRDefault="0073576A" w:rsidP="00A421E0">
      <w:pPr>
        <w:jc w:val="thaiDistribute"/>
      </w:pPr>
      <w:r>
        <w:tab/>
      </w:r>
      <w:r>
        <w:tab/>
      </w:r>
      <w:r>
        <w:rPr>
          <w:cs/>
        </w:rPr>
        <w:t xml:space="preserve">หลังจากที่วิเคราะห์ระบบแล้ว ผู้ศึกษาได้ออกแบบฐานข้อมูล โดยออกแบบโครงสร้างของระบบ ซึ่งประกอบไปด้วยตาราง จำนวน </w:t>
      </w:r>
      <w:r>
        <w:t xml:space="preserve">1 </w:t>
      </w:r>
      <w:r>
        <w:rPr>
          <w:cs/>
        </w:rPr>
        <w:t>ตาราง และได้อธิบาย ชื่อ ตาราง(</w:t>
      </w:r>
      <w:r>
        <w:t xml:space="preserve">File Name), </w:t>
      </w:r>
      <w:r>
        <w:rPr>
          <w:cs/>
        </w:rPr>
        <w:t>คําอธิบาย(</w:t>
      </w:r>
      <w:r>
        <w:t xml:space="preserve">Description), </w:t>
      </w:r>
      <w:r>
        <w:rPr>
          <w:cs/>
        </w:rPr>
        <w:t>ชื่อข้อมูล(</w:t>
      </w:r>
      <w:r>
        <w:t xml:space="preserve">Field Name), </w:t>
      </w:r>
      <w:r>
        <w:rPr>
          <w:cs/>
        </w:rPr>
        <w:t>ชนิดของข้อมูล(</w:t>
      </w:r>
      <w:r>
        <w:t xml:space="preserve">Type), </w:t>
      </w:r>
      <w:r>
        <w:rPr>
          <w:cs/>
        </w:rPr>
        <w:t>ขนาดที่เก็บ(</w:t>
      </w:r>
      <w:r>
        <w:t xml:space="preserve">Length), </w:t>
      </w:r>
      <w:r>
        <w:rPr>
          <w:cs/>
        </w:rPr>
        <w:t>ลักษณะที่เก็บค่า(</w:t>
      </w:r>
      <w:r>
        <w:t xml:space="preserve">Format), </w:t>
      </w:r>
      <w:r>
        <w:rPr>
          <w:cs/>
        </w:rPr>
        <w:t>ชนิดของคีย์(</w:t>
      </w:r>
      <w:r>
        <w:t xml:space="preserve">Key) </w:t>
      </w:r>
      <w:r>
        <w:rPr>
          <w:cs/>
        </w:rPr>
        <w:t>ดังต่อไปนี้</w:t>
      </w:r>
    </w:p>
    <w:p w14:paraId="191B74F8" w14:textId="77777777" w:rsidR="0073576A" w:rsidRDefault="0073576A" w:rsidP="00A421E0">
      <w:pPr>
        <w:pStyle w:val="Caption"/>
        <w:jc w:val="left"/>
        <w:rPr>
          <w:b/>
          <w:bCs/>
        </w:rPr>
      </w:pPr>
    </w:p>
    <w:p w14:paraId="39B08408" w14:textId="49666B9F" w:rsidR="0073576A" w:rsidRDefault="0073576A" w:rsidP="00A421E0">
      <w:pPr>
        <w:pStyle w:val="Caption"/>
        <w:jc w:val="left"/>
      </w:pPr>
      <w:r w:rsidRPr="0073576A">
        <w:rPr>
          <w:b/>
          <w:bCs/>
          <w:cs/>
        </w:rPr>
        <w:t xml:space="preserve">ตาราง </w:t>
      </w:r>
      <w:r w:rsidRPr="0073576A">
        <w:rPr>
          <w:b/>
          <w:bCs/>
          <w:cs/>
        </w:rPr>
        <w:fldChar w:fldCharType="begin"/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</w:rPr>
        <w:instrText xml:space="preserve">SEQ </w:instrText>
      </w:r>
      <w:r w:rsidRPr="0073576A">
        <w:rPr>
          <w:b/>
          <w:bCs/>
          <w:cs/>
        </w:rPr>
        <w:instrText xml:space="preserve">ตาราง </w:instrText>
      </w:r>
      <w:r w:rsidRPr="0073576A">
        <w:rPr>
          <w:b/>
          <w:bCs/>
        </w:rPr>
        <w:instrText>\* ARABIC</w:instrText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14</w:t>
      </w:r>
      <w:r w:rsidRPr="0073576A">
        <w:rPr>
          <w:b/>
          <w:bCs/>
          <w:cs/>
        </w:rPr>
        <w:fldChar w:fldCharType="end"/>
      </w:r>
      <w:r>
        <w:t xml:space="preserve"> </w:t>
      </w:r>
      <w:bookmarkStart w:id="91" w:name="_Toc129214235"/>
      <w:r w:rsidRPr="00264811">
        <w:rPr>
          <w:rFonts w:hint="cs"/>
          <w:cs/>
        </w:rPr>
        <w:t>พจนานุกรมข้อมูลบริษัท</w:t>
      </w:r>
      <w:bookmarkEnd w:id="9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73576A" w:rsidRPr="00264811" w14:paraId="19BF2B85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4BE1351B" w14:textId="77777777" w:rsidR="0073576A" w:rsidRPr="00264811" w:rsidRDefault="0073576A" w:rsidP="00A421E0">
            <w:r w:rsidRPr="00264811">
              <w:rPr>
                <w:rFonts w:hint="cs"/>
              </w:rPr>
              <w:t>File name: companies</w:t>
            </w:r>
          </w:p>
        </w:tc>
      </w:tr>
      <w:tr w:rsidR="0073576A" w:rsidRPr="00264811" w14:paraId="402D561A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55F55792" w14:textId="77777777" w:rsidR="0073576A" w:rsidRPr="00264811" w:rsidRDefault="0073576A" w:rsidP="00A421E0">
            <w:pPr>
              <w:rPr>
                <w:cs/>
              </w:rPr>
            </w:pPr>
            <w:r w:rsidRPr="00264811">
              <w:rPr>
                <w:rFonts w:hint="cs"/>
              </w:rPr>
              <w:t xml:space="preserve">Description: </w:t>
            </w:r>
            <w:r w:rsidRPr="00264811">
              <w:rPr>
                <w:rFonts w:hint="cs"/>
                <w:cs/>
              </w:rPr>
              <w:t>ตารางเก็บข้อมูลบริษัททั้งหมด</w:t>
            </w:r>
          </w:p>
        </w:tc>
      </w:tr>
      <w:tr w:rsidR="0073576A" w:rsidRPr="00264811" w14:paraId="7923FEE8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264D0A06" w14:textId="77777777" w:rsidR="0073576A" w:rsidRPr="00264811" w:rsidRDefault="0073576A" w:rsidP="00A421E0">
            <w:r w:rsidRPr="00264811">
              <w:rPr>
                <w:rFonts w:hint="cs"/>
              </w:rPr>
              <w:t>Field name</w:t>
            </w:r>
          </w:p>
        </w:tc>
        <w:tc>
          <w:tcPr>
            <w:tcW w:w="850" w:type="dxa"/>
            <w:vAlign w:val="center"/>
          </w:tcPr>
          <w:p w14:paraId="74865534" w14:textId="77777777" w:rsidR="0073576A" w:rsidRPr="00264811" w:rsidRDefault="0073576A" w:rsidP="00A421E0">
            <w:r w:rsidRPr="00264811">
              <w:rPr>
                <w:rFonts w:hint="cs"/>
              </w:rPr>
              <w:t>Type</w:t>
            </w:r>
          </w:p>
        </w:tc>
        <w:tc>
          <w:tcPr>
            <w:tcW w:w="850" w:type="dxa"/>
            <w:vAlign w:val="center"/>
          </w:tcPr>
          <w:p w14:paraId="607FA19A" w14:textId="77777777" w:rsidR="0073576A" w:rsidRPr="00264811" w:rsidRDefault="0073576A" w:rsidP="00A421E0">
            <w:r w:rsidRPr="00264811">
              <w:rPr>
                <w:rFonts w:hint="cs"/>
              </w:rPr>
              <w:t>Length</w:t>
            </w:r>
          </w:p>
        </w:tc>
        <w:tc>
          <w:tcPr>
            <w:tcW w:w="1053" w:type="dxa"/>
            <w:vAlign w:val="center"/>
          </w:tcPr>
          <w:p w14:paraId="1B677893" w14:textId="77777777" w:rsidR="0073576A" w:rsidRPr="00264811" w:rsidRDefault="0073576A" w:rsidP="00A421E0">
            <w:r w:rsidRPr="00264811">
              <w:rPr>
                <w:rFonts w:hint="cs"/>
              </w:rPr>
              <w:t>Format</w:t>
            </w:r>
          </w:p>
        </w:tc>
        <w:tc>
          <w:tcPr>
            <w:tcW w:w="1378" w:type="dxa"/>
            <w:vAlign w:val="center"/>
          </w:tcPr>
          <w:p w14:paraId="6B895AE5" w14:textId="77777777" w:rsidR="0073576A" w:rsidRPr="00264811" w:rsidRDefault="0073576A" w:rsidP="00A421E0">
            <w:r w:rsidRPr="00264811">
              <w:rPr>
                <w:rFonts w:hint="cs"/>
              </w:rPr>
              <w:t>Description</w:t>
            </w:r>
          </w:p>
        </w:tc>
        <w:tc>
          <w:tcPr>
            <w:tcW w:w="1339" w:type="dxa"/>
            <w:vAlign w:val="center"/>
          </w:tcPr>
          <w:p w14:paraId="0F70E593" w14:textId="77777777" w:rsidR="0073576A" w:rsidRPr="00264811" w:rsidRDefault="0073576A" w:rsidP="00A421E0">
            <w:r w:rsidRPr="00264811">
              <w:rPr>
                <w:rFonts w:hint="cs"/>
              </w:rPr>
              <w:t>Key</w:t>
            </w:r>
          </w:p>
        </w:tc>
      </w:tr>
      <w:tr w:rsidR="0073576A" w:rsidRPr="00264811" w14:paraId="5B828EEB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74F7078F" w14:textId="77777777" w:rsidR="0073576A" w:rsidRPr="00264811" w:rsidRDefault="0073576A" w:rsidP="00A421E0">
            <w:r w:rsidRPr="00264811">
              <w:rPr>
                <w:rFonts w:hint="cs"/>
              </w:rPr>
              <w:t>_id</w:t>
            </w:r>
          </w:p>
        </w:tc>
        <w:tc>
          <w:tcPr>
            <w:tcW w:w="850" w:type="dxa"/>
            <w:vAlign w:val="center"/>
          </w:tcPr>
          <w:p w14:paraId="43E9EDC3" w14:textId="77777777" w:rsidR="0073576A" w:rsidRPr="00264811" w:rsidRDefault="0073576A" w:rsidP="00A421E0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00533294" w14:textId="77777777" w:rsidR="0073576A" w:rsidRPr="00264811" w:rsidRDefault="0073576A" w:rsidP="00A421E0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12C7F7FD" w14:textId="77777777" w:rsidR="0073576A" w:rsidRPr="00264811" w:rsidRDefault="0073576A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1C815C70" w14:textId="77777777" w:rsidR="0073576A" w:rsidRPr="00264811" w:rsidRDefault="0073576A" w:rsidP="00A421E0">
            <w:r w:rsidRPr="00264811">
              <w:rPr>
                <w:rFonts w:hint="cs"/>
                <w:cs/>
              </w:rPr>
              <w:t>รหัสบริษัท</w:t>
            </w:r>
          </w:p>
        </w:tc>
        <w:tc>
          <w:tcPr>
            <w:tcW w:w="1339" w:type="dxa"/>
            <w:vAlign w:val="center"/>
          </w:tcPr>
          <w:p w14:paraId="29C3E706" w14:textId="77777777" w:rsidR="0073576A" w:rsidRPr="00264811" w:rsidRDefault="0073576A" w:rsidP="00A421E0">
            <w:r w:rsidRPr="00264811">
              <w:rPr>
                <w:rFonts w:hint="cs"/>
              </w:rPr>
              <w:t>Primary key</w:t>
            </w:r>
          </w:p>
        </w:tc>
      </w:tr>
      <w:tr w:rsidR="0073576A" w:rsidRPr="00264811" w14:paraId="09F871CE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AB1C0FC" w14:textId="77777777" w:rsidR="0073576A" w:rsidRPr="00264811" w:rsidRDefault="0073576A" w:rsidP="00A421E0">
            <w:proofErr w:type="spellStart"/>
            <w:r w:rsidRPr="00264811">
              <w:rPr>
                <w:rFonts w:hint="cs"/>
              </w:rPr>
              <w:t>short_company</w:t>
            </w:r>
            <w:proofErr w:type="spellEnd"/>
          </w:p>
        </w:tc>
        <w:tc>
          <w:tcPr>
            <w:tcW w:w="850" w:type="dxa"/>
            <w:vAlign w:val="center"/>
          </w:tcPr>
          <w:p w14:paraId="504567CD" w14:textId="77777777" w:rsidR="0073576A" w:rsidRPr="00264811" w:rsidRDefault="0073576A" w:rsidP="00A421E0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11ABFEAA" w14:textId="77777777" w:rsidR="0073576A" w:rsidRPr="00264811" w:rsidRDefault="0073576A" w:rsidP="00A421E0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0E557569" w14:textId="77777777" w:rsidR="0073576A" w:rsidRPr="00264811" w:rsidRDefault="0073576A" w:rsidP="00A421E0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7F85F2B7" w14:textId="77777777" w:rsidR="0073576A" w:rsidRPr="00264811" w:rsidRDefault="0073576A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ชื่อย่อบริษัท</w:t>
            </w:r>
          </w:p>
        </w:tc>
        <w:tc>
          <w:tcPr>
            <w:tcW w:w="1339" w:type="dxa"/>
            <w:vAlign w:val="center"/>
          </w:tcPr>
          <w:p w14:paraId="50BD51D0" w14:textId="77777777" w:rsidR="0073576A" w:rsidRPr="00264811" w:rsidRDefault="0073576A" w:rsidP="00A421E0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6F12EDE7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1B32AC21" w14:textId="77777777" w:rsidR="0073576A" w:rsidRPr="00264811" w:rsidRDefault="0073576A" w:rsidP="00A421E0">
            <w:proofErr w:type="spellStart"/>
            <w:r w:rsidRPr="00264811">
              <w:rPr>
                <w:rFonts w:hint="cs"/>
              </w:rPr>
              <w:t>th_company_name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2021BA0" w14:textId="77777777" w:rsidR="0073576A" w:rsidRPr="00264811" w:rsidRDefault="0073576A" w:rsidP="00A421E0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25EA6DFE" w14:textId="77777777" w:rsidR="0073576A" w:rsidRPr="00264811" w:rsidRDefault="0073576A" w:rsidP="00A421E0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D8A6AD7" w14:textId="77777777" w:rsidR="0073576A" w:rsidRPr="00264811" w:rsidRDefault="0073576A" w:rsidP="00A421E0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231821D" w14:textId="77777777" w:rsidR="0073576A" w:rsidRPr="00264811" w:rsidRDefault="0073576A" w:rsidP="00A421E0">
            <w:r w:rsidRPr="00264811">
              <w:rPr>
                <w:rFonts w:hint="cs"/>
                <w:cs/>
              </w:rPr>
              <w:t>ชื่อบริษัทภาษาไทย</w:t>
            </w:r>
          </w:p>
        </w:tc>
        <w:tc>
          <w:tcPr>
            <w:tcW w:w="1339" w:type="dxa"/>
            <w:vAlign w:val="center"/>
          </w:tcPr>
          <w:p w14:paraId="30595B5E" w14:textId="77777777" w:rsidR="0073576A" w:rsidRPr="00264811" w:rsidRDefault="0073576A" w:rsidP="00A421E0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7BCEF843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43D9F12" w14:textId="77777777" w:rsidR="0073576A" w:rsidRPr="00264811" w:rsidRDefault="0073576A" w:rsidP="00A421E0">
            <w:proofErr w:type="spellStart"/>
            <w:r w:rsidRPr="00264811">
              <w:rPr>
                <w:rFonts w:hint="cs"/>
              </w:rPr>
              <w:t>eng_company_name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B0C3B9A" w14:textId="77777777" w:rsidR="0073576A" w:rsidRPr="00264811" w:rsidRDefault="0073576A" w:rsidP="00A421E0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6F57300D" w14:textId="77777777" w:rsidR="0073576A" w:rsidRPr="00264811" w:rsidRDefault="0073576A" w:rsidP="00A421E0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7EDB49E5" w14:textId="77777777" w:rsidR="0073576A" w:rsidRPr="00264811" w:rsidRDefault="0073576A" w:rsidP="00A421E0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DAEDB0A" w14:textId="77777777" w:rsidR="0073576A" w:rsidRPr="00264811" w:rsidRDefault="0073576A" w:rsidP="00A421E0">
            <w:r w:rsidRPr="00264811">
              <w:rPr>
                <w:rFonts w:hint="cs"/>
                <w:cs/>
              </w:rPr>
              <w:t>ชื่อบริษัทภาษาอังกฤษ</w:t>
            </w:r>
          </w:p>
        </w:tc>
        <w:tc>
          <w:tcPr>
            <w:tcW w:w="1339" w:type="dxa"/>
            <w:vAlign w:val="center"/>
          </w:tcPr>
          <w:p w14:paraId="7815EA6B" w14:textId="77777777" w:rsidR="0073576A" w:rsidRPr="00264811" w:rsidRDefault="0073576A" w:rsidP="00A421E0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2ADEAA2C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E172A09" w14:textId="77777777" w:rsidR="0073576A" w:rsidRPr="00264811" w:rsidRDefault="0073576A" w:rsidP="00A421E0">
            <w:proofErr w:type="spellStart"/>
            <w:r w:rsidRPr="00264811">
              <w:rPr>
                <w:rFonts w:hint="cs"/>
              </w:rPr>
              <w:t>type_business</w:t>
            </w:r>
            <w:proofErr w:type="spellEnd"/>
          </w:p>
        </w:tc>
        <w:tc>
          <w:tcPr>
            <w:tcW w:w="850" w:type="dxa"/>
            <w:vAlign w:val="center"/>
          </w:tcPr>
          <w:p w14:paraId="69B4734F" w14:textId="77777777" w:rsidR="0073576A" w:rsidRPr="00264811" w:rsidRDefault="0073576A" w:rsidP="00A421E0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4AB887F2" w14:textId="77777777" w:rsidR="0073576A" w:rsidRPr="00264811" w:rsidRDefault="0073576A" w:rsidP="00A421E0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4443E7C" w14:textId="77777777" w:rsidR="0073576A" w:rsidRPr="00264811" w:rsidRDefault="0073576A" w:rsidP="00A421E0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91DE047" w14:textId="77777777" w:rsidR="0073576A" w:rsidRPr="00264811" w:rsidRDefault="0073576A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ประเภทธุรกิจ</w:t>
            </w:r>
          </w:p>
        </w:tc>
        <w:tc>
          <w:tcPr>
            <w:tcW w:w="1339" w:type="dxa"/>
            <w:vAlign w:val="center"/>
          </w:tcPr>
          <w:p w14:paraId="3A31FDB4" w14:textId="77777777" w:rsidR="0073576A" w:rsidRPr="00264811" w:rsidRDefault="0073576A" w:rsidP="00A421E0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5D96DC8F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B333446" w14:textId="77777777" w:rsidR="0073576A" w:rsidRPr="00264811" w:rsidRDefault="0073576A" w:rsidP="00A421E0">
            <w:r w:rsidRPr="00264811">
              <w:rPr>
                <w:rFonts w:hint="cs"/>
              </w:rPr>
              <w:t>product</w:t>
            </w:r>
          </w:p>
        </w:tc>
        <w:tc>
          <w:tcPr>
            <w:tcW w:w="850" w:type="dxa"/>
            <w:vAlign w:val="center"/>
          </w:tcPr>
          <w:p w14:paraId="3669368D" w14:textId="77777777" w:rsidR="0073576A" w:rsidRPr="00264811" w:rsidRDefault="0073576A" w:rsidP="00A421E0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D5E7FE2" w14:textId="77777777" w:rsidR="0073576A" w:rsidRPr="00264811" w:rsidRDefault="0073576A" w:rsidP="00A421E0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  <w:vAlign w:val="center"/>
          </w:tcPr>
          <w:p w14:paraId="2D5CF7F0" w14:textId="77777777" w:rsidR="0073576A" w:rsidRPr="00264811" w:rsidRDefault="0073576A" w:rsidP="00A421E0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2A08F52" w14:textId="77777777" w:rsidR="0073576A" w:rsidRPr="00264811" w:rsidRDefault="0073576A" w:rsidP="00A421E0">
            <w:r w:rsidRPr="00264811">
              <w:rPr>
                <w:rFonts w:hint="cs"/>
                <w:cs/>
              </w:rPr>
              <w:t>ประเภทสินค้า</w:t>
            </w:r>
          </w:p>
        </w:tc>
        <w:tc>
          <w:tcPr>
            <w:tcW w:w="1339" w:type="dxa"/>
            <w:vAlign w:val="center"/>
          </w:tcPr>
          <w:p w14:paraId="44A73486" w14:textId="77777777" w:rsidR="0073576A" w:rsidRPr="00264811" w:rsidRDefault="0073576A" w:rsidP="00A421E0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4F28AC50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7F9838A8" w14:textId="77777777" w:rsidR="0073576A" w:rsidRPr="00264811" w:rsidRDefault="0073576A" w:rsidP="00A421E0">
            <w:proofErr w:type="spellStart"/>
            <w:r w:rsidRPr="00264811">
              <w:rPr>
                <w:rFonts w:hint="cs"/>
              </w:rPr>
              <w:t>type_innovation</w:t>
            </w:r>
            <w:proofErr w:type="spellEnd"/>
          </w:p>
        </w:tc>
        <w:tc>
          <w:tcPr>
            <w:tcW w:w="850" w:type="dxa"/>
            <w:vAlign w:val="center"/>
          </w:tcPr>
          <w:p w14:paraId="0DC275A7" w14:textId="77777777" w:rsidR="0073576A" w:rsidRPr="00264811" w:rsidRDefault="0073576A" w:rsidP="00A421E0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8283B71" w14:textId="77777777" w:rsidR="0073576A" w:rsidRPr="00264811" w:rsidRDefault="0073576A" w:rsidP="00A421E0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3A7D4B99" w14:textId="77777777" w:rsidR="0073576A" w:rsidRPr="00264811" w:rsidRDefault="0073576A" w:rsidP="00A421E0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73C9F5A2" w14:textId="77777777" w:rsidR="0073576A" w:rsidRPr="00264811" w:rsidRDefault="0073576A" w:rsidP="00A421E0">
            <w:r w:rsidRPr="00264811">
              <w:rPr>
                <w:rFonts w:hint="cs"/>
                <w:cs/>
              </w:rPr>
              <w:t>ประเภทเทคโนโลยี</w:t>
            </w:r>
          </w:p>
        </w:tc>
        <w:tc>
          <w:tcPr>
            <w:tcW w:w="1339" w:type="dxa"/>
            <w:vAlign w:val="center"/>
          </w:tcPr>
          <w:p w14:paraId="25E14BE1" w14:textId="77777777" w:rsidR="0073576A" w:rsidRPr="00264811" w:rsidRDefault="0073576A" w:rsidP="00A421E0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982F436" w14:textId="77777777" w:rsidTr="00942E34">
        <w:trPr>
          <w:trHeight w:val="454"/>
        </w:trPr>
        <w:tc>
          <w:tcPr>
            <w:tcW w:w="2824" w:type="dxa"/>
          </w:tcPr>
          <w:p w14:paraId="30E5E5C3" w14:textId="77777777" w:rsidR="00942E34" w:rsidRPr="00264811" w:rsidRDefault="00942E34" w:rsidP="00A421E0">
            <w:r w:rsidRPr="00264811">
              <w:rPr>
                <w:rFonts w:hint="cs"/>
              </w:rPr>
              <w:t>detail</w:t>
            </w:r>
          </w:p>
        </w:tc>
        <w:tc>
          <w:tcPr>
            <w:tcW w:w="850" w:type="dxa"/>
          </w:tcPr>
          <w:p w14:paraId="7EAC37B0" w14:textId="77777777" w:rsidR="00942E34" w:rsidRPr="00264811" w:rsidRDefault="00942E34" w:rsidP="00A421E0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FE15094" w14:textId="77777777" w:rsidR="00942E34" w:rsidRPr="00264811" w:rsidRDefault="00942E34" w:rsidP="00A421E0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71DCF822" w14:textId="77777777" w:rsidR="00942E34" w:rsidRPr="00264811" w:rsidRDefault="00942E34" w:rsidP="00A421E0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45281D4C" w14:textId="77777777" w:rsidR="00942E34" w:rsidRPr="00264811" w:rsidRDefault="00942E34" w:rsidP="00A421E0">
            <w:r w:rsidRPr="00264811">
              <w:rPr>
                <w:rFonts w:hint="cs"/>
                <w:cs/>
              </w:rPr>
              <w:t>รายละเอียดธุรกิจ</w:t>
            </w:r>
          </w:p>
        </w:tc>
        <w:tc>
          <w:tcPr>
            <w:tcW w:w="1339" w:type="dxa"/>
          </w:tcPr>
          <w:p w14:paraId="2EF8CAA5" w14:textId="77777777" w:rsidR="00942E34" w:rsidRPr="00264811" w:rsidRDefault="00942E34" w:rsidP="00A421E0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F40BF4D" w14:textId="77777777" w:rsidTr="00942E34">
        <w:trPr>
          <w:trHeight w:val="454"/>
        </w:trPr>
        <w:tc>
          <w:tcPr>
            <w:tcW w:w="2824" w:type="dxa"/>
          </w:tcPr>
          <w:p w14:paraId="4FDF6E0B" w14:textId="77777777" w:rsidR="00942E34" w:rsidRPr="00264811" w:rsidRDefault="00942E34" w:rsidP="00A421E0">
            <w:r w:rsidRPr="00264811">
              <w:rPr>
                <w:rFonts w:hint="cs"/>
              </w:rPr>
              <w:t>owner</w:t>
            </w:r>
          </w:p>
        </w:tc>
        <w:tc>
          <w:tcPr>
            <w:tcW w:w="850" w:type="dxa"/>
          </w:tcPr>
          <w:p w14:paraId="498D7F33" w14:textId="77777777" w:rsidR="00942E34" w:rsidRPr="00264811" w:rsidRDefault="00942E34" w:rsidP="00A421E0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455B43F" w14:textId="77777777" w:rsidR="00942E34" w:rsidRPr="00264811" w:rsidRDefault="00942E34" w:rsidP="00A421E0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76F0C43A" w14:textId="77777777" w:rsidR="00942E34" w:rsidRPr="00264811" w:rsidRDefault="00942E34" w:rsidP="00A421E0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0DA4E221" w14:textId="77777777" w:rsidR="00942E34" w:rsidRPr="00264811" w:rsidRDefault="00942E34" w:rsidP="00A421E0">
            <w:r w:rsidRPr="00264811">
              <w:rPr>
                <w:rFonts w:hint="cs"/>
                <w:cs/>
              </w:rPr>
              <w:t>เจ้าของ</w:t>
            </w:r>
          </w:p>
        </w:tc>
        <w:tc>
          <w:tcPr>
            <w:tcW w:w="1339" w:type="dxa"/>
          </w:tcPr>
          <w:p w14:paraId="0983C59D" w14:textId="77777777" w:rsidR="00942E34" w:rsidRPr="00264811" w:rsidRDefault="00942E34" w:rsidP="00A421E0">
            <w:r w:rsidRPr="00264811">
              <w:rPr>
                <w:rFonts w:hint="cs"/>
              </w:rPr>
              <w:t>Null</w:t>
            </w:r>
          </w:p>
        </w:tc>
      </w:tr>
    </w:tbl>
    <w:p w14:paraId="4B6967FD" w14:textId="6099057E" w:rsidR="0073576A" w:rsidRDefault="00942E34" w:rsidP="00A421E0">
      <w:pPr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ตาราง </w:t>
      </w:r>
      <w:r>
        <w:rPr>
          <w:b/>
          <w:bCs/>
        </w:rPr>
        <w:t xml:space="preserve">13 </w:t>
      </w:r>
      <w:r>
        <w:rPr>
          <w:rFonts w:hint="cs"/>
          <w:b/>
          <w:bCs/>
          <w:cs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942E34" w:rsidRPr="00264811" w14:paraId="71AD71E6" w14:textId="77777777" w:rsidTr="00150984">
        <w:trPr>
          <w:trHeight w:val="454"/>
        </w:trPr>
        <w:tc>
          <w:tcPr>
            <w:tcW w:w="2824" w:type="dxa"/>
          </w:tcPr>
          <w:p w14:paraId="380C6BA8" w14:textId="77777777" w:rsidR="00942E34" w:rsidRPr="00264811" w:rsidRDefault="00942E34" w:rsidP="00A421E0">
            <w:proofErr w:type="spellStart"/>
            <w:r w:rsidRPr="00264811">
              <w:rPr>
                <w:rFonts w:hint="cs"/>
              </w:rPr>
              <w:t>province_base</w:t>
            </w:r>
            <w:proofErr w:type="spellEnd"/>
          </w:p>
        </w:tc>
        <w:tc>
          <w:tcPr>
            <w:tcW w:w="850" w:type="dxa"/>
          </w:tcPr>
          <w:p w14:paraId="4F8AD17D" w14:textId="77777777" w:rsidR="00942E34" w:rsidRPr="00264811" w:rsidRDefault="00942E34" w:rsidP="00A421E0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B9390DD" w14:textId="77777777" w:rsidR="00942E34" w:rsidRPr="00264811" w:rsidRDefault="00942E34" w:rsidP="00A421E0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072929B5" w14:textId="77777777" w:rsidR="00942E34" w:rsidRPr="00264811" w:rsidRDefault="00942E34" w:rsidP="00A421E0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5131B9CD" w14:textId="77777777" w:rsidR="00942E34" w:rsidRPr="00264811" w:rsidRDefault="00942E34" w:rsidP="00A421E0">
            <w:r w:rsidRPr="00264811">
              <w:rPr>
                <w:rFonts w:hint="cs"/>
                <w:cs/>
              </w:rPr>
              <w:t>จังหวัดที่ตั้ง</w:t>
            </w:r>
          </w:p>
        </w:tc>
        <w:tc>
          <w:tcPr>
            <w:tcW w:w="1339" w:type="dxa"/>
          </w:tcPr>
          <w:p w14:paraId="7BB1DE63" w14:textId="77777777" w:rsidR="00942E34" w:rsidRPr="00264811" w:rsidRDefault="00942E34" w:rsidP="00A421E0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4228DAAF" w14:textId="77777777" w:rsidTr="00150984">
        <w:trPr>
          <w:trHeight w:val="454"/>
        </w:trPr>
        <w:tc>
          <w:tcPr>
            <w:tcW w:w="2824" w:type="dxa"/>
          </w:tcPr>
          <w:p w14:paraId="25F7812A" w14:textId="77777777" w:rsidR="00942E34" w:rsidRPr="00264811" w:rsidRDefault="00942E34" w:rsidP="00A421E0">
            <w:r w:rsidRPr="00264811">
              <w:rPr>
                <w:rFonts w:hint="cs"/>
              </w:rPr>
              <w:t>address</w:t>
            </w:r>
          </w:p>
        </w:tc>
        <w:tc>
          <w:tcPr>
            <w:tcW w:w="850" w:type="dxa"/>
          </w:tcPr>
          <w:p w14:paraId="2322DE6F" w14:textId="77777777" w:rsidR="00942E34" w:rsidRPr="00264811" w:rsidRDefault="00942E34" w:rsidP="00A421E0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0BBC0851" w14:textId="77777777" w:rsidR="00942E34" w:rsidRPr="00264811" w:rsidRDefault="00942E34" w:rsidP="00A421E0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4797C38C" w14:textId="77777777" w:rsidR="00942E34" w:rsidRPr="00264811" w:rsidRDefault="00942E34" w:rsidP="00A421E0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2435AD93" w14:textId="77777777" w:rsidR="00942E34" w:rsidRPr="00264811" w:rsidRDefault="00942E34" w:rsidP="00A421E0">
            <w:r w:rsidRPr="00264811">
              <w:rPr>
                <w:rFonts w:hint="cs"/>
                <w:cs/>
              </w:rPr>
              <w:t>ที่อยู่โดยละเอียด</w:t>
            </w:r>
          </w:p>
        </w:tc>
        <w:tc>
          <w:tcPr>
            <w:tcW w:w="1339" w:type="dxa"/>
          </w:tcPr>
          <w:p w14:paraId="3A50A077" w14:textId="77777777" w:rsidR="00942E34" w:rsidRPr="00264811" w:rsidRDefault="00942E34" w:rsidP="00A421E0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3CAD6AF7" w14:textId="77777777" w:rsidTr="00150984">
        <w:trPr>
          <w:trHeight w:val="454"/>
        </w:trPr>
        <w:tc>
          <w:tcPr>
            <w:tcW w:w="2824" w:type="dxa"/>
          </w:tcPr>
          <w:p w14:paraId="345A432B" w14:textId="77777777" w:rsidR="00942E34" w:rsidRPr="00264811" w:rsidRDefault="00942E34" w:rsidP="00A421E0">
            <w:proofErr w:type="spellStart"/>
            <w:r w:rsidRPr="00264811">
              <w:rPr>
                <w:rFonts w:hint="cs"/>
              </w:rPr>
              <w:t>phone_number</w:t>
            </w:r>
            <w:proofErr w:type="spellEnd"/>
          </w:p>
        </w:tc>
        <w:tc>
          <w:tcPr>
            <w:tcW w:w="850" w:type="dxa"/>
          </w:tcPr>
          <w:p w14:paraId="05CF8910" w14:textId="77777777" w:rsidR="00942E34" w:rsidRPr="00264811" w:rsidRDefault="00942E34" w:rsidP="00A421E0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05C9E662" w14:textId="77777777" w:rsidR="00942E34" w:rsidRPr="00264811" w:rsidRDefault="00942E34" w:rsidP="00A421E0">
            <w:r w:rsidRPr="00264811">
              <w:rPr>
                <w:rFonts w:hint="cs"/>
              </w:rPr>
              <w:t>20</w:t>
            </w:r>
          </w:p>
        </w:tc>
        <w:tc>
          <w:tcPr>
            <w:tcW w:w="1053" w:type="dxa"/>
          </w:tcPr>
          <w:p w14:paraId="2D980097" w14:textId="77777777" w:rsidR="00942E34" w:rsidRPr="00264811" w:rsidRDefault="00942E34" w:rsidP="00A421E0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3B5B632B" w14:textId="77777777" w:rsidR="00942E34" w:rsidRPr="00264811" w:rsidRDefault="00942E34" w:rsidP="00A421E0">
            <w:r w:rsidRPr="00264811">
              <w:rPr>
                <w:rFonts w:hint="cs"/>
                <w:cs/>
              </w:rPr>
              <w:t>เบอร์โทร</w:t>
            </w:r>
          </w:p>
        </w:tc>
        <w:tc>
          <w:tcPr>
            <w:tcW w:w="1339" w:type="dxa"/>
          </w:tcPr>
          <w:p w14:paraId="3BF838F2" w14:textId="77777777" w:rsidR="00942E34" w:rsidRPr="00264811" w:rsidRDefault="00942E34" w:rsidP="00A421E0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6C30204F" w14:textId="77777777" w:rsidTr="00150984">
        <w:trPr>
          <w:trHeight w:val="454"/>
        </w:trPr>
        <w:tc>
          <w:tcPr>
            <w:tcW w:w="2824" w:type="dxa"/>
          </w:tcPr>
          <w:p w14:paraId="63ED5168" w14:textId="77777777" w:rsidR="00942E34" w:rsidRPr="00264811" w:rsidRDefault="00942E34" w:rsidP="00A421E0">
            <w:r w:rsidRPr="00264811">
              <w:rPr>
                <w:rFonts w:hint="cs"/>
              </w:rPr>
              <w:t>email</w:t>
            </w:r>
          </w:p>
        </w:tc>
        <w:tc>
          <w:tcPr>
            <w:tcW w:w="850" w:type="dxa"/>
          </w:tcPr>
          <w:p w14:paraId="2258EE28" w14:textId="77777777" w:rsidR="00942E34" w:rsidRPr="00264811" w:rsidRDefault="00942E34" w:rsidP="00A421E0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48B5332C" w14:textId="77777777" w:rsidR="00942E34" w:rsidRPr="00264811" w:rsidRDefault="00942E34" w:rsidP="00A421E0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6A78F320" w14:textId="77777777" w:rsidR="00942E34" w:rsidRPr="00264811" w:rsidRDefault="00942E34" w:rsidP="00A421E0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3D141227" w14:textId="77777777" w:rsidR="00942E34" w:rsidRPr="00264811" w:rsidRDefault="00942E34" w:rsidP="00A421E0">
            <w:r w:rsidRPr="00264811">
              <w:rPr>
                <w:rFonts w:hint="cs"/>
                <w:cs/>
              </w:rPr>
              <w:t>อีเมล</w:t>
            </w:r>
          </w:p>
        </w:tc>
        <w:tc>
          <w:tcPr>
            <w:tcW w:w="1339" w:type="dxa"/>
          </w:tcPr>
          <w:p w14:paraId="460941DA" w14:textId="77777777" w:rsidR="00942E34" w:rsidRPr="00264811" w:rsidRDefault="00942E34" w:rsidP="00A421E0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A7A193A" w14:textId="77777777" w:rsidTr="00150984">
        <w:trPr>
          <w:trHeight w:val="454"/>
        </w:trPr>
        <w:tc>
          <w:tcPr>
            <w:tcW w:w="2824" w:type="dxa"/>
          </w:tcPr>
          <w:p w14:paraId="0D5467EB" w14:textId="77777777" w:rsidR="00942E34" w:rsidRPr="00264811" w:rsidRDefault="00942E34" w:rsidP="00A421E0">
            <w:r w:rsidRPr="00264811">
              <w:rPr>
                <w:rFonts w:hint="cs"/>
              </w:rPr>
              <w:t>website</w:t>
            </w:r>
          </w:p>
        </w:tc>
        <w:tc>
          <w:tcPr>
            <w:tcW w:w="850" w:type="dxa"/>
          </w:tcPr>
          <w:p w14:paraId="7A236787" w14:textId="77777777" w:rsidR="00942E34" w:rsidRPr="00264811" w:rsidRDefault="00942E34" w:rsidP="00A421E0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3B4798FC" w14:textId="77777777" w:rsidR="00942E34" w:rsidRPr="00264811" w:rsidRDefault="00942E34" w:rsidP="00A421E0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44C4C799" w14:textId="77777777" w:rsidR="00942E34" w:rsidRPr="00264811" w:rsidRDefault="00942E34" w:rsidP="00A421E0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4C2A206F" w14:textId="77777777" w:rsidR="00942E34" w:rsidRPr="00264811" w:rsidRDefault="00942E34" w:rsidP="00A421E0">
            <w:r w:rsidRPr="00264811">
              <w:rPr>
                <w:rFonts w:hint="cs"/>
                <w:cs/>
              </w:rPr>
              <w:t>เว็บไซต์</w:t>
            </w:r>
          </w:p>
        </w:tc>
        <w:tc>
          <w:tcPr>
            <w:tcW w:w="1339" w:type="dxa"/>
          </w:tcPr>
          <w:p w14:paraId="072B12BA" w14:textId="77777777" w:rsidR="00942E34" w:rsidRPr="00264811" w:rsidRDefault="00942E34" w:rsidP="00A421E0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32CBD077" w14:textId="77777777" w:rsidTr="00150984">
        <w:trPr>
          <w:trHeight w:val="454"/>
        </w:trPr>
        <w:tc>
          <w:tcPr>
            <w:tcW w:w="2824" w:type="dxa"/>
          </w:tcPr>
          <w:p w14:paraId="59268DA0" w14:textId="77777777" w:rsidR="00942E34" w:rsidRPr="00264811" w:rsidRDefault="00942E34" w:rsidP="00A421E0">
            <w:r w:rsidRPr="00264811">
              <w:rPr>
                <w:rFonts w:hint="cs"/>
              </w:rPr>
              <w:t>source</w:t>
            </w:r>
          </w:p>
        </w:tc>
        <w:tc>
          <w:tcPr>
            <w:tcW w:w="850" w:type="dxa"/>
          </w:tcPr>
          <w:p w14:paraId="37141EDF" w14:textId="77777777" w:rsidR="00942E34" w:rsidRPr="00264811" w:rsidRDefault="00942E34" w:rsidP="00A421E0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9F1327F" w14:textId="77777777" w:rsidR="00942E34" w:rsidRPr="00264811" w:rsidRDefault="00942E34" w:rsidP="00A421E0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552AF1AD" w14:textId="77777777" w:rsidR="00942E34" w:rsidRPr="00264811" w:rsidRDefault="00942E34" w:rsidP="00A421E0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6B8654E2" w14:textId="77777777" w:rsidR="00942E34" w:rsidRPr="00264811" w:rsidRDefault="00942E34" w:rsidP="00A421E0">
            <w:r w:rsidRPr="00264811">
              <w:rPr>
                <w:rFonts w:hint="cs"/>
                <w:cs/>
              </w:rPr>
              <w:t>ที่มาข้อมูล</w:t>
            </w:r>
          </w:p>
        </w:tc>
        <w:tc>
          <w:tcPr>
            <w:tcW w:w="1339" w:type="dxa"/>
          </w:tcPr>
          <w:p w14:paraId="1B73568B" w14:textId="77777777" w:rsidR="00942E34" w:rsidRPr="00264811" w:rsidRDefault="00942E34" w:rsidP="00A421E0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50D1D311" w14:textId="77777777" w:rsidTr="00150984">
        <w:trPr>
          <w:trHeight w:val="454"/>
        </w:trPr>
        <w:tc>
          <w:tcPr>
            <w:tcW w:w="2824" w:type="dxa"/>
          </w:tcPr>
          <w:p w14:paraId="50092106" w14:textId="77777777" w:rsidR="00942E34" w:rsidRPr="00264811" w:rsidRDefault="00942E34" w:rsidP="00A421E0">
            <w:r w:rsidRPr="00264811">
              <w:rPr>
                <w:rFonts w:hint="cs"/>
              </w:rPr>
              <w:t>cluster</w:t>
            </w:r>
          </w:p>
        </w:tc>
        <w:tc>
          <w:tcPr>
            <w:tcW w:w="850" w:type="dxa"/>
          </w:tcPr>
          <w:p w14:paraId="0944BB13" w14:textId="77777777" w:rsidR="00942E34" w:rsidRPr="00264811" w:rsidRDefault="00942E34" w:rsidP="00A421E0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CC97DDA" w14:textId="77777777" w:rsidR="00942E34" w:rsidRPr="00264811" w:rsidRDefault="00942E34" w:rsidP="00A421E0">
            <w:r w:rsidRPr="00264811">
              <w:rPr>
                <w:rFonts w:hint="cs"/>
              </w:rPr>
              <w:t>1</w:t>
            </w:r>
          </w:p>
        </w:tc>
        <w:tc>
          <w:tcPr>
            <w:tcW w:w="1053" w:type="dxa"/>
          </w:tcPr>
          <w:p w14:paraId="48EDE5A4" w14:textId="77777777" w:rsidR="00942E34" w:rsidRPr="00264811" w:rsidRDefault="00942E34" w:rsidP="00A421E0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698FAF6C" w14:textId="77777777" w:rsidR="00942E34" w:rsidRPr="00264811" w:rsidRDefault="00942E34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1339" w:type="dxa"/>
          </w:tcPr>
          <w:p w14:paraId="4849C330" w14:textId="77777777" w:rsidR="00942E34" w:rsidRPr="00264811" w:rsidRDefault="00942E34" w:rsidP="00A421E0">
            <w:r w:rsidRPr="00264811">
              <w:rPr>
                <w:rFonts w:hint="cs"/>
              </w:rPr>
              <w:t>Not Null</w:t>
            </w:r>
          </w:p>
        </w:tc>
      </w:tr>
    </w:tbl>
    <w:p w14:paraId="697491DB" w14:textId="02D0A9D2" w:rsidR="00942E34" w:rsidRDefault="00942E34" w:rsidP="00A421E0">
      <w:pPr>
        <w:rPr>
          <w:b/>
          <w:bCs/>
        </w:rPr>
      </w:pPr>
    </w:p>
    <w:p w14:paraId="1A0F85D4" w14:textId="7F038141" w:rsidR="00942E34" w:rsidRDefault="00C8032C" w:rsidP="00A421E0">
      <w:pPr>
        <w:pStyle w:val="Heading2"/>
      </w:pPr>
      <w:bookmarkStart w:id="92" w:name="_Toc129250961"/>
      <w:r>
        <w:t>3.5</w:t>
      </w:r>
      <w:r>
        <w:rPr>
          <w:rFonts w:hint="cs"/>
          <w:cs/>
        </w:rPr>
        <w:t xml:space="preserve"> การออกแบบหน้าจอ</w:t>
      </w:r>
      <w:bookmarkEnd w:id="92"/>
    </w:p>
    <w:p w14:paraId="4482A60F" w14:textId="405369BB" w:rsidR="005E14F9" w:rsidRDefault="005E14F9" w:rsidP="00A421E0">
      <w:pPr>
        <w:jc w:val="thaiDistribute"/>
      </w:pPr>
      <w:r>
        <w:rPr>
          <w:cs/>
        </w:rPr>
        <w:tab/>
      </w:r>
      <w:r w:rsidRPr="00264811">
        <w:rPr>
          <w:rFonts w:hint="cs"/>
          <w:cs/>
        </w:rPr>
        <w:t xml:space="preserve">การออกแบบหน้าจอหรือ </w:t>
      </w:r>
      <w:r w:rsidRPr="00264811">
        <w:rPr>
          <w:rFonts w:hint="cs"/>
        </w:rPr>
        <w:t xml:space="preserve">UI design </w:t>
      </w:r>
      <w:r w:rsidRPr="00264811">
        <w:rPr>
          <w:rFonts w:hint="cs"/>
          <w:cs/>
        </w:rPr>
        <w:t>นั้นเป็นส่วนที่ผู้พัฒนาโปรแกรมต้องทำเนื่องจากหน้าจอนั้นเป็นส่วนสำคัญที่จะเชื่อมต่อกับผู้ใช้งานโปรแกรมหรือก็คือส่วนที่ผู้ใช้งานจะเห็น สั่งการ และโต้ตอบได้ ซึ่งจะมั่งเน้นการออกแบบในทางด้านของหน้าตา ปุ่ม ช่องที่ใช้พิมพ์สำหรับค้นหา ขนาดตัวอักษร สี และรูปภาพเป็นต้น</w:t>
      </w:r>
    </w:p>
    <w:p w14:paraId="38ACD611" w14:textId="34D51C66" w:rsidR="005E14F9" w:rsidRDefault="005E14F9" w:rsidP="00A421E0">
      <w:pPr>
        <w:jc w:val="thaiDistribute"/>
        <w:rPr>
          <w:rFonts w:hint="cs"/>
        </w:rPr>
      </w:pPr>
      <w:r>
        <w:rPr>
          <w:cs/>
        </w:rPr>
        <w:tab/>
      </w:r>
      <w:r w:rsidRPr="00264811">
        <w:rPr>
          <w:rFonts w:hint="cs"/>
          <w:cs/>
        </w:rPr>
        <w:t xml:space="preserve">การออกแบบหน้าจอสำหรับการค้นหาสถานประกอบการสำหรับฝึกงานด้วยเทคโนโลยีปัญญาประดิษฐ์นั้น จะเน้นในแพลตฟอร์มที่เป็นหน้าจอคอมพิวเตอร์หรือ </w:t>
      </w:r>
      <w:r w:rsidRPr="00264811">
        <w:rPr>
          <w:rFonts w:hint="cs"/>
        </w:rPr>
        <w:t xml:space="preserve">Desktop </w:t>
      </w:r>
      <w:r w:rsidRPr="00264811">
        <w:rPr>
          <w:rFonts w:hint="cs"/>
          <w:cs/>
        </w:rPr>
        <w:t>เป็นหลัก โดยมีรายละเอียดดังนี้</w:t>
      </w:r>
    </w:p>
    <w:p w14:paraId="11137AA1" w14:textId="4D8FF92B" w:rsidR="005E14F9" w:rsidRDefault="00A23501" w:rsidP="00A421E0">
      <w:pPr>
        <w:jc w:val="thaiDistribute"/>
      </w:pPr>
      <w:r>
        <w:rPr>
          <w:rFonts w:hint="cs"/>
          <w:noProof/>
        </w:rPr>
        <w:drawing>
          <wp:anchor distT="0" distB="0" distL="114300" distR="114300" simplePos="0" relativeHeight="252108800" behindDoc="0" locked="0" layoutInCell="1" allowOverlap="1" wp14:anchorId="41E635FA" wp14:editId="6EA8A33E">
            <wp:simplePos x="0" y="0"/>
            <wp:positionH relativeFrom="column">
              <wp:posOffset>1717040</wp:posOffset>
            </wp:positionH>
            <wp:positionV relativeFrom="paragraph">
              <wp:posOffset>207010</wp:posOffset>
            </wp:positionV>
            <wp:extent cx="233680" cy="233680"/>
            <wp:effectExtent l="0" t="0" r="0" b="0"/>
            <wp:wrapNone/>
            <wp:docPr id="85" name="Graphic 85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4F9">
        <w:rPr>
          <w:cs/>
        </w:rPr>
        <w:tab/>
      </w:r>
      <w:r w:rsidR="005E14F9">
        <w:t xml:space="preserve">3.5.1 </w:t>
      </w:r>
      <w:r w:rsidR="005E14F9" w:rsidRPr="00264811">
        <w:rPr>
          <w:rFonts w:hint="cs"/>
          <w:cs/>
        </w:rPr>
        <w:t>หน้าแรก</w:t>
      </w:r>
    </w:p>
    <w:p w14:paraId="09BFD458" w14:textId="52B27774" w:rsidR="005E14F9" w:rsidRPr="00264811" w:rsidRDefault="00A23501" w:rsidP="00A421E0">
      <w:pPr>
        <w:jc w:val="center"/>
        <w:rPr>
          <w:cs/>
        </w:rPr>
      </w:pPr>
      <w:r>
        <w:rPr>
          <w:rFonts w:hint="cs"/>
          <w:noProof/>
        </w:rPr>
        <w:drawing>
          <wp:anchor distT="0" distB="0" distL="114300" distR="114300" simplePos="0" relativeHeight="252110848" behindDoc="0" locked="0" layoutInCell="1" allowOverlap="1" wp14:anchorId="46EC1119" wp14:editId="1A724E06">
            <wp:simplePos x="0" y="0"/>
            <wp:positionH relativeFrom="column">
              <wp:posOffset>809487</wp:posOffset>
            </wp:positionH>
            <wp:positionV relativeFrom="paragraph">
              <wp:posOffset>1874437</wp:posOffset>
            </wp:positionV>
            <wp:extent cx="233680" cy="233680"/>
            <wp:effectExtent l="0" t="0" r="0" b="0"/>
            <wp:wrapNone/>
            <wp:docPr id="124" name="Graphic 124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Graphic 124" descr="Badge 3 with solid fill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2109824" behindDoc="0" locked="0" layoutInCell="1" allowOverlap="1" wp14:anchorId="60BE8028" wp14:editId="443DBF9F">
            <wp:simplePos x="0" y="0"/>
            <wp:positionH relativeFrom="column">
              <wp:posOffset>1422897</wp:posOffset>
            </wp:positionH>
            <wp:positionV relativeFrom="paragraph">
              <wp:posOffset>905565</wp:posOffset>
            </wp:positionV>
            <wp:extent cx="234000" cy="234000"/>
            <wp:effectExtent l="0" t="0" r="0" b="0"/>
            <wp:wrapNone/>
            <wp:docPr id="104" name="Graphic 104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Graphic 104" descr="Badge with solid fill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4F9" w:rsidRPr="00264811">
        <w:rPr>
          <w:rFonts w:hint="cs"/>
          <w:noProof/>
        </w:rPr>
        <w:drawing>
          <wp:inline distT="0" distB="0" distL="0" distR="0" wp14:anchorId="68D60513" wp14:editId="718EE390">
            <wp:extent cx="4320000" cy="2700000"/>
            <wp:effectExtent l="0" t="0" r="0" b="5715"/>
            <wp:docPr id="504" name="Picture 50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 descr="Graphical user interface, application, Teams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A6FD" w14:textId="6EAF3D82" w:rsidR="005E14F9" w:rsidRDefault="005E14F9" w:rsidP="00A421E0">
      <w:pPr>
        <w:pStyle w:val="Caption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31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93" w:name="_Toc129788556"/>
      <w:r>
        <w:rPr>
          <w:rFonts w:hint="cs"/>
          <w:cs/>
        </w:rPr>
        <w:t>หน้าแรก</w:t>
      </w:r>
      <w:bookmarkEnd w:id="93"/>
    </w:p>
    <w:p w14:paraId="53D796DE" w14:textId="77777777" w:rsidR="0069533D" w:rsidRPr="0069533D" w:rsidRDefault="0069533D" w:rsidP="0069533D">
      <w:pPr>
        <w:rPr>
          <w:rFonts w:hint="cs"/>
        </w:rPr>
      </w:pPr>
    </w:p>
    <w:p w14:paraId="190A3D65" w14:textId="77777777" w:rsidR="00925BF0" w:rsidRDefault="00925BF0" w:rsidP="00A421E0">
      <w:r>
        <w:tab/>
      </w:r>
      <w:r>
        <w:rPr>
          <w:rFonts w:hint="cs"/>
          <w:cs/>
        </w:rPr>
        <w:t xml:space="preserve">จากภาพที่ </w:t>
      </w:r>
      <w:r>
        <w:t xml:space="preserve">29 </w:t>
      </w:r>
      <w:r>
        <w:rPr>
          <w:rFonts w:hint="cs"/>
          <w:cs/>
        </w:rPr>
        <w:t>แสดงการออกแบบหน้าแรกของเว็บไซต์ซึ่งประกอบไปด้วยส่วนประกอบดังนี้</w:t>
      </w:r>
    </w:p>
    <w:p w14:paraId="3B4EAE93" w14:textId="5C066E48" w:rsidR="00925BF0" w:rsidRDefault="00925BF0" w:rsidP="00A421E0">
      <w:pPr>
        <w:rPr>
          <w:rFonts w:hint="cs"/>
        </w:rPr>
      </w:pPr>
      <w:r>
        <w:rPr>
          <w:rFonts w:hint="cs"/>
          <w:cs/>
        </w:rPr>
        <w:t xml:space="preserve">หมายเลข </w:t>
      </w:r>
      <w:r>
        <w:t xml:space="preserve">1 </w:t>
      </w:r>
      <w:r>
        <w:rPr>
          <w:rFonts w:hint="cs"/>
          <w:cs/>
        </w:rPr>
        <w:t>เมนูหลักสามารถเชื่อมโยงไปยังหน้าแสดงรายละเอียดของเว็บไซต์ หน้าสถานประกอบการทั้งหมด และหน้าสถานประกอบการแต่ละประเภท</w:t>
      </w:r>
    </w:p>
    <w:p w14:paraId="109E8788" w14:textId="6EF554F3" w:rsidR="00925BF0" w:rsidRDefault="00925BF0" w:rsidP="00A421E0">
      <w:r>
        <w:rPr>
          <w:rFonts w:hint="cs"/>
          <w:cs/>
        </w:rPr>
        <w:lastRenderedPageBreak/>
        <w:t xml:space="preserve">หมายเลข </w:t>
      </w:r>
      <w:r>
        <w:t xml:space="preserve">2 </w:t>
      </w:r>
      <w:r>
        <w:rPr>
          <w:rFonts w:hint="cs"/>
          <w:cs/>
        </w:rPr>
        <w:t>เป็นช่องสำหรับระบุความสนใจของผู้ใช้เพื่อนำไปค้นหากลุ่มบริษัทที่มีความคล้าย</w:t>
      </w:r>
    </w:p>
    <w:p w14:paraId="54C8D215" w14:textId="00341BD8" w:rsidR="00925BF0" w:rsidRDefault="00925BF0" w:rsidP="00A421E0">
      <w:r>
        <w:rPr>
          <w:rFonts w:hint="cs"/>
          <w:cs/>
        </w:rPr>
        <w:t xml:space="preserve">หมายเลข </w:t>
      </w:r>
      <w:r>
        <w:t xml:space="preserve">3 </w:t>
      </w:r>
      <w:r>
        <w:rPr>
          <w:rFonts w:hint="cs"/>
          <w:cs/>
        </w:rPr>
        <w:t>เป็นการแนะนำบริษั</w:t>
      </w:r>
      <w:r w:rsidR="00EE58E1">
        <w:rPr>
          <w:rFonts w:hint="cs"/>
          <w:cs/>
        </w:rPr>
        <w:t>ท</w:t>
      </w:r>
      <w:r>
        <w:rPr>
          <w:rFonts w:hint="cs"/>
          <w:cs/>
        </w:rPr>
        <w:t>ที่</w:t>
      </w:r>
      <w:r w:rsidR="00CC473B">
        <w:rPr>
          <w:rFonts w:hint="cs"/>
          <w:cs/>
        </w:rPr>
        <w:t>น่าสนใจจากที่อยู่ในฐานข้อมูล</w:t>
      </w:r>
    </w:p>
    <w:p w14:paraId="338BA9AD" w14:textId="77777777" w:rsidR="00CC473B" w:rsidRDefault="00CC473B" w:rsidP="00A421E0">
      <w:pPr>
        <w:rPr>
          <w:rFonts w:hint="cs"/>
          <w:cs/>
        </w:rPr>
      </w:pPr>
    </w:p>
    <w:p w14:paraId="18E1D059" w14:textId="4E469A1D" w:rsidR="005E14F9" w:rsidRDefault="005E14F9" w:rsidP="00A421E0">
      <w:r>
        <w:rPr>
          <w:cs/>
        </w:rPr>
        <w:tab/>
      </w:r>
      <w:r>
        <w:t xml:space="preserve">3.5.2 </w:t>
      </w:r>
      <w:r>
        <w:rPr>
          <w:rFonts w:hint="cs"/>
          <w:cs/>
        </w:rPr>
        <w:t>หน้าเกี่ยวกับ</w:t>
      </w:r>
    </w:p>
    <w:p w14:paraId="18A22C10" w14:textId="0B0A92EA" w:rsidR="005E14F9" w:rsidRPr="00264811" w:rsidRDefault="00A23501" w:rsidP="00A421E0">
      <w:pPr>
        <w:jc w:val="center"/>
      </w:pPr>
      <w:r>
        <w:rPr>
          <w:rFonts w:hint="cs"/>
          <w:noProof/>
        </w:rPr>
        <w:drawing>
          <wp:anchor distT="0" distB="0" distL="114300" distR="114300" simplePos="0" relativeHeight="252112896" behindDoc="0" locked="0" layoutInCell="1" allowOverlap="1" wp14:anchorId="06CCB16D" wp14:editId="38FF0F66">
            <wp:simplePos x="0" y="0"/>
            <wp:positionH relativeFrom="column">
              <wp:posOffset>834887</wp:posOffset>
            </wp:positionH>
            <wp:positionV relativeFrom="paragraph">
              <wp:posOffset>627518</wp:posOffset>
            </wp:positionV>
            <wp:extent cx="233680" cy="233680"/>
            <wp:effectExtent l="0" t="0" r="0" b="0"/>
            <wp:wrapNone/>
            <wp:docPr id="125" name="Graphic 125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4F9" w:rsidRPr="00264811">
        <w:rPr>
          <w:rFonts w:hint="cs"/>
          <w:noProof/>
          <w:lang w:val="th-TH"/>
        </w:rPr>
        <w:drawing>
          <wp:inline distT="0" distB="0" distL="0" distR="0" wp14:anchorId="6E05036D" wp14:editId="426A7BA3">
            <wp:extent cx="4320000" cy="2487376"/>
            <wp:effectExtent l="0" t="0" r="0" b="1905"/>
            <wp:docPr id="506" name="Picture 5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7" b="3977"/>
                    <a:stretch/>
                  </pic:blipFill>
                  <pic:spPr bwMode="auto">
                    <a:xfrm>
                      <a:off x="0" y="0"/>
                      <a:ext cx="4320000" cy="248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ABA1E" w14:textId="03FC05B3" w:rsidR="005E14F9" w:rsidRDefault="005E14F9" w:rsidP="00A421E0">
      <w:pPr>
        <w:pStyle w:val="Caption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32</w:t>
      </w:r>
      <w:r w:rsidRPr="005E14F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94" w:name="_Toc129788557"/>
      <w:r>
        <w:rPr>
          <w:rFonts w:hint="cs"/>
          <w:cs/>
        </w:rPr>
        <w:t>หน้าเกี่ยวกับ</w:t>
      </w:r>
      <w:bookmarkEnd w:id="94"/>
    </w:p>
    <w:p w14:paraId="10C1D6DE" w14:textId="32DF1F2D" w:rsidR="005E14F9" w:rsidRPr="00264811" w:rsidRDefault="005E14F9" w:rsidP="00A421E0">
      <w:pPr>
        <w:rPr>
          <w:rFonts w:hint="cs"/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A23501">
        <w:rPr>
          <w:rFonts w:hint="cs"/>
          <w:cs/>
        </w:rPr>
        <w:t>คือการอธิบายรายละเอียดเกี่ยวกับระบบและรูปแบบการทำงานในส่วนต่าง ๆ</w:t>
      </w:r>
    </w:p>
    <w:p w14:paraId="775CC867" w14:textId="55AC5465" w:rsidR="005E14F9" w:rsidRPr="00264811" w:rsidRDefault="005E14F9" w:rsidP="00A421E0"/>
    <w:p w14:paraId="6F6BAC67" w14:textId="035AF542" w:rsidR="005E14F9" w:rsidRDefault="005E14F9" w:rsidP="00A421E0"/>
    <w:p w14:paraId="1EE72C36" w14:textId="0E331789" w:rsidR="005E14F9" w:rsidRDefault="005E14F9" w:rsidP="00A421E0">
      <w:r>
        <w:rPr>
          <w:cs/>
        </w:rPr>
        <w:tab/>
      </w:r>
      <w:r>
        <w:t xml:space="preserve">3.5.3 </w:t>
      </w:r>
      <w:r w:rsidRPr="00264811">
        <w:rPr>
          <w:rFonts w:hint="cs"/>
          <w:cs/>
        </w:rPr>
        <w:t>หน้าแสดงรายชื่อบริษัทในกลุ่มทั้งหมด</w:t>
      </w:r>
    </w:p>
    <w:p w14:paraId="591AACA6" w14:textId="2FB2DE85" w:rsidR="005E14F9" w:rsidRDefault="00C76F67" w:rsidP="00A421E0">
      <w:pPr>
        <w:jc w:val="center"/>
      </w:pPr>
      <w:r>
        <w:rPr>
          <w:rFonts w:hint="cs"/>
          <w:noProof/>
        </w:rPr>
        <w:drawing>
          <wp:anchor distT="0" distB="0" distL="114300" distR="114300" simplePos="0" relativeHeight="252114944" behindDoc="0" locked="0" layoutInCell="1" allowOverlap="1" wp14:anchorId="5F9E41D5" wp14:editId="27961472">
            <wp:simplePos x="0" y="0"/>
            <wp:positionH relativeFrom="column">
              <wp:posOffset>835080</wp:posOffset>
            </wp:positionH>
            <wp:positionV relativeFrom="paragraph">
              <wp:posOffset>630721</wp:posOffset>
            </wp:positionV>
            <wp:extent cx="233680" cy="233680"/>
            <wp:effectExtent l="0" t="0" r="0" b="0"/>
            <wp:wrapNone/>
            <wp:docPr id="126" name="Graphic 126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4F9" w:rsidRPr="00264811">
        <w:rPr>
          <w:rFonts w:hint="cs"/>
          <w:noProof/>
          <w:lang w:val="th-TH"/>
        </w:rPr>
        <w:drawing>
          <wp:inline distT="0" distB="0" distL="0" distR="0" wp14:anchorId="69010ADA" wp14:editId="23C1C144">
            <wp:extent cx="4320000" cy="2700260"/>
            <wp:effectExtent l="0" t="0" r="0" b="508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3C28" w14:textId="68CB4845" w:rsidR="005E14F9" w:rsidRDefault="005E14F9" w:rsidP="00A421E0">
      <w:pPr>
        <w:pStyle w:val="Caption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33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95" w:name="_Toc129788558"/>
      <w:r w:rsidRPr="00264811">
        <w:rPr>
          <w:rFonts w:hint="cs"/>
          <w:cs/>
        </w:rPr>
        <w:t>หน้าแสดงรายชื่อบริษัทในกลุ่มทั้งหมด</w:t>
      </w:r>
      <w:bookmarkEnd w:id="95"/>
    </w:p>
    <w:p w14:paraId="3C8E1C6C" w14:textId="0F2669A1" w:rsidR="005E14F9" w:rsidRPr="00264811" w:rsidRDefault="005E14F9" w:rsidP="00A421E0">
      <w:pPr>
        <w:rPr>
          <w:rFonts w:hint="cs"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C76F67">
        <w:rPr>
          <w:rFonts w:hint="cs"/>
          <w:cs/>
        </w:rPr>
        <w:t>แสดงรายชื่อบริษัทที่ที่อยุ่ในกลุ่มที่เลือกดูทั้งหมดและสามารถคลิกเพื่ออ่านรายละเอียด</w:t>
      </w:r>
    </w:p>
    <w:p w14:paraId="4FE3A024" w14:textId="40908656" w:rsidR="005E14F9" w:rsidRDefault="005E14F9" w:rsidP="00A421E0">
      <w:pPr>
        <w:spacing w:line="259" w:lineRule="auto"/>
      </w:pPr>
      <w:r>
        <w:br w:type="page"/>
      </w:r>
    </w:p>
    <w:p w14:paraId="732C7325" w14:textId="2C448DD0" w:rsidR="005E14F9" w:rsidRDefault="005E14F9" w:rsidP="00A421E0">
      <w:r>
        <w:lastRenderedPageBreak/>
        <w:tab/>
        <w:t xml:space="preserve">3.5.4 </w:t>
      </w:r>
      <w:r w:rsidRPr="00264811">
        <w:rPr>
          <w:rFonts w:hint="cs"/>
          <w:cs/>
        </w:rPr>
        <w:t>หน้าแสดงรายชื่อบริษัททั้งหมด</w:t>
      </w:r>
    </w:p>
    <w:p w14:paraId="56758574" w14:textId="5D01382E" w:rsidR="005E14F9" w:rsidRDefault="00C76F67" w:rsidP="00A421E0">
      <w:pPr>
        <w:jc w:val="center"/>
      </w:pPr>
      <w:r>
        <w:rPr>
          <w:rFonts w:hint="cs"/>
          <w:noProof/>
        </w:rPr>
        <w:drawing>
          <wp:anchor distT="0" distB="0" distL="114300" distR="114300" simplePos="0" relativeHeight="252116992" behindDoc="0" locked="0" layoutInCell="1" allowOverlap="1" wp14:anchorId="3CF2FA57" wp14:editId="59B999FF">
            <wp:simplePos x="0" y="0"/>
            <wp:positionH relativeFrom="column">
              <wp:posOffset>811033</wp:posOffset>
            </wp:positionH>
            <wp:positionV relativeFrom="paragraph">
              <wp:posOffset>580445</wp:posOffset>
            </wp:positionV>
            <wp:extent cx="233680" cy="233680"/>
            <wp:effectExtent l="0" t="0" r="0" b="0"/>
            <wp:wrapNone/>
            <wp:docPr id="127" name="Graphic 127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6391" w:rsidRPr="00264811">
        <w:rPr>
          <w:rFonts w:hint="cs"/>
          <w:noProof/>
        </w:rPr>
        <w:drawing>
          <wp:inline distT="0" distB="0" distL="0" distR="0" wp14:anchorId="58B4EB25" wp14:editId="0F8B8315">
            <wp:extent cx="4320000" cy="2700260"/>
            <wp:effectExtent l="0" t="0" r="0" b="508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319E" w14:textId="6C5B0607" w:rsidR="00D36391" w:rsidRDefault="00D36391" w:rsidP="00A421E0">
      <w:pPr>
        <w:pStyle w:val="Caption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34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96" w:name="_Toc129788559"/>
      <w:r w:rsidRPr="00264811">
        <w:rPr>
          <w:rFonts w:hint="cs"/>
          <w:cs/>
        </w:rPr>
        <w:t>หน้าแสดงรายชื่อบริษัททั้งหมด</w:t>
      </w:r>
      <w:bookmarkEnd w:id="96"/>
    </w:p>
    <w:p w14:paraId="11412947" w14:textId="511D5A26" w:rsidR="00D36391" w:rsidRPr="00264811" w:rsidRDefault="00D36391" w:rsidP="00A421E0">
      <w:pPr>
        <w:rPr>
          <w:rFonts w:hint="cs"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C76F67">
        <w:rPr>
          <w:rFonts w:hint="cs"/>
          <w:cs/>
        </w:rPr>
        <w:t>รายชื่อบริษัททั้งหมดที่อยู่ในฐานข้อมูลและสามารถคลิกดูข้อมูลบริษัทได้</w:t>
      </w:r>
    </w:p>
    <w:p w14:paraId="5BC03C92" w14:textId="4CA61C5D" w:rsidR="00D36391" w:rsidRDefault="00D36391" w:rsidP="00A421E0"/>
    <w:p w14:paraId="1B9B0164" w14:textId="5455698B" w:rsidR="00D36391" w:rsidRDefault="00D36391" w:rsidP="00A421E0">
      <w:r>
        <w:tab/>
        <w:t xml:space="preserve">3.5.5 </w:t>
      </w:r>
      <w:r w:rsidRPr="00264811">
        <w:rPr>
          <w:rFonts w:hint="cs"/>
          <w:cs/>
        </w:rPr>
        <w:t>หน้าแสดงผลลัพธ์รายชื่อบริษัท</w:t>
      </w:r>
    </w:p>
    <w:p w14:paraId="0042D2B0" w14:textId="3034CDCA" w:rsidR="00D36391" w:rsidRDefault="00C76F67" w:rsidP="00A421E0">
      <w:pPr>
        <w:jc w:val="center"/>
      </w:pPr>
      <w:r>
        <w:rPr>
          <w:rFonts w:hint="cs"/>
          <w:noProof/>
        </w:rPr>
        <w:drawing>
          <wp:anchor distT="0" distB="0" distL="114300" distR="114300" simplePos="0" relativeHeight="252120064" behindDoc="0" locked="0" layoutInCell="1" allowOverlap="1" wp14:anchorId="42178565" wp14:editId="7125A9CA">
            <wp:simplePos x="0" y="0"/>
            <wp:positionH relativeFrom="column">
              <wp:posOffset>896952</wp:posOffset>
            </wp:positionH>
            <wp:positionV relativeFrom="paragraph">
              <wp:posOffset>1947572</wp:posOffset>
            </wp:positionV>
            <wp:extent cx="234000" cy="234000"/>
            <wp:effectExtent l="0" t="0" r="0" b="0"/>
            <wp:wrapNone/>
            <wp:docPr id="129" name="Graphic 129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Graphic 129" descr="Badge with solid fill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2119040" behindDoc="0" locked="0" layoutInCell="1" allowOverlap="1" wp14:anchorId="7BF16DB9" wp14:editId="1CDF1D84">
            <wp:simplePos x="0" y="0"/>
            <wp:positionH relativeFrom="column">
              <wp:posOffset>1415332</wp:posOffset>
            </wp:positionH>
            <wp:positionV relativeFrom="paragraph">
              <wp:posOffset>905814</wp:posOffset>
            </wp:positionV>
            <wp:extent cx="233680" cy="233680"/>
            <wp:effectExtent l="0" t="0" r="0" b="0"/>
            <wp:wrapNone/>
            <wp:docPr id="128" name="Graphic 128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6391" w:rsidRPr="00264811">
        <w:rPr>
          <w:rFonts w:hint="cs"/>
          <w:noProof/>
        </w:rPr>
        <w:drawing>
          <wp:inline distT="0" distB="0" distL="0" distR="0" wp14:anchorId="22AF7983" wp14:editId="74C7906D">
            <wp:extent cx="4320000" cy="2700260"/>
            <wp:effectExtent l="0" t="0" r="0" b="5080"/>
            <wp:docPr id="535" name="Picture 53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Teams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1E0C" w14:textId="728E4414" w:rsidR="00D36391" w:rsidRDefault="00D36391" w:rsidP="00A421E0">
      <w:pPr>
        <w:pStyle w:val="Caption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35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97" w:name="_Toc129788560"/>
      <w:r w:rsidRPr="00264811">
        <w:rPr>
          <w:rFonts w:hint="cs"/>
          <w:cs/>
        </w:rPr>
        <w:t>หน้าแสดงผลลัพธ์รายชื่อบริษัท</w:t>
      </w:r>
      <w:bookmarkEnd w:id="97"/>
    </w:p>
    <w:p w14:paraId="078087D7" w14:textId="77777777" w:rsidR="00523F77" w:rsidRPr="00523F77" w:rsidRDefault="00523F77" w:rsidP="00523F77"/>
    <w:p w14:paraId="21F52B2A" w14:textId="76230FE9" w:rsidR="00D36391" w:rsidRPr="00264811" w:rsidRDefault="00D36391" w:rsidP="00A421E0">
      <w:pPr>
        <w:rPr>
          <w:rFonts w:hint="cs"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C76F67">
        <w:rPr>
          <w:rFonts w:hint="cs"/>
          <w:cs/>
        </w:rPr>
        <w:t>ช่องสำหรับระบุความสนในของผู้ใช้เพื่อค้นหาบริษัทที่คล้ายคลึง</w:t>
      </w:r>
    </w:p>
    <w:p w14:paraId="5585B110" w14:textId="148A47FB" w:rsidR="00D36391" w:rsidRPr="00264811" w:rsidRDefault="00D36391" w:rsidP="00A421E0">
      <w:pPr>
        <w:rPr>
          <w:rFonts w:hint="cs"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="00C76F67">
        <w:rPr>
          <w:rFonts w:hint="cs"/>
          <w:cs/>
        </w:rPr>
        <w:t>ผลลัพธ์รายชื่อบริษัทที่มีความคล้ายคลึงกับความสนใจที่ผู้ใช้ระบุ</w:t>
      </w:r>
    </w:p>
    <w:p w14:paraId="0B18357C" w14:textId="3ACAE7C3" w:rsidR="00D469C7" w:rsidRDefault="00D469C7" w:rsidP="00A421E0">
      <w:pPr>
        <w:spacing w:line="259" w:lineRule="auto"/>
      </w:pPr>
      <w:r>
        <w:br w:type="page"/>
      </w:r>
    </w:p>
    <w:p w14:paraId="05551EC6" w14:textId="20074046" w:rsidR="00D469C7" w:rsidRDefault="00D469C7" w:rsidP="00A421E0">
      <w:pPr>
        <w:spacing w:line="259" w:lineRule="auto"/>
      </w:pPr>
      <w:r>
        <w:lastRenderedPageBreak/>
        <w:tab/>
        <w:t xml:space="preserve">3.5.6 </w:t>
      </w:r>
      <w:r w:rsidRPr="00264811">
        <w:rPr>
          <w:rFonts w:hint="cs"/>
          <w:cs/>
        </w:rPr>
        <w:t>หน้าแสดงข้อมูลบริษัท</w:t>
      </w:r>
    </w:p>
    <w:p w14:paraId="65EDA609" w14:textId="64EC1ED3" w:rsidR="00D469C7" w:rsidRDefault="00523F77" w:rsidP="00A421E0">
      <w:pPr>
        <w:spacing w:line="259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26208" behindDoc="0" locked="0" layoutInCell="1" allowOverlap="1" wp14:anchorId="30375B55" wp14:editId="77957D06">
            <wp:simplePos x="0" y="0"/>
            <wp:positionH relativeFrom="column">
              <wp:posOffset>785660</wp:posOffset>
            </wp:positionH>
            <wp:positionV relativeFrom="paragraph">
              <wp:posOffset>1335184</wp:posOffset>
            </wp:positionV>
            <wp:extent cx="233680" cy="233680"/>
            <wp:effectExtent l="0" t="0" r="0" b="0"/>
            <wp:wrapNone/>
            <wp:docPr id="133" name="Graphic 133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Graphic 133" descr="Badge 3 with solid fill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34A">
        <w:rPr>
          <w:rFonts w:hint="cs"/>
          <w:noProof/>
        </w:rPr>
        <w:drawing>
          <wp:anchor distT="0" distB="0" distL="114300" distR="114300" simplePos="0" relativeHeight="252123136" behindDoc="0" locked="0" layoutInCell="1" allowOverlap="1" wp14:anchorId="02D64B53" wp14:editId="21AAF832">
            <wp:simplePos x="0" y="0"/>
            <wp:positionH relativeFrom="column">
              <wp:posOffset>803910</wp:posOffset>
            </wp:positionH>
            <wp:positionV relativeFrom="paragraph">
              <wp:posOffset>840740</wp:posOffset>
            </wp:positionV>
            <wp:extent cx="233680" cy="233680"/>
            <wp:effectExtent l="0" t="0" r="0" b="0"/>
            <wp:wrapNone/>
            <wp:docPr id="131" name="Graphic 131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Graphic 131" descr="Badge with solid fill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34A">
        <w:rPr>
          <w:rFonts w:hint="cs"/>
          <w:noProof/>
        </w:rPr>
        <w:drawing>
          <wp:anchor distT="0" distB="0" distL="114300" distR="114300" simplePos="0" relativeHeight="252122112" behindDoc="0" locked="0" layoutInCell="1" allowOverlap="1" wp14:anchorId="681BD83A" wp14:editId="31BF9951">
            <wp:simplePos x="0" y="0"/>
            <wp:positionH relativeFrom="column">
              <wp:posOffset>789305</wp:posOffset>
            </wp:positionH>
            <wp:positionV relativeFrom="paragraph">
              <wp:posOffset>381635</wp:posOffset>
            </wp:positionV>
            <wp:extent cx="233680" cy="233680"/>
            <wp:effectExtent l="0" t="0" r="0" b="0"/>
            <wp:wrapNone/>
            <wp:docPr id="130" name="Graphic 130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69C7" w:rsidRPr="00264811">
        <w:rPr>
          <w:rFonts w:hint="cs"/>
          <w:noProof/>
          <w:lang w:val="th-TH"/>
        </w:rPr>
        <w:drawing>
          <wp:inline distT="0" distB="0" distL="0" distR="0" wp14:anchorId="7699733D" wp14:editId="30C2EA83">
            <wp:extent cx="4318635" cy="2457781"/>
            <wp:effectExtent l="0" t="0" r="0" b="635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0" b="4941"/>
                    <a:stretch/>
                  </pic:blipFill>
                  <pic:spPr bwMode="auto">
                    <a:xfrm>
                      <a:off x="0" y="0"/>
                      <a:ext cx="4320000" cy="245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19781" w14:textId="5D6861E5" w:rsidR="00D469C7" w:rsidRDefault="00D469C7" w:rsidP="00A421E0">
      <w:pPr>
        <w:pStyle w:val="Caption"/>
      </w:pPr>
      <w:r w:rsidRPr="00D469C7">
        <w:rPr>
          <w:b/>
          <w:bCs/>
          <w:cs/>
        </w:rPr>
        <w:t xml:space="preserve">ภาพที่ </w:t>
      </w:r>
      <w:r w:rsidRPr="00D469C7">
        <w:rPr>
          <w:b/>
          <w:bCs/>
          <w:cs/>
        </w:rPr>
        <w:fldChar w:fldCharType="begin"/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</w:rPr>
        <w:instrText xml:space="preserve">SEQ </w:instrText>
      </w:r>
      <w:r w:rsidRPr="00D469C7">
        <w:rPr>
          <w:b/>
          <w:bCs/>
          <w:cs/>
        </w:rPr>
        <w:instrText xml:space="preserve">ภาพที่ </w:instrText>
      </w:r>
      <w:r w:rsidRPr="00D469C7">
        <w:rPr>
          <w:b/>
          <w:bCs/>
        </w:rPr>
        <w:instrText>\* ARABIC</w:instrText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36</w:t>
      </w:r>
      <w:r w:rsidRPr="00D469C7">
        <w:rPr>
          <w:b/>
          <w:bCs/>
          <w:cs/>
        </w:rPr>
        <w:fldChar w:fldCharType="end"/>
      </w:r>
      <w:r>
        <w:t xml:space="preserve"> </w:t>
      </w:r>
      <w:bookmarkStart w:id="98" w:name="_Toc129788561"/>
      <w:r w:rsidRPr="00264811">
        <w:rPr>
          <w:rFonts w:hint="cs"/>
          <w:cs/>
        </w:rPr>
        <w:t>หน้าแสดงข้อมูลบริษัท</w:t>
      </w:r>
      <w:bookmarkEnd w:id="98"/>
    </w:p>
    <w:p w14:paraId="3455B16E" w14:textId="1E7D045D" w:rsidR="00D469C7" w:rsidRPr="00264811" w:rsidRDefault="00D469C7" w:rsidP="00A421E0">
      <w:pPr>
        <w:rPr>
          <w:rFonts w:hint="cs"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1F234A">
        <w:rPr>
          <w:rFonts w:hint="cs"/>
          <w:cs/>
        </w:rPr>
        <w:t>แสดงชื่อของบริษัท</w:t>
      </w:r>
    </w:p>
    <w:p w14:paraId="56848A99" w14:textId="78D3F1F8" w:rsidR="00D469C7" w:rsidRPr="00264811" w:rsidRDefault="00D469C7" w:rsidP="00A421E0">
      <w:pPr>
        <w:rPr>
          <w:rFonts w:hint="cs"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="001F234A">
        <w:rPr>
          <w:rFonts w:hint="cs"/>
          <w:cs/>
        </w:rPr>
        <w:t>แสดงรายละเอียดข้อมูลที่อยู่ ข้อมูลการติดต่อของบริษัท</w:t>
      </w:r>
    </w:p>
    <w:p w14:paraId="35C5EDEB" w14:textId="04A2643D" w:rsidR="00D469C7" w:rsidRPr="00264811" w:rsidRDefault="00D469C7" w:rsidP="00A421E0">
      <w:pPr>
        <w:rPr>
          <w:rFonts w:hint="cs"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>3</w:t>
      </w:r>
      <w:r w:rsidRPr="00264811">
        <w:rPr>
          <w:rFonts w:hint="cs"/>
          <w:cs/>
        </w:rPr>
        <w:t xml:space="preserve"> </w:t>
      </w:r>
      <w:r w:rsidR="001F234A">
        <w:rPr>
          <w:rFonts w:hint="cs"/>
          <w:cs/>
        </w:rPr>
        <w:t>แสดงข้อมูลรายละเอียดรูปแบบธุรกิจที่บริษัทดำเนินกิจการอยู่</w:t>
      </w:r>
    </w:p>
    <w:p w14:paraId="25E2E431" w14:textId="77777777" w:rsidR="00523F77" w:rsidRDefault="00523F77" w:rsidP="00A421E0">
      <w:pPr>
        <w:spacing w:line="259" w:lineRule="auto"/>
      </w:pPr>
    </w:p>
    <w:p w14:paraId="10B798CE" w14:textId="49B34605" w:rsidR="00CD4EF5" w:rsidRDefault="00523F77" w:rsidP="00F23C4B">
      <w:pPr>
        <w:pStyle w:val="Heading2"/>
      </w:pPr>
      <w:r>
        <w:t xml:space="preserve">3.6 </w:t>
      </w:r>
      <w:r>
        <w:rPr>
          <w:rFonts w:hint="cs"/>
          <w:cs/>
        </w:rPr>
        <w:t>การใช้งานระบบ</w:t>
      </w:r>
    </w:p>
    <w:p w14:paraId="6BAE4E92" w14:textId="0FCD8596" w:rsidR="00D469C7" w:rsidRDefault="00F23C4B" w:rsidP="00F23C4B">
      <w:pPr>
        <w:spacing w:line="259" w:lineRule="auto"/>
      </w:pPr>
      <w:r>
        <w:tab/>
        <w:t xml:space="preserve">1. </w:t>
      </w:r>
      <w:r>
        <w:rPr>
          <w:rFonts w:hint="cs"/>
          <w:cs/>
        </w:rPr>
        <w:t>ระบุความสนใจในรูปแบบธุรกิจ หรือสิ่งที่อยากทำในการฝึกงานลงในช่องค้นหา</w:t>
      </w:r>
    </w:p>
    <w:p w14:paraId="5A8A76A6" w14:textId="10475A5C" w:rsidR="00F23C4B" w:rsidRDefault="00F23C4B" w:rsidP="00F23C4B">
      <w:pPr>
        <w:spacing w:line="259" w:lineRule="auto"/>
      </w:pPr>
      <w:r>
        <w:rPr>
          <w:cs/>
        </w:rPr>
        <w:tab/>
      </w:r>
      <w:r>
        <w:t xml:space="preserve">2. </w:t>
      </w:r>
      <w:r>
        <w:rPr>
          <w:rFonts w:hint="cs"/>
          <w:cs/>
        </w:rPr>
        <w:t>เมื่อได้ผลลัพธ์บริษัทที่มีความคล้ายคลึงกับสิ่งที่ค้นหาแล้วผู้ใช้สามารถทำการพิจารณาบริษัทเพื่อเลือกตัดสินใจในการฝึกงานได้</w:t>
      </w:r>
    </w:p>
    <w:p w14:paraId="1C624813" w14:textId="3A75084D" w:rsidR="00F23C4B" w:rsidRDefault="00F23C4B" w:rsidP="00F23C4B">
      <w:pPr>
        <w:spacing w:line="259" w:lineRule="auto"/>
        <w:jc w:val="center"/>
      </w:pPr>
      <w:r>
        <w:rPr>
          <w:rFonts w:hint="cs"/>
          <w:noProof/>
        </w:rPr>
        <w:drawing>
          <wp:inline distT="0" distB="0" distL="0" distR="0" wp14:anchorId="5C771A39" wp14:editId="2FED3773">
            <wp:extent cx="5040000" cy="3062286"/>
            <wp:effectExtent l="0" t="0" r="0" b="0"/>
            <wp:docPr id="134" name="Picture 13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application, Teams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3D6D" w14:textId="6DB632CC" w:rsidR="00F23C4B" w:rsidRPr="00D469C7" w:rsidRDefault="00F23C4B" w:rsidP="00F23C4B">
      <w:pPr>
        <w:pStyle w:val="Caption"/>
        <w:rPr>
          <w:rFonts w:hint="cs"/>
          <w:cs/>
        </w:rPr>
      </w:pPr>
      <w:r w:rsidRPr="00F23C4B">
        <w:rPr>
          <w:b/>
          <w:bCs/>
          <w:cs/>
        </w:rPr>
        <w:t xml:space="preserve">ภาพที่ </w:t>
      </w:r>
      <w:r w:rsidRPr="00F23C4B">
        <w:rPr>
          <w:b/>
          <w:bCs/>
          <w:cs/>
        </w:rPr>
        <w:fldChar w:fldCharType="begin"/>
      </w:r>
      <w:r w:rsidRPr="00F23C4B">
        <w:rPr>
          <w:b/>
          <w:bCs/>
          <w:cs/>
        </w:rPr>
        <w:instrText xml:space="preserve"> </w:instrText>
      </w:r>
      <w:r w:rsidRPr="00F23C4B">
        <w:rPr>
          <w:b/>
          <w:bCs/>
        </w:rPr>
        <w:instrText xml:space="preserve">SEQ </w:instrText>
      </w:r>
      <w:r w:rsidRPr="00F23C4B">
        <w:rPr>
          <w:b/>
          <w:bCs/>
          <w:cs/>
        </w:rPr>
        <w:instrText xml:space="preserve">ภาพที่ </w:instrText>
      </w:r>
      <w:r w:rsidRPr="00F23C4B">
        <w:rPr>
          <w:b/>
          <w:bCs/>
        </w:rPr>
        <w:instrText>\* ARABIC</w:instrText>
      </w:r>
      <w:r w:rsidRPr="00F23C4B">
        <w:rPr>
          <w:b/>
          <w:bCs/>
          <w:cs/>
        </w:rPr>
        <w:instrText xml:space="preserve"> </w:instrText>
      </w:r>
      <w:r w:rsidRPr="00F23C4B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37</w:t>
      </w:r>
      <w:r w:rsidRPr="00F23C4B">
        <w:rPr>
          <w:b/>
          <w:bCs/>
          <w:cs/>
        </w:rPr>
        <w:fldChar w:fldCharType="end"/>
      </w:r>
      <w:r>
        <w:t xml:space="preserve"> </w:t>
      </w:r>
      <w:bookmarkStart w:id="99" w:name="_Toc129788562"/>
      <w:r>
        <w:rPr>
          <w:rFonts w:hint="cs"/>
          <w:cs/>
        </w:rPr>
        <w:t>ตัวอย่างผลลัพธ์จากการค้นหาด้วยความสนใจของผู้ใช้</w:t>
      </w:r>
      <w:bookmarkEnd w:id="99"/>
    </w:p>
    <w:p w14:paraId="7D7568FF" w14:textId="2EFECCE3" w:rsidR="00307F65" w:rsidRDefault="00307F65" w:rsidP="00A421E0">
      <w:pPr>
        <w:pStyle w:val="Heading1"/>
      </w:pPr>
      <w:bookmarkStart w:id="100" w:name="_Toc104142072"/>
      <w:bookmarkStart w:id="101" w:name="_Toc104294414"/>
      <w:bookmarkStart w:id="102" w:name="_Toc129250962"/>
      <w:r>
        <w:rPr>
          <w:cs/>
        </w:rPr>
        <w:lastRenderedPageBreak/>
        <w:t xml:space="preserve">บทที่ </w:t>
      </w:r>
      <w:r>
        <w:t xml:space="preserve">4 </w:t>
      </w:r>
      <w:r w:rsidR="008E664A">
        <w:rPr>
          <w:cs/>
        </w:rPr>
        <w:br/>
      </w:r>
      <w:r>
        <w:rPr>
          <w:cs/>
        </w:rPr>
        <w:t>ผลการดำเนินงาน</w:t>
      </w:r>
      <w:bookmarkEnd w:id="100"/>
      <w:bookmarkEnd w:id="101"/>
      <w:bookmarkEnd w:id="102"/>
      <w:r>
        <w:br/>
      </w:r>
    </w:p>
    <w:p w14:paraId="47163723" w14:textId="61E64E05" w:rsidR="00C74477" w:rsidRDefault="00C74477" w:rsidP="00A421E0">
      <w:pPr>
        <w:pStyle w:val="Style1"/>
      </w:pPr>
      <w:r w:rsidRPr="00264811">
        <w:rPr>
          <w:rFonts w:hint="cs"/>
          <w:cs/>
        </w:rPr>
        <w:t>การทำงานของระบบแนะนำบริษัทสำหรับฝึกงานตามความสนใจด้วยเทคโนโลยีปัญญาประดิษฐ์ มีขั้นตอนการทำงานดังนี้</w:t>
      </w:r>
    </w:p>
    <w:p w14:paraId="3A67ECEB" w14:textId="47E04596" w:rsidR="00C74477" w:rsidRPr="00C74477" w:rsidRDefault="00862C1F" w:rsidP="00A421E0">
      <w:pPr>
        <w:pStyle w:val="Heading2"/>
      </w:pPr>
      <w:bookmarkStart w:id="103" w:name="_Toc129250963"/>
      <w:r w:rsidRPr="005D6002">
        <w:t>4</w:t>
      </w:r>
      <w:r w:rsidRPr="005D6002">
        <w:rPr>
          <w:cs/>
        </w:rPr>
        <w:t>.</w:t>
      </w:r>
      <w:r w:rsidRPr="005D6002">
        <w:t xml:space="preserve">1 </w:t>
      </w:r>
      <w:r w:rsidR="00C74477">
        <w:rPr>
          <w:rFonts w:hint="cs"/>
          <w:cs/>
        </w:rPr>
        <w:t xml:space="preserve">การวิเคราะห์และการทำ </w:t>
      </w:r>
      <w:r w:rsidR="00C74477">
        <w:t>Word segmentation</w:t>
      </w:r>
      <w:bookmarkEnd w:id="103"/>
    </w:p>
    <w:p w14:paraId="7079D0E1" w14:textId="247848FD" w:rsidR="00862C1F" w:rsidRDefault="00376599" w:rsidP="00A421E0">
      <w:pPr>
        <w:pStyle w:val="Style1"/>
      </w:pPr>
      <w:r>
        <w:t>4.1.1</w:t>
      </w:r>
      <w:r w:rsidR="00C74477">
        <w:rPr>
          <w:rFonts w:hint="cs"/>
          <w:cs/>
        </w:rPr>
        <w:t xml:space="preserve"> </w:t>
      </w:r>
      <w:r w:rsidR="00C74477" w:rsidRPr="00264811">
        <w:rPr>
          <w:rFonts w:hint="cs"/>
          <w:cs/>
        </w:rPr>
        <w:t>การวัดค่าความแม่นยำในการตัดคำ</w:t>
      </w:r>
    </w:p>
    <w:p w14:paraId="3594E1B6" w14:textId="4107D25B" w:rsidR="00C74477" w:rsidRDefault="00C74477" w:rsidP="00A421E0">
      <w:pPr>
        <w:pStyle w:val="Style1"/>
      </w:pPr>
      <w:r>
        <w:t xml:space="preserve">4.1.2 </w:t>
      </w:r>
      <w:r w:rsidRPr="00264811">
        <w:rPr>
          <w:rFonts w:hint="cs"/>
          <w:cs/>
        </w:rPr>
        <w:t>การจัดกลุ่มข้อมูล</w:t>
      </w:r>
    </w:p>
    <w:p w14:paraId="641DD150" w14:textId="4E598B03" w:rsidR="00C74477" w:rsidRDefault="00C74477" w:rsidP="00A421E0">
      <w:pPr>
        <w:pStyle w:val="Style1"/>
      </w:pPr>
      <w:r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00161EA" w14:textId="5016115E" w:rsidR="00C74477" w:rsidRDefault="00C74477" w:rsidP="00A421E0">
      <w:pPr>
        <w:pStyle w:val="Style1"/>
        <w:ind w:firstLine="0"/>
      </w:pPr>
    </w:p>
    <w:p w14:paraId="79A5284D" w14:textId="61A41A7D" w:rsidR="00C74477" w:rsidRDefault="00C74477" w:rsidP="00A421E0">
      <w:pPr>
        <w:pStyle w:val="Style1"/>
      </w:pPr>
      <w:r>
        <w:t xml:space="preserve">4.1.1 </w:t>
      </w:r>
      <w:r w:rsidRPr="00264811">
        <w:rPr>
          <w:rFonts w:hint="cs"/>
          <w:cs/>
        </w:rPr>
        <w:t>การวัดค่าความแม่นยำในการตัดคำ</w:t>
      </w:r>
    </w:p>
    <w:p w14:paraId="044ADDA4" w14:textId="77777777" w:rsidR="001D1277" w:rsidRPr="00264811" w:rsidRDefault="001D1277" w:rsidP="00A421E0">
      <w:pPr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ในขั้นตอนการทำ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นั้นมีขั้นตอนย่อยในการทำร่วมด้วยหลายขั้นตอนหลังจากทำความสะอาดข้อมูล คือการหาคำสำคัญของแต่ละประโยคในที่นี้คือรายละเอียดธุรกิจของแต่ละบริษัท การกำจัดคำที่ไม่สื่อความหมายหรือ </w:t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>เช่น และ ที่ นี้ อื่น เป็นต้น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ออกไปจากประโยคเพื่อให้ได้ประโยคที่มีเนื้อหาใจความดีที่สุด และอีกขั้นตอนสำคัญคือการหาคีย์เวิร์ดของแต่ละประโยคเพื่อที่จะได้ทราบว่าประโยคนั้น ๆ กำลังสื่อถึงเรื่องไหนเป็นสำคัญด้วยเทคนิค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ที่เป็นการหาน้ำหนักของคำนั้น ๆ ในประโยค</w:t>
      </w:r>
    </w:p>
    <w:p w14:paraId="47259A78" w14:textId="00433EC9" w:rsidR="001D1277" w:rsidRPr="00264811" w:rsidRDefault="001D1277" w:rsidP="00A421E0">
      <w:pPr>
        <w:jc w:val="thaiDistribute"/>
      </w:pPr>
      <w:r w:rsidRPr="00264811">
        <w:rPr>
          <w:rFonts w:hint="cs"/>
          <w:cs/>
        </w:rPr>
        <w:tab/>
      </w:r>
      <w:r>
        <w:tab/>
      </w:r>
      <w:r w:rsidRPr="00264811">
        <w:rPr>
          <w:rFonts w:hint="cs"/>
          <w:cs/>
        </w:rPr>
        <w:t xml:space="preserve">ในการทำงานประมวลผลเกี่ยวกับการประมวลผลภาษาธรรมชาติจำเป็นต้องมีการตัดคำออกเป็นคำ ๆ เพื่อจะได้ง่ายและนำไปเข้าสู่กระบวนการต่าง ๆ ได้อย่างง่ายโดยปกติแล้วการตัดคำในภาษาอังกฤษนั้นสามารถตัดได้โดยใช้การเว้นวรรคเป็นเงื่อนไขในการตัด แต่ในภาษาไทยนั้นการเขียนนั้นไม่ได้มีการเว้นวรรคคำเหมือนภาษาอังกฤษทำให้การตัดคำนั้นจะใช้เว้นวรรคมาตัดคำตลอดไม่ได้ จำเป็นต้องใช้อัลกอริทึมอื่น ๆ เข้ามาช่วยเช่นการใช้ </w:t>
      </w:r>
      <w:r w:rsidRPr="00264811">
        <w:rPr>
          <w:rFonts w:hint="cs"/>
        </w:rPr>
        <w:t xml:space="preserve">Dictionary-based, Maximum Matching </w:t>
      </w:r>
      <w:r w:rsidRPr="00264811">
        <w:rPr>
          <w:rFonts w:hint="cs"/>
          <w:cs/>
        </w:rPr>
        <w:t>เป็นต้น</w:t>
      </w:r>
    </w:p>
    <w:p w14:paraId="7D033CDF" w14:textId="220C1581" w:rsidR="001D1277" w:rsidRDefault="001D1277" w:rsidP="00A421E0">
      <w:pPr>
        <w:pStyle w:val="Style1"/>
      </w:pPr>
      <w:r w:rsidRPr="00264811">
        <w:rPr>
          <w:rFonts w:hint="cs"/>
          <w:cs/>
        </w:rPr>
        <w:tab/>
        <w:t xml:space="preserve">และในภาษา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ก็มีเครื่องมือที่สามาถช่วยอำนวยความสะดวกในการตัดคำภาษาไทยอย่าง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ที่ผู้วิจัยได้เลือกใช้ในโครงงานนี้ในไลบรารี่นั้นสามารถตัดคำได้หลาย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ด้วยกันและในแต่ละตัวเลือกก็ใช้อัลกอริทึมต่างกันยกตัวอย่างเช่น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, longest,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-safe, mm, </w:t>
      </w:r>
      <w:proofErr w:type="spellStart"/>
      <w:r w:rsidRPr="00264811">
        <w:rPr>
          <w:rFonts w:hint="cs"/>
        </w:rPr>
        <w:t>icu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attacut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เป็นต้น</w:t>
      </w:r>
    </w:p>
    <w:p w14:paraId="66DC61F0" w14:textId="771CC197" w:rsidR="00C70295" w:rsidRDefault="00C70295" w:rsidP="00A421E0">
      <w:pPr>
        <w:pStyle w:val="Style1"/>
        <w:numPr>
          <w:ilvl w:val="0"/>
          <w:numId w:val="9"/>
        </w:numPr>
        <w:rPr>
          <w:noProof/>
        </w:rPr>
      </w:pPr>
      <w:r w:rsidRPr="00264811">
        <w:rPr>
          <w:rFonts w:hint="cs"/>
          <w:cs/>
        </w:rPr>
        <w:t>การวัดค่าความแม่นยำในการตัดคำ</w:t>
      </w:r>
    </w:p>
    <w:p w14:paraId="253BBE0F" w14:textId="797DAD27" w:rsidR="00C70295" w:rsidRDefault="00C70295" w:rsidP="00A421E0">
      <w:pPr>
        <w:pStyle w:val="Style1"/>
        <w:ind w:left="360"/>
      </w:pPr>
      <w:r w:rsidRPr="00264811">
        <w:rPr>
          <w:rFonts w:hint="cs"/>
          <w:cs/>
        </w:rPr>
        <w:t>ก่อนที่จะเลือก</w:t>
      </w:r>
      <w:r w:rsidRPr="00264811">
        <w:rPr>
          <w:rFonts w:hint="cs"/>
        </w:rPr>
        <w:t xml:space="preserve"> Engine </w:t>
      </w:r>
      <w:r w:rsidRPr="00264811">
        <w:rPr>
          <w:rFonts w:hint="cs"/>
          <w:cs/>
        </w:rPr>
        <w:t xml:space="preserve">มาใช้ตัดคำจำเป็นต้องมีการวัดค่าความถูกต้องเพื่อที่จะได้ผลลัพธ์ที่ตรงกับความต้องการมากที่สุดและในโครงงานนี้ผู้วิจัยได้เลือก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มาทดสอบด้วยกันจำนวน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ตัวเลือกดังนี้</w:t>
      </w:r>
    </w:p>
    <w:p w14:paraId="6568BABC" w14:textId="672291C1" w:rsidR="00C70295" w:rsidRDefault="00C70295" w:rsidP="00A421E0">
      <w:pPr>
        <w:pStyle w:val="Style1"/>
        <w:numPr>
          <w:ilvl w:val="0"/>
          <w:numId w:val="10"/>
        </w:numPr>
        <w:rPr>
          <w:noProof/>
        </w:rPr>
      </w:pP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- dictionary-based, Maximum Matching + Thai Character Cluster</w:t>
      </w:r>
    </w:p>
    <w:p w14:paraId="343E877C" w14:textId="2D5832E6" w:rsidR="00C70295" w:rsidRDefault="00C70295" w:rsidP="00A421E0">
      <w:pPr>
        <w:pStyle w:val="Style1"/>
        <w:numPr>
          <w:ilvl w:val="0"/>
          <w:numId w:val="10"/>
        </w:numPr>
        <w:rPr>
          <w:noProof/>
        </w:rPr>
      </w:pP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 - wrapper for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>, learning-based approach</w:t>
      </w:r>
    </w:p>
    <w:p w14:paraId="2BA57926" w14:textId="749A7EE1" w:rsidR="00C70295" w:rsidRDefault="00C70295" w:rsidP="00A421E0">
      <w:pPr>
        <w:pStyle w:val="Style1"/>
        <w:numPr>
          <w:ilvl w:val="0"/>
          <w:numId w:val="10"/>
        </w:numPr>
        <w:rPr>
          <w:noProof/>
        </w:rPr>
      </w:pPr>
      <w:r w:rsidRPr="00264811">
        <w:rPr>
          <w:rFonts w:hint="cs"/>
        </w:rPr>
        <w:t>longest - dictionary-based, Longest Matching</w:t>
      </w:r>
    </w:p>
    <w:p w14:paraId="66028595" w14:textId="36063DB8" w:rsidR="00C70295" w:rsidRDefault="00C70295" w:rsidP="00A421E0">
      <w:pPr>
        <w:pStyle w:val="Style1"/>
        <w:ind w:firstLine="0"/>
      </w:pPr>
      <w:r w:rsidRPr="00264811">
        <w:rPr>
          <w:rFonts w:hint="cs"/>
          <w:cs/>
        </w:rPr>
        <w:t xml:space="preserve">วิธีทำสอบคือทำการสุ่มเลือกประโยคมาจำนวน 100 ประโยค ทำการตัดคำในแต่ละประโยคเองโดยไม่ใช้ตัวช่วย ใช้ไลบรารี่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ในแต่ละ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ตัดคำและนำมาเทียบกับประโยคที่ผู้วิจัยตัดไว้โดย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>ไหนที่มีความเหมือนกับที่ผู้วิจัยตัดไว้มากที่สุดก็จะถือว่ามีความใกล้เคียงกับความต้องการของผู้วิจัยมากที่สุด</w:t>
      </w:r>
    </w:p>
    <w:p w14:paraId="287A8BCB" w14:textId="08E04276" w:rsidR="00C70295" w:rsidRDefault="00C07C33" w:rsidP="00A421E0">
      <w:pPr>
        <w:pStyle w:val="Style1"/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9D77BBD" wp14:editId="01D2A3BD">
            <wp:extent cx="5600700" cy="3402965"/>
            <wp:effectExtent l="0" t="0" r="0" b="0"/>
            <wp:docPr id="567" name="Picture 5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Picture 567" descr="Graphical user interface, text, application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5036" w14:textId="6D0E651D" w:rsidR="00C07C33" w:rsidRDefault="00C07C33" w:rsidP="00A421E0">
      <w:pPr>
        <w:pStyle w:val="Caption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38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104" w:name="_Toc129788563"/>
      <w:r w:rsidRPr="00264811">
        <w:rPr>
          <w:rFonts w:hint="cs"/>
          <w:cs/>
        </w:rPr>
        <w:t>ตัวอย่างข้อมูลต้นฉบับ</w:t>
      </w:r>
      <w:bookmarkEnd w:id="104"/>
    </w:p>
    <w:p w14:paraId="72ECF244" w14:textId="07171F41" w:rsidR="00C07C33" w:rsidRDefault="00C07C33" w:rsidP="00A421E0"/>
    <w:p w14:paraId="1D16C088" w14:textId="250A2D88" w:rsidR="00C07C33" w:rsidRDefault="00C07C33" w:rsidP="00A421E0">
      <w:r>
        <w:rPr>
          <w:noProof/>
        </w:rPr>
        <w:drawing>
          <wp:inline distT="0" distB="0" distL="0" distR="0" wp14:anchorId="4AC1B9B5" wp14:editId="28C4E822">
            <wp:extent cx="5600700" cy="3402965"/>
            <wp:effectExtent l="0" t="0" r="0" b="0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568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7155" w14:textId="45DB1671" w:rsidR="00C07C33" w:rsidRDefault="00C07C33" w:rsidP="00A421E0">
      <w:pPr>
        <w:pStyle w:val="Caption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39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105" w:name="_Toc129788564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bookmarkEnd w:id="105"/>
      <w:proofErr w:type="spellEnd"/>
    </w:p>
    <w:p w14:paraId="5E88B755" w14:textId="56E4DD4E" w:rsidR="00E24481" w:rsidRDefault="00E24481" w:rsidP="00A421E0">
      <w:r>
        <w:rPr>
          <w:noProof/>
        </w:rPr>
        <w:lastRenderedPageBreak/>
        <w:drawing>
          <wp:inline distT="0" distB="0" distL="0" distR="0" wp14:anchorId="35B59790" wp14:editId="2461CC3C">
            <wp:extent cx="5600700" cy="3402965"/>
            <wp:effectExtent l="0" t="0" r="0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Picture 569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EC6E" w14:textId="6EE503CD" w:rsidR="00E24481" w:rsidRDefault="00E24481" w:rsidP="00A421E0">
      <w:pPr>
        <w:pStyle w:val="Caption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40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106" w:name="_Toc129788565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>Engine longest</w:t>
      </w:r>
      <w:bookmarkEnd w:id="106"/>
    </w:p>
    <w:p w14:paraId="7D94D353" w14:textId="517BFFFA" w:rsidR="00E24481" w:rsidRDefault="00E24481" w:rsidP="00A421E0"/>
    <w:p w14:paraId="1D17F828" w14:textId="1E44D8A8" w:rsidR="00E24481" w:rsidRDefault="00E24481" w:rsidP="00A421E0">
      <w:r>
        <w:rPr>
          <w:noProof/>
        </w:rPr>
        <w:drawing>
          <wp:inline distT="0" distB="0" distL="0" distR="0" wp14:anchorId="242ED212" wp14:editId="14CD2D05">
            <wp:extent cx="5600700" cy="3402965"/>
            <wp:effectExtent l="0" t="0" r="0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Picture 570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7594" w14:textId="0808A7F7" w:rsidR="00E24481" w:rsidRDefault="00E24481" w:rsidP="00A421E0">
      <w:pPr>
        <w:pStyle w:val="Caption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41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107" w:name="_Toc129788566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deepcut</w:t>
      </w:r>
      <w:bookmarkEnd w:id="107"/>
      <w:proofErr w:type="spellEnd"/>
    </w:p>
    <w:p w14:paraId="6DC54BBA" w14:textId="6FC31BBC" w:rsidR="00C256DE" w:rsidRDefault="00C256DE" w:rsidP="00A421E0">
      <w:pPr>
        <w:spacing w:line="259" w:lineRule="auto"/>
      </w:pPr>
      <w:r>
        <w:br w:type="page"/>
      </w:r>
    </w:p>
    <w:p w14:paraId="2B0BEA1E" w14:textId="209D0607" w:rsidR="00C256DE" w:rsidRDefault="00C256DE" w:rsidP="00A421E0">
      <w:pPr>
        <w:rPr>
          <w:b/>
          <w:bCs/>
        </w:rPr>
      </w:pPr>
      <w:r>
        <w:rPr>
          <w:rFonts w:hint="cs"/>
          <w:b/>
          <w:bCs/>
          <w:cs/>
        </w:rPr>
        <w:lastRenderedPageBreak/>
        <w:t>ผลการทดสอบความแม่นยำการตัดคำ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C256DE" w:rsidRPr="00264811" w14:paraId="71FDAB41" w14:textId="77777777" w:rsidTr="00150984">
        <w:tc>
          <w:tcPr>
            <w:tcW w:w="4145" w:type="dxa"/>
          </w:tcPr>
          <w:p w14:paraId="2BACFF26" w14:textId="77777777" w:rsidR="00C256DE" w:rsidRPr="00264811" w:rsidRDefault="00C256DE" w:rsidP="00A421E0">
            <w:pPr>
              <w:jc w:val="thaiDistribute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Engine</w:t>
            </w:r>
          </w:p>
        </w:tc>
        <w:tc>
          <w:tcPr>
            <w:tcW w:w="4145" w:type="dxa"/>
          </w:tcPr>
          <w:p w14:paraId="26C51685" w14:textId="77777777" w:rsidR="00C256DE" w:rsidRPr="00264811" w:rsidRDefault="00C256DE" w:rsidP="00A421E0">
            <w:pPr>
              <w:jc w:val="thaiDistribute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Accuracy (%)</w:t>
            </w:r>
          </w:p>
        </w:tc>
      </w:tr>
      <w:tr w:rsidR="00C256DE" w:rsidRPr="00264811" w14:paraId="65E7C175" w14:textId="77777777" w:rsidTr="00150984">
        <w:tc>
          <w:tcPr>
            <w:tcW w:w="4145" w:type="dxa"/>
          </w:tcPr>
          <w:p w14:paraId="2B9FCCA2" w14:textId="77777777" w:rsidR="00C256DE" w:rsidRPr="00264811" w:rsidRDefault="00C256DE" w:rsidP="00A421E0">
            <w:pPr>
              <w:jc w:val="thaiDistribute"/>
            </w:pPr>
            <w:proofErr w:type="spellStart"/>
            <w:r w:rsidRPr="00264811">
              <w:rPr>
                <w:rFonts w:hint="cs"/>
              </w:rPr>
              <w:t>newmm</w:t>
            </w:r>
            <w:proofErr w:type="spellEnd"/>
          </w:p>
        </w:tc>
        <w:tc>
          <w:tcPr>
            <w:tcW w:w="4145" w:type="dxa"/>
          </w:tcPr>
          <w:p w14:paraId="2C7A2B9C" w14:textId="77777777" w:rsidR="00C256DE" w:rsidRPr="00264811" w:rsidRDefault="00C256DE" w:rsidP="00A421E0">
            <w:pPr>
              <w:jc w:val="thaiDistribute"/>
            </w:pPr>
            <w:r w:rsidRPr="00264811">
              <w:rPr>
                <w:rFonts w:hint="cs"/>
              </w:rPr>
              <w:t>90.99%</w:t>
            </w:r>
          </w:p>
        </w:tc>
      </w:tr>
      <w:tr w:rsidR="00C256DE" w:rsidRPr="00264811" w14:paraId="3DEB4212" w14:textId="77777777" w:rsidTr="00150984">
        <w:tc>
          <w:tcPr>
            <w:tcW w:w="4145" w:type="dxa"/>
          </w:tcPr>
          <w:p w14:paraId="06F591C7" w14:textId="77777777" w:rsidR="00C256DE" w:rsidRPr="00264811" w:rsidRDefault="00C256DE" w:rsidP="00A421E0">
            <w:pPr>
              <w:jc w:val="thaiDistribute"/>
            </w:pPr>
            <w:r w:rsidRPr="00264811">
              <w:rPr>
                <w:rFonts w:hint="cs"/>
              </w:rPr>
              <w:t>longest</w:t>
            </w:r>
          </w:p>
        </w:tc>
        <w:tc>
          <w:tcPr>
            <w:tcW w:w="4145" w:type="dxa"/>
          </w:tcPr>
          <w:p w14:paraId="15E644D4" w14:textId="77777777" w:rsidR="00C256DE" w:rsidRPr="00264811" w:rsidRDefault="00C256DE" w:rsidP="00A421E0">
            <w:pPr>
              <w:jc w:val="thaiDistribute"/>
            </w:pPr>
            <w:r w:rsidRPr="00264811">
              <w:rPr>
                <w:rFonts w:hint="cs"/>
              </w:rPr>
              <w:t>83.04%</w:t>
            </w:r>
          </w:p>
        </w:tc>
      </w:tr>
      <w:tr w:rsidR="00C256DE" w:rsidRPr="00264811" w14:paraId="103BC476" w14:textId="77777777" w:rsidTr="00150984">
        <w:tc>
          <w:tcPr>
            <w:tcW w:w="4145" w:type="dxa"/>
          </w:tcPr>
          <w:p w14:paraId="05528A34" w14:textId="77777777" w:rsidR="00C256DE" w:rsidRPr="00264811" w:rsidRDefault="00C256DE" w:rsidP="00A421E0">
            <w:pPr>
              <w:jc w:val="thaiDistribute"/>
            </w:pPr>
            <w:proofErr w:type="spellStart"/>
            <w:r w:rsidRPr="00264811">
              <w:rPr>
                <w:rFonts w:hint="cs"/>
              </w:rPr>
              <w:t>deepcut</w:t>
            </w:r>
            <w:proofErr w:type="spellEnd"/>
          </w:p>
        </w:tc>
        <w:tc>
          <w:tcPr>
            <w:tcW w:w="4145" w:type="dxa"/>
          </w:tcPr>
          <w:p w14:paraId="4A8CA250" w14:textId="77777777" w:rsidR="00C256DE" w:rsidRPr="00264811" w:rsidRDefault="00C256DE" w:rsidP="00A421E0">
            <w:pPr>
              <w:jc w:val="thaiDistribute"/>
            </w:pPr>
            <w:r w:rsidRPr="00264811">
              <w:rPr>
                <w:rFonts w:hint="cs"/>
              </w:rPr>
              <w:t>76.65%</w:t>
            </w:r>
          </w:p>
        </w:tc>
      </w:tr>
    </w:tbl>
    <w:p w14:paraId="4F0270C4" w14:textId="4D9C32C2" w:rsidR="00C256DE" w:rsidRDefault="00C256DE" w:rsidP="00A421E0">
      <w:pPr>
        <w:rPr>
          <w:b/>
          <w:bCs/>
        </w:rPr>
      </w:pPr>
    </w:p>
    <w:p w14:paraId="7C541304" w14:textId="3F86FE3D" w:rsidR="00C256DE" w:rsidRPr="00C256DE" w:rsidRDefault="00C256DE" w:rsidP="00A421E0">
      <w:pPr>
        <w:ind w:firstLine="720"/>
        <w:jc w:val="thaiDistribute"/>
        <w:rPr>
          <w:b/>
          <w:bCs/>
          <w:cs/>
        </w:rPr>
      </w:pPr>
      <w:r w:rsidRPr="00264811">
        <w:rPr>
          <w:rFonts w:hint="cs"/>
          <w:cs/>
        </w:rPr>
        <w:t xml:space="preserve">จากการทดลองพบว่า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นั้นมีความแม่นยำ</w:t>
      </w:r>
      <w:r>
        <w:br/>
      </w:r>
      <w:r w:rsidRPr="00264811">
        <w:rPr>
          <w:rFonts w:hint="cs"/>
          <w:cs/>
        </w:rPr>
        <w:t xml:space="preserve">กับที่ผู้วิจัยตัดมากที่สุดที่ </w:t>
      </w:r>
      <w:r w:rsidRPr="00264811">
        <w:rPr>
          <w:rFonts w:hint="cs"/>
        </w:rPr>
        <w:t xml:space="preserve">90.99% </w:t>
      </w:r>
      <w:r w:rsidRPr="00264811">
        <w:rPr>
          <w:rFonts w:hint="cs"/>
          <w:cs/>
        </w:rPr>
        <w:t xml:space="preserve">รองลงมาที่ </w:t>
      </w:r>
      <w:r w:rsidRPr="00264811">
        <w:rPr>
          <w:rFonts w:hint="cs"/>
        </w:rPr>
        <w:t xml:space="preserve">longest </w:t>
      </w:r>
      <w:r w:rsidRPr="00264811">
        <w:rPr>
          <w:rFonts w:hint="cs"/>
          <w:cs/>
        </w:rPr>
        <w:t xml:space="preserve">ค่าความแม่นยำอยู่ที่ </w:t>
      </w:r>
      <w:r w:rsidRPr="00264811">
        <w:rPr>
          <w:rFonts w:hint="cs"/>
        </w:rPr>
        <w:t xml:space="preserve">83.04% </w:t>
      </w:r>
      <w:r w:rsidRPr="00264811">
        <w:rPr>
          <w:rFonts w:hint="cs"/>
          <w:cs/>
        </w:rPr>
        <w:t>และ</w:t>
      </w:r>
      <w:r w:rsidRPr="00264811">
        <w:rPr>
          <w:rFonts w:hint="cs"/>
          <w:cs/>
        </w:rPr>
        <w:br/>
        <w:t xml:space="preserve">ความแม่นยำน้อยที่สุดคือ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ที่ความแม่นยำ </w:t>
      </w:r>
      <w:r w:rsidRPr="00264811">
        <w:rPr>
          <w:rFonts w:hint="cs"/>
        </w:rPr>
        <w:t xml:space="preserve">76.65% </w:t>
      </w:r>
      <w:r w:rsidRPr="00264811">
        <w:rPr>
          <w:rFonts w:hint="cs"/>
          <w:cs/>
        </w:rPr>
        <w:t xml:space="preserve">ดังภาพที่ </w:t>
      </w:r>
      <w:r w:rsidRPr="00264811">
        <w:rPr>
          <w:rFonts w:hint="cs"/>
        </w:rPr>
        <w:t xml:space="preserve">29 </w:t>
      </w:r>
      <w:r w:rsidRPr="00264811">
        <w:rPr>
          <w:rFonts w:hint="cs"/>
          <w:cs/>
        </w:rPr>
        <w:t xml:space="preserve">ดังนั้นโครงงานนี้จึงใช้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ในการตัดคำเพื่อนำไปประมวลผลต่อในขั้นตอนอื่น ๆ</w:t>
      </w:r>
    </w:p>
    <w:p w14:paraId="348376A1" w14:textId="3B6AA271" w:rsidR="00770C46" w:rsidRDefault="00854236" w:rsidP="00A421E0">
      <w:pPr>
        <w:pStyle w:val="ListParagraph"/>
        <w:tabs>
          <w:tab w:val="left" w:pos="540"/>
          <w:tab w:val="left" w:pos="7290"/>
        </w:tabs>
        <w:ind w:left="1260"/>
        <w:rPr>
          <w:noProof/>
        </w:rPr>
      </w:pPr>
      <w:r w:rsidRPr="00854236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A9DD537" wp14:editId="04E69748">
                <wp:simplePos x="0" y="0"/>
                <wp:positionH relativeFrom="column">
                  <wp:posOffset>3477491</wp:posOffset>
                </wp:positionH>
                <wp:positionV relativeFrom="paragraph">
                  <wp:posOffset>1240387</wp:posOffset>
                </wp:positionV>
                <wp:extent cx="977092" cy="0"/>
                <wp:effectExtent l="38100" t="76200" r="0" b="95250"/>
                <wp:wrapNone/>
                <wp:docPr id="250" name="ลูกศรเชื่อมต่อแบบตรง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709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E04915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50" o:spid="_x0000_s1026" type="#_x0000_t32" style="position:absolute;margin-left:273.8pt;margin-top:97.65pt;width:76.95pt;height:0;flip:x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" strokecolor="black [3200]" strokeweight=".5pt">
                <v:stroke endarrow="block" joinstyle="miter"/>
              </v:shape>
            </w:pict>
          </mc:Fallback>
        </mc:AlternateContent>
      </w:r>
      <w:r w:rsidR="00862C1F" w:rsidRPr="00222A2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228ED9C" wp14:editId="5A30517B">
                <wp:simplePos x="0" y="0"/>
                <wp:positionH relativeFrom="column">
                  <wp:posOffset>4942792</wp:posOffset>
                </wp:positionH>
                <wp:positionV relativeFrom="paragraph">
                  <wp:posOffset>4085004</wp:posOffset>
                </wp:positionV>
                <wp:extent cx="234315" cy="287020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8D1A11" w14:textId="5351D67C" w:rsidR="00862C1F" w:rsidRDefault="00862C1F" w:rsidP="00862C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ED9C" id="Text Box 194" o:spid="_x0000_s1027" type="#_x0000_t202" style="position:absolute;left:0;text-align:left;margin-left:389.2pt;margin-top:321.65pt;width:18.45pt;height:22.6pt;z-index:251808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" filled="f" stroked="f" strokeweight=".5pt">
                <v:textbox>
                  <w:txbxContent>
                    <w:p w14:paraId="5E8D1A11" w14:textId="5351D67C" w:rsidR="00862C1F" w:rsidRDefault="00862C1F" w:rsidP="00862C1F"/>
                  </w:txbxContent>
                </v:textbox>
              </v:shape>
            </w:pict>
          </mc:Fallback>
        </mc:AlternateContent>
      </w:r>
      <w:r w:rsidR="00AE700F" w:rsidRPr="00264811">
        <w:rPr>
          <w:rFonts w:hint="cs"/>
          <w:noProof/>
          <w:lang w:val="th-TH"/>
        </w:rPr>
        <w:drawing>
          <wp:inline distT="0" distB="0" distL="0" distR="0" wp14:anchorId="4FDF1A4B" wp14:editId="7AA5CA8D">
            <wp:extent cx="4316400" cy="178934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400" cy="178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C266" w14:textId="0CFA6D71" w:rsidR="00AE700F" w:rsidRDefault="00AE700F" w:rsidP="00A421E0">
      <w:pPr>
        <w:pStyle w:val="Caption"/>
      </w:pPr>
      <w:r w:rsidRPr="00AE700F">
        <w:rPr>
          <w:b/>
          <w:bCs/>
          <w:cs/>
        </w:rPr>
        <w:t xml:space="preserve">ภาพที่ </w:t>
      </w:r>
      <w:r w:rsidRPr="00AE700F">
        <w:rPr>
          <w:b/>
          <w:bCs/>
          <w:cs/>
        </w:rPr>
        <w:fldChar w:fldCharType="begin"/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</w:rPr>
        <w:instrText xml:space="preserve">SEQ </w:instrText>
      </w:r>
      <w:r w:rsidRPr="00AE700F">
        <w:rPr>
          <w:b/>
          <w:bCs/>
          <w:cs/>
        </w:rPr>
        <w:instrText xml:space="preserve">ภาพที่ </w:instrText>
      </w:r>
      <w:r w:rsidRPr="00AE700F">
        <w:rPr>
          <w:b/>
          <w:bCs/>
        </w:rPr>
        <w:instrText>\* ARABIC</w:instrText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42</w:t>
      </w:r>
      <w:r w:rsidRPr="00AE70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08" w:name="_Toc129788567"/>
      <w:r w:rsidRPr="00264811">
        <w:rPr>
          <w:rFonts w:hint="cs"/>
          <w:cs/>
        </w:rPr>
        <w:t xml:space="preserve">ผลการวัดค่าความแม่นยำในการตัดคำของ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ในไลบรารี่ </w:t>
      </w:r>
      <w:proofErr w:type="spellStart"/>
      <w:r w:rsidRPr="00264811">
        <w:rPr>
          <w:rFonts w:hint="cs"/>
        </w:rPr>
        <w:t>Pythainlp</w:t>
      </w:r>
      <w:bookmarkEnd w:id="108"/>
      <w:proofErr w:type="spellEnd"/>
    </w:p>
    <w:p w14:paraId="04BC8EE7" w14:textId="77777777" w:rsidR="00944876" w:rsidRPr="00944876" w:rsidRDefault="00944876" w:rsidP="00A421E0"/>
    <w:p w14:paraId="4E844EDE" w14:textId="0D49F2D5" w:rsidR="004A6A93" w:rsidRDefault="00CB34FA" w:rsidP="00A421E0">
      <w:pPr>
        <w:ind w:firstLine="720"/>
      </w:pPr>
      <w:r>
        <w:t xml:space="preserve">4.1.2 </w:t>
      </w:r>
      <w:r w:rsidRPr="00264811">
        <w:rPr>
          <w:rFonts w:hint="cs"/>
          <w:cs/>
        </w:rPr>
        <w:t>การ</w:t>
      </w:r>
      <w:r w:rsidR="0069533D">
        <w:rPr>
          <w:rFonts w:hint="cs"/>
          <w:cs/>
        </w:rPr>
        <w:t xml:space="preserve">คำนวณค่า </w:t>
      </w:r>
      <w:r w:rsidR="0069533D">
        <w:t>TF-ID</w:t>
      </w:r>
      <w:r w:rsidR="00214EB2">
        <w:t>F</w:t>
      </w:r>
    </w:p>
    <w:p w14:paraId="5FBE04AA" w14:textId="7455FAC5" w:rsidR="00944876" w:rsidRDefault="00944876" w:rsidP="00A421E0">
      <w:pPr>
        <w:ind w:firstLine="720"/>
      </w:pPr>
      <w:r>
        <w:tab/>
      </w:r>
      <w:r w:rsidRPr="00264811">
        <w:rPr>
          <w:rFonts w:hint="cs"/>
          <w:cs/>
        </w:rPr>
        <w:t xml:space="preserve">เมื่อได้เครื่องมือที่จะช่วยตัดคำแล้วขั้นตอนต่อไปคือการนำมาทำการจัดกลุ่มข้อมูลโดยเทคนิคที่เลือกใช้คือการค่า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(</w:t>
      </w:r>
      <w:r w:rsidRPr="00264811">
        <w:rPr>
          <w:rFonts w:hint="cs"/>
        </w:rPr>
        <w:t>Term Frequency-Inverse Document Frequency</w:t>
      </w:r>
      <w:r w:rsidRPr="00264811">
        <w:rPr>
          <w:rFonts w:hint="cs"/>
          <w:cs/>
        </w:rPr>
        <w:t xml:space="preserve">) เพื่อหาว่าคำไหนในประโยคนั้นเป็นคำสำคัญของประโยคนั้น ๆ โดยการวัดจากน้ำหนักของคำด้วยวิธีดังกล่าวดังภาพที่ </w:t>
      </w:r>
      <w:r w:rsidRPr="00264811">
        <w:rPr>
          <w:rFonts w:hint="cs"/>
        </w:rPr>
        <w:t xml:space="preserve">30 </w:t>
      </w:r>
      <w:r w:rsidRPr="00264811">
        <w:rPr>
          <w:rFonts w:hint="cs"/>
          <w:cs/>
        </w:rPr>
        <w:t xml:space="preserve">ที่แสดงการตัดคำและเรียงจากน้ำหนักของคำ </w:t>
      </w:r>
      <w:r w:rsidRPr="00264811">
        <w:rPr>
          <w:rFonts w:hint="cs"/>
        </w:rPr>
        <w:t xml:space="preserve">5 </w:t>
      </w:r>
      <w:r w:rsidRPr="00264811">
        <w:rPr>
          <w:rFonts w:hint="cs"/>
          <w:cs/>
        </w:rPr>
        <w:t>อันดับแรก</w:t>
      </w:r>
    </w:p>
    <w:p w14:paraId="21825719" w14:textId="6568E521" w:rsidR="00944876" w:rsidRDefault="00944876" w:rsidP="00A421E0">
      <w:pPr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"https://github.com/slapexs/final_project/blob/develop/screenshort/sample_tfidf.png?raw=true"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68482988" wp14:editId="580F7E30">
            <wp:extent cx="4320000" cy="2093378"/>
            <wp:effectExtent l="0" t="0" r="0" b="0"/>
            <wp:docPr id="76" name="Picture 76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09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042B2033" w14:textId="54E1C602" w:rsidR="00944876" w:rsidRDefault="00944876" w:rsidP="00A421E0">
      <w:pPr>
        <w:pStyle w:val="Caption"/>
      </w:pPr>
      <w:r w:rsidRPr="00944876">
        <w:rPr>
          <w:b/>
          <w:bCs/>
          <w:cs/>
        </w:rPr>
        <w:t xml:space="preserve">ภาพที่ </w:t>
      </w:r>
      <w:r w:rsidRPr="00944876">
        <w:rPr>
          <w:b/>
          <w:bCs/>
          <w:cs/>
        </w:rPr>
        <w:fldChar w:fldCharType="begin"/>
      </w:r>
      <w:r w:rsidRPr="00944876">
        <w:rPr>
          <w:b/>
          <w:bCs/>
          <w:cs/>
        </w:rPr>
        <w:instrText xml:space="preserve"> </w:instrText>
      </w:r>
      <w:r w:rsidRPr="00944876">
        <w:rPr>
          <w:b/>
          <w:bCs/>
        </w:rPr>
        <w:instrText xml:space="preserve">SEQ </w:instrText>
      </w:r>
      <w:r w:rsidRPr="00944876">
        <w:rPr>
          <w:b/>
          <w:bCs/>
          <w:cs/>
        </w:rPr>
        <w:instrText xml:space="preserve">ภาพที่ </w:instrText>
      </w:r>
      <w:r w:rsidRPr="00944876">
        <w:rPr>
          <w:b/>
          <w:bCs/>
        </w:rPr>
        <w:instrText>\* ARABIC</w:instrText>
      </w:r>
      <w:r w:rsidRPr="00944876">
        <w:rPr>
          <w:b/>
          <w:bCs/>
          <w:cs/>
        </w:rPr>
        <w:instrText xml:space="preserve"> </w:instrText>
      </w:r>
      <w:r w:rsidRPr="00944876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43</w:t>
      </w:r>
      <w:r w:rsidRPr="00944876">
        <w:rPr>
          <w:b/>
          <w:bCs/>
          <w:cs/>
        </w:rPr>
        <w:fldChar w:fldCharType="end"/>
      </w:r>
      <w:r>
        <w:t xml:space="preserve"> </w:t>
      </w:r>
      <w:bookmarkStart w:id="109" w:name="_Toc129788568"/>
      <w:r w:rsidRPr="00264811">
        <w:rPr>
          <w:rFonts w:hint="cs"/>
          <w:cs/>
        </w:rPr>
        <w:t xml:space="preserve">ตัวอย่างการตัดคำและเรียงคำที่มีน้ำหนักมากที่สุด </w:t>
      </w:r>
      <w:r w:rsidRPr="00264811">
        <w:rPr>
          <w:rFonts w:hint="cs"/>
        </w:rPr>
        <w:t xml:space="preserve">5 </w:t>
      </w:r>
      <w:r w:rsidRPr="00264811">
        <w:rPr>
          <w:rFonts w:hint="cs"/>
          <w:cs/>
        </w:rPr>
        <w:t>อันดับ</w:t>
      </w:r>
      <w:bookmarkEnd w:id="109"/>
    </w:p>
    <w:p w14:paraId="5F54D612" w14:textId="6C2ADF85" w:rsidR="00DE64E6" w:rsidRDefault="00DE64E6" w:rsidP="00A421E0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6698C096" wp14:editId="0D212618">
            <wp:extent cx="5020603" cy="1788160"/>
            <wp:effectExtent l="0" t="0" r="0" b="2540"/>
            <wp:docPr id="82" name="Picture 82" descr="A picture containing text, electronics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, electronics, keyboard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603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F2B8" w14:textId="40EDC391" w:rsidR="00DE64E6" w:rsidRDefault="00DE64E6" w:rsidP="00A421E0">
      <w:pPr>
        <w:pStyle w:val="Caption"/>
      </w:pPr>
      <w:r w:rsidRPr="00DE64E6">
        <w:rPr>
          <w:b/>
          <w:bCs/>
          <w:cs/>
        </w:rPr>
        <w:t xml:space="preserve">ภาพที่ </w:t>
      </w:r>
      <w:r w:rsidRPr="00DE64E6">
        <w:rPr>
          <w:b/>
          <w:bCs/>
          <w:cs/>
        </w:rPr>
        <w:fldChar w:fldCharType="begin"/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</w:rPr>
        <w:instrText xml:space="preserve">SEQ </w:instrText>
      </w:r>
      <w:r w:rsidRPr="00DE64E6">
        <w:rPr>
          <w:b/>
          <w:bCs/>
          <w:cs/>
        </w:rPr>
        <w:instrText xml:space="preserve">ภาพที่ </w:instrText>
      </w:r>
      <w:r w:rsidRPr="00DE64E6">
        <w:rPr>
          <w:b/>
          <w:bCs/>
        </w:rPr>
        <w:instrText>\* ARABIC</w:instrText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44</w:t>
      </w:r>
      <w:r w:rsidRPr="00DE64E6">
        <w:rPr>
          <w:b/>
          <w:bCs/>
          <w:cs/>
        </w:rPr>
        <w:fldChar w:fldCharType="end"/>
      </w:r>
      <w:r>
        <w:t xml:space="preserve"> </w:t>
      </w:r>
      <w:bookmarkStart w:id="110" w:name="_Toc129788569"/>
      <w:r w:rsidR="002D5683">
        <w:rPr>
          <w:rFonts w:hint="cs"/>
          <w:cs/>
        </w:rPr>
        <w:t>ตัวอย่าง</w:t>
      </w:r>
      <w:r w:rsidRPr="00264811">
        <w:rPr>
          <w:rFonts w:hint="cs"/>
          <w:cs/>
        </w:rPr>
        <w:t xml:space="preserve">ตาราง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แสดงน้ำหนักของคำ</w:t>
      </w:r>
      <w:bookmarkEnd w:id="110"/>
    </w:p>
    <w:p w14:paraId="30A29956" w14:textId="2B53D558" w:rsidR="00DE64E6" w:rsidRDefault="00DE64E6" w:rsidP="00A421E0"/>
    <w:p w14:paraId="4A2C523B" w14:textId="67EB0FCC" w:rsidR="00DE64E6" w:rsidRDefault="00DE64E6" w:rsidP="00A421E0">
      <w:pPr>
        <w:ind w:firstLine="720"/>
        <w:jc w:val="thaiDistribute"/>
      </w:pPr>
      <w:r w:rsidRPr="00264811">
        <w:rPr>
          <w:rFonts w:hint="cs"/>
          <w:cs/>
        </w:rPr>
        <w:t xml:space="preserve">เมื่อได้ชุดของประโยคที่ทำการตัดคำเรียบร้อยแล้วจึงนำเข้าสู่กระบวนการลบคำที่เป็น </w:t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 xml:space="preserve">หรือคำที่ไม่สื่อความหมายออกและตัวอักษรพิเศษต่าง ๆ ด้วยฟังก์ชันในไลบรารี่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 </w:t>
      </w:r>
      <w:proofErr w:type="spellStart"/>
      <w:r w:rsidRPr="00264811">
        <w:rPr>
          <w:rFonts w:hint="cs"/>
        </w:rPr>
        <w:t>nltk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ดังภาพที่ </w:t>
      </w:r>
      <w:r w:rsidRPr="00264811">
        <w:rPr>
          <w:rFonts w:hint="cs"/>
        </w:rPr>
        <w:t xml:space="preserve">31 </w:t>
      </w:r>
      <w:r w:rsidRPr="00264811">
        <w:rPr>
          <w:rFonts w:hint="cs"/>
          <w:cs/>
        </w:rPr>
        <w:t xml:space="preserve">จะเห็นได้ว่ามีคำที่ถูกลบออกไปนั่นคือคำที่เป็น </w:t>
      </w:r>
      <w:r w:rsidRPr="00264811">
        <w:rPr>
          <w:rFonts w:hint="cs"/>
        </w:rPr>
        <w:t>Stop word</w:t>
      </w:r>
      <w:r w:rsidR="00406F1E">
        <w:t xml:space="preserve"> </w:t>
      </w:r>
      <w:r w:rsidR="00406F1E">
        <w:rPr>
          <w:rFonts w:hint="cs"/>
          <w:cs/>
        </w:rPr>
        <w:t>ยกตัวอย่างเช่น</w:t>
      </w:r>
    </w:p>
    <w:p w14:paraId="3FC9FF9E" w14:textId="77777777" w:rsidR="00406F1E" w:rsidRDefault="00406F1E" w:rsidP="00A421E0">
      <w:pPr>
        <w:ind w:firstLine="720"/>
        <w:jc w:val="thaiDistribute"/>
      </w:pPr>
    </w:p>
    <w:p w14:paraId="28AA9408" w14:textId="0D97BF48" w:rsidR="00406F1E" w:rsidRDefault="00406F1E" w:rsidP="00A421E0">
      <w:pPr>
        <w:jc w:val="thaiDistribute"/>
      </w:pPr>
      <w:r w:rsidRPr="00406F1E">
        <w:rPr>
          <w:rFonts w:hint="cs"/>
          <w:cs/>
        </w:rPr>
        <w:t>ประโยคเริ่มต้น</w:t>
      </w:r>
      <w:r w:rsidRPr="00406F1E">
        <w:t>:</w:t>
      </w:r>
      <w:r>
        <w:t xml:space="preserve"> </w:t>
      </w:r>
      <w:r>
        <w:rPr>
          <w:rFonts w:hint="cs"/>
          <w:cs/>
        </w:rPr>
        <w:t xml:space="preserve">บริการ </w:t>
      </w:r>
      <w:r>
        <w:t xml:space="preserve">Platform </w:t>
      </w:r>
      <w:r>
        <w:rPr>
          <w:rFonts w:hint="cs"/>
          <w:cs/>
        </w:rPr>
        <w:t>รวมสถานที่จัดประชุมและผู้ให้บริการสำหรับงานอีเว้นท์ที่ดีที่สุด</w:t>
      </w:r>
    </w:p>
    <w:p w14:paraId="24713605" w14:textId="3907F100" w:rsidR="00406F1E" w:rsidRDefault="00406F1E" w:rsidP="00A421E0">
      <w:pPr>
        <w:jc w:val="thaiDistribute"/>
      </w:pPr>
      <w:r>
        <w:rPr>
          <w:rFonts w:hint="cs"/>
          <w:cs/>
        </w:rPr>
        <w:t>คำที่ไม่สื่อความหมาย</w:t>
      </w:r>
      <w:r>
        <w:t xml:space="preserve"> (Stop word): </w:t>
      </w:r>
      <w:r>
        <w:rPr>
          <w:rFonts w:hint="cs"/>
          <w:cs/>
        </w:rPr>
        <w:t>รวม</w:t>
      </w:r>
      <w:r>
        <w:t>|</w:t>
      </w:r>
      <w:r>
        <w:rPr>
          <w:rFonts w:hint="cs"/>
          <w:cs/>
        </w:rPr>
        <w:t>จัด</w:t>
      </w:r>
      <w:r>
        <w:t>|</w:t>
      </w:r>
      <w:r>
        <w:rPr>
          <w:rFonts w:hint="cs"/>
          <w:cs/>
        </w:rPr>
        <w:t>และ</w:t>
      </w:r>
      <w:r>
        <w:t>|</w:t>
      </w:r>
      <w:r>
        <w:rPr>
          <w:rFonts w:hint="cs"/>
          <w:cs/>
        </w:rPr>
        <w:t>ที่</w:t>
      </w:r>
      <w:r>
        <w:t>|</w:t>
      </w:r>
      <w:r>
        <w:rPr>
          <w:rFonts w:hint="cs"/>
          <w:cs/>
        </w:rPr>
        <w:t>ที่สุด</w:t>
      </w:r>
    </w:p>
    <w:p w14:paraId="5B2758FF" w14:textId="582ED9AD" w:rsidR="00406F1E" w:rsidRPr="00406F1E" w:rsidRDefault="00406F1E" w:rsidP="00A421E0">
      <w:pPr>
        <w:jc w:val="thaiDistribute"/>
        <w:rPr>
          <w:cs/>
        </w:rPr>
      </w:pPr>
      <w:r>
        <w:rPr>
          <w:rFonts w:hint="cs"/>
          <w:cs/>
        </w:rPr>
        <w:t>ประโยคใหม่</w:t>
      </w:r>
      <w:r>
        <w:t xml:space="preserve">: </w:t>
      </w:r>
      <w:r>
        <w:rPr>
          <w:rFonts w:hint="cs"/>
          <w:cs/>
        </w:rPr>
        <w:t>บริการ</w:t>
      </w:r>
      <w:r>
        <w:t>|Platform|</w:t>
      </w:r>
      <w:r>
        <w:rPr>
          <w:rFonts w:hint="cs"/>
          <w:cs/>
        </w:rPr>
        <w:t>สถานที่</w:t>
      </w:r>
      <w:r>
        <w:t>|</w:t>
      </w:r>
      <w:r>
        <w:rPr>
          <w:rFonts w:hint="cs"/>
          <w:cs/>
        </w:rPr>
        <w:t>ประชุม</w:t>
      </w:r>
      <w:r>
        <w:t>|</w:t>
      </w:r>
      <w:r>
        <w:rPr>
          <w:rFonts w:hint="cs"/>
          <w:cs/>
        </w:rPr>
        <w:t>ผู้ให้บริการ</w:t>
      </w:r>
      <w:r>
        <w:t>|</w:t>
      </w:r>
      <w:r>
        <w:rPr>
          <w:rFonts w:hint="cs"/>
          <w:cs/>
        </w:rPr>
        <w:t>สำหรับ</w:t>
      </w:r>
      <w:r>
        <w:t>|</w:t>
      </w:r>
      <w:r>
        <w:rPr>
          <w:rFonts w:hint="cs"/>
          <w:cs/>
        </w:rPr>
        <w:t>งานอีเว้นท์</w:t>
      </w:r>
      <w:r>
        <w:t>|</w:t>
      </w:r>
      <w:r>
        <w:rPr>
          <w:rFonts w:hint="cs"/>
          <w:cs/>
        </w:rPr>
        <w:t>ดี</w:t>
      </w:r>
    </w:p>
    <w:p w14:paraId="7AAC9126" w14:textId="494954D1" w:rsidR="00121D8C" w:rsidRDefault="00121D8C" w:rsidP="00A421E0">
      <w:pPr>
        <w:jc w:val="thaiDistribute"/>
      </w:pPr>
    </w:p>
    <w:p w14:paraId="1D47B310" w14:textId="404990CE" w:rsidR="00121D8C" w:rsidRDefault="00121D8C" w:rsidP="00A421E0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2B3774F5" wp14:editId="228CE7FF">
            <wp:extent cx="5040000" cy="145458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5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071A" w14:textId="26D46292" w:rsidR="00121D8C" w:rsidRDefault="00121D8C" w:rsidP="00A421E0">
      <w:pPr>
        <w:pStyle w:val="Caption"/>
      </w:pPr>
      <w:r w:rsidRPr="00121D8C">
        <w:rPr>
          <w:b/>
          <w:bCs/>
          <w:cs/>
        </w:rPr>
        <w:t xml:space="preserve">ภาพที่ </w:t>
      </w:r>
      <w:r w:rsidRPr="00121D8C">
        <w:rPr>
          <w:b/>
          <w:bCs/>
          <w:cs/>
        </w:rPr>
        <w:fldChar w:fldCharType="begin"/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</w:rPr>
        <w:instrText xml:space="preserve">SEQ </w:instrText>
      </w:r>
      <w:r w:rsidRPr="00121D8C">
        <w:rPr>
          <w:b/>
          <w:bCs/>
          <w:cs/>
        </w:rPr>
        <w:instrText xml:space="preserve">ภาพที่ </w:instrText>
      </w:r>
      <w:r w:rsidRPr="00121D8C">
        <w:rPr>
          <w:b/>
          <w:bCs/>
        </w:rPr>
        <w:instrText>\* ARABIC</w:instrText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45</w:t>
      </w:r>
      <w:r w:rsidRPr="00121D8C">
        <w:rPr>
          <w:b/>
          <w:bCs/>
          <w:cs/>
        </w:rPr>
        <w:fldChar w:fldCharType="end"/>
      </w:r>
      <w:r>
        <w:t xml:space="preserve"> </w:t>
      </w:r>
      <w:bookmarkStart w:id="111" w:name="_Toc129788570"/>
      <w:r w:rsidRPr="00264811">
        <w:rPr>
          <w:rFonts w:hint="cs"/>
          <w:cs/>
        </w:rPr>
        <w:t xml:space="preserve">ตัวอย่างการตัดคำและลบ </w:t>
      </w:r>
      <w:r w:rsidRPr="00264811">
        <w:rPr>
          <w:rFonts w:hint="cs"/>
        </w:rPr>
        <w:t>Stop word</w:t>
      </w:r>
      <w:bookmarkEnd w:id="111"/>
    </w:p>
    <w:p w14:paraId="105C81B7" w14:textId="77777777" w:rsidR="00C641BB" w:rsidRPr="00C641BB" w:rsidRDefault="00C641BB" w:rsidP="00A421E0"/>
    <w:p w14:paraId="497DB91C" w14:textId="6BA3EAE4" w:rsidR="00C641BB" w:rsidRDefault="00C641BB" w:rsidP="00A421E0">
      <w:pPr>
        <w:ind w:firstLine="720"/>
        <w:jc w:val="thaiDistribute"/>
      </w:pPr>
      <w:r w:rsidRPr="00264811">
        <w:rPr>
          <w:rFonts w:hint="cs"/>
          <w:cs/>
        </w:rPr>
        <w:t xml:space="preserve">การจัดกลุ่มของข้อมูลหรือการทำ </w:t>
      </w:r>
      <w:r w:rsidRPr="00264811">
        <w:rPr>
          <w:rFonts w:hint="cs"/>
        </w:rPr>
        <w:t xml:space="preserve">Text clustering </w:t>
      </w:r>
      <w:r w:rsidRPr="00264811">
        <w:rPr>
          <w:rFonts w:hint="cs"/>
          <w:cs/>
        </w:rPr>
        <w:t xml:space="preserve">นั้นโครงงานนี้จะใช้เทคนิค </w:t>
      </w: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มาใช้ในการจัดกลุ่มโดยเลือกจำนวนกลุ่มจากการทำ </w:t>
      </w: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 xml:space="preserve">เพื่อหาจำนวนกลุ่มที่ดีที่สุดได้ดังภาพที่ </w:t>
      </w:r>
      <w:r w:rsidRPr="00264811">
        <w:rPr>
          <w:rFonts w:hint="cs"/>
        </w:rPr>
        <w:t>32</w:t>
      </w:r>
      <w:r w:rsidRPr="00264811">
        <w:rPr>
          <w:rFonts w:hint="cs"/>
          <w:cs/>
        </w:rPr>
        <w:t xml:space="preserve"> โดยจำวนกลุ่มที่เหมาะสมจะอยู่ที่บริเวณส่วนโค้งคล้ายข้อศอกในที่นี้จะประมาณกลุ่มได้  </w:t>
      </w:r>
      <w:r w:rsidRPr="00264811">
        <w:rPr>
          <w:rFonts w:hint="cs"/>
        </w:rPr>
        <w:t xml:space="preserve">6-9 </w:t>
      </w:r>
      <w:r w:rsidRPr="00264811">
        <w:rPr>
          <w:rFonts w:hint="cs"/>
          <w:cs/>
        </w:rPr>
        <w:t>กลุ่ม</w:t>
      </w:r>
    </w:p>
    <w:p w14:paraId="0A77247E" w14:textId="3F7330D5" w:rsidR="008E26B0" w:rsidRDefault="00E95E22" w:rsidP="00A421E0">
      <w:pPr>
        <w:jc w:val="center"/>
      </w:pPr>
      <w:r>
        <w:rPr>
          <w:rFonts w:hint="cs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1253E5C" wp14:editId="3622B18E">
                <wp:simplePos x="0" y="0"/>
                <wp:positionH relativeFrom="column">
                  <wp:posOffset>1512026</wp:posOffset>
                </wp:positionH>
                <wp:positionV relativeFrom="paragraph">
                  <wp:posOffset>1689789</wp:posOffset>
                </wp:positionV>
                <wp:extent cx="146304" cy="146304"/>
                <wp:effectExtent l="0" t="0" r="19050" b="19050"/>
                <wp:wrapNone/>
                <wp:docPr id="444" name="Oval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14630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FBDE60" id="Oval 444" o:spid="_x0000_s1026" style="position:absolute;margin-left:119.05pt;margin-top:133.05pt;width:11.5pt;height:11.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" filled="f" strokecolor="red"/>
            </w:pict>
          </mc:Fallback>
        </mc:AlternateContent>
      </w: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3B944224" wp14:editId="3D013E6F">
                <wp:simplePos x="0" y="0"/>
                <wp:positionH relativeFrom="column">
                  <wp:posOffset>1584869</wp:posOffset>
                </wp:positionH>
                <wp:positionV relativeFrom="paragraph">
                  <wp:posOffset>1778617</wp:posOffset>
                </wp:positionV>
                <wp:extent cx="0" cy="329184"/>
                <wp:effectExtent l="0" t="0" r="12700" b="13970"/>
                <wp:wrapNone/>
                <wp:docPr id="443" name="Straight Connector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9184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5E0FCA" id="Straight Connector 443" o:spid="_x0000_s1026" style="position:absolute;flip:y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8pt,140.05pt" to="124.8pt,16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" strokecolor="red" strokeweight="1pt">
                <v:stroke dashstyle="dash" joinstyle="miter"/>
              </v:line>
            </w:pict>
          </mc:Fallback>
        </mc:AlternateContent>
      </w: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4940378B" wp14:editId="73C4EC6E">
                <wp:simplePos x="0" y="0"/>
                <wp:positionH relativeFrom="column">
                  <wp:posOffset>942485</wp:posOffset>
                </wp:positionH>
                <wp:positionV relativeFrom="paragraph">
                  <wp:posOffset>1778617</wp:posOffset>
                </wp:positionV>
                <wp:extent cx="642693" cy="0"/>
                <wp:effectExtent l="0" t="0" r="17780" b="12700"/>
                <wp:wrapNone/>
                <wp:docPr id="440" name="Straight Connector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2693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2355F6E" id="Straight Connector 440" o:spid="_x0000_s1026" style="position:absolute;z-index:252104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4.2pt,140.05pt" to="124.8pt,140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" strokecolor="red" strokeweight="1pt">
                <v:stroke dashstyle="dash" joinstyle="miter"/>
              </v:line>
            </w:pict>
          </mc:Fallback>
        </mc:AlternateContent>
      </w:r>
      <w:r w:rsidR="008E26B0" w:rsidRPr="00264811">
        <w:rPr>
          <w:rFonts w:hint="cs"/>
          <w:noProof/>
          <w:lang w:val="th-TH"/>
        </w:rPr>
        <w:drawing>
          <wp:inline distT="0" distB="0" distL="0" distR="0" wp14:anchorId="2F45887E" wp14:editId="64AF3C6F">
            <wp:extent cx="4320000" cy="2373918"/>
            <wp:effectExtent l="0" t="0" r="0" b="0"/>
            <wp:docPr id="83" name="Picture 83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hape, rectangl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899C" w14:textId="0FABA718" w:rsidR="008E26B0" w:rsidRDefault="008E26B0" w:rsidP="00A421E0">
      <w:pPr>
        <w:pStyle w:val="Caption"/>
      </w:pPr>
      <w:r w:rsidRPr="008E26B0">
        <w:rPr>
          <w:b/>
          <w:bCs/>
          <w:cs/>
        </w:rPr>
        <w:t xml:space="preserve">ภาพที่ </w:t>
      </w:r>
      <w:r w:rsidRPr="008E26B0">
        <w:rPr>
          <w:b/>
          <w:bCs/>
          <w:cs/>
        </w:rPr>
        <w:fldChar w:fldCharType="begin"/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</w:rPr>
        <w:instrText xml:space="preserve">SEQ </w:instrText>
      </w:r>
      <w:r w:rsidRPr="008E26B0">
        <w:rPr>
          <w:b/>
          <w:bCs/>
          <w:cs/>
        </w:rPr>
        <w:instrText xml:space="preserve">ภาพที่ </w:instrText>
      </w:r>
      <w:r w:rsidRPr="008E26B0">
        <w:rPr>
          <w:b/>
          <w:bCs/>
        </w:rPr>
        <w:instrText>\* ARABIC</w:instrText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46</w:t>
      </w:r>
      <w:r w:rsidRPr="008E26B0">
        <w:rPr>
          <w:b/>
          <w:bCs/>
          <w:cs/>
        </w:rPr>
        <w:fldChar w:fldCharType="end"/>
      </w:r>
      <w:r>
        <w:t xml:space="preserve"> </w:t>
      </w:r>
      <w:bookmarkStart w:id="112" w:name="_Toc129788571"/>
      <w:r w:rsidRPr="00264811">
        <w:rPr>
          <w:rFonts w:hint="cs"/>
          <w:cs/>
        </w:rPr>
        <w:t xml:space="preserve">การทำ </w:t>
      </w:r>
      <w:r w:rsidRPr="00264811">
        <w:rPr>
          <w:rFonts w:hint="cs"/>
        </w:rPr>
        <w:t>Elbow method</w:t>
      </w:r>
      <w:bookmarkEnd w:id="112"/>
    </w:p>
    <w:p w14:paraId="13FE1D37" w14:textId="29556748" w:rsidR="00154B54" w:rsidRPr="00264811" w:rsidRDefault="00154B54" w:rsidP="00A421E0">
      <w:r w:rsidRPr="00264811">
        <w:rPr>
          <w:rFonts w:hint="cs"/>
          <w:cs/>
        </w:rPr>
        <w:t xml:space="preserve">จากนั้นทำการทดลองจัดกลุ่มข้อมลด้วยจำนวนกลุ่มที่แตกต่างกันแต่ข้อมูลเดียวกัน ทำการทดลองจัดกลุ่มจำนวน </w:t>
      </w:r>
      <w:r w:rsidR="001B66D3">
        <w:t>4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กลุ่มได้ดังนี้</w:t>
      </w:r>
    </w:p>
    <w:p w14:paraId="16B38C4B" w14:textId="57BC50CF" w:rsidR="00154B54" w:rsidRPr="00264811" w:rsidRDefault="00154B54" w:rsidP="00A421E0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r w:rsidR="009858AA">
        <w:rPr>
          <w:rFonts w:hint="cs"/>
          <w:cs/>
        </w:rPr>
        <w:t xml:space="preserve"> พบว่าขอบเขตของข้อมูลค่อนข้างแคบ</w:t>
      </w:r>
      <w:r w:rsidR="00684825">
        <w:rPr>
          <w:rFonts w:hint="cs"/>
          <w:cs/>
        </w:rPr>
        <w:t>มาก</w:t>
      </w:r>
      <w:r w:rsidR="009858AA">
        <w:rPr>
          <w:rFonts w:hint="cs"/>
          <w:cs/>
        </w:rPr>
        <w:t>และ</w:t>
      </w:r>
      <w:r w:rsidR="00684825">
        <w:rPr>
          <w:rFonts w:hint="cs"/>
          <w:cs/>
        </w:rPr>
        <w:t xml:space="preserve">มีกลุ่มที่มีเนื้อหาซ้ำกันมากกว่า </w:t>
      </w:r>
      <w:r w:rsidR="00684825">
        <w:t xml:space="preserve">1 </w:t>
      </w:r>
      <w:r w:rsidR="00684825">
        <w:rPr>
          <w:rFonts w:hint="cs"/>
          <w:cs/>
        </w:rPr>
        <w:t>กลุ่ม</w:t>
      </w:r>
    </w:p>
    <w:p w14:paraId="0119CD66" w14:textId="17316E90" w:rsidR="00154B54" w:rsidRPr="00264811" w:rsidRDefault="00154B54" w:rsidP="00A421E0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>กลุ่ม</w:t>
      </w:r>
      <w:r w:rsidR="009858AA">
        <w:rPr>
          <w:rFonts w:hint="cs"/>
          <w:cs/>
        </w:rPr>
        <w:t xml:space="preserve"> </w:t>
      </w:r>
      <w:r w:rsidR="00684825">
        <w:rPr>
          <w:rFonts w:hint="cs"/>
          <w:cs/>
        </w:rPr>
        <w:t>พบว่าขอบเขตของข้อมูลค่อนข้างแคบและเนื้อหาบางส่วนก็จะปนอยู่ในกลุ่มอื่นๆที่มีใกล้กัน</w:t>
      </w:r>
    </w:p>
    <w:p w14:paraId="55E985B7" w14:textId="484C62BF" w:rsidR="00154B54" w:rsidRPr="00264811" w:rsidRDefault="00154B54" w:rsidP="00A421E0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  <w:r w:rsidR="00684825">
        <w:rPr>
          <w:rFonts w:hint="cs"/>
          <w:cs/>
        </w:rPr>
        <w:t xml:space="preserve"> พบว่าขอบเขตของข้อมูลค่อนข้างดีและเนื้อหาในกลุ่มนั้นมีประปนกันน้อยมากและไม่มีกลุ่มที่มีเนื้อหาซ้ำกัน</w:t>
      </w:r>
    </w:p>
    <w:p w14:paraId="336710D9" w14:textId="60F0A05C" w:rsidR="00154B54" w:rsidRDefault="00154B54" w:rsidP="00A421E0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  <w:r w:rsidR="00684825">
        <w:rPr>
          <w:rFonts w:hint="cs"/>
          <w:cs/>
        </w:rPr>
        <w:t xml:space="preserve"> พบว่าขอบเขตของข้อมูลกว้างมากและทำให้ใน </w:t>
      </w:r>
      <w:r w:rsidR="00684825">
        <w:t xml:space="preserve">1 </w:t>
      </w:r>
      <w:r w:rsidR="00684825">
        <w:rPr>
          <w:rFonts w:hint="cs"/>
          <w:cs/>
        </w:rPr>
        <w:t xml:space="preserve">กลุ่มนั้นมีเนื้อหาที่มากกว่า </w:t>
      </w:r>
      <w:r w:rsidR="00684825">
        <w:t xml:space="preserve">1 </w:t>
      </w:r>
      <w:r w:rsidR="00684825">
        <w:rPr>
          <w:rFonts w:hint="cs"/>
          <w:cs/>
        </w:rPr>
        <w:t>อย่างทำให้ไม่สามารถระบุแน่ชัดได้ว่าเกี่ยวกับเรื่องใดเป็นหลัก</w:t>
      </w:r>
    </w:p>
    <w:p w14:paraId="1000DB7E" w14:textId="290632CB" w:rsidR="00B21F2A" w:rsidRDefault="00B21F2A" w:rsidP="00A421E0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DA3B5F0" wp14:editId="55E553B7">
            <wp:extent cx="5040000" cy="2520000"/>
            <wp:effectExtent l="0" t="0" r="1905" b="0"/>
            <wp:docPr id="84" name="Picture 8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, scatter char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5E91" w14:textId="77590686" w:rsidR="00B21F2A" w:rsidRDefault="00B21F2A" w:rsidP="00A421E0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47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3" w:name="_Toc129788572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113"/>
    </w:p>
    <w:p w14:paraId="12039D7B" w14:textId="2FBD31C1" w:rsidR="00B21F2A" w:rsidRDefault="00B21F2A" w:rsidP="00A421E0"/>
    <w:p w14:paraId="082A8A30" w14:textId="368612AA" w:rsidR="00B21F2A" w:rsidRDefault="00B21F2A" w:rsidP="00A421E0">
      <w:pPr>
        <w:jc w:val="center"/>
      </w:pPr>
      <w:r w:rsidRPr="00264811">
        <w:rPr>
          <w:rFonts w:hint="cs"/>
        </w:rPr>
        <w:lastRenderedPageBreak/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"https://github.com/slapexs/final_project/blob/develop/screenshort/8_cluster.png?raw=true"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17A9D001" wp14:editId="25D44E40">
            <wp:extent cx="5040000" cy="2520000"/>
            <wp:effectExtent l="0" t="0" r="1905" b="0"/>
            <wp:docPr id="86" name="Picture 8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5086DA60" w14:textId="45CAC473" w:rsidR="00B21F2A" w:rsidRDefault="00B21F2A" w:rsidP="00A421E0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48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4" w:name="_Toc129788573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114"/>
    </w:p>
    <w:p w14:paraId="585BFD93" w14:textId="10B361BA" w:rsidR="00B21F2A" w:rsidRDefault="00B21F2A" w:rsidP="00A421E0">
      <w:pPr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"https://github.com/slapexs/final_project/blob/develop/screenshort/7_cluster.png?raw=true"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32B1839C" wp14:editId="239864BE">
            <wp:extent cx="5040000" cy="2520000"/>
            <wp:effectExtent l="0" t="0" r="1905" b="0"/>
            <wp:docPr id="87" name="Picture 8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4CB8D6A4" w14:textId="7DA778DD" w:rsidR="00B21F2A" w:rsidRDefault="00B21F2A" w:rsidP="00A421E0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49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5" w:name="_Toc129788574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  <w:bookmarkEnd w:id="115"/>
    </w:p>
    <w:p w14:paraId="10BBF0E9" w14:textId="7262C169" w:rsidR="001B66D3" w:rsidRDefault="001B66D3" w:rsidP="00A421E0">
      <w:pPr>
        <w:spacing w:line="259" w:lineRule="auto"/>
      </w:pPr>
      <w:r>
        <w:br w:type="page"/>
      </w:r>
    </w:p>
    <w:p w14:paraId="08F81DDF" w14:textId="6A28B954" w:rsidR="00B21F2A" w:rsidRDefault="00B21F2A" w:rsidP="00A421E0">
      <w:pPr>
        <w:jc w:val="center"/>
      </w:pPr>
      <w:r w:rsidRPr="00264811">
        <w:rPr>
          <w:rFonts w:hint="cs"/>
        </w:rPr>
        <w:lastRenderedPageBreak/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"https://github.com/slapexs/final_project/blob/develop/screenshort/6_cluster.png?raw=true"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2EA3370C" wp14:editId="4683A625">
            <wp:extent cx="5040000" cy="2520000"/>
            <wp:effectExtent l="0" t="0" r="1905" b="0"/>
            <wp:docPr id="88" name="Picture 8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375AAEB9" w14:textId="25F3E15F" w:rsidR="00B21F2A" w:rsidRDefault="00B21F2A" w:rsidP="00A421E0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50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6" w:name="_Toc129788575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  <w:bookmarkEnd w:id="116"/>
    </w:p>
    <w:p w14:paraId="32695E11" w14:textId="20288F29" w:rsidR="00B21F2A" w:rsidRDefault="00B21F2A" w:rsidP="00A421E0"/>
    <w:p w14:paraId="4F08E9F1" w14:textId="1868ADD6" w:rsidR="000E71EF" w:rsidRDefault="000E71EF" w:rsidP="00A421E0">
      <w:pPr>
        <w:ind w:firstLine="720"/>
        <w:jc w:val="thaiDistribute"/>
      </w:pPr>
      <w:r>
        <w:rPr>
          <w:rFonts w:hint="cs"/>
          <w:cs/>
        </w:rPr>
        <w:t>ทำการทดลองนับจำนวนรายการบริษัทแต่ละประเภทในแต่ละกลุ่มเพื่อดูค่าเฉลี่ยและการกระจายตัวของข้อมูลบริษัท</w:t>
      </w:r>
    </w:p>
    <w:p w14:paraId="02E1BB38" w14:textId="0DD1909B" w:rsidR="000C0C64" w:rsidRPr="00962C2F" w:rsidRDefault="000C0C64" w:rsidP="00A421E0">
      <w:pPr>
        <w:pStyle w:val="Caption"/>
        <w:jc w:val="left"/>
        <w:rPr>
          <w:rFonts w:hint="cs"/>
          <w:cs/>
        </w:rPr>
      </w:pPr>
      <w:r w:rsidRPr="000C0C64">
        <w:rPr>
          <w:b/>
          <w:bCs/>
          <w:cs/>
        </w:rPr>
        <w:t xml:space="preserve">ตาราง </w:t>
      </w:r>
      <w:r w:rsidRPr="000C0C64">
        <w:rPr>
          <w:b/>
          <w:bCs/>
          <w:cs/>
        </w:rPr>
        <w:fldChar w:fldCharType="begin"/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</w:rPr>
        <w:instrText xml:space="preserve">SEQ </w:instrText>
      </w:r>
      <w:r w:rsidRPr="000C0C64">
        <w:rPr>
          <w:b/>
          <w:bCs/>
          <w:cs/>
        </w:rPr>
        <w:instrText xml:space="preserve">ตาราง </w:instrText>
      </w:r>
      <w:r w:rsidRPr="000C0C64">
        <w:rPr>
          <w:b/>
          <w:bCs/>
        </w:rPr>
        <w:instrText>\* ARABIC</w:instrText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15</w:t>
      </w:r>
      <w:r w:rsidRPr="000C0C64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17" w:name="_Toc129214236"/>
      <w:r>
        <w:rPr>
          <w:rFonts w:hint="cs"/>
          <w:cs/>
        </w:rPr>
        <w:t>แสดงการนับจำนวนบริษัทแต่ละประเภทใน</w:t>
      </w:r>
      <w:r w:rsidR="00F226F5">
        <w:rPr>
          <w:rFonts w:hint="cs"/>
          <w:cs/>
        </w:rPr>
        <w:t>การจัดกลุ่ม</w:t>
      </w:r>
      <w:bookmarkEnd w:id="117"/>
      <w:r w:rsidR="00962C2F">
        <w:rPr>
          <w:rFonts w:hint="cs"/>
          <w:cs/>
        </w:rPr>
        <w:t xml:space="preserve">จากทั้งหมด </w:t>
      </w:r>
      <w:r w:rsidR="00962C2F">
        <w:t xml:space="preserve">1,643 </w:t>
      </w:r>
      <w:r w:rsidR="00962C2F">
        <w:rPr>
          <w:rFonts w:hint="cs"/>
          <w:cs/>
        </w:rPr>
        <w:t>รายการ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4460"/>
        <w:gridCol w:w="2937"/>
      </w:tblGrid>
      <w:tr w:rsidR="000E71EF" w:rsidRPr="000E71EF" w14:paraId="09AB937F" w14:textId="77777777" w:rsidTr="0022278F">
        <w:tc>
          <w:tcPr>
            <w:tcW w:w="1413" w:type="dxa"/>
            <w:vAlign w:val="center"/>
          </w:tcPr>
          <w:p w14:paraId="22AC1EEB" w14:textId="4E8A27D1" w:rsidR="000E71EF" w:rsidRPr="000E71EF" w:rsidRDefault="000E71EF" w:rsidP="00A421E0">
            <w:pPr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จำนวนกลุ่ม</w:t>
            </w:r>
          </w:p>
        </w:tc>
        <w:tc>
          <w:tcPr>
            <w:tcW w:w="4460" w:type="dxa"/>
            <w:vAlign w:val="center"/>
          </w:tcPr>
          <w:p w14:paraId="402ADAF6" w14:textId="08A006D9" w:rsidR="000E71EF" w:rsidRPr="000E71EF" w:rsidRDefault="000E71EF" w:rsidP="00A421E0">
            <w:pPr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ประเภทของบริษัท</w:t>
            </w:r>
          </w:p>
        </w:tc>
        <w:tc>
          <w:tcPr>
            <w:tcW w:w="2937" w:type="dxa"/>
            <w:vAlign w:val="center"/>
          </w:tcPr>
          <w:p w14:paraId="471EF50B" w14:textId="48FEE6CE" w:rsidR="000E71EF" w:rsidRPr="000E71EF" w:rsidRDefault="000E71EF" w:rsidP="00A421E0">
            <w:pPr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ค่าเฉลี่ย</w:t>
            </w:r>
          </w:p>
        </w:tc>
      </w:tr>
      <w:tr w:rsidR="000E71EF" w14:paraId="0E60124B" w14:textId="77777777" w:rsidTr="0022278F">
        <w:tc>
          <w:tcPr>
            <w:tcW w:w="1413" w:type="dxa"/>
            <w:vAlign w:val="center"/>
          </w:tcPr>
          <w:p w14:paraId="16462337" w14:textId="75E951FC" w:rsidR="000E71EF" w:rsidRDefault="000E71EF" w:rsidP="00A421E0">
            <w:pPr>
              <w:jc w:val="center"/>
            </w:pPr>
            <w:r>
              <w:t>6</w:t>
            </w:r>
          </w:p>
        </w:tc>
        <w:tc>
          <w:tcPr>
            <w:tcW w:w="4460" w:type="dxa"/>
            <w:vAlign w:val="center"/>
          </w:tcPr>
          <w:p w14:paraId="186EC99E" w14:textId="46E20B33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115 </w:t>
            </w:r>
            <w:r>
              <w:rPr>
                <w:rFonts w:hint="cs"/>
                <w:cs/>
              </w:rPr>
              <w:t>รายการ</w:t>
            </w:r>
          </w:p>
          <w:p w14:paraId="3D4F9CCF" w14:textId="131FEBA2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899 </w:t>
            </w:r>
            <w:r>
              <w:rPr>
                <w:rFonts w:hint="cs"/>
                <w:cs/>
              </w:rPr>
              <w:t>รายการ</w:t>
            </w:r>
          </w:p>
          <w:p w14:paraId="67865CF2" w14:textId="5D9A640A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69 </w:t>
            </w:r>
            <w:r>
              <w:rPr>
                <w:rFonts w:hint="cs"/>
                <w:cs/>
              </w:rPr>
              <w:t>รายการ</w:t>
            </w:r>
          </w:p>
          <w:p w14:paraId="7D06888E" w14:textId="2A82FF7F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1CAD327D" w14:textId="06677DBC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41 </w:t>
            </w:r>
            <w:r>
              <w:rPr>
                <w:rFonts w:hint="cs"/>
                <w:cs/>
              </w:rPr>
              <w:t>รายการ</w:t>
            </w:r>
          </w:p>
          <w:p w14:paraId="1BC1B1AD" w14:textId="3C826BD2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364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70C9F244" w14:textId="356BB561" w:rsidR="000E71EF" w:rsidRDefault="0022278F" w:rsidP="00A421E0">
            <w:pPr>
              <w:jc w:val="center"/>
            </w:pPr>
            <w:r>
              <w:t>469.43</w:t>
            </w:r>
            <w:r w:rsidR="00E6694E">
              <w:rPr>
                <w:rFonts w:hint="cs"/>
                <w:cs/>
              </w:rPr>
              <w:t xml:space="preserve"> รายการ</w:t>
            </w:r>
          </w:p>
        </w:tc>
      </w:tr>
      <w:tr w:rsidR="000E71EF" w14:paraId="1E5CDEAC" w14:textId="77777777" w:rsidTr="0022278F">
        <w:tc>
          <w:tcPr>
            <w:tcW w:w="1413" w:type="dxa"/>
            <w:vAlign w:val="center"/>
          </w:tcPr>
          <w:p w14:paraId="16AA76D4" w14:textId="12FB38FF" w:rsidR="000E71EF" w:rsidRDefault="000E71EF" w:rsidP="00A421E0">
            <w:pPr>
              <w:jc w:val="center"/>
            </w:pPr>
            <w:r>
              <w:t>7</w:t>
            </w:r>
          </w:p>
        </w:tc>
        <w:tc>
          <w:tcPr>
            <w:tcW w:w="4460" w:type="dxa"/>
            <w:vAlign w:val="center"/>
          </w:tcPr>
          <w:p w14:paraId="3F21390A" w14:textId="749C2A22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405 </w:t>
            </w:r>
            <w:r>
              <w:rPr>
                <w:rFonts w:hint="cs"/>
                <w:cs/>
              </w:rPr>
              <w:t>รายการ</w:t>
            </w:r>
          </w:p>
          <w:p w14:paraId="78961BCE" w14:textId="3FB92762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24 </w:t>
            </w:r>
            <w:r>
              <w:rPr>
                <w:rFonts w:hint="cs"/>
                <w:cs/>
              </w:rPr>
              <w:t>รายการ</w:t>
            </w:r>
          </w:p>
          <w:p w14:paraId="31B5B29C" w14:textId="2B7673EC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112 </w:t>
            </w:r>
            <w:r>
              <w:rPr>
                <w:rFonts w:hint="cs"/>
                <w:cs/>
              </w:rPr>
              <w:t>รายการ</w:t>
            </w:r>
          </w:p>
          <w:p w14:paraId="2291DF6B" w14:textId="02A70B5D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158 </w:t>
            </w:r>
            <w:r>
              <w:rPr>
                <w:rFonts w:hint="cs"/>
                <w:cs/>
              </w:rPr>
              <w:t>รายการ</w:t>
            </w:r>
          </w:p>
          <w:p w14:paraId="71AE2D57" w14:textId="3AA1D9BB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669 </w:t>
            </w:r>
            <w:r>
              <w:rPr>
                <w:rFonts w:hint="cs"/>
                <w:cs/>
              </w:rPr>
              <w:t>รายการ</w:t>
            </w:r>
          </w:p>
          <w:p w14:paraId="396689B6" w14:textId="399EF8B7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63 </w:t>
            </w:r>
            <w:r>
              <w:rPr>
                <w:rFonts w:hint="cs"/>
                <w:cs/>
              </w:rPr>
              <w:t>รายการ</w:t>
            </w:r>
          </w:p>
          <w:p w14:paraId="249D639B" w14:textId="619E0AAA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7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212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4502FAD0" w14:textId="084FA726" w:rsidR="000E71EF" w:rsidRDefault="0022278F" w:rsidP="00A421E0">
            <w:pPr>
              <w:jc w:val="center"/>
            </w:pPr>
            <w:r>
              <w:t>234.71</w:t>
            </w:r>
            <w:r w:rsidR="00A225F1">
              <w:rPr>
                <w:rFonts w:hint="cs"/>
                <w:cs/>
              </w:rPr>
              <w:t xml:space="preserve"> รายการ</w:t>
            </w:r>
          </w:p>
        </w:tc>
      </w:tr>
      <w:tr w:rsidR="000E71EF" w14:paraId="1021F553" w14:textId="77777777" w:rsidTr="0022278F">
        <w:tc>
          <w:tcPr>
            <w:tcW w:w="1413" w:type="dxa"/>
            <w:vAlign w:val="center"/>
          </w:tcPr>
          <w:p w14:paraId="6BD72F8B" w14:textId="4AC63945" w:rsidR="000E71EF" w:rsidRDefault="000E71EF" w:rsidP="00A421E0">
            <w:pPr>
              <w:jc w:val="center"/>
            </w:pPr>
            <w:r>
              <w:t>8</w:t>
            </w:r>
          </w:p>
        </w:tc>
        <w:tc>
          <w:tcPr>
            <w:tcW w:w="4460" w:type="dxa"/>
            <w:vAlign w:val="center"/>
          </w:tcPr>
          <w:p w14:paraId="017872F9" w14:textId="35D47121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403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4DF68D7" w14:textId="1653C16A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</w:t>
            </w:r>
            <w:r w:rsidR="003F2A3C">
              <w:t>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9C5C44C" w14:textId="3CC2000F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>6</w:t>
            </w:r>
            <w:r w:rsidR="003F2A3C">
              <w:t>55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3083B76" w14:textId="77777777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6DDDD9A4" w14:textId="0F23515E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09546D5" w14:textId="6BEB4726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24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27BC865" w14:textId="6A112281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947D724" w14:textId="0CAC7FDA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56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14154C6F" w14:textId="2254AE6A" w:rsidR="000E71EF" w:rsidRDefault="0022278F" w:rsidP="00A421E0">
            <w:pPr>
              <w:jc w:val="center"/>
            </w:pPr>
            <w:r>
              <w:t>205.38</w:t>
            </w:r>
            <w:r w:rsidR="00A225F1">
              <w:rPr>
                <w:rFonts w:hint="cs"/>
                <w:cs/>
              </w:rPr>
              <w:t xml:space="preserve"> รายการ</w:t>
            </w:r>
          </w:p>
        </w:tc>
      </w:tr>
      <w:tr w:rsidR="000E71EF" w14:paraId="03FBD369" w14:textId="77777777" w:rsidTr="0022278F">
        <w:tc>
          <w:tcPr>
            <w:tcW w:w="1413" w:type="dxa"/>
            <w:vAlign w:val="center"/>
          </w:tcPr>
          <w:p w14:paraId="01CD3112" w14:textId="318FF378" w:rsidR="000E71EF" w:rsidRDefault="000E71EF" w:rsidP="00A421E0">
            <w:pPr>
              <w:jc w:val="center"/>
            </w:pPr>
            <w:r>
              <w:lastRenderedPageBreak/>
              <w:t>9</w:t>
            </w:r>
          </w:p>
        </w:tc>
        <w:tc>
          <w:tcPr>
            <w:tcW w:w="4460" w:type="dxa"/>
            <w:vAlign w:val="center"/>
          </w:tcPr>
          <w:p w14:paraId="7ED53BFA" w14:textId="1C006293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391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56AF1EF" w14:textId="5A01F1AD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</w:t>
            </w:r>
            <w:r w:rsidR="00A674B3">
              <w:t>69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2D05171" w14:textId="2A19765D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640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CD119F2" w14:textId="3131CC63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CDD0DBE" w14:textId="23D31E96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>4</w:t>
            </w:r>
            <w:r w:rsidR="00A674B3">
              <w:t>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764FEAA" w14:textId="29A3570A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121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7D7953C1" w14:textId="46A614A3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139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DD2264A" w14:textId="6CD46C97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146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7E030B1" w14:textId="3FE7F845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9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24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2EB8D623" w14:textId="4E0A35F3" w:rsidR="000E71EF" w:rsidRDefault="0022278F" w:rsidP="00A421E0">
            <w:pPr>
              <w:jc w:val="center"/>
            </w:pPr>
            <w:r>
              <w:t>182.56</w:t>
            </w:r>
            <w:r w:rsidR="00A225F1">
              <w:rPr>
                <w:rFonts w:hint="cs"/>
                <w:cs/>
              </w:rPr>
              <w:t xml:space="preserve"> รายการ</w:t>
            </w:r>
          </w:p>
        </w:tc>
      </w:tr>
    </w:tbl>
    <w:p w14:paraId="03F75446" w14:textId="31C8A8C8" w:rsidR="000E71EF" w:rsidRDefault="000E71EF" w:rsidP="00A421E0"/>
    <w:p w14:paraId="79FFBD92" w14:textId="784D895A" w:rsidR="00D65BD1" w:rsidRDefault="00217343" w:rsidP="00A421E0">
      <w:pPr>
        <w:jc w:val="center"/>
      </w:pPr>
      <w:r>
        <w:rPr>
          <w:noProof/>
        </w:rPr>
        <w:drawing>
          <wp:inline distT="0" distB="0" distL="0" distR="0" wp14:anchorId="170143E0" wp14:editId="0ADDC14E">
            <wp:extent cx="5600700" cy="30467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AB6A" w14:textId="7F078702" w:rsidR="00D65BD1" w:rsidRDefault="00D65BD1" w:rsidP="00A421E0">
      <w:pPr>
        <w:pStyle w:val="Caption"/>
      </w:pPr>
      <w:r w:rsidRPr="00D65BD1">
        <w:rPr>
          <w:b/>
          <w:bCs/>
          <w:cs/>
        </w:rPr>
        <w:t xml:space="preserve">ภาพที่ </w:t>
      </w:r>
      <w:r w:rsidRPr="00D65BD1">
        <w:rPr>
          <w:b/>
          <w:bCs/>
          <w:cs/>
        </w:rPr>
        <w:fldChar w:fldCharType="begin"/>
      </w:r>
      <w:r w:rsidRPr="00D65BD1">
        <w:rPr>
          <w:b/>
          <w:bCs/>
          <w:cs/>
        </w:rPr>
        <w:instrText xml:space="preserve"> </w:instrText>
      </w:r>
      <w:r w:rsidRPr="00D65BD1">
        <w:rPr>
          <w:b/>
          <w:bCs/>
        </w:rPr>
        <w:instrText xml:space="preserve">SEQ </w:instrText>
      </w:r>
      <w:r w:rsidRPr="00D65BD1">
        <w:rPr>
          <w:b/>
          <w:bCs/>
          <w:cs/>
        </w:rPr>
        <w:instrText xml:space="preserve">ภาพที่ </w:instrText>
      </w:r>
      <w:r w:rsidRPr="00D65BD1">
        <w:rPr>
          <w:b/>
          <w:bCs/>
        </w:rPr>
        <w:instrText>\* ARABIC</w:instrText>
      </w:r>
      <w:r w:rsidRPr="00D65BD1">
        <w:rPr>
          <w:b/>
          <w:bCs/>
          <w:cs/>
        </w:rPr>
        <w:instrText xml:space="preserve"> </w:instrText>
      </w:r>
      <w:r w:rsidRPr="00D65BD1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51</w:t>
      </w:r>
      <w:r w:rsidRPr="00D65BD1">
        <w:rPr>
          <w:b/>
          <w:bCs/>
          <w:cs/>
        </w:rPr>
        <w:fldChar w:fldCharType="end"/>
      </w:r>
      <w:r w:rsidRPr="00D65BD1">
        <w:rPr>
          <w:b/>
          <w:bCs/>
        </w:rPr>
        <w:t xml:space="preserve"> </w:t>
      </w:r>
      <w:bookmarkStart w:id="118" w:name="_Toc129788576"/>
      <w:r w:rsidR="00217343">
        <w:rPr>
          <w:rFonts w:hint="cs"/>
          <w:cs/>
        </w:rPr>
        <w:t>เปรียบเทียบ</w:t>
      </w:r>
      <w:r>
        <w:rPr>
          <w:rFonts w:hint="cs"/>
          <w:cs/>
        </w:rPr>
        <w:t>อัตราการเติ</w:t>
      </w:r>
      <w:r w:rsidR="00182FF6">
        <w:rPr>
          <w:rFonts w:hint="cs"/>
          <w:cs/>
        </w:rPr>
        <w:t>บ</w:t>
      </w:r>
      <w:r>
        <w:rPr>
          <w:rFonts w:hint="cs"/>
          <w:cs/>
        </w:rPr>
        <w:t>โต</w:t>
      </w:r>
      <w:r w:rsidR="00217343">
        <w:rPr>
          <w:rFonts w:hint="cs"/>
          <w:cs/>
        </w:rPr>
        <w:t>การจัดกลุ่มข้อมูล</w:t>
      </w:r>
      <w:bookmarkEnd w:id="118"/>
    </w:p>
    <w:p w14:paraId="17457DEB" w14:textId="77777777" w:rsidR="007B474E" w:rsidRPr="007B474E" w:rsidRDefault="007B474E" w:rsidP="00A421E0"/>
    <w:p w14:paraId="274A5DF3" w14:textId="1F623341" w:rsidR="00B21F2A" w:rsidRDefault="00B21F2A" w:rsidP="00A421E0">
      <w:pPr>
        <w:ind w:firstLine="720"/>
        <w:jc w:val="thaiDistribute"/>
      </w:pPr>
      <w:r w:rsidRPr="00264811">
        <w:rPr>
          <w:rFonts w:hint="cs"/>
          <w:cs/>
        </w:rPr>
        <w:t xml:space="preserve">จากภาพที่ </w:t>
      </w:r>
      <w:r w:rsidR="00392B7D">
        <w:t>47</w:t>
      </w:r>
      <w:r w:rsidRPr="00264811">
        <w:rPr>
          <w:rFonts w:hint="cs"/>
        </w:rPr>
        <w:t>-</w:t>
      </w:r>
      <w:r w:rsidR="00392B7D">
        <w:t>50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ะเห็นได้ว่าการกระจายตัวของข้อมูลนั้นมีความแตกต่างกันสังเกตได้จากสีที่ระบุตำแหน่งของกลุ่มในแต่ละภาพโดยเฉพาะเมื่อเปรียบเทียบ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จะเห็นว่าขอบเขตของข้อมูลของการแบ่ง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กลุ่มนั้นมีความกว้างมากและห่างไกลจากจุดกึ่งกลางข้อมูล (</w:t>
      </w:r>
      <w:r w:rsidRPr="00264811">
        <w:rPr>
          <w:rFonts w:hint="cs"/>
        </w:rPr>
        <w:t>Centroids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>point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จึงประมาณได้ว่าการแบ่งกลุ่มที่จำนวน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กลุ่มนั้นอาจไม่ได้ประสิทธิภาพความแม่นยำมากพอ และในตรงกันข้ามการแบ่งกลุ่มข้อมูลที่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นั้นจะเห็นได้ว่าขอบเขตของข้อมูลนั้นเล็กมากจนถึงทับซ้อนกันในแต่ละกลุ่มถึงแม้ขอบเขตของข้อมูลจะอยู่ใกล้จุดกึ่งกลางข้อมูล ดังนั้นผู้วิจัยจึงตัดตัวเลือกการแบ่งกลุ่มข้อมูลที่ </w:t>
      </w:r>
      <w:r w:rsidRPr="00264811">
        <w:rPr>
          <w:rFonts w:hint="cs"/>
        </w:rPr>
        <w:t>6</w:t>
      </w:r>
      <w:r w:rsidRPr="00264811">
        <w:rPr>
          <w:rFonts w:hint="cs"/>
          <w:cs/>
        </w:rPr>
        <w:t xml:space="preserve"> กลุ่มออกเหลือเพียง </w:t>
      </w:r>
      <w:r w:rsidRPr="00264811">
        <w:rPr>
          <w:rFonts w:hint="cs"/>
        </w:rPr>
        <w:t xml:space="preserve">7 8 </w:t>
      </w:r>
      <w:r w:rsidRPr="00264811">
        <w:rPr>
          <w:rFonts w:hint="cs"/>
          <w:cs/>
        </w:rPr>
        <w:t>และ</w:t>
      </w:r>
      <w:r w:rsidRPr="00264811">
        <w:rPr>
          <w:rFonts w:hint="cs"/>
        </w:rPr>
        <w:t xml:space="preserve"> 9 </w:t>
      </w:r>
      <w:r w:rsidRPr="00264811">
        <w:rPr>
          <w:rFonts w:hint="cs"/>
          <w:cs/>
        </w:rPr>
        <w:t>กลุ่ม</w:t>
      </w:r>
    </w:p>
    <w:p w14:paraId="19D6113C" w14:textId="6B7B0404" w:rsidR="009A5306" w:rsidRPr="00264811" w:rsidRDefault="00480600" w:rsidP="00A421E0">
      <w:pPr>
        <w:ind w:firstLine="720"/>
        <w:jc w:val="thaiDistribute"/>
        <w:rPr>
          <w:cs/>
        </w:rPr>
      </w:pPr>
      <w:r>
        <w:rPr>
          <w:rFonts w:hint="cs"/>
          <w:cs/>
        </w:rPr>
        <w:t>และ</w:t>
      </w:r>
      <w:r w:rsidR="009A5306">
        <w:rPr>
          <w:rFonts w:hint="cs"/>
          <w:cs/>
        </w:rPr>
        <w:t xml:space="preserve">จากภาพ </w:t>
      </w:r>
      <w:r w:rsidR="009D6859">
        <w:t>51</w:t>
      </w:r>
      <w:r w:rsidR="009A5306">
        <w:t xml:space="preserve"> </w:t>
      </w:r>
      <w:r w:rsidR="009A5306">
        <w:rPr>
          <w:rFonts w:hint="cs"/>
          <w:cs/>
        </w:rPr>
        <w:t xml:space="preserve">จะเห็นได้ว่าการเติบโตของข้อมูลเมื่อนำปริมาณบริษัทในแต่ละประเภทมาเรียงจากน้อยไปมากนั้น อัตราการเติบโตของการจัดกลุ่มข้อมูลที่ </w:t>
      </w:r>
      <w:r w:rsidR="009A5306">
        <w:t xml:space="preserve">7 </w:t>
      </w:r>
      <w:r w:rsidR="009A5306">
        <w:rPr>
          <w:rFonts w:hint="cs"/>
          <w:cs/>
        </w:rPr>
        <w:t>กลุ่มนั้นมีอัตราการเติบโตที่คงที่มากที่สุด</w:t>
      </w:r>
    </w:p>
    <w:p w14:paraId="55708B28" w14:textId="2FED1EFB" w:rsidR="00B21F2A" w:rsidRDefault="00B21F2A" w:rsidP="00A421E0">
      <w:pPr>
        <w:jc w:val="thaiDistribute"/>
      </w:pPr>
      <w:r w:rsidRPr="00264811">
        <w:rPr>
          <w:rFonts w:hint="cs"/>
          <w:cs/>
        </w:rPr>
        <w:tab/>
        <w:t xml:space="preserve">จากนั้นทดลองทำการสุ่มเรียกข้อมูลในแต่ละกรณีออกมาเพื่อประกอบการตัดสินใจที่จะเลือกจำนวนกลุ่มของข้อมูลดังภาพตัวอย่างที่ </w:t>
      </w:r>
      <w:r w:rsidR="009D6859">
        <w:t>47</w:t>
      </w:r>
      <w:r w:rsidRPr="00264811">
        <w:rPr>
          <w:rFonts w:hint="cs"/>
        </w:rPr>
        <w:t>-</w:t>
      </w:r>
      <w:r w:rsidR="009D6859">
        <w:t>50</w:t>
      </w:r>
    </w:p>
    <w:p w14:paraId="513110BD" w14:textId="2BBB59F3" w:rsidR="00865301" w:rsidRDefault="00865301" w:rsidP="00A421E0">
      <w:pPr>
        <w:ind w:firstLine="720"/>
        <w:jc w:val="thaiDistribute"/>
      </w:pPr>
      <w:r w:rsidRPr="00264811">
        <w:rPr>
          <w:rFonts w:hint="cs"/>
          <w:cs/>
        </w:rPr>
        <w:lastRenderedPageBreak/>
        <w:t xml:space="preserve">จากการทดลองสุ่มเรียกข้อมูลหลาย ๆ ครั้งพบว่าจำนวนของการจัดกลุ่มที่มีค่าข้อมูลทับซ้อนกันน้อยที่สุดอยู่ที่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กลุ่มทำให้ผู้วิจัยเลือกที่จะแบ่งกลุ่มข้อมูลที่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กลุ่มแต่ทั้งนี้ก็ยังมีข้อมูลที่ทับซ้อนกันอยู่บ้างเล็กน้อยซึ้งอยู่ในระดับที่รับได้ และเมื่อทำการแบ่งกลุ่มข้อมลเรียบร้อยแล้วก็สามารถบันทึกข้อมูลพร้อมกับ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>ของกลุ่มเพื่อนำไปนำเข้าฐานข้อมูลและใช้งานต่อไป</w:t>
      </w:r>
    </w:p>
    <w:p w14:paraId="1B207A28" w14:textId="77777777" w:rsidR="000120ED" w:rsidRDefault="000120ED" w:rsidP="00A421E0">
      <w:pPr>
        <w:ind w:firstLine="720"/>
        <w:jc w:val="thaiDistribute"/>
      </w:pPr>
      <w:r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8FC8BD2" w14:textId="7EA31DE2" w:rsidR="000120ED" w:rsidRDefault="000120ED" w:rsidP="00A421E0">
      <w:pPr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เมื่อได้ข้อมูลที่สมบูรณ์อยู่ในฐานข้อมูลแล้วนั้นการแสดงผลข้อมูลของกลุ่มจากหน้าเว็บไซต์จำเป็นต้องมีการตั้งชื่อกลุ่มเนื่องจากข้อมูลที่ได้จากการจัดกลุ่มคือ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 xml:space="preserve">ซึ่งคือตัวเลขตั้งแต่ </w:t>
      </w:r>
      <w:r w:rsidRPr="00264811">
        <w:rPr>
          <w:rFonts w:hint="cs"/>
        </w:rPr>
        <w:t xml:space="preserve">0-6 </w:t>
      </w:r>
      <w:r w:rsidRPr="00264811">
        <w:rPr>
          <w:rFonts w:hint="cs"/>
          <w:cs/>
        </w:rPr>
        <w:t xml:space="preserve">เนื่องจากทำการกำหนดจำนวนกลุ่มไว้ที่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ดังนั้นเพื่อให้การแสดงผลในหน้าเว็บไซต์และให้การเรียกกลุ่มงานขึ้นจึงทำการตั้งชื่อกลุ่มโดยชื่อจะอยู่ในประเภทของเทคโนโลยีเนื่องจากข้อมูลที่มีนั้นเป็นบริษัทที่ทำเกี่ยวกับอุตสาหกรรมณ์เทคโนโลยีหรือบริษัททางด้านไอที การตั้งชื่อของกลุ่มข้อมูลนั้นได้ทำการอ้างอิงชื่อจากประเภทงานไอทีจากเว็บไซต์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เป็นหลัก</w:t>
      </w:r>
      <w:r w:rsidR="008163B1">
        <w:rPr>
          <w:rFonts w:hint="cs"/>
          <w:cs/>
        </w:rPr>
        <w:t xml:space="preserve">ซึ่งมีอยู่ </w:t>
      </w:r>
      <w:r w:rsidR="008163B1">
        <w:t xml:space="preserve">18 </w:t>
      </w:r>
      <w:r w:rsidR="008163B1">
        <w:rPr>
          <w:rFonts w:hint="cs"/>
          <w:cs/>
        </w:rPr>
        <w:t>ประเภท</w:t>
      </w:r>
      <w:r w:rsidRPr="00264811">
        <w:rPr>
          <w:rFonts w:hint="cs"/>
          <w:cs/>
        </w:rPr>
        <w:t xml:space="preserve"> รายชื่อประเภทงานไอทีที่มีในเว็บไซต์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25CCF2CE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Application Network</w:t>
      </w:r>
    </w:p>
    <w:p w14:paraId="428BA1A0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</w:t>
      </w:r>
    </w:p>
    <w:p w14:paraId="01C45A56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Database</w:t>
      </w:r>
    </w:p>
    <w:p w14:paraId="64CA353C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นักวิทยาศาสตร์ข้อมูล</w:t>
      </w:r>
    </w:p>
    <w:p w14:paraId="3C692E25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Hardware</w:t>
      </w:r>
    </w:p>
    <w:p w14:paraId="2A1C08C6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Audit</w:t>
      </w:r>
    </w:p>
    <w:p w14:paraId="10896AC6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งานปรึกษาไอที</w:t>
      </w:r>
    </w:p>
    <w:p w14:paraId="02D1F56A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Project</w:t>
      </w:r>
    </w:p>
    <w:p w14:paraId="4BC0A1EC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งานดูและเว็บไซต์ งาน </w:t>
      </w:r>
      <w:r w:rsidRPr="00264811">
        <w:rPr>
          <w:rFonts w:hint="cs"/>
        </w:rPr>
        <w:t>SEO</w:t>
      </w:r>
    </w:p>
    <w:p w14:paraId="3810C057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MIS</w:t>
      </w:r>
    </w:p>
    <w:p w14:paraId="75AF9FC5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 xml:space="preserve">Mobile </w:t>
      </w: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Wireless communications</w:t>
      </w:r>
    </w:p>
    <w:p w14:paraId="6D91446C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งานดูแลระบบ </w:t>
      </w:r>
      <w:r w:rsidRPr="00264811">
        <w:rPr>
          <w:rFonts w:hint="cs"/>
        </w:rPr>
        <w:t>Network</w:t>
      </w:r>
    </w:p>
    <w:p w14:paraId="78FAC6D0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งานโปรแกรมเมอร์</w:t>
      </w:r>
    </w:p>
    <w:p w14:paraId="47AA02D6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</w:t>
      </w:r>
      <w:r w:rsidRPr="00264811">
        <w:rPr>
          <w:rFonts w:hint="cs"/>
        </w:rPr>
        <w:t xml:space="preserve"> IT Security</w:t>
      </w:r>
    </w:p>
    <w:p w14:paraId="603BAD86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Support</w:t>
      </w:r>
    </w:p>
    <w:p w14:paraId="6C7CC917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 Tester</w:t>
      </w:r>
    </w:p>
    <w:p w14:paraId="0A3B6847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นักออกแบบ </w:t>
      </w:r>
      <w:r w:rsidRPr="00264811">
        <w:rPr>
          <w:rFonts w:hint="cs"/>
        </w:rPr>
        <w:t>UI/UX</w:t>
      </w:r>
    </w:p>
    <w:p w14:paraId="241C1515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งานไอทีอื่น ๆ</w:t>
      </w:r>
    </w:p>
    <w:p w14:paraId="320C8812" w14:textId="74331D11" w:rsidR="000E2946" w:rsidRDefault="000E2946" w:rsidP="00A421E0">
      <w:pPr>
        <w:jc w:val="thaiDistribute"/>
      </w:pPr>
      <w:r w:rsidRPr="00264811">
        <w:rPr>
          <w:rFonts w:hint="cs"/>
          <w:cs/>
        </w:rPr>
        <w:t xml:space="preserve">แต่ในโครงงานนี้มีกลุ่มข้อมูลเพียง </w:t>
      </w:r>
      <w:r>
        <w:t>7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r>
        <w:rPr>
          <w:rFonts w:hint="cs"/>
          <w:cs/>
        </w:rPr>
        <w:t>ดัง</w:t>
      </w:r>
      <w:r w:rsidRPr="00264811">
        <w:rPr>
          <w:rFonts w:hint="cs"/>
          <w:cs/>
        </w:rPr>
        <w:t xml:space="preserve">นั้นจึงต้องเลือกประเภทงานที่ตรงกับข้อมูลในกลุ่มมากที่สุดเท่านั้น โดยวิธีทที่ใช้เลือกคือการสุ่มข้อมูลในแต่ละกลุ่มตั้งแต่ </w:t>
      </w:r>
      <w:r w:rsidRPr="00264811">
        <w:rPr>
          <w:rFonts w:hint="cs"/>
        </w:rPr>
        <w:t>0-6</w:t>
      </w:r>
      <w:r w:rsidRPr="00264811">
        <w:rPr>
          <w:rFonts w:hint="cs"/>
          <w:cs/>
        </w:rPr>
        <w:t xml:space="preserve"> มาและตรวจดูว่าควรจะได้ชื่อกลุ่มเป็นประเภทงานไหนดังภาพตัวอย่างที่ </w:t>
      </w:r>
      <w:r w:rsidRPr="00264811">
        <w:rPr>
          <w:rFonts w:hint="cs"/>
        </w:rPr>
        <w:t>40-41</w:t>
      </w:r>
    </w:p>
    <w:p w14:paraId="67EF00D8" w14:textId="0E232F62" w:rsidR="000E2946" w:rsidRDefault="000E2946" w:rsidP="00A421E0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44597CDD" wp14:editId="25E2F023">
            <wp:extent cx="5270500" cy="2027555"/>
            <wp:effectExtent l="0" t="0" r="0" b="0"/>
            <wp:docPr id="92" name="Picture 9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6CB5" w14:textId="424CD346" w:rsidR="000E2946" w:rsidRDefault="000E2946" w:rsidP="00A421E0">
      <w:pPr>
        <w:pStyle w:val="Caption"/>
      </w:pPr>
      <w:r w:rsidRPr="000E2946">
        <w:rPr>
          <w:b/>
          <w:bCs/>
          <w:cs/>
        </w:rPr>
        <w:t xml:space="preserve">ภาพที่ </w:t>
      </w:r>
      <w:r w:rsidRPr="000E2946">
        <w:rPr>
          <w:b/>
          <w:bCs/>
          <w:cs/>
        </w:rPr>
        <w:fldChar w:fldCharType="begin"/>
      </w:r>
      <w:r w:rsidRPr="000E2946">
        <w:rPr>
          <w:b/>
          <w:bCs/>
          <w:cs/>
        </w:rPr>
        <w:instrText xml:space="preserve"> </w:instrText>
      </w:r>
      <w:r w:rsidRPr="000E2946">
        <w:rPr>
          <w:b/>
          <w:bCs/>
        </w:rPr>
        <w:instrText xml:space="preserve">SEQ </w:instrText>
      </w:r>
      <w:r w:rsidRPr="000E2946">
        <w:rPr>
          <w:b/>
          <w:bCs/>
          <w:cs/>
        </w:rPr>
        <w:instrText xml:space="preserve">ภาพที่ </w:instrText>
      </w:r>
      <w:r w:rsidRPr="000E2946">
        <w:rPr>
          <w:b/>
          <w:bCs/>
        </w:rPr>
        <w:instrText>\* ARABIC</w:instrText>
      </w:r>
      <w:r w:rsidRPr="000E2946">
        <w:rPr>
          <w:b/>
          <w:bCs/>
          <w:cs/>
        </w:rPr>
        <w:instrText xml:space="preserve"> </w:instrText>
      </w:r>
      <w:r w:rsidRPr="000E2946">
        <w:rPr>
          <w:b/>
          <w:bCs/>
          <w:cs/>
        </w:rPr>
        <w:fldChar w:fldCharType="separate"/>
      </w:r>
      <w:r w:rsidR="00D60A5C">
        <w:rPr>
          <w:b/>
          <w:bCs/>
          <w:noProof/>
          <w:cs/>
        </w:rPr>
        <w:t>52</w:t>
      </w:r>
      <w:r w:rsidRPr="000E294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9" w:name="_Toc129788577"/>
      <w:r w:rsidRPr="00264811">
        <w:rPr>
          <w:rFonts w:hint="cs"/>
          <w:cs/>
        </w:rPr>
        <w:t xml:space="preserve">ตัวอย่างข้อมูลในกลุ่ม </w:t>
      </w:r>
      <w:r w:rsidRPr="00264811">
        <w:rPr>
          <w:rFonts w:hint="cs"/>
        </w:rPr>
        <w:t>0</w:t>
      </w:r>
      <w:bookmarkEnd w:id="119"/>
    </w:p>
    <w:p w14:paraId="26C8104A" w14:textId="77777777" w:rsidR="0066163B" w:rsidRPr="0066163B" w:rsidRDefault="0066163B" w:rsidP="00A421E0"/>
    <w:p w14:paraId="3973D093" w14:textId="04B0133B" w:rsidR="009E58E3" w:rsidRDefault="009E58E3" w:rsidP="00A421E0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7102250E" wp14:editId="7A54790D">
            <wp:extent cx="5270500" cy="20275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6582" w14:textId="63CC0977" w:rsidR="009E58E3" w:rsidRDefault="009E58E3" w:rsidP="00A421E0">
      <w:pPr>
        <w:pStyle w:val="Caption"/>
      </w:pPr>
      <w:r w:rsidRPr="009E58E3">
        <w:rPr>
          <w:b/>
          <w:bCs/>
          <w:cs/>
        </w:rPr>
        <w:t xml:space="preserve">ภาพที่ </w:t>
      </w:r>
      <w:r w:rsidRPr="009E58E3">
        <w:rPr>
          <w:b/>
          <w:bCs/>
          <w:cs/>
        </w:rPr>
        <w:fldChar w:fldCharType="begin"/>
      </w:r>
      <w:r w:rsidRPr="009E58E3">
        <w:rPr>
          <w:b/>
          <w:bCs/>
          <w:cs/>
        </w:rPr>
        <w:instrText xml:space="preserve"> </w:instrText>
      </w:r>
      <w:r w:rsidRPr="009E58E3">
        <w:rPr>
          <w:b/>
          <w:bCs/>
        </w:rPr>
        <w:instrText xml:space="preserve">SEQ </w:instrText>
      </w:r>
      <w:r w:rsidRPr="009E58E3">
        <w:rPr>
          <w:b/>
          <w:bCs/>
          <w:cs/>
        </w:rPr>
        <w:instrText xml:space="preserve">ภาพที่ </w:instrText>
      </w:r>
      <w:r w:rsidRPr="009E58E3">
        <w:rPr>
          <w:b/>
          <w:bCs/>
        </w:rPr>
        <w:instrText>\* ARABIC</w:instrText>
      </w:r>
      <w:r w:rsidRPr="009E58E3">
        <w:rPr>
          <w:b/>
          <w:bCs/>
          <w:cs/>
        </w:rPr>
        <w:instrText xml:space="preserve"> </w:instrText>
      </w:r>
      <w:r w:rsidRPr="009E58E3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56</w:t>
      </w:r>
      <w:r w:rsidRPr="009E58E3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0" w:name="_Toc129788578"/>
      <w:r w:rsidRPr="00264811">
        <w:rPr>
          <w:rFonts w:hint="cs"/>
          <w:cs/>
        </w:rPr>
        <w:t xml:space="preserve">ตัวอย่างข้อมูลในกลุ่ม </w:t>
      </w:r>
      <w:r w:rsidRPr="00264811">
        <w:rPr>
          <w:rFonts w:hint="cs"/>
        </w:rPr>
        <w:t>2</w:t>
      </w:r>
      <w:bookmarkEnd w:id="120"/>
    </w:p>
    <w:p w14:paraId="0FE02A2D" w14:textId="408B45C9" w:rsidR="009E58E3" w:rsidRDefault="009E58E3" w:rsidP="00A421E0"/>
    <w:p w14:paraId="54CD0FA1" w14:textId="77777777" w:rsidR="009E58E3" w:rsidRPr="00264811" w:rsidRDefault="009E58E3" w:rsidP="00A421E0">
      <w:r w:rsidRPr="00264811">
        <w:rPr>
          <w:rFonts w:hint="cs"/>
          <w:cs/>
        </w:rPr>
        <w:t xml:space="preserve">จากการทำการสุ่มเรียกข้อมูลดูทั้ง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 รายชื่อประเภทงานที่สามารถใช้ตั้งชื่อกลุ่มข้อมูลโดยอ้างอิงของเว็บไซต์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59DD677B" w14:textId="77777777" w:rsidR="009E58E3" w:rsidRPr="00264811" w:rsidRDefault="009E58E3" w:rsidP="00A421E0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Data analysis</w:t>
      </w:r>
    </w:p>
    <w:p w14:paraId="1DD7CB47" w14:textId="77777777" w:rsidR="009E58E3" w:rsidRPr="00264811" w:rsidRDefault="009E58E3" w:rsidP="00A421E0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Online marketing</w:t>
      </w:r>
    </w:p>
    <w:p w14:paraId="7A9E245A" w14:textId="77777777" w:rsidR="009E58E3" w:rsidRPr="00264811" w:rsidRDefault="009E58E3" w:rsidP="00A421E0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Software</w:t>
      </w:r>
    </w:p>
    <w:p w14:paraId="1FE58E6D" w14:textId="77777777" w:rsidR="009E58E3" w:rsidRPr="00264811" w:rsidRDefault="009E58E3" w:rsidP="00A421E0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Hardware</w:t>
      </w:r>
    </w:p>
    <w:p w14:paraId="4495BDA5" w14:textId="77777777" w:rsidR="009E58E3" w:rsidRPr="00264811" w:rsidRDefault="009E58E3" w:rsidP="00A421E0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Network</w:t>
      </w:r>
    </w:p>
    <w:p w14:paraId="3F9938CF" w14:textId="77777777" w:rsidR="009E58E3" w:rsidRPr="00264811" w:rsidRDefault="009E58E3" w:rsidP="00A421E0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IT</w:t>
      </w:r>
    </w:p>
    <w:p w14:paraId="17F30C99" w14:textId="009235D9" w:rsidR="00C81311" w:rsidRDefault="009E58E3" w:rsidP="00A421E0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Other</w:t>
      </w:r>
    </w:p>
    <w:p w14:paraId="042881DB" w14:textId="15EC0093" w:rsidR="00D1728F" w:rsidRDefault="00D1728F" w:rsidP="00A421E0">
      <w:pPr>
        <w:spacing w:line="259" w:lineRule="auto"/>
        <w:rPr>
          <w:cs/>
        </w:rPr>
      </w:pPr>
      <w:r>
        <w:rPr>
          <w:cs/>
        </w:rPr>
        <w:br w:type="page"/>
      </w:r>
    </w:p>
    <w:p w14:paraId="0B99A5C1" w14:textId="6AD31370" w:rsidR="00BE3AAE" w:rsidRDefault="00BE3AAE" w:rsidP="00A421E0">
      <w:pPr>
        <w:pStyle w:val="Heading2"/>
      </w:pPr>
      <w:bookmarkStart w:id="121" w:name="_Toc129250964"/>
      <w:r>
        <w:lastRenderedPageBreak/>
        <w:t xml:space="preserve">4.2 </w:t>
      </w:r>
      <w:r w:rsidRPr="00BE3AAE">
        <w:rPr>
          <w:cs/>
        </w:rPr>
        <w:t>ขั้นตอนการใช้งานสำหรับผู้ใช้งาน</w:t>
      </w:r>
      <w:bookmarkEnd w:id="121"/>
    </w:p>
    <w:p w14:paraId="3E9D9571" w14:textId="24F68C9A" w:rsidR="00BE3AAE" w:rsidRDefault="00E82885" w:rsidP="00A421E0">
      <w:r>
        <w:tab/>
        <w:t xml:space="preserve">4.2.1 </w:t>
      </w:r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</w:p>
    <w:p w14:paraId="217CC511" w14:textId="137C1CB6" w:rsidR="00E82885" w:rsidRDefault="00E82885" w:rsidP="00A421E0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A1B3D05" wp14:editId="4200C008">
            <wp:extent cx="5040000" cy="3062255"/>
            <wp:effectExtent l="0" t="0" r="0" b="0"/>
            <wp:docPr id="94" name="Picture 9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, Teams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31A9" w14:textId="1BB7B6D9" w:rsidR="00E82885" w:rsidRDefault="00E82885" w:rsidP="00A421E0">
      <w:pPr>
        <w:pStyle w:val="Caption"/>
      </w:pPr>
      <w:r w:rsidRPr="00E82885">
        <w:rPr>
          <w:b/>
          <w:bCs/>
          <w:cs/>
        </w:rPr>
        <w:t xml:space="preserve">ภาพที่ </w:t>
      </w:r>
      <w:r w:rsidRPr="00E82885">
        <w:rPr>
          <w:b/>
          <w:bCs/>
          <w:cs/>
        </w:rPr>
        <w:fldChar w:fldCharType="begin"/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</w:rPr>
        <w:instrText xml:space="preserve">SEQ </w:instrText>
      </w:r>
      <w:r w:rsidRPr="00E82885">
        <w:rPr>
          <w:b/>
          <w:bCs/>
          <w:cs/>
        </w:rPr>
        <w:instrText xml:space="preserve">ภาพที่ </w:instrText>
      </w:r>
      <w:r w:rsidRPr="00E82885">
        <w:rPr>
          <w:b/>
          <w:bCs/>
        </w:rPr>
        <w:instrText>\* ARABIC</w:instrText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57</w:t>
      </w:r>
      <w:r w:rsidRPr="00E82885">
        <w:rPr>
          <w:b/>
          <w:bCs/>
          <w:cs/>
        </w:rPr>
        <w:fldChar w:fldCharType="end"/>
      </w:r>
      <w:r>
        <w:t xml:space="preserve"> </w:t>
      </w:r>
      <w:bookmarkStart w:id="122" w:name="_Toc129788579"/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  <w:bookmarkEnd w:id="122"/>
    </w:p>
    <w:p w14:paraId="18C58FC7" w14:textId="77777777" w:rsidR="00D1728F" w:rsidRDefault="00D1728F" w:rsidP="00A421E0">
      <w:pPr>
        <w:spacing w:line="259" w:lineRule="auto"/>
      </w:pPr>
    </w:p>
    <w:p w14:paraId="1059AB60" w14:textId="19E59D05" w:rsidR="00036788" w:rsidRDefault="00036788" w:rsidP="00A421E0">
      <w:pPr>
        <w:spacing w:line="259" w:lineRule="auto"/>
      </w:pPr>
      <w:r>
        <w:tab/>
        <w:t xml:space="preserve">4.2.2 </w:t>
      </w:r>
      <w:r>
        <w:rPr>
          <w:rFonts w:hint="cs"/>
          <w:cs/>
        </w:rPr>
        <w:t>ค้นหาบริษัท</w:t>
      </w:r>
    </w:p>
    <w:p w14:paraId="1C57BC0A" w14:textId="4702B9C8" w:rsidR="00036788" w:rsidRDefault="009D0D81" w:rsidP="00A421E0">
      <w:pPr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28256" behindDoc="0" locked="0" layoutInCell="1" allowOverlap="1" wp14:anchorId="4E9E0BB1" wp14:editId="1029B8BD">
            <wp:simplePos x="0" y="0"/>
            <wp:positionH relativeFrom="column">
              <wp:posOffset>4125181</wp:posOffset>
            </wp:positionH>
            <wp:positionV relativeFrom="paragraph">
              <wp:posOffset>1290955</wp:posOffset>
            </wp:positionV>
            <wp:extent cx="234000" cy="234000"/>
            <wp:effectExtent l="0" t="0" r="0" b="0"/>
            <wp:wrapNone/>
            <wp:docPr id="136" name="Graphic 136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27232" behindDoc="0" locked="0" layoutInCell="1" allowOverlap="1" wp14:anchorId="2BD56E1F" wp14:editId="11D6B21C">
            <wp:simplePos x="0" y="0"/>
            <wp:positionH relativeFrom="column">
              <wp:posOffset>1215003</wp:posOffset>
            </wp:positionH>
            <wp:positionV relativeFrom="paragraph">
              <wp:posOffset>1100124</wp:posOffset>
            </wp:positionV>
            <wp:extent cx="234000" cy="234000"/>
            <wp:effectExtent l="0" t="0" r="0" b="0"/>
            <wp:wrapNone/>
            <wp:docPr id="135" name="Graphic 135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6788" w:rsidRPr="00264811">
        <w:rPr>
          <w:rFonts w:hint="cs"/>
          <w:noProof/>
          <w:lang w:val="th-TH"/>
        </w:rPr>
        <w:drawing>
          <wp:inline distT="0" distB="0" distL="0" distR="0" wp14:anchorId="5A4B4F5D" wp14:editId="77F38B2F">
            <wp:extent cx="4320000" cy="2624790"/>
            <wp:effectExtent l="0" t="0" r="0" b="0"/>
            <wp:docPr id="95" name="Picture 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, Teams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C01E" w14:textId="7A79B844" w:rsidR="00BA1BB4" w:rsidRDefault="00BA1BB4" w:rsidP="00A421E0">
      <w:pPr>
        <w:pStyle w:val="Caption"/>
      </w:pPr>
      <w:r w:rsidRPr="00BA1BB4">
        <w:rPr>
          <w:b/>
          <w:bCs/>
          <w:cs/>
        </w:rPr>
        <w:t xml:space="preserve">ภาพที่ </w:t>
      </w:r>
      <w:r w:rsidRPr="00BA1BB4">
        <w:rPr>
          <w:b/>
          <w:bCs/>
          <w:cs/>
        </w:rPr>
        <w:fldChar w:fldCharType="begin"/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</w:rPr>
        <w:instrText xml:space="preserve">SEQ </w:instrText>
      </w:r>
      <w:r w:rsidRPr="00BA1BB4">
        <w:rPr>
          <w:b/>
          <w:bCs/>
          <w:cs/>
        </w:rPr>
        <w:instrText xml:space="preserve">ภาพที่ </w:instrText>
      </w:r>
      <w:r w:rsidRPr="00BA1BB4">
        <w:rPr>
          <w:b/>
          <w:bCs/>
        </w:rPr>
        <w:instrText>\* ARABIC</w:instrText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58</w:t>
      </w:r>
      <w:r w:rsidRPr="00BA1BB4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3" w:name="_Toc129788580"/>
      <w:r>
        <w:rPr>
          <w:rFonts w:hint="cs"/>
          <w:cs/>
        </w:rPr>
        <w:t>ค้นหาบริษัท</w:t>
      </w:r>
      <w:bookmarkEnd w:id="123"/>
    </w:p>
    <w:p w14:paraId="3E9C1D9B" w14:textId="77777777" w:rsidR="00BA1BB4" w:rsidRPr="00BA1BB4" w:rsidRDefault="00BA1BB4" w:rsidP="00A421E0"/>
    <w:p w14:paraId="236CFBDD" w14:textId="77777777" w:rsidR="00BA1BB4" w:rsidRPr="00264811" w:rsidRDefault="00BA1BB4" w:rsidP="00A421E0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พิมพ์ค้นหาบริษัทที่ต้องการฝึกงานด้วยรายละเอียดความสนใจรูปบบธุรกิจ</w:t>
      </w:r>
    </w:p>
    <w:p w14:paraId="27071D89" w14:textId="06288B52" w:rsidR="00BA1BB4" w:rsidRDefault="00BA1BB4" w:rsidP="00A421E0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กดปุ่มค้นหา</w:t>
      </w:r>
    </w:p>
    <w:p w14:paraId="5C756B41" w14:textId="6E29794A" w:rsidR="00D1728F" w:rsidRDefault="00D1728F" w:rsidP="00A421E0">
      <w:pPr>
        <w:spacing w:line="259" w:lineRule="auto"/>
        <w:rPr>
          <w:cs/>
        </w:rPr>
      </w:pPr>
      <w:r>
        <w:rPr>
          <w:cs/>
        </w:rPr>
        <w:br w:type="page"/>
      </w:r>
    </w:p>
    <w:p w14:paraId="7B8424D6" w14:textId="6EE0E9B2" w:rsidR="00BA1BB4" w:rsidRDefault="00BA1BB4" w:rsidP="00A421E0">
      <w:r>
        <w:rPr>
          <w:cs/>
        </w:rPr>
        <w:lastRenderedPageBreak/>
        <w:tab/>
      </w:r>
      <w:r>
        <w:t xml:space="preserve">4.2.3 </w:t>
      </w:r>
      <w:r>
        <w:rPr>
          <w:rFonts w:hint="cs"/>
          <w:cs/>
        </w:rPr>
        <w:t>หน้าแสดงผลลัพธ์การค้นหา</w:t>
      </w:r>
    </w:p>
    <w:p w14:paraId="611606E4" w14:textId="1F7941CA" w:rsidR="00BA1BB4" w:rsidRDefault="009D0D81" w:rsidP="00A421E0">
      <w:pPr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30304" behindDoc="0" locked="0" layoutInCell="1" allowOverlap="1" wp14:anchorId="5D897B99" wp14:editId="1CAA7501">
            <wp:simplePos x="0" y="0"/>
            <wp:positionH relativeFrom="column">
              <wp:posOffset>1009512</wp:posOffset>
            </wp:positionH>
            <wp:positionV relativeFrom="paragraph">
              <wp:posOffset>1287780</wp:posOffset>
            </wp:positionV>
            <wp:extent cx="234000" cy="234000"/>
            <wp:effectExtent l="0" t="0" r="0" b="0"/>
            <wp:wrapNone/>
            <wp:docPr id="137" name="Graphic 137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1328" behindDoc="0" locked="0" layoutInCell="1" allowOverlap="1" wp14:anchorId="00914EEE" wp14:editId="5070E6E9">
            <wp:simplePos x="0" y="0"/>
            <wp:positionH relativeFrom="column">
              <wp:posOffset>1009540</wp:posOffset>
            </wp:positionH>
            <wp:positionV relativeFrom="paragraph">
              <wp:posOffset>1892383</wp:posOffset>
            </wp:positionV>
            <wp:extent cx="233680" cy="233680"/>
            <wp:effectExtent l="0" t="0" r="0" b="0"/>
            <wp:wrapNone/>
            <wp:docPr id="138" name="Graphic 138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1BB4" w:rsidRPr="00264811">
        <w:rPr>
          <w:rFonts w:hint="cs"/>
          <w:noProof/>
          <w:lang w:val="th-TH"/>
        </w:rPr>
        <w:drawing>
          <wp:inline distT="0" distB="0" distL="0" distR="0" wp14:anchorId="52C27BC2" wp14:editId="1AEE0A62">
            <wp:extent cx="4320000" cy="2624790"/>
            <wp:effectExtent l="0" t="0" r="0" b="0"/>
            <wp:docPr id="101" name="Picture 10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, Teams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25AD" w14:textId="4DF106A1" w:rsidR="00440E8A" w:rsidRDefault="00440E8A" w:rsidP="00A421E0">
      <w:pPr>
        <w:pStyle w:val="Caption"/>
      </w:pPr>
      <w:r w:rsidRPr="00440E8A">
        <w:rPr>
          <w:b/>
          <w:bCs/>
          <w:cs/>
        </w:rPr>
        <w:t xml:space="preserve">ภาพที่ </w:t>
      </w:r>
      <w:r w:rsidRPr="00440E8A">
        <w:rPr>
          <w:b/>
          <w:bCs/>
          <w:cs/>
        </w:rPr>
        <w:fldChar w:fldCharType="begin"/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</w:rPr>
        <w:instrText xml:space="preserve">SEQ </w:instrText>
      </w:r>
      <w:r w:rsidRPr="00440E8A">
        <w:rPr>
          <w:b/>
          <w:bCs/>
          <w:cs/>
        </w:rPr>
        <w:instrText xml:space="preserve">ภาพที่ </w:instrText>
      </w:r>
      <w:r w:rsidRPr="00440E8A">
        <w:rPr>
          <w:b/>
          <w:bCs/>
        </w:rPr>
        <w:instrText>\* ARABIC</w:instrText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59</w:t>
      </w:r>
      <w:r w:rsidRPr="00440E8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4" w:name="_Toc129788581"/>
      <w:r>
        <w:rPr>
          <w:rFonts w:hint="cs"/>
          <w:cs/>
        </w:rPr>
        <w:t>หน้าแสดงผลลัพธ์การค้นหา</w:t>
      </w:r>
      <w:bookmarkEnd w:id="124"/>
    </w:p>
    <w:p w14:paraId="69F3C0ED" w14:textId="473D4234" w:rsidR="00440E8A" w:rsidRDefault="00440E8A" w:rsidP="00A421E0"/>
    <w:p w14:paraId="671B7164" w14:textId="77777777" w:rsidR="00440E8A" w:rsidRPr="00264811" w:rsidRDefault="00440E8A" w:rsidP="00A421E0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ชื่อของกลุ่มข้อมูล</w:t>
      </w:r>
    </w:p>
    <w:p w14:paraId="14219345" w14:textId="4F937801" w:rsidR="004A25C7" w:rsidRDefault="00440E8A" w:rsidP="00A421E0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รายชื่อบริษัททั้งหมดที่อยู่ในกลุ่ม</w:t>
      </w:r>
    </w:p>
    <w:p w14:paraId="676F93EE" w14:textId="77777777" w:rsidR="00D1728F" w:rsidRPr="00D1728F" w:rsidRDefault="00D1728F" w:rsidP="00A421E0"/>
    <w:p w14:paraId="2ACA895C" w14:textId="5508DBCD" w:rsidR="00440E8A" w:rsidRDefault="004A25C7" w:rsidP="00A421E0">
      <w:r>
        <w:rPr>
          <w:cs/>
        </w:rPr>
        <w:tab/>
      </w:r>
      <w:r>
        <w:t xml:space="preserve">4.2.4 </w:t>
      </w:r>
      <w:r>
        <w:rPr>
          <w:rFonts w:hint="cs"/>
          <w:cs/>
        </w:rPr>
        <w:t>หน้าเกี่ยวกับ</w:t>
      </w:r>
    </w:p>
    <w:p w14:paraId="7F178487" w14:textId="69D66043" w:rsidR="004A25C7" w:rsidRDefault="009D0D81" w:rsidP="00A421E0">
      <w:pPr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33376" behindDoc="0" locked="0" layoutInCell="1" allowOverlap="1" wp14:anchorId="0AEDBE04" wp14:editId="6037E9B7">
            <wp:simplePos x="0" y="0"/>
            <wp:positionH relativeFrom="column">
              <wp:posOffset>2814762</wp:posOffset>
            </wp:positionH>
            <wp:positionV relativeFrom="paragraph">
              <wp:posOffset>325368</wp:posOffset>
            </wp:positionV>
            <wp:extent cx="234000" cy="234000"/>
            <wp:effectExtent l="0" t="0" r="0" b="0"/>
            <wp:wrapNone/>
            <wp:docPr id="139" name="Graphic 139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6CD65497" wp14:editId="24DE52B0">
            <wp:extent cx="4320000" cy="2624846"/>
            <wp:effectExtent l="0" t="0" r="0" b="0"/>
            <wp:docPr id="106" name="Picture 10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, Teams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F978" w14:textId="44B5B30C" w:rsidR="004A25C7" w:rsidRDefault="004A25C7" w:rsidP="00A421E0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60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5" w:name="_Toc129788582"/>
      <w:r>
        <w:rPr>
          <w:rFonts w:hint="cs"/>
          <w:cs/>
        </w:rPr>
        <w:t>หน้าเกี่ยวกับ</w:t>
      </w:r>
      <w:bookmarkEnd w:id="125"/>
    </w:p>
    <w:p w14:paraId="6C896BB6" w14:textId="6EF616A2" w:rsidR="004A25C7" w:rsidRDefault="004A25C7" w:rsidP="00A421E0"/>
    <w:p w14:paraId="32ED31A2" w14:textId="2E456EFF" w:rsidR="004A25C7" w:rsidRPr="00264811" w:rsidRDefault="004A25C7" w:rsidP="00A421E0">
      <w:pPr>
        <w:rPr>
          <w:rFonts w:hint="cs"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เมนูหน้าเกี่ยวกับ</w:t>
      </w:r>
      <w:r w:rsidR="002D5683">
        <w:rPr>
          <w:rFonts w:hint="cs"/>
          <w:cs/>
        </w:rPr>
        <w:t xml:space="preserve"> แสดงข้อมูลเกี่ยวกับระบบและการทำงาน</w:t>
      </w:r>
    </w:p>
    <w:p w14:paraId="71CF25E2" w14:textId="3E8AFBEF" w:rsidR="00D1728F" w:rsidRDefault="00D1728F" w:rsidP="00A421E0">
      <w:pPr>
        <w:spacing w:line="259" w:lineRule="auto"/>
        <w:rPr>
          <w:cs/>
        </w:rPr>
      </w:pPr>
      <w:r>
        <w:rPr>
          <w:cs/>
        </w:rPr>
        <w:br w:type="page"/>
      </w:r>
    </w:p>
    <w:p w14:paraId="0E2B3D10" w14:textId="4B8519E9" w:rsidR="004A25C7" w:rsidRDefault="004A25C7" w:rsidP="00A421E0">
      <w:r>
        <w:rPr>
          <w:cs/>
        </w:rPr>
        <w:lastRenderedPageBreak/>
        <w:tab/>
      </w:r>
      <w:r>
        <w:t xml:space="preserve">4.2.5 </w:t>
      </w:r>
      <w:r>
        <w:rPr>
          <w:rFonts w:hint="cs"/>
          <w:cs/>
        </w:rPr>
        <w:t>หน้าแสดงรายชื่อบริษัททั้งหมด</w:t>
      </w:r>
    </w:p>
    <w:p w14:paraId="40ABAC00" w14:textId="269849A9" w:rsidR="004A25C7" w:rsidRDefault="009D0D81" w:rsidP="00A421E0">
      <w:pPr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36448" behindDoc="0" locked="0" layoutInCell="1" allowOverlap="1" wp14:anchorId="7F1F104E" wp14:editId="2EB7BEF6">
            <wp:simplePos x="0" y="0"/>
            <wp:positionH relativeFrom="column">
              <wp:posOffset>1014454</wp:posOffset>
            </wp:positionH>
            <wp:positionV relativeFrom="paragraph">
              <wp:posOffset>1097335</wp:posOffset>
            </wp:positionV>
            <wp:extent cx="234000" cy="234000"/>
            <wp:effectExtent l="0" t="0" r="0" b="0"/>
            <wp:wrapNone/>
            <wp:docPr id="142" name="Graphic 142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5424" behindDoc="0" locked="0" layoutInCell="1" allowOverlap="1" wp14:anchorId="4C0BCA2E" wp14:editId="6BE88DFA">
            <wp:simplePos x="0" y="0"/>
            <wp:positionH relativeFrom="column">
              <wp:posOffset>3068955</wp:posOffset>
            </wp:positionH>
            <wp:positionV relativeFrom="paragraph">
              <wp:posOffset>325755</wp:posOffset>
            </wp:positionV>
            <wp:extent cx="233680" cy="233680"/>
            <wp:effectExtent l="0" t="0" r="0" b="0"/>
            <wp:wrapNone/>
            <wp:docPr id="141" name="Graphic 141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6E5920F0" wp14:editId="75E2265C">
            <wp:extent cx="4320000" cy="26247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4451" w14:textId="302A0432" w:rsidR="004A25C7" w:rsidRDefault="004A25C7" w:rsidP="00A421E0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61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6" w:name="_Toc129788583"/>
      <w:r>
        <w:rPr>
          <w:rFonts w:hint="cs"/>
          <w:cs/>
        </w:rPr>
        <w:t>หน้าแสดงรายชื่อบริษัททั้งหมด</w:t>
      </w:r>
      <w:bookmarkEnd w:id="126"/>
    </w:p>
    <w:p w14:paraId="6233F6CC" w14:textId="7E8FE358" w:rsidR="004A25C7" w:rsidRDefault="004A25C7" w:rsidP="00A421E0"/>
    <w:p w14:paraId="67EFB258" w14:textId="77777777" w:rsidR="004A25C7" w:rsidRPr="00264811" w:rsidRDefault="004A25C7" w:rsidP="00A421E0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เมนูหน้ารายชื่อบริษัททั้งหมด</w:t>
      </w:r>
    </w:p>
    <w:p w14:paraId="0BAAACF2" w14:textId="1C08075A" w:rsidR="004A25C7" w:rsidRDefault="004A25C7" w:rsidP="00A421E0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</w:t>
      </w:r>
    </w:p>
    <w:p w14:paraId="7B0EC68F" w14:textId="77777777" w:rsidR="00D1728F" w:rsidRDefault="00D1728F" w:rsidP="00A421E0"/>
    <w:p w14:paraId="0A32BCE2" w14:textId="1F2CF36F" w:rsidR="004A25C7" w:rsidRDefault="004A25C7" w:rsidP="00A421E0">
      <w:r>
        <w:rPr>
          <w:cs/>
        </w:rPr>
        <w:tab/>
      </w:r>
      <w:r>
        <w:t xml:space="preserve">4.2.6 </w:t>
      </w:r>
      <w:r>
        <w:rPr>
          <w:rFonts w:hint="cs"/>
          <w:cs/>
        </w:rPr>
        <w:t>หน้าแสดงรายชื่อบริษัทในกลุ่มทั้งหมด</w:t>
      </w:r>
    </w:p>
    <w:p w14:paraId="042DE9B2" w14:textId="117288F7" w:rsidR="004A25C7" w:rsidRDefault="009D0D81" w:rsidP="00A421E0">
      <w:pPr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40544" behindDoc="0" locked="0" layoutInCell="1" allowOverlap="1" wp14:anchorId="0B53BCEB" wp14:editId="41BA0A80">
            <wp:simplePos x="0" y="0"/>
            <wp:positionH relativeFrom="column">
              <wp:posOffset>968513</wp:posOffset>
            </wp:positionH>
            <wp:positionV relativeFrom="paragraph">
              <wp:posOffset>1064812</wp:posOffset>
            </wp:positionV>
            <wp:extent cx="233680" cy="233680"/>
            <wp:effectExtent l="0" t="0" r="0" b="0"/>
            <wp:wrapNone/>
            <wp:docPr id="145" name="Graphic 145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Graphic 145" descr="Badge 3 with solid fill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8496" behindDoc="0" locked="0" layoutInCell="1" allowOverlap="1" wp14:anchorId="32B7FD9A" wp14:editId="0E0A2793">
            <wp:simplePos x="0" y="0"/>
            <wp:positionH relativeFrom="column">
              <wp:posOffset>3617843</wp:posOffset>
            </wp:positionH>
            <wp:positionV relativeFrom="paragraph">
              <wp:posOffset>317417</wp:posOffset>
            </wp:positionV>
            <wp:extent cx="234000" cy="234000"/>
            <wp:effectExtent l="0" t="0" r="0" b="0"/>
            <wp:wrapNone/>
            <wp:docPr id="143" name="Graphic 143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9520" behindDoc="0" locked="0" layoutInCell="1" allowOverlap="1" wp14:anchorId="36BBD92B" wp14:editId="0A4813C6">
            <wp:simplePos x="0" y="0"/>
            <wp:positionH relativeFrom="column">
              <wp:posOffset>3570163</wp:posOffset>
            </wp:positionH>
            <wp:positionV relativeFrom="paragraph">
              <wp:posOffset>672438</wp:posOffset>
            </wp:positionV>
            <wp:extent cx="234000" cy="234000"/>
            <wp:effectExtent l="0" t="0" r="0" b="0"/>
            <wp:wrapNone/>
            <wp:docPr id="144" name="Graphic 144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51EB07B1" wp14:editId="70FEA953">
            <wp:extent cx="4320000" cy="26247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415F" w14:textId="38A3C20E" w:rsidR="004A25C7" w:rsidRDefault="004A25C7" w:rsidP="00A421E0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62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7" w:name="_Toc129788584"/>
      <w:r>
        <w:rPr>
          <w:rFonts w:hint="cs"/>
          <w:cs/>
        </w:rPr>
        <w:t>หน้าแสดงรายชื่อบริษัทในกลุ่มทั้งหมด</w:t>
      </w:r>
      <w:bookmarkEnd w:id="127"/>
    </w:p>
    <w:p w14:paraId="0F79B54C" w14:textId="4B2CD516" w:rsidR="004A25C7" w:rsidRDefault="004A25C7" w:rsidP="00A421E0"/>
    <w:p w14:paraId="02F8DC17" w14:textId="77777777" w:rsidR="004A25C7" w:rsidRPr="00264811" w:rsidRDefault="004A25C7" w:rsidP="00A421E0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เมนูรายชื่อกลุ่มบริษัท</w:t>
      </w:r>
    </w:p>
    <w:p w14:paraId="2020162E" w14:textId="77777777" w:rsidR="004A25C7" w:rsidRPr="00264811" w:rsidRDefault="004A25C7" w:rsidP="00A421E0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รายชื่อกลุ่มบริษัท</w:t>
      </w:r>
    </w:p>
    <w:p w14:paraId="09FFA28E" w14:textId="77777777" w:rsidR="004A25C7" w:rsidRPr="00264811" w:rsidRDefault="004A25C7" w:rsidP="00A421E0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รายชื่อบริษัทในกลุ่ม</w:t>
      </w:r>
    </w:p>
    <w:p w14:paraId="11F79AD7" w14:textId="00E44501" w:rsidR="00D1728F" w:rsidRDefault="00D1728F" w:rsidP="00A421E0">
      <w:pPr>
        <w:spacing w:line="259" w:lineRule="auto"/>
        <w:rPr>
          <w:cs/>
        </w:rPr>
      </w:pPr>
      <w:r>
        <w:rPr>
          <w:cs/>
        </w:rPr>
        <w:br w:type="page"/>
      </w:r>
    </w:p>
    <w:p w14:paraId="4A61671F" w14:textId="50CE6925" w:rsidR="004A25C7" w:rsidRDefault="004A25C7" w:rsidP="00A421E0">
      <w:r>
        <w:rPr>
          <w:cs/>
        </w:rPr>
        <w:lastRenderedPageBreak/>
        <w:tab/>
      </w:r>
      <w:r>
        <w:t xml:space="preserve">4.2.7 </w:t>
      </w:r>
      <w:r>
        <w:rPr>
          <w:rFonts w:hint="cs"/>
          <w:cs/>
        </w:rPr>
        <w:t>หน้ารายละเอียดบริษัท</w:t>
      </w:r>
    </w:p>
    <w:p w14:paraId="19A48ACF" w14:textId="7BED946C" w:rsidR="004A25C7" w:rsidRDefault="009D0D81" w:rsidP="00A421E0">
      <w:pPr>
        <w:jc w:val="center"/>
      </w:pPr>
      <w:r>
        <w:rPr>
          <w:rFonts w:hint="cs"/>
          <w:noProof/>
        </w:rPr>
        <w:drawing>
          <wp:anchor distT="0" distB="0" distL="114300" distR="114300" simplePos="0" relativeHeight="252144640" behindDoc="0" locked="0" layoutInCell="1" allowOverlap="1" wp14:anchorId="15172FA2" wp14:editId="073BF05F">
            <wp:simplePos x="0" y="0"/>
            <wp:positionH relativeFrom="column">
              <wp:posOffset>977900</wp:posOffset>
            </wp:positionH>
            <wp:positionV relativeFrom="paragraph">
              <wp:posOffset>1679575</wp:posOffset>
            </wp:positionV>
            <wp:extent cx="233680" cy="233680"/>
            <wp:effectExtent l="0" t="0" r="0" b="0"/>
            <wp:wrapNone/>
            <wp:docPr id="148" name="Graphic 148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Graphic 133" descr="Badge 3 with solid fill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2143616" behindDoc="0" locked="0" layoutInCell="1" allowOverlap="1" wp14:anchorId="3A3EA0AE" wp14:editId="28EF8131">
            <wp:simplePos x="0" y="0"/>
            <wp:positionH relativeFrom="column">
              <wp:posOffset>996315</wp:posOffset>
            </wp:positionH>
            <wp:positionV relativeFrom="paragraph">
              <wp:posOffset>1185545</wp:posOffset>
            </wp:positionV>
            <wp:extent cx="233680" cy="233680"/>
            <wp:effectExtent l="0" t="0" r="0" b="0"/>
            <wp:wrapNone/>
            <wp:docPr id="147" name="Graphic 147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Graphic 131" descr="Badge with solid fill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2142592" behindDoc="0" locked="0" layoutInCell="1" allowOverlap="1" wp14:anchorId="746F1EF6" wp14:editId="314496E5">
            <wp:simplePos x="0" y="0"/>
            <wp:positionH relativeFrom="column">
              <wp:posOffset>981821</wp:posOffset>
            </wp:positionH>
            <wp:positionV relativeFrom="paragraph">
              <wp:posOffset>726661</wp:posOffset>
            </wp:positionV>
            <wp:extent cx="233680" cy="233680"/>
            <wp:effectExtent l="0" t="0" r="0" b="0"/>
            <wp:wrapNone/>
            <wp:docPr id="146" name="Graphic 146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09C12CA5" wp14:editId="2A25B911">
            <wp:extent cx="4320000" cy="2624790"/>
            <wp:effectExtent l="0" t="0" r="0" b="0"/>
            <wp:docPr id="121" name="Picture 1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8AA4" w14:textId="29D2134F" w:rsidR="004A25C7" w:rsidRDefault="004A25C7" w:rsidP="00A421E0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63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8" w:name="_Toc129788585"/>
      <w:r w:rsidRPr="00264811">
        <w:rPr>
          <w:rFonts w:hint="cs"/>
          <w:cs/>
        </w:rPr>
        <w:t>หน้ารายละเอียดบริษัท</w:t>
      </w:r>
      <w:bookmarkEnd w:id="128"/>
    </w:p>
    <w:p w14:paraId="2D45808F" w14:textId="5E61BB0D" w:rsidR="004A25C7" w:rsidRDefault="004A25C7" w:rsidP="00A421E0"/>
    <w:p w14:paraId="6651B80A" w14:textId="322A1E2A" w:rsidR="004A25C7" w:rsidRDefault="004A25C7" w:rsidP="00A421E0">
      <w:pPr>
        <w:pStyle w:val="Heading2"/>
      </w:pPr>
      <w:bookmarkStart w:id="129" w:name="_Toc129250965"/>
      <w:r>
        <w:t xml:space="preserve">4.3 </w:t>
      </w:r>
      <w:r>
        <w:rPr>
          <w:rFonts w:hint="cs"/>
          <w:cs/>
        </w:rPr>
        <w:t>การวัดค่าความคล้ายคลึง</w:t>
      </w:r>
      <w:bookmarkEnd w:id="129"/>
    </w:p>
    <w:p w14:paraId="14D41105" w14:textId="2970EACD" w:rsidR="004A25C7" w:rsidRDefault="00F72DED" w:rsidP="00A421E0">
      <w:pPr>
        <w:ind w:firstLine="720"/>
        <w:jc w:val="thaiDistribute"/>
      </w:pPr>
      <w:r w:rsidRPr="00F72DED">
        <w:t xml:space="preserve">Cosine similarity </w:t>
      </w:r>
      <w:r w:rsidRPr="00F72DED">
        <w:rPr>
          <w:cs/>
        </w:rPr>
        <w:t xml:space="preserve">เป็นเทคนิคที่นำมาใช้หาความคล้ายคลึงระหว่างความสนใจของผู้ใช้และข้อมูลบริษัทที่อยู่ในฐานข้อมูลยิ่งค่า </w:t>
      </w:r>
      <w:r w:rsidRPr="00F72DED">
        <w:t xml:space="preserve">Cosine similarity </w:t>
      </w:r>
      <w:r w:rsidRPr="00F72DED">
        <w:rPr>
          <w:cs/>
        </w:rPr>
        <w:t>เข้าใกล้ 1 แสดงว่าประโยคนั้นมีความคล้ายคลึงกับข้อมูลบริษัทในกลุ่มนั้นมากดังภาพที่ 49</w:t>
      </w:r>
    </w:p>
    <w:p w14:paraId="6BEC7EF4" w14:textId="5A88D514" w:rsidR="00990297" w:rsidRDefault="00990297" w:rsidP="00A421E0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4E634CB0" wp14:editId="5835BBD8">
            <wp:extent cx="5270500" cy="1940560"/>
            <wp:effectExtent l="0" t="0" r="0" b="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633C" w14:textId="0968A81E" w:rsidR="00990297" w:rsidRDefault="00990297" w:rsidP="00A421E0">
      <w:pPr>
        <w:pStyle w:val="Caption"/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64</w:t>
      </w:r>
      <w:r w:rsidRPr="0099029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30" w:name="_Toc129788586"/>
      <w:r w:rsidRPr="00264811">
        <w:rPr>
          <w:rFonts w:hint="cs"/>
          <w:cs/>
        </w:rPr>
        <w:t>ตัวอย่างการคำนวณค่า</w:t>
      </w:r>
      <w:r w:rsidRPr="00264811">
        <w:rPr>
          <w:rFonts w:hint="cs"/>
        </w:rPr>
        <w:t xml:space="preserve"> Cosine similarity</w:t>
      </w:r>
      <w:bookmarkEnd w:id="130"/>
    </w:p>
    <w:p w14:paraId="26DAA7EB" w14:textId="0773DB2E" w:rsidR="00990297" w:rsidRDefault="00990297" w:rsidP="00A421E0"/>
    <w:p w14:paraId="02AC2DB6" w14:textId="104D255D" w:rsidR="00990297" w:rsidRDefault="00990297" w:rsidP="00A421E0">
      <w:r>
        <w:rPr>
          <w:cs/>
        </w:rPr>
        <w:tab/>
      </w:r>
      <w:r>
        <w:t xml:space="preserve">4.3.1 </w:t>
      </w:r>
      <w:r w:rsidRPr="00264811">
        <w:rPr>
          <w:rFonts w:hint="cs"/>
          <w:cs/>
        </w:rPr>
        <w:t>การหากลุ่มที่มีความคล้ายคลึงมากที่สุด</w:t>
      </w:r>
    </w:p>
    <w:p w14:paraId="7A9F2B69" w14:textId="6D119DC1" w:rsidR="00990297" w:rsidRDefault="00990297" w:rsidP="00A421E0">
      <w:r>
        <w:tab/>
      </w:r>
      <w:r>
        <w:tab/>
        <w:t xml:space="preserve">1. </w:t>
      </w:r>
      <w:r w:rsidRPr="00264811">
        <w:rPr>
          <w:rFonts w:hint="cs"/>
          <w:cs/>
        </w:rPr>
        <w:t xml:space="preserve">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ทุกกลุ่มจากความสนใจของผู้ใช้ผ่าน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>ที่สร้างไว้เพื่อคำนวณโดยเฉพาะ</w:t>
      </w:r>
    </w:p>
    <w:p w14:paraId="57DDE4D5" w14:textId="1680245A" w:rsidR="00990297" w:rsidRDefault="00990297" w:rsidP="00A421E0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49369FC9" wp14:editId="4F9CABE6">
            <wp:extent cx="5270389" cy="32023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389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5CAC" w14:textId="0952B57D" w:rsidR="00990297" w:rsidRPr="00990297" w:rsidRDefault="00990297" w:rsidP="00A421E0">
      <w:pPr>
        <w:pStyle w:val="Caption"/>
        <w:rPr>
          <w:rFonts w:hint="cs"/>
          <w:cs/>
        </w:rPr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65</w:t>
      </w:r>
      <w:r w:rsidRPr="00990297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31" w:name="_Toc129788587"/>
      <w:r w:rsidRPr="00264811">
        <w:rPr>
          <w:rFonts w:hint="cs"/>
          <w:cs/>
        </w:rPr>
        <w:t xml:space="preserve">ตัวอย่างการคำนวณค่า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  <w:r w:rsidR="009858AA">
        <w:t xml:space="preserve"> </w:t>
      </w:r>
      <w:r w:rsidR="009858AA">
        <w:rPr>
          <w:rFonts w:hint="cs"/>
          <w:cs/>
        </w:rPr>
        <w:t>และคืนค่าความคล้ายคลึง</w:t>
      </w:r>
      <w:bookmarkEnd w:id="131"/>
    </w:p>
    <w:p w14:paraId="3E88DC02" w14:textId="77777777" w:rsidR="00BA1BB4" w:rsidRPr="00BA1BB4" w:rsidRDefault="00BA1BB4" w:rsidP="00A421E0">
      <w:pPr>
        <w:rPr>
          <w:cs/>
        </w:rPr>
      </w:pPr>
    </w:p>
    <w:p w14:paraId="0593411C" w14:textId="25B96711" w:rsidR="00762307" w:rsidRDefault="009858AA" w:rsidP="00A421E0">
      <w:pPr>
        <w:pStyle w:val="ListParagraph"/>
        <w:tabs>
          <w:tab w:val="left" w:pos="540"/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54B3CEB1" wp14:editId="6F39742D">
            <wp:extent cx="5040000" cy="3058857"/>
            <wp:effectExtent l="0" t="0" r="0" b="1905"/>
            <wp:docPr id="149" name="Picture 1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, email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5375" w14:textId="77777777" w:rsidR="00762307" w:rsidRDefault="00762307" w:rsidP="00A421E0">
      <w:pPr>
        <w:rPr>
          <w:rFonts w:cs="Angsana New"/>
        </w:rPr>
      </w:pPr>
    </w:p>
    <w:p w14:paraId="77805559" w14:textId="16611C33" w:rsidR="009858AA" w:rsidRPr="00762307" w:rsidRDefault="009858AA" w:rsidP="009858AA">
      <w:pPr>
        <w:pStyle w:val="Caption"/>
        <w:rPr>
          <w:rFonts w:cs="Angsana New" w:hint="cs"/>
          <w:cs/>
        </w:rPr>
        <w:sectPr w:rsidR="009858AA" w:rsidRPr="00762307" w:rsidSect="00E66B01">
          <w:headerReference w:type="even" r:id="rId97"/>
          <w:headerReference w:type="default" r:id="rId98"/>
          <w:footerReference w:type="default" r:id="rId99"/>
          <w:headerReference w:type="first" r:id="rId100"/>
          <w:footerReference w:type="first" r:id="rId101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  <w:r w:rsidRPr="009858AA">
        <w:rPr>
          <w:b/>
          <w:bCs/>
          <w:cs/>
        </w:rPr>
        <w:t xml:space="preserve">ภาพที่ </w:t>
      </w:r>
      <w:r w:rsidRPr="009858AA">
        <w:rPr>
          <w:b/>
          <w:bCs/>
          <w:cs/>
        </w:rPr>
        <w:fldChar w:fldCharType="begin"/>
      </w:r>
      <w:r w:rsidRPr="009858AA">
        <w:rPr>
          <w:b/>
          <w:bCs/>
          <w:cs/>
        </w:rPr>
        <w:instrText xml:space="preserve"> </w:instrText>
      </w:r>
      <w:r w:rsidRPr="009858AA">
        <w:rPr>
          <w:b/>
          <w:bCs/>
        </w:rPr>
        <w:instrText xml:space="preserve">SEQ </w:instrText>
      </w:r>
      <w:r w:rsidRPr="009858AA">
        <w:rPr>
          <w:b/>
          <w:bCs/>
          <w:cs/>
        </w:rPr>
        <w:instrText xml:space="preserve">ภาพที่ </w:instrText>
      </w:r>
      <w:r w:rsidRPr="009858AA">
        <w:rPr>
          <w:b/>
          <w:bCs/>
        </w:rPr>
        <w:instrText>\* ARABIC</w:instrText>
      </w:r>
      <w:r w:rsidRPr="009858AA">
        <w:rPr>
          <w:b/>
          <w:bCs/>
          <w:cs/>
        </w:rPr>
        <w:instrText xml:space="preserve"> </w:instrText>
      </w:r>
      <w:r w:rsidRPr="009858AA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66</w:t>
      </w:r>
      <w:r w:rsidRPr="009858AA">
        <w:rPr>
          <w:b/>
          <w:bCs/>
          <w:cs/>
        </w:rPr>
        <w:fldChar w:fldCharType="end"/>
      </w:r>
      <w:r>
        <w:t xml:space="preserve"> </w:t>
      </w:r>
      <w:bookmarkStart w:id="132" w:name="_Toc129788588"/>
      <w:r w:rsidRPr="00264811">
        <w:rPr>
          <w:rFonts w:hint="cs"/>
          <w:cs/>
        </w:rPr>
        <w:t xml:space="preserve">ตัวอย่างการคำนวณค่า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  <w:r>
        <w:t xml:space="preserve"> </w:t>
      </w:r>
      <w:r>
        <w:rPr>
          <w:rFonts w:hint="cs"/>
          <w:cs/>
        </w:rPr>
        <w:t>และคืนค่า</w:t>
      </w:r>
      <w:r>
        <w:rPr>
          <w:rFonts w:hint="cs"/>
          <w:cs/>
        </w:rPr>
        <w:t>เป็นข้อมูลบริษัทที่อยู่ในกลุ่มที่คล้ายที่สุด</w:t>
      </w:r>
      <w:bookmarkEnd w:id="132"/>
    </w:p>
    <w:p w14:paraId="663C6DFF" w14:textId="393B74D1" w:rsidR="00307F65" w:rsidRDefault="00307F65" w:rsidP="00A421E0">
      <w:pPr>
        <w:pStyle w:val="Heading1"/>
      </w:pPr>
      <w:bookmarkStart w:id="133" w:name="_Toc104142076"/>
      <w:bookmarkStart w:id="134" w:name="_Toc104294418"/>
      <w:bookmarkStart w:id="135" w:name="_Toc129250966"/>
      <w:r>
        <w:rPr>
          <w:cs/>
        </w:rPr>
        <w:lastRenderedPageBreak/>
        <w:t xml:space="preserve">บทที่ </w:t>
      </w:r>
      <w:r>
        <w:t>5</w:t>
      </w:r>
      <w:r w:rsidR="005F5D89">
        <w:rPr>
          <w:rFonts w:hint="cs"/>
          <w:cs/>
        </w:rPr>
        <w:t xml:space="preserve"> </w:t>
      </w:r>
      <w:r w:rsidR="005F5D89">
        <w:rPr>
          <w:cs/>
        </w:rPr>
        <w:br/>
      </w:r>
      <w:r>
        <w:rPr>
          <w:cs/>
        </w:rPr>
        <w:t>สรุปผลการดำเนินงาน</w:t>
      </w:r>
      <w:bookmarkEnd w:id="133"/>
      <w:bookmarkEnd w:id="134"/>
      <w:bookmarkEnd w:id="135"/>
    </w:p>
    <w:p w14:paraId="3754BA43" w14:textId="77777777" w:rsidR="00307F65" w:rsidRDefault="00307F65" w:rsidP="00A421E0"/>
    <w:p w14:paraId="1A0F572D" w14:textId="2886666E" w:rsidR="00307F65" w:rsidRDefault="00467F9D" w:rsidP="00A421E0">
      <w:pPr>
        <w:pStyle w:val="Style1"/>
      </w:pPr>
      <w:r w:rsidRPr="00264811">
        <w:rPr>
          <w:rFonts w:hint="cs"/>
          <w:cs/>
        </w:rPr>
        <w:t>การพัฒนาระบบแนะนำบริษัทสำหรับฝึกงานตามความสนใจ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ด้วยเทคโนโลยีปัญญาประดิษฐ์ ในครั้งนี้สามารถสรุปการดำเนินงาน ปัญหาที่เกิดขึ้นระหว่างการดำเนินงาน ข้อเสนอและแนวทางพัฒนาต่อได้ดังนี้</w:t>
      </w:r>
    </w:p>
    <w:p w14:paraId="59900867" w14:textId="77777777" w:rsidR="00307F65" w:rsidRDefault="00307F65" w:rsidP="00A421E0">
      <w:pPr>
        <w:pStyle w:val="Heading2"/>
      </w:pPr>
      <w:bookmarkStart w:id="136" w:name="_Toc129250967"/>
      <w:r>
        <w:t>5.1</w:t>
      </w:r>
      <w:r>
        <w:rPr>
          <w:cs/>
        </w:rPr>
        <w:t xml:space="preserve"> สรุปผลการดำเนินงาน</w:t>
      </w:r>
      <w:bookmarkEnd w:id="136"/>
      <w:r>
        <w:rPr>
          <w:cs/>
        </w:rPr>
        <w:t xml:space="preserve"> </w:t>
      </w:r>
    </w:p>
    <w:p w14:paraId="250D899C" w14:textId="010EF7B7" w:rsidR="00467F9D" w:rsidRPr="00264811" w:rsidRDefault="00467F9D" w:rsidP="00A421E0">
      <w:pPr>
        <w:ind w:firstLine="720"/>
        <w:jc w:val="thaiDistribute"/>
      </w:pPr>
      <w:r w:rsidRPr="00264811">
        <w:rPr>
          <w:rFonts w:hint="cs"/>
          <w:cs/>
        </w:rPr>
        <w:t>จากการการดำเนินงานได้นำข้อมูลบริษัทจากสมาคมปัญญาประดิษฐ์แห่งประเทศไทยมาทำการจัดกลุ่มโดยใช้เทคนิค</w:t>
      </w:r>
      <w:r w:rsidR="00E95E22">
        <w:rPr>
          <w:rFonts w:hint="cs"/>
          <w:cs/>
        </w:rPr>
        <w:t>การจัดกลุ่มข้อมูล</w:t>
      </w:r>
      <w:r w:rsidRPr="00264811">
        <w:rPr>
          <w:rFonts w:hint="cs"/>
          <w:cs/>
        </w:rPr>
        <w:t xml:space="preserve"> </w:t>
      </w:r>
      <w:r w:rsidR="00E95E22">
        <w:rPr>
          <w:rFonts w:hint="cs"/>
          <w:cs/>
        </w:rPr>
        <w:t>(</w:t>
      </w:r>
      <w:r w:rsidRPr="00264811">
        <w:rPr>
          <w:rFonts w:hint="cs"/>
        </w:rPr>
        <w:t>K-Means</w:t>
      </w:r>
      <w:r w:rsidR="00E95E22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และใช้เทคนิค</w:t>
      </w:r>
      <w:r w:rsidR="00E95E22">
        <w:rPr>
          <w:rFonts w:hint="cs"/>
          <w:cs/>
        </w:rPr>
        <w:t>การคำนวณค่าความคล้ายคลึง</w:t>
      </w:r>
      <w:r w:rsidRPr="00264811">
        <w:rPr>
          <w:rFonts w:hint="cs"/>
          <w:cs/>
        </w:rPr>
        <w:t xml:space="preserve"> </w:t>
      </w:r>
      <w:r w:rsidR="00E95E22">
        <w:rPr>
          <w:rFonts w:hint="cs"/>
          <w:cs/>
        </w:rPr>
        <w:t>(</w:t>
      </w:r>
      <w:r w:rsidRPr="00264811">
        <w:rPr>
          <w:rFonts w:hint="cs"/>
        </w:rPr>
        <w:t>Cosine similarity</w:t>
      </w:r>
      <w:r w:rsidR="00E95E22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ในการหาความคล้ายคลึงของความสนใจรูปแบบงานของผู้ใช้กับข้อมูลบริษัทได้ผลสรุปดังนี้</w:t>
      </w:r>
    </w:p>
    <w:p w14:paraId="1364DA93" w14:textId="77777777" w:rsidR="00467F9D" w:rsidRPr="00264811" w:rsidRDefault="00467F9D" w:rsidP="00A421E0">
      <w:pPr>
        <w:jc w:val="thaiDistribute"/>
      </w:pPr>
      <w:r w:rsidRPr="00264811">
        <w:rPr>
          <w:rFonts w:hint="cs"/>
        </w:rPr>
        <w:tab/>
      </w:r>
      <w:r w:rsidRPr="00264811">
        <w:rPr>
          <w:rFonts w:hint="cs"/>
          <w:cs/>
        </w:rPr>
        <w:t xml:space="preserve">การจัดกลุ่มข้อมูลทั้งหมดจำนวน </w:t>
      </w:r>
      <w:r w:rsidRPr="00264811">
        <w:rPr>
          <w:rFonts w:hint="cs"/>
        </w:rPr>
        <w:t xml:space="preserve">4 </w:t>
      </w:r>
      <w:r w:rsidRPr="00264811">
        <w:rPr>
          <w:rFonts w:hint="cs"/>
          <w:cs/>
        </w:rPr>
        <w:t xml:space="preserve">กลุ่มได้แค่การจัดกลุ่มข้อมูลที่ </w:t>
      </w:r>
      <w:r w:rsidRPr="00264811">
        <w:rPr>
          <w:rFonts w:hint="cs"/>
        </w:rPr>
        <w:t xml:space="preserve">6 7 8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กลุ่มได้ผลสรุปดังนี้ กรณีแบ่งกลุ่มข้อมูลที่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เมื่อสุ่มเรียกข้อมูลดูแล้วพบว่าขอบเขตข้อมูลนั้นกว้างเกินไปและมีข้อมูลทับซ้อนกันจำนวนมาก กรณีแบ่งข้อมูลที่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กลุ่มพบว่าเมื่อสุ่มเรียกดูข้อมูล ข้อมูลมีความทับซ้อนกันน้อยมากและขอบเขตของข้อมูลก็อยู่ในระดับที่เหมาะสมยอมรับได้ กรณีแบ่งกลุ่มที่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กลุ่มพบว่ามีความคล้ายเคียงกับการแบ่งกลุ่มที่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กลุ่มแต่ขอบเขตของข้อมูลบางกลุ่มนั้นแคบเกินไปทำให้มีเนื้อหาที่ซ้ำกันกับกลุ่มอื่น และกรณีแบ่งกลุ่มข้อมูลที่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พบว่าขอบเขตของข้อมูลนั้นแคบที่สุดและแต่ละกลุ่มนั้นมีความทับซ้อนกันค่อนข้างมากจึงเกิดกลุ่มที่มีเนื้อหาแบบเดียวกันแต่อยู่คนละกลุ่ม</w:t>
      </w:r>
    </w:p>
    <w:p w14:paraId="1F21F606" w14:textId="3E73A7D9" w:rsidR="00467F9D" w:rsidRPr="00264811" w:rsidRDefault="00467F9D" w:rsidP="00A421E0">
      <w:pPr>
        <w:jc w:val="thaiDistribute"/>
      </w:pPr>
      <w:r w:rsidRPr="00264811">
        <w:rPr>
          <w:rFonts w:hint="cs"/>
          <w:cs/>
        </w:rPr>
        <w:tab/>
        <w:t xml:space="preserve">ซึ่งจะเห็นได้ว่ากรณีการแบ่งกลุ่มที่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กลุ่มนั้นขอบเขตของเนื้อหานั้นอยู่ในระดับที่ไม่ค่อยดีนักเมื่อเทียบกับการแบ่งกลุ่มที่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8</w:t>
      </w:r>
      <w:r w:rsidRPr="00264811">
        <w:rPr>
          <w:rFonts w:hint="cs"/>
          <w:cs/>
        </w:rPr>
        <w:t xml:space="preserve"> กลุ่ม</w:t>
      </w:r>
      <w:r w:rsidR="00E95E22">
        <w:rPr>
          <w:rFonts w:hint="cs"/>
          <w:cs/>
        </w:rPr>
        <w:t xml:space="preserve"> และในการทดลองวิธี </w:t>
      </w:r>
      <w:r w:rsidR="00E95E22">
        <w:t xml:space="preserve">Elbow method </w:t>
      </w:r>
      <w:r w:rsidR="00E95E22">
        <w:rPr>
          <w:rFonts w:hint="cs"/>
          <w:cs/>
        </w:rPr>
        <w:t xml:space="preserve">จุดที่อยู่ตรงมุมอยู่ระหว่างจุดที่ </w:t>
      </w:r>
      <w:r w:rsidR="00E95E22">
        <w:t xml:space="preserve">7-8 </w:t>
      </w:r>
      <w:r w:rsidRPr="00264811">
        <w:rPr>
          <w:rFonts w:hint="cs"/>
          <w:cs/>
        </w:rPr>
        <w:t xml:space="preserve">ผู้วิจัยจึงเลือกเปรียบเทียบกันและหาข้อสรุปได้ว่าเลือกแบ่งกลุ่มที่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เป็นการแบ่งกลุ่มข้อมูลที่มีประสิทธิภาพมากที่สุดจากการสุ่มเรียกดูข้อมูลของแต่ละกรณีเพื่อมาใช้ในการพัฒนาระบบ</w:t>
      </w:r>
    </w:p>
    <w:p w14:paraId="4A013F8C" w14:textId="72199C64" w:rsidR="000C6D31" w:rsidRDefault="00467F9D" w:rsidP="00A421E0">
      <w:pPr>
        <w:pStyle w:val="Style1"/>
      </w:pPr>
      <w:r w:rsidRPr="00264811">
        <w:rPr>
          <w:rFonts w:hint="cs"/>
          <w:cs/>
        </w:rPr>
        <w:t xml:space="preserve">ในการหาค่าความคล้ายคลึงของข้อมูลด้วยวิธี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>นั้นผลลัพธ์การคำนวณและการวิเคราะห์เพื่อหากลุ่มที่เหมาะสมกับความสนใจของผู้ใช้นั้นพบว่าเมื่อได้กลุ่มจากที่การคำนวณแล้วนั้นรูปแบบธุรกิจค่อนข้างตรงกับความสนใจที่ผู้ใช้ส่งมา</w:t>
      </w:r>
    </w:p>
    <w:p w14:paraId="3B77FE5D" w14:textId="7706E0FD" w:rsidR="00467F9D" w:rsidRDefault="00467F9D" w:rsidP="00A421E0">
      <w:pPr>
        <w:pStyle w:val="Style1"/>
        <w:ind w:firstLine="0"/>
      </w:pPr>
      <w:r>
        <w:tab/>
        <w:t xml:space="preserve">5.1.1 </w:t>
      </w:r>
      <w:r w:rsidRPr="00264811">
        <w:rPr>
          <w:rFonts w:hint="cs"/>
          <w:cs/>
        </w:rPr>
        <w:t>จุดเด่นของระบบ</w:t>
      </w:r>
    </w:p>
    <w:p w14:paraId="5DF23EB9" w14:textId="29CDBC7F" w:rsidR="00467F9D" w:rsidRDefault="00467F9D" w:rsidP="00A421E0">
      <w:pPr>
        <w:pStyle w:val="Style1"/>
        <w:ind w:firstLine="0"/>
      </w:pPr>
      <w:r>
        <w:tab/>
      </w:r>
      <w:r>
        <w:tab/>
        <w:t xml:space="preserve">1. </w:t>
      </w:r>
      <w:r w:rsidRPr="00264811">
        <w:rPr>
          <w:rFonts w:hint="cs"/>
          <w:cs/>
        </w:rPr>
        <w:t>ขั้นตอนการใช้งานของผู้ใช้นั้นถูกออกแบบมาให้ใช้งานง่ายและสะดวกรวดเร็ว</w:t>
      </w:r>
    </w:p>
    <w:p w14:paraId="54C51E64" w14:textId="63448E9E" w:rsidR="00467F9D" w:rsidRDefault="00467F9D" w:rsidP="00A421E0">
      <w:pPr>
        <w:pStyle w:val="Style1"/>
        <w:ind w:firstLine="0"/>
      </w:pPr>
      <w:r>
        <w:tab/>
      </w:r>
      <w:r>
        <w:tab/>
        <w:t xml:space="preserve">2. </w:t>
      </w:r>
      <w:r w:rsidRPr="00264811">
        <w:rPr>
          <w:rFonts w:hint="cs"/>
          <w:cs/>
        </w:rPr>
        <w:t>ออกแบบหน้าจอแสดงผล (</w:t>
      </w:r>
      <w:r w:rsidRPr="00264811">
        <w:rPr>
          <w:rFonts w:hint="cs"/>
        </w:rPr>
        <w:t>User interface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เข้าใจง่ายและใช้งานได้สะดวกไม่ซับซ้อน สามารถรองรับได้ทุกอุปกรณ์</w:t>
      </w:r>
    </w:p>
    <w:p w14:paraId="58203B35" w14:textId="0EA1F674" w:rsidR="00467F9D" w:rsidRDefault="00467F9D" w:rsidP="00A421E0">
      <w:pPr>
        <w:pStyle w:val="Style1"/>
        <w:ind w:firstLine="0"/>
      </w:pPr>
      <w:r>
        <w:tab/>
      </w:r>
      <w:r>
        <w:tab/>
        <w:t xml:space="preserve">3. </w:t>
      </w:r>
      <w:r w:rsidRPr="00264811">
        <w:rPr>
          <w:rFonts w:hint="cs"/>
          <w:cs/>
        </w:rPr>
        <w:t xml:space="preserve">ระบบสามารถเข้าถึงง่ายเนื่องจากพัฒนาอยู่ในรูปแบบของ </w:t>
      </w:r>
      <w:r w:rsidRPr="00264811">
        <w:rPr>
          <w:rFonts w:hint="cs"/>
        </w:rPr>
        <w:t>Web application</w:t>
      </w:r>
      <w:r w:rsidRPr="00264811">
        <w:rPr>
          <w:rFonts w:hint="cs"/>
          <w:cs/>
        </w:rPr>
        <w:t xml:space="preserve"> ทำให้ไม่ต้องติดตั้งก่อนใช้งานสามารถใช้งานผ่าน </w:t>
      </w:r>
      <w:r w:rsidRPr="00264811">
        <w:rPr>
          <w:rFonts w:hint="cs"/>
        </w:rPr>
        <w:t xml:space="preserve">Browser </w:t>
      </w:r>
      <w:r w:rsidRPr="00264811">
        <w:rPr>
          <w:rFonts w:hint="cs"/>
          <w:cs/>
        </w:rPr>
        <w:t>ได้ในทุกอุปกรณ์</w:t>
      </w:r>
    </w:p>
    <w:p w14:paraId="7F7EEC08" w14:textId="77777777" w:rsidR="00307F65" w:rsidRDefault="00307F65" w:rsidP="00A421E0"/>
    <w:p w14:paraId="4331E777" w14:textId="77777777" w:rsidR="00307F65" w:rsidRDefault="00307F65" w:rsidP="00A421E0">
      <w:pPr>
        <w:pStyle w:val="Heading2"/>
      </w:pPr>
      <w:bookmarkStart w:id="137" w:name="_Toc129250968"/>
      <w:r>
        <w:t>5.2</w:t>
      </w:r>
      <w:r>
        <w:rPr>
          <w:cs/>
        </w:rPr>
        <w:t xml:space="preserve"> สรุปปัญหาที่เกิดระหว่างการดำเนินงาน</w:t>
      </w:r>
      <w:bookmarkEnd w:id="137"/>
      <w:r>
        <w:rPr>
          <w:cs/>
        </w:rPr>
        <w:t xml:space="preserve"> </w:t>
      </w:r>
    </w:p>
    <w:p w14:paraId="7769A4E1" w14:textId="76F5CF5D" w:rsidR="00307F65" w:rsidRDefault="00307F65" w:rsidP="00A421E0">
      <w:pPr>
        <w:pStyle w:val="Style1"/>
      </w:pPr>
      <w:r>
        <w:t>5.2.1</w:t>
      </w:r>
      <w:r>
        <w:rPr>
          <w:cs/>
        </w:rPr>
        <w:t xml:space="preserve"> </w:t>
      </w:r>
      <w:r w:rsidR="00467F9D" w:rsidRPr="00264811">
        <w:rPr>
          <w:rFonts w:hint="cs"/>
          <w:cs/>
        </w:rPr>
        <w:t xml:space="preserve">ในการที่จะเพิ่มข้อมูลบริษัทลงในฐานข้อมูลเพิ่มจำเป็นต้องทำการ </w:t>
      </w:r>
      <w:r w:rsidR="00467F9D" w:rsidRPr="00264811">
        <w:rPr>
          <w:rFonts w:hint="cs"/>
        </w:rPr>
        <w:t xml:space="preserve">Word segmentation </w:t>
      </w:r>
      <w:r w:rsidR="00467F9D" w:rsidRPr="00264811">
        <w:rPr>
          <w:rFonts w:hint="cs"/>
          <w:cs/>
        </w:rPr>
        <w:t>ข้อมูลใหม่ที่จะเข้ามาร่วมกับข้อมูลเดิมที่มีอยู่แล้วดังนั้นข้อมูลของแต่ละบริษัทก็จะถูกเปลี่ยนกลุ่มไปทุกครั้งทั้งมีการเพิ่มข้อมูลใหม่</w:t>
      </w:r>
    </w:p>
    <w:p w14:paraId="2AE73C5B" w14:textId="2941063F" w:rsidR="00307F65" w:rsidRDefault="00307F65" w:rsidP="00A421E0">
      <w:pPr>
        <w:pStyle w:val="Style1"/>
      </w:pPr>
      <w:r>
        <w:lastRenderedPageBreak/>
        <w:t xml:space="preserve">5.2.2 </w:t>
      </w:r>
      <w:r w:rsidR="00467F9D" w:rsidRPr="00264811">
        <w:rPr>
          <w:rFonts w:hint="cs"/>
          <w:cs/>
        </w:rPr>
        <w:t xml:space="preserve">เมื่อทำการ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 xml:space="preserve">ข้อมูลใหม่แล้วต้องทำการตั้งใช้ให้กับกลุ่มข้อมูลใหม่เพราะเมื่อมีข้อมูลที่เปลี่ยนไปเนื้อหาบริษัทในกลุ่มเดิมก็อาจเปลี่ยนไปยกตัวอย่างเช่น กลุ่มที่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เดิมเป็นกลุ่มของ </w:t>
      </w:r>
      <w:r w:rsidR="00467F9D" w:rsidRPr="00264811">
        <w:rPr>
          <w:rFonts w:hint="cs"/>
        </w:rPr>
        <w:t xml:space="preserve">Network </w:t>
      </w:r>
      <w:r w:rsidR="00467F9D" w:rsidRPr="00264811">
        <w:rPr>
          <w:rFonts w:hint="cs"/>
          <w:cs/>
        </w:rPr>
        <w:t xml:space="preserve">แต่เมื่อมีการเพิ่มข้อมูลใหม่และทำการ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 xml:space="preserve">ใหม่กลุ่ม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ก็อาจจะกลายเป็น </w:t>
      </w:r>
      <w:r w:rsidR="00467F9D" w:rsidRPr="00264811">
        <w:rPr>
          <w:rFonts w:hint="cs"/>
        </w:rPr>
        <w:t xml:space="preserve">Data </w:t>
      </w:r>
      <w:r w:rsidR="00467F9D" w:rsidRPr="00264811">
        <w:rPr>
          <w:rFonts w:hint="cs"/>
          <w:cs/>
        </w:rPr>
        <w:t>เพราะเนื้อหาในกลุ่มนั้นเปลี่ยนไป หรืออาจมีกลุ่มเพิ่มเติมขึ้นมานอกเหนือจากปัจจุบัน</w:t>
      </w:r>
    </w:p>
    <w:p w14:paraId="3E996C10" w14:textId="41C0E477" w:rsidR="00467F9D" w:rsidRDefault="00467F9D" w:rsidP="00A421E0">
      <w:pPr>
        <w:pStyle w:val="Style1"/>
      </w:pPr>
      <w:r>
        <w:t xml:space="preserve">5.2.3 </w:t>
      </w:r>
      <w:r w:rsidRPr="00264811">
        <w:rPr>
          <w:rFonts w:hint="cs"/>
          <w:cs/>
        </w:rPr>
        <w:t xml:space="preserve">ข้อมูลที่ได้รับมาเมื่อมีคำที่สะกดผิดจนไม่สามารถแก้ไขได้ด้วยผู้พัฒนาเอง 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>นั้นอาจจะไม่ได้แยกแยะข้อมูลได้ดียกตัวอย่างเช่น ประโยคที่มีคำว่าแอปพลิเคชัน อาจจะอยู่คนละกลุ่มกับประโยคที่มีคำว่า แอพพลิเคชั่น</w:t>
      </w:r>
    </w:p>
    <w:p w14:paraId="04034934" w14:textId="77777777" w:rsidR="00307F65" w:rsidRDefault="00307F65" w:rsidP="00A421E0"/>
    <w:p w14:paraId="0D1BF0B6" w14:textId="52B1A526" w:rsidR="00307F65" w:rsidRDefault="00307F65" w:rsidP="00A421E0">
      <w:pPr>
        <w:pStyle w:val="Heading2"/>
      </w:pPr>
      <w:bookmarkStart w:id="138" w:name="_Toc129250969"/>
      <w:r>
        <w:t>5.3</w:t>
      </w:r>
      <w:r>
        <w:rPr>
          <w:cs/>
        </w:rPr>
        <w:t xml:space="preserve"> แนวทางพัฒนาระบบ</w:t>
      </w:r>
      <w:r w:rsidR="00FD124F">
        <w:rPr>
          <w:rFonts w:hint="cs"/>
          <w:cs/>
        </w:rPr>
        <w:t>ในอนาคต</w:t>
      </w:r>
      <w:bookmarkEnd w:id="138"/>
    </w:p>
    <w:p w14:paraId="773DE1B8" w14:textId="651A7885" w:rsidR="00CE399C" w:rsidRDefault="00307F65" w:rsidP="00A421E0">
      <w:pPr>
        <w:pStyle w:val="Style1"/>
      </w:pPr>
      <w:r>
        <w:t>5.3.1</w:t>
      </w:r>
      <w:r>
        <w:rPr>
          <w:cs/>
        </w:rPr>
        <w:t xml:space="preserve"> </w:t>
      </w:r>
      <w:r w:rsidR="00593CCD" w:rsidRPr="00264811">
        <w:rPr>
          <w:rFonts w:hint="cs"/>
          <w:cs/>
        </w:rPr>
        <w:t>พัฒนาความแม่นยำในการจัดกลุ่มข้อมูล</w:t>
      </w:r>
    </w:p>
    <w:p w14:paraId="438E64F3" w14:textId="26373142" w:rsidR="00593CCD" w:rsidRDefault="00593CCD" w:rsidP="00A421E0">
      <w:pPr>
        <w:pStyle w:val="Style1"/>
        <w:rPr>
          <w:cs/>
        </w:rPr>
      </w:pPr>
      <w:r>
        <w:t xml:space="preserve">5.3.2 </w:t>
      </w:r>
      <w:r>
        <w:rPr>
          <w:rFonts w:hint="cs"/>
          <w:cs/>
        </w:rPr>
        <w:t>พัฒนาให้สามารถแนะนำตำแหน่งงานในบริษัทได้</w:t>
      </w:r>
    </w:p>
    <w:p w14:paraId="1CFFEAAB" w14:textId="214A2B4A" w:rsidR="004A36A6" w:rsidRDefault="004A36A6" w:rsidP="00A421E0">
      <w:pPr>
        <w:pStyle w:val="Style1"/>
      </w:pPr>
      <w:r>
        <w:t>5.</w:t>
      </w:r>
      <w:r w:rsidR="00593CCD">
        <w:t>3.3</w:t>
      </w:r>
      <w:r>
        <w:t xml:space="preserve"> </w:t>
      </w:r>
      <w:r w:rsidRPr="00E43C3C">
        <w:rPr>
          <w:rFonts w:hint="cs"/>
          <w:cs/>
        </w:rPr>
        <w:t>เพิ่ม</w:t>
      </w:r>
      <w:r w:rsidR="00854E8F">
        <w:rPr>
          <w:rFonts w:hint="cs"/>
          <w:cs/>
        </w:rPr>
        <w:t>ชุดข้อมูล</w:t>
      </w:r>
      <w:r w:rsidRPr="00E43C3C">
        <w:rPr>
          <w:rFonts w:hint="cs"/>
          <w:cs/>
        </w:rPr>
        <w:t>ให้มากขึ้นเพื่อเพิ่มความแม่นยำของ</w:t>
      </w:r>
      <w:r w:rsidR="009355BB">
        <w:rPr>
          <w:rFonts w:hint="cs"/>
          <w:cs/>
        </w:rPr>
        <w:t>เว็บไซต์</w:t>
      </w:r>
    </w:p>
    <w:p w14:paraId="0FA2A9C0" w14:textId="391AF0F5" w:rsidR="00593CCD" w:rsidRDefault="004A36A6" w:rsidP="00A421E0">
      <w:pPr>
        <w:pStyle w:val="Style1"/>
      </w:pPr>
      <w:r>
        <w:t>5.3.</w:t>
      </w:r>
      <w:r w:rsidR="00593CCD">
        <w:t>4</w:t>
      </w:r>
      <w:r>
        <w:t xml:space="preserve"> </w:t>
      </w:r>
      <w:r w:rsidR="009355BB" w:rsidRPr="009355BB">
        <w:rPr>
          <w:cs/>
        </w:rPr>
        <w:t>พัฒนาความเร็วของอัลกอริทึมในการคำนวณค่า</w:t>
      </w:r>
      <w:r w:rsidR="005210FF">
        <w:rPr>
          <w:rFonts w:hint="cs"/>
          <w:cs/>
        </w:rPr>
        <w:t>ความคล้ายคลึง</w:t>
      </w:r>
      <w:r w:rsidR="009355BB" w:rsidRPr="009355BB">
        <w:rPr>
          <w:cs/>
        </w:rPr>
        <w:t xml:space="preserve"> </w:t>
      </w:r>
      <w:r w:rsidR="005210FF">
        <w:rPr>
          <w:rFonts w:hint="cs"/>
          <w:cs/>
        </w:rPr>
        <w:t>(</w:t>
      </w:r>
      <w:r w:rsidR="009355BB" w:rsidRPr="009355BB">
        <w:t>Cosine similarity</w:t>
      </w:r>
      <w:r w:rsidR="005210FF">
        <w:rPr>
          <w:rFonts w:hint="cs"/>
          <w:cs/>
        </w:rPr>
        <w:t>)</w:t>
      </w:r>
    </w:p>
    <w:p w14:paraId="23E7230F" w14:textId="7D32408A" w:rsidR="009355BB" w:rsidRDefault="009355BB" w:rsidP="00A421E0">
      <w:pPr>
        <w:pStyle w:val="Style1"/>
      </w:pPr>
      <w:r>
        <w:t xml:space="preserve">5.3.5 </w:t>
      </w:r>
      <w:r w:rsidRPr="00264811">
        <w:rPr>
          <w:rFonts w:hint="cs"/>
          <w:cs/>
        </w:rPr>
        <w:t>พัฒนาขั้นตอนการเรียกดูข้อมูลให้ง่ายขึ้น</w:t>
      </w:r>
    </w:p>
    <w:p w14:paraId="0BE2F335" w14:textId="445F35DD" w:rsidR="009355BB" w:rsidRDefault="009355BB" w:rsidP="00A421E0">
      <w:pPr>
        <w:pStyle w:val="Style1"/>
      </w:pPr>
      <w:r>
        <w:t xml:space="preserve">5.3.6 </w:t>
      </w:r>
      <w:r w:rsidRPr="00264811">
        <w:rPr>
          <w:rFonts w:hint="cs"/>
          <w:cs/>
        </w:rPr>
        <w:t>พัฒนาให้รองรับการกรองตัวเลือกที่จะค้นหา</w:t>
      </w:r>
    </w:p>
    <w:p w14:paraId="2FE09962" w14:textId="42F81B7C" w:rsidR="00593CCD" w:rsidRDefault="009355BB" w:rsidP="00A421E0">
      <w:pPr>
        <w:pStyle w:val="Style1"/>
      </w:pPr>
      <w:r>
        <w:t xml:space="preserve">5.3.7 </w:t>
      </w:r>
      <w:r w:rsidR="00D45C70" w:rsidRPr="00D45C70">
        <w:rPr>
          <w:cs/>
        </w:rPr>
        <w:t>พัฒนาเว็บไซต์ให้มีความปลอดภัยมากขึ้น</w:t>
      </w:r>
    </w:p>
    <w:p w14:paraId="4377B060" w14:textId="61B633FB" w:rsidR="00ED0490" w:rsidRDefault="00ED0490" w:rsidP="00A421E0">
      <w:pPr>
        <w:pStyle w:val="Style1"/>
        <w:ind w:firstLine="0"/>
      </w:pPr>
    </w:p>
    <w:p w14:paraId="25F50D9C" w14:textId="1A29AFB9" w:rsidR="00ED0490" w:rsidRDefault="00ED0490" w:rsidP="00A421E0">
      <w:pPr>
        <w:pStyle w:val="Heading2"/>
      </w:pPr>
      <w:bookmarkStart w:id="139" w:name="_Toc129250970"/>
      <w:r>
        <w:t xml:space="preserve">5.4 </w:t>
      </w:r>
      <w:r w:rsidRPr="00ED0490">
        <w:rPr>
          <w:cs/>
        </w:rPr>
        <w:t>แบบประเมินความพึงพอใจของผู้ใช้</w:t>
      </w:r>
      <w:bookmarkEnd w:id="139"/>
    </w:p>
    <w:p w14:paraId="4C470740" w14:textId="7BDF6514" w:rsidR="00ED0490" w:rsidRDefault="00ED0490" w:rsidP="00A421E0">
      <w:pPr>
        <w:jc w:val="thaiDistribute"/>
      </w:pPr>
      <w:r>
        <w:tab/>
      </w:r>
      <w:r>
        <w:rPr>
          <w:rFonts w:hint="cs"/>
          <w:cs/>
        </w:rPr>
        <w:t>จากการประเมินความพึงพอใจของผู้ใช้</w:t>
      </w:r>
      <w:r w:rsidRPr="00ED0490">
        <w:rPr>
          <w:cs/>
        </w:rPr>
        <w:t>ระบบแนะนำสถานที่ฝึกงานด้านคอมพิวเตอร์</w:t>
      </w:r>
      <w:r>
        <w:rPr>
          <w:cs/>
        </w:rPr>
        <w:br/>
      </w:r>
      <w:r w:rsidRPr="00ED0490">
        <w:rPr>
          <w:cs/>
        </w:rPr>
        <w:t>ด้วยเทคโนโลยีปัญญาประดิษฐ์</w:t>
      </w:r>
      <w:r>
        <w:rPr>
          <w:rFonts w:hint="cs"/>
          <w:cs/>
        </w:rPr>
        <w:t xml:space="preserve"> (</w:t>
      </w:r>
      <w:r w:rsidRPr="00ED0490">
        <w:t>Computer Internship Recommendation System With Artificial Intelligence Technology</w:t>
      </w:r>
      <w:r>
        <w:rPr>
          <w:rFonts w:hint="cs"/>
          <w:cs/>
        </w:rPr>
        <w:t>) สามารถสรุปผลได้ดังนี้</w:t>
      </w:r>
    </w:p>
    <w:p w14:paraId="4435A681" w14:textId="7047F6A0" w:rsidR="00ED0490" w:rsidRDefault="00ED0490" w:rsidP="00A421E0">
      <w:pPr>
        <w:spacing w:line="259" w:lineRule="auto"/>
        <w:rPr>
          <w:b/>
          <w:bCs/>
        </w:rPr>
      </w:pPr>
    </w:p>
    <w:p w14:paraId="7CCE3AB0" w14:textId="77777777" w:rsidR="00ED0490" w:rsidRPr="00ED0490" w:rsidRDefault="00ED0490" w:rsidP="00A421E0">
      <w:pPr>
        <w:rPr>
          <w:b/>
          <w:bCs/>
        </w:rPr>
      </w:pPr>
      <w:r w:rsidRPr="00ED0490">
        <w:rPr>
          <w:rFonts w:hint="cs"/>
          <w:b/>
          <w:bCs/>
          <w:cs/>
        </w:rPr>
        <w:t>การกำหนดเกณฑ์การพิจารณา</w:t>
      </w:r>
    </w:p>
    <w:p w14:paraId="5B2869A8" w14:textId="359B0508" w:rsidR="00ED0490" w:rsidRDefault="00ED0490" w:rsidP="00A421E0">
      <w:pPr>
        <w:spacing w:line="259" w:lineRule="auto"/>
        <w:ind w:firstLine="720"/>
        <w:jc w:val="thaiDistribute"/>
      </w:pPr>
      <w:r>
        <w:rPr>
          <w:rFonts w:hint="cs"/>
          <w:cs/>
        </w:rPr>
        <w:t>เกณฑ์การพิจารณา</w:t>
      </w:r>
      <w:r w:rsidRPr="00ED0490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มีดังนี้</w:t>
      </w:r>
    </w:p>
    <w:p w14:paraId="21E7EA72" w14:textId="77777777" w:rsidR="007722F0" w:rsidRPr="007722F0" w:rsidRDefault="003F2CF7" w:rsidP="00A421E0">
      <w:pPr>
        <w:pStyle w:val="ListParagraph"/>
        <w:numPr>
          <w:ilvl w:val="0"/>
          <w:numId w:val="17"/>
        </w:numPr>
        <w:rPr>
          <w:b/>
          <w:bCs/>
        </w:rPr>
      </w:pPr>
      <w:r w:rsidRPr="007722F0">
        <w:rPr>
          <w:rFonts w:hint="cs"/>
          <w:b/>
          <w:bCs/>
          <w:cs/>
        </w:rPr>
        <w:t>เกณฑ์การให้คะแนน</w:t>
      </w:r>
      <w:r w:rsidR="007722F0">
        <w:rPr>
          <w:b/>
          <w:bCs/>
        </w:rPr>
        <w:t xml:space="preserve"> </w:t>
      </w:r>
      <w:r w:rsidR="007722F0" w:rsidRPr="007722F0">
        <w:rPr>
          <w:rFonts w:hint="cs"/>
          <w:cs/>
        </w:rPr>
        <w:t xml:space="preserve">ได้กำหนดเกณฑ์การให้คะแนนไว้ </w:t>
      </w:r>
      <w:r w:rsidR="007722F0" w:rsidRPr="007722F0">
        <w:t xml:space="preserve">5 </w:t>
      </w:r>
      <w:r w:rsidR="007722F0" w:rsidRPr="007722F0">
        <w:rPr>
          <w:rFonts w:hint="cs"/>
          <w:cs/>
        </w:rPr>
        <w:t>ระดับดังนี้</w:t>
      </w:r>
    </w:p>
    <w:p w14:paraId="6779789D" w14:textId="4C50D542" w:rsidR="007722F0" w:rsidRDefault="003F2CF7" w:rsidP="00A421E0">
      <w:pPr>
        <w:ind w:left="1440"/>
        <w:rPr>
          <w:b/>
          <w:bCs/>
        </w:rPr>
      </w:pPr>
      <w:r>
        <w:t xml:space="preserve">5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  <w:r w:rsidR="00852B6D">
        <w:rPr>
          <w:rFonts w:hint="cs"/>
          <w:cs/>
        </w:rPr>
        <w:t>มาก</w:t>
      </w:r>
    </w:p>
    <w:p w14:paraId="6AC0AB70" w14:textId="77777777" w:rsidR="007722F0" w:rsidRDefault="003F2CF7" w:rsidP="00A421E0">
      <w:pPr>
        <w:ind w:left="1440"/>
        <w:rPr>
          <w:b/>
          <w:bCs/>
        </w:rPr>
      </w:pPr>
      <w:r>
        <w:t xml:space="preserve">4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21787418" w14:textId="77777777" w:rsidR="007722F0" w:rsidRDefault="003F2CF7" w:rsidP="00A421E0">
      <w:pPr>
        <w:ind w:left="1440"/>
        <w:rPr>
          <w:b/>
          <w:bCs/>
        </w:rPr>
      </w:pPr>
      <w:r>
        <w:t xml:space="preserve">3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ความเข้าใจปานกลาง</w:t>
      </w:r>
    </w:p>
    <w:p w14:paraId="00B27765" w14:textId="77777777" w:rsidR="007722F0" w:rsidRDefault="003F2CF7" w:rsidP="00A421E0">
      <w:pPr>
        <w:ind w:left="1440"/>
        <w:rPr>
          <w:b/>
          <w:bCs/>
        </w:rPr>
      </w:pPr>
      <w:r>
        <w:t xml:space="preserve">2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</w:p>
    <w:p w14:paraId="623678A8" w14:textId="065EB27A" w:rsidR="007722F0" w:rsidRPr="007722F0" w:rsidRDefault="003F2CF7" w:rsidP="00A421E0">
      <w:pPr>
        <w:ind w:left="1440"/>
        <w:rPr>
          <w:b/>
          <w:bCs/>
        </w:rPr>
      </w:pPr>
      <w:r>
        <w:t xml:space="preserve">1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  <w:r w:rsidR="00852B6D">
        <w:rPr>
          <w:rFonts w:hint="cs"/>
          <w:cs/>
        </w:rPr>
        <w:t>มาก</w:t>
      </w:r>
    </w:p>
    <w:p w14:paraId="0F567EC9" w14:textId="4BA76A13" w:rsidR="00A3162E" w:rsidRPr="007722F0" w:rsidRDefault="00A3162E" w:rsidP="00A421E0">
      <w:pPr>
        <w:pStyle w:val="ListParagraph"/>
        <w:numPr>
          <w:ilvl w:val="0"/>
          <w:numId w:val="17"/>
        </w:numPr>
        <w:rPr>
          <w:b/>
          <w:bCs/>
        </w:rPr>
      </w:pPr>
      <w:r w:rsidRPr="007722F0">
        <w:rPr>
          <w:rFonts w:hint="cs"/>
          <w:b/>
          <w:bCs/>
          <w:cs/>
        </w:rPr>
        <w:t>เกณฑ์การแบ่งช่วงคะแนนค่าเฉลี่ย</w:t>
      </w:r>
      <w:r w:rsidR="007722F0">
        <w:rPr>
          <w:b/>
          <w:bCs/>
        </w:rPr>
        <w:t xml:space="preserve"> </w:t>
      </w:r>
      <w:r w:rsidRPr="007722F0">
        <w:rPr>
          <w:cs/>
        </w:rPr>
        <w:t>เกณฑ์การแบ่งช่วงคะแนนค่าเฉลี่ย</w:t>
      </w:r>
      <w:r w:rsidRPr="007722F0">
        <w:rPr>
          <w:rFonts w:hint="cs"/>
          <w:cs/>
        </w:rPr>
        <w:t>ได้กำหนดเกณฑ์การประเมินไว้ดังนี้</w:t>
      </w:r>
    </w:p>
    <w:p w14:paraId="709D44D9" w14:textId="452BD384" w:rsidR="007722F0" w:rsidRPr="007722F0" w:rsidRDefault="007722F0" w:rsidP="00A421E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4.51 – 5.00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ความเข้าใจดีมาก</w:t>
      </w:r>
    </w:p>
    <w:p w14:paraId="5A4C79A1" w14:textId="6BCA1A16" w:rsidR="007722F0" w:rsidRPr="007722F0" w:rsidRDefault="007722F0" w:rsidP="00A421E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3.51 – 4.50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42E30728" w14:textId="25F03FFD" w:rsidR="007722F0" w:rsidRPr="007722F0" w:rsidRDefault="007722F0" w:rsidP="00A421E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2.51 – 3.50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ความเข้าใจปานกลาง</w:t>
      </w:r>
    </w:p>
    <w:p w14:paraId="1A965210" w14:textId="64E10103" w:rsidR="007722F0" w:rsidRDefault="007722F0" w:rsidP="00A421E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1.51 – 2.50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</w:p>
    <w:p w14:paraId="0D10BF79" w14:textId="0B691A85" w:rsidR="007722F0" w:rsidRDefault="007722F0" w:rsidP="00A421E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1.00 – 1.50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  <w:r w:rsidR="00852B6D">
        <w:rPr>
          <w:rFonts w:hint="cs"/>
          <w:cs/>
        </w:rPr>
        <w:t>มาก</w:t>
      </w:r>
    </w:p>
    <w:p w14:paraId="7DB3AF44" w14:textId="7157BE95" w:rsidR="004620AF" w:rsidRDefault="004620AF" w:rsidP="00A421E0">
      <w:pPr>
        <w:spacing w:line="259" w:lineRule="auto"/>
        <w:rPr>
          <w:b/>
          <w:bCs/>
          <w:cs/>
        </w:rPr>
      </w:pPr>
      <w:r>
        <w:rPr>
          <w:b/>
          <w:bCs/>
          <w:cs/>
        </w:rPr>
        <w:br w:type="page"/>
      </w:r>
    </w:p>
    <w:p w14:paraId="24371518" w14:textId="215551D7" w:rsidR="00DF0681" w:rsidRPr="00DF0681" w:rsidRDefault="004620AF" w:rsidP="00A421E0">
      <w:pPr>
        <w:pStyle w:val="Caption"/>
        <w:jc w:val="left"/>
      </w:pPr>
      <w:r w:rsidRPr="004620AF">
        <w:rPr>
          <w:b/>
          <w:bCs/>
          <w:cs/>
        </w:rPr>
        <w:lastRenderedPageBreak/>
        <w:t xml:space="preserve">ตาราง </w:t>
      </w:r>
      <w:r w:rsidRPr="004620AF">
        <w:rPr>
          <w:b/>
          <w:bCs/>
          <w:cs/>
        </w:rPr>
        <w:fldChar w:fldCharType="begin"/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</w:rPr>
        <w:instrText xml:space="preserve">SEQ </w:instrText>
      </w:r>
      <w:r w:rsidRPr="004620AF">
        <w:rPr>
          <w:b/>
          <w:bCs/>
          <w:cs/>
        </w:rPr>
        <w:instrText xml:space="preserve">ตาราง </w:instrText>
      </w:r>
      <w:r w:rsidRPr="004620AF">
        <w:rPr>
          <w:b/>
          <w:bCs/>
        </w:rPr>
        <w:instrText>\* ARABIC</w:instrText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16</w:t>
      </w:r>
      <w:r w:rsidRPr="004620AF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140" w:name="_Toc129214237"/>
      <w:r>
        <w:rPr>
          <w:rFonts w:hint="cs"/>
          <w:cs/>
        </w:rPr>
        <w:t>แสดงจำนวน ค่าเฉลี่ยความพึงพอใจต่อระบบ</w:t>
      </w:r>
      <w:bookmarkEnd w:id="140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95"/>
        <w:gridCol w:w="650"/>
        <w:gridCol w:w="706"/>
        <w:gridCol w:w="708"/>
        <w:gridCol w:w="706"/>
        <w:gridCol w:w="706"/>
        <w:gridCol w:w="1295"/>
        <w:gridCol w:w="1444"/>
      </w:tblGrid>
      <w:tr w:rsidR="00DF0681" w:rsidRPr="004620AF" w14:paraId="266ACD4D" w14:textId="40D4015A" w:rsidTr="00DF0681">
        <w:trPr>
          <w:jc w:val="center"/>
        </w:trPr>
        <w:tc>
          <w:tcPr>
            <w:tcW w:w="2595" w:type="dxa"/>
            <w:vAlign w:val="center"/>
          </w:tcPr>
          <w:p w14:paraId="189A6830" w14:textId="7B08204E" w:rsidR="00DF0681" w:rsidRPr="004620AF" w:rsidRDefault="00DF0681" w:rsidP="00A421E0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  <w:tc>
          <w:tcPr>
            <w:tcW w:w="6215" w:type="dxa"/>
            <w:gridSpan w:val="7"/>
            <w:vAlign w:val="center"/>
          </w:tcPr>
          <w:p w14:paraId="2044BD5A" w14:textId="6D1389D0" w:rsidR="00DF0681" w:rsidRPr="00DF0681" w:rsidRDefault="00DF0681" w:rsidP="00A421E0">
            <w:pPr>
              <w:jc w:val="center"/>
              <w:rPr>
                <w:b/>
                <w:bCs/>
                <w:cs/>
              </w:rPr>
            </w:pPr>
            <w:r w:rsidRPr="00DF0681">
              <w:rPr>
                <w:b/>
                <w:bCs/>
                <w:cs/>
              </w:rPr>
              <w:t>ระดับความพึงพอใจ/ความเข้าใจ</w:t>
            </w:r>
          </w:p>
        </w:tc>
      </w:tr>
      <w:tr w:rsidR="00DF0681" w:rsidRPr="004620AF" w14:paraId="086DEABA" w14:textId="0820EF81" w:rsidTr="00DF0681">
        <w:trPr>
          <w:jc w:val="center"/>
        </w:trPr>
        <w:tc>
          <w:tcPr>
            <w:tcW w:w="2595" w:type="dxa"/>
            <w:vAlign w:val="center"/>
          </w:tcPr>
          <w:p w14:paraId="079919BE" w14:textId="77777777" w:rsidR="00DF0681" w:rsidRDefault="00DF0681" w:rsidP="00A421E0">
            <w:pPr>
              <w:jc w:val="center"/>
              <w:rPr>
                <w:b/>
                <w:bCs/>
                <w:cs/>
              </w:rPr>
            </w:pPr>
          </w:p>
        </w:tc>
        <w:tc>
          <w:tcPr>
            <w:tcW w:w="650" w:type="dxa"/>
            <w:vAlign w:val="center"/>
          </w:tcPr>
          <w:p w14:paraId="177D4134" w14:textId="733AB8E8" w:rsidR="00DF0681" w:rsidRPr="004620AF" w:rsidRDefault="00DF0681" w:rsidP="00A421E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706" w:type="dxa"/>
            <w:vAlign w:val="center"/>
          </w:tcPr>
          <w:p w14:paraId="3B3B1DB1" w14:textId="2ED4961E" w:rsidR="00DF0681" w:rsidRPr="004620AF" w:rsidRDefault="00DF0681" w:rsidP="00A421E0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708" w:type="dxa"/>
            <w:vAlign w:val="center"/>
          </w:tcPr>
          <w:p w14:paraId="65EED2CF" w14:textId="2C8FBDDD" w:rsidR="00DF0681" w:rsidRPr="004620AF" w:rsidRDefault="00DF0681" w:rsidP="00A421E0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706" w:type="dxa"/>
            <w:vAlign w:val="center"/>
          </w:tcPr>
          <w:p w14:paraId="161A424B" w14:textId="21738D45" w:rsidR="00DF0681" w:rsidRPr="004620AF" w:rsidRDefault="00DF0681" w:rsidP="00A421E0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706" w:type="dxa"/>
            <w:vAlign w:val="center"/>
          </w:tcPr>
          <w:p w14:paraId="33AC3920" w14:textId="36BAC063" w:rsidR="00DF0681" w:rsidRDefault="00DF0681" w:rsidP="00A421E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295" w:type="dxa"/>
            <w:vAlign w:val="center"/>
          </w:tcPr>
          <w:p w14:paraId="4DD36FBA" w14:textId="0A912024" w:rsidR="00DF0681" w:rsidRDefault="00DF0681" w:rsidP="00A421E0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ค่าเฉลี่ย</w:t>
            </w:r>
          </w:p>
        </w:tc>
        <w:tc>
          <w:tcPr>
            <w:tcW w:w="1444" w:type="dxa"/>
            <w:vAlign w:val="center"/>
          </w:tcPr>
          <w:p w14:paraId="7290D81D" w14:textId="4A31009B" w:rsidR="00DF0681" w:rsidRDefault="00DF0681" w:rsidP="00A421E0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เกณฑ์การประเมิน</w:t>
            </w:r>
          </w:p>
        </w:tc>
      </w:tr>
      <w:tr w:rsidR="00DF0681" w14:paraId="29D36289" w14:textId="39BFCFD7" w:rsidTr="00DF0681">
        <w:trPr>
          <w:jc w:val="center"/>
        </w:trPr>
        <w:tc>
          <w:tcPr>
            <w:tcW w:w="2595" w:type="dxa"/>
            <w:vAlign w:val="center"/>
          </w:tcPr>
          <w:p w14:paraId="6A52BFF6" w14:textId="2D62708D" w:rsidR="00DF0681" w:rsidRDefault="00DF0681" w:rsidP="00A421E0">
            <w:r w:rsidRPr="004620AF">
              <w:rPr>
                <w:cs/>
              </w:rPr>
              <w:t>มีการออกแบบหน้าจอสำหรับผู้ใช้งานอย่างเหมาะสม</w:t>
            </w:r>
          </w:p>
        </w:tc>
        <w:tc>
          <w:tcPr>
            <w:tcW w:w="650" w:type="dxa"/>
            <w:vAlign w:val="center"/>
          </w:tcPr>
          <w:p w14:paraId="039B3B07" w14:textId="670F81AC" w:rsidR="00DF0681" w:rsidRDefault="00DF0681" w:rsidP="00A421E0">
            <w:pPr>
              <w:jc w:val="center"/>
            </w:pPr>
            <w:r w:rsidRPr="001A5F47">
              <w:t>7</w:t>
            </w:r>
          </w:p>
        </w:tc>
        <w:tc>
          <w:tcPr>
            <w:tcW w:w="706" w:type="dxa"/>
            <w:vAlign w:val="center"/>
          </w:tcPr>
          <w:p w14:paraId="75343C47" w14:textId="534A284B" w:rsidR="00DF0681" w:rsidRDefault="00DF0681" w:rsidP="00A421E0">
            <w:pPr>
              <w:jc w:val="center"/>
            </w:pPr>
            <w:r w:rsidRPr="001A5F47">
              <w:t>6</w:t>
            </w:r>
          </w:p>
        </w:tc>
        <w:tc>
          <w:tcPr>
            <w:tcW w:w="708" w:type="dxa"/>
            <w:vAlign w:val="center"/>
          </w:tcPr>
          <w:p w14:paraId="6FF96D98" w14:textId="04BF2C5D" w:rsidR="00DF0681" w:rsidRDefault="00DF0681" w:rsidP="00A421E0">
            <w:pPr>
              <w:jc w:val="center"/>
            </w:pPr>
            <w:r w:rsidRPr="001A5F47">
              <w:t>3</w:t>
            </w:r>
          </w:p>
        </w:tc>
        <w:tc>
          <w:tcPr>
            <w:tcW w:w="706" w:type="dxa"/>
            <w:vAlign w:val="center"/>
          </w:tcPr>
          <w:p w14:paraId="4EEE5F85" w14:textId="3515A3FB" w:rsidR="00DF0681" w:rsidRDefault="00DF0681" w:rsidP="00A421E0">
            <w:pPr>
              <w:jc w:val="center"/>
            </w:pPr>
            <w:r w:rsidRPr="001A5F47">
              <w:t>1</w:t>
            </w:r>
          </w:p>
        </w:tc>
        <w:tc>
          <w:tcPr>
            <w:tcW w:w="706" w:type="dxa"/>
            <w:vAlign w:val="center"/>
          </w:tcPr>
          <w:p w14:paraId="4DDA9E55" w14:textId="1A40B6DE" w:rsidR="00DF0681" w:rsidRDefault="00DF0681" w:rsidP="00A421E0">
            <w:pPr>
              <w:jc w:val="center"/>
            </w:pPr>
            <w:r w:rsidRPr="001A5F47">
              <w:t>0</w:t>
            </w:r>
          </w:p>
        </w:tc>
        <w:tc>
          <w:tcPr>
            <w:tcW w:w="1295" w:type="dxa"/>
            <w:vAlign w:val="center"/>
          </w:tcPr>
          <w:p w14:paraId="0C01EAE9" w14:textId="574C2B39" w:rsidR="00DF0681" w:rsidRDefault="00DF0681" w:rsidP="00A421E0">
            <w:pPr>
              <w:jc w:val="center"/>
            </w:pPr>
            <w:r w:rsidRPr="006A0B97">
              <w:t>4.12</w:t>
            </w:r>
          </w:p>
        </w:tc>
        <w:tc>
          <w:tcPr>
            <w:tcW w:w="1444" w:type="dxa"/>
            <w:vAlign w:val="center"/>
          </w:tcPr>
          <w:p w14:paraId="0E9535F6" w14:textId="202310A9" w:rsidR="00DF0681" w:rsidRDefault="00DF0681" w:rsidP="00A421E0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5B980F57" w14:textId="0D43E374" w:rsidTr="00DF0681">
        <w:trPr>
          <w:jc w:val="center"/>
        </w:trPr>
        <w:tc>
          <w:tcPr>
            <w:tcW w:w="2595" w:type="dxa"/>
            <w:vAlign w:val="center"/>
          </w:tcPr>
          <w:p w14:paraId="2D77E6DB" w14:textId="60323890" w:rsidR="00DF0681" w:rsidRDefault="00DF0681" w:rsidP="00A421E0">
            <w:r w:rsidRPr="00B303FE">
              <w:rPr>
                <w:cs/>
              </w:rPr>
              <w:t>วิธีการใช้งานง่ายต่อการทำความเข้าใจ</w:t>
            </w:r>
          </w:p>
        </w:tc>
        <w:tc>
          <w:tcPr>
            <w:tcW w:w="650" w:type="dxa"/>
            <w:vAlign w:val="center"/>
          </w:tcPr>
          <w:p w14:paraId="6BE0252A" w14:textId="148C70A9" w:rsidR="00DF0681" w:rsidRDefault="00DF0681" w:rsidP="00A421E0">
            <w:pPr>
              <w:jc w:val="center"/>
            </w:pPr>
            <w:r w:rsidRPr="009E54B7">
              <w:t>6</w:t>
            </w:r>
          </w:p>
        </w:tc>
        <w:tc>
          <w:tcPr>
            <w:tcW w:w="706" w:type="dxa"/>
            <w:vAlign w:val="center"/>
          </w:tcPr>
          <w:p w14:paraId="10FEB2A6" w14:textId="7EDBEEE9" w:rsidR="00DF0681" w:rsidRDefault="00DF0681" w:rsidP="00A421E0">
            <w:pPr>
              <w:jc w:val="center"/>
            </w:pPr>
            <w:r w:rsidRPr="009E54B7">
              <w:t>7</w:t>
            </w:r>
          </w:p>
        </w:tc>
        <w:tc>
          <w:tcPr>
            <w:tcW w:w="708" w:type="dxa"/>
            <w:vAlign w:val="center"/>
          </w:tcPr>
          <w:p w14:paraId="16183D7C" w14:textId="24F1685B" w:rsidR="00DF0681" w:rsidRDefault="00DF0681" w:rsidP="00A421E0">
            <w:pPr>
              <w:jc w:val="center"/>
            </w:pPr>
            <w:r w:rsidRPr="009E54B7">
              <w:t>3</w:t>
            </w:r>
          </w:p>
        </w:tc>
        <w:tc>
          <w:tcPr>
            <w:tcW w:w="706" w:type="dxa"/>
            <w:vAlign w:val="center"/>
          </w:tcPr>
          <w:p w14:paraId="3AFB73D9" w14:textId="5C3D2C18" w:rsidR="00DF0681" w:rsidRDefault="00DF0681" w:rsidP="00A421E0">
            <w:pPr>
              <w:jc w:val="center"/>
            </w:pPr>
            <w:r w:rsidRPr="009E54B7">
              <w:t>1</w:t>
            </w:r>
          </w:p>
        </w:tc>
        <w:tc>
          <w:tcPr>
            <w:tcW w:w="706" w:type="dxa"/>
            <w:vAlign w:val="center"/>
          </w:tcPr>
          <w:p w14:paraId="2BE3CF69" w14:textId="31D18809" w:rsidR="00DF0681" w:rsidRDefault="00DF0681" w:rsidP="00A421E0">
            <w:pPr>
              <w:jc w:val="center"/>
            </w:pPr>
            <w:r w:rsidRPr="009E54B7">
              <w:t>0</w:t>
            </w:r>
          </w:p>
        </w:tc>
        <w:tc>
          <w:tcPr>
            <w:tcW w:w="1295" w:type="dxa"/>
            <w:vAlign w:val="center"/>
          </w:tcPr>
          <w:p w14:paraId="7BE3621C" w14:textId="7C42ECE5" w:rsidR="00DF0681" w:rsidRDefault="00DF0681" w:rsidP="00A421E0">
            <w:pPr>
              <w:jc w:val="center"/>
            </w:pPr>
            <w:r w:rsidRPr="006A0B97">
              <w:t>4.06</w:t>
            </w:r>
          </w:p>
        </w:tc>
        <w:tc>
          <w:tcPr>
            <w:tcW w:w="1444" w:type="dxa"/>
            <w:vAlign w:val="center"/>
          </w:tcPr>
          <w:p w14:paraId="00799EC1" w14:textId="2E8714AA" w:rsidR="00DF0681" w:rsidRDefault="00DF0681" w:rsidP="00A421E0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1BCB1838" w14:textId="54CBFBC6" w:rsidTr="00DF0681">
        <w:trPr>
          <w:jc w:val="center"/>
        </w:trPr>
        <w:tc>
          <w:tcPr>
            <w:tcW w:w="2595" w:type="dxa"/>
            <w:vAlign w:val="center"/>
          </w:tcPr>
          <w:p w14:paraId="73916FB1" w14:textId="73D6670E" w:rsidR="00DF0681" w:rsidRDefault="00DF0681" w:rsidP="00A421E0">
            <w:r w:rsidRPr="00B303FE">
              <w:rPr>
                <w:cs/>
              </w:rPr>
              <w:t>ประสิทธิภาพความเสถียรในการทำงานของเว็บแอปพลิเคชัน</w:t>
            </w:r>
          </w:p>
        </w:tc>
        <w:tc>
          <w:tcPr>
            <w:tcW w:w="650" w:type="dxa"/>
            <w:vAlign w:val="center"/>
          </w:tcPr>
          <w:p w14:paraId="2D76D981" w14:textId="4F1990FA" w:rsidR="00DF0681" w:rsidRDefault="00DF0681" w:rsidP="00A421E0">
            <w:pPr>
              <w:jc w:val="center"/>
            </w:pPr>
            <w:r w:rsidRPr="009E54B7">
              <w:t>2</w:t>
            </w:r>
          </w:p>
        </w:tc>
        <w:tc>
          <w:tcPr>
            <w:tcW w:w="706" w:type="dxa"/>
            <w:vAlign w:val="center"/>
          </w:tcPr>
          <w:p w14:paraId="4382FB9C" w14:textId="5EC923E7" w:rsidR="00DF0681" w:rsidRDefault="00DF0681" w:rsidP="00A421E0">
            <w:pPr>
              <w:jc w:val="center"/>
            </w:pPr>
            <w:r w:rsidRPr="009E54B7">
              <w:t>9</w:t>
            </w:r>
          </w:p>
        </w:tc>
        <w:tc>
          <w:tcPr>
            <w:tcW w:w="708" w:type="dxa"/>
            <w:vAlign w:val="center"/>
          </w:tcPr>
          <w:p w14:paraId="12FB7008" w14:textId="65732F94" w:rsidR="00DF0681" w:rsidRDefault="00DF0681" w:rsidP="00A421E0">
            <w:pPr>
              <w:jc w:val="center"/>
            </w:pPr>
            <w:r w:rsidRPr="009E54B7">
              <w:t>6</w:t>
            </w:r>
          </w:p>
        </w:tc>
        <w:tc>
          <w:tcPr>
            <w:tcW w:w="706" w:type="dxa"/>
            <w:vAlign w:val="center"/>
          </w:tcPr>
          <w:p w14:paraId="5305AD02" w14:textId="0EF538BB" w:rsidR="00DF0681" w:rsidRDefault="00DF0681" w:rsidP="00A421E0">
            <w:pPr>
              <w:jc w:val="center"/>
            </w:pPr>
            <w:r w:rsidRPr="009E54B7">
              <w:t>0</w:t>
            </w:r>
          </w:p>
        </w:tc>
        <w:tc>
          <w:tcPr>
            <w:tcW w:w="706" w:type="dxa"/>
            <w:vAlign w:val="center"/>
          </w:tcPr>
          <w:p w14:paraId="46721F1A" w14:textId="708E09FD" w:rsidR="00DF0681" w:rsidRDefault="00DF0681" w:rsidP="00A421E0">
            <w:pPr>
              <w:jc w:val="center"/>
            </w:pPr>
            <w:r w:rsidRPr="009E54B7">
              <w:t>0</w:t>
            </w:r>
          </w:p>
        </w:tc>
        <w:tc>
          <w:tcPr>
            <w:tcW w:w="1295" w:type="dxa"/>
            <w:vAlign w:val="center"/>
          </w:tcPr>
          <w:p w14:paraId="3EE50500" w14:textId="0F3080D2" w:rsidR="00DF0681" w:rsidRDefault="00DF0681" w:rsidP="00A421E0">
            <w:pPr>
              <w:jc w:val="center"/>
            </w:pPr>
            <w:r w:rsidRPr="006A0B97">
              <w:t>3.76</w:t>
            </w:r>
          </w:p>
        </w:tc>
        <w:tc>
          <w:tcPr>
            <w:tcW w:w="1444" w:type="dxa"/>
            <w:vAlign w:val="center"/>
          </w:tcPr>
          <w:p w14:paraId="3086B479" w14:textId="52CAC191" w:rsidR="00DF0681" w:rsidRDefault="00DF0681" w:rsidP="00A421E0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524BC039" w14:textId="3AC64738" w:rsidTr="00DF0681">
        <w:trPr>
          <w:jc w:val="center"/>
        </w:trPr>
        <w:tc>
          <w:tcPr>
            <w:tcW w:w="2595" w:type="dxa"/>
            <w:vAlign w:val="center"/>
          </w:tcPr>
          <w:p w14:paraId="596CE4CC" w14:textId="67DEE71D" w:rsidR="00DF0681" w:rsidRDefault="00DF0681" w:rsidP="00A421E0">
            <w:r w:rsidRPr="00B303FE">
              <w:rPr>
                <w:cs/>
              </w:rPr>
              <w:t>ความเหมาะสมของรูปแบบของหน้าจอแจ้งเตือนต่าง ๆ</w:t>
            </w:r>
          </w:p>
        </w:tc>
        <w:tc>
          <w:tcPr>
            <w:tcW w:w="650" w:type="dxa"/>
            <w:vAlign w:val="center"/>
          </w:tcPr>
          <w:p w14:paraId="419258C0" w14:textId="7D56CA36" w:rsidR="00DF0681" w:rsidRDefault="00DF0681" w:rsidP="00A421E0">
            <w:pPr>
              <w:jc w:val="center"/>
            </w:pPr>
            <w:r w:rsidRPr="009E54B7">
              <w:t>5</w:t>
            </w:r>
          </w:p>
        </w:tc>
        <w:tc>
          <w:tcPr>
            <w:tcW w:w="706" w:type="dxa"/>
            <w:vAlign w:val="center"/>
          </w:tcPr>
          <w:p w14:paraId="26639425" w14:textId="4504E4EE" w:rsidR="00DF0681" w:rsidRDefault="00DF0681" w:rsidP="00A421E0">
            <w:pPr>
              <w:jc w:val="center"/>
            </w:pPr>
            <w:r w:rsidRPr="009E54B7">
              <w:t>7</w:t>
            </w:r>
          </w:p>
        </w:tc>
        <w:tc>
          <w:tcPr>
            <w:tcW w:w="708" w:type="dxa"/>
            <w:vAlign w:val="center"/>
          </w:tcPr>
          <w:p w14:paraId="5537137A" w14:textId="67CF5F6B" w:rsidR="00DF0681" w:rsidRDefault="00DF0681" w:rsidP="00A421E0">
            <w:pPr>
              <w:jc w:val="center"/>
            </w:pPr>
            <w:r w:rsidRPr="009E54B7">
              <w:t>5</w:t>
            </w:r>
          </w:p>
        </w:tc>
        <w:tc>
          <w:tcPr>
            <w:tcW w:w="706" w:type="dxa"/>
            <w:vAlign w:val="center"/>
          </w:tcPr>
          <w:p w14:paraId="3CF30676" w14:textId="198C675C" w:rsidR="00DF0681" w:rsidRDefault="00DF0681" w:rsidP="00A421E0">
            <w:pPr>
              <w:jc w:val="center"/>
            </w:pPr>
            <w:r w:rsidRPr="009E54B7">
              <w:t>0</w:t>
            </w:r>
          </w:p>
        </w:tc>
        <w:tc>
          <w:tcPr>
            <w:tcW w:w="706" w:type="dxa"/>
            <w:vAlign w:val="center"/>
          </w:tcPr>
          <w:p w14:paraId="1EC7F366" w14:textId="3A6605F2" w:rsidR="00DF0681" w:rsidRDefault="00DF0681" w:rsidP="00A421E0">
            <w:pPr>
              <w:jc w:val="center"/>
            </w:pPr>
            <w:r w:rsidRPr="009E54B7">
              <w:t>0</w:t>
            </w:r>
          </w:p>
        </w:tc>
        <w:tc>
          <w:tcPr>
            <w:tcW w:w="1295" w:type="dxa"/>
            <w:vAlign w:val="center"/>
          </w:tcPr>
          <w:p w14:paraId="09CEDD6D" w14:textId="4770CA3E" w:rsidR="00DF0681" w:rsidRDefault="00DF0681" w:rsidP="00A421E0">
            <w:pPr>
              <w:jc w:val="center"/>
            </w:pPr>
            <w:r w:rsidRPr="006A0B97">
              <w:t>4</w:t>
            </w:r>
          </w:p>
        </w:tc>
        <w:tc>
          <w:tcPr>
            <w:tcW w:w="1444" w:type="dxa"/>
            <w:vAlign w:val="center"/>
          </w:tcPr>
          <w:p w14:paraId="63A71133" w14:textId="4D0B7BF2" w:rsidR="00DF0681" w:rsidRDefault="00DF0681" w:rsidP="00A421E0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70FF4389" w14:textId="1B4BB3E9" w:rsidTr="00DF0681">
        <w:trPr>
          <w:trHeight w:val="518"/>
          <w:jc w:val="center"/>
        </w:trPr>
        <w:tc>
          <w:tcPr>
            <w:tcW w:w="2595" w:type="dxa"/>
            <w:vAlign w:val="center"/>
          </w:tcPr>
          <w:p w14:paraId="3F1A1F00" w14:textId="0419ECE2" w:rsidR="00DF0681" w:rsidRDefault="00DF0681" w:rsidP="00A421E0">
            <w:r w:rsidRPr="00B303FE">
              <w:rPr>
                <w:cs/>
              </w:rPr>
              <w:t>ความพึงพอใจในภาพรวม</w:t>
            </w:r>
          </w:p>
        </w:tc>
        <w:tc>
          <w:tcPr>
            <w:tcW w:w="650" w:type="dxa"/>
            <w:vAlign w:val="center"/>
          </w:tcPr>
          <w:p w14:paraId="68242A19" w14:textId="2AF24C9E" w:rsidR="00DF0681" w:rsidRDefault="00DF0681" w:rsidP="00A421E0">
            <w:pPr>
              <w:jc w:val="center"/>
            </w:pPr>
            <w:r w:rsidRPr="009E54B7">
              <w:t>5</w:t>
            </w:r>
          </w:p>
        </w:tc>
        <w:tc>
          <w:tcPr>
            <w:tcW w:w="706" w:type="dxa"/>
            <w:vAlign w:val="center"/>
          </w:tcPr>
          <w:p w14:paraId="4E6FFEE3" w14:textId="2F8B462E" w:rsidR="00DF0681" w:rsidRDefault="00DF0681" w:rsidP="00A421E0">
            <w:pPr>
              <w:jc w:val="center"/>
            </w:pPr>
            <w:r w:rsidRPr="009E54B7">
              <w:t>9</w:t>
            </w:r>
          </w:p>
        </w:tc>
        <w:tc>
          <w:tcPr>
            <w:tcW w:w="708" w:type="dxa"/>
            <w:vAlign w:val="center"/>
          </w:tcPr>
          <w:p w14:paraId="39922355" w14:textId="0D102E34" w:rsidR="00DF0681" w:rsidRDefault="00DF0681" w:rsidP="00A421E0">
            <w:pPr>
              <w:jc w:val="center"/>
            </w:pPr>
            <w:r w:rsidRPr="009E54B7">
              <w:t>3</w:t>
            </w:r>
          </w:p>
        </w:tc>
        <w:tc>
          <w:tcPr>
            <w:tcW w:w="706" w:type="dxa"/>
            <w:vAlign w:val="center"/>
          </w:tcPr>
          <w:p w14:paraId="366237B1" w14:textId="40C92C0D" w:rsidR="00DF0681" w:rsidRDefault="00DF0681" w:rsidP="00A421E0">
            <w:pPr>
              <w:jc w:val="center"/>
            </w:pPr>
            <w:r w:rsidRPr="009E54B7">
              <w:t>0</w:t>
            </w:r>
          </w:p>
        </w:tc>
        <w:tc>
          <w:tcPr>
            <w:tcW w:w="706" w:type="dxa"/>
            <w:vAlign w:val="center"/>
          </w:tcPr>
          <w:p w14:paraId="36069CD1" w14:textId="00ABBA2E" w:rsidR="00DF0681" w:rsidRDefault="00DF0681" w:rsidP="00A421E0">
            <w:pPr>
              <w:jc w:val="center"/>
            </w:pPr>
            <w:r w:rsidRPr="009E54B7">
              <w:t>0</w:t>
            </w:r>
          </w:p>
        </w:tc>
        <w:tc>
          <w:tcPr>
            <w:tcW w:w="1295" w:type="dxa"/>
            <w:vAlign w:val="center"/>
          </w:tcPr>
          <w:p w14:paraId="13E8302E" w14:textId="4C9EE16F" w:rsidR="00DF0681" w:rsidRDefault="00DF0681" w:rsidP="00A421E0">
            <w:pPr>
              <w:jc w:val="center"/>
            </w:pPr>
            <w:r w:rsidRPr="006A0B97">
              <w:t>4.12</w:t>
            </w:r>
          </w:p>
        </w:tc>
        <w:tc>
          <w:tcPr>
            <w:tcW w:w="1444" w:type="dxa"/>
            <w:vAlign w:val="center"/>
          </w:tcPr>
          <w:p w14:paraId="4241B814" w14:textId="063B3618" w:rsidR="00DF0681" w:rsidRDefault="00DF0681" w:rsidP="00A421E0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1D65E7" w14:paraId="7903E548" w14:textId="77777777" w:rsidTr="00970C20">
        <w:trPr>
          <w:trHeight w:val="518"/>
          <w:jc w:val="center"/>
        </w:trPr>
        <w:tc>
          <w:tcPr>
            <w:tcW w:w="6071" w:type="dxa"/>
            <w:gridSpan w:val="6"/>
            <w:vAlign w:val="center"/>
          </w:tcPr>
          <w:p w14:paraId="2CD3A272" w14:textId="5D767053" w:rsidR="001D65E7" w:rsidRPr="009E54B7" w:rsidRDefault="001D65E7" w:rsidP="00A421E0">
            <w:pPr>
              <w:jc w:val="center"/>
            </w:pPr>
            <w:r>
              <w:rPr>
                <w:rFonts w:hint="cs"/>
                <w:cs/>
              </w:rPr>
              <w:t>ค่าเฉลี่ยรวม</w:t>
            </w:r>
          </w:p>
        </w:tc>
        <w:tc>
          <w:tcPr>
            <w:tcW w:w="1295" w:type="dxa"/>
            <w:vAlign w:val="center"/>
          </w:tcPr>
          <w:p w14:paraId="4E0BAA28" w14:textId="0EB515C0" w:rsidR="001D65E7" w:rsidRPr="006A0B97" w:rsidRDefault="001D65E7" w:rsidP="00A421E0">
            <w:pPr>
              <w:jc w:val="center"/>
            </w:pPr>
            <w:r>
              <w:t>4.01</w:t>
            </w:r>
          </w:p>
        </w:tc>
        <w:tc>
          <w:tcPr>
            <w:tcW w:w="1444" w:type="dxa"/>
            <w:vAlign w:val="center"/>
          </w:tcPr>
          <w:p w14:paraId="308BA9F5" w14:textId="0885F7DA" w:rsidR="001D65E7" w:rsidRPr="006A0B97" w:rsidRDefault="001D65E7" w:rsidP="00A421E0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ดี</w:t>
            </w:r>
          </w:p>
        </w:tc>
      </w:tr>
    </w:tbl>
    <w:p w14:paraId="1611F0E1" w14:textId="199EEC70" w:rsidR="004620AF" w:rsidRDefault="004620AF" w:rsidP="00A421E0"/>
    <w:p w14:paraId="00E14C9F" w14:textId="4C212B27" w:rsidR="004F5405" w:rsidRDefault="004F5405" w:rsidP="00A421E0">
      <w:pPr>
        <w:ind w:firstLine="720"/>
        <w:jc w:val="thaiDistribute"/>
      </w:pPr>
      <w:r>
        <w:rPr>
          <w:rFonts w:hint="cs"/>
          <w:cs/>
        </w:rPr>
        <w:t>จากคารางพบว่าผู้ใช้มีความพึ่งพอใจต่อ</w:t>
      </w:r>
      <w:r w:rsidRPr="004F5405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โดยภาพรวมอยู่ในเกณฑ์ประเมินที่ดีมีค่าเฉลี่ยเท่ากับ </w:t>
      </w:r>
      <w:r>
        <w:t xml:space="preserve">4.01 </w:t>
      </w:r>
    </w:p>
    <w:p w14:paraId="2F8143BF" w14:textId="0D10C24B" w:rsidR="004F5405" w:rsidRDefault="004F5405" w:rsidP="00A421E0">
      <w:pPr>
        <w:jc w:val="thaiDistribute"/>
      </w:pPr>
    </w:p>
    <w:p w14:paraId="56FA6ACC" w14:textId="2CF56F52" w:rsidR="004F5405" w:rsidRDefault="004F5405" w:rsidP="00A421E0">
      <w:pPr>
        <w:jc w:val="thaiDistribute"/>
        <w:rPr>
          <w:b/>
          <w:bCs/>
        </w:rPr>
      </w:pPr>
      <w:r>
        <w:rPr>
          <w:rFonts w:hint="cs"/>
          <w:b/>
          <w:bCs/>
          <w:cs/>
        </w:rPr>
        <w:t>ข้อเสนอแนะ</w:t>
      </w:r>
    </w:p>
    <w:p w14:paraId="5EBC6265" w14:textId="26409027" w:rsidR="004F5405" w:rsidRDefault="004F5405" w:rsidP="00A421E0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สามารถสรุปความพึงพอใจและข้อเสนอแนะของผู้ใช้ที่มีต่อ </w:t>
      </w:r>
      <w:r w:rsidRPr="004F5405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ได้ดังนี้</w:t>
      </w:r>
    </w:p>
    <w:p w14:paraId="15E6FCD7" w14:textId="77777777" w:rsidR="00904E84" w:rsidRDefault="00904E84" w:rsidP="00A421E0">
      <w:pPr>
        <w:jc w:val="thaiDistribute"/>
      </w:pPr>
    </w:p>
    <w:p w14:paraId="2EF21A1F" w14:textId="2CF96C52" w:rsidR="00904E84" w:rsidRDefault="00904E84" w:rsidP="00A421E0">
      <w:pPr>
        <w:pStyle w:val="Caption"/>
        <w:jc w:val="left"/>
      </w:pPr>
      <w:r w:rsidRPr="00904E84">
        <w:rPr>
          <w:b/>
          <w:bCs/>
          <w:cs/>
        </w:rPr>
        <w:t xml:space="preserve">ตาราง </w:t>
      </w:r>
      <w:r w:rsidRPr="00904E84">
        <w:rPr>
          <w:b/>
          <w:bCs/>
          <w:cs/>
        </w:rPr>
        <w:fldChar w:fldCharType="begin"/>
      </w:r>
      <w:r w:rsidRPr="00904E84">
        <w:rPr>
          <w:b/>
          <w:bCs/>
          <w:cs/>
        </w:rPr>
        <w:instrText xml:space="preserve"> </w:instrText>
      </w:r>
      <w:r w:rsidRPr="00904E84">
        <w:rPr>
          <w:b/>
          <w:bCs/>
        </w:rPr>
        <w:instrText xml:space="preserve">SEQ </w:instrText>
      </w:r>
      <w:r w:rsidRPr="00904E84">
        <w:rPr>
          <w:b/>
          <w:bCs/>
          <w:cs/>
        </w:rPr>
        <w:instrText xml:space="preserve">ตาราง </w:instrText>
      </w:r>
      <w:r w:rsidRPr="00904E84">
        <w:rPr>
          <w:b/>
          <w:bCs/>
        </w:rPr>
        <w:instrText>\* ARABIC</w:instrText>
      </w:r>
      <w:r w:rsidRPr="00904E84">
        <w:rPr>
          <w:b/>
          <w:bCs/>
          <w:cs/>
        </w:rPr>
        <w:instrText xml:space="preserve"> </w:instrText>
      </w:r>
      <w:r w:rsidRPr="00904E84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17</w:t>
      </w:r>
      <w:r w:rsidRPr="00904E84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141" w:name="_Toc129214238"/>
      <w:r>
        <w:rPr>
          <w:rFonts w:hint="cs"/>
          <w:cs/>
        </w:rPr>
        <w:t>ข้อเสนอแนะของผู้ใช้</w:t>
      </w:r>
      <w:bookmarkEnd w:id="14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7822"/>
      </w:tblGrid>
      <w:tr w:rsidR="00904E84" w14:paraId="074859E1" w14:textId="77777777" w:rsidTr="00904E84">
        <w:tc>
          <w:tcPr>
            <w:tcW w:w="988" w:type="dxa"/>
          </w:tcPr>
          <w:p w14:paraId="257E4050" w14:textId="18B72547" w:rsidR="00904E84" w:rsidRPr="00904E84" w:rsidRDefault="00904E84" w:rsidP="00A421E0">
            <w:pPr>
              <w:jc w:val="center"/>
              <w:rPr>
                <w:b/>
                <w:bCs/>
              </w:rPr>
            </w:pPr>
            <w:r w:rsidRPr="00904E84">
              <w:rPr>
                <w:rFonts w:hint="cs"/>
                <w:b/>
                <w:bCs/>
                <w:cs/>
              </w:rPr>
              <w:t>ข้อที่</w:t>
            </w:r>
          </w:p>
        </w:tc>
        <w:tc>
          <w:tcPr>
            <w:tcW w:w="7822" w:type="dxa"/>
          </w:tcPr>
          <w:p w14:paraId="77760FC8" w14:textId="73EC1AD3" w:rsidR="00904E84" w:rsidRPr="00904E84" w:rsidRDefault="00904E84" w:rsidP="00A421E0">
            <w:pPr>
              <w:jc w:val="center"/>
              <w:rPr>
                <w:b/>
                <w:bCs/>
              </w:rPr>
            </w:pPr>
            <w:r w:rsidRPr="00904E84">
              <w:rPr>
                <w:rFonts w:hint="cs"/>
                <w:b/>
                <w:bCs/>
                <w:cs/>
              </w:rPr>
              <w:t>ข้อเสนอแนะ</w:t>
            </w:r>
          </w:p>
        </w:tc>
      </w:tr>
      <w:tr w:rsidR="00904E84" w14:paraId="1BEA7047" w14:textId="77777777" w:rsidTr="00904E84">
        <w:tc>
          <w:tcPr>
            <w:tcW w:w="988" w:type="dxa"/>
            <w:vAlign w:val="center"/>
          </w:tcPr>
          <w:p w14:paraId="7DACC7B4" w14:textId="64998ACF" w:rsidR="00904E84" w:rsidRDefault="00904E84" w:rsidP="00A421E0">
            <w:pPr>
              <w:jc w:val="center"/>
            </w:pPr>
            <w:r>
              <w:t>1</w:t>
            </w:r>
          </w:p>
        </w:tc>
        <w:tc>
          <w:tcPr>
            <w:tcW w:w="7822" w:type="dxa"/>
            <w:vAlign w:val="center"/>
          </w:tcPr>
          <w:p w14:paraId="687642B8" w14:textId="7ACD1701" w:rsidR="00904E84" w:rsidRDefault="00904E84" w:rsidP="00A421E0">
            <w:r w:rsidRPr="00904E84">
              <w:rPr>
                <w:cs/>
              </w:rPr>
              <w:t>ควรจะมี</w:t>
            </w:r>
            <w:proofErr w:type="spellStart"/>
            <w:r w:rsidRPr="00904E84">
              <w:rPr>
                <w:cs/>
              </w:rPr>
              <w:t>ฟั</w:t>
            </w:r>
            <w:proofErr w:type="spellEnd"/>
            <w:r w:rsidRPr="00904E84">
              <w:rPr>
                <w:cs/>
              </w:rPr>
              <w:t>งก</w:t>
            </w:r>
            <w:proofErr w:type="spellStart"/>
            <w:r w:rsidRPr="00904E84">
              <w:rPr>
                <w:cs/>
              </w:rPr>
              <w:t>์ชั่น</w:t>
            </w:r>
            <w:proofErr w:type="spellEnd"/>
            <w:r w:rsidRPr="00904E84">
              <w:rPr>
                <w:cs/>
              </w:rPr>
              <w:t>ที่ให้เลือกจังหวัดว่าเราอยากลงของจังหวัดไหน เพราะบางคนอยากทำงานใกล้ๆบ้าน</w:t>
            </w:r>
          </w:p>
        </w:tc>
      </w:tr>
      <w:tr w:rsidR="00904E84" w14:paraId="7E5F0EF8" w14:textId="77777777" w:rsidTr="00904E84">
        <w:trPr>
          <w:trHeight w:val="537"/>
        </w:trPr>
        <w:tc>
          <w:tcPr>
            <w:tcW w:w="988" w:type="dxa"/>
            <w:vAlign w:val="center"/>
          </w:tcPr>
          <w:p w14:paraId="0BE208B2" w14:textId="716F103F" w:rsidR="00904E84" w:rsidRDefault="00904E84" w:rsidP="00A421E0">
            <w:pPr>
              <w:jc w:val="center"/>
            </w:pPr>
            <w:r>
              <w:t>2</w:t>
            </w:r>
          </w:p>
        </w:tc>
        <w:tc>
          <w:tcPr>
            <w:tcW w:w="7822" w:type="dxa"/>
            <w:vAlign w:val="center"/>
          </w:tcPr>
          <w:p w14:paraId="79745147" w14:textId="6ACE5611" w:rsidR="00904E84" w:rsidRDefault="00904E84" w:rsidP="00A421E0">
            <w:r w:rsidRPr="00904E84">
              <w:rPr>
                <w:cs/>
              </w:rPr>
              <w:t>อยากให้มีการเลือกโซนของภาคอย่างภาคเหนือหรือภาคอีสานแต่โดยรวมทำได้ดีแล้ว</w:t>
            </w:r>
          </w:p>
        </w:tc>
      </w:tr>
      <w:tr w:rsidR="00904E84" w14:paraId="307332FA" w14:textId="77777777" w:rsidTr="00904E84">
        <w:tc>
          <w:tcPr>
            <w:tcW w:w="988" w:type="dxa"/>
            <w:vAlign w:val="center"/>
          </w:tcPr>
          <w:p w14:paraId="1FCE3BCD" w14:textId="4CCF340D" w:rsidR="00904E84" w:rsidRDefault="00904E84" w:rsidP="00A421E0">
            <w:pPr>
              <w:jc w:val="center"/>
            </w:pPr>
            <w:r>
              <w:t>3</w:t>
            </w:r>
          </w:p>
        </w:tc>
        <w:tc>
          <w:tcPr>
            <w:tcW w:w="7822" w:type="dxa"/>
            <w:vAlign w:val="center"/>
          </w:tcPr>
          <w:p w14:paraId="45D8FD1E" w14:textId="39615FE6" w:rsidR="00904E84" w:rsidRDefault="00904E84" w:rsidP="00A421E0">
            <w:r w:rsidRPr="00904E84">
              <w:rPr>
                <w:cs/>
              </w:rPr>
              <w:t>ต้องทำให้ผู้ใช้งาน ใช้งานได้ง่ายกว่านี้และการค้นหาบ้างอย่างก็ไม่ตรงกับความต้องการที่ค้นหาเท่าไหร่</w:t>
            </w:r>
          </w:p>
        </w:tc>
      </w:tr>
    </w:tbl>
    <w:p w14:paraId="65340FFD" w14:textId="77777777" w:rsidR="00904E84" w:rsidRPr="00904E84" w:rsidRDefault="00904E84" w:rsidP="00A421E0">
      <w:pPr>
        <w:rPr>
          <w:cs/>
        </w:rPr>
      </w:pPr>
    </w:p>
    <w:p w14:paraId="2AAEC037" w14:textId="77777777" w:rsidR="007722F0" w:rsidRPr="007722F0" w:rsidRDefault="007722F0" w:rsidP="00A421E0">
      <w:pPr>
        <w:ind w:left="1440"/>
      </w:pPr>
    </w:p>
    <w:p w14:paraId="61FA75DF" w14:textId="4D7B32AE" w:rsidR="007722F0" w:rsidRDefault="007722F0" w:rsidP="00A421E0">
      <w:pPr>
        <w:ind w:left="360" w:firstLine="360"/>
      </w:pPr>
      <w:r>
        <w:tab/>
      </w:r>
    </w:p>
    <w:p w14:paraId="4EA988A2" w14:textId="77777777" w:rsidR="007722F0" w:rsidRPr="007722F0" w:rsidRDefault="007722F0" w:rsidP="00A421E0">
      <w:pPr>
        <w:ind w:left="360" w:firstLine="720"/>
      </w:pPr>
    </w:p>
    <w:p w14:paraId="4A596048" w14:textId="2278361E" w:rsidR="00ED0490" w:rsidRDefault="00ED0490" w:rsidP="00FB73D7">
      <w:pPr>
        <w:spacing w:line="259" w:lineRule="auto"/>
        <w:jc w:val="thaiDistribute"/>
        <w:rPr>
          <w:rFonts w:hint="cs"/>
          <w:cs/>
        </w:rPr>
      </w:pPr>
    </w:p>
    <w:bookmarkStart w:id="142" w:name="_Toc129250971" w:displacedByCustomXml="next"/>
    <w:bookmarkStart w:id="143" w:name="_Hlk97384444" w:displacedByCustomXml="next"/>
    <w:sdt>
      <w:sdtPr>
        <w:rPr>
          <w:rFonts w:eastAsiaTheme="minorEastAsia"/>
          <w:b w:val="0"/>
          <w:bCs w:val="0"/>
          <w:sz w:val="32"/>
          <w:szCs w:val="32"/>
        </w:rPr>
        <w:id w:val="1048271055"/>
        <w:docPartObj>
          <w:docPartGallery w:val="Bibliographies"/>
          <w:docPartUnique/>
        </w:docPartObj>
      </w:sdtPr>
      <w:sdtContent>
        <w:p w14:paraId="296CA975" w14:textId="77777777" w:rsidR="00A92E97" w:rsidRPr="008A3D8D" w:rsidRDefault="00A92E97" w:rsidP="00A421E0">
          <w:pPr>
            <w:pStyle w:val="Heading1"/>
            <w:rPr>
              <w:cs/>
            </w:rPr>
          </w:pPr>
          <w:r w:rsidRPr="008A3D8D">
            <w:rPr>
              <w:rFonts w:hint="cs"/>
              <w:cs/>
            </w:rPr>
            <w:t>เอกสารอ้างอิง</w:t>
          </w:r>
          <w:bookmarkEnd w:id="142"/>
        </w:p>
        <w:p w14:paraId="7AAB9A7E" w14:textId="48ADC000" w:rsidR="00A92E97" w:rsidRPr="00A92E97" w:rsidRDefault="00A92E97" w:rsidP="00A421E0"/>
        <w:sdt>
          <w:sdtPr>
            <w:rPr>
              <w:rFonts w:cs="TH Niramit AS"/>
              <w:szCs w:val="32"/>
            </w:rPr>
            <w:id w:val="111145805"/>
            <w:bibliography/>
          </w:sdtPr>
          <w:sdtContent>
            <w:p w14:paraId="5F00EF82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 w:val="24"/>
                  <w:szCs w:val="32"/>
                </w:rPr>
              </w:pPr>
              <w:r w:rsidRPr="00A92E97">
                <w:rPr>
                  <w:rFonts w:cs="TH Niramit AS"/>
                  <w:szCs w:val="32"/>
                </w:rPr>
                <w:fldChar w:fldCharType="begin"/>
              </w:r>
              <w:r w:rsidRPr="00A92E97">
                <w:rPr>
                  <w:rFonts w:cs="TH Niramit AS"/>
                  <w:szCs w:val="32"/>
                </w:rPr>
                <w:instrText xml:space="preserve"> BIBLIOGRAPHY </w:instrText>
              </w:r>
              <w:r w:rsidRPr="00A92E97">
                <w:rPr>
                  <w:rFonts w:cs="TH Niramit AS"/>
                  <w:szCs w:val="32"/>
                </w:rPr>
                <w:fldChar w:fldCharType="separate"/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ตาเยะ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ซ.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(2022, 6 28). 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คู่มือ/</w:t>
              </w:r>
              <w:r w:rsidRPr="00A92E97">
                <w:rPr>
                  <w:rFonts w:cs="TH Niramit AS"/>
                  <w:noProof/>
                  <w:szCs w:val="32"/>
                </w:rPr>
                <w:t>73-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คืออะไร/</w:t>
              </w:r>
              <w:r w:rsidRPr="00A92E97">
                <w:rPr>
                  <w:rFonts w:cs="TH Niramit AS"/>
                  <w:noProof/>
                  <w:szCs w:val="32"/>
                </w:rPr>
                <w:t>8859-nlp.html</w:t>
              </w:r>
            </w:p>
            <w:p w14:paraId="41F13B8C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D'Agostino, A. (2021, 11 24). Text Clustering with TF-IDF in Python. Retrieved from medium: https://medium.com/mlearning-ai/text-clustering-with-tf-idf-in-python-c94cd26a31e7</w:t>
              </w:r>
            </w:p>
            <w:p w14:paraId="5E864439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API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(n.d.). Retrieved from amazon: https://aws.amazon.com/th/what-is/api/</w:t>
              </w:r>
            </w:p>
            <w:p w14:paraId="5FF41ACB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บทความ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E-R Diagram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(2014). Retrieved from 9experttraining: https://www.9experttraining.com/articles/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บทความ-</w:t>
              </w:r>
              <w:r w:rsidRPr="00A92E97">
                <w:rPr>
                  <w:rFonts w:cs="TH Niramit AS"/>
                  <w:noProof/>
                  <w:szCs w:val="32"/>
                </w:rPr>
                <w:t>e-r-diagram-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</w:p>
            <w:p w14:paraId="32B4C0A7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(2022, 3 12). Retrieved from Use Case Diagram: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31-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ความรู้ทั่วไป/</w:t>
              </w:r>
              <w:r w:rsidRPr="00A92E97">
                <w:rPr>
                  <w:rFonts w:cs="TH Niramit AS"/>
                  <w:noProof/>
                  <w:szCs w:val="32"/>
                </w:rPr>
                <w:t>6870-use-case-diagram.html</w:t>
              </w:r>
            </w:p>
            <w:p w14:paraId="5B4F9784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การวิเคราะห์ระบบและการออกแบบ </w:t>
              </w:r>
              <w:r w:rsidRPr="00A92E97">
                <w:rPr>
                  <w:rFonts w:cs="TH Niramit AS"/>
                  <w:noProof/>
                  <w:szCs w:val="32"/>
                </w:rPr>
                <w:t>System Analysis and Design (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ซิสเต็ม อนาชิส แอน ดีไซน์).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(2022, 3 30).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31-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ความรู้ทั่วไป/</w:t>
              </w:r>
              <w:r w:rsidRPr="00A92E97">
                <w:rPr>
                  <w:rFonts w:cs="TH Niramit AS"/>
                  <w:noProof/>
                  <w:szCs w:val="32"/>
                </w:rPr>
                <w:t>4084-system-analysis-and-design.html</w:t>
              </w:r>
            </w:p>
            <w:p w14:paraId="17747C6C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mindphp. (n.d.). NumPy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บทเรียนออนไลน์/</w:t>
              </w:r>
              <w:r w:rsidRPr="00A92E97">
                <w:rPr>
                  <w:rFonts w:cs="TH Niramit AS"/>
                  <w:noProof/>
                  <w:szCs w:val="32"/>
                </w:rPr>
                <w:t>83-python/8492-what-is-the-numpy.html</w:t>
              </w:r>
            </w:p>
            <w:p w14:paraId="6AD5EA10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ทำความรู้จักกับ </w:t>
              </w:r>
              <w:r w:rsidRPr="00A92E97">
                <w:rPr>
                  <w:rFonts w:cs="TH Niramit AS"/>
                  <w:noProof/>
                  <w:szCs w:val="32"/>
                </w:rPr>
                <w:t>Node.js. (2021, 3 1). Retrieved from marcuscode: http://marcuscode.com/tutorials/nodejs/introducing-nodejs</w:t>
              </w:r>
            </w:p>
            <w:p w14:paraId="2B8155CF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CSS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คืออะไร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?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มีประโยชน์อย่างไรบ้าง.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(2016, 3 16). Retrieved from wynnsoft: https://www.wynnsoft-solution.net/th/article/view/80/</w:t>
              </w:r>
            </w:p>
            <w:p w14:paraId="1BC5B28E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Cloudflare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จะเข้ามาช่วยองค์กรของคุณได้อย่างไร</w:t>
              </w:r>
              <w:r w:rsidRPr="00A92E97">
                <w:rPr>
                  <w:rFonts w:cs="TH Niramit AS"/>
                  <w:noProof/>
                  <w:szCs w:val="32"/>
                </w:rPr>
                <w:t>? (2021, 12 7). Retrieved from nipa: https://web.nipa.cloud/how-cloudflare-protect-your-corporate</w:t>
              </w:r>
            </w:p>
            <w:p w14:paraId="0A5FA896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Warakorn Pradiskul, P. M. (2021). Recommender System Using Collaborative Filtering A Case Study of Toyota Buzz Company Limited, 11-21.</w:t>
              </w:r>
            </w:p>
            <w:p w14:paraId="12D34269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Thongchai Klayklueng, W. S.-n.-n.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</w:t>
              </w:r>
              <w:r w:rsidRPr="00A92E97">
                <w:rPr>
                  <w:rFonts w:cs="TH Niramit AS"/>
                  <w:noProof/>
                  <w:szCs w:val="32"/>
                </w:rPr>
                <w:t>Load Clustering Technique Application to PV Solar Rooftop Installation Planning for Improving Energy Effi c, 134-148.</w:t>
              </w:r>
            </w:p>
            <w:p w14:paraId="4DA7674C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ปารณีย์ พึ่งวิชา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อ. ท.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ศึกษาการแบ่งกลุ่มพฤติกรรมของผู้บริโภคที่ซื้อเครื่องประดับผ่านเครือข่ายสังคมออนไลน์ </w:t>
              </w:r>
              <w:r w:rsidRPr="00A92E97">
                <w:rPr>
                  <w:rFonts w:cs="TH Niramit AS"/>
                  <w:noProof/>
                  <w:szCs w:val="32"/>
                </w:rPr>
                <w:t>Clustering of Jewellery Purchasing Behaviour through Social Network, 213-224.</w:t>
              </w:r>
            </w:p>
            <w:p w14:paraId="2A32AE72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จักรินทร์ สันติรัตนภักดี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ศ. 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(2021).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การออกแบบและพัฒนากระบวนการจำแนกข้อร้องเรียนรถโดยสารสาธารณะเพื่อติดแท็กปัญหาการให้บริการ</w:t>
              </w:r>
              <w:r w:rsidRPr="00A92E97">
                <w:rPr>
                  <w:rFonts w:cs="TH Niramit AS"/>
                  <w:noProof/>
                  <w:szCs w:val="32"/>
                </w:rPr>
                <w:t>, 77-90.</w:t>
              </w:r>
            </w:p>
            <w:p w14:paraId="755B0B1A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วุฒิชัย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(2013).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การเปรียบเทียบวิธีการแบ่งแยกคําภาษาไทยด้วยโครงสร้างการเขียนกับโครงสร้างพยางค์ </w:t>
              </w:r>
              <w:r w:rsidRPr="00A92E97">
                <w:rPr>
                  <w:rFonts w:cs="TH Niramit AS"/>
                  <w:noProof/>
                  <w:szCs w:val="32"/>
                </w:rPr>
                <w:t>The Comparison of Thai Word Segmentation with Thai Writing Structures and Syllable Structures, 504-509.</w:t>
              </w:r>
            </w:p>
            <w:p w14:paraId="40C5CD6C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เจย์.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(2021, 11 23). A Beginner's Guide to Scikit-learn . Retrieved from hashdork: https://hashdork.com/th/scikit-learn/</w:t>
              </w:r>
            </w:p>
            <w:p w14:paraId="7F666E24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lastRenderedPageBreak/>
                <w:t xml:space="preserve">mindphp. (2022, 6 23).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การใช้งานต่างๆใน </w:t>
              </w:r>
              <w:r w:rsidRPr="00A92E97">
                <w:rPr>
                  <w:rFonts w:cs="TH Niramit AS"/>
                  <w:noProof/>
                  <w:szCs w:val="32"/>
                </w:rPr>
                <w:t>PyThaiNLP.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it-news/8778-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การใช้งานต่างๆใน-</w:t>
              </w:r>
              <w:r w:rsidRPr="00A92E97">
                <w:rPr>
                  <w:rFonts w:cs="TH Niramit AS"/>
                  <w:noProof/>
                  <w:szCs w:val="32"/>
                </w:rPr>
                <w:t>pythainlp.html</w:t>
              </w:r>
            </w:p>
            <w:p w14:paraId="179C46FA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JUNG.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พื้นฐาน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Python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และ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Numpy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สำหรับ </w:t>
              </w:r>
              <w:r w:rsidRPr="00A92E97">
                <w:rPr>
                  <w:rFonts w:cs="TH Niramit AS"/>
                  <w:noProof/>
                  <w:szCs w:val="32"/>
                </w:rPr>
                <w:t>Deep Learning. Retrieved from kaggle: https://www.kaggle.com/code/ratthachat/python-numpy-deep-learning#Numpy</w:t>
              </w:r>
            </w:p>
            <w:p w14:paraId="615BADE0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frevation. (2021, 10 8). Next js. Retrieved from frevation: https://www.frevation.com/blog/web-development/next-js/</w:t>
              </w:r>
            </w:p>
            <w:p w14:paraId="152A480A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CloudHM. (2022, 7 6).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บริการของ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AWS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มีจุดเด่นและนำไปใช้ประโยชน์ในด้านใดได้บ้าง.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cloudhm: https://blog.cloudhm.co.th/what-is-and-what-business-need-aws/</w:t>
              </w:r>
            </w:p>
            <w:p w14:paraId="121A5D0F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Chakrit. (2019, 5 29). 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ความเหมือนที่แตกต่าง.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https://www.softnix.co.th/2019/05/29/similarity-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ความเหมือนที่แตกต่าง/</w:t>
              </w:r>
            </w:p>
            <w:p w14:paraId="1870CF7C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DIGI. (2022, 11 17).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รู้จัก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Clustering Model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digi: https://digi.data.go.th/blog/what-is-clustering-model-and-example/</w:t>
              </w:r>
            </w:p>
            <w:p w14:paraId="3AD48304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Chakrit. (2018, 9 6).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ว่าด้วย-</w:t>
              </w:r>
              <w:r w:rsidRPr="00A92E97">
                <w:rPr>
                  <w:rFonts w:cs="TH Niramit AS"/>
                  <w:noProof/>
                  <w:szCs w:val="32"/>
                </w:rPr>
                <w:t>k-means-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และการประยุกตร.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https://www.softnix.co.th/2018/09/06/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ว่าด้วย-</w:t>
              </w:r>
              <w:r w:rsidRPr="00A92E97">
                <w:rPr>
                  <w:rFonts w:cs="TH Niramit AS"/>
                  <w:noProof/>
                  <w:szCs w:val="32"/>
                </w:rPr>
                <w:t>k-means-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และการประยุกตร/</w:t>
              </w:r>
            </w:p>
            <w:p w14:paraId="05B3086C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CHAKRIT. (2019, 5 28). TF-IDF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ทำงานยังไง.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https://www.softnix.co.th/2019/05/28/tf-idf-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ทำงานยังไง/</w:t>
              </w:r>
            </w:p>
            <w:p w14:paraId="4056D427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Paul. (2021, 3 4). K-Means Clustering with Elbow Method. Retrieved from medium: https://medium.com/kbtg-life/k-means-clustering-with-elbow-method-8d02b35aaa2e</w:t>
              </w:r>
            </w:p>
            <w:p w14:paraId="5E15A97E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Rungnapha, K. (2018, 1 31). Sequence Diagram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แผนผังการทำงานแบบลำดับปฏิสัมพันธ์.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glurgeek: https://www.glurgeek.com/education/sequence-diagram/</w:t>
              </w:r>
            </w:p>
            <w:p w14:paraId="00143200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Surapong, K. (2020, 1 7). PyThaiNLP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คืออะไร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Tutorial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สอนใช้งาน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PyThaiNLP Library 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ภาษาไทย สำหรับ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Python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เบื้องต้น </w:t>
              </w:r>
              <w:r w:rsidRPr="00A92E97">
                <w:rPr>
                  <w:rFonts w:cs="TH Niramit AS"/>
                  <w:noProof/>
                  <w:szCs w:val="32"/>
                </w:rPr>
                <w:t>– PyThaiNLP ep.1. Retrieved from bualabs: https://www.bualabs.com/archives/3234/what-is-pythainlp-tutorial-teach-basic-how-to-use-pythainlp-library-nlp-in-python-pythainlp-ep-1/</w:t>
              </w:r>
            </w:p>
            <w:p w14:paraId="21CEDAB5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Panchart, M. (2021, 11 30). DATA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รู้จัก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pandas – Library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อันดับ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1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สำหรับการทำ </w:t>
              </w:r>
              <w:r w:rsidRPr="00A92E97">
                <w:rPr>
                  <w:rFonts w:cs="TH Niramit AS"/>
                  <w:noProof/>
                  <w:szCs w:val="32"/>
                </w:rPr>
                <w:t>Data Analysis. Retrieved from skooldio: https://blog.skooldio.com/what-is-pandas/</w:t>
              </w:r>
            </w:p>
            <w:p w14:paraId="17A907C8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Pallop, C. (2017, 8 9). Next.js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  <w:r w:rsidRPr="00A92E97">
                <w:rPr>
                  <w:rFonts w:cs="TH Niramit AS"/>
                  <w:noProof/>
                  <w:szCs w:val="32"/>
                </w:rPr>
                <w:t>? Retrieved from medium: https://medium.com/hamcompe/next-js-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คืออะไร-</w:t>
              </w:r>
              <w:r w:rsidRPr="00A92E97">
                <w:rPr>
                  <w:rFonts w:cs="TH Niramit AS"/>
                  <w:noProof/>
                  <w:szCs w:val="32"/>
                </w:rPr>
                <w:t>8fbb36e68b0</w:t>
              </w:r>
            </w:p>
            <w:p w14:paraId="4A9C4358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PLC, V. M. (2022, 2 2).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เข้าถึงและจัดการข้อมูลได้ง่ายๆ ด้วย </w:t>
              </w:r>
              <w:r w:rsidRPr="00A92E97">
                <w:rPr>
                  <w:rFonts w:cs="TH Niramit AS"/>
                  <w:noProof/>
                  <w:szCs w:val="32"/>
                </w:rPr>
                <w:t>MongoDB. Retrieved from proen: https://www.proen.cloud/en/blogs/mongodb/</w:t>
              </w:r>
            </w:p>
            <w:p w14:paraId="67D06FF1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Chai, P. (2015, 8 16). MongoDB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? +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สอนวิธีใช้งานเบื้องต้น.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devahoy: https://devahoy.com/blog/2015/08/getting-started-with-mongodb</w:t>
              </w:r>
            </w:p>
            <w:p w14:paraId="42635CBF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Natakorn, C. (2021, 6 3). FastAPI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และการใช้งานเบื้องต้น.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https://natakornch.medium.com/fastapi-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คืออะไร-และการใช้งานเบื้องต้น-</w:t>
              </w:r>
              <w:r w:rsidRPr="00A92E97">
                <w:rPr>
                  <w:rFonts w:cs="TH Niramit AS"/>
                  <w:noProof/>
                  <w:szCs w:val="32"/>
                </w:rPr>
                <w:t>4f2d0fd91bcd</w:t>
              </w:r>
            </w:p>
            <w:p w14:paraId="78E9F050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TAeng Trirong, P. (2017, 12 25). Cross-Origin Resource Sharing (CORS)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เป็นสิ่งที่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Web Developer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ต้องควรรู้.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https://medium.com/nellika/cors-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เป็นสิ่งที่-</w:t>
              </w:r>
              <w:r w:rsidRPr="00A92E97">
                <w:rPr>
                  <w:rFonts w:cs="TH Niramit AS"/>
                  <w:noProof/>
                  <w:szCs w:val="32"/>
                </w:rPr>
                <w:t>web-developer-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ต้องควรรู้-</w:t>
              </w:r>
              <w:r w:rsidRPr="00A92E97">
                <w:rPr>
                  <w:rFonts w:cs="TH Niramit AS"/>
                  <w:noProof/>
                  <w:szCs w:val="32"/>
                </w:rPr>
                <w:t>c906b1b47958</w:t>
              </w:r>
            </w:p>
            <w:p w14:paraId="41B5209A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Supalerk, P. (2020, 3 17).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เมื่อสาย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DATA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อยากจะกิน </w:t>
              </w:r>
              <w:r w:rsidRPr="00A92E97">
                <w:rPr>
                  <w:rFonts w:cs="TH Niramit AS"/>
                  <w:noProof/>
                  <w:szCs w:val="32"/>
                </w:rPr>
                <w:t>Pizza (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โดยใช้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Jaccard Similarity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และ </w:t>
              </w:r>
              <w:r w:rsidRPr="00A92E97">
                <w:rPr>
                  <w:rFonts w:cs="TH Niramit AS"/>
                  <w:noProof/>
                  <w:szCs w:val="32"/>
                </w:rPr>
                <w:t>Cosine Similarity). Retrieved from medium: https://medium.com/data-cafe-thailand/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เมื่อ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lastRenderedPageBreak/>
                <w:t>สาย-</w:t>
              </w:r>
              <w:r w:rsidRPr="00A92E97">
                <w:rPr>
                  <w:rFonts w:cs="TH Niramit AS"/>
                  <w:noProof/>
                  <w:szCs w:val="32"/>
                </w:rPr>
                <w:t>data-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อยากจะกิน-</w:t>
              </w:r>
              <w:r w:rsidRPr="00A92E97">
                <w:rPr>
                  <w:rFonts w:cs="TH Niramit AS"/>
                  <w:noProof/>
                  <w:szCs w:val="32"/>
                </w:rPr>
                <w:t>pizza-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โดยใช้-</w:t>
              </w:r>
              <w:r w:rsidRPr="00A92E97">
                <w:rPr>
                  <w:rFonts w:cs="TH Niramit AS"/>
                  <w:noProof/>
                  <w:szCs w:val="32"/>
                </w:rPr>
                <w:t>jaccard-similarity-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และ-</w:t>
              </w:r>
              <w:r w:rsidRPr="00A92E97">
                <w:rPr>
                  <w:rFonts w:cs="TH Niramit AS"/>
                  <w:noProof/>
                  <w:szCs w:val="32"/>
                </w:rPr>
                <w:t>cosine-similarity-f921fa4ab043</w:t>
              </w:r>
            </w:p>
            <w:p w14:paraId="5CB09161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Weerasak, T. (2017, 3 8).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การหาจำนวน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k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ที่เหมาะสมที่สุดด้วยวิธี </w:t>
              </w:r>
              <w:r w:rsidRPr="00A92E97">
                <w:rPr>
                  <w:rFonts w:cs="TH Niramit AS"/>
                  <w:noProof/>
                  <w:szCs w:val="32"/>
                </w:rPr>
                <w:t>Elbow Method. Retrieved from medium: https://medium.com/espressofx-notebook/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การหาจำนวน-</w:t>
              </w:r>
              <w:r w:rsidRPr="00A92E97">
                <w:rPr>
                  <w:rFonts w:cs="TH Niramit AS"/>
                  <w:noProof/>
                  <w:szCs w:val="32"/>
                </w:rPr>
                <w:t>k-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ที่เหมาะสมที่สุดด้วยวิธี-</w:t>
              </w:r>
              <w:r w:rsidRPr="00A92E97">
                <w:rPr>
                  <w:rFonts w:cs="TH Niramit AS"/>
                  <w:noProof/>
                  <w:szCs w:val="32"/>
                </w:rPr>
                <w:t>elbow-method-79b9a75f934</w:t>
              </w:r>
            </w:p>
            <w:p w14:paraId="7CC6237B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Patipan, P. (2020, 10 1).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สกัดใจความสำคัญของข้อความด้วยเทคนิคการประมวลผลทางภาษาเบื้องต้น: </w:t>
              </w:r>
              <w:r w:rsidRPr="00A92E97">
                <w:rPr>
                  <w:rFonts w:cs="TH Niramit AS"/>
                  <w:noProof/>
                  <w:szCs w:val="32"/>
                </w:rPr>
                <w:t>TF-IDF, Part 1. Retrieved from bigdata: https://bigdata.go.th/big-data-101/tf-idf-1/</w:t>
              </w:r>
            </w:p>
            <w:p w14:paraId="584C1F71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L, M. (2019, 2 1). NLP(Natural Language Processing)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ศาสตร์(ไม่)ใหม่ ศาสตร์แห่งเจได: แยกประเภทอีเมลล์ด้วยพลังฟอร์ซ.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https://medium.com/mmp-li/nlp-natural-language-processing-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ศาสตร์-ไม่-ใหม่-ศาสตร์แห่งเจได-แยกประเภทอีเมลล์ด้วยพลังฟอร์ซ-</w:t>
              </w:r>
              <w:r w:rsidRPr="00A92E97">
                <w:rPr>
                  <w:rFonts w:cs="TH Niramit AS"/>
                  <w:noProof/>
                  <w:szCs w:val="32"/>
                </w:rPr>
                <w:t>66b8bdff2e42</w:t>
              </w:r>
            </w:p>
            <w:p w14:paraId="6AB1D8C8" w14:textId="3DFFC97D" w:rsidR="00A92E97" w:rsidRDefault="00A92E97" w:rsidP="00A421E0">
              <w:r w:rsidRPr="00A92E97">
                <w:rPr>
                  <w:noProof/>
                </w:rPr>
                <w:fldChar w:fldCharType="end"/>
              </w:r>
            </w:p>
          </w:sdtContent>
        </w:sdt>
      </w:sdtContent>
    </w:sdt>
    <w:p w14:paraId="7D48EA3C" w14:textId="1332AF1A" w:rsidR="00FE08C0" w:rsidRPr="00A92E97" w:rsidRDefault="00FE08C0" w:rsidP="00A421E0"/>
    <w:bookmarkEnd w:id="143"/>
    <w:p w14:paraId="7C9CB88B" w14:textId="77777777" w:rsidR="000A7416" w:rsidRDefault="000A7416" w:rsidP="00A421E0">
      <w:pPr>
        <w:tabs>
          <w:tab w:val="left" w:pos="3600"/>
        </w:tabs>
      </w:pPr>
    </w:p>
    <w:p w14:paraId="4ED9A042" w14:textId="77777777" w:rsidR="000A7416" w:rsidRDefault="000A7416" w:rsidP="00A421E0">
      <w:pPr>
        <w:tabs>
          <w:tab w:val="left" w:pos="3600"/>
        </w:tabs>
      </w:pPr>
    </w:p>
    <w:p w14:paraId="22C828B1" w14:textId="77777777" w:rsidR="00C8408D" w:rsidRDefault="00C8408D" w:rsidP="00A421E0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5D9F743" wp14:editId="4812A35F">
                <wp:simplePos x="0" y="0"/>
                <wp:positionH relativeFrom="column">
                  <wp:posOffset>4924425</wp:posOffset>
                </wp:positionH>
                <wp:positionV relativeFrom="paragraph">
                  <wp:posOffset>-590550</wp:posOffset>
                </wp:positionV>
                <wp:extent cx="685800" cy="485775"/>
                <wp:effectExtent l="9525" t="9525" r="9525" b="9525"/>
                <wp:wrapNone/>
                <wp:docPr id="49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E60CDB" id="Rectangle 2" o:spid="_x0000_s1026" style="position:absolute;margin-left:387.75pt;margin-top:-46.5pt;width:54pt;height:38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" strokecolor="white [3212]"/>
            </w:pict>
          </mc:Fallback>
        </mc:AlternateContent>
      </w:r>
    </w:p>
    <w:p w14:paraId="73CDD64E" w14:textId="77777777" w:rsidR="00C8408D" w:rsidRDefault="00C8408D" w:rsidP="00A421E0"/>
    <w:p w14:paraId="3AA35D88" w14:textId="77777777" w:rsidR="00C8408D" w:rsidRDefault="00C8408D" w:rsidP="00A421E0">
      <w:pPr>
        <w:jc w:val="right"/>
      </w:pPr>
    </w:p>
    <w:p w14:paraId="2847F32A" w14:textId="77777777" w:rsidR="00C8408D" w:rsidRDefault="00C8408D" w:rsidP="00A421E0"/>
    <w:p w14:paraId="6B48540B" w14:textId="77777777" w:rsidR="00C8408D" w:rsidRDefault="00C8408D" w:rsidP="00A421E0"/>
    <w:p w14:paraId="50CD1644" w14:textId="77777777" w:rsidR="00C8408D" w:rsidRDefault="00C8408D" w:rsidP="00A421E0"/>
    <w:p w14:paraId="66DC1AAC" w14:textId="77777777" w:rsidR="00C8408D" w:rsidRDefault="00C8408D" w:rsidP="00A421E0"/>
    <w:p w14:paraId="24F82EE0" w14:textId="77777777" w:rsidR="00C8408D" w:rsidRDefault="00C8408D" w:rsidP="00A421E0"/>
    <w:p w14:paraId="152A57AB" w14:textId="77777777" w:rsidR="007C6200" w:rsidRDefault="007C6200" w:rsidP="00A421E0">
      <w:pPr>
        <w:sectPr w:rsidR="007C6200" w:rsidSect="00E66B01">
          <w:headerReference w:type="even" r:id="rId102"/>
          <w:headerReference w:type="default" r:id="rId103"/>
          <w:headerReference w:type="first" r:id="rId104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02AFA8D" w14:textId="168C0862" w:rsidR="00C8408D" w:rsidRDefault="00C8408D" w:rsidP="00A421E0"/>
    <w:p w14:paraId="6BDACF62" w14:textId="77777777" w:rsidR="00C8408D" w:rsidRDefault="00C8408D" w:rsidP="00A421E0"/>
    <w:p w14:paraId="4452CC7A" w14:textId="2584EE35" w:rsidR="00C8408D" w:rsidRDefault="00C8408D" w:rsidP="00A421E0"/>
    <w:p w14:paraId="77B322F8" w14:textId="2E517B62" w:rsidR="009854F7" w:rsidRDefault="009854F7" w:rsidP="00A421E0"/>
    <w:p w14:paraId="06F718AD" w14:textId="77D7C7D5" w:rsidR="009854F7" w:rsidRDefault="009854F7" w:rsidP="00A421E0"/>
    <w:p w14:paraId="2C1A2580" w14:textId="2472B02D" w:rsidR="009854F7" w:rsidRDefault="009854F7" w:rsidP="00A421E0"/>
    <w:p w14:paraId="5EDD686A" w14:textId="4C118EA4" w:rsidR="009854F7" w:rsidRDefault="009854F7" w:rsidP="00A421E0"/>
    <w:p w14:paraId="5899F94D" w14:textId="7BCD9950" w:rsidR="009854F7" w:rsidRDefault="009854F7" w:rsidP="00A421E0"/>
    <w:p w14:paraId="197F933E" w14:textId="68DC4990" w:rsidR="009854F7" w:rsidRDefault="009854F7" w:rsidP="00A421E0"/>
    <w:p w14:paraId="65FF0402" w14:textId="2555F0FD" w:rsidR="009854F7" w:rsidRDefault="009854F7" w:rsidP="00A421E0"/>
    <w:p w14:paraId="6D0AE390" w14:textId="024DDD41" w:rsidR="009854F7" w:rsidRDefault="009854F7" w:rsidP="00A421E0"/>
    <w:p w14:paraId="002DAA22" w14:textId="72E49193" w:rsidR="00A13268" w:rsidRDefault="00A13268" w:rsidP="00A421E0"/>
    <w:p w14:paraId="45B1A038" w14:textId="4A5C5CAF" w:rsidR="00A13268" w:rsidRDefault="00A13268" w:rsidP="00A421E0"/>
    <w:p w14:paraId="545C8555" w14:textId="7C73ECF6" w:rsidR="00A13268" w:rsidRDefault="00A13268" w:rsidP="00A421E0"/>
    <w:p w14:paraId="06568677" w14:textId="77777777" w:rsidR="00A13268" w:rsidRDefault="00A13268" w:rsidP="00A421E0">
      <w:pPr>
        <w:rPr>
          <w:rFonts w:hint="cs"/>
        </w:rPr>
      </w:pPr>
    </w:p>
    <w:p w14:paraId="2B2EAA87" w14:textId="77777777" w:rsidR="009854F7" w:rsidRDefault="009854F7" w:rsidP="00A421E0"/>
    <w:p w14:paraId="0C185313" w14:textId="09B50123" w:rsidR="00C8408D" w:rsidRPr="00C8408D" w:rsidRDefault="00C8408D" w:rsidP="00A421E0">
      <w:pPr>
        <w:pStyle w:val="Heading1"/>
        <w:rPr>
          <w:sz w:val="48"/>
          <w:szCs w:val="48"/>
        </w:rPr>
      </w:pPr>
      <w:bookmarkStart w:id="144" w:name="_Toc97370474"/>
      <w:bookmarkStart w:id="145" w:name="_Toc129250972"/>
      <w:r w:rsidRPr="00C8408D">
        <w:rPr>
          <w:rFonts w:hint="cs"/>
          <w:sz w:val="48"/>
          <w:szCs w:val="48"/>
          <w:cs/>
        </w:rPr>
        <w:t>ภาคผนวก ก</w:t>
      </w:r>
      <w:r w:rsidR="00303118">
        <w:rPr>
          <w:sz w:val="48"/>
          <w:szCs w:val="48"/>
          <w:cs/>
        </w:rPr>
        <w:br/>
      </w:r>
      <w:r w:rsidRPr="00C8408D">
        <w:rPr>
          <w:rFonts w:hint="cs"/>
          <w:sz w:val="48"/>
          <w:szCs w:val="48"/>
          <w:cs/>
        </w:rPr>
        <w:t>คู่มือการติดตั้งระบบ</w:t>
      </w:r>
      <w:bookmarkEnd w:id="144"/>
      <w:bookmarkEnd w:id="145"/>
    </w:p>
    <w:p w14:paraId="1C37A718" w14:textId="77777777" w:rsidR="00C8408D" w:rsidRDefault="00C8408D" w:rsidP="00A421E0">
      <w:pPr>
        <w:jc w:val="center"/>
        <w:rPr>
          <w:b/>
          <w:bCs/>
          <w:sz w:val="40"/>
          <w:szCs w:val="48"/>
        </w:rPr>
      </w:pPr>
    </w:p>
    <w:p w14:paraId="1E11F71F" w14:textId="77777777" w:rsidR="00C8408D" w:rsidRDefault="00C8408D" w:rsidP="00A421E0">
      <w:pPr>
        <w:jc w:val="center"/>
        <w:rPr>
          <w:b/>
          <w:bCs/>
          <w:sz w:val="40"/>
          <w:szCs w:val="48"/>
          <w:cs/>
        </w:rPr>
      </w:pPr>
    </w:p>
    <w:p w14:paraId="32422AF7" w14:textId="77777777" w:rsidR="00C8408D" w:rsidRDefault="00C8408D" w:rsidP="00A421E0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2F77233E" w14:textId="77777777" w:rsidR="00C8408D" w:rsidRDefault="00C8408D" w:rsidP="00A421E0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088FCF61" w14:textId="77777777" w:rsidR="00C8408D" w:rsidRDefault="00C8408D" w:rsidP="00A421E0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10136527" w14:textId="77777777" w:rsidR="00C8408D" w:rsidRDefault="00C8408D" w:rsidP="00A421E0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531C4363" w14:textId="77777777" w:rsidR="00C8408D" w:rsidRDefault="00C8408D" w:rsidP="00A421E0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7E520BF8" w14:textId="2DEB90DD" w:rsidR="00C8408D" w:rsidRDefault="00C8408D" w:rsidP="00A421E0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41212D73" w14:textId="30D97357" w:rsidR="00C8408D" w:rsidRDefault="00C8408D" w:rsidP="00A421E0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212A8CED" w14:textId="77777777" w:rsidR="00C8408D" w:rsidRDefault="00C8408D" w:rsidP="00A421E0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6D6D4025" w14:textId="77777777" w:rsidR="00D349B5" w:rsidRDefault="00D349B5" w:rsidP="00A421E0">
      <w:pPr>
        <w:rPr>
          <w:rFonts w:cs="Angsana New"/>
          <w:b/>
          <w:bCs/>
          <w:noProof/>
          <w:sz w:val="40"/>
          <w:szCs w:val="40"/>
          <w:cs/>
          <w:lang w:eastAsia="en-US"/>
        </w:rPr>
        <w:sectPr w:rsidR="00D349B5" w:rsidSect="00E66B01">
          <w:headerReference w:type="even" r:id="rId105"/>
          <w:headerReference w:type="default" r:id="rId106"/>
          <w:headerReference w:type="first" r:id="rId107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0A76CB7D" w14:textId="2366CE72" w:rsidR="00C8408D" w:rsidRPr="00287F3E" w:rsidRDefault="00C8408D" w:rsidP="00A421E0">
      <w:pPr>
        <w:jc w:val="center"/>
        <w:rPr>
          <w:b/>
          <w:bCs/>
          <w:noProof/>
          <w:sz w:val="36"/>
          <w:szCs w:val="36"/>
          <w:lang w:eastAsia="en-US"/>
        </w:rPr>
      </w:pP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lastRenderedPageBreak/>
        <w:t>ภาคผนวก ก</w:t>
      </w:r>
      <w:r w:rsidR="008B1948" w:rsidRPr="00287F3E">
        <w:rPr>
          <w:b/>
          <w:bCs/>
          <w:noProof/>
          <w:sz w:val="36"/>
          <w:szCs w:val="36"/>
          <w:cs/>
          <w:lang w:eastAsia="en-US"/>
        </w:rPr>
        <w:br/>
      </w: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t>คู่มือการติดตั้ง</w:t>
      </w:r>
    </w:p>
    <w:p w14:paraId="3A0AA2DD" w14:textId="2278033E" w:rsidR="004B2F2F" w:rsidRPr="004B2F2F" w:rsidRDefault="004B2F2F" w:rsidP="00A421E0">
      <w:pPr>
        <w:pStyle w:val="Style1"/>
        <w:rPr>
          <w:noProof/>
          <w:cs/>
          <w:lang w:eastAsia="en-US"/>
        </w:rPr>
      </w:pPr>
      <w:r w:rsidRPr="004B2F2F">
        <w:rPr>
          <w:noProof/>
          <w:cs/>
          <w:lang w:eastAsia="en-US"/>
        </w:rPr>
        <w:t>การเตรียมข้อมูลและติดตั้งโปรแกรมสำหรับ</w:t>
      </w:r>
      <w:r w:rsidR="0033790A" w:rsidRPr="00264811">
        <w:rPr>
          <w:rFonts w:hint="cs"/>
          <w:cs/>
        </w:rPr>
        <w:t>การพัฒนาระบบแนะนำบริษัทสำหรับฝึกงานตามความสนใจ</w:t>
      </w:r>
      <w:r w:rsidR="0033790A" w:rsidRPr="00264811">
        <w:rPr>
          <w:rFonts w:hint="cs"/>
        </w:rPr>
        <w:t xml:space="preserve"> </w:t>
      </w:r>
      <w:r w:rsidR="0033790A" w:rsidRPr="00264811">
        <w:rPr>
          <w:rFonts w:hint="cs"/>
          <w:cs/>
        </w:rPr>
        <w:t>ด้วยเทคโนโลยีปัญญาประดิษฐ์</w:t>
      </w:r>
    </w:p>
    <w:p w14:paraId="7D867F04" w14:textId="77777777" w:rsidR="00747C7D" w:rsidRDefault="00747C7D" w:rsidP="00A421E0">
      <w:pPr>
        <w:rPr>
          <w:noProof/>
          <w:lang w:eastAsia="en-US"/>
        </w:rPr>
      </w:pPr>
    </w:p>
    <w:p w14:paraId="5780C6AC" w14:textId="3AA3F800" w:rsidR="00070233" w:rsidRDefault="0093321E" w:rsidP="00A421E0">
      <w:pPr>
        <w:pStyle w:val="Heading2"/>
      </w:pPr>
      <w:bookmarkStart w:id="146" w:name="_Toc104559367"/>
      <w:bookmarkStart w:id="147" w:name="_Toc105063145"/>
      <w:bookmarkStart w:id="148" w:name="_Toc129250973"/>
      <w:r>
        <w:t>1</w:t>
      </w:r>
      <w:r w:rsidR="006F08C4">
        <w:t>.</w:t>
      </w:r>
      <w:r w:rsidR="00E27465" w:rsidRPr="00E27465">
        <w:t xml:space="preserve"> </w:t>
      </w:r>
      <w:bookmarkEnd w:id="146"/>
      <w:bookmarkEnd w:id="147"/>
      <w:r w:rsidR="0033790A">
        <w:rPr>
          <w:rFonts w:hint="cs"/>
          <w:cs/>
        </w:rPr>
        <w:t>การจัดกลุ่มข้อมูลด้วย</w:t>
      </w:r>
      <w:r w:rsidR="003C5EF1">
        <w:rPr>
          <w:rFonts w:hint="cs"/>
          <w:cs/>
        </w:rPr>
        <w:t>เทคนิคทางปัญญาประดิษฐ์เคมีน</w:t>
      </w:r>
      <w:r w:rsidR="00E9261D">
        <w:rPr>
          <w:rFonts w:hint="cs"/>
          <w:cs/>
        </w:rPr>
        <w:t>ท์</w:t>
      </w:r>
      <w:r w:rsidR="0033790A">
        <w:rPr>
          <w:rFonts w:hint="cs"/>
          <w:cs/>
        </w:rPr>
        <w:t xml:space="preserve"> </w:t>
      </w:r>
      <w:r w:rsidR="003C5EF1">
        <w:rPr>
          <w:rFonts w:hint="cs"/>
          <w:cs/>
        </w:rPr>
        <w:t>(</w:t>
      </w:r>
      <w:r w:rsidR="0033790A">
        <w:t>K-Means</w:t>
      </w:r>
      <w:r w:rsidR="003C5EF1">
        <w:rPr>
          <w:rFonts w:hint="cs"/>
          <w:cs/>
        </w:rPr>
        <w:t>)</w:t>
      </w:r>
      <w:bookmarkEnd w:id="148"/>
    </w:p>
    <w:p w14:paraId="642ACF6E" w14:textId="07EEFC66" w:rsidR="00D653E0" w:rsidRDefault="00965530" w:rsidP="00BC0FB5">
      <w:pPr>
        <w:pStyle w:val="Style1"/>
        <w:rPr>
          <w:rFonts w:hint="cs"/>
        </w:rPr>
      </w:pPr>
      <w:r>
        <w:t>1</w:t>
      </w:r>
      <w:r w:rsidR="00E30C1F">
        <w:t xml:space="preserve">.1 </w:t>
      </w:r>
      <w:r w:rsidR="0019075B">
        <w:rPr>
          <w:rFonts w:hint="cs"/>
          <w:cs/>
        </w:rPr>
        <w:t>ทำการดาวน์โหลด</w:t>
      </w:r>
      <w:r w:rsidR="00D653E0">
        <w:t xml:space="preserve"> Repository </w:t>
      </w:r>
      <w:r w:rsidR="0019075B">
        <w:rPr>
          <w:rFonts w:hint="cs"/>
          <w:cs/>
        </w:rPr>
        <w:t xml:space="preserve">จาก </w:t>
      </w:r>
      <w:hyperlink r:id="rId108" w:history="1">
        <w:r w:rsidR="00BC0FB5" w:rsidRPr="00285564">
          <w:rPr>
            <w:rStyle w:val="Hyperlink"/>
          </w:rPr>
          <w:t>https://github.com/slapexs/final_project</w:t>
        </w:r>
      </w:hyperlink>
      <w:r w:rsidR="00BC0FB5">
        <w:rPr>
          <w:rFonts w:hint="cs"/>
          <w:cs/>
        </w:rPr>
        <w:t xml:space="preserve"> ด้วยการใช้คำสั่ง </w:t>
      </w:r>
      <w:r w:rsidR="00BC0FB5">
        <w:t xml:space="preserve">git clone </w:t>
      </w:r>
      <w:hyperlink r:id="rId109" w:history="1">
        <w:r w:rsidR="00BC0FB5" w:rsidRPr="00285564">
          <w:rPr>
            <w:rStyle w:val="Hyperlink"/>
          </w:rPr>
          <w:t>https://github.com/slapexs/final_project</w:t>
        </w:r>
      </w:hyperlink>
      <w:r w:rsidR="00BC0FB5">
        <w:t xml:space="preserve"> </w:t>
      </w:r>
      <w:r w:rsidR="00BC0FB5">
        <w:rPr>
          <w:rFonts w:hint="cs"/>
          <w:cs/>
        </w:rPr>
        <w:t>เพื่อดาวน์โหลดไฟล์มาไว้ในเครื่อง</w:t>
      </w:r>
    </w:p>
    <w:p w14:paraId="02C6BC4B" w14:textId="642CBF77" w:rsidR="00D653E0" w:rsidRDefault="00D653E0" w:rsidP="00A421E0">
      <w:r>
        <w:rPr>
          <w:noProof/>
        </w:rPr>
        <w:drawing>
          <wp:inline distT="0" distB="0" distL="0" distR="0" wp14:anchorId="26C0BD6D" wp14:editId="6ED48567">
            <wp:extent cx="5279800" cy="2512060"/>
            <wp:effectExtent l="0" t="0" r="0" b="0"/>
            <wp:docPr id="708" name="Picture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Picture 708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8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B564" w14:textId="2EB2979F" w:rsidR="00564409" w:rsidRDefault="00BC0FB5" w:rsidP="00BC0FB5">
      <w:pPr>
        <w:pStyle w:val="Caption"/>
      </w:pPr>
      <w:r w:rsidRPr="00BC0FB5">
        <w:rPr>
          <w:b/>
          <w:bCs/>
          <w:cs/>
        </w:rPr>
        <w:t xml:space="preserve">ภาพที่ </w:t>
      </w:r>
      <w:r w:rsidRPr="00BC0FB5">
        <w:rPr>
          <w:b/>
          <w:bCs/>
          <w:cs/>
        </w:rPr>
        <w:fldChar w:fldCharType="begin"/>
      </w:r>
      <w:r w:rsidRPr="00BC0FB5">
        <w:rPr>
          <w:b/>
          <w:bCs/>
          <w:cs/>
        </w:rPr>
        <w:instrText xml:space="preserve"> </w:instrText>
      </w:r>
      <w:r w:rsidRPr="00BC0FB5">
        <w:rPr>
          <w:b/>
          <w:bCs/>
        </w:rPr>
        <w:instrText xml:space="preserve">SEQ </w:instrText>
      </w:r>
      <w:r w:rsidRPr="00BC0FB5">
        <w:rPr>
          <w:b/>
          <w:bCs/>
          <w:cs/>
        </w:rPr>
        <w:instrText xml:space="preserve">ภาพที่ </w:instrText>
      </w:r>
      <w:r w:rsidRPr="00BC0FB5">
        <w:rPr>
          <w:b/>
          <w:bCs/>
        </w:rPr>
        <w:instrText>\* ARABIC</w:instrText>
      </w:r>
      <w:r w:rsidRPr="00BC0FB5">
        <w:rPr>
          <w:b/>
          <w:bCs/>
          <w:cs/>
        </w:rPr>
        <w:instrText xml:space="preserve"> </w:instrText>
      </w:r>
      <w:r w:rsidRPr="00BC0FB5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67</w:t>
      </w:r>
      <w:r w:rsidRPr="00BC0FB5">
        <w:rPr>
          <w:b/>
          <w:bCs/>
          <w:cs/>
        </w:rPr>
        <w:fldChar w:fldCharType="end"/>
      </w:r>
      <w:r w:rsidRPr="00BC0FB5">
        <w:rPr>
          <w:rFonts w:hint="cs"/>
          <w:b/>
          <w:bCs/>
          <w:cs/>
        </w:rPr>
        <w:t xml:space="preserve"> </w:t>
      </w:r>
      <w:bookmarkStart w:id="149" w:name="_Toc129788589"/>
      <w:r>
        <w:rPr>
          <w:rFonts w:hint="cs"/>
          <w:cs/>
        </w:rPr>
        <w:t xml:space="preserve">ดาวน์โหลด </w:t>
      </w:r>
      <w:r>
        <w:t xml:space="preserve">Repository </w:t>
      </w:r>
      <w:r>
        <w:rPr>
          <w:rFonts w:hint="cs"/>
          <w:cs/>
        </w:rPr>
        <w:t xml:space="preserve">ด้วยคำสั่ง </w:t>
      </w:r>
      <w:r>
        <w:t>git clone</w:t>
      </w:r>
      <w:bookmarkEnd w:id="149"/>
    </w:p>
    <w:p w14:paraId="4BC24B4D" w14:textId="77777777" w:rsidR="001C1FE5" w:rsidRPr="001C1FE5" w:rsidRDefault="001C1FE5" w:rsidP="001C1FE5"/>
    <w:p w14:paraId="16A2C8A9" w14:textId="44DFB96A" w:rsidR="00670102" w:rsidRPr="00CD5F71" w:rsidRDefault="00965530" w:rsidP="00A421E0">
      <w:pPr>
        <w:pStyle w:val="Style1"/>
        <w:rPr>
          <w:cs/>
        </w:rPr>
      </w:pPr>
      <w:r>
        <w:t>1</w:t>
      </w:r>
      <w:r w:rsidR="00670102">
        <w:t xml:space="preserve">.2 </w:t>
      </w:r>
      <w:r w:rsidR="00851B57">
        <w:rPr>
          <w:rFonts w:hint="cs"/>
          <w:cs/>
        </w:rPr>
        <w:t xml:space="preserve">บันทึกไฟล์ข้อมูลบริษัทนามสกุล </w:t>
      </w:r>
      <w:r w:rsidR="00851B57">
        <w:t xml:space="preserve">.csv </w:t>
      </w:r>
      <w:r w:rsidR="00851B57">
        <w:rPr>
          <w:rFonts w:hint="cs"/>
          <w:cs/>
        </w:rPr>
        <w:t xml:space="preserve">ในโฟลเดอร์ </w:t>
      </w:r>
      <w:proofErr w:type="spellStart"/>
      <w:r w:rsidR="00851B57">
        <w:t>data_csv</w:t>
      </w:r>
      <w:proofErr w:type="spellEnd"/>
    </w:p>
    <w:p w14:paraId="1B399CA1" w14:textId="497756B9" w:rsidR="00670102" w:rsidRDefault="00670102" w:rsidP="00A421E0">
      <w:pPr>
        <w:jc w:val="center"/>
      </w:pPr>
      <w:r w:rsidRPr="00AE1BFB">
        <w:rPr>
          <w:noProof/>
          <w:cs/>
          <w:lang w:eastAsia="en-U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A8198F8" wp14:editId="0246C91C">
                <wp:simplePos x="0" y="0"/>
                <wp:positionH relativeFrom="column">
                  <wp:posOffset>2341880</wp:posOffset>
                </wp:positionH>
                <wp:positionV relativeFrom="paragraph">
                  <wp:posOffset>1497330</wp:posOffset>
                </wp:positionV>
                <wp:extent cx="234315" cy="287020"/>
                <wp:effectExtent l="0" t="0" r="0" b="0"/>
                <wp:wrapNone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B4277" w14:textId="77777777" w:rsidR="00670102" w:rsidRDefault="00670102" w:rsidP="006701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198F8" id="Text Box 185" o:spid="_x0000_s1028" type="#_x0000_t202" style="position:absolute;left:0;text-align:left;margin-left:184.4pt;margin-top:117.9pt;width:18.45pt;height:22.6pt;z-index:251888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" filled="f" stroked="f" strokeweight=".5pt">
                <v:textbox>
                  <w:txbxContent>
                    <w:p w14:paraId="737B4277" w14:textId="77777777" w:rsidR="00670102" w:rsidRDefault="00670102" w:rsidP="00670102"/>
                  </w:txbxContent>
                </v:textbox>
              </v:shape>
            </w:pict>
          </mc:Fallback>
        </mc:AlternateContent>
      </w:r>
      <w:r w:rsidR="00851B57">
        <w:rPr>
          <w:noProof/>
        </w:rPr>
        <w:drawing>
          <wp:inline distT="0" distB="0" distL="0" distR="0" wp14:anchorId="7D248825" wp14:editId="3ED671F9">
            <wp:extent cx="5600700" cy="2973705"/>
            <wp:effectExtent l="0" t="0" r="0" b="0"/>
            <wp:docPr id="736" name="Picture 7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Picture 736" descr="Graphical user interface, text, application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8612" w14:textId="41F6507D" w:rsidR="00851B57" w:rsidRDefault="00851B57" w:rsidP="00A421E0">
      <w:pPr>
        <w:pStyle w:val="Caption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68</w:t>
      </w:r>
      <w:r w:rsidRPr="00851B5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50" w:name="_Toc129788590"/>
      <w:r>
        <w:rPr>
          <w:rFonts w:hint="cs"/>
          <w:cs/>
        </w:rPr>
        <w:t>แสดงการบันทึกไฟล์ข้อมูลบริษัทในโฟลเดอร์</w:t>
      </w:r>
      <w:bookmarkEnd w:id="150"/>
    </w:p>
    <w:p w14:paraId="31FC4696" w14:textId="77777777" w:rsidR="00851B57" w:rsidRPr="00851B57" w:rsidRDefault="00851B57" w:rsidP="00A421E0"/>
    <w:p w14:paraId="2B8E08AD" w14:textId="6E41691F" w:rsidR="00670102" w:rsidRDefault="00965530" w:rsidP="00A421E0">
      <w:pPr>
        <w:pStyle w:val="Style1"/>
      </w:pPr>
      <w:r>
        <w:lastRenderedPageBreak/>
        <w:t>1</w:t>
      </w:r>
      <w:r w:rsidR="00670102">
        <w:t xml:space="preserve">.3 </w:t>
      </w:r>
      <w:r w:rsidR="00851B57">
        <w:rPr>
          <w:rFonts w:hint="cs"/>
          <w:cs/>
        </w:rPr>
        <w:t xml:space="preserve">เปิดไฟล์ </w:t>
      </w:r>
      <w:r w:rsidR="00851B57">
        <w:t xml:space="preserve">clustering.py </w:t>
      </w:r>
      <w:r w:rsidR="00851B57">
        <w:rPr>
          <w:rFonts w:hint="cs"/>
          <w:cs/>
        </w:rPr>
        <w:t xml:space="preserve">ในโปรแกรม </w:t>
      </w:r>
      <w:r w:rsidR="00851B57">
        <w:t>Text editor</w:t>
      </w:r>
    </w:p>
    <w:p w14:paraId="0C3A9F96" w14:textId="16084BBF" w:rsidR="00670102" w:rsidRDefault="00851B57" w:rsidP="00A421E0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6F28197" wp14:editId="574E9442">
            <wp:extent cx="5600638" cy="3402965"/>
            <wp:effectExtent l="0" t="0" r="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01D4" w14:textId="49BAEA92" w:rsidR="00670102" w:rsidRDefault="00851B57" w:rsidP="00A421E0">
      <w:pPr>
        <w:pStyle w:val="Caption"/>
        <w:rPr>
          <w:rFonts w:hint="cs"/>
          <w:cs/>
        </w:rPr>
      </w:pPr>
      <w:r w:rsidRPr="001C1FE5">
        <w:rPr>
          <w:b/>
          <w:bCs/>
          <w:cs/>
        </w:rPr>
        <w:t xml:space="preserve">ภาพที่ </w:t>
      </w:r>
      <w:r w:rsidR="00000000" w:rsidRPr="001C1FE5">
        <w:rPr>
          <w:b/>
          <w:bCs/>
        </w:rPr>
        <w:fldChar w:fldCharType="begin"/>
      </w:r>
      <w:r w:rsidR="00000000" w:rsidRPr="001C1FE5">
        <w:rPr>
          <w:b/>
          <w:bCs/>
        </w:rPr>
        <w:instrText xml:space="preserve"> SEQ </w:instrText>
      </w:r>
      <w:r w:rsidR="00000000" w:rsidRPr="001C1FE5">
        <w:rPr>
          <w:b/>
          <w:bCs/>
          <w:cs/>
        </w:rPr>
        <w:instrText xml:space="preserve">ภาพที่ </w:instrText>
      </w:r>
      <w:r w:rsidR="00000000" w:rsidRPr="001C1FE5">
        <w:rPr>
          <w:b/>
          <w:bCs/>
        </w:rPr>
        <w:instrText xml:space="preserve">\* ARABIC </w:instrText>
      </w:r>
      <w:r w:rsidR="00000000" w:rsidRPr="001C1FE5">
        <w:rPr>
          <w:b/>
          <w:bCs/>
        </w:rPr>
        <w:fldChar w:fldCharType="separate"/>
      </w:r>
      <w:r w:rsidR="003867D2">
        <w:rPr>
          <w:b/>
          <w:bCs/>
          <w:noProof/>
        </w:rPr>
        <w:t>69</w:t>
      </w:r>
      <w:r w:rsidR="00000000" w:rsidRPr="001C1FE5">
        <w:rPr>
          <w:b/>
          <w:bCs/>
          <w:noProof/>
        </w:rPr>
        <w:fldChar w:fldCharType="end"/>
      </w:r>
      <w:r>
        <w:t xml:space="preserve"> </w:t>
      </w:r>
      <w:bookmarkStart w:id="151" w:name="_Toc129788591"/>
      <w:r w:rsidR="001C1FE5">
        <w:rPr>
          <w:rFonts w:hint="cs"/>
          <w:cs/>
        </w:rPr>
        <w:t>โค้ดคำสั่งใน</w:t>
      </w:r>
      <w:r>
        <w:rPr>
          <w:rFonts w:hint="cs"/>
          <w:cs/>
        </w:rPr>
        <w:t xml:space="preserve">ไฟล์ </w:t>
      </w:r>
      <w:r>
        <w:t>clustering.py</w:t>
      </w:r>
      <w:r w:rsidR="001C1FE5">
        <w:t xml:space="preserve"> </w:t>
      </w:r>
      <w:r w:rsidR="001C1FE5">
        <w:rPr>
          <w:rFonts w:hint="cs"/>
          <w:cs/>
        </w:rPr>
        <w:t>ใช้ในการจัดกลุ่มข้อมูล</w:t>
      </w:r>
      <w:bookmarkEnd w:id="151"/>
    </w:p>
    <w:p w14:paraId="682CC48E" w14:textId="77777777" w:rsidR="00564409" w:rsidRPr="00C33136" w:rsidRDefault="00564409" w:rsidP="00A421E0">
      <w:pPr>
        <w:pStyle w:val="ListParagraph"/>
        <w:tabs>
          <w:tab w:val="left" w:pos="1134"/>
        </w:tabs>
        <w:spacing w:line="276" w:lineRule="auto"/>
        <w:ind w:left="0"/>
        <w:rPr>
          <w:rFonts w:hint="cs"/>
        </w:rPr>
      </w:pPr>
    </w:p>
    <w:p w14:paraId="3497EEAB" w14:textId="0382F8EB" w:rsidR="00670102" w:rsidRPr="00CD5F71" w:rsidRDefault="00965530" w:rsidP="00A421E0">
      <w:pPr>
        <w:pStyle w:val="Style1"/>
      </w:pPr>
      <w:r>
        <w:t>1</w:t>
      </w:r>
      <w:r w:rsidR="00C33136">
        <w:t xml:space="preserve">.4 </w:t>
      </w:r>
      <w:r w:rsidR="00C33136">
        <w:rPr>
          <w:rFonts w:hint="cs"/>
          <w:cs/>
        </w:rPr>
        <w:t>ทำการ</w:t>
      </w:r>
      <w:r w:rsidR="00B42A39">
        <w:rPr>
          <w:rFonts w:hint="cs"/>
          <w:cs/>
        </w:rPr>
        <w:t>กำหนดจำนวนของกลุ่มข้อมูลที่</w:t>
      </w:r>
      <w:r w:rsidR="006B0359">
        <w:rPr>
          <w:rFonts w:hint="cs"/>
          <w:cs/>
        </w:rPr>
        <w:t>ต้องการลงใน</w:t>
      </w:r>
      <w:r w:rsidR="00B42A39">
        <w:rPr>
          <w:rFonts w:hint="cs"/>
          <w:cs/>
        </w:rPr>
        <w:t xml:space="preserve">ตัวแปร </w:t>
      </w:r>
      <w:r w:rsidR="00B42A39">
        <w:t>k</w:t>
      </w:r>
      <w:r w:rsidR="006B0359">
        <w:rPr>
          <w:rFonts w:hint="cs"/>
          <w:cs/>
        </w:rPr>
        <w:t xml:space="preserve"> </w:t>
      </w:r>
    </w:p>
    <w:p w14:paraId="2F2375FC" w14:textId="77777777" w:rsidR="00B42A39" w:rsidRDefault="00B42A39" w:rsidP="00A421E0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B5DA9A0" wp14:editId="1BCC0B53">
            <wp:extent cx="5040000" cy="2295617"/>
            <wp:effectExtent l="0" t="0" r="0" b="0"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73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20B5" w14:textId="6D317F54" w:rsidR="00B42A39" w:rsidRDefault="00B42A39" w:rsidP="00A421E0">
      <w:pPr>
        <w:pStyle w:val="Caption"/>
        <w:rPr>
          <w:rFonts w:hint="cs"/>
        </w:rPr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70</w:t>
      </w:r>
      <w:r w:rsidRPr="00851B57">
        <w:rPr>
          <w:b/>
          <w:bCs/>
          <w:cs/>
        </w:rPr>
        <w:fldChar w:fldCharType="end"/>
      </w:r>
      <w:r>
        <w:t xml:space="preserve"> </w:t>
      </w:r>
      <w:bookmarkStart w:id="152" w:name="_Toc129788592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r w:rsidR="0025044F">
        <w:rPr>
          <w:rFonts w:hint="cs"/>
          <w:cs/>
        </w:rPr>
        <w:t>และการจัดกลุ่มข้อมูล</w:t>
      </w:r>
      <w:bookmarkEnd w:id="152"/>
    </w:p>
    <w:p w14:paraId="3183F9AE" w14:textId="77777777" w:rsidR="0025044F" w:rsidRPr="0025044F" w:rsidRDefault="0025044F" w:rsidP="0025044F"/>
    <w:p w14:paraId="1568D78C" w14:textId="1285A268" w:rsidR="006B0359" w:rsidRPr="006B0359" w:rsidRDefault="006B0359" w:rsidP="006B0359"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 xml:space="preserve">62 </w:t>
      </w:r>
      <w:r>
        <w:rPr>
          <w:rFonts w:hint="cs"/>
          <w:cs/>
        </w:rPr>
        <w:t>แสดงการจัดกลุ่มข้อมูลด้วยเคมีนท์ (</w:t>
      </w:r>
      <w:r>
        <w:t>K-Means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โดยการที่กำหนดจำนวนกลุ่มข้อมูลที่ต้องการลงในตัวแปร </w:t>
      </w:r>
      <w:r>
        <w:t xml:space="preserve">k </w:t>
      </w:r>
      <w:r>
        <w:rPr>
          <w:rFonts w:hint="cs"/>
          <w:cs/>
        </w:rPr>
        <w:t xml:space="preserve">จากนั้นทำการจัดกลุ่มข้อมูลด้วยฟังก์ชัน </w:t>
      </w:r>
      <w:proofErr w:type="spellStart"/>
      <w:r>
        <w:t>KMeans</w:t>
      </w:r>
      <w:proofErr w:type="spellEnd"/>
      <w:r>
        <w:t xml:space="preserve"> </w:t>
      </w:r>
      <w:r>
        <w:rPr>
          <w:rFonts w:hint="cs"/>
          <w:cs/>
        </w:rPr>
        <w:t xml:space="preserve">และคืนค่ากลับมายังตัวแปร </w:t>
      </w:r>
      <w:proofErr w:type="spellStart"/>
      <w:r>
        <w:t>kmeans</w:t>
      </w:r>
      <w:proofErr w:type="spellEnd"/>
      <w:r>
        <w:t xml:space="preserve"> </w:t>
      </w:r>
      <w:r>
        <w:rPr>
          <w:rFonts w:hint="cs"/>
          <w:cs/>
        </w:rPr>
        <w:t xml:space="preserve">และเก็บป้ายชื่อของกลุ่มลงในตัวแปร </w:t>
      </w:r>
      <w:r>
        <w:t>clusters</w:t>
      </w:r>
    </w:p>
    <w:p w14:paraId="3E175081" w14:textId="1F783F14" w:rsidR="00C33136" w:rsidRDefault="003D744E" w:rsidP="003D744E">
      <w:pPr>
        <w:spacing w:after="160" w:line="259" w:lineRule="auto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  <w:r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  <w:br w:type="page"/>
      </w:r>
    </w:p>
    <w:p w14:paraId="10AB412E" w14:textId="7033F952" w:rsidR="00C33136" w:rsidRDefault="00965530" w:rsidP="00A421E0">
      <w:pPr>
        <w:pStyle w:val="Style1"/>
      </w:pPr>
      <w:r>
        <w:lastRenderedPageBreak/>
        <w:t>1</w:t>
      </w:r>
      <w:r w:rsidR="00C33136">
        <w:t xml:space="preserve">.5 </w:t>
      </w:r>
      <w:r w:rsidR="003621CD">
        <w:rPr>
          <w:rFonts w:hint="cs"/>
          <w:cs/>
        </w:rPr>
        <w:t>เรียกใช้ไฟล์เพื่อทำการจัดกลุ่มข้อมูล</w:t>
      </w:r>
    </w:p>
    <w:p w14:paraId="5E941FD7" w14:textId="0F92A0AA" w:rsidR="00C33136" w:rsidRPr="00E126B0" w:rsidRDefault="00444F6D" w:rsidP="00A421E0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3299062" wp14:editId="7466710D">
            <wp:extent cx="5040000" cy="2397966"/>
            <wp:effectExtent l="0" t="0" r="0" b="0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9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B059" w14:textId="748991A1" w:rsidR="00660E54" w:rsidRDefault="00444F6D" w:rsidP="00A421E0">
      <w:pPr>
        <w:pStyle w:val="Caption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71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53" w:name="_Toc129788593"/>
      <w:r>
        <w:rPr>
          <w:rFonts w:hint="cs"/>
          <w:cs/>
        </w:rPr>
        <w:t xml:space="preserve">แสดงการรันคำสั่งจัดกลุ่มข้อมูลใน </w:t>
      </w:r>
      <w:r>
        <w:t>Terminal</w:t>
      </w:r>
      <w:bookmarkEnd w:id="153"/>
    </w:p>
    <w:p w14:paraId="05643E42" w14:textId="77777777" w:rsidR="00444F6D" w:rsidRPr="00444F6D" w:rsidRDefault="00444F6D" w:rsidP="00A421E0"/>
    <w:p w14:paraId="477D473A" w14:textId="56ADEDF7" w:rsidR="00132C76" w:rsidRDefault="00965530" w:rsidP="00A421E0">
      <w:pPr>
        <w:pStyle w:val="Style1"/>
      </w:pPr>
      <w:r>
        <w:t>1</w:t>
      </w:r>
      <w:r w:rsidR="00132C76">
        <w:t>.</w:t>
      </w:r>
      <w:r w:rsidR="002A6499">
        <w:t>6</w:t>
      </w:r>
      <w:r w:rsidR="00132C76">
        <w:t xml:space="preserve"> </w:t>
      </w:r>
      <w:r w:rsidR="00444F6D">
        <w:rPr>
          <w:rFonts w:hint="cs"/>
          <w:cs/>
        </w:rPr>
        <w:t xml:space="preserve">ได้ไฟล์ </w:t>
      </w:r>
      <w:r w:rsidR="00444F6D">
        <w:t>clustered_company.csv</w:t>
      </w:r>
      <w:r w:rsidR="00444F6D">
        <w:rPr>
          <w:rFonts w:hint="cs"/>
          <w:cs/>
        </w:rPr>
        <w:t xml:space="preserve"> ในโฟลเดอร์ </w:t>
      </w:r>
      <w:r w:rsidR="00444F6D">
        <w:t>document</w:t>
      </w:r>
      <w:r w:rsidR="002111BF">
        <w:rPr>
          <w:rFonts w:hint="cs"/>
          <w:cs/>
        </w:rPr>
        <w:t xml:space="preserve"> ที่เป็นผลลัพธ์การจัดกลุ่มข้อมูล</w:t>
      </w:r>
    </w:p>
    <w:p w14:paraId="2E90F338" w14:textId="01A70A4B" w:rsidR="00670102" w:rsidRPr="00E126B0" w:rsidRDefault="00444F6D" w:rsidP="00A421E0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004282B1" wp14:editId="3483BDDA">
            <wp:extent cx="5600700" cy="3402965"/>
            <wp:effectExtent l="0" t="0" r="0" b="0"/>
            <wp:docPr id="740" name="Picture 7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DDCF" w14:textId="79CFB492" w:rsidR="005C5A66" w:rsidRDefault="00444F6D" w:rsidP="00A421E0">
      <w:pPr>
        <w:pStyle w:val="Caption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72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154" w:name="_Toc129788594"/>
      <w:r>
        <w:rPr>
          <w:rFonts w:hint="cs"/>
          <w:cs/>
        </w:rPr>
        <w:t xml:space="preserve">แสดงไฟล์ </w:t>
      </w:r>
      <w:r>
        <w:t>clustered_company.csv</w:t>
      </w:r>
      <w:bookmarkEnd w:id="154"/>
      <w:r>
        <w:t xml:space="preserve"> </w:t>
      </w:r>
    </w:p>
    <w:p w14:paraId="458BE2AF" w14:textId="22843941" w:rsidR="00444F6D" w:rsidRPr="00444F6D" w:rsidRDefault="0053031D" w:rsidP="0053031D">
      <w:pPr>
        <w:spacing w:after="160" w:line="259" w:lineRule="auto"/>
        <w:rPr>
          <w:rFonts w:hint="cs"/>
          <w:cs/>
        </w:rPr>
      </w:pPr>
      <w:r>
        <w:rPr>
          <w:cs/>
        </w:rPr>
        <w:br w:type="page"/>
      </w:r>
    </w:p>
    <w:p w14:paraId="5E259621" w14:textId="420C83A4" w:rsidR="002A6499" w:rsidRDefault="0093321E" w:rsidP="00A421E0">
      <w:pPr>
        <w:pStyle w:val="Heading2"/>
      </w:pPr>
      <w:bookmarkStart w:id="155" w:name="_Toc104559368"/>
      <w:bookmarkStart w:id="156" w:name="_Toc105063146"/>
      <w:bookmarkStart w:id="157" w:name="_Toc129250974"/>
      <w:r>
        <w:lastRenderedPageBreak/>
        <w:t>2</w:t>
      </w:r>
      <w:r w:rsidR="00C46B4A">
        <w:t xml:space="preserve">. </w:t>
      </w:r>
      <w:r w:rsidR="001B385A">
        <w:rPr>
          <w:rFonts w:hint="cs"/>
          <w:cs/>
        </w:rPr>
        <w:t>การ</w:t>
      </w:r>
      <w:r w:rsidR="009028D1">
        <w:rPr>
          <w:rFonts w:hint="cs"/>
          <w:cs/>
        </w:rPr>
        <w:t>สร้าง</w:t>
      </w:r>
      <w:r w:rsidR="001B385A">
        <w:rPr>
          <w:rFonts w:hint="cs"/>
          <w:cs/>
        </w:rPr>
        <w:t>คล</w:t>
      </w:r>
      <w:proofErr w:type="spellStart"/>
      <w:r w:rsidR="001B385A">
        <w:rPr>
          <w:rFonts w:hint="cs"/>
          <w:cs/>
        </w:rPr>
        <w:t>ัสเต</w:t>
      </w:r>
      <w:proofErr w:type="spellEnd"/>
      <w:r w:rsidR="001B385A">
        <w:rPr>
          <w:rFonts w:hint="cs"/>
          <w:cs/>
        </w:rPr>
        <w:t>อร์</w:t>
      </w:r>
      <w:r w:rsidR="00911467">
        <w:t xml:space="preserve"> (Cluster) </w:t>
      </w:r>
      <w:r w:rsidR="001B385A">
        <w:rPr>
          <w:rFonts w:hint="cs"/>
          <w:cs/>
        </w:rPr>
        <w:t>ของฐานข้อมูลมองโกดีบี (</w:t>
      </w:r>
      <w:r w:rsidR="001B385A">
        <w:t>MongoDB</w:t>
      </w:r>
      <w:r w:rsidR="001B385A">
        <w:rPr>
          <w:rFonts w:hint="cs"/>
          <w:cs/>
        </w:rPr>
        <w:t>)</w:t>
      </w:r>
      <w:r w:rsidR="001B385A">
        <w:t xml:space="preserve"> </w:t>
      </w:r>
      <w:r w:rsidR="001B385A">
        <w:rPr>
          <w:rFonts w:hint="cs"/>
          <w:cs/>
        </w:rPr>
        <w:t>บนเว็บไซต์</w:t>
      </w:r>
      <w:bookmarkEnd w:id="155"/>
      <w:bookmarkEnd w:id="156"/>
      <w:bookmarkEnd w:id="157"/>
    </w:p>
    <w:p w14:paraId="2F90CC62" w14:textId="744899DD" w:rsidR="0089473D" w:rsidRPr="0089473D" w:rsidRDefault="00965530" w:rsidP="006F7992">
      <w:pPr>
        <w:pStyle w:val="Style1"/>
        <w:rPr>
          <w:rFonts w:hint="cs"/>
        </w:rPr>
      </w:pPr>
      <w:r>
        <w:t>2</w:t>
      </w:r>
      <w:r w:rsidR="004D3DE5">
        <w:t xml:space="preserve">.1 </w:t>
      </w:r>
      <w:r w:rsidR="0089473D">
        <w:rPr>
          <w:rFonts w:hint="cs"/>
          <w:cs/>
        </w:rPr>
        <w:t xml:space="preserve">การใช้งาน </w:t>
      </w:r>
      <w:r w:rsidR="0089473D">
        <w:t xml:space="preserve">Cloud MongoDB </w:t>
      </w:r>
      <w:r w:rsidR="0089473D">
        <w:rPr>
          <w:rFonts w:hint="cs"/>
          <w:cs/>
        </w:rPr>
        <w:t xml:space="preserve">เข้าเว็บไซต์ </w:t>
      </w:r>
      <w:hyperlink r:id="rId115" w:history="1">
        <w:r w:rsidR="0089473D" w:rsidRPr="005852A9">
          <w:rPr>
            <w:rStyle w:val="Hyperlink"/>
          </w:rPr>
          <w:t>https://www.mongodb.com/</w:t>
        </w:r>
      </w:hyperlink>
      <w:r w:rsidR="0089473D">
        <w:rPr>
          <w:rFonts w:hint="cs"/>
          <w:cs/>
        </w:rPr>
        <w:t xml:space="preserve"> จากนั้นเข้าสู่ระบบ</w:t>
      </w:r>
    </w:p>
    <w:p w14:paraId="27C9653F" w14:textId="7ED2D49F" w:rsidR="00770C46" w:rsidRDefault="00965530" w:rsidP="00A421E0">
      <w:pPr>
        <w:pStyle w:val="Style1"/>
      </w:pPr>
      <w:r>
        <w:t>2</w:t>
      </w:r>
      <w:r w:rsidR="00B45313">
        <w:t xml:space="preserve">.2 </w:t>
      </w:r>
      <w:r w:rsidR="0089473D">
        <w:rPr>
          <w:rFonts w:hint="cs"/>
          <w:cs/>
        </w:rPr>
        <w:t>สร้าง</w:t>
      </w:r>
      <w:r w:rsidR="000357E9">
        <w:t xml:space="preserve"> Cluster </w:t>
      </w:r>
      <w:r w:rsidR="0089473D">
        <w:rPr>
          <w:rFonts w:hint="cs"/>
          <w:cs/>
        </w:rPr>
        <w:t xml:space="preserve">โดยการกดปุ่ม </w:t>
      </w:r>
      <w:r w:rsidR="003E6C79">
        <w:t>Build a Database</w:t>
      </w:r>
    </w:p>
    <w:p w14:paraId="1180A1EB" w14:textId="3B7D78F0" w:rsidR="00B45313" w:rsidRDefault="0089473D" w:rsidP="00A421E0">
      <w:pPr>
        <w:pStyle w:val="Style1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F02C5E6" wp14:editId="5F8B72E5">
            <wp:extent cx="5040000" cy="3062320"/>
            <wp:effectExtent l="0" t="0" r="0" b="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Picture 742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1C3A" w14:textId="30B77662" w:rsidR="006F7992" w:rsidRDefault="006F7992" w:rsidP="006F7992">
      <w:pPr>
        <w:pStyle w:val="Caption"/>
      </w:pPr>
      <w:r w:rsidRPr="006F7992">
        <w:rPr>
          <w:b/>
          <w:bCs/>
          <w:cs/>
        </w:rPr>
        <w:t xml:space="preserve">ภาพที่ </w:t>
      </w:r>
      <w:r w:rsidRPr="006F7992">
        <w:rPr>
          <w:b/>
          <w:bCs/>
          <w:cs/>
        </w:rPr>
        <w:fldChar w:fldCharType="begin"/>
      </w:r>
      <w:r w:rsidRPr="006F7992">
        <w:rPr>
          <w:b/>
          <w:bCs/>
          <w:cs/>
        </w:rPr>
        <w:instrText xml:space="preserve"> </w:instrText>
      </w:r>
      <w:r w:rsidRPr="006F7992">
        <w:rPr>
          <w:b/>
          <w:bCs/>
        </w:rPr>
        <w:instrText xml:space="preserve">SEQ </w:instrText>
      </w:r>
      <w:r w:rsidRPr="006F7992">
        <w:rPr>
          <w:b/>
          <w:bCs/>
          <w:cs/>
        </w:rPr>
        <w:instrText xml:space="preserve">ภาพที่ </w:instrText>
      </w:r>
      <w:r w:rsidRPr="006F7992">
        <w:rPr>
          <w:b/>
          <w:bCs/>
        </w:rPr>
        <w:instrText>\* ARABIC</w:instrText>
      </w:r>
      <w:r w:rsidRPr="006F7992">
        <w:rPr>
          <w:b/>
          <w:bCs/>
          <w:cs/>
        </w:rPr>
        <w:instrText xml:space="preserve"> </w:instrText>
      </w:r>
      <w:r w:rsidRPr="006F7992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73</w:t>
      </w:r>
      <w:r w:rsidRPr="006F7992">
        <w:rPr>
          <w:b/>
          <w:bCs/>
          <w:cs/>
        </w:rPr>
        <w:fldChar w:fldCharType="end"/>
      </w:r>
      <w:r w:rsidRPr="006F7992">
        <w:rPr>
          <w:rFonts w:hint="cs"/>
          <w:b/>
          <w:bCs/>
          <w:cs/>
        </w:rPr>
        <w:t xml:space="preserve"> </w:t>
      </w:r>
      <w:bookmarkStart w:id="158" w:name="_Toc129788595"/>
      <w:r>
        <w:rPr>
          <w:rFonts w:hint="cs"/>
          <w:cs/>
        </w:rPr>
        <w:t>แสดงหน้าการจัดการ</w:t>
      </w:r>
      <w:r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58"/>
    </w:p>
    <w:p w14:paraId="617A01BA" w14:textId="77777777" w:rsidR="006F7992" w:rsidRPr="006F7992" w:rsidRDefault="006F7992" w:rsidP="006F7992">
      <w:pPr>
        <w:rPr>
          <w:rFonts w:hint="cs"/>
        </w:rPr>
      </w:pPr>
    </w:p>
    <w:p w14:paraId="521C7509" w14:textId="6481B6A4" w:rsidR="00B45313" w:rsidRDefault="00965530" w:rsidP="00A421E0">
      <w:pPr>
        <w:pStyle w:val="Style1"/>
        <w:rPr>
          <w:rFonts w:hint="cs"/>
          <w:cs/>
        </w:rPr>
      </w:pPr>
      <w:r>
        <w:t>2</w:t>
      </w:r>
      <w:r w:rsidR="00770C46">
        <w:t xml:space="preserve">.3 </w:t>
      </w:r>
      <w:r w:rsidR="009028D1">
        <w:rPr>
          <w:rFonts w:hint="cs"/>
          <w:cs/>
        </w:rPr>
        <w:t>เลือกการตั้งค่าของ</w:t>
      </w:r>
      <w:r w:rsidR="00AD0050">
        <w:t xml:space="preserve"> Cluster </w:t>
      </w:r>
      <w:r w:rsidR="009028D1">
        <w:rPr>
          <w:rFonts w:hint="cs"/>
          <w:cs/>
        </w:rPr>
        <w:t xml:space="preserve">และตั้งชื่อ จากนั้นกดปุ่ม </w:t>
      </w:r>
      <w:r w:rsidR="009028D1">
        <w:t xml:space="preserve">Create </w:t>
      </w:r>
      <w:r w:rsidR="009028D1">
        <w:rPr>
          <w:rFonts w:hint="cs"/>
          <w:cs/>
        </w:rPr>
        <w:t>เพื่อสร้างฐานข้อมูล</w:t>
      </w:r>
      <w:r w:rsidR="006F7992">
        <w:rPr>
          <w:rFonts w:hint="cs"/>
          <w:cs/>
        </w:rPr>
        <w:t xml:space="preserve">โดยที่เลือกผู้ให้บริการเป็น </w:t>
      </w:r>
      <w:r w:rsidR="006F7992">
        <w:t xml:space="preserve">AWS </w:t>
      </w:r>
      <w:proofErr w:type="gramStart"/>
      <w:r w:rsidR="006F7992">
        <w:rPr>
          <w:rFonts w:hint="cs"/>
          <w:cs/>
        </w:rPr>
        <w:t>และเลือกภูมิภาคเป็นประเทศสิงคโปร์</w:t>
      </w:r>
      <w:proofErr w:type="gramEnd"/>
    </w:p>
    <w:p w14:paraId="275FA088" w14:textId="69B2633E" w:rsidR="000A6B6B" w:rsidRDefault="009028D1" w:rsidP="006F7992">
      <w:pPr>
        <w:tabs>
          <w:tab w:val="left" w:pos="1104"/>
          <w:tab w:val="left" w:pos="3600"/>
        </w:tabs>
        <w:jc w:val="center"/>
      </w:pPr>
      <w:r>
        <w:rPr>
          <w:noProof/>
        </w:rPr>
        <w:drawing>
          <wp:inline distT="0" distB="0" distL="0" distR="0" wp14:anchorId="51874D2A" wp14:editId="7B962A7F">
            <wp:extent cx="5040000" cy="3062320"/>
            <wp:effectExtent l="0" t="0" r="0" b="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771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0D54" w14:textId="61514A69" w:rsidR="0093321E" w:rsidRDefault="00FE7C0B" w:rsidP="00A421E0">
      <w:pPr>
        <w:pStyle w:val="Caption"/>
      </w:pPr>
      <w:r w:rsidRPr="00FE7C0B">
        <w:rPr>
          <w:b/>
          <w:bCs/>
          <w:cs/>
        </w:rPr>
        <w:t xml:space="preserve">ภาพที่ </w:t>
      </w:r>
      <w:r w:rsidRPr="00FE7C0B">
        <w:rPr>
          <w:b/>
          <w:bCs/>
          <w:cs/>
        </w:rPr>
        <w:fldChar w:fldCharType="begin"/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</w:rPr>
        <w:instrText xml:space="preserve">SEQ </w:instrText>
      </w:r>
      <w:r w:rsidRPr="00FE7C0B">
        <w:rPr>
          <w:b/>
          <w:bCs/>
          <w:cs/>
        </w:rPr>
        <w:instrText xml:space="preserve">ภาพที่ </w:instrText>
      </w:r>
      <w:r w:rsidRPr="00FE7C0B">
        <w:rPr>
          <w:b/>
          <w:bCs/>
        </w:rPr>
        <w:instrText>\* ARABIC</w:instrText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74</w:t>
      </w:r>
      <w:r w:rsidRPr="00FE7C0B">
        <w:rPr>
          <w:b/>
          <w:bCs/>
          <w:cs/>
        </w:rPr>
        <w:fldChar w:fldCharType="end"/>
      </w:r>
      <w:r>
        <w:t xml:space="preserve"> </w:t>
      </w:r>
      <w:bookmarkStart w:id="159" w:name="_Toc129788596"/>
      <w:r>
        <w:rPr>
          <w:rFonts w:hint="cs"/>
          <w:cs/>
        </w:rPr>
        <w:t>แสดงหน้าตั้งค่าและสร้าง</w:t>
      </w:r>
      <w:r w:rsidR="00144380"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59"/>
    </w:p>
    <w:p w14:paraId="5FD5F9CB" w14:textId="2EDCBB7C" w:rsidR="003E6C79" w:rsidRDefault="003E6C79" w:rsidP="00A421E0"/>
    <w:p w14:paraId="65115C9C" w14:textId="03AF3FBA" w:rsidR="003E6C79" w:rsidRPr="003E6C79" w:rsidRDefault="003E6C79" w:rsidP="00A421E0">
      <w:r>
        <w:lastRenderedPageBreak/>
        <w:tab/>
        <w:t xml:space="preserve">2.4 </w:t>
      </w:r>
      <w:r>
        <w:rPr>
          <w:rFonts w:hint="cs"/>
          <w:cs/>
        </w:rPr>
        <w:t xml:space="preserve">สร้างบัญชีสำหรับใช้งานฐานข้อมูลตั้งค่า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จากนั้นกดปุ่ม </w:t>
      </w:r>
      <w:r>
        <w:t>Create User</w:t>
      </w:r>
    </w:p>
    <w:p w14:paraId="44CE6428" w14:textId="4AE93655" w:rsidR="003E6C79" w:rsidRDefault="003E6C79" w:rsidP="006F7992">
      <w:pPr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08674EF5" wp14:editId="6ACAC801">
            <wp:extent cx="5040000" cy="3062286"/>
            <wp:effectExtent l="0" t="0" r="0" b="0"/>
            <wp:docPr id="889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Picture 889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B4C4" w14:textId="07B49324" w:rsidR="003E6C79" w:rsidRPr="003E6C79" w:rsidRDefault="003E6C79" w:rsidP="00A421E0">
      <w:pPr>
        <w:pStyle w:val="Caption"/>
        <w:rPr>
          <w:cs/>
        </w:rPr>
      </w:pPr>
      <w:r w:rsidRPr="003E6C79">
        <w:rPr>
          <w:b/>
          <w:bCs/>
          <w:cs/>
        </w:rPr>
        <w:t xml:space="preserve">ภาพที่ </w:t>
      </w:r>
      <w:r w:rsidRPr="003E6C79">
        <w:rPr>
          <w:b/>
          <w:bCs/>
          <w:cs/>
        </w:rPr>
        <w:fldChar w:fldCharType="begin"/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</w:rPr>
        <w:instrText xml:space="preserve">SEQ </w:instrText>
      </w:r>
      <w:r w:rsidRPr="003E6C79">
        <w:rPr>
          <w:b/>
          <w:bCs/>
          <w:cs/>
        </w:rPr>
        <w:instrText xml:space="preserve">ภาพที่ </w:instrText>
      </w:r>
      <w:r w:rsidRPr="003E6C79">
        <w:rPr>
          <w:b/>
          <w:bCs/>
        </w:rPr>
        <w:instrText>\* ARABIC</w:instrText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75</w:t>
      </w:r>
      <w:r w:rsidRPr="003E6C79">
        <w:rPr>
          <w:b/>
          <w:bCs/>
          <w:cs/>
        </w:rPr>
        <w:fldChar w:fldCharType="end"/>
      </w:r>
      <w:r w:rsidRPr="003E6C79">
        <w:rPr>
          <w:b/>
          <w:bCs/>
        </w:rPr>
        <w:t xml:space="preserve"> </w:t>
      </w:r>
      <w:bookmarkStart w:id="160" w:name="_Toc129788597"/>
      <w:r>
        <w:rPr>
          <w:rFonts w:hint="cs"/>
          <w:cs/>
        </w:rPr>
        <w:t>แสดงหน้าสร้างบัญชีสำหรับจัดการฐานข้อมูล</w:t>
      </w:r>
      <w:bookmarkEnd w:id="160"/>
    </w:p>
    <w:p w14:paraId="7EA0FBDD" w14:textId="76BCDA78" w:rsidR="00FE7C0B" w:rsidRDefault="00FE7C0B" w:rsidP="00A421E0"/>
    <w:p w14:paraId="46161A77" w14:textId="2E37CF06" w:rsidR="00D14CF4" w:rsidRDefault="00D14CF4" w:rsidP="00A421E0">
      <w:r>
        <w:tab/>
        <w:t xml:space="preserve">2.4 </w:t>
      </w:r>
      <w:r>
        <w:rPr>
          <w:rFonts w:hint="cs"/>
          <w:cs/>
        </w:rPr>
        <w:t xml:space="preserve">เพิ่มรายชื่อ </w:t>
      </w:r>
      <w:r>
        <w:t xml:space="preserve">IP address </w:t>
      </w:r>
      <w:r>
        <w:rPr>
          <w:rFonts w:hint="cs"/>
          <w:cs/>
        </w:rPr>
        <w:t xml:space="preserve">ที่สามารถเชื่อมต่อฐานข้อมูลได้ (กรณีเป็น </w:t>
      </w:r>
      <w:r>
        <w:t xml:space="preserve">0.0.0.0 </w:t>
      </w:r>
      <w:r>
        <w:rPr>
          <w:rFonts w:hint="cs"/>
          <w:cs/>
        </w:rPr>
        <w:t>หมายถึงทุก</w:t>
      </w:r>
      <w:r>
        <w:t xml:space="preserve"> IP address </w:t>
      </w:r>
      <w:r>
        <w:rPr>
          <w:rFonts w:hint="cs"/>
          <w:cs/>
        </w:rPr>
        <w:t>สามารถเชื่อมต่อเข้ามาได้)</w:t>
      </w:r>
      <w:r w:rsidRPr="00D14CF4">
        <w:rPr>
          <w:noProof/>
        </w:rPr>
        <w:t xml:space="preserve"> </w:t>
      </w:r>
      <w:r>
        <w:rPr>
          <w:rFonts w:hint="cs"/>
          <w:noProof/>
          <w:cs/>
        </w:rPr>
        <w:t xml:space="preserve">จากนั้นกดปุ่ม </w:t>
      </w:r>
      <w:r>
        <w:rPr>
          <w:noProof/>
        </w:rPr>
        <w:t xml:space="preserve">Add Entry </w:t>
      </w:r>
      <w:r>
        <w:rPr>
          <w:rFonts w:hint="cs"/>
          <w:noProof/>
          <w:cs/>
        </w:rPr>
        <w:t xml:space="preserve">และปุ่ม </w:t>
      </w:r>
      <w:r>
        <w:rPr>
          <w:noProof/>
        </w:rPr>
        <w:t>Finish and Close</w:t>
      </w:r>
    </w:p>
    <w:p w14:paraId="2766D10A" w14:textId="242EF1A7" w:rsidR="00D14CF4" w:rsidRDefault="00D14CF4" w:rsidP="006F799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75A3FC02" wp14:editId="092B0E7E">
                <wp:simplePos x="0" y="0"/>
                <wp:positionH relativeFrom="column">
                  <wp:posOffset>1225224</wp:posOffset>
                </wp:positionH>
                <wp:positionV relativeFrom="paragraph">
                  <wp:posOffset>2409746</wp:posOffset>
                </wp:positionV>
                <wp:extent cx="284244" cy="71269"/>
                <wp:effectExtent l="12700" t="12700" r="8255" b="17780"/>
                <wp:wrapNone/>
                <wp:docPr id="895" name="Rectangle 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244" cy="71269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330FB1" id="Rectangle 895" o:spid="_x0000_s1026" style="position:absolute;margin-left:96.45pt;margin-top:189.75pt;width:22.4pt;height:5.6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" fillcolor="red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40256334" wp14:editId="4340091B">
            <wp:extent cx="5040000" cy="3062320"/>
            <wp:effectExtent l="0" t="0" r="0" b="0"/>
            <wp:docPr id="891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Picture 891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79CC" w14:textId="57D7CC28" w:rsidR="00D14CF4" w:rsidRDefault="00D14CF4" w:rsidP="006F7992">
      <w:pPr>
        <w:pStyle w:val="Caption"/>
      </w:pPr>
      <w:r w:rsidRPr="00D14CF4">
        <w:rPr>
          <w:b/>
          <w:bCs/>
          <w:cs/>
        </w:rPr>
        <w:t xml:space="preserve">ภาพที่ </w:t>
      </w:r>
      <w:r w:rsidRPr="00D14CF4">
        <w:rPr>
          <w:b/>
          <w:bCs/>
          <w:cs/>
        </w:rPr>
        <w:fldChar w:fldCharType="begin"/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</w:rPr>
        <w:instrText xml:space="preserve">SEQ </w:instrText>
      </w:r>
      <w:r w:rsidRPr="00D14CF4">
        <w:rPr>
          <w:b/>
          <w:bCs/>
          <w:cs/>
        </w:rPr>
        <w:instrText xml:space="preserve">ภาพที่ </w:instrText>
      </w:r>
      <w:r w:rsidRPr="00D14CF4">
        <w:rPr>
          <w:b/>
          <w:bCs/>
        </w:rPr>
        <w:instrText>\* ARABIC</w:instrText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76</w:t>
      </w:r>
      <w:r w:rsidRPr="00D14CF4">
        <w:rPr>
          <w:b/>
          <w:bCs/>
          <w:cs/>
        </w:rPr>
        <w:fldChar w:fldCharType="end"/>
      </w:r>
      <w:r>
        <w:t xml:space="preserve"> </w:t>
      </w:r>
      <w:bookmarkStart w:id="161" w:name="_Toc129788598"/>
      <w:r>
        <w:rPr>
          <w:rFonts w:hint="cs"/>
          <w:cs/>
        </w:rPr>
        <w:t xml:space="preserve">แสดงหน้าเพิ่ม </w:t>
      </w:r>
      <w:r>
        <w:t xml:space="preserve">IP address </w:t>
      </w:r>
      <w:r>
        <w:rPr>
          <w:rFonts w:hint="cs"/>
          <w:cs/>
        </w:rPr>
        <w:t>ที่สามารถเชื่อมต่อฐานข้อมูลได้</w:t>
      </w:r>
      <w:bookmarkEnd w:id="161"/>
    </w:p>
    <w:p w14:paraId="3BDFDA3E" w14:textId="33C6D992" w:rsidR="006F7992" w:rsidRDefault="006F7992" w:rsidP="006F7992"/>
    <w:p w14:paraId="6E95957F" w14:textId="77777777" w:rsidR="00A43381" w:rsidRPr="006F7992" w:rsidRDefault="00A43381" w:rsidP="006F7992">
      <w:pPr>
        <w:rPr>
          <w:cs/>
        </w:rPr>
      </w:pPr>
    </w:p>
    <w:p w14:paraId="5C84778A" w14:textId="2533C8B5" w:rsidR="00FE7C0B" w:rsidRDefault="00FE7C0B" w:rsidP="00A421E0">
      <w:pPr>
        <w:pStyle w:val="Heading2"/>
        <w:rPr>
          <w:cs/>
        </w:rPr>
      </w:pPr>
      <w:bookmarkStart w:id="162" w:name="_Toc129250975"/>
      <w:r>
        <w:lastRenderedPageBreak/>
        <w:t xml:space="preserve">3. </w:t>
      </w:r>
      <w:r w:rsidR="006D7C36">
        <w:rPr>
          <w:rFonts w:hint="cs"/>
          <w:cs/>
        </w:rPr>
        <w:t>การ</w:t>
      </w:r>
      <w:r w:rsidR="00BF5568">
        <w:rPr>
          <w:rFonts w:hint="cs"/>
          <w:cs/>
        </w:rPr>
        <w:t>สร้างฐานข้อมูล</w:t>
      </w:r>
      <w:r w:rsidR="006D7C36">
        <w:rPr>
          <w:rFonts w:hint="cs"/>
          <w:cs/>
        </w:rPr>
        <w:t>ในโปรแกร</w:t>
      </w:r>
      <w:r w:rsidR="00F87F7D">
        <w:rPr>
          <w:rFonts w:hint="cs"/>
          <w:cs/>
        </w:rPr>
        <w:t>ม</w:t>
      </w:r>
      <w:r w:rsidR="006D7C36">
        <w:rPr>
          <w:rFonts w:hint="cs"/>
          <w:cs/>
        </w:rPr>
        <w:t>มองโกดีบี (</w:t>
      </w:r>
      <w:r w:rsidR="006D7C36">
        <w:t>MongoDB</w:t>
      </w:r>
      <w:r w:rsidR="006D7C36">
        <w:rPr>
          <w:rFonts w:hint="cs"/>
          <w:cs/>
        </w:rPr>
        <w:t>)</w:t>
      </w:r>
      <w:bookmarkEnd w:id="162"/>
    </w:p>
    <w:p w14:paraId="30CEC72B" w14:textId="18F5742D" w:rsidR="00BF5568" w:rsidRDefault="00BF5568" w:rsidP="00A421E0">
      <w:r>
        <w:rPr>
          <w:cs/>
        </w:rPr>
        <w:tab/>
      </w:r>
      <w:r>
        <w:t xml:space="preserve">3.1 </w:t>
      </w:r>
      <w:r>
        <w:rPr>
          <w:rFonts w:hint="cs"/>
          <w:cs/>
        </w:rPr>
        <w:t xml:space="preserve">สร้างฐานข้อมูลและ </w:t>
      </w:r>
      <w:r>
        <w:t xml:space="preserve">Collection </w:t>
      </w:r>
      <w:r>
        <w:rPr>
          <w:rFonts w:hint="cs"/>
          <w:cs/>
        </w:rPr>
        <w:t xml:space="preserve">กดที่ชื่อ </w:t>
      </w:r>
      <w:r>
        <w:t>Cluster</w:t>
      </w:r>
    </w:p>
    <w:p w14:paraId="6D4191D0" w14:textId="38C7AD91" w:rsidR="00BF5568" w:rsidRDefault="00BF5568" w:rsidP="006F7992">
      <w:pPr>
        <w:jc w:val="center"/>
      </w:pPr>
      <w:r>
        <w:rPr>
          <w:rFonts w:hint="cs"/>
          <w:noProof/>
        </w:rPr>
        <w:drawing>
          <wp:inline distT="0" distB="0" distL="0" distR="0" wp14:anchorId="4574B60C" wp14:editId="47599A23">
            <wp:extent cx="5040000" cy="3062320"/>
            <wp:effectExtent l="0" t="0" r="0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Picture 827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3945" w14:textId="19F0D434" w:rsidR="00BF5568" w:rsidRDefault="00BF5568" w:rsidP="00A421E0">
      <w:pPr>
        <w:pStyle w:val="Caption"/>
      </w:pPr>
      <w:r w:rsidRPr="00BF5568">
        <w:rPr>
          <w:b/>
          <w:bCs/>
          <w:cs/>
        </w:rPr>
        <w:t xml:space="preserve">ภาพที่ </w:t>
      </w:r>
      <w:r w:rsidRPr="00BF5568">
        <w:rPr>
          <w:b/>
          <w:bCs/>
          <w:cs/>
        </w:rPr>
        <w:fldChar w:fldCharType="begin"/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</w:rPr>
        <w:instrText xml:space="preserve">SEQ </w:instrText>
      </w:r>
      <w:r w:rsidRPr="00BF5568">
        <w:rPr>
          <w:b/>
          <w:bCs/>
          <w:cs/>
        </w:rPr>
        <w:instrText xml:space="preserve">ภาพที่ </w:instrText>
      </w:r>
      <w:r w:rsidRPr="00BF5568">
        <w:rPr>
          <w:b/>
          <w:bCs/>
        </w:rPr>
        <w:instrText>\* ARABIC</w:instrText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77</w:t>
      </w:r>
      <w:r w:rsidRPr="00BF5568">
        <w:rPr>
          <w:b/>
          <w:bCs/>
          <w:cs/>
        </w:rPr>
        <w:fldChar w:fldCharType="end"/>
      </w:r>
      <w:r>
        <w:t xml:space="preserve"> </w:t>
      </w:r>
      <w:bookmarkStart w:id="163" w:name="_Toc129788599"/>
      <w:r>
        <w:rPr>
          <w:rFonts w:hint="cs"/>
          <w:cs/>
        </w:rPr>
        <w:t xml:space="preserve">แสดงหน้าจัดการ </w:t>
      </w:r>
      <w:r>
        <w:t>Cluster MongoDB</w:t>
      </w:r>
      <w:bookmarkEnd w:id="163"/>
    </w:p>
    <w:p w14:paraId="51DADD52" w14:textId="23943B56" w:rsidR="00BF5568" w:rsidRDefault="00931B95" w:rsidP="00A421E0">
      <w:r>
        <w:tab/>
      </w:r>
    </w:p>
    <w:p w14:paraId="08B51083" w14:textId="67B81DEB" w:rsidR="00931B95" w:rsidRDefault="00931B95" w:rsidP="00A421E0">
      <w:r>
        <w:tab/>
      </w:r>
      <w:r w:rsidR="00E72991">
        <w:t>3</w:t>
      </w:r>
      <w:r>
        <w:t xml:space="preserve">.2 </w:t>
      </w:r>
      <w:r>
        <w:rPr>
          <w:rFonts w:hint="cs"/>
          <w:cs/>
        </w:rPr>
        <w:t xml:space="preserve">กดที่แถบเมนู </w:t>
      </w:r>
      <w:r>
        <w:t xml:space="preserve">Collections </w:t>
      </w:r>
      <w:r>
        <w:rPr>
          <w:rFonts w:hint="cs"/>
          <w:cs/>
        </w:rPr>
        <w:t xml:space="preserve">และกดปุ่ม </w:t>
      </w:r>
      <w:r w:rsidR="00D85F06">
        <w:t xml:space="preserve">Add My Own Data </w:t>
      </w:r>
      <w:proofErr w:type="gramStart"/>
      <w:r w:rsidR="00D85F06">
        <w:rPr>
          <w:rFonts w:hint="cs"/>
          <w:cs/>
        </w:rPr>
        <w:t>เพื่อสร้างฐานข้อมูล</w:t>
      </w:r>
      <w:proofErr w:type="gramEnd"/>
    </w:p>
    <w:p w14:paraId="67B713AA" w14:textId="57BF705C" w:rsidR="00931B95" w:rsidRDefault="00931B95" w:rsidP="006F7992">
      <w:pPr>
        <w:jc w:val="center"/>
      </w:pPr>
      <w:r>
        <w:rPr>
          <w:rFonts w:hint="cs"/>
          <w:noProof/>
        </w:rPr>
        <w:drawing>
          <wp:inline distT="0" distB="0" distL="0" distR="0" wp14:anchorId="38DE71BE" wp14:editId="664658BB">
            <wp:extent cx="5040000" cy="3062320"/>
            <wp:effectExtent l="0" t="0" r="0" b="0"/>
            <wp:docPr id="856" name="Picture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Picture 856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431C" w14:textId="12D75720" w:rsidR="00931B95" w:rsidRDefault="00931B95" w:rsidP="00A421E0">
      <w:pPr>
        <w:pStyle w:val="Caption"/>
      </w:pPr>
      <w:r w:rsidRPr="00931B95">
        <w:rPr>
          <w:b/>
          <w:bCs/>
          <w:cs/>
        </w:rPr>
        <w:t xml:space="preserve">ภาพที่ </w:t>
      </w:r>
      <w:r w:rsidRPr="00931B95">
        <w:rPr>
          <w:b/>
          <w:bCs/>
          <w:cs/>
        </w:rPr>
        <w:fldChar w:fldCharType="begin"/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</w:rPr>
        <w:instrText xml:space="preserve">SEQ </w:instrText>
      </w:r>
      <w:r w:rsidRPr="00931B95">
        <w:rPr>
          <w:b/>
          <w:bCs/>
          <w:cs/>
        </w:rPr>
        <w:instrText xml:space="preserve">ภาพที่ </w:instrText>
      </w:r>
      <w:r w:rsidRPr="00931B95">
        <w:rPr>
          <w:b/>
          <w:bCs/>
        </w:rPr>
        <w:instrText>\* ARABIC</w:instrText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78</w:t>
      </w:r>
      <w:r w:rsidRPr="00931B95">
        <w:rPr>
          <w:b/>
          <w:bCs/>
          <w:cs/>
        </w:rPr>
        <w:fldChar w:fldCharType="end"/>
      </w:r>
      <w:r>
        <w:t xml:space="preserve"> </w:t>
      </w:r>
      <w:bookmarkStart w:id="164" w:name="_Toc129788600"/>
      <w:r>
        <w:rPr>
          <w:rFonts w:hint="cs"/>
          <w:cs/>
        </w:rPr>
        <w:t xml:space="preserve">แสดงการสร้างฐานข้อมูล </w:t>
      </w:r>
      <w:r>
        <w:t>MongoDB</w:t>
      </w:r>
      <w:bookmarkEnd w:id="164"/>
    </w:p>
    <w:p w14:paraId="1160437F" w14:textId="19379FA8" w:rsidR="00931B95" w:rsidRDefault="00931B95" w:rsidP="00A421E0"/>
    <w:p w14:paraId="05F4BEA3" w14:textId="19C1668B" w:rsidR="006529AD" w:rsidRDefault="006529AD" w:rsidP="00A421E0"/>
    <w:p w14:paraId="2B87A569" w14:textId="0DE1687E" w:rsidR="006529AD" w:rsidRDefault="006529AD" w:rsidP="00A421E0"/>
    <w:p w14:paraId="1B7257DB" w14:textId="77777777" w:rsidR="006529AD" w:rsidRDefault="006529AD" w:rsidP="00A421E0"/>
    <w:p w14:paraId="61B1DD97" w14:textId="1EDAFB1B" w:rsidR="00931B95" w:rsidRDefault="00E72991" w:rsidP="00A421E0">
      <w:pPr>
        <w:ind w:left="720"/>
      </w:pPr>
      <w:r>
        <w:lastRenderedPageBreak/>
        <w:t xml:space="preserve">3.3 </w:t>
      </w:r>
      <w:r w:rsidR="00931B95">
        <w:rPr>
          <w:rFonts w:hint="cs"/>
          <w:cs/>
        </w:rPr>
        <w:t>กำหนดชื่อฐานข</w:t>
      </w:r>
      <w:r w:rsidR="006529AD">
        <w:rPr>
          <w:rFonts w:hint="cs"/>
          <w:cs/>
        </w:rPr>
        <w:t>้</w:t>
      </w:r>
      <w:r w:rsidR="00931B95">
        <w:rPr>
          <w:rFonts w:hint="cs"/>
          <w:cs/>
        </w:rPr>
        <w:t xml:space="preserve">อมูลและชื่อ </w:t>
      </w:r>
      <w:r w:rsidR="00931B95">
        <w:t xml:space="preserve">Collection </w:t>
      </w:r>
      <w:r w:rsidR="00931B95">
        <w:rPr>
          <w:rFonts w:hint="cs"/>
          <w:cs/>
        </w:rPr>
        <w:t>ที่อยู่ในฐานข้อมูล</w:t>
      </w:r>
    </w:p>
    <w:p w14:paraId="5E52EDC3" w14:textId="077477FF" w:rsidR="007E357D" w:rsidRDefault="007E357D" w:rsidP="006529AD">
      <w:pPr>
        <w:jc w:val="center"/>
      </w:pPr>
      <w:r>
        <w:rPr>
          <w:rFonts w:hint="cs"/>
          <w:noProof/>
        </w:rPr>
        <w:drawing>
          <wp:inline distT="0" distB="0" distL="0" distR="0" wp14:anchorId="32F1FD46" wp14:editId="1A2C1887">
            <wp:extent cx="5040000" cy="3062320"/>
            <wp:effectExtent l="0" t="0" r="0" b="0"/>
            <wp:docPr id="886" name="Picture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Picture 886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FF66" w14:textId="150357E6" w:rsidR="007E357D" w:rsidRDefault="007E357D" w:rsidP="00A421E0">
      <w:pPr>
        <w:pStyle w:val="Caption"/>
      </w:pPr>
      <w:r w:rsidRPr="007E357D">
        <w:rPr>
          <w:b/>
          <w:bCs/>
          <w:cs/>
        </w:rPr>
        <w:t xml:space="preserve">ภาพที่ </w:t>
      </w:r>
      <w:r w:rsidRPr="007E357D">
        <w:rPr>
          <w:b/>
          <w:bCs/>
          <w:cs/>
        </w:rPr>
        <w:fldChar w:fldCharType="begin"/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</w:rPr>
        <w:instrText xml:space="preserve">SEQ </w:instrText>
      </w:r>
      <w:r w:rsidRPr="007E357D">
        <w:rPr>
          <w:b/>
          <w:bCs/>
          <w:cs/>
        </w:rPr>
        <w:instrText xml:space="preserve">ภาพที่ </w:instrText>
      </w:r>
      <w:r w:rsidRPr="007E357D">
        <w:rPr>
          <w:b/>
          <w:bCs/>
        </w:rPr>
        <w:instrText>\* ARABIC</w:instrText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79</w:t>
      </w:r>
      <w:r w:rsidRPr="007E357D">
        <w:rPr>
          <w:b/>
          <w:bCs/>
          <w:cs/>
        </w:rPr>
        <w:fldChar w:fldCharType="end"/>
      </w:r>
      <w:r>
        <w:t xml:space="preserve"> </w:t>
      </w:r>
      <w:bookmarkStart w:id="165" w:name="_Toc129788601"/>
      <w:r>
        <w:rPr>
          <w:rFonts w:hint="cs"/>
          <w:cs/>
        </w:rPr>
        <w:t xml:space="preserve">แสดงหน้าต่างการสร้างฐานข้อมูลและ </w:t>
      </w:r>
      <w:r>
        <w:t>Collection</w:t>
      </w:r>
      <w:bookmarkEnd w:id="165"/>
    </w:p>
    <w:p w14:paraId="07878BBE" w14:textId="77777777" w:rsidR="0018220E" w:rsidRPr="0018220E" w:rsidRDefault="0018220E" w:rsidP="0018220E">
      <w:pPr>
        <w:rPr>
          <w:rFonts w:hint="cs"/>
        </w:rPr>
      </w:pPr>
    </w:p>
    <w:p w14:paraId="2B4EA1CB" w14:textId="076AB242" w:rsidR="00E72991" w:rsidRDefault="00E72991" w:rsidP="0018220E">
      <w:pPr>
        <w:ind w:left="720"/>
      </w:pPr>
      <w:r>
        <w:t xml:space="preserve">3.3 </w:t>
      </w:r>
      <w:r w:rsidRPr="00E72991">
        <w:rPr>
          <w:cs/>
        </w:rPr>
        <w:t xml:space="preserve">ดาวน์โหลดโปรแกรม </w:t>
      </w:r>
      <w:r w:rsidRPr="00E72991">
        <w:t xml:space="preserve">MongoDB compass </w:t>
      </w:r>
      <w:r w:rsidRPr="00E72991">
        <w:rPr>
          <w:cs/>
        </w:rPr>
        <w:t>ที่เว็บไซต์</w:t>
      </w:r>
      <w:r w:rsidR="00FF5A40">
        <w:t xml:space="preserve"> </w:t>
      </w:r>
      <w:hyperlink r:id="rId123" w:history="1">
        <w:r w:rsidR="00FF5A40" w:rsidRPr="005852A9">
          <w:rPr>
            <w:rStyle w:val="Hyperlink"/>
          </w:rPr>
          <w:t xml:space="preserve">https://www.mongodb.com/try/download/compass </w:t>
        </w:r>
        <w:r w:rsidR="00FF5A40" w:rsidRPr="005852A9">
          <w:rPr>
            <w:rStyle w:val="Hyperlink"/>
            <w:rFonts w:hint="cs"/>
            <w:cs/>
          </w:rPr>
          <w:t>เลือก</w:t>
        </w:r>
      </w:hyperlink>
      <w:r>
        <w:rPr>
          <w:rFonts w:hint="cs"/>
          <w:cs/>
        </w:rPr>
        <w:t xml:space="preserve"> </w:t>
      </w:r>
      <w:r>
        <w:t xml:space="preserve">Version Platform </w:t>
      </w:r>
      <w:r>
        <w:rPr>
          <w:rFonts w:hint="cs"/>
          <w:cs/>
        </w:rPr>
        <w:t>และ</w:t>
      </w:r>
      <w:r>
        <w:t>Package</w:t>
      </w:r>
      <w:r>
        <w:rPr>
          <w:rFonts w:hint="cs"/>
          <w:cs/>
        </w:rPr>
        <w:t xml:space="preserve"> ตามระบบปฏิบัติการที่ใช้ และกดปุ่ม </w:t>
      </w:r>
      <w:proofErr w:type="gramStart"/>
      <w:r>
        <w:t>Download</w:t>
      </w:r>
      <w:proofErr w:type="gramEnd"/>
    </w:p>
    <w:p w14:paraId="4910F0FD" w14:textId="2345371D" w:rsidR="009F4EFF" w:rsidRDefault="009F4EFF" w:rsidP="007E6C91">
      <w:pPr>
        <w:jc w:val="center"/>
      </w:pPr>
      <w:r>
        <w:rPr>
          <w:noProof/>
        </w:rPr>
        <w:drawing>
          <wp:inline distT="0" distB="0" distL="0" distR="0" wp14:anchorId="589D321C" wp14:editId="252386CB">
            <wp:extent cx="5040000" cy="3062286"/>
            <wp:effectExtent l="0" t="0" r="0" b="0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Picture 897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C0BA" w14:textId="0D2E2AD4" w:rsidR="009F4EFF" w:rsidRDefault="0018220E" w:rsidP="0018220E">
      <w:pPr>
        <w:pStyle w:val="Caption"/>
      </w:pPr>
      <w:r w:rsidRPr="0018220E">
        <w:rPr>
          <w:b/>
          <w:bCs/>
          <w:cs/>
        </w:rPr>
        <w:t xml:space="preserve">ภาพที่ </w:t>
      </w:r>
      <w:r w:rsidRPr="0018220E">
        <w:rPr>
          <w:b/>
          <w:bCs/>
          <w:cs/>
        </w:rPr>
        <w:fldChar w:fldCharType="begin"/>
      </w:r>
      <w:r w:rsidRPr="0018220E">
        <w:rPr>
          <w:b/>
          <w:bCs/>
          <w:cs/>
        </w:rPr>
        <w:instrText xml:space="preserve"> </w:instrText>
      </w:r>
      <w:r w:rsidRPr="0018220E">
        <w:rPr>
          <w:b/>
          <w:bCs/>
        </w:rPr>
        <w:instrText xml:space="preserve">SEQ </w:instrText>
      </w:r>
      <w:r w:rsidRPr="0018220E">
        <w:rPr>
          <w:b/>
          <w:bCs/>
          <w:cs/>
        </w:rPr>
        <w:instrText xml:space="preserve">ภาพที่ </w:instrText>
      </w:r>
      <w:r w:rsidRPr="0018220E">
        <w:rPr>
          <w:b/>
          <w:bCs/>
        </w:rPr>
        <w:instrText>\* ARABIC</w:instrText>
      </w:r>
      <w:r w:rsidRPr="0018220E">
        <w:rPr>
          <w:b/>
          <w:bCs/>
          <w:cs/>
        </w:rPr>
        <w:instrText xml:space="preserve"> </w:instrText>
      </w:r>
      <w:r w:rsidRPr="0018220E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80</w:t>
      </w:r>
      <w:r w:rsidRPr="0018220E">
        <w:rPr>
          <w:b/>
          <w:bCs/>
          <w:cs/>
        </w:rPr>
        <w:fldChar w:fldCharType="end"/>
      </w:r>
      <w:r>
        <w:t xml:space="preserve"> </w:t>
      </w:r>
      <w:bookmarkStart w:id="166" w:name="_Toc129788602"/>
      <w:r>
        <w:rPr>
          <w:rFonts w:hint="cs"/>
          <w:cs/>
        </w:rPr>
        <w:t xml:space="preserve">ตัวอย่างการเลือกตั้งค่าการดาวน์โหลดโปรแกรม </w:t>
      </w:r>
      <w:r>
        <w:t>MongoDB compass</w:t>
      </w:r>
      <w:bookmarkEnd w:id="166"/>
    </w:p>
    <w:p w14:paraId="4119E81D" w14:textId="77777777" w:rsidR="007E6C91" w:rsidRPr="007E6C91" w:rsidRDefault="007E6C91" w:rsidP="007E6C91"/>
    <w:p w14:paraId="79B2E12B" w14:textId="029287A3" w:rsidR="000C4C90" w:rsidRDefault="000C4C90" w:rsidP="00A421E0">
      <w:pPr>
        <w:pStyle w:val="Heading2"/>
      </w:pPr>
      <w:bookmarkStart w:id="167" w:name="_Toc129250976"/>
      <w:r>
        <w:lastRenderedPageBreak/>
        <w:t xml:space="preserve">4. </w:t>
      </w:r>
      <w:r>
        <w:rPr>
          <w:rFonts w:hint="cs"/>
          <w:cs/>
        </w:rPr>
        <w:t>การ</w:t>
      </w:r>
      <w:r w:rsidR="008A79C9">
        <w:rPr>
          <w:rFonts w:hint="cs"/>
          <w:cs/>
        </w:rPr>
        <w:t>นำ</w:t>
      </w:r>
      <w:r>
        <w:rPr>
          <w:rFonts w:hint="cs"/>
          <w:cs/>
        </w:rPr>
        <w:t>ข้อมูลเข้าสู่ฐานข้อมูล</w:t>
      </w:r>
      <w:r w:rsidR="008A79C9">
        <w:rPr>
          <w:rFonts w:hint="cs"/>
          <w:cs/>
        </w:rPr>
        <w:t>มองโกดีบี (</w:t>
      </w:r>
      <w:r w:rsidR="008A79C9">
        <w:t>MongoDB</w:t>
      </w:r>
      <w:r w:rsidR="008A79C9">
        <w:rPr>
          <w:rFonts w:hint="cs"/>
          <w:cs/>
        </w:rPr>
        <w:t>)</w:t>
      </w:r>
      <w:bookmarkEnd w:id="167"/>
    </w:p>
    <w:p w14:paraId="44EA5303" w14:textId="22F6B7A4" w:rsidR="000C4C90" w:rsidRDefault="000C4C90" w:rsidP="00A421E0">
      <w:r>
        <w:rPr>
          <w:cs/>
        </w:rPr>
        <w:tab/>
      </w:r>
      <w:r>
        <w:t xml:space="preserve">4.1 </w:t>
      </w:r>
      <w:r>
        <w:rPr>
          <w:rFonts w:hint="cs"/>
          <w:cs/>
        </w:rPr>
        <w:t xml:space="preserve">เปิดเว็บไซต์หน้าจัดการ </w:t>
      </w:r>
      <w:r>
        <w:t xml:space="preserve">Cluster </w:t>
      </w:r>
      <w:r>
        <w:rPr>
          <w:rFonts w:hint="cs"/>
          <w:cs/>
        </w:rPr>
        <w:t xml:space="preserve">กดปุ่ม </w:t>
      </w:r>
      <w:r>
        <w:t xml:space="preserve">Connect </w:t>
      </w:r>
      <w:r>
        <w:rPr>
          <w:rFonts w:hint="cs"/>
          <w:cs/>
        </w:rPr>
        <w:t xml:space="preserve">และกดปุ่ม </w:t>
      </w:r>
      <w:r>
        <w:t>Connect using MongoDB Compass</w:t>
      </w:r>
    </w:p>
    <w:p w14:paraId="1DECCCB9" w14:textId="0DE6AD0D" w:rsidR="000C4C90" w:rsidRDefault="000C4C90" w:rsidP="007E6C9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28A68FB" wp14:editId="180B46A3">
                <wp:simplePos x="0" y="0"/>
                <wp:positionH relativeFrom="column">
                  <wp:posOffset>1430655</wp:posOffset>
                </wp:positionH>
                <wp:positionV relativeFrom="paragraph">
                  <wp:posOffset>1813201</wp:posOffset>
                </wp:positionV>
                <wp:extent cx="2741720" cy="335108"/>
                <wp:effectExtent l="12700" t="12700" r="14605" b="8255"/>
                <wp:wrapNone/>
                <wp:docPr id="900" name="Rectangle 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1720" cy="335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9072B9" id="Rectangle 900" o:spid="_x0000_s1026" style="position:absolute;margin-left:112.65pt;margin-top:142.75pt;width:215.9pt;height:26.4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23563D71" wp14:editId="50F67A44">
            <wp:extent cx="5040000" cy="3062286"/>
            <wp:effectExtent l="0" t="0" r="0" b="0"/>
            <wp:docPr id="899" name="Picture 89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Picture 899" descr="Graphical user interface, application, Teams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C363" w14:textId="2B695B74" w:rsidR="000C4C90" w:rsidRDefault="000C4C90" w:rsidP="00A421E0">
      <w:pPr>
        <w:pStyle w:val="Caption"/>
      </w:pPr>
      <w:r w:rsidRPr="000C4C90">
        <w:rPr>
          <w:b/>
          <w:bCs/>
          <w:cs/>
        </w:rPr>
        <w:t xml:space="preserve">ภาพที่ </w:t>
      </w:r>
      <w:r w:rsidRPr="000C4C90">
        <w:rPr>
          <w:b/>
          <w:bCs/>
          <w:cs/>
        </w:rPr>
        <w:fldChar w:fldCharType="begin"/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</w:rPr>
        <w:instrText xml:space="preserve">SEQ </w:instrText>
      </w:r>
      <w:r w:rsidRPr="000C4C90">
        <w:rPr>
          <w:b/>
          <w:bCs/>
          <w:cs/>
        </w:rPr>
        <w:instrText xml:space="preserve">ภาพที่ </w:instrText>
      </w:r>
      <w:r w:rsidRPr="000C4C90">
        <w:rPr>
          <w:b/>
          <w:bCs/>
        </w:rPr>
        <w:instrText>\* ARABIC</w:instrText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81</w:t>
      </w:r>
      <w:r w:rsidRPr="000C4C90">
        <w:rPr>
          <w:b/>
          <w:bCs/>
          <w:cs/>
        </w:rPr>
        <w:fldChar w:fldCharType="end"/>
      </w:r>
      <w:r>
        <w:t xml:space="preserve"> </w:t>
      </w:r>
      <w:bookmarkStart w:id="168" w:name="_Toc129788603"/>
      <w:r>
        <w:rPr>
          <w:rFonts w:hint="cs"/>
          <w:cs/>
        </w:rPr>
        <w:t xml:space="preserve">หน้าต่างเลือกเชื่อมต่อกับ </w:t>
      </w:r>
      <w:r>
        <w:t>Cluster</w:t>
      </w:r>
      <w:bookmarkEnd w:id="168"/>
    </w:p>
    <w:p w14:paraId="636BD228" w14:textId="3A6A2A50" w:rsidR="00EA3F2C" w:rsidRDefault="00EA3F2C" w:rsidP="00A421E0"/>
    <w:p w14:paraId="15E61A7A" w14:textId="5D2704B8" w:rsidR="00EA3F2C" w:rsidRDefault="00EA3F2C" w:rsidP="00A421E0">
      <w:pPr>
        <w:pStyle w:val="ListParagraph"/>
        <w:numPr>
          <w:ilvl w:val="1"/>
          <w:numId w:val="11"/>
        </w:numPr>
      </w:pPr>
      <w:r>
        <w:rPr>
          <w:rFonts w:hint="cs"/>
          <w:cs/>
        </w:rPr>
        <w:t xml:space="preserve">กดปุ่ม </w:t>
      </w:r>
      <w:r>
        <w:t xml:space="preserve">I have MongoDB Compass </w:t>
      </w:r>
      <w:r>
        <w:rPr>
          <w:rFonts w:hint="cs"/>
          <w:cs/>
        </w:rPr>
        <w:t xml:space="preserve">และคัดลอก </w:t>
      </w:r>
      <w:r>
        <w:t xml:space="preserve">Connection string </w:t>
      </w:r>
      <w:r>
        <w:rPr>
          <w:rFonts w:hint="cs"/>
          <w:cs/>
        </w:rPr>
        <w:t>ในข้อ</w:t>
      </w:r>
      <w:r>
        <w:t xml:space="preserve"> 2</w:t>
      </w:r>
    </w:p>
    <w:p w14:paraId="7066A1BD" w14:textId="1FEA3C62" w:rsidR="00EA3F2C" w:rsidRDefault="00EA3F2C" w:rsidP="007E6C91">
      <w:pPr>
        <w:jc w:val="center"/>
      </w:pPr>
      <w:r>
        <w:rPr>
          <w:rFonts w:hint="cs"/>
          <w:noProof/>
        </w:rPr>
        <w:drawing>
          <wp:inline distT="0" distB="0" distL="0" distR="0" wp14:anchorId="7BCC2DFD" wp14:editId="0C3879E1">
            <wp:extent cx="5040000" cy="3062286"/>
            <wp:effectExtent l="0" t="0" r="0" b="0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Picture 901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4182" w14:textId="57F089B1" w:rsidR="00EA3F2C" w:rsidRDefault="00EA3F2C" w:rsidP="00A421E0">
      <w:pPr>
        <w:pStyle w:val="Caption"/>
      </w:pPr>
      <w:r w:rsidRPr="00EA3F2C">
        <w:rPr>
          <w:b/>
          <w:bCs/>
          <w:cs/>
        </w:rPr>
        <w:t xml:space="preserve">ภาพที่ </w:t>
      </w:r>
      <w:r w:rsidRPr="00EA3F2C">
        <w:rPr>
          <w:b/>
          <w:bCs/>
          <w:cs/>
        </w:rPr>
        <w:fldChar w:fldCharType="begin"/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</w:rPr>
        <w:instrText xml:space="preserve">SEQ </w:instrText>
      </w:r>
      <w:r w:rsidRPr="00EA3F2C">
        <w:rPr>
          <w:b/>
          <w:bCs/>
          <w:cs/>
        </w:rPr>
        <w:instrText xml:space="preserve">ภาพที่ </w:instrText>
      </w:r>
      <w:r w:rsidRPr="00EA3F2C">
        <w:rPr>
          <w:b/>
          <w:bCs/>
        </w:rPr>
        <w:instrText>\* ARABIC</w:instrText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82</w:t>
      </w:r>
      <w:r w:rsidRPr="00EA3F2C">
        <w:rPr>
          <w:b/>
          <w:bCs/>
          <w:cs/>
        </w:rPr>
        <w:fldChar w:fldCharType="end"/>
      </w:r>
      <w:r>
        <w:t xml:space="preserve"> </w:t>
      </w:r>
      <w:bookmarkStart w:id="169" w:name="_Toc129788604"/>
      <w:r>
        <w:rPr>
          <w:rFonts w:hint="cs"/>
          <w:cs/>
        </w:rPr>
        <w:t xml:space="preserve">หน้าต่างข้อมูลการเชื่อมต่อ </w:t>
      </w:r>
      <w:r>
        <w:t xml:space="preserve">Cluster </w:t>
      </w:r>
      <w:r>
        <w:rPr>
          <w:rFonts w:hint="cs"/>
          <w:cs/>
        </w:rPr>
        <w:t xml:space="preserve">กับ </w:t>
      </w:r>
      <w:r>
        <w:t>MongoDB compass</w:t>
      </w:r>
      <w:bookmarkEnd w:id="169"/>
    </w:p>
    <w:p w14:paraId="6D9A2582" w14:textId="4D9DCB9C" w:rsidR="007E6C91" w:rsidRDefault="007E6C91" w:rsidP="007E6C91"/>
    <w:p w14:paraId="3999025A" w14:textId="77777777" w:rsidR="007E6C91" w:rsidRPr="007E6C91" w:rsidRDefault="007E6C91" w:rsidP="007E6C91"/>
    <w:p w14:paraId="11BB4C68" w14:textId="2328E4F6" w:rsidR="00713A55" w:rsidRDefault="00713A55" w:rsidP="00A421E0">
      <w:r>
        <w:lastRenderedPageBreak/>
        <w:tab/>
        <w:t xml:space="preserve">4.3 </w:t>
      </w:r>
      <w:r>
        <w:rPr>
          <w:rFonts w:hint="cs"/>
          <w:cs/>
        </w:rPr>
        <w:t xml:space="preserve">เปิดโปรแกรม </w:t>
      </w:r>
      <w:r>
        <w:t xml:space="preserve">MongoDB compass </w:t>
      </w:r>
      <w:r>
        <w:rPr>
          <w:rFonts w:hint="cs"/>
          <w:cs/>
        </w:rPr>
        <w:t xml:space="preserve">และวางลิงค์การเชื่อมต่อที่ช่อง </w:t>
      </w:r>
      <w:r>
        <w:t xml:space="preserve">URI </w:t>
      </w:r>
      <w:r>
        <w:rPr>
          <w:rFonts w:hint="cs"/>
          <w:cs/>
        </w:rPr>
        <w:t xml:space="preserve">แก้ไข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ให้ตรงกับที่สร้างบัญชีไว้จากนั้นกดปุ่ม </w:t>
      </w:r>
      <w:proofErr w:type="gramStart"/>
      <w:r>
        <w:t>Connect</w:t>
      </w:r>
      <w:proofErr w:type="gramEnd"/>
    </w:p>
    <w:p w14:paraId="38D95328" w14:textId="733FFA61" w:rsidR="00713A55" w:rsidRDefault="00713A55" w:rsidP="007E6C91">
      <w:pPr>
        <w:jc w:val="center"/>
      </w:pPr>
      <w:r>
        <w:rPr>
          <w:rFonts w:hint="cs"/>
          <w:noProof/>
        </w:rPr>
        <w:drawing>
          <wp:inline distT="0" distB="0" distL="0" distR="0" wp14:anchorId="266ADA1F" wp14:editId="4063FE3E">
            <wp:extent cx="5040000" cy="3058857"/>
            <wp:effectExtent l="0" t="0" r="0" b="1905"/>
            <wp:docPr id="904" name="Picture 9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Picture 904" descr="Graphical user interface, text, application&#10;&#10;Description automatically generated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0526" w14:textId="4139154E" w:rsidR="00713A55" w:rsidRDefault="00713A55" w:rsidP="00A421E0">
      <w:pPr>
        <w:pStyle w:val="Caption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83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70" w:name="_Toc129788605"/>
      <w:r>
        <w:rPr>
          <w:rFonts w:hint="cs"/>
          <w:cs/>
        </w:rPr>
        <w:t xml:space="preserve">หน้าต่างโปรแกรม </w:t>
      </w:r>
      <w:r>
        <w:t xml:space="preserve">MongoDB compass </w:t>
      </w:r>
      <w:r>
        <w:rPr>
          <w:rFonts w:hint="cs"/>
          <w:cs/>
        </w:rPr>
        <w:t xml:space="preserve">สำหรับเชื่อมต่อ </w:t>
      </w:r>
      <w:r>
        <w:t>Cluster</w:t>
      </w:r>
      <w:bookmarkEnd w:id="170"/>
    </w:p>
    <w:p w14:paraId="4DFDA768" w14:textId="170C31B3" w:rsidR="00713A55" w:rsidRDefault="00713A55" w:rsidP="00A421E0"/>
    <w:p w14:paraId="49DB6F9A" w14:textId="5031A946" w:rsidR="00713A55" w:rsidRDefault="00713A55" w:rsidP="00A421E0">
      <w:r>
        <w:tab/>
        <w:t xml:space="preserve">4.4 </w:t>
      </w:r>
      <w:r>
        <w:rPr>
          <w:rFonts w:hint="cs"/>
          <w:cs/>
        </w:rPr>
        <w:t xml:space="preserve">เลือกฐานข้อมูลและ </w:t>
      </w:r>
      <w:r>
        <w:t xml:space="preserve">Collection </w:t>
      </w:r>
      <w:r>
        <w:rPr>
          <w:rFonts w:hint="cs"/>
          <w:cs/>
        </w:rPr>
        <w:t xml:space="preserve">ที่เมนูด้านซ้ายและกดปุ่ม </w:t>
      </w:r>
      <w:r>
        <w:t>Import Data</w:t>
      </w:r>
    </w:p>
    <w:p w14:paraId="6D3FE2D2" w14:textId="2FC5B21C" w:rsidR="00713A55" w:rsidRDefault="00713A55" w:rsidP="007E6C91">
      <w:pPr>
        <w:jc w:val="center"/>
      </w:pPr>
      <w:r>
        <w:rPr>
          <w:rFonts w:hint="cs"/>
          <w:noProof/>
        </w:rPr>
        <w:drawing>
          <wp:inline distT="0" distB="0" distL="0" distR="0" wp14:anchorId="0DB16969" wp14:editId="0DAC014C">
            <wp:extent cx="5040000" cy="3058857"/>
            <wp:effectExtent l="0" t="0" r="0" b="1905"/>
            <wp:docPr id="907" name="Picture 9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Picture 907" descr="A screenshot of a computer&#10;&#10;Description automatically generated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30DE" w14:textId="73B4555B" w:rsidR="00713A55" w:rsidRDefault="00713A55" w:rsidP="00A421E0">
      <w:pPr>
        <w:pStyle w:val="Caption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84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71" w:name="_Toc129788606"/>
      <w:r>
        <w:rPr>
          <w:rFonts w:hint="cs"/>
          <w:cs/>
        </w:rPr>
        <w:t xml:space="preserve">หน้าต่างโปรแกรมแสดงข้อมูลใน </w:t>
      </w:r>
      <w:r>
        <w:t>Collection</w:t>
      </w:r>
      <w:bookmarkEnd w:id="171"/>
    </w:p>
    <w:p w14:paraId="7C29F700" w14:textId="70F5B02F" w:rsidR="00713A55" w:rsidRDefault="007E6C91" w:rsidP="007E6C91">
      <w:pPr>
        <w:spacing w:after="160" w:line="259" w:lineRule="auto"/>
      </w:pPr>
      <w:r>
        <w:br w:type="page"/>
      </w:r>
    </w:p>
    <w:p w14:paraId="126B0344" w14:textId="0E886F48" w:rsidR="00713A55" w:rsidRPr="00EA7153" w:rsidRDefault="00713A55" w:rsidP="00A421E0">
      <w:pPr>
        <w:rPr>
          <w:cs/>
        </w:rPr>
      </w:pPr>
      <w:r>
        <w:lastRenderedPageBreak/>
        <w:tab/>
        <w:t xml:space="preserve">4.5 </w:t>
      </w:r>
      <w:r>
        <w:rPr>
          <w:rFonts w:hint="cs"/>
          <w:cs/>
        </w:rPr>
        <w:t xml:space="preserve">เลือกไฟล์ข้อมูลบริษัทที่จัดกลุ่มแล้ว 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 xml:space="preserve">ข้อมูลแบบไฟล์นามสกุล </w:t>
      </w:r>
      <w:r>
        <w:t>csv</w:t>
      </w:r>
      <w:r>
        <w:rPr>
          <w:rFonts w:hint="cs"/>
          <w:cs/>
        </w:rPr>
        <w:t xml:space="preserve"> แลพะกดปุ่ม </w:t>
      </w:r>
      <w:r>
        <w:t>Import</w:t>
      </w:r>
      <w:r w:rsidR="00EA7153">
        <w:rPr>
          <w:rFonts w:hint="cs"/>
          <w:cs/>
        </w:rPr>
        <w:t xml:space="preserve"> และกดปุ่ม </w:t>
      </w:r>
      <w:r w:rsidR="00EA7153">
        <w:t xml:space="preserve">Done </w:t>
      </w:r>
      <w:proofErr w:type="gramStart"/>
      <w:r w:rsidR="00EA7153">
        <w:rPr>
          <w:rFonts w:hint="cs"/>
          <w:cs/>
        </w:rPr>
        <w:t>เพื่อเสร็จสิ้นกระบวนการ</w:t>
      </w:r>
      <w:proofErr w:type="gramEnd"/>
    </w:p>
    <w:p w14:paraId="6B7743C0" w14:textId="2321C924" w:rsidR="00713A55" w:rsidRDefault="00713A55" w:rsidP="007E6C91">
      <w:pPr>
        <w:jc w:val="center"/>
      </w:pPr>
      <w:r>
        <w:rPr>
          <w:rFonts w:hint="cs"/>
          <w:noProof/>
        </w:rPr>
        <w:drawing>
          <wp:inline distT="0" distB="0" distL="0" distR="0" wp14:anchorId="2D6BD039" wp14:editId="4840591A">
            <wp:extent cx="5040000" cy="3059072"/>
            <wp:effectExtent l="0" t="0" r="0" b="1905"/>
            <wp:docPr id="910" name="Picture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3574" w14:textId="3B790772" w:rsidR="00EA7153" w:rsidRDefault="00EA7153" w:rsidP="00A421E0">
      <w:pPr>
        <w:pStyle w:val="Caption"/>
      </w:pPr>
      <w:r w:rsidRPr="00EA7153">
        <w:rPr>
          <w:b/>
          <w:bCs/>
          <w:cs/>
        </w:rPr>
        <w:t xml:space="preserve">ภาพที่ </w:t>
      </w:r>
      <w:r w:rsidRPr="00EA7153">
        <w:rPr>
          <w:b/>
          <w:bCs/>
          <w:cs/>
        </w:rPr>
        <w:fldChar w:fldCharType="begin"/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</w:rPr>
        <w:instrText xml:space="preserve">SEQ </w:instrText>
      </w:r>
      <w:r w:rsidRPr="00EA7153">
        <w:rPr>
          <w:b/>
          <w:bCs/>
          <w:cs/>
        </w:rPr>
        <w:instrText xml:space="preserve">ภาพที่ </w:instrText>
      </w:r>
      <w:r w:rsidRPr="00EA7153">
        <w:rPr>
          <w:b/>
          <w:bCs/>
        </w:rPr>
        <w:instrText>\* ARABIC</w:instrText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85</w:t>
      </w:r>
      <w:r w:rsidRPr="00EA7153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72" w:name="_Toc129788607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172"/>
    </w:p>
    <w:p w14:paraId="55922683" w14:textId="67CDED07" w:rsidR="00EA7153" w:rsidRDefault="00EA7153" w:rsidP="00A421E0"/>
    <w:p w14:paraId="620B1B41" w14:textId="074C3774" w:rsidR="00DA7E2A" w:rsidRDefault="00DA7E2A" w:rsidP="00A421E0">
      <w:r>
        <w:tab/>
        <w:t xml:space="preserve">4.6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proofErr w:type="gramStart"/>
      <w:r>
        <w:t>Collection</w:t>
      </w:r>
      <w:proofErr w:type="gramEnd"/>
    </w:p>
    <w:p w14:paraId="11F80CCC" w14:textId="056B9B04" w:rsidR="00DA7E2A" w:rsidRDefault="00DA7E2A" w:rsidP="007E6C91">
      <w:pPr>
        <w:jc w:val="center"/>
      </w:pPr>
      <w:r>
        <w:rPr>
          <w:rFonts w:hint="cs"/>
          <w:noProof/>
        </w:rPr>
        <w:drawing>
          <wp:inline distT="0" distB="0" distL="0" distR="0" wp14:anchorId="2511BD7F" wp14:editId="5AE0390F">
            <wp:extent cx="5040000" cy="3058857"/>
            <wp:effectExtent l="0" t="0" r="0" b="1905"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93B1" w14:textId="3415F091" w:rsidR="00DA7E2A" w:rsidRDefault="00DA7E2A" w:rsidP="00A421E0">
      <w:pPr>
        <w:pStyle w:val="Caption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86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173" w:name="_Toc129788608"/>
      <w:r>
        <w:rPr>
          <w:rFonts w:hint="cs"/>
          <w:cs/>
        </w:rPr>
        <w:t xml:space="preserve">หน้าต่างแสดงข้อมูลใน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173"/>
    </w:p>
    <w:p w14:paraId="73BFFDC8" w14:textId="66F9D8C7" w:rsidR="006E64A5" w:rsidRDefault="006E64A5" w:rsidP="00A421E0"/>
    <w:p w14:paraId="19FE2C74" w14:textId="46FC0FAB" w:rsidR="007E6C91" w:rsidRDefault="007E6C91" w:rsidP="00A421E0"/>
    <w:p w14:paraId="4EF1EF6F" w14:textId="77777777" w:rsidR="007E6C91" w:rsidRDefault="007E6C91" w:rsidP="00A421E0"/>
    <w:p w14:paraId="3A29A8D0" w14:textId="16FD87D2" w:rsidR="006E64A5" w:rsidRDefault="006E64A5" w:rsidP="00A421E0">
      <w:pPr>
        <w:pStyle w:val="Heading2"/>
        <w:rPr>
          <w:rFonts w:hint="cs"/>
          <w:cs/>
        </w:rPr>
      </w:pPr>
      <w:bookmarkStart w:id="174" w:name="_Toc129250977"/>
      <w:r>
        <w:lastRenderedPageBreak/>
        <w:t xml:space="preserve">5. </w:t>
      </w:r>
      <w:r w:rsidR="009F2B71">
        <w:rPr>
          <w:rFonts w:hint="cs"/>
          <w:cs/>
        </w:rPr>
        <w:t xml:space="preserve">การใช้งาน </w:t>
      </w:r>
      <w:r>
        <w:t xml:space="preserve">Cloud computing </w:t>
      </w:r>
      <w:r>
        <w:rPr>
          <w:rFonts w:hint="cs"/>
          <w:cs/>
        </w:rPr>
        <w:t xml:space="preserve">ของ </w:t>
      </w:r>
      <w:r>
        <w:t>Amazon Web Services</w:t>
      </w:r>
      <w:bookmarkEnd w:id="174"/>
    </w:p>
    <w:p w14:paraId="616973B4" w14:textId="1D7966E7" w:rsidR="006E64A5" w:rsidRDefault="006E64A5" w:rsidP="00A421E0">
      <w:r>
        <w:tab/>
        <w:t xml:space="preserve">5.1 </w:t>
      </w:r>
      <w:r>
        <w:rPr>
          <w:rFonts w:hint="cs"/>
          <w:cs/>
        </w:rPr>
        <w:t xml:space="preserve">เข้าไปยังเว็บไซต์ </w:t>
      </w:r>
      <w:hyperlink r:id="rId131" w:history="1">
        <w:r w:rsidRPr="005852A9">
          <w:rPr>
            <w:rStyle w:val="Hyperlink"/>
          </w:rPr>
          <w:t>https://aws.amazon.com/th/</w:t>
        </w:r>
      </w:hyperlink>
      <w:r>
        <w:t xml:space="preserve"> </w:t>
      </w:r>
      <w:r>
        <w:rPr>
          <w:rFonts w:hint="cs"/>
          <w:cs/>
        </w:rPr>
        <w:t>เข้าสู่ระบบที่เมนู ลงชื่อเข้าใช้</w:t>
      </w:r>
    </w:p>
    <w:p w14:paraId="0DA6C9B1" w14:textId="22A9A300" w:rsidR="006E64A5" w:rsidRDefault="006E64A5" w:rsidP="0049512C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49DCF4E6" wp14:editId="297875C4">
                <wp:simplePos x="0" y="0"/>
                <wp:positionH relativeFrom="column">
                  <wp:posOffset>4342777</wp:posOffset>
                </wp:positionH>
                <wp:positionV relativeFrom="paragraph">
                  <wp:posOffset>494509</wp:posOffset>
                </wp:positionV>
                <wp:extent cx="312669" cy="167847"/>
                <wp:effectExtent l="12700" t="12700" r="17780" b="10160"/>
                <wp:wrapNone/>
                <wp:docPr id="944" name="Rectangle 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669" cy="1678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615C01" id="Rectangle 944" o:spid="_x0000_s1026" style="position:absolute;margin-left:341.95pt;margin-top:38.95pt;width:24.6pt;height:13.2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32353D69" wp14:editId="5196FA5D">
            <wp:extent cx="5040000" cy="3062286"/>
            <wp:effectExtent l="0" t="0" r="0" b="0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Picture 943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6559" w14:textId="0D02F633" w:rsidR="006E64A5" w:rsidRPr="006E64A5" w:rsidRDefault="006E64A5" w:rsidP="00A421E0">
      <w:pPr>
        <w:pStyle w:val="Caption"/>
      </w:pPr>
      <w:r w:rsidRPr="006E64A5">
        <w:rPr>
          <w:b/>
          <w:bCs/>
          <w:cs/>
        </w:rPr>
        <w:t xml:space="preserve">ภาพที่ </w:t>
      </w:r>
      <w:r w:rsidRPr="006E64A5">
        <w:rPr>
          <w:b/>
          <w:bCs/>
          <w:cs/>
        </w:rPr>
        <w:fldChar w:fldCharType="begin"/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</w:rPr>
        <w:instrText xml:space="preserve">SEQ </w:instrText>
      </w:r>
      <w:r w:rsidRPr="006E64A5">
        <w:rPr>
          <w:b/>
          <w:bCs/>
          <w:cs/>
        </w:rPr>
        <w:instrText xml:space="preserve">ภาพที่ </w:instrText>
      </w:r>
      <w:r w:rsidRPr="006E64A5">
        <w:rPr>
          <w:b/>
          <w:bCs/>
        </w:rPr>
        <w:instrText>\* ARABIC</w:instrText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87</w:t>
      </w:r>
      <w:r w:rsidRPr="006E64A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75" w:name="_Toc129788609"/>
      <w:r>
        <w:rPr>
          <w:rFonts w:hint="cs"/>
          <w:cs/>
        </w:rPr>
        <w:t xml:space="preserve">หน้าเว็บไซต์ </w:t>
      </w:r>
      <w:r>
        <w:t>Amazon Web Services</w:t>
      </w:r>
      <w:bookmarkEnd w:id="175"/>
    </w:p>
    <w:p w14:paraId="071D2D29" w14:textId="3C4335B9" w:rsidR="0002019A" w:rsidRDefault="0002019A" w:rsidP="00A421E0"/>
    <w:p w14:paraId="45889DDA" w14:textId="7F7D2CFB" w:rsidR="006E64A5" w:rsidRPr="006E64A5" w:rsidRDefault="006E64A5" w:rsidP="00A421E0">
      <w:r>
        <w:tab/>
        <w:t xml:space="preserve">5.2 </w:t>
      </w:r>
      <w:r>
        <w:rPr>
          <w:rFonts w:hint="cs"/>
          <w:cs/>
        </w:rPr>
        <w:t xml:space="preserve">กดที่เมนู </w:t>
      </w:r>
      <w:r>
        <w:t xml:space="preserve">EC2 </w:t>
      </w:r>
      <w:r>
        <w:rPr>
          <w:rFonts w:hint="cs"/>
          <w:cs/>
        </w:rPr>
        <w:t xml:space="preserve">และกดปุ่ม </w:t>
      </w:r>
      <w:r>
        <w:t>Launch instance</w:t>
      </w:r>
      <w:r w:rsidR="0018097D">
        <w:t xml:space="preserve"> </w:t>
      </w:r>
      <w:r>
        <w:rPr>
          <w:rFonts w:hint="cs"/>
          <w:cs/>
        </w:rPr>
        <w:t xml:space="preserve">เพื่อสร้าง </w:t>
      </w:r>
      <w:r>
        <w:t xml:space="preserve">Instance </w:t>
      </w:r>
      <w:proofErr w:type="gramStart"/>
      <w:r w:rsidR="0018097D">
        <w:rPr>
          <w:rFonts w:hint="cs"/>
          <w:cs/>
        </w:rPr>
        <w:t>ใหม่</w:t>
      </w:r>
      <w:proofErr w:type="gramEnd"/>
    </w:p>
    <w:p w14:paraId="03B81B37" w14:textId="6227BC89" w:rsidR="006E64A5" w:rsidRDefault="006E64A5" w:rsidP="00805114">
      <w:pPr>
        <w:jc w:val="center"/>
      </w:pPr>
      <w:r>
        <w:rPr>
          <w:rFonts w:hint="cs"/>
          <w:noProof/>
        </w:rPr>
        <w:drawing>
          <wp:inline distT="0" distB="0" distL="0" distR="0" wp14:anchorId="45FB9176" wp14:editId="2978C404">
            <wp:extent cx="5040000" cy="3062320"/>
            <wp:effectExtent l="0" t="0" r="0" b="0"/>
            <wp:docPr id="945" name="Picture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Picture 945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4F77" w14:textId="6373D0D8" w:rsidR="0018097D" w:rsidRDefault="0018097D" w:rsidP="00A421E0">
      <w:pPr>
        <w:pStyle w:val="Caption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88</w:t>
      </w:r>
      <w:r w:rsidRPr="0018097D">
        <w:rPr>
          <w:b/>
          <w:bCs/>
          <w:cs/>
        </w:rPr>
        <w:fldChar w:fldCharType="end"/>
      </w:r>
      <w:r>
        <w:t xml:space="preserve"> </w:t>
      </w:r>
      <w:bookmarkStart w:id="176" w:name="_Toc129788610"/>
      <w:r>
        <w:rPr>
          <w:rFonts w:hint="cs"/>
          <w:cs/>
        </w:rPr>
        <w:t xml:space="preserve">หน้าแสดงการเลือกสร้าง </w:t>
      </w:r>
      <w:r>
        <w:t xml:space="preserve">Instance </w:t>
      </w:r>
      <w:r>
        <w:rPr>
          <w:rFonts w:hint="cs"/>
          <w:cs/>
        </w:rPr>
        <w:t>ใหม่</w:t>
      </w:r>
      <w:bookmarkEnd w:id="176"/>
    </w:p>
    <w:p w14:paraId="2C1786FE" w14:textId="190484AE" w:rsidR="0018097D" w:rsidRDefault="0018097D" w:rsidP="00A421E0"/>
    <w:p w14:paraId="5D62B5AA" w14:textId="0D0B6375" w:rsidR="00805114" w:rsidRDefault="00805114" w:rsidP="00A421E0"/>
    <w:p w14:paraId="08F32AAB" w14:textId="73B88735" w:rsidR="00805114" w:rsidRDefault="00805114" w:rsidP="00A421E0"/>
    <w:p w14:paraId="0927F917" w14:textId="77777777" w:rsidR="00805114" w:rsidRDefault="00805114" w:rsidP="00A421E0"/>
    <w:p w14:paraId="7F879B2A" w14:textId="740C8F05" w:rsidR="0018097D" w:rsidRDefault="0018097D" w:rsidP="00A421E0">
      <w:r>
        <w:rPr>
          <w:cs/>
        </w:rPr>
        <w:lastRenderedPageBreak/>
        <w:tab/>
      </w:r>
      <w:r>
        <w:t xml:space="preserve">5.3 </w:t>
      </w:r>
      <w:r>
        <w:rPr>
          <w:rFonts w:hint="cs"/>
          <w:cs/>
        </w:rPr>
        <w:t xml:space="preserve">ตั้งค่าเครื่อง </w:t>
      </w:r>
      <w:r>
        <w:t xml:space="preserve">Instance </w:t>
      </w:r>
      <w:r>
        <w:rPr>
          <w:rFonts w:hint="cs"/>
          <w:cs/>
        </w:rPr>
        <w:t xml:space="preserve">ตามต้องการและกดปุ่ม </w:t>
      </w:r>
      <w:r>
        <w:t xml:space="preserve">Launch instance </w:t>
      </w:r>
      <w:proofErr w:type="gramStart"/>
      <w:r>
        <w:rPr>
          <w:rFonts w:hint="cs"/>
          <w:cs/>
        </w:rPr>
        <w:t>เพื่อทำการสร้าง</w:t>
      </w:r>
      <w:proofErr w:type="gramEnd"/>
    </w:p>
    <w:p w14:paraId="20D79B45" w14:textId="54948545" w:rsidR="0018097D" w:rsidRDefault="0018097D" w:rsidP="00805114">
      <w:pPr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D414344" wp14:editId="60C97E88">
            <wp:extent cx="5040000" cy="3062286"/>
            <wp:effectExtent l="0" t="0" r="0" b="0"/>
            <wp:docPr id="974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Picture 974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E15A" w14:textId="65BCD0DE" w:rsidR="0018097D" w:rsidRDefault="0018097D" w:rsidP="00A421E0">
      <w:pPr>
        <w:pStyle w:val="Caption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89</w:t>
      </w:r>
      <w:r w:rsidRPr="0018097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77" w:name="_Toc129788611"/>
      <w:r>
        <w:rPr>
          <w:rFonts w:hint="cs"/>
          <w:cs/>
        </w:rPr>
        <w:t xml:space="preserve">หน้าแสดงการตั้งค่า </w:t>
      </w:r>
      <w:r>
        <w:t>Instance</w:t>
      </w:r>
      <w:bookmarkEnd w:id="177"/>
    </w:p>
    <w:p w14:paraId="25D638F1" w14:textId="265338EA" w:rsidR="0018097D" w:rsidRDefault="0018097D" w:rsidP="00A421E0"/>
    <w:p w14:paraId="61BB27CC" w14:textId="365C50FE" w:rsidR="0018097D" w:rsidRDefault="0018097D" w:rsidP="00A421E0">
      <w:r>
        <w:tab/>
        <w:t xml:space="preserve">5.4 </w:t>
      </w:r>
      <w:r>
        <w:rPr>
          <w:rFonts w:hint="cs"/>
          <w:cs/>
        </w:rPr>
        <w:t xml:space="preserve">ทำการเชื่อมต่อไปยัง </w:t>
      </w:r>
      <w:r>
        <w:t xml:space="preserve">Instance </w:t>
      </w:r>
      <w:r>
        <w:rPr>
          <w:rFonts w:hint="cs"/>
          <w:cs/>
        </w:rPr>
        <w:t xml:space="preserve">ด้วยวิธี </w:t>
      </w:r>
      <w:r>
        <w:t xml:space="preserve">SSH </w:t>
      </w:r>
      <w:r>
        <w:rPr>
          <w:rFonts w:hint="cs"/>
          <w:cs/>
        </w:rPr>
        <w:t xml:space="preserve">โดยใช้ </w:t>
      </w:r>
      <w:r>
        <w:t>Terminal</w:t>
      </w:r>
    </w:p>
    <w:p w14:paraId="0E9BF279" w14:textId="0F43D238" w:rsidR="0018097D" w:rsidRDefault="0018097D" w:rsidP="00A421E0">
      <w:pPr>
        <w:jc w:val="center"/>
      </w:pPr>
      <w:r>
        <w:rPr>
          <w:rFonts w:hint="cs"/>
          <w:noProof/>
        </w:rPr>
        <w:drawing>
          <wp:inline distT="0" distB="0" distL="0" distR="0" wp14:anchorId="069F45BB" wp14:editId="14C972BF">
            <wp:extent cx="3988982" cy="3399155"/>
            <wp:effectExtent l="0" t="0" r="0" b="0"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982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771A" w14:textId="11F64663" w:rsidR="006D5B4F" w:rsidRDefault="006D5B4F" w:rsidP="00A421E0">
      <w:pPr>
        <w:pStyle w:val="Caption"/>
      </w:pPr>
      <w:r w:rsidRPr="006D5B4F">
        <w:rPr>
          <w:b/>
          <w:bCs/>
          <w:cs/>
        </w:rPr>
        <w:t xml:space="preserve">ภาพที่ </w:t>
      </w:r>
      <w:r w:rsidRPr="006D5B4F">
        <w:rPr>
          <w:b/>
          <w:bCs/>
          <w:cs/>
        </w:rPr>
        <w:fldChar w:fldCharType="begin"/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</w:rPr>
        <w:instrText xml:space="preserve">SEQ </w:instrText>
      </w:r>
      <w:r w:rsidRPr="006D5B4F">
        <w:rPr>
          <w:b/>
          <w:bCs/>
          <w:cs/>
        </w:rPr>
        <w:instrText xml:space="preserve">ภาพที่ </w:instrText>
      </w:r>
      <w:r w:rsidRPr="006D5B4F">
        <w:rPr>
          <w:b/>
          <w:bCs/>
        </w:rPr>
        <w:instrText>\* ARABIC</w:instrText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90</w:t>
      </w:r>
      <w:r w:rsidRPr="006D5B4F">
        <w:rPr>
          <w:b/>
          <w:bCs/>
          <w:cs/>
        </w:rPr>
        <w:fldChar w:fldCharType="end"/>
      </w:r>
      <w:r>
        <w:t xml:space="preserve"> </w:t>
      </w:r>
      <w:bookmarkStart w:id="178" w:name="_Toc129788612"/>
      <w:r>
        <w:rPr>
          <w:rFonts w:hint="cs"/>
          <w:cs/>
        </w:rPr>
        <w:t xml:space="preserve">ตัวอย่างการเชื่อมต่อเข้าไปยัง </w:t>
      </w:r>
      <w:r>
        <w:t>Instance</w:t>
      </w:r>
      <w:bookmarkEnd w:id="178"/>
    </w:p>
    <w:p w14:paraId="23DE4697" w14:textId="247BF0B1" w:rsidR="000337D5" w:rsidRDefault="000337D5" w:rsidP="00A421E0"/>
    <w:p w14:paraId="41CD8F2A" w14:textId="0A9919AC" w:rsidR="0095615E" w:rsidRDefault="0095615E" w:rsidP="00A421E0"/>
    <w:p w14:paraId="2E7A884B" w14:textId="77777777" w:rsidR="0095615E" w:rsidRPr="000337D5" w:rsidRDefault="0095615E" w:rsidP="00A421E0"/>
    <w:p w14:paraId="704029F4" w14:textId="6EB6ECBD" w:rsidR="0002019A" w:rsidRDefault="00A50F0D" w:rsidP="00A421E0">
      <w:pPr>
        <w:pStyle w:val="Heading2"/>
      </w:pPr>
      <w:bookmarkStart w:id="179" w:name="_Toc129250978"/>
      <w:r>
        <w:lastRenderedPageBreak/>
        <w:t>6</w:t>
      </w:r>
      <w:r w:rsidR="0002019A">
        <w:t xml:space="preserve">. </w:t>
      </w:r>
      <w:r w:rsidR="00483A98">
        <w:rPr>
          <w:rFonts w:hint="cs"/>
          <w:cs/>
        </w:rPr>
        <w:t>การติดตั้งและใช้งาน</w:t>
      </w:r>
      <w:r w:rsidR="00CB5E6F">
        <w:t xml:space="preserve"> </w:t>
      </w:r>
      <w:r w:rsidR="0002019A">
        <w:t xml:space="preserve">Web API </w:t>
      </w:r>
      <w:r w:rsidR="0002019A">
        <w:rPr>
          <w:rFonts w:hint="cs"/>
          <w:cs/>
        </w:rPr>
        <w:t>สำหรับคำนวณค่า</w:t>
      </w:r>
      <w:r w:rsidR="00483A98">
        <w:rPr>
          <w:rFonts w:hint="cs"/>
          <w:cs/>
        </w:rPr>
        <w:t>ความคล้ายคลึง</w:t>
      </w:r>
      <w:r w:rsidR="0002019A">
        <w:rPr>
          <w:rFonts w:hint="cs"/>
          <w:cs/>
        </w:rPr>
        <w:t xml:space="preserve"> </w:t>
      </w:r>
      <w:r w:rsidR="00483A98">
        <w:rPr>
          <w:rFonts w:hint="cs"/>
          <w:cs/>
        </w:rPr>
        <w:t>(</w:t>
      </w:r>
      <w:r w:rsidR="0002019A">
        <w:t>Cosine similarity</w:t>
      </w:r>
      <w:r w:rsidR="00483A98">
        <w:rPr>
          <w:rFonts w:hint="cs"/>
          <w:cs/>
        </w:rPr>
        <w:t>)</w:t>
      </w:r>
      <w:bookmarkEnd w:id="179"/>
    </w:p>
    <w:p w14:paraId="737D5042" w14:textId="297212DC" w:rsidR="00A50F0D" w:rsidRDefault="00A50F0D" w:rsidP="00A421E0">
      <w:r>
        <w:tab/>
        <w:t xml:space="preserve">6.1 </w:t>
      </w:r>
      <w:r>
        <w:rPr>
          <w:rFonts w:hint="cs"/>
          <w:cs/>
        </w:rPr>
        <w:t xml:space="preserve">ทำการ </w:t>
      </w:r>
      <w:r>
        <w:t xml:space="preserve">Clone project </w:t>
      </w:r>
      <w:r>
        <w:rPr>
          <w:rFonts w:hint="cs"/>
          <w:cs/>
        </w:rPr>
        <w:t xml:space="preserve">จาก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cs/>
        </w:rPr>
        <w:t xml:space="preserve">ที่ลิงค์ </w:t>
      </w:r>
      <w:hyperlink r:id="rId136" w:history="1">
        <w:r w:rsidRPr="005852A9">
          <w:rPr>
            <w:rStyle w:val="Hyperlink"/>
          </w:rPr>
          <w:t>https://github.com/slapexs/final_project.git</w:t>
        </w:r>
      </w:hyperlink>
    </w:p>
    <w:p w14:paraId="30C069F9" w14:textId="72005BB7" w:rsidR="00A50F0D" w:rsidRDefault="00A50F0D" w:rsidP="00A421E0">
      <w:r>
        <w:rPr>
          <w:rFonts w:hint="cs"/>
          <w:noProof/>
        </w:rPr>
        <w:drawing>
          <wp:inline distT="0" distB="0" distL="0" distR="0" wp14:anchorId="5DF61B9F" wp14:editId="3AD0A96C">
            <wp:extent cx="5600700" cy="2582545"/>
            <wp:effectExtent l="0" t="0" r="0" b="0"/>
            <wp:docPr id="1005" name="Picture 10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Picture 1005" descr="Text&#10;&#10;Description automatically generated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020F" w14:textId="22FF83BD" w:rsidR="009032F1" w:rsidRDefault="00A50F0D" w:rsidP="00A421E0">
      <w:pPr>
        <w:pStyle w:val="Caption"/>
      </w:pPr>
      <w:r w:rsidRPr="00A50F0D">
        <w:rPr>
          <w:b/>
          <w:bCs/>
          <w:cs/>
        </w:rPr>
        <w:t xml:space="preserve">ภาพที่ </w:t>
      </w:r>
      <w:r w:rsidRPr="00A50F0D">
        <w:rPr>
          <w:b/>
          <w:bCs/>
          <w:cs/>
        </w:rPr>
        <w:fldChar w:fldCharType="begin"/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</w:rPr>
        <w:instrText xml:space="preserve">SEQ </w:instrText>
      </w:r>
      <w:r w:rsidRPr="00A50F0D">
        <w:rPr>
          <w:b/>
          <w:bCs/>
          <w:cs/>
        </w:rPr>
        <w:instrText xml:space="preserve">ภาพที่ </w:instrText>
      </w:r>
      <w:r w:rsidRPr="00A50F0D">
        <w:rPr>
          <w:b/>
          <w:bCs/>
        </w:rPr>
        <w:instrText>\* ARABIC</w:instrText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91</w:t>
      </w:r>
      <w:r w:rsidRPr="00A50F0D">
        <w:rPr>
          <w:b/>
          <w:bCs/>
          <w:cs/>
        </w:rPr>
        <w:fldChar w:fldCharType="end"/>
      </w:r>
      <w:r>
        <w:t xml:space="preserve"> </w:t>
      </w:r>
      <w:bookmarkStart w:id="180" w:name="_Toc129788613"/>
      <w:r>
        <w:rPr>
          <w:rFonts w:hint="cs"/>
          <w:cs/>
        </w:rPr>
        <w:t xml:space="preserve">การดาวน์โหลดโปรเจคจาก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cs/>
        </w:rPr>
        <w:t xml:space="preserve">ด้วยคำสั่ง </w:t>
      </w:r>
      <w:r>
        <w:t xml:space="preserve">git clone </w:t>
      </w:r>
      <w:r>
        <w:rPr>
          <w:rFonts w:hint="cs"/>
          <w:cs/>
        </w:rPr>
        <w:t xml:space="preserve">มายัง </w:t>
      </w:r>
      <w:r>
        <w:t>Instance</w:t>
      </w:r>
      <w:r w:rsidR="009032F1">
        <w:t xml:space="preserve"> </w:t>
      </w:r>
      <w:r w:rsidR="009032F1">
        <w:rPr>
          <w:rFonts w:hint="cs"/>
          <w:cs/>
        </w:rPr>
        <w:t>และใช้คำสั่ง</w:t>
      </w:r>
      <w:r w:rsidR="009032F1">
        <w:rPr>
          <w:cs/>
        </w:rPr>
        <w:br/>
      </w:r>
      <w:r w:rsidR="009032F1">
        <w:t xml:space="preserve">cd </w:t>
      </w:r>
      <w:proofErr w:type="spellStart"/>
      <w:r w:rsidR="009032F1">
        <w:t>final_project</w:t>
      </w:r>
      <w:proofErr w:type="spellEnd"/>
      <w:r w:rsidR="009032F1">
        <w:t xml:space="preserve"> </w:t>
      </w:r>
      <w:r w:rsidR="009032F1">
        <w:rPr>
          <w:rFonts w:hint="cs"/>
          <w:cs/>
        </w:rPr>
        <w:t>เพื่อเข้าไปยังโฟลเดอร์</w:t>
      </w:r>
      <w:bookmarkEnd w:id="180"/>
    </w:p>
    <w:p w14:paraId="0C8789FA" w14:textId="77777777" w:rsidR="009032F1" w:rsidRPr="009032F1" w:rsidRDefault="009032F1" w:rsidP="00A421E0">
      <w:pPr>
        <w:rPr>
          <w:cs/>
        </w:rPr>
      </w:pPr>
    </w:p>
    <w:p w14:paraId="54B5CB77" w14:textId="4778ADB9" w:rsidR="0002019A" w:rsidRDefault="0002019A" w:rsidP="00A421E0">
      <w:pPr>
        <w:rPr>
          <w:cs/>
        </w:rPr>
      </w:pPr>
      <w:r>
        <w:tab/>
      </w:r>
      <w:r w:rsidR="00DA2837">
        <w:t>6</w:t>
      </w:r>
      <w:r>
        <w:t>.</w:t>
      </w:r>
      <w:r w:rsidR="00DA2837">
        <w:t>2</w:t>
      </w:r>
      <w:r>
        <w:t xml:space="preserve"> </w:t>
      </w:r>
      <w:r>
        <w:rPr>
          <w:rFonts w:hint="cs"/>
          <w:cs/>
        </w:rPr>
        <w:t xml:space="preserve">สร้างไฟล์ใหม่ในโฟลเดอร์ตั้งชื่อว่า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 xml:space="preserve">และสร้างตัวแปรชื่อว่า </w:t>
      </w:r>
      <w:r w:rsidR="009032F1">
        <w:t xml:space="preserve">MONGODB_USERNAME MONGODB_PASSWORD </w:t>
      </w:r>
      <w:r w:rsidR="009032F1">
        <w:rPr>
          <w:rFonts w:hint="cs"/>
          <w:cs/>
        </w:rPr>
        <w:t xml:space="preserve">และ </w:t>
      </w:r>
      <w:r w:rsidR="009032F1">
        <w:t xml:space="preserve">CLUSTER </w:t>
      </w:r>
      <w:r w:rsidR="009032F1">
        <w:rPr>
          <w:rFonts w:hint="cs"/>
          <w:cs/>
        </w:rPr>
        <w:t>เพื่อใช้เก็บข้อมูลเชื่อมต่อฐานข้อมูล</w:t>
      </w:r>
    </w:p>
    <w:p w14:paraId="0E38018F" w14:textId="58B99555" w:rsidR="0002019A" w:rsidRDefault="0002019A" w:rsidP="00A421E0">
      <w:r>
        <w:rPr>
          <w:rFonts w:hint="cs"/>
          <w:noProof/>
        </w:rPr>
        <w:drawing>
          <wp:inline distT="0" distB="0" distL="0" distR="0" wp14:anchorId="4BE4A0AB" wp14:editId="398A6549">
            <wp:extent cx="5600700" cy="2396420"/>
            <wp:effectExtent l="0" t="0" r="0" b="0"/>
            <wp:docPr id="940" name="Picture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Picture 940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39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C893" w14:textId="7C867598" w:rsidR="0002019A" w:rsidRDefault="0002019A" w:rsidP="00A421E0">
      <w:pPr>
        <w:pStyle w:val="Caption"/>
        <w:rPr>
          <w:cs/>
        </w:rPr>
      </w:pPr>
      <w:r w:rsidRPr="0002019A">
        <w:rPr>
          <w:b/>
          <w:bCs/>
          <w:cs/>
        </w:rPr>
        <w:t xml:space="preserve">ภาพที่ </w:t>
      </w:r>
      <w:r w:rsidRPr="0002019A">
        <w:rPr>
          <w:b/>
          <w:bCs/>
          <w:cs/>
        </w:rPr>
        <w:fldChar w:fldCharType="begin"/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</w:rPr>
        <w:instrText xml:space="preserve">SEQ </w:instrText>
      </w:r>
      <w:r w:rsidRPr="0002019A">
        <w:rPr>
          <w:b/>
          <w:bCs/>
          <w:cs/>
        </w:rPr>
        <w:instrText xml:space="preserve">ภาพที่ </w:instrText>
      </w:r>
      <w:r w:rsidRPr="0002019A">
        <w:rPr>
          <w:b/>
          <w:bCs/>
        </w:rPr>
        <w:instrText>\* ARABIC</w:instrText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92</w:t>
      </w:r>
      <w:r w:rsidRPr="0002019A">
        <w:rPr>
          <w:b/>
          <w:bCs/>
          <w:cs/>
        </w:rPr>
        <w:fldChar w:fldCharType="end"/>
      </w:r>
      <w:r>
        <w:t xml:space="preserve"> </w:t>
      </w:r>
      <w:bookmarkStart w:id="181" w:name="_Toc129788614"/>
      <w:r>
        <w:rPr>
          <w:rFonts w:hint="cs"/>
          <w:cs/>
        </w:rPr>
        <w:t xml:space="preserve">สร้างไฟล์ใหม่ชื่อ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>และสร้างตัวแปรเพื่อเก็บค่าเชื่อมต่อฐานข้อมูล</w:t>
      </w:r>
      <w:bookmarkEnd w:id="181"/>
    </w:p>
    <w:p w14:paraId="445F52CC" w14:textId="17F838CC" w:rsidR="0002019A" w:rsidRDefault="00A652C4" w:rsidP="00A421E0">
      <w:pPr>
        <w:spacing w:line="259" w:lineRule="auto"/>
      </w:pPr>
      <w:r>
        <w:br w:type="page"/>
      </w:r>
    </w:p>
    <w:p w14:paraId="3F8AADE9" w14:textId="2733AB7C" w:rsidR="0002019A" w:rsidRDefault="00A652C4" w:rsidP="00A421E0">
      <w:r>
        <w:lastRenderedPageBreak/>
        <w:tab/>
      </w:r>
      <w:r w:rsidR="00DA2837">
        <w:t>6</w:t>
      </w:r>
      <w:r>
        <w:t>.</w:t>
      </w:r>
      <w:r w:rsidR="00DA2837">
        <w:t>3</w:t>
      </w:r>
      <w:r>
        <w:t xml:space="preserve"> </w:t>
      </w:r>
      <w:r>
        <w:rPr>
          <w:rFonts w:hint="cs"/>
          <w:cs/>
        </w:rPr>
        <w:t xml:space="preserve">ใช้คำสั่ง </w:t>
      </w:r>
      <w:r>
        <w:t xml:space="preserve">pip3 install -r requirements.txt </w:t>
      </w:r>
      <w:r>
        <w:rPr>
          <w:rFonts w:hint="cs"/>
          <w:cs/>
        </w:rPr>
        <w:t xml:space="preserve">เพื่อทำการติดตั้ง </w:t>
      </w:r>
      <w:r>
        <w:t xml:space="preserve">library </w:t>
      </w:r>
      <w:r>
        <w:rPr>
          <w:rFonts w:hint="cs"/>
          <w:cs/>
        </w:rPr>
        <w:t xml:space="preserve">ที่จำเป็นและใชคำสั่ง </w:t>
      </w:r>
      <w:r>
        <w:t xml:space="preserve">python3 -m </w:t>
      </w:r>
      <w:proofErr w:type="spellStart"/>
      <w:r>
        <w:t>uvicorn</w:t>
      </w:r>
      <w:proofErr w:type="spellEnd"/>
      <w:r>
        <w:t xml:space="preserve"> </w:t>
      </w:r>
      <w:proofErr w:type="spellStart"/>
      <w:r>
        <w:t>api:app</w:t>
      </w:r>
      <w:proofErr w:type="spellEnd"/>
      <w:r>
        <w:t xml:space="preserve"> </w:t>
      </w:r>
      <w:r>
        <w:rPr>
          <w:rFonts w:hint="cs"/>
          <w:cs/>
        </w:rPr>
        <w:t>เพื่อรัน</w:t>
      </w:r>
      <w:r>
        <w:t xml:space="preserve"> Server Web API</w:t>
      </w:r>
    </w:p>
    <w:p w14:paraId="4D635282" w14:textId="28A7B809" w:rsidR="00A652C4" w:rsidRDefault="00A652C4" w:rsidP="0095615E">
      <w:pPr>
        <w:jc w:val="center"/>
      </w:pPr>
      <w:r>
        <w:rPr>
          <w:rFonts w:hint="cs"/>
          <w:noProof/>
        </w:rPr>
        <w:drawing>
          <wp:inline distT="0" distB="0" distL="0" distR="0" wp14:anchorId="784E968D" wp14:editId="6627ED14">
            <wp:extent cx="5040000" cy="1581143"/>
            <wp:effectExtent l="0" t="0" r="0" b="0"/>
            <wp:docPr id="1006" name="Picture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Picture 1006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8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0783" w14:textId="308E8C89" w:rsidR="00A652C4" w:rsidRDefault="00A652C4" w:rsidP="00A421E0">
      <w:pPr>
        <w:pStyle w:val="Caption"/>
      </w:pPr>
      <w:r w:rsidRPr="00A652C4">
        <w:rPr>
          <w:b/>
          <w:bCs/>
          <w:cs/>
        </w:rPr>
        <w:t xml:space="preserve">ภาพที่ </w:t>
      </w:r>
      <w:r w:rsidRPr="00A652C4">
        <w:rPr>
          <w:b/>
          <w:bCs/>
          <w:cs/>
        </w:rPr>
        <w:fldChar w:fldCharType="begin"/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</w:rPr>
        <w:instrText xml:space="preserve">SEQ </w:instrText>
      </w:r>
      <w:r w:rsidRPr="00A652C4">
        <w:rPr>
          <w:b/>
          <w:bCs/>
          <w:cs/>
        </w:rPr>
        <w:instrText xml:space="preserve">ภาพที่ </w:instrText>
      </w:r>
      <w:r w:rsidRPr="00A652C4">
        <w:rPr>
          <w:b/>
          <w:bCs/>
        </w:rPr>
        <w:instrText>\* ARABIC</w:instrText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93</w:t>
      </w:r>
      <w:r w:rsidRPr="00A652C4">
        <w:rPr>
          <w:b/>
          <w:bCs/>
          <w:cs/>
        </w:rPr>
        <w:fldChar w:fldCharType="end"/>
      </w:r>
      <w:r>
        <w:t xml:space="preserve"> </w:t>
      </w:r>
      <w:bookmarkStart w:id="182" w:name="_Toc129788615"/>
      <w:r>
        <w:rPr>
          <w:rFonts w:hint="cs"/>
          <w:cs/>
        </w:rPr>
        <w:t xml:space="preserve">ตัวอย่างการรัน </w:t>
      </w:r>
      <w:r>
        <w:t xml:space="preserve">Server Web API </w:t>
      </w:r>
      <w:r>
        <w:rPr>
          <w:rFonts w:hint="cs"/>
          <w:cs/>
        </w:rPr>
        <w:t xml:space="preserve">เพื่อคำนวณค่า </w:t>
      </w:r>
      <w:r>
        <w:t xml:space="preserve">Cosine similarity </w:t>
      </w:r>
      <w:r>
        <w:rPr>
          <w:rFonts w:hint="cs"/>
          <w:cs/>
        </w:rPr>
        <w:t xml:space="preserve">บน </w:t>
      </w:r>
      <w:r>
        <w:t>AWS</w:t>
      </w:r>
      <w:bookmarkEnd w:id="182"/>
    </w:p>
    <w:p w14:paraId="4283D659" w14:textId="04468ABE" w:rsidR="00A652C4" w:rsidRDefault="00A652C4" w:rsidP="00A421E0"/>
    <w:p w14:paraId="21455492" w14:textId="6A3A85B5" w:rsidR="00DA2837" w:rsidRDefault="00DA2837" w:rsidP="00A421E0">
      <w:pPr>
        <w:pStyle w:val="Heading2"/>
      </w:pPr>
      <w:bookmarkStart w:id="183" w:name="_Toc129250979"/>
      <w:r>
        <w:t xml:space="preserve">7. </w:t>
      </w:r>
      <w:r w:rsidR="00B75F2F">
        <w:rPr>
          <w:rFonts w:hint="cs"/>
          <w:cs/>
        </w:rPr>
        <w:t>การ</w:t>
      </w:r>
      <w:r w:rsidR="004E67ED">
        <w:rPr>
          <w:rFonts w:hint="cs"/>
          <w:cs/>
        </w:rPr>
        <w:t>ติดตั้งและใช้งานเว็บแอปพลิเคชัน</w:t>
      </w:r>
      <w:r w:rsidR="00B75F2F">
        <w:rPr>
          <w:rFonts w:hint="cs"/>
          <w:cs/>
        </w:rPr>
        <w:t xml:space="preserve"> </w:t>
      </w:r>
      <w:r w:rsidR="004E67ED">
        <w:rPr>
          <w:rFonts w:hint="cs"/>
          <w:cs/>
        </w:rPr>
        <w:t>(</w:t>
      </w:r>
      <w:r w:rsidR="00B75F2F">
        <w:t>Web application</w:t>
      </w:r>
      <w:r w:rsidR="004E67ED">
        <w:rPr>
          <w:rFonts w:hint="cs"/>
          <w:cs/>
        </w:rPr>
        <w:t>)</w:t>
      </w:r>
      <w:bookmarkEnd w:id="183"/>
    </w:p>
    <w:p w14:paraId="259F560C" w14:textId="1EFDA502" w:rsidR="00B75F2F" w:rsidRDefault="00B75F2F" w:rsidP="00A421E0">
      <w:r>
        <w:rPr>
          <w:cs/>
        </w:rPr>
        <w:tab/>
      </w:r>
      <w:r>
        <w:t xml:space="preserve">7.1 </w:t>
      </w:r>
      <w:r w:rsidR="00D03E42">
        <w:rPr>
          <w:rFonts w:hint="cs"/>
          <w:cs/>
        </w:rPr>
        <w:t xml:space="preserve">เข้าเว็บไซต์ </w:t>
      </w:r>
      <w:hyperlink w:history="1">
        <w:r w:rsidR="00D03E42" w:rsidRPr="005852A9">
          <w:rPr>
            <w:rStyle w:val="Hyperlink"/>
          </w:rPr>
          <w:t xml:space="preserve">https://vercel.com </w:t>
        </w:r>
        <w:r w:rsidR="00D03E42" w:rsidRPr="005852A9">
          <w:rPr>
            <w:rStyle w:val="Hyperlink"/>
            <w:rFonts w:hint="cs"/>
            <w:cs/>
          </w:rPr>
          <w:t>และ</w:t>
        </w:r>
      </w:hyperlink>
      <w:r w:rsidR="00D03E42">
        <w:rPr>
          <w:rFonts w:hint="cs"/>
          <w:cs/>
        </w:rPr>
        <w:t xml:space="preserve">เข้าสู่ระบบด้วยบัญชี </w:t>
      </w:r>
      <w:proofErr w:type="spellStart"/>
      <w:r w:rsidR="00D03E42">
        <w:t>Github</w:t>
      </w:r>
      <w:proofErr w:type="spellEnd"/>
    </w:p>
    <w:p w14:paraId="03B00C1B" w14:textId="41975CEE" w:rsidR="00D03E42" w:rsidRDefault="00D03E42" w:rsidP="0095615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3BCD482B" wp14:editId="54819BA4">
                <wp:simplePos x="0" y="0"/>
                <wp:positionH relativeFrom="column">
                  <wp:posOffset>4393265</wp:posOffset>
                </wp:positionH>
                <wp:positionV relativeFrom="paragraph">
                  <wp:posOffset>482530</wp:posOffset>
                </wp:positionV>
                <wp:extent cx="228522" cy="149985"/>
                <wp:effectExtent l="12700" t="12700" r="13335" b="15240"/>
                <wp:wrapNone/>
                <wp:docPr id="1063" name="Rectangle 1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522" cy="1499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CBB32" id="Rectangle 1063" o:spid="_x0000_s1026" style="position:absolute;margin-left:345.95pt;margin-top:38pt;width:18pt;height:11.8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3AEE0A69" wp14:editId="3BD07A90">
            <wp:extent cx="5040000" cy="3062286"/>
            <wp:effectExtent l="0" t="0" r="0" b="0"/>
            <wp:docPr id="1061" name="Picture 10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Picture 1061" descr="Graphical user interface, application&#10;&#10;Description automatically generated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978D" w14:textId="6CC6146B" w:rsidR="00D03E42" w:rsidRDefault="00D03E42" w:rsidP="00A421E0">
      <w:pPr>
        <w:pStyle w:val="Caption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94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84" w:name="_Toc129788616"/>
      <w:r>
        <w:rPr>
          <w:rFonts w:hint="cs"/>
          <w:cs/>
        </w:rPr>
        <w:t xml:space="preserve">หน้าเว็บไซต์ </w:t>
      </w:r>
      <w:proofErr w:type="spellStart"/>
      <w:r>
        <w:t>Vercel</w:t>
      </w:r>
      <w:bookmarkEnd w:id="184"/>
      <w:proofErr w:type="spellEnd"/>
    </w:p>
    <w:p w14:paraId="28936B09" w14:textId="78D0883C" w:rsidR="00D03E42" w:rsidRDefault="00D03E42" w:rsidP="00A421E0">
      <w:pPr>
        <w:spacing w:line="259" w:lineRule="auto"/>
      </w:pPr>
      <w:r>
        <w:br w:type="page"/>
      </w:r>
    </w:p>
    <w:p w14:paraId="0CA1665D" w14:textId="59B2DFC6" w:rsidR="00D03E42" w:rsidRDefault="00D03E42" w:rsidP="00A421E0">
      <w:r>
        <w:lastRenderedPageBreak/>
        <w:tab/>
        <w:t xml:space="preserve">7.2 </w:t>
      </w:r>
      <w:r>
        <w:rPr>
          <w:rFonts w:hint="cs"/>
          <w:cs/>
        </w:rPr>
        <w:t xml:space="preserve">ทำการสร้างโปรเจคใหม่กดปุ่ม </w:t>
      </w:r>
      <w:r>
        <w:t xml:space="preserve">Add New </w:t>
      </w:r>
      <w:proofErr w:type="spellStart"/>
      <w:r>
        <w:t>และ</w:t>
      </w:r>
      <w:proofErr w:type="spellEnd"/>
      <w:r>
        <w:rPr>
          <w:rFonts w:hint="cs"/>
          <w:cs/>
        </w:rPr>
        <w:t xml:space="preserve">เลือก </w:t>
      </w:r>
      <w:proofErr w:type="gramStart"/>
      <w:r>
        <w:t>Project</w:t>
      </w:r>
      <w:proofErr w:type="gramEnd"/>
    </w:p>
    <w:p w14:paraId="3E3F8BB1" w14:textId="154E76A2" w:rsidR="00D03E42" w:rsidRPr="00D03E42" w:rsidRDefault="00D03E42" w:rsidP="0095615E">
      <w:pPr>
        <w:jc w:val="center"/>
      </w:pPr>
      <w:r>
        <w:rPr>
          <w:rFonts w:hint="cs"/>
          <w:noProof/>
        </w:rPr>
        <w:drawing>
          <wp:inline distT="0" distB="0" distL="0" distR="0" wp14:anchorId="245A88E9" wp14:editId="7E29E284">
            <wp:extent cx="5040000" cy="3062286"/>
            <wp:effectExtent l="0" t="0" r="0" b="0"/>
            <wp:docPr id="1062" name="Picture 10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Picture 1062" descr="Graphical user interface, application, Teams&#10;&#10;Description automatically generated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7C08" w14:textId="5EDAC4BB" w:rsidR="00D03E42" w:rsidRDefault="00D03E42" w:rsidP="00A421E0">
      <w:pPr>
        <w:pStyle w:val="Caption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95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85" w:name="_Toc129788617"/>
      <w:r>
        <w:rPr>
          <w:rFonts w:hint="cs"/>
          <w:cs/>
        </w:rPr>
        <w:t xml:space="preserve">สร้างโปรเจคใหม่ใน </w:t>
      </w:r>
      <w:proofErr w:type="spellStart"/>
      <w:r>
        <w:t>Vercel</w:t>
      </w:r>
      <w:bookmarkEnd w:id="185"/>
      <w:proofErr w:type="spellEnd"/>
    </w:p>
    <w:p w14:paraId="291323AF" w14:textId="5E4CB13C" w:rsidR="00D03E42" w:rsidRDefault="00D03E42" w:rsidP="00A421E0"/>
    <w:p w14:paraId="3F3841A2" w14:textId="146856A9" w:rsidR="00D03E42" w:rsidRDefault="00D03E42" w:rsidP="00A421E0">
      <w:r>
        <w:tab/>
        <w:t xml:space="preserve">7.3 </w:t>
      </w:r>
      <w:r>
        <w:rPr>
          <w:rFonts w:hint="cs"/>
          <w:cs/>
        </w:rPr>
        <w:t xml:space="preserve">เลือก </w:t>
      </w:r>
      <w:r>
        <w:t xml:space="preserve">Repository </w:t>
      </w:r>
      <w:r>
        <w:rPr>
          <w:rFonts w:hint="cs"/>
          <w:cs/>
        </w:rPr>
        <w:t xml:space="preserve">ที่ต้องการจะ </w:t>
      </w:r>
      <w:r>
        <w:t>deploy</w:t>
      </w:r>
      <w:r>
        <w:rPr>
          <w:rFonts w:hint="cs"/>
          <w:cs/>
        </w:rPr>
        <w:t xml:space="preserve"> และกดปุ่ม </w:t>
      </w:r>
      <w:proofErr w:type="gramStart"/>
      <w:r>
        <w:t>Import</w:t>
      </w:r>
      <w:proofErr w:type="gramEnd"/>
    </w:p>
    <w:p w14:paraId="382BAABA" w14:textId="01D13FB4" w:rsidR="00D03E42" w:rsidRDefault="00D03E42" w:rsidP="0095615E">
      <w:pPr>
        <w:jc w:val="center"/>
      </w:pPr>
      <w:r>
        <w:rPr>
          <w:rFonts w:hint="cs"/>
          <w:noProof/>
        </w:rPr>
        <w:drawing>
          <wp:inline distT="0" distB="0" distL="0" distR="0" wp14:anchorId="3F9880AE" wp14:editId="6D06F53D">
            <wp:extent cx="5040000" cy="3062286"/>
            <wp:effectExtent l="0" t="0" r="0" b="0"/>
            <wp:docPr id="1065" name="Picture 1065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Picture 1065" descr="Graphical user interface, application, website, Teams&#10;&#10;Description automatically generated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999B" w14:textId="7C54F630" w:rsidR="00D03E42" w:rsidRDefault="00D03E42" w:rsidP="00A421E0">
      <w:pPr>
        <w:pStyle w:val="Caption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96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86" w:name="_Toc129788618"/>
      <w:r>
        <w:rPr>
          <w:rFonts w:hint="cs"/>
          <w:cs/>
        </w:rPr>
        <w:t xml:space="preserve">หน้าแสดงรายชื่อ </w:t>
      </w:r>
      <w:r>
        <w:t>Repository</w:t>
      </w:r>
      <w:bookmarkEnd w:id="186"/>
    </w:p>
    <w:p w14:paraId="54A6A128" w14:textId="3EFB1687" w:rsidR="00D03E42" w:rsidRDefault="00D03E42" w:rsidP="00A421E0"/>
    <w:p w14:paraId="419C0C24" w14:textId="1A8A856A" w:rsidR="0095615E" w:rsidRDefault="0095615E" w:rsidP="00A421E0"/>
    <w:p w14:paraId="4F2D0029" w14:textId="77777777" w:rsidR="0095615E" w:rsidRDefault="0095615E" w:rsidP="00A421E0"/>
    <w:p w14:paraId="585E878D" w14:textId="10AB4407" w:rsidR="00D03E42" w:rsidRPr="009C250F" w:rsidRDefault="00D03E42" w:rsidP="00A421E0">
      <w:pPr>
        <w:jc w:val="thaiDistribute"/>
        <w:rPr>
          <w:cs/>
        </w:rPr>
      </w:pPr>
      <w:r>
        <w:lastRenderedPageBreak/>
        <w:tab/>
        <w:t xml:space="preserve">7.4 </w:t>
      </w:r>
      <w:r>
        <w:rPr>
          <w:rFonts w:hint="cs"/>
          <w:cs/>
        </w:rPr>
        <w:t xml:space="preserve">ตั้งค่าโปรเจค และเพิ่มตัวแปร </w:t>
      </w:r>
      <w:r w:rsidRPr="00D03E42">
        <w:t>MONGODB_URI</w:t>
      </w:r>
      <w:r>
        <w:t xml:space="preserve"> </w:t>
      </w:r>
      <w:r>
        <w:rPr>
          <w:rFonts w:hint="cs"/>
          <w:cs/>
        </w:rPr>
        <w:t>ในส่วนของ</w:t>
      </w:r>
      <w:r w:rsidR="009C250F">
        <w:rPr>
          <w:rFonts w:hint="cs"/>
          <w:cs/>
        </w:rPr>
        <w:t xml:space="preserve"> </w:t>
      </w:r>
      <w:r w:rsidR="009C250F" w:rsidRPr="009C250F">
        <w:t>Environment Variables</w:t>
      </w:r>
      <w:r w:rsidR="009C250F">
        <w:rPr>
          <w:rFonts w:hint="cs"/>
          <w:cs/>
        </w:rPr>
        <w:t xml:space="preserve"> และใส่ค่าเป็น </w:t>
      </w:r>
      <w:r w:rsidR="009C250F">
        <w:t xml:space="preserve">Connection string </w:t>
      </w:r>
      <w:r w:rsidR="009C250F">
        <w:rPr>
          <w:rFonts w:hint="cs"/>
          <w:cs/>
        </w:rPr>
        <w:t xml:space="preserve">ของ </w:t>
      </w:r>
      <w:r w:rsidR="009C250F">
        <w:t>MongoDB Atlas</w:t>
      </w:r>
      <w:r w:rsidR="009C250F">
        <w:rPr>
          <w:rFonts w:hint="cs"/>
          <w:cs/>
        </w:rPr>
        <w:t xml:space="preserve"> จากนั้นกดปุ่ม </w:t>
      </w:r>
      <w:r w:rsidR="009C250F">
        <w:t xml:space="preserve">Deploy </w:t>
      </w:r>
      <w:proofErr w:type="gramStart"/>
      <w:r w:rsidR="009C250F">
        <w:rPr>
          <w:rFonts w:hint="cs"/>
          <w:cs/>
        </w:rPr>
        <w:t>เพื่อทำการเผยแพร่สู่สาธารณะ</w:t>
      </w:r>
      <w:proofErr w:type="gramEnd"/>
    </w:p>
    <w:p w14:paraId="033F646D" w14:textId="250EACF1" w:rsidR="009C250F" w:rsidRDefault="009C250F" w:rsidP="0095615E">
      <w:pPr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1DE3835" wp14:editId="3F0D6AA0">
            <wp:extent cx="5040000" cy="3062286"/>
            <wp:effectExtent l="0" t="0" r="0" b="0"/>
            <wp:docPr id="1093" name="Picture 109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Picture 1093" descr="Graphical user interface, application, Teams&#10;&#10;Description automatically generated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14D8" w14:textId="7977EEA6" w:rsidR="009C250F" w:rsidRDefault="009C250F" w:rsidP="00A421E0">
      <w:pPr>
        <w:pStyle w:val="Caption"/>
      </w:pPr>
      <w:r w:rsidRPr="009C250F">
        <w:rPr>
          <w:b/>
          <w:bCs/>
          <w:cs/>
        </w:rPr>
        <w:t xml:space="preserve">ภาพที่ </w:t>
      </w:r>
      <w:r w:rsidRPr="009C250F">
        <w:rPr>
          <w:b/>
          <w:bCs/>
          <w:cs/>
        </w:rPr>
        <w:fldChar w:fldCharType="begin"/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</w:rPr>
        <w:instrText xml:space="preserve">SEQ </w:instrText>
      </w:r>
      <w:r w:rsidRPr="009C250F">
        <w:rPr>
          <w:b/>
          <w:bCs/>
          <w:cs/>
        </w:rPr>
        <w:instrText xml:space="preserve">ภาพที่ </w:instrText>
      </w:r>
      <w:r w:rsidRPr="009C250F">
        <w:rPr>
          <w:b/>
          <w:bCs/>
        </w:rPr>
        <w:instrText>\* ARABIC</w:instrText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97</w:t>
      </w:r>
      <w:r w:rsidRPr="009C25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7" w:name="_Toc129788619"/>
      <w:r>
        <w:rPr>
          <w:rFonts w:hint="cs"/>
          <w:cs/>
        </w:rPr>
        <w:t xml:space="preserve">หน้าการตั้งค่าโปรเจคก่อน </w:t>
      </w:r>
      <w:r>
        <w:t>Deploy</w:t>
      </w:r>
      <w:bookmarkEnd w:id="187"/>
    </w:p>
    <w:p w14:paraId="521D1206" w14:textId="404940A7" w:rsidR="003F048C" w:rsidRDefault="003F048C" w:rsidP="00A421E0"/>
    <w:p w14:paraId="554223A7" w14:textId="5C47C75E" w:rsidR="003F048C" w:rsidRDefault="003F048C" w:rsidP="00A421E0">
      <w:r>
        <w:tab/>
        <w:t xml:space="preserve">7.5 </w:t>
      </w:r>
      <w:r>
        <w:rPr>
          <w:rFonts w:hint="cs"/>
          <w:cs/>
        </w:rPr>
        <w:t xml:space="preserve">ตัวอย่างหน้าเว็บไซต์เมื่อ </w:t>
      </w:r>
      <w:r>
        <w:t xml:space="preserve">Deploy </w:t>
      </w:r>
      <w:proofErr w:type="gramStart"/>
      <w:r>
        <w:rPr>
          <w:rFonts w:hint="cs"/>
          <w:cs/>
        </w:rPr>
        <w:t>เรียบร้อย</w:t>
      </w:r>
      <w:proofErr w:type="gramEnd"/>
    </w:p>
    <w:p w14:paraId="48B844BA" w14:textId="71CF6884" w:rsidR="003F048C" w:rsidRDefault="003F048C" w:rsidP="0095615E">
      <w:pPr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60493338" wp14:editId="7ABA5CC7">
            <wp:extent cx="5040000" cy="3062286"/>
            <wp:effectExtent l="0" t="0" r="0" b="0"/>
            <wp:docPr id="1095" name="Picture 10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Picture 1095" descr="Graphical user interface, application, Teams&#10;&#10;Description automatically generated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9002" w14:textId="2A8A6B17" w:rsidR="003F048C" w:rsidRPr="003F048C" w:rsidRDefault="003F048C" w:rsidP="00A421E0">
      <w:pPr>
        <w:pStyle w:val="Caption"/>
        <w:rPr>
          <w:cs/>
        </w:rPr>
      </w:pPr>
      <w:r w:rsidRPr="003F048C">
        <w:rPr>
          <w:b/>
          <w:bCs/>
          <w:cs/>
        </w:rPr>
        <w:t xml:space="preserve">ภาพที่ </w:t>
      </w:r>
      <w:r w:rsidRPr="003F048C">
        <w:rPr>
          <w:b/>
          <w:bCs/>
          <w:cs/>
        </w:rPr>
        <w:fldChar w:fldCharType="begin"/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</w:rPr>
        <w:instrText xml:space="preserve">SEQ </w:instrText>
      </w:r>
      <w:r w:rsidRPr="003F048C">
        <w:rPr>
          <w:b/>
          <w:bCs/>
          <w:cs/>
        </w:rPr>
        <w:instrText xml:space="preserve">ภาพที่ </w:instrText>
      </w:r>
      <w:r w:rsidRPr="003F048C">
        <w:rPr>
          <w:b/>
          <w:bCs/>
        </w:rPr>
        <w:instrText>\* ARABIC</w:instrText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98</w:t>
      </w:r>
      <w:r w:rsidRPr="003F048C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8" w:name="_Toc129788620"/>
      <w:r>
        <w:rPr>
          <w:rFonts w:hint="cs"/>
          <w:cs/>
        </w:rPr>
        <w:t>ตัวอย่างหน้าเว็บไซต์</w:t>
      </w:r>
      <w:bookmarkEnd w:id="188"/>
    </w:p>
    <w:p w14:paraId="54FFE4E6" w14:textId="466B5FFA" w:rsidR="00173108" w:rsidRPr="00173108" w:rsidRDefault="00173108" w:rsidP="00A421E0">
      <w:pPr>
        <w:tabs>
          <w:tab w:val="center" w:pos="4154"/>
        </w:tabs>
        <w:rPr>
          <w:rFonts w:cs="Angsana New"/>
          <w:cs/>
        </w:rPr>
        <w:sectPr w:rsidR="00173108" w:rsidRPr="00173108" w:rsidSect="00E66B01">
          <w:headerReference w:type="even" r:id="rId145"/>
          <w:headerReference w:type="default" r:id="rId146"/>
          <w:headerReference w:type="first" r:id="rId147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D12E0A3" w14:textId="728077C2" w:rsidR="007E65DF" w:rsidRPr="007E65DF" w:rsidRDefault="00A81428" w:rsidP="00A421E0"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6F18885" wp14:editId="21F9D37A">
                <wp:simplePos x="0" y="0"/>
                <wp:positionH relativeFrom="column">
                  <wp:posOffset>4924425</wp:posOffset>
                </wp:positionH>
                <wp:positionV relativeFrom="paragraph">
                  <wp:posOffset>-590550</wp:posOffset>
                </wp:positionV>
                <wp:extent cx="685800" cy="485775"/>
                <wp:effectExtent l="9525" t="9525" r="9525" b="9525"/>
                <wp:wrapNone/>
                <wp:docPr id="17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81758B" id="Rectangle 2" o:spid="_x0000_s1026" style="position:absolute;margin-left:387.75pt;margin-top:-46.5pt;width:54pt;height:38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" strokecolor="white [3212]"/>
            </w:pict>
          </mc:Fallback>
        </mc:AlternateContent>
      </w:r>
    </w:p>
    <w:p w14:paraId="087A95AA" w14:textId="77777777" w:rsidR="00A81428" w:rsidRDefault="00A81428" w:rsidP="00A421E0">
      <w:pPr>
        <w:jc w:val="right"/>
      </w:pPr>
    </w:p>
    <w:p w14:paraId="61CC489D" w14:textId="77777777" w:rsidR="00A81428" w:rsidRDefault="00A81428" w:rsidP="00A421E0"/>
    <w:p w14:paraId="750A8F2A" w14:textId="77777777" w:rsidR="00A81428" w:rsidRDefault="00A81428" w:rsidP="00A421E0"/>
    <w:p w14:paraId="3123402F" w14:textId="77777777" w:rsidR="00A81428" w:rsidRDefault="00A81428" w:rsidP="00A421E0"/>
    <w:p w14:paraId="306223B7" w14:textId="77777777" w:rsidR="00A81428" w:rsidRDefault="00A81428" w:rsidP="00A421E0"/>
    <w:p w14:paraId="4000F8C0" w14:textId="77777777" w:rsidR="00A81428" w:rsidRDefault="00A81428" w:rsidP="00A421E0"/>
    <w:p w14:paraId="0053AC5B" w14:textId="77777777" w:rsidR="00A81428" w:rsidRDefault="00A81428" w:rsidP="00A421E0"/>
    <w:p w14:paraId="2507C0EE" w14:textId="5A86307B" w:rsidR="00A81428" w:rsidRDefault="00A81428" w:rsidP="00A421E0"/>
    <w:p w14:paraId="68FED7FE" w14:textId="13B1080A" w:rsidR="0095615E" w:rsidRDefault="0095615E" w:rsidP="00A421E0"/>
    <w:p w14:paraId="098E162B" w14:textId="2AF51B61" w:rsidR="0095615E" w:rsidRDefault="0095615E" w:rsidP="00A421E0"/>
    <w:p w14:paraId="18283514" w14:textId="5988F5C3" w:rsidR="0095615E" w:rsidRDefault="0095615E" w:rsidP="00A421E0"/>
    <w:p w14:paraId="76492E33" w14:textId="707E5E19" w:rsidR="0095615E" w:rsidRDefault="0095615E" w:rsidP="00A421E0"/>
    <w:p w14:paraId="3AECE3C9" w14:textId="2CEB75DB" w:rsidR="0095615E" w:rsidRDefault="0095615E" w:rsidP="00A421E0"/>
    <w:p w14:paraId="6015123F" w14:textId="77777777" w:rsidR="0095615E" w:rsidRDefault="0095615E" w:rsidP="00A421E0"/>
    <w:p w14:paraId="358121D6" w14:textId="77777777" w:rsidR="00A81428" w:rsidRDefault="00A81428" w:rsidP="00A421E0"/>
    <w:p w14:paraId="19D4A7CC" w14:textId="3E864C60" w:rsidR="00A81428" w:rsidRPr="00A81428" w:rsidRDefault="00A81428" w:rsidP="00A421E0">
      <w:pPr>
        <w:pStyle w:val="Heading1"/>
        <w:rPr>
          <w:sz w:val="48"/>
          <w:szCs w:val="48"/>
        </w:rPr>
      </w:pPr>
      <w:bookmarkStart w:id="189" w:name="_Toc97370475"/>
      <w:bookmarkStart w:id="190" w:name="_Toc129250980"/>
      <w:r w:rsidRPr="00A81428">
        <w:rPr>
          <w:rFonts w:hint="cs"/>
          <w:sz w:val="48"/>
          <w:szCs w:val="48"/>
          <w:cs/>
        </w:rPr>
        <w:t>ภาคผนวก ข</w:t>
      </w:r>
      <w:r w:rsidR="00303118">
        <w:rPr>
          <w:sz w:val="48"/>
          <w:szCs w:val="48"/>
          <w:cs/>
        </w:rPr>
        <w:br/>
      </w:r>
      <w:r w:rsidRPr="00A81428">
        <w:rPr>
          <w:rFonts w:hint="cs"/>
          <w:sz w:val="48"/>
          <w:szCs w:val="48"/>
          <w:cs/>
        </w:rPr>
        <w:t>คู่มือการใช้งาน</w:t>
      </w:r>
      <w:bookmarkEnd w:id="189"/>
      <w:bookmarkEnd w:id="190"/>
    </w:p>
    <w:p w14:paraId="0E3606D8" w14:textId="77777777" w:rsidR="00A81428" w:rsidRDefault="00A81428" w:rsidP="00A421E0">
      <w:pPr>
        <w:jc w:val="center"/>
        <w:rPr>
          <w:b/>
          <w:bCs/>
          <w:sz w:val="40"/>
          <w:szCs w:val="48"/>
        </w:rPr>
      </w:pPr>
    </w:p>
    <w:p w14:paraId="49B135C1" w14:textId="77777777" w:rsidR="00A81428" w:rsidRDefault="00A81428" w:rsidP="00A421E0">
      <w:pPr>
        <w:jc w:val="center"/>
        <w:rPr>
          <w:b/>
          <w:bCs/>
          <w:sz w:val="40"/>
          <w:szCs w:val="48"/>
          <w:cs/>
        </w:rPr>
      </w:pPr>
    </w:p>
    <w:p w14:paraId="2E680A2D" w14:textId="77777777" w:rsidR="00A81428" w:rsidRDefault="00A81428" w:rsidP="00A421E0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0C83EFC1" w14:textId="77777777" w:rsidR="00A81428" w:rsidRDefault="00A81428" w:rsidP="0095615E">
      <w:pPr>
        <w:rPr>
          <w:b/>
          <w:bCs/>
          <w:noProof/>
          <w:sz w:val="40"/>
          <w:szCs w:val="40"/>
          <w:lang w:eastAsia="en-US"/>
        </w:rPr>
      </w:pPr>
    </w:p>
    <w:p w14:paraId="3C917716" w14:textId="77777777" w:rsidR="00A81428" w:rsidRDefault="00A81428" w:rsidP="00A421E0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339254C5" w14:textId="77777777" w:rsidR="00A81428" w:rsidRDefault="00A81428" w:rsidP="00A421E0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0FCAD1E0" w14:textId="77777777" w:rsidR="00A81428" w:rsidRDefault="00A81428" w:rsidP="00A421E0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35104969" w14:textId="77777777" w:rsidR="00303118" w:rsidRDefault="00303118" w:rsidP="00A421E0"/>
    <w:p w14:paraId="778CCD28" w14:textId="77777777" w:rsidR="00D349B5" w:rsidRDefault="00D349B5" w:rsidP="00A421E0">
      <w:pPr>
        <w:rPr>
          <w:rFonts w:cs="Angsana New"/>
          <w:cs/>
        </w:rPr>
        <w:sectPr w:rsidR="00D349B5" w:rsidSect="00E66B01"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C40171D" w14:textId="4788A5A6" w:rsidR="00A81428" w:rsidRPr="00287F3E" w:rsidRDefault="00A81428" w:rsidP="00A421E0">
      <w:pPr>
        <w:jc w:val="center"/>
        <w:rPr>
          <w:b/>
          <w:bCs/>
          <w:sz w:val="36"/>
          <w:szCs w:val="36"/>
        </w:rPr>
      </w:pPr>
      <w:r w:rsidRPr="00287F3E">
        <w:rPr>
          <w:rFonts w:hint="cs"/>
          <w:b/>
          <w:bCs/>
          <w:sz w:val="36"/>
          <w:szCs w:val="36"/>
          <w:cs/>
        </w:rPr>
        <w:lastRenderedPageBreak/>
        <w:t>ภาคผนวก ข</w:t>
      </w:r>
      <w:r w:rsidRPr="00287F3E">
        <w:rPr>
          <w:b/>
          <w:bCs/>
          <w:sz w:val="36"/>
          <w:szCs w:val="36"/>
          <w:cs/>
        </w:rPr>
        <w:br/>
      </w:r>
      <w:r w:rsidRPr="00287F3E">
        <w:rPr>
          <w:rFonts w:hint="cs"/>
          <w:b/>
          <w:bCs/>
          <w:sz w:val="36"/>
          <w:szCs w:val="36"/>
          <w:cs/>
        </w:rPr>
        <w:t>คู่มือการใช้งาน</w:t>
      </w:r>
    </w:p>
    <w:p w14:paraId="71C39D42" w14:textId="77777777" w:rsidR="00A81428" w:rsidRPr="0017196E" w:rsidRDefault="00A81428" w:rsidP="00A421E0">
      <w:pPr>
        <w:jc w:val="center"/>
        <w:rPr>
          <w:noProof/>
          <w:lang w:eastAsia="en-US"/>
        </w:rPr>
      </w:pPr>
    </w:p>
    <w:p w14:paraId="70A58389" w14:textId="3FFAC96A" w:rsidR="00A60EE6" w:rsidRDefault="00C902B3" w:rsidP="00A421E0">
      <w:pPr>
        <w:ind w:firstLine="720"/>
      </w:pPr>
      <w:r w:rsidRPr="00C902B3">
        <w:rPr>
          <w:cs/>
        </w:rPr>
        <w:t>ระบบแนะนำสถานที่ฝึกงานด้านคอมพิวเตอร์ ด้วยเทคโนโลยีการจัดกลุ่มเคมีนท์ (</w:t>
      </w:r>
      <w:r w:rsidRPr="00C902B3">
        <w:t>K-Means)</w:t>
      </w:r>
      <w:r w:rsidR="007F05A2">
        <w:rPr>
          <w:rFonts w:hint="cs"/>
          <w:cs/>
        </w:rPr>
        <w:t xml:space="preserve"> สามารถแบ่งได้ </w:t>
      </w:r>
      <w:r w:rsidR="00D914A4">
        <w:t>3</w:t>
      </w:r>
      <w:r w:rsidR="007F05A2">
        <w:t xml:space="preserve"> </w:t>
      </w:r>
      <w:r w:rsidR="007F05A2">
        <w:rPr>
          <w:rFonts w:hint="cs"/>
          <w:cs/>
        </w:rPr>
        <w:t>ส่วนดังนี้</w:t>
      </w:r>
    </w:p>
    <w:p w14:paraId="098BC7CE" w14:textId="08C8FBD5" w:rsidR="007F05A2" w:rsidRDefault="007F05A2" w:rsidP="00A421E0">
      <w:pPr>
        <w:pStyle w:val="Heading2"/>
      </w:pPr>
      <w:bookmarkStart w:id="191" w:name="_Toc129250981"/>
      <w:r>
        <w:t xml:space="preserve">1. </w:t>
      </w:r>
      <w:r w:rsidRPr="007F05A2">
        <w:rPr>
          <w:rFonts w:hint="cs"/>
          <w:cs/>
        </w:rPr>
        <w:t>ผู้ดูแลระบบ</w:t>
      </w:r>
      <w:bookmarkEnd w:id="191"/>
    </w:p>
    <w:p w14:paraId="2171D4AD" w14:textId="243DB1B0" w:rsidR="007F05A2" w:rsidRDefault="007F05A2" w:rsidP="00A421E0">
      <w:r>
        <w:rPr>
          <w:b/>
          <w:bCs/>
        </w:rPr>
        <w:tab/>
      </w:r>
      <w:r>
        <w:t xml:space="preserve">1.1 </w:t>
      </w:r>
      <w:r>
        <w:rPr>
          <w:rFonts w:hint="cs"/>
          <w:cs/>
        </w:rPr>
        <w:t>การจัดกลุ่มข้อมูล</w:t>
      </w:r>
    </w:p>
    <w:p w14:paraId="43510FDB" w14:textId="734348D9" w:rsidR="007F05A2" w:rsidRPr="00C33136" w:rsidRDefault="007F05A2" w:rsidP="00C902B3">
      <w:pPr>
        <w:pStyle w:val="Style1"/>
      </w:pPr>
      <w:r>
        <w:t xml:space="preserve">1 </w:t>
      </w:r>
      <w:r>
        <w:rPr>
          <w:rFonts w:hint="cs"/>
          <w:cs/>
        </w:rPr>
        <w:t xml:space="preserve">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Text editor</w:t>
      </w:r>
    </w:p>
    <w:p w14:paraId="17DA29DD" w14:textId="6E7DC27F" w:rsidR="007F05A2" w:rsidRPr="00CD5F71" w:rsidRDefault="007F05A2" w:rsidP="00A421E0">
      <w:pPr>
        <w:pStyle w:val="Style1"/>
      </w:pPr>
      <w:r>
        <w:t xml:space="preserve">2. </w:t>
      </w:r>
      <w:r>
        <w:rPr>
          <w:rFonts w:hint="cs"/>
          <w:cs/>
        </w:rPr>
        <w:t xml:space="preserve">ทำการกำหนดจำนวนของกลุ่มข้อมูลที่ตัวแปร </w:t>
      </w:r>
      <w:r>
        <w:t>k</w:t>
      </w:r>
    </w:p>
    <w:p w14:paraId="2784CCF1" w14:textId="77777777" w:rsidR="007F05A2" w:rsidRDefault="007F05A2" w:rsidP="00A421E0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443C098D" wp14:editId="1565E9CE">
            <wp:extent cx="5040000" cy="2295617"/>
            <wp:effectExtent l="0" t="0" r="0" b="0"/>
            <wp:docPr id="1124" name="Picture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Picture 112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729F" w14:textId="44BEA3A1" w:rsidR="007F05A2" w:rsidRDefault="00C902B3" w:rsidP="00C902B3">
      <w:pPr>
        <w:pStyle w:val="Caption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  <w:r w:rsidRPr="00C902B3">
        <w:rPr>
          <w:b/>
          <w:bCs/>
          <w:cs/>
        </w:rPr>
        <w:t xml:space="preserve">ภาพที่ </w:t>
      </w:r>
      <w:r w:rsidRPr="00C902B3">
        <w:rPr>
          <w:b/>
          <w:bCs/>
          <w:cs/>
        </w:rPr>
        <w:fldChar w:fldCharType="begin"/>
      </w:r>
      <w:r w:rsidRPr="00C902B3">
        <w:rPr>
          <w:b/>
          <w:bCs/>
          <w:cs/>
        </w:rPr>
        <w:instrText xml:space="preserve"> </w:instrText>
      </w:r>
      <w:r w:rsidRPr="00C902B3">
        <w:rPr>
          <w:b/>
          <w:bCs/>
        </w:rPr>
        <w:instrText xml:space="preserve">SEQ </w:instrText>
      </w:r>
      <w:r w:rsidRPr="00C902B3">
        <w:rPr>
          <w:b/>
          <w:bCs/>
          <w:cs/>
        </w:rPr>
        <w:instrText xml:space="preserve">ภาพที่ </w:instrText>
      </w:r>
      <w:r w:rsidRPr="00C902B3">
        <w:rPr>
          <w:b/>
          <w:bCs/>
        </w:rPr>
        <w:instrText>\* ARABIC</w:instrText>
      </w:r>
      <w:r w:rsidRPr="00C902B3">
        <w:rPr>
          <w:b/>
          <w:bCs/>
          <w:cs/>
        </w:rPr>
        <w:instrText xml:space="preserve"> </w:instrText>
      </w:r>
      <w:r w:rsidRPr="00C902B3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99</w:t>
      </w:r>
      <w:r w:rsidRPr="00C902B3">
        <w:rPr>
          <w:b/>
          <w:bCs/>
          <w:cs/>
        </w:rPr>
        <w:fldChar w:fldCharType="end"/>
      </w:r>
      <w:r>
        <w:t xml:space="preserve"> </w:t>
      </w:r>
      <w:bookmarkStart w:id="192" w:name="_Toc129788621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bookmarkEnd w:id="192"/>
    </w:p>
    <w:p w14:paraId="34A6BF51" w14:textId="77777777" w:rsidR="00C902B3" w:rsidRPr="00C902B3" w:rsidRDefault="00C902B3" w:rsidP="00C902B3"/>
    <w:p w14:paraId="6182E16D" w14:textId="32551329" w:rsidR="007F05A2" w:rsidRDefault="007F05A2" w:rsidP="00C902B3">
      <w:pPr>
        <w:pStyle w:val="Style1"/>
        <w:ind w:firstLine="0"/>
      </w:pPr>
      <w:r>
        <w:t xml:space="preserve">3. </w:t>
      </w:r>
      <w:r w:rsidR="00C902B3">
        <w:rPr>
          <w:rFonts w:hint="cs"/>
          <w:cs/>
        </w:rPr>
        <w:t>ใช้</w:t>
      </w:r>
      <w:r>
        <w:rPr>
          <w:rFonts w:hint="cs"/>
          <w:cs/>
        </w:rPr>
        <w:t>คำสั่ง</w:t>
      </w:r>
      <w:r w:rsidR="00C902B3">
        <w:rPr>
          <w:rFonts w:hint="cs"/>
          <w:cs/>
        </w:rPr>
        <w:t>ใช้งานไฟล์เพื่อ</w:t>
      </w:r>
      <w:r>
        <w:rPr>
          <w:rFonts w:hint="cs"/>
          <w:cs/>
        </w:rPr>
        <w:t>จัดกลุ่มข้อมูล</w:t>
      </w:r>
    </w:p>
    <w:p w14:paraId="750EFE1E" w14:textId="77777777" w:rsidR="007F05A2" w:rsidRPr="00E126B0" w:rsidRDefault="007F05A2" w:rsidP="00A421E0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FC78819" wp14:editId="3A37FFD5">
            <wp:extent cx="5040000" cy="1845143"/>
            <wp:effectExtent l="0" t="0" r="0" b="0"/>
            <wp:docPr id="1125" name="Picture 1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 descr="Graphical user interface, text, application&#10;&#10;Description automatically generated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B7D6" w14:textId="4934D3D3" w:rsidR="007F05A2" w:rsidRDefault="007F05A2" w:rsidP="00A421E0">
      <w:pPr>
        <w:pStyle w:val="Caption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100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3" w:name="_Toc129788622"/>
      <w:r>
        <w:rPr>
          <w:rFonts w:hint="cs"/>
          <w:cs/>
        </w:rPr>
        <w:t>แสดงการ</w:t>
      </w:r>
      <w:r w:rsidR="00C902B3">
        <w:rPr>
          <w:rFonts w:hint="cs"/>
          <w:cs/>
        </w:rPr>
        <w:t>ใช้</w:t>
      </w:r>
      <w:r>
        <w:rPr>
          <w:rFonts w:hint="cs"/>
          <w:cs/>
        </w:rPr>
        <w:t xml:space="preserve">คำสั่งจัดกลุ่มข้อมูลใน </w:t>
      </w:r>
      <w:r>
        <w:t>Terminal</w:t>
      </w:r>
      <w:bookmarkEnd w:id="193"/>
    </w:p>
    <w:p w14:paraId="03947F29" w14:textId="1833A10E" w:rsidR="007F05A2" w:rsidRDefault="007F05A2" w:rsidP="00A421E0"/>
    <w:p w14:paraId="0FB654F4" w14:textId="60E5D753" w:rsidR="00C902B3" w:rsidRDefault="00C902B3" w:rsidP="00A421E0"/>
    <w:p w14:paraId="6C827E51" w14:textId="6534CA3B" w:rsidR="00C902B3" w:rsidRDefault="00C902B3" w:rsidP="00A421E0"/>
    <w:p w14:paraId="353F2D59" w14:textId="53BB8918" w:rsidR="00C902B3" w:rsidRDefault="00C902B3" w:rsidP="00A421E0"/>
    <w:p w14:paraId="5C874EC9" w14:textId="42E5E7CE" w:rsidR="00C902B3" w:rsidRDefault="00C902B3" w:rsidP="00A421E0"/>
    <w:p w14:paraId="08FA97B1" w14:textId="77777777" w:rsidR="00405D83" w:rsidRPr="00444F6D" w:rsidRDefault="00405D83" w:rsidP="00A421E0">
      <w:pPr>
        <w:rPr>
          <w:rFonts w:hint="cs"/>
        </w:rPr>
      </w:pPr>
    </w:p>
    <w:p w14:paraId="72DF0961" w14:textId="2ECC8E2F" w:rsidR="007F05A2" w:rsidRDefault="007F05A2" w:rsidP="00A421E0">
      <w:pPr>
        <w:pStyle w:val="Style1"/>
        <w:ind w:left="720" w:firstLine="0"/>
      </w:pPr>
      <w:r>
        <w:lastRenderedPageBreak/>
        <w:t xml:space="preserve">4. </w:t>
      </w:r>
      <w:r>
        <w:rPr>
          <w:rFonts w:hint="cs"/>
          <w:cs/>
        </w:rPr>
        <w:t xml:space="preserve">ได้ไฟล์ </w:t>
      </w:r>
      <w:r>
        <w:t>clustered_company.csv</w:t>
      </w:r>
      <w:r>
        <w:rPr>
          <w:rFonts w:hint="cs"/>
          <w:cs/>
        </w:rPr>
        <w:t xml:space="preserve"> ในโฟลเดอร์ </w:t>
      </w:r>
      <w:r>
        <w:t>document</w:t>
      </w:r>
      <w:r>
        <w:rPr>
          <w:rFonts w:hint="cs"/>
          <w:cs/>
        </w:rPr>
        <w:t xml:space="preserve"> ที่เป็นผลลัพธ์การจัดกลุ่มข้อมูล</w:t>
      </w:r>
    </w:p>
    <w:p w14:paraId="7177C4FF" w14:textId="77777777" w:rsidR="007F05A2" w:rsidRPr="00E126B0" w:rsidRDefault="007F05A2" w:rsidP="00A421E0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D47440B" wp14:editId="463FB1DF">
            <wp:extent cx="5040000" cy="3062286"/>
            <wp:effectExtent l="0" t="0" r="0" b="0"/>
            <wp:docPr id="1126" name="Picture 11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21FE" w14:textId="6075D2E7" w:rsidR="000A514F" w:rsidRDefault="007F05A2" w:rsidP="00405D83">
      <w:pPr>
        <w:pStyle w:val="Caption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101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194" w:name="_Toc129788623"/>
      <w:r>
        <w:rPr>
          <w:rFonts w:hint="cs"/>
          <w:cs/>
        </w:rPr>
        <w:t xml:space="preserve">แสดงไฟล์ </w:t>
      </w:r>
      <w:r>
        <w:t>clustered_company.csv</w:t>
      </w:r>
      <w:bookmarkEnd w:id="194"/>
    </w:p>
    <w:p w14:paraId="78CB332B" w14:textId="77777777" w:rsidR="00405D83" w:rsidRPr="00405D83" w:rsidRDefault="00405D83" w:rsidP="00405D83"/>
    <w:p w14:paraId="6419E40E" w14:textId="367E84C5" w:rsidR="000A514F" w:rsidRPr="00EA7153" w:rsidRDefault="000A514F" w:rsidP="00A421E0">
      <w:pPr>
        <w:ind w:left="720"/>
        <w:rPr>
          <w:cs/>
        </w:rPr>
      </w:pPr>
      <w:r>
        <w:t xml:space="preserve">5. </w:t>
      </w:r>
      <w:r>
        <w:rPr>
          <w:rFonts w:hint="cs"/>
          <w:cs/>
        </w:rPr>
        <w:t xml:space="preserve">เลือกไฟล์ข้อมูลบริษัทที่จัดกลุ่มแล้ว 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>ข</w:t>
      </w:r>
      <w:r w:rsidR="006B6505">
        <w:rPr>
          <w:rFonts w:hint="cs"/>
          <w:cs/>
        </w:rPr>
        <w:t>้</w:t>
      </w:r>
      <w:r>
        <w:rPr>
          <w:rFonts w:hint="cs"/>
          <w:cs/>
        </w:rPr>
        <w:t xml:space="preserve">อมูลแบบไฟล์นามสกุล </w:t>
      </w:r>
      <w:r>
        <w:t>csv</w:t>
      </w:r>
      <w:r>
        <w:rPr>
          <w:rFonts w:hint="cs"/>
          <w:cs/>
        </w:rPr>
        <w:t xml:space="preserve"> และกดปุ่ม </w:t>
      </w:r>
      <w:r>
        <w:t>Import</w:t>
      </w:r>
      <w:r>
        <w:rPr>
          <w:rFonts w:hint="cs"/>
          <w:cs/>
        </w:rPr>
        <w:t xml:space="preserve"> และกดปุ่ม </w:t>
      </w:r>
      <w:r>
        <w:t xml:space="preserve">Done </w:t>
      </w:r>
      <w:r>
        <w:rPr>
          <w:rFonts w:hint="cs"/>
          <w:cs/>
        </w:rPr>
        <w:t>เพื่อเสร็จสิ้นกระบวนการ</w:t>
      </w:r>
    </w:p>
    <w:p w14:paraId="504EE2A6" w14:textId="77777777" w:rsidR="000A514F" w:rsidRDefault="000A514F" w:rsidP="00405D83">
      <w:pPr>
        <w:jc w:val="center"/>
      </w:pPr>
      <w:r>
        <w:rPr>
          <w:rFonts w:hint="cs"/>
          <w:noProof/>
        </w:rPr>
        <w:drawing>
          <wp:inline distT="0" distB="0" distL="0" distR="0" wp14:anchorId="0FD678A3" wp14:editId="2F756077">
            <wp:extent cx="5040000" cy="3059072"/>
            <wp:effectExtent l="0" t="0" r="0" b="1905"/>
            <wp:docPr id="1127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C2FA" w14:textId="1F43A246" w:rsidR="000A514F" w:rsidRDefault="000A514F" w:rsidP="00A421E0">
      <w:pPr>
        <w:pStyle w:val="Caption"/>
      </w:pPr>
      <w:r w:rsidRPr="00405D83">
        <w:rPr>
          <w:b/>
          <w:bCs/>
          <w:cs/>
        </w:rPr>
        <w:t xml:space="preserve">ภาพที่ </w:t>
      </w:r>
      <w:r w:rsidR="00000000" w:rsidRPr="00405D83">
        <w:rPr>
          <w:b/>
          <w:bCs/>
        </w:rPr>
        <w:fldChar w:fldCharType="begin"/>
      </w:r>
      <w:r w:rsidR="00000000" w:rsidRPr="00405D83">
        <w:rPr>
          <w:b/>
          <w:bCs/>
        </w:rPr>
        <w:instrText xml:space="preserve"> SEQ </w:instrText>
      </w:r>
      <w:r w:rsidR="00000000" w:rsidRPr="00405D83">
        <w:rPr>
          <w:b/>
          <w:bCs/>
          <w:cs/>
        </w:rPr>
        <w:instrText xml:space="preserve">ภาพที่ </w:instrText>
      </w:r>
      <w:r w:rsidR="00000000" w:rsidRPr="00405D83">
        <w:rPr>
          <w:b/>
          <w:bCs/>
        </w:rPr>
        <w:instrText xml:space="preserve">\* ARABIC </w:instrText>
      </w:r>
      <w:r w:rsidR="00000000" w:rsidRPr="00405D83">
        <w:rPr>
          <w:b/>
          <w:bCs/>
        </w:rPr>
        <w:fldChar w:fldCharType="separate"/>
      </w:r>
      <w:r w:rsidR="003867D2">
        <w:rPr>
          <w:b/>
          <w:bCs/>
          <w:noProof/>
        </w:rPr>
        <w:t>102</w:t>
      </w:r>
      <w:r w:rsidR="00000000" w:rsidRPr="00405D83">
        <w:rPr>
          <w:b/>
          <w:bCs/>
          <w:noProof/>
        </w:rPr>
        <w:fldChar w:fldCharType="end"/>
      </w:r>
      <w:r>
        <w:t xml:space="preserve"> </w:t>
      </w:r>
      <w:bookmarkStart w:id="195" w:name="_Toc129788624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195"/>
    </w:p>
    <w:p w14:paraId="3342F101" w14:textId="2A248D5B" w:rsidR="000A514F" w:rsidRDefault="003A7E68" w:rsidP="003A7E68">
      <w:pPr>
        <w:spacing w:after="160" w:line="259" w:lineRule="auto"/>
        <w:rPr>
          <w:rFonts w:hint="cs"/>
        </w:rPr>
      </w:pPr>
      <w:r>
        <w:rPr>
          <w:cs/>
        </w:rPr>
        <w:br w:type="page"/>
      </w:r>
    </w:p>
    <w:p w14:paraId="48C33154" w14:textId="3225091A" w:rsidR="000A514F" w:rsidRDefault="000A514F" w:rsidP="00A421E0">
      <w:pPr>
        <w:ind w:left="720"/>
      </w:pPr>
      <w:r>
        <w:lastRenderedPageBreak/>
        <w:t>6</w:t>
      </w:r>
      <w:r w:rsidR="00405D83">
        <w:t xml:space="preserve">.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r>
        <w:t>Collection</w:t>
      </w:r>
    </w:p>
    <w:p w14:paraId="034837AA" w14:textId="77777777" w:rsidR="000A514F" w:rsidRDefault="000A514F" w:rsidP="00657A83">
      <w:pPr>
        <w:jc w:val="center"/>
      </w:pPr>
      <w:r>
        <w:rPr>
          <w:rFonts w:hint="cs"/>
          <w:noProof/>
        </w:rPr>
        <w:drawing>
          <wp:inline distT="0" distB="0" distL="0" distR="0" wp14:anchorId="4B902F45" wp14:editId="2D0F7C72">
            <wp:extent cx="5040000" cy="3058857"/>
            <wp:effectExtent l="0" t="0" r="0" b="1905"/>
            <wp:docPr id="1128" name="Picture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9C13" w14:textId="046CBB2F" w:rsidR="00660E54" w:rsidRDefault="000A514F" w:rsidP="00A421E0">
      <w:pPr>
        <w:jc w:val="center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103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196" w:name="_Toc129788625"/>
      <w:r>
        <w:rPr>
          <w:rFonts w:hint="cs"/>
          <w:cs/>
        </w:rPr>
        <w:t xml:space="preserve">หน้าต่างแสดงข้อมูลใน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196"/>
    </w:p>
    <w:p w14:paraId="1FF41AD7" w14:textId="77777777" w:rsidR="007818DB" w:rsidRDefault="007818DB" w:rsidP="00A421E0"/>
    <w:p w14:paraId="4E76D1E7" w14:textId="72F03AF2" w:rsidR="00A60EE6" w:rsidRDefault="00DB290C" w:rsidP="00A421E0">
      <w:pPr>
        <w:pStyle w:val="Heading2"/>
      </w:pPr>
      <w:bookmarkStart w:id="197" w:name="_Toc129250982"/>
      <w:r>
        <w:t xml:space="preserve">2. </w:t>
      </w:r>
      <w:r>
        <w:rPr>
          <w:rFonts w:hint="cs"/>
          <w:cs/>
        </w:rPr>
        <w:t>ผู้ใช้งาน</w:t>
      </w:r>
      <w:bookmarkEnd w:id="197"/>
    </w:p>
    <w:p w14:paraId="05123B4C" w14:textId="0B65D001" w:rsidR="00DB290C" w:rsidRDefault="00DB290C" w:rsidP="00A421E0">
      <w:r>
        <w:tab/>
        <w:t xml:space="preserve">2.1 </w:t>
      </w:r>
      <w:r>
        <w:rPr>
          <w:rFonts w:hint="cs"/>
          <w:cs/>
        </w:rPr>
        <w:t xml:space="preserve">เข้าเว็บไซต์ </w:t>
      </w:r>
      <w:hyperlink r:id="rId150" w:history="1">
        <w:r w:rsidR="0021519F" w:rsidRPr="005852A9">
          <w:rPr>
            <w:rStyle w:val="Hyperlink"/>
          </w:rPr>
          <w:t>https://intern-assistant.vercel.app</w:t>
        </w:r>
      </w:hyperlink>
      <w:r w:rsidR="0021519F">
        <w:rPr>
          <w:rFonts w:hint="cs"/>
          <w:cs/>
        </w:rPr>
        <w:t xml:space="preserve"> จากนั้นทำการค้นหาบริษัทด้วยความสนใจในรูปแบบงานของผู้ใช้</w:t>
      </w:r>
    </w:p>
    <w:p w14:paraId="5BE96185" w14:textId="1BF24184" w:rsidR="0021519F" w:rsidRDefault="0021519F" w:rsidP="00657A83">
      <w:pPr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5E8A7E4A" wp14:editId="0E4C1838">
            <wp:extent cx="5040000" cy="3062320"/>
            <wp:effectExtent l="0" t="0" r="0" b="0"/>
            <wp:docPr id="1156" name="Picture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Picture 1156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1D86" w14:textId="7E62A3BD" w:rsidR="0021519F" w:rsidRDefault="0021519F" w:rsidP="00A421E0">
      <w:pPr>
        <w:pStyle w:val="Caption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104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8" w:name="_Toc129788626"/>
      <w:r>
        <w:rPr>
          <w:rFonts w:hint="cs"/>
          <w:cs/>
        </w:rPr>
        <w:t>หน้าเว็บไซต์</w:t>
      </w:r>
      <w:r>
        <w:t xml:space="preserve"> intern-</w:t>
      </w:r>
      <w:proofErr w:type="spellStart"/>
      <w:r>
        <w:t>assistant.vercel.app</w:t>
      </w:r>
      <w:bookmarkEnd w:id="198"/>
      <w:proofErr w:type="spellEnd"/>
    </w:p>
    <w:p w14:paraId="09BF7F70" w14:textId="1849CA6D" w:rsidR="0021519F" w:rsidRDefault="0021519F" w:rsidP="00A421E0"/>
    <w:p w14:paraId="61E78645" w14:textId="0A16FAA2" w:rsidR="00657A83" w:rsidRDefault="00657A83" w:rsidP="00A421E0"/>
    <w:p w14:paraId="2E99CC1B" w14:textId="77777777" w:rsidR="00657A83" w:rsidRDefault="00657A83" w:rsidP="00A421E0"/>
    <w:p w14:paraId="1E01436D" w14:textId="24BC34D4" w:rsidR="0021519F" w:rsidRDefault="0021519F" w:rsidP="00A421E0">
      <w:r>
        <w:lastRenderedPageBreak/>
        <w:tab/>
        <w:t xml:space="preserve">2.2 </w:t>
      </w:r>
      <w:r>
        <w:rPr>
          <w:rFonts w:hint="cs"/>
          <w:cs/>
        </w:rPr>
        <w:t>เมื่อเจอรายชื่อบริษัทผู้ใช้สามารถกดดูข้อมูลบริษัทได้ตามต้องการ</w:t>
      </w:r>
    </w:p>
    <w:p w14:paraId="63435E4A" w14:textId="25E3760B" w:rsidR="0021519F" w:rsidRDefault="0021519F" w:rsidP="00657A83">
      <w:pPr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59C1FEED" wp14:editId="5541FBFC">
            <wp:extent cx="5040000" cy="3062320"/>
            <wp:effectExtent l="0" t="0" r="0" b="0"/>
            <wp:docPr id="1157" name="Picture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Picture 1157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5AEA" w14:textId="09DEE81A" w:rsidR="0021519F" w:rsidRDefault="0021519F" w:rsidP="00A421E0">
      <w:pPr>
        <w:pStyle w:val="Caption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105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9" w:name="_Toc129788627"/>
      <w:r>
        <w:rPr>
          <w:rFonts w:hint="cs"/>
          <w:cs/>
        </w:rPr>
        <w:t>หน้าแสดงผลลัพธ์เมื่อค้นหาบริษัท</w:t>
      </w:r>
      <w:bookmarkEnd w:id="199"/>
    </w:p>
    <w:p w14:paraId="6D4873DB" w14:textId="77777777" w:rsidR="00657A83" w:rsidRPr="00657A83" w:rsidRDefault="00657A83" w:rsidP="00657A83"/>
    <w:p w14:paraId="7100400B" w14:textId="44AFF430" w:rsidR="0021519F" w:rsidRDefault="0021519F" w:rsidP="00A421E0">
      <w:pPr>
        <w:rPr>
          <w:rFonts w:hint="cs"/>
          <w:cs/>
        </w:rPr>
      </w:pPr>
      <w:r>
        <w:rPr>
          <w:cs/>
        </w:rPr>
        <w:tab/>
      </w:r>
      <w:r>
        <w:t xml:space="preserve">2.3 </w:t>
      </w:r>
      <w:r>
        <w:rPr>
          <w:rFonts w:hint="cs"/>
          <w:cs/>
        </w:rPr>
        <w:t>ผู้ใช้สามารถดูข้อมูลบริษัทเพื่อประกอบการตัดสินใจ</w:t>
      </w:r>
      <w:r w:rsidR="00657A83">
        <w:rPr>
          <w:rFonts w:hint="cs"/>
          <w:cs/>
        </w:rPr>
        <w:t>ในการเลือกสถานประกอบการเพื่อฝึกงานได้</w:t>
      </w:r>
    </w:p>
    <w:p w14:paraId="4B38DE1A" w14:textId="1123FED4" w:rsidR="0021519F" w:rsidRDefault="0021519F" w:rsidP="00657A83">
      <w:pPr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4F2BCCE" wp14:editId="187A2D23">
            <wp:extent cx="5040000" cy="3062286"/>
            <wp:effectExtent l="0" t="0" r="0" b="0"/>
            <wp:docPr id="1158" name="Picture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Picture 1158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BA5F" w14:textId="307C1881" w:rsidR="0021519F" w:rsidRDefault="0021519F" w:rsidP="00A421E0">
      <w:pPr>
        <w:pStyle w:val="Caption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106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00" w:name="_Toc129788628"/>
      <w:r>
        <w:rPr>
          <w:rFonts w:hint="cs"/>
          <w:cs/>
        </w:rPr>
        <w:t>หน้าแสดงข้อมูลบริษัท</w:t>
      </w:r>
      <w:bookmarkEnd w:id="200"/>
    </w:p>
    <w:p w14:paraId="2F1D9EF9" w14:textId="77777777" w:rsidR="00134CC3" w:rsidRDefault="00134CC3" w:rsidP="00A421E0">
      <w:pPr>
        <w:rPr>
          <w:rFonts w:cs="Angsana New"/>
        </w:rPr>
      </w:pPr>
    </w:p>
    <w:p w14:paraId="04B02FCF" w14:textId="049CB7AE" w:rsidR="006D15F1" w:rsidRDefault="006D15F1">
      <w:pPr>
        <w:spacing w:after="160" w:line="259" w:lineRule="auto"/>
        <w:rPr>
          <w:rFonts w:cs="Angsana New"/>
        </w:rPr>
      </w:pPr>
      <w:r>
        <w:rPr>
          <w:rFonts w:cs="Angsana New"/>
        </w:rPr>
        <w:br w:type="page"/>
      </w:r>
    </w:p>
    <w:p w14:paraId="05B88B96" w14:textId="4E6B18CA" w:rsidR="006D15F1" w:rsidRDefault="002930C2" w:rsidP="006D15F1">
      <w:pPr>
        <w:pStyle w:val="Heading2"/>
      </w:pPr>
      <w:r>
        <w:lastRenderedPageBreak/>
        <w:t xml:space="preserve">3. </w:t>
      </w:r>
      <w:r w:rsidR="006D15F1">
        <w:t>Web</w:t>
      </w:r>
      <w:r>
        <w:t xml:space="preserve"> API</w:t>
      </w:r>
    </w:p>
    <w:p w14:paraId="36A66158" w14:textId="2A7F37C6" w:rsidR="006D15F1" w:rsidRDefault="006D15F1" w:rsidP="006D15F1">
      <w:pPr>
        <w:tabs>
          <w:tab w:val="left" w:pos="709"/>
        </w:tabs>
        <w:jc w:val="thaiDistribute"/>
        <w:rPr>
          <w:rFonts w:eastAsiaTheme="majorEastAsia"/>
        </w:rPr>
      </w:pPr>
      <w:r>
        <w:rPr>
          <w:rFonts w:eastAsiaTheme="majorEastAsia"/>
        </w:rPr>
        <w:tab/>
      </w:r>
      <w:r>
        <w:rPr>
          <w:rFonts w:eastAsiaTheme="majorEastAsia" w:hint="cs"/>
          <w:cs/>
        </w:rPr>
        <w:t xml:space="preserve">เป็นเว็บ </w:t>
      </w:r>
      <w:r>
        <w:rPr>
          <w:rFonts w:eastAsiaTheme="majorEastAsia"/>
        </w:rPr>
        <w:t xml:space="preserve">API </w:t>
      </w:r>
      <w:r>
        <w:rPr>
          <w:rFonts w:eastAsiaTheme="majorEastAsia" w:hint="cs"/>
          <w:cs/>
        </w:rPr>
        <w:t xml:space="preserve">ที่ทำหน้าที่ให้ข้อมูลที่ต้องการและมีหน้าที่ในการคำนวณค่าความคล้ายคลึง </w:t>
      </w:r>
      <w:r>
        <w:rPr>
          <w:rFonts w:eastAsiaTheme="majorEastAsia"/>
        </w:rPr>
        <w:t xml:space="preserve">(Cosine similarity) </w:t>
      </w:r>
      <w:r w:rsidR="003A60AB">
        <w:rPr>
          <w:rFonts w:eastAsiaTheme="majorEastAsia" w:hint="cs"/>
          <w:cs/>
        </w:rPr>
        <w:t>ข้อมูลที่สามารถคืนไปยังคำขอได้มีดังนี้</w:t>
      </w:r>
    </w:p>
    <w:p w14:paraId="6D8B6724" w14:textId="066416A5" w:rsidR="003A60AB" w:rsidRPr="006D15F1" w:rsidRDefault="003A60AB" w:rsidP="006D15F1">
      <w:pPr>
        <w:tabs>
          <w:tab w:val="left" w:pos="709"/>
        </w:tabs>
        <w:jc w:val="thaiDistribute"/>
        <w:rPr>
          <w:rFonts w:eastAsiaTheme="majorEastAsia" w:hint="cs"/>
          <w:cs/>
        </w:rPr>
      </w:pPr>
      <w:r>
        <w:rPr>
          <w:rFonts w:eastAsiaTheme="majorEastAsia"/>
        </w:rPr>
        <w:tab/>
        <w:t xml:space="preserve">3.1 </w:t>
      </w:r>
      <w:r>
        <w:rPr>
          <w:rFonts w:eastAsiaTheme="majorEastAsia" w:hint="cs"/>
          <w:cs/>
        </w:rPr>
        <w:t>ข้อมูลบริษัททั้งหมดในฐานข้อมูล</w:t>
      </w:r>
    </w:p>
    <w:p w14:paraId="25A198CA" w14:textId="741D3B8E" w:rsidR="003113D8" w:rsidRDefault="003113D8" w:rsidP="003113D8">
      <w:pPr>
        <w:jc w:val="center"/>
        <w:rPr>
          <w:rStyle w:val="Hyperlink"/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65B774D9" wp14:editId="132B02F5">
            <wp:extent cx="5040000" cy="3058857"/>
            <wp:effectExtent l="0" t="0" r="0" b="1905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AC86" w14:textId="4019C9B0" w:rsidR="003113D8" w:rsidRDefault="003113D8" w:rsidP="003113D8">
      <w:pPr>
        <w:pStyle w:val="Caption"/>
      </w:pPr>
      <w:r w:rsidRPr="003113D8">
        <w:rPr>
          <w:b/>
          <w:bCs/>
          <w:cs/>
        </w:rPr>
        <w:t xml:space="preserve">ภาพที่ </w:t>
      </w:r>
      <w:r w:rsidRPr="003113D8">
        <w:rPr>
          <w:b/>
          <w:bCs/>
          <w:cs/>
        </w:rPr>
        <w:fldChar w:fldCharType="begin"/>
      </w:r>
      <w:r w:rsidRPr="003113D8">
        <w:rPr>
          <w:b/>
          <w:bCs/>
          <w:cs/>
        </w:rPr>
        <w:instrText xml:space="preserve"> </w:instrText>
      </w:r>
      <w:r w:rsidRPr="003113D8">
        <w:rPr>
          <w:b/>
          <w:bCs/>
        </w:rPr>
        <w:instrText xml:space="preserve">SEQ </w:instrText>
      </w:r>
      <w:r w:rsidRPr="003113D8">
        <w:rPr>
          <w:b/>
          <w:bCs/>
          <w:cs/>
        </w:rPr>
        <w:instrText xml:space="preserve">ภาพที่ </w:instrText>
      </w:r>
      <w:r w:rsidRPr="003113D8">
        <w:rPr>
          <w:b/>
          <w:bCs/>
        </w:rPr>
        <w:instrText>\* ARABIC</w:instrText>
      </w:r>
      <w:r w:rsidRPr="003113D8">
        <w:rPr>
          <w:b/>
          <w:bCs/>
          <w:cs/>
        </w:rPr>
        <w:instrText xml:space="preserve"> </w:instrText>
      </w:r>
      <w:r w:rsidRPr="003113D8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107</w:t>
      </w:r>
      <w:r w:rsidRPr="003113D8">
        <w:rPr>
          <w:b/>
          <w:bCs/>
          <w:cs/>
        </w:rPr>
        <w:fldChar w:fldCharType="end"/>
      </w:r>
      <w:r>
        <w:t xml:space="preserve"> </w:t>
      </w:r>
      <w:bookmarkStart w:id="201" w:name="_Toc129788629"/>
      <w:r>
        <w:rPr>
          <w:rFonts w:hint="cs"/>
          <w:cs/>
        </w:rPr>
        <w:t xml:space="preserve">ตัวอย่างการส่งคำขอไปยัง </w:t>
      </w:r>
      <w:hyperlink r:id="rId155" w:history="1">
        <w:r w:rsidRPr="00285564">
          <w:rPr>
            <w:rStyle w:val="Hyperlink"/>
          </w:rPr>
          <w:t>https://iamonze.tech/allcopanies</w:t>
        </w:r>
        <w:bookmarkEnd w:id="201"/>
      </w:hyperlink>
    </w:p>
    <w:p w14:paraId="76420C90" w14:textId="77777777" w:rsidR="003113D8" w:rsidRPr="003113D8" w:rsidRDefault="003113D8" w:rsidP="003113D8"/>
    <w:p w14:paraId="163300D0" w14:textId="77777777" w:rsidR="00B72B35" w:rsidRDefault="003113D8" w:rsidP="00C755F0"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 xml:space="preserve">99 </w:t>
      </w:r>
      <w:r>
        <w:rPr>
          <w:rFonts w:hint="cs"/>
          <w:cs/>
        </w:rPr>
        <w:t xml:space="preserve">แสดงตัวอย่างการส่งคำขอไปยัง </w:t>
      </w:r>
      <w:hyperlink r:id="rId156" w:history="1">
        <w:r w:rsidRPr="00285564">
          <w:rPr>
            <w:rStyle w:val="Hyperlink"/>
          </w:rPr>
          <w:t>https://iamonze.teceh/allcompanies</w:t>
        </w:r>
        <w:r w:rsidRPr="00285564">
          <w:rPr>
            <w:rStyle w:val="Hyperlink"/>
            <w:rFonts w:hint="cs"/>
            <w:cs/>
          </w:rPr>
          <w:t xml:space="preserve"> ด้วย</w:t>
        </w:r>
      </w:hyperlink>
      <w:r>
        <w:rPr>
          <w:rFonts w:hint="cs"/>
          <w:cs/>
        </w:rPr>
        <w:t xml:space="preserve">เมธอด </w:t>
      </w:r>
      <w:r>
        <w:t xml:space="preserve">GET </w:t>
      </w:r>
      <w:r>
        <w:rPr>
          <w:rFonts w:hint="cs"/>
          <w:cs/>
        </w:rPr>
        <w:t xml:space="preserve">เพื่อขอข้อมูลบริษัททั้งหมดในฐานข้อมูลด้วยโปรแกรม </w:t>
      </w:r>
      <w:r>
        <w:t>Postman</w:t>
      </w:r>
    </w:p>
    <w:p w14:paraId="2DFADDB0" w14:textId="5DE4192C" w:rsidR="00B72B35" w:rsidRDefault="00B72B35" w:rsidP="00B72B35">
      <w:r>
        <w:tab/>
        <w:t xml:space="preserve">3.2 </w:t>
      </w:r>
      <w:r>
        <w:rPr>
          <w:rFonts w:hint="cs"/>
          <w:cs/>
        </w:rPr>
        <w:t>ข้อมูลบริษัทที่อยู่ในกลุ่มที่กำหนด</w:t>
      </w:r>
    </w:p>
    <w:p w14:paraId="12A69FB4" w14:textId="40705A30" w:rsidR="00B72B35" w:rsidRDefault="00B72B35" w:rsidP="00B72B35">
      <w:pPr>
        <w:jc w:val="center"/>
      </w:pPr>
      <w:r>
        <w:rPr>
          <w:rFonts w:hint="cs"/>
          <w:noProof/>
        </w:rPr>
        <w:drawing>
          <wp:inline distT="0" distB="0" distL="0" distR="0" wp14:anchorId="65E16B1D" wp14:editId="33EF34B1">
            <wp:extent cx="5040000" cy="3058857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AAD8" w14:textId="68148767" w:rsidR="00B72B35" w:rsidRDefault="00B72B35" w:rsidP="00B72B35">
      <w:pPr>
        <w:pStyle w:val="Caption"/>
        <w:rPr>
          <w:rFonts w:hint="cs"/>
        </w:rPr>
      </w:pPr>
      <w:r w:rsidRPr="00B72B35">
        <w:rPr>
          <w:b/>
          <w:bCs/>
          <w:cs/>
        </w:rPr>
        <w:t xml:space="preserve">ภาพที่ </w:t>
      </w:r>
      <w:r w:rsidRPr="00B72B35">
        <w:rPr>
          <w:b/>
          <w:bCs/>
          <w:cs/>
        </w:rPr>
        <w:fldChar w:fldCharType="begin"/>
      </w:r>
      <w:r w:rsidRPr="00B72B35">
        <w:rPr>
          <w:b/>
          <w:bCs/>
          <w:cs/>
        </w:rPr>
        <w:instrText xml:space="preserve"> </w:instrText>
      </w:r>
      <w:r w:rsidRPr="00B72B35">
        <w:rPr>
          <w:b/>
          <w:bCs/>
        </w:rPr>
        <w:instrText xml:space="preserve">SEQ </w:instrText>
      </w:r>
      <w:r w:rsidRPr="00B72B35">
        <w:rPr>
          <w:b/>
          <w:bCs/>
          <w:cs/>
        </w:rPr>
        <w:instrText xml:space="preserve">ภาพที่ </w:instrText>
      </w:r>
      <w:r w:rsidRPr="00B72B35">
        <w:rPr>
          <w:b/>
          <w:bCs/>
        </w:rPr>
        <w:instrText>\* ARABIC</w:instrText>
      </w:r>
      <w:r w:rsidRPr="00B72B35">
        <w:rPr>
          <w:b/>
          <w:bCs/>
          <w:cs/>
        </w:rPr>
        <w:instrText xml:space="preserve"> </w:instrText>
      </w:r>
      <w:r w:rsidRPr="00B72B35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108</w:t>
      </w:r>
      <w:r w:rsidRPr="00B72B35">
        <w:rPr>
          <w:b/>
          <w:bCs/>
          <w:cs/>
        </w:rPr>
        <w:fldChar w:fldCharType="end"/>
      </w:r>
      <w:r>
        <w:t xml:space="preserve"> </w:t>
      </w:r>
      <w:bookmarkStart w:id="202" w:name="_Toc129788630"/>
      <w:r>
        <w:rPr>
          <w:rFonts w:hint="cs"/>
          <w:cs/>
        </w:rPr>
        <w:t xml:space="preserve">ตัวอย่างการส่งคำขอไปยัง </w:t>
      </w:r>
      <w:hyperlink r:id="rId158" w:history="1">
        <w:r w:rsidRPr="00285564">
          <w:rPr>
            <w:rStyle w:val="Hyperlink"/>
          </w:rPr>
          <w:t>https://iamonze.tech/</w:t>
        </w:r>
        <w:r w:rsidRPr="00285564">
          <w:rPr>
            <w:rStyle w:val="Hyperlink"/>
          </w:rPr>
          <w:t>cluster/1</w:t>
        </w:r>
        <w:bookmarkEnd w:id="202"/>
      </w:hyperlink>
    </w:p>
    <w:p w14:paraId="704BCE8D" w14:textId="0DF2424D" w:rsidR="00B72B35" w:rsidRDefault="00B72B35" w:rsidP="00B72B35">
      <w:r>
        <w:rPr>
          <w:cs/>
        </w:rPr>
        <w:lastRenderedPageBreak/>
        <w:tab/>
      </w:r>
      <w:r>
        <w:rPr>
          <w:rFonts w:hint="cs"/>
          <w:cs/>
        </w:rPr>
        <w:t xml:space="preserve">จากภาพที่ </w:t>
      </w:r>
      <w:r>
        <w:t>100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r w:rsidRPr="00B72B35">
        <w:t>https://iamonze.teceh/</w:t>
      </w:r>
      <w:r>
        <w:t>cluster/1</w:t>
      </w:r>
      <w:r w:rsidRPr="00B72B35">
        <w:rPr>
          <w:rFonts w:hint="cs"/>
          <w:cs/>
        </w:rPr>
        <w:t xml:space="preserve"> ด้วย</w:t>
      </w:r>
      <w:r>
        <w:rPr>
          <w:rFonts w:hint="cs"/>
          <w:cs/>
        </w:rPr>
        <w:t xml:space="preserve">เมธอด </w:t>
      </w:r>
      <w:r>
        <w:t xml:space="preserve">GET </w:t>
      </w:r>
      <w:r>
        <w:rPr>
          <w:rFonts w:hint="cs"/>
          <w:cs/>
        </w:rPr>
        <w:t>เพื่อขอข้อมูลบริษัท</w:t>
      </w:r>
      <w:r>
        <w:rPr>
          <w:rFonts w:hint="cs"/>
          <w:cs/>
        </w:rPr>
        <w:t xml:space="preserve">ที่อยู่ในกลุ่มที่ </w:t>
      </w:r>
      <w:r>
        <w:t xml:space="preserve">1 </w:t>
      </w:r>
      <w:r>
        <w:rPr>
          <w:rFonts w:hint="cs"/>
          <w:cs/>
        </w:rPr>
        <w:t>ทั้งหมดใน</w:t>
      </w:r>
      <w:r>
        <w:rPr>
          <w:rFonts w:hint="cs"/>
          <w:cs/>
        </w:rPr>
        <w:t xml:space="preserve">ฐานข้อมูลด้วยโปรแกรม </w:t>
      </w:r>
      <w:r>
        <w:t>Postman</w:t>
      </w:r>
    </w:p>
    <w:p w14:paraId="0ADD9872" w14:textId="6C0852FA" w:rsidR="00B72B35" w:rsidRDefault="00A234E9" w:rsidP="00B72B35">
      <w:r>
        <w:tab/>
        <w:t xml:space="preserve">3.3 </w:t>
      </w:r>
      <w:r>
        <w:rPr>
          <w:rFonts w:hint="cs"/>
          <w:cs/>
        </w:rPr>
        <w:t>ข้อมูลรายการรหัสข้อกลุ่ม (</w:t>
      </w:r>
      <w:r>
        <w:t>Cluster ID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>ทั้งหมดที่มีในฐานข้อมูล</w:t>
      </w:r>
    </w:p>
    <w:p w14:paraId="1664390C" w14:textId="3439CFF7" w:rsidR="00A234E9" w:rsidRDefault="00A234E9" w:rsidP="00A234E9">
      <w:pPr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2A948C17" wp14:editId="1123094E">
            <wp:extent cx="5040000" cy="3058857"/>
            <wp:effectExtent l="0" t="0" r="0" b="1905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0050" w14:textId="1875790A" w:rsidR="00A234E9" w:rsidRPr="00A234E9" w:rsidRDefault="00A234E9" w:rsidP="00A234E9">
      <w:pPr>
        <w:pStyle w:val="Caption"/>
        <w:rPr>
          <w:rFonts w:hint="cs"/>
        </w:rPr>
      </w:pPr>
      <w:r w:rsidRPr="00A234E9">
        <w:rPr>
          <w:b/>
          <w:bCs/>
          <w:cs/>
        </w:rPr>
        <w:t xml:space="preserve">ภาพที่ </w:t>
      </w:r>
      <w:r w:rsidRPr="00A234E9">
        <w:rPr>
          <w:b/>
          <w:bCs/>
          <w:cs/>
        </w:rPr>
        <w:fldChar w:fldCharType="begin"/>
      </w:r>
      <w:r w:rsidRPr="00A234E9">
        <w:rPr>
          <w:b/>
          <w:bCs/>
          <w:cs/>
        </w:rPr>
        <w:instrText xml:space="preserve"> </w:instrText>
      </w:r>
      <w:r w:rsidRPr="00A234E9">
        <w:rPr>
          <w:b/>
          <w:bCs/>
        </w:rPr>
        <w:instrText xml:space="preserve">SEQ </w:instrText>
      </w:r>
      <w:r w:rsidRPr="00A234E9">
        <w:rPr>
          <w:b/>
          <w:bCs/>
          <w:cs/>
        </w:rPr>
        <w:instrText xml:space="preserve">ภาพที่ </w:instrText>
      </w:r>
      <w:r w:rsidRPr="00A234E9">
        <w:rPr>
          <w:b/>
          <w:bCs/>
        </w:rPr>
        <w:instrText>\* ARABIC</w:instrText>
      </w:r>
      <w:r w:rsidRPr="00A234E9">
        <w:rPr>
          <w:b/>
          <w:bCs/>
          <w:cs/>
        </w:rPr>
        <w:instrText xml:space="preserve"> </w:instrText>
      </w:r>
      <w:r w:rsidRPr="00A234E9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109</w:t>
      </w:r>
      <w:r w:rsidRPr="00A234E9">
        <w:rPr>
          <w:b/>
          <w:bCs/>
          <w:cs/>
        </w:rPr>
        <w:fldChar w:fldCharType="end"/>
      </w:r>
      <w:r>
        <w:t xml:space="preserve"> </w:t>
      </w:r>
      <w:bookmarkStart w:id="203" w:name="_Toc129788631"/>
      <w:r>
        <w:rPr>
          <w:rFonts w:hint="cs"/>
          <w:cs/>
        </w:rPr>
        <w:t xml:space="preserve">ตัวอย่างการส่งคำขอไปยัง </w:t>
      </w:r>
      <w:r>
        <w:t>https://iamonze.tech/cluster</w:t>
      </w:r>
      <w:bookmarkEnd w:id="203"/>
    </w:p>
    <w:p w14:paraId="07C5600A" w14:textId="77777777" w:rsidR="00667F9F" w:rsidRDefault="00B72B35" w:rsidP="00667F9F">
      <w:pPr>
        <w:jc w:val="thaiDistribute"/>
      </w:pPr>
      <w:r>
        <w:tab/>
      </w:r>
      <w:r w:rsidR="00A234E9">
        <w:rPr>
          <w:rFonts w:hint="cs"/>
          <w:cs/>
        </w:rPr>
        <w:t xml:space="preserve">จากภาพที่ </w:t>
      </w:r>
      <w:r w:rsidR="00A234E9">
        <w:t>101</w:t>
      </w:r>
      <w:r w:rsidR="00A234E9">
        <w:t xml:space="preserve"> </w:t>
      </w:r>
      <w:r w:rsidR="00A234E9">
        <w:rPr>
          <w:rFonts w:hint="cs"/>
          <w:cs/>
        </w:rPr>
        <w:t xml:space="preserve">แสดงตัวอย่างการส่งคำขอไปยัง </w:t>
      </w:r>
      <w:hyperlink r:id="rId160" w:history="1">
        <w:r w:rsidR="00A234E9" w:rsidRPr="00285564">
          <w:rPr>
            <w:rStyle w:val="Hyperlink"/>
          </w:rPr>
          <w:t>https://iamonze.teceh/</w:t>
        </w:r>
        <w:r w:rsidR="00A234E9" w:rsidRPr="00285564">
          <w:rPr>
            <w:rStyle w:val="Hyperlink"/>
          </w:rPr>
          <w:t xml:space="preserve">cluster </w:t>
        </w:r>
        <w:r w:rsidR="00A234E9" w:rsidRPr="00285564">
          <w:rPr>
            <w:rStyle w:val="Hyperlink"/>
            <w:rFonts w:hint="cs"/>
            <w:cs/>
          </w:rPr>
          <w:t>ด้วย</w:t>
        </w:r>
      </w:hyperlink>
      <w:r w:rsidR="00A234E9">
        <w:rPr>
          <w:rFonts w:hint="cs"/>
          <w:cs/>
        </w:rPr>
        <w:t xml:space="preserve">เมธอด </w:t>
      </w:r>
      <w:r w:rsidR="00A234E9">
        <w:t xml:space="preserve">GET </w:t>
      </w:r>
      <w:r w:rsidR="00A234E9">
        <w:rPr>
          <w:rFonts w:hint="cs"/>
          <w:cs/>
        </w:rPr>
        <w:t>เพื่อขอข้อมูล</w:t>
      </w:r>
      <w:r w:rsidR="00A234E9">
        <w:rPr>
          <w:rFonts w:hint="cs"/>
          <w:cs/>
        </w:rPr>
        <w:t>รายการรหัสของกลุ่มข้อมูล (</w:t>
      </w:r>
      <w:r w:rsidR="00A234E9">
        <w:t>Cluster ID</w:t>
      </w:r>
      <w:r w:rsidR="00A234E9">
        <w:rPr>
          <w:rFonts w:hint="cs"/>
          <w:cs/>
        </w:rPr>
        <w:t>)</w:t>
      </w:r>
      <w:r w:rsidR="00A234E9">
        <w:t xml:space="preserve"> </w:t>
      </w:r>
      <w:r w:rsidR="00A234E9">
        <w:rPr>
          <w:rFonts w:hint="cs"/>
          <w:cs/>
        </w:rPr>
        <w:t>ทั้งหมด</w:t>
      </w:r>
      <w:r w:rsidR="00A234E9">
        <w:rPr>
          <w:rFonts w:hint="cs"/>
          <w:cs/>
        </w:rPr>
        <w:t xml:space="preserve">ในฐานข้อมูลด้วยโปรแกรม </w:t>
      </w:r>
      <w:r w:rsidR="00A234E9">
        <w:t>Postman</w:t>
      </w:r>
    </w:p>
    <w:p w14:paraId="62D89A3B" w14:textId="79ECE450" w:rsidR="00667F9F" w:rsidRDefault="00667F9F" w:rsidP="00667F9F">
      <w:pPr>
        <w:tabs>
          <w:tab w:val="left" w:pos="709"/>
        </w:tabs>
      </w:pPr>
      <w:r>
        <w:rPr>
          <w:cs/>
        </w:rPr>
        <w:tab/>
      </w:r>
      <w:r>
        <w:t xml:space="preserve">3.4 </w:t>
      </w:r>
      <w:r>
        <w:rPr>
          <w:rFonts w:hint="cs"/>
          <w:cs/>
        </w:rPr>
        <w:t xml:space="preserve">การส่งค่าเพื่อคำนวณค่าความคล้ายคลึง </w:t>
      </w:r>
      <w:r>
        <w:t>(Cosine similarity)</w:t>
      </w:r>
    </w:p>
    <w:p w14:paraId="0FFFCF2C" w14:textId="31B99E72" w:rsidR="00667F9F" w:rsidRDefault="00667F9F" w:rsidP="00667F9F">
      <w:pPr>
        <w:tabs>
          <w:tab w:val="left" w:pos="709"/>
        </w:tabs>
        <w:rPr>
          <w:rFonts w:hint="cs"/>
        </w:rPr>
      </w:pPr>
      <w:r>
        <w:tab/>
        <w:t xml:space="preserve">1. </w:t>
      </w:r>
      <w:r>
        <w:rPr>
          <w:rFonts w:hint="cs"/>
          <w:cs/>
        </w:rPr>
        <w:t>ส่งกลับข้อมูลมาเป็นผลลัพธ์ค่าความคล้ายคลึงและรหัสกลุ่ม (</w:t>
      </w:r>
      <w:r>
        <w:t>Cluster ID</w:t>
      </w:r>
      <w:r>
        <w:rPr>
          <w:rFonts w:hint="cs"/>
          <w:cs/>
        </w:rPr>
        <w:t xml:space="preserve">) </w:t>
      </w:r>
    </w:p>
    <w:p w14:paraId="6A3F502D" w14:textId="23BE5425" w:rsidR="00667F9F" w:rsidRDefault="00667F9F" w:rsidP="00667F9F">
      <w:pPr>
        <w:tabs>
          <w:tab w:val="left" w:pos="709"/>
        </w:tabs>
        <w:jc w:val="center"/>
      </w:pPr>
      <w:r>
        <w:rPr>
          <w:rFonts w:hint="cs"/>
          <w:noProof/>
        </w:rPr>
        <w:drawing>
          <wp:inline distT="0" distB="0" distL="0" distR="0" wp14:anchorId="30B4A2CC" wp14:editId="5896C5D3">
            <wp:extent cx="5040000" cy="3058857"/>
            <wp:effectExtent l="0" t="0" r="0" b="1905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C3C1" w14:textId="44CE3398" w:rsidR="00667F9F" w:rsidRDefault="00667F9F" w:rsidP="00667F9F">
      <w:pPr>
        <w:pStyle w:val="Caption"/>
      </w:pPr>
      <w:r w:rsidRPr="00667F9F">
        <w:rPr>
          <w:b/>
          <w:bCs/>
          <w:cs/>
        </w:rPr>
        <w:t xml:space="preserve">ภาพที่ </w:t>
      </w:r>
      <w:r w:rsidRPr="00667F9F">
        <w:rPr>
          <w:b/>
          <w:bCs/>
          <w:cs/>
        </w:rPr>
        <w:fldChar w:fldCharType="begin"/>
      </w:r>
      <w:r w:rsidRPr="00667F9F">
        <w:rPr>
          <w:b/>
          <w:bCs/>
          <w:cs/>
        </w:rPr>
        <w:instrText xml:space="preserve"> </w:instrText>
      </w:r>
      <w:r w:rsidRPr="00667F9F">
        <w:rPr>
          <w:b/>
          <w:bCs/>
        </w:rPr>
        <w:instrText xml:space="preserve">SEQ </w:instrText>
      </w:r>
      <w:r w:rsidRPr="00667F9F">
        <w:rPr>
          <w:b/>
          <w:bCs/>
          <w:cs/>
        </w:rPr>
        <w:instrText xml:space="preserve">ภาพที่ </w:instrText>
      </w:r>
      <w:r w:rsidRPr="00667F9F">
        <w:rPr>
          <w:b/>
          <w:bCs/>
        </w:rPr>
        <w:instrText>\* ARABIC</w:instrText>
      </w:r>
      <w:r w:rsidRPr="00667F9F">
        <w:rPr>
          <w:b/>
          <w:bCs/>
          <w:cs/>
        </w:rPr>
        <w:instrText xml:space="preserve"> </w:instrText>
      </w:r>
      <w:r w:rsidRPr="00667F9F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110</w:t>
      </w:r>
      <w:r w:rsidRPr="00667F9F">
        <w:rPr>
          <w:b/>
          <w:bCs/>
          <w:cs/>
        </w:rPr>
        <w:fldChar w:fldCharType="end"/>
      </w:r>
      <w:r>
        <w:t xml:space="preserve"> </w:t>
      </w:r>
      <w:bookmarkStart w:id="204" w:name="_Toc129788632"/>
      <w:r>
        <w:rPr>
          <w:rFonts w:hint="cs"/>
          <w:cs/>
        </w:rPr>
        <w:t xml:space="preserve">ตัวอย่างการส่งคำขอไปยัง </w:t>
      </w:r>
      <w:hyperlink r:id="rId162" w:history="1">
        <w:r w:rsidRPr="00285564">
          <w:rPr>
            <w:rStyle w:val="Hyperlink"/>
          </w:rPr>
          <w:t>https://iamonze.tech/search</w:t>
        </w:r>
        <w:bookmarkEnd w:id="204"/>
      </w:hyperlink>
    </w:p>
    <w:p w14:paraId="14F90D48" w14:textId="77777777" w:rsidR="00667F9F" w:rsidRDefault="00667F9F" w:rsidP="00667F9F"/>
    <w:p w14:paraId="2B61F64F" w14:textId="77777777" w:rsidR="001F38EF" w:rsidRDefault="00667F9F" w:rsidP="00667F9F">
      <w:pPr>
        <w:jc w:val="thaiDistribute"/>
        <w:rPr>
          <w:rFonts w:hint="cs"/>
        </w:rPr>
      </w:pPr>
      <w:r>
        <w:tab/>
      </w:r>
      <w:r>
        <w:rPr>
          <w:rFonts w:hint="cs"/>
          <w:cs/>
        </w:rPr>
        <w:t xml:space="preserve">จากภาพที่ </w:t>
      </w:r>
      <w:r>
        <w:t xml:space="preserve">102 </w:t>
      </w:r>
      <w:r>
        <w:rPr>
          <w:rFonts w:hint="cs"/>
          <w:cs/>
        </w:rPr>
        <w:t xml:space="preserve">แสดงตัวอย่างการส่งคำขอไปยัง </w:t>
      </w:r>
      <w:hyperlink r:id="rId163" w:history="1">
        <w:r w:rsidRPr="00285564">
          <w:rPr>
            <w:rStyle w:val="Hyperlink"/>
          </w:rPr>
          <w:t>https://iamonze.tech/search</w:t>
        </w:r>
      </w:hyperlink>
      <w:r>
        <w:t xml:space="preserve"> </w:t>
      </w:r>
      <w:r>
        <w:rPr>
          <w:rFonts w:hint="cs"/>
          <w:cs/>
        </w:rPr>
        <w:t>และแนบข้อมูลรายละเอียดความสนใจของผู้ใช้ไปด้วยเพื่อคำนวณค่าความคล้ายคลึง (</w:t>
      </w:r>
      <w:r>
        <w:t>Cosine similarity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ด้วยเมธอด </w:t>
      </w:r>
      <w:r>
        <w:t xml:space="preserve">POST </w:t>
      </w:r>
      <w:r>
        <w:rPr>
          <w:rFonts w:hint="cs"/>
          <w:cs/>
        </w:rPr>
        <w:t>และผลลัพธ์ที่คืนค่ากลับมาจะเป็นค่าความคล้ายคลึงของแต่ละกลุ่ม และรหัสกลุ่มข้อมูลที่มีความคล้ายคลึงมากที่สุด</w:t>
      </w:r>
    </w:p>
    <w:p w14:paraId="395C4CFC" w14:textId="09A9BFCF" w:rsidR="001F38EF" w:rsidRDefault="001F38EF" w:rsidP="001F38EF">
      <w:pPr>
        <w:rPr>
          <w:rFonts w:hint="cs"/>
          <w:cs/>
        </w:rPr>
      </w:pPr>
      <w:r>
        <w:rPr>
          <w:cs/>
        </w:rPr>
        <w:tab/>
      </w:r>
      <w:r>
        <w:t xml:space="preserve">2. </w:t>
      </w:r>
      <w:r>
        <w:rPr>
          <w:rFonts w:hint="cs"/>
          <w:cs/>
        </w:rPr>
        <w:t>ส่งกลับข้อมูลมาเป็นข้อมูลบริษัทที่อยู่ในกลุ่มที่มีความคล้ายมากที่สุด</w:t>
      </w:r>
    </w:p>
    <w:p w14:paraId="583DB791" w14:textId="59627BBB" w:rsidR="009C14AE" w:rsidRDefault="009C14AE" w:rsidP="009C14AE">
      <w:pPr>
        <w:tabs>
          <w:tab w:val="left" w:pos="6611"/>
        </w:tabs>
        <w:jc w:val="center"/>
        <w:rPr>
          <w:rFonts w:hint="cs"/>
        </w:rPr>
      </w:pPr>
      <w:r>
        <w:rPr>
          <w:rFonts w:hint="cs"/>
          <w:noProof/>
        </w:rPr>
        <w:drawing>
          <wp:inline distT="0" distB="0" distL="0" distR="0" wp14:anchorId="3231961E" wp14:editId="44DE5EF5">
            <wp:extent cx="5040000" cy="3058857"/>
            <wp:effectExtent l="0" t="0" r="0" b="1905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FE77" w14:textId="77777777" w:rsidR="009C14AE" w:rsidRDefault="009C14AE" w:rsidP="009C14AE">
      <w:pPr>
        <w:tabs>
          <w:tab w:val="left" w:pos="6611"/>
        </w:tabs>
      </w:pPr>
    </w:p>
    <w:p w14:paraId="7151789A" w14:textId="2B2D2BB6" w:rsidR="009C14AE" w:rsidRDefault="009C14AE" w:rsidP="009C14AE">
      <w:pPr>
        <w:pStyle w:val="Caption"/>
        <w:rPr>
          <w:b/>
          <w:bCs/>
        </w:rPr>
      </w:pPr>
      <w:r w:rsidRPr="009C14AE">
        <w:rPr>
          <w:b/>
          <w:bCs/>
          <w:cs/>
        </w:rPr>
        <w:t xml:space="preserve">ภาพที่ </w:t>
      </w:r>
      <w:r w:rsidRPr="009C14AE">
        <w:rPr>
          <w:b/>
          <w:bCs/>
          <w:cs/>
        </w:rPr>
        <w:fldChar w:fldCharType="begin"/>
      </w:r>
      <w:r w:rsidRPr="009C14AE">
        <w:rPr>
          <w:b/>
          <w:bCs/>
          <w:cs/>
        </w:rPr>
        <w:instrText xml:space="preserve"> </w:instrText>
      </w:r>
      <w:r w:rsidRPr="009C14AE">
        <w:rPr>
          <w:b/>
          <w:bCs/>
        </w:rPr>
        <w:instrText xml:space="preserve">SEQ </w:instrText>
      </w:r>
      <w:r w:rsidRPr="009C14AE">
        <w:rPr>
          <w:b/>
          <w:bCs/>
          <w:cs/>
        </w:rPr>
        <w:instrText xml:space="preserve">ภาพที่ </w:instrText>
      </w:r>
      <w:r w:rsidRPr="009C14AE">
        <w:rPr>
          <w:b/>
          <w:bCs/>
        </w:rPr>
        <w:instrText>\* ARABIC</w:instrText>
      </w:r>
      <w:r w:rsidRPr="009C14AE">
        <w:rPr>
          <w:b/>
          <w:bCs/>
          <w:cs/>
        </w:rPr>
        <w:instrText xml:space="preserve"> </w:instrText>
      </w:r>
      <w:r w:rsidRPr="009C14AE">
        <w:rPr>
          <w:b/>
          <w:bCs/>
          <w:cs/>
        </w:rPr>
        <w:fldChar w:fldCharType="separate"/>
      </w:r>
      <w:r w:rsidR="003867D2">
        <w:rPr>
          <w:b/>
          <w:bCs/>
          <w:noProof/>
          <w:cs/>
        </w:rPr>
        <w:t>111</w:t>
      </w:r>
      <w:r w:rsidRPr="009C14AE">
        <w:rPr>
          <w:b/>
          <w:bCs/>
          <w:cs/>
        </w:rPr>
        <w:fldChar w:fldCharType="end"/>
      </w:r>
      <w:r>
        <w:t xml:space="preserve"> </w:t>
      </w:r>
      <w:bookmarkStart w:id="205" w:name="_Toc129788633"/>
      <w:r>
        <w:rPr>
          <w:rFonts w:hint="cs"/>
          <w:cs/>
        </w:rPr>
        <w:t xml:space="preserve">ตัวอย่างการส่งคำขอไปยัง </w:t>
      </w:r>
      <w:hyperlink r:id="rId165" w:history="1">
        <w:r w:rsidRPr="00285564">
          <w:rPr>
            <w:rStyle w:val="Hyperlink"/>
          </w:rPr>
          <w:t>https://iamonze.tech/search</w:t>
        </w:r>
      </w:hyperlink>
      <w:r>
        <w:t>company</w:t>
      </w:r>
      <w:bookmarkEnd w:id="205"/>
    </w:p>
    <w:p w14:paraId="0C2390AC" w14:textId="0F73AAD4" w:rsidR="00C363D8" w:rsidRPr="00C363D8" w:rsidRDefault="00C363D8" w:rsidP="00C363D8">
      <w:pPr>
        <w:tabs>
          <w:tab w:val="left" w:pos="709"/>
        </w:tabs>
        <w:jc w:val="thaiDistribute"/>
        <w:rPr>
          <w:rFonts w:hint="cs"/>
          <w:cs/>
        </w:rPr>
      </w:pPr>
      <w:r>
        <w:rPr>
          <w:b/>
          <w:bCs/>
        </w:rPr>
        <w:tab/>
      </w:r>
      <w:r>
        <w:rPr>
          <w:rFonts w:hint="cs"/>
          <w:cs/>
        </w:rPr>
        <w:t xml:space="preserve">จากภาพที่ </w:t>
      </w:r>
      <w:r>
        <w:t xml:space="preserve">103 </w:t>
      </w:r>
      <w:r>
        <w:rPr>
          <w:rFonts w:hint="cs"/>
          <w:cs/>
        </w:rPr>
        <w:t xml:space="preserve">แสดงตัวอย่างการส่งคำขอไปยัง </w:t>
      </w:r>
      <w:hyperlink r:id="rId166" w:history="1">
        <w:r w:rsidRPr="00285564">
          <w:rPr>
            <w:rStyle w:val="Hyperlink"/>
          </w:rPr>
          <w:t>https://iamonze.tech/searchcompany</w:t>
        </w:r>
      </w:hyperlink>
      <w:r>
        <w:t xml:space="preserve"> </w:t>
      </w:r>
      <w:r>
        <w:rPr>
          <w:rFonts w:hint="cs"/>
          <w:cs/>
        </w:rPr>
        <w:t>และแนบข้อมูลรายละเอียดความสนใจของผู้ใช้ไปด้วยเพื่อคำนวณค่าความคล้ายคลึง (</w:t>
      </w:r>
      <w:r>
        <w:t>Cosine similarity</w:t>
      </w:r>
      <w:r>
        <w:rPr>
          <w:rFonts w:hint="cs"/>
          <w:cs/>
        </w:rPr>
        <w:t>)</w:t>
      </w:r>
      <w:r>
        <w:rPr>
          <w:rFonts w:hint="cs"/>
          <w:cs/>
        </w:rPr>
        <w:t xml:space="preserve"> มีลักษณะคล้ายกับการทำงานในภาพที่ </w:t>
      </w:r>
      <w:r>
        <w:t xml:space="preserve">102 </w:t>
      </w:r>
      <w:r>
        <w:rPr>
          <w:rFonts w:hint="cs"/>
          <w:cs/>
        </w:rPr>
        <w:t>แต่ผลลัพธ์ที่คืนค่ากลับมาจะเป็นข้อมูลบริษัทที่อยู่ในกลุ่มที่มีความคล้ายมากที่สุด</w:t>
      </w:r>
    </w:p>
    <w:p w14:paraId="2A1BC050" w14:textId="5EE5A731" w:rsidR="00C363D8" w:rsidRPr="00C363D8" w:rsidRDefault="00C363D8" w:rsidP="00C363D8">
      <w:pPr>
        <w:tabs>
          <w:tab w:val="left" w:pos="1052"/>
        </w:tabs>
        <w:rPr>
          <w:rFonts w:hint="cs"/>
          <w:cs/>
        </w:rPr>
        <w:sectPr w:rsidR="00C363D8" w:rsidRPr="00C363D8" w:rsidSect="00E66B01"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  <w:r>
        <w:tab/>
      </w:r>
    </w:p>
    <w:p w14:paraId="42E979BC" w14:textId="6E33F0E7" w:rsidR="00924626" w:rsidRDefault="00924626" w:rsidP="00A421E0">
      <w:pPr>
        <w:pStyle w:val="Heading1"/>
      </w:pPr>
      <w:bookmarkStart w:id="206" w:name="_Toc93251062"/>
      <w:bookmarkStart w:id="207" w:name="_Toc93251099"/>
      <w:bookmarkStart w:id="208" w:name="_Toc93251214"/>
      <w:bookmarkStart w:id="209" w:name="_Toc97370477"/>
      <w:bookmarkStart w:id="210" w:name="_Toc129250983"/>
      <w:r w:rsidRPr="00505411">
        <w:rPr>
          <w:cs/>
        </w:rPr>
        <w:lastRenderedPageBreak/>
        <w:t>ประวัติผู้ศึกษา</w:t>
      </w:r>
      <w:bookmarkEnd w:id="206"/>
      <w:bookmarkEnd w:id="207"/>
      <w:bookmarkEnd w:id="208"/>
      <w:bookmarkEnd w:id="209"/>
      <w:bookmarkEnd w:id="210"/>
    </w:p>
    <w:p w14:paraId="0A58591F" w14:textId="59ADBEFC" w:rsidR="00834F1C" w:rsidRPr="00834F1C" w:rsidRDefault="000D1F6F" w:rsidP="00A421E0">
      <w:r>
        <w:rPr>
          <w:noProof/>
        </w:rPr>
        <w:drawing>
          <wp:anchor distT="0" distB="0" distL="114300" distR="114300" simplePos="0" relativeHeight="251983872" behindDoc="0" locked="0" layoutInCell="1" allowOverlap="1" wp14:anchorId="794F05CB" wp14:editId="4B525C33">
            <wp:simplePos x="0" y="0"/>
            <wp:positionH relativeFrom="column">
              <wp:posOffset>2307590</wp:posOffset>
            </wp:positionH>
            <wp:positionV relativeFrom="paragraph">
              <wp:posOffset>390525</wp:posOffset>
            </wp:positionV>
            <wp:extent cx="992505" cy="1490345"/>
            <wp:effectExtent l="0" t="0" r="0" b="0"/>
            <wp:wrapTopAndBottom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250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FBC4DD" w14:textId="77777777" w:rsidR="000D1F6F" w:rsidRDefault="000D1F6F" w:rsidP="00A421E0">
      <w:pPr>
        <w:tabs>
          <w:tab w:val="left" w:pos="1418"/>
        </w:tabs>
        <w:ind w:left="851" w:hanging="851"/>
        <w:contextualSpacing/>
        <w:jc w:val="thaiDistribute"/>
        <w:rPr>
          <w:b/>
          <w:bCs/>
        </w:rPr>
      </w:pPr>
    </w:p>
    <w:p w14:paraId="11EFE76F" w14:textId="1B0FA363" w:rsidR="00924626" w:rsidRPr="00505411" w:rsidRDefault="00924626" w:rsidP="00A421E0">
      <w:pPr>
        <w:tabs>
          <w:tab w:val="left" w:pos="1418"/>
        </w:tabs>
        <w:ind w:left="851" w:hanging="851"/>
        <w:contextualSpacing/>
        <w:jc w:val="thaiDistribute"/>
        <w:rPr>
          <w:cs/>
        </w:rPr>
      </w:pPr>
      <w:r w:rsidRPr="00505411">
        <w:rPr>
          <w:b/>
          <w:bCs/>
          <w:cs/>
        </w:rPr>
        <w:t xml:space="preserve">ชื่อ–นามสกุล 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rPr>
          <w:rFonts w:hint="cs"/>
          <w:cs/>
        </w:rPr>
        <w:t>นายทินกฤต สิงห์แก้ว</w:t>
      </w:r>
    </w:p>
    <w:p w14:paraId="3B8E4166" w14:textId="392B24E3" w:rsidR="00924626" w:rsidRPr="00505411" w:rsidRDefault="00924626" w:rsidP="00A421E0">
      <w:pPr>
        <w:tabs>
          <w:tab w:val="left" w:pos="1418"/>
        </w:tabs>
        <w:ind w:left="851" w:hanging="851"/>
        <w:contextualSpacing/>
        <w:jc w:val="thaiDistribute"/>
      </w:pPr>
      <w:r w:rsidRPr="00505411">
        <w:rPr>
          <w:b/>
          <w:bCs/>
          <w:cs/>
        </w:rPr>
        <w:t>รหัสนักศึกษา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64342205007-7</w:t>
      </w:r>
    </w:p>
    <w:p w14:paraId="5B6FC91C" w14:textId="77B11BC7" w:rsidR="00924626" w:rsidRPr="00505411" w:rsidRDefault="00924626" w:rsidP="00A421E0">
      <w:pPr>
        <w:tabs>
          <w:tab w:val="left" w:pos="1418"/>
        </w:tabs>
        <w:ind w:left="851" w:hanging="851"/>
        <w:contextualSpacing/>
        <w:jc w:val="thaiDistribute"/>
      </w:pPr>
      <w:r w:rsidRPr="00505411">
        <w:rPr>
          <w:b/>
          <w:bCs/>
          <w:cs/>
        </w:rPr>
        <w:t>วันเดือนปีเกิด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22</w:t>
      </w:r>
      <w:r>
        <w:t xml:space="preserve"> </w:t>
      </w:r>
      <w:r w:rsidR="001602AB">
        <w:rPr>
          <w:rFonts w:hint="cs"/>
          <w:cs/>
        </w:rPr>
        <w:t>สิงหาคม</w:t>
      </w:r>
      <w:r>
        <w:rPr>
          <w:rFonts w:hint="cs"/>
          <w:cs/>
        </w:rPr>
        <w:t xml:space="preserve"> พ.ศ. </w:t>
      </w:r>
      <w:r>
        <w:t>25</w:t>
      </w:r>
      <w:r w:rsidR="00181042">
        <w:t>41</w:t>
      </w:r>
    </w:p>
    <w:p w14:paraId="6A8315F4" w14:textId="6093DBDE" w:rsidR="00924626" w:rsidRPr="00181042" w:rsidRDefault="00924626" w:rsidP="00A421E0">
      <w:pPr>
        <w:tabs>
          <w:tab w:val="left" w:pos="1418"/>
        </w:tabs>
        <w:ind w:left="851" w:hanging="851"/>
        <w:contextualSpacing/>
        <w:jc w:val="thaiDistribute"/>
      </w:pPr>
      <w:r w:rsidRPr="00505411">
        <w:rPr>
          <w:b/>
          <w:bCs/>
          <w:cs/>
        </w:rPr>
        <w:t>ที่อยู่ปัจจุบัน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 xml:space="preserve">209 </w:t>
      </w:r>
      <w:r w:rsidR="00181042">
        <w:rPr>
          <w:rFonts w:hint="cs"/>
          <w:cs/>
        </w:rPr>
        <w:t>ม</w:t>
      </w:r>
      <w:r w:rsidR="00181042">
        <w:t xml:space="preserve">.5 </w:t>
      </w:r>
      <w:r w:rsidR="00181042">
        <w:rPr>
          <w:rFonts w:hint="cs"/>
          <w:cs/>
        </w:rPr>
        <w:t>ต</w:t>
      </w:r>
      <w:r w:rsidR="00181042">
        <w:t>.</w:t>
      </w:r>
      <w:r w:rsidR="00181042">
        <w:rPr>
          <w:rFonts w:hint="cs"/>
          <w:cs/>
        </w:rPr>
        <w:t>ร้องกวาง อ</w:t>
      </w:r>
      <w:r w:rsidR="00181042">
        <w:t>.</w:t>
      </w:r>
      <w:r w:rsidR="00181042">
        <w:rPr>
          <w:rFonts w:hint="cs"/>
          <w:cs/>
        </w:rPr>
        <w:t>ร้องกวาง จ</w:t>
      </w:r>
      <w:r w:rsidR="00181042">
        <w:t>.</w:t>
      </w:r>
      <w:r w:rsidR="00181042">
        <w:rPr>
          <w:rFonts w:hint="cs"/>
          <w:cs/>
        </w:rPr>
        <w:t xml:space="preserve">แพร่ </w:t>
      </w:r>
      <w:r w:rsidR="00181042">
        <w:t>54140</w:t>
      </w:r>
    </w:p>
    <w:p w14:paraId="41EE293A" w14:textId="7E13E10D" w:rsidR="00924626" w:rsidRPr="00505411" w:rsidRDefault="00924626" w:rsidP="00A421E0">
      <w:pPr>
        <w:tabs>
          <w:tab w:val="left" w:pos="1418"/>
        </w:tabs>
        <w:ind w:left="851" w:hanging="851"/>
        <w:contextualSpacing/>
        <w:jc w:val="thaiDistribute"/>
        <w:rPr>
          <w:cs/>
        </w:rPr>
      </w:pPr>
      <w:r w:rsidRPr="00505411">
        <w:rPr>
          <w:b/>
          <w:bCs/>
        </w:rPr>
        <w:t>E</w:t>
      </w:r>
      <w:r w:rsidRPr="00505411">
        <w:rPr>
          <w:b/>
          <w:bCs/>
          <w:cs/>
        </w:rPr>
        <w:t>-</w:t>
      </w:r>
      <w:r w:rsidRPr="00505411">
        <w:rPr>
          <w:b/>
          <w:bCs/>
        </w:rPr>
        <w:t>mail</w:t>
      </w:r>
      <w:r w:rsidRPr="00505411">
        <w:rPr>
          <w:b/>
          <w:bCs/>
        </w:rPr>
        <w:tab/>
      </w:r>
      <w:r w:rsidRPr="00505411">
        <w:rPr>
          <w:b/>
          <w:bCs/>
        </w:rPr>
        <w:tab/>
      </w:r>
      <w:r w:rsidRPr="00505411">
        <w:rPr>
          <w:b/>
          <w:bCs/>
          <w:cs/>
        </w:rPr>
        <w:t>:</w:t>
      </w:r>
      <w:r w:rsidRPr="00505411">
        <w:rPr>
          <w:b/>
          <w:bCs/>
        </w:rPr>
        <w:t xml:space="preserve"> </w:t>
      </w:r>
      <w:r w:rsidR="00181042">
        <w:t>tinngrit</w:t>
      </w:r>
      <w:r w:rsidR="001602AB">
        <w:t>@</w:t>
      </w:r>
      <w:r w:rsidR="00181042">
        <w:t>outlook</w:t>
      </w:r>
      <w:r w:rsidR="001602AB">
        <w:t>.com</w:t>
      </w:r>
    </w:p>
    <w:p w14:paraId="68B06C03" w14:textId="77777777" w:rsidR="00924626" w:rsidRPr="00505411" w:rsidRDefault="00924626" w:rsidP="00A421E0">
      <w:pPr>
        <w:tabs>
          <w:tab w:val="left" w:pos="1560"/>
        </w:tabs>
        <w:ind w:left="851" w:hanging="851"/>
        <w:contextualSpacing/>
        <w:jc w:val="thaiDistribute"/>
        <w:rPr>
          <w:b/>
          <w:bCs/>
        </w:rPr>
      </w:pPr>
      <w:r w:rsidRPr="00505411">
        <w:rPr>
          <w:b/>
          <w:bCs/>
          <w:cs/>
        </w:rPr>
        <w:t>ประวัติการศึกษา</w:t>
      </w:r>
    </w:p>
    <w:p w14:paraId="532C960A" w14:textId="7F82FB26" w:rsidR="00924626" w:rsidRPr="00505411" w:rsidRDefault="00924626" w:rsidP="00A421E0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</w:t>
      </w:r>
      <w:r w:rsidR="00327A18">
        <w:rPr>
          <w:b/>
          <w:bCs/>
        </w:rPr>
        <w:t>5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ab/>
        <w:t xml:space="preserve">: </w:t>
      </w:r>
      <w:r w:rsidRPr="00505411">
        <w:rPr>
          <w:cs/>
        </w:rPr>
        <w:t>สำเร็จการศึกษาระดับมัธยมศึกษาตอนต้น</w:t>
      </w:r>
    </w:p>
    <w:p w14:paraId="7084ED80" w14:textId="2BA5C674" w:rsidR="00924626" w:rsidRPr="00505411" w:rsidRDefault="00924626" w:rsidP="00A421E0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rPr>
          <w:cs/>
        </w:rPr>
      </w:pP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32DC67BC" w14:textId="4BA96FA6" w:rsidR="00754571" w:rsidRPr="00505411" w:rsidRDefault="00754571" w:rsidP="00A421E0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 xml:space="preserve"> – พ.ศ. 25</w:t>
      </w:r>
      <w:r>
        <w:rPr>
          <w:b/>
          <w:bCs/>
        </w:rPr>
        <w:t>60</w:t>
      </w:r>
      <w:r w:rsidRPr="00505411">
        <w:rPr>
          <w:b/>
          <w:bCs/>
          <w:cs/>
        </w:rPr>
        <w:tab/>
        <w:t>:</w:t>
      </w:r>
      <w:r w:rsidRPr="00505411">
        <w:rPr>
          <w:b/>
          <w:bCs/>
        </w:rPr>
        <w:t xml:space="preserve"> </w:t>
      </w:r>
      <w:r w:rsidRPr="00505411">
        <w:rPr>
          <w:cs/>
        </w:rPr>
        <w:t>สำเร็จการศึกษ</w:t>
      </w:r>
      <w:r w:rsidR="001602AB">
        <w:rPr>
          <w:rFonts w:hint="cs"/>
          <w:cs/>
        </w:rPr>
        <w:t>า</w:t>
      </w:r>
      <w:r w:rsidR="001602AB" w:rsidRPr="001602AB">
        <w:rPr>
          <w:cs/>
        </w:rPr>
        <w:t>มัธยมศึกษาตอนปลาย</w:t>
      </w:r>
      <w:r w:rsidR="001602AB">
        <w:rPr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</w:p>
    <w:p w14:paraId="214875AD" w14:textId="25FAC068" w:rsidR="001602AB" w:rsidRPr="00505411" w:rsidRDefault="00754571" w:rsidP="00A421E0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rPr>
          <w:cs/>
        </w:rPr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181042">
        <w:t xml:space="preserve">  </w:t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5F7B1493" w14:textId="4CEE0618" w:rsidR="00924626" w:rsidRPr="00505411" w:rsidRDefault="00924626" w:rsidP="00A421E0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</w:t>
      </w:r>
      <w:r w:rsidR="00754571">
        <w:rPr>
          <w:b/>
          <w:bCs/>
        </w:rPr>
        <w:t>6</w:t>
      </w:r>
      <w:r w:rsidR="00156E9A">
        <w:rPr>
          <w:b/>
          <w:bCs/>
        </w:rPr>
        <w:t>0</w:t>
      </w:r>
      <w:r w:rsidRPr="00505411">
        <w:rPr>
          <w:b/>
          <w:bCs/>
          <w:cs/>
        </w:rPr>
        <w:t xml:space="preserve"> – พ.ศ. 256</w:t>
      </w:r>
      <w:r w:rsidR="00156E9A">
        <w:rPr>
          <w:b/>
          <w:bCs/>
        </w:rPr>
        <w:t>3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สำเร็จการศึกษาระดับประกาศนียบัตรวิชาชีพชั้นสูง</w:t>
      </w:r>
    </w:p>
    <w:p w14:paraId="0FD13DF9" w14:textId="380F07F6" w:rsidR="00924626" w:rsidRDefault="00924626" w:rsidP="00A421E0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301FE0">
        <w:rPr>
          <w:rFonts w:hint="cs"/>
          <w:cs/>
        </w:rPr>
        <w:t>สาขาวิชา</w:t>
      </w:r>
      <w:r w:rsidR="00156E9A">
        <w:rPr>
          <w:rFonts w:hint="cs"/>
          <w:cs/>
        </w:rPr>
        <w:t>เทค</w:t>
      </w:r>
      <w:r w:rsidR="00301FE0">
        <w:rPr>
          <w:rFonts w:hint="cs"/>
          <w:cs/>
        </w:rPr>
        <w:t>โนโลยี</w:t>
      </w:r>
      <w:r w:rsidR="00156E9A">
        <w:rPr>
          <w:rFonts w:hint="cs"/>
          <w:cs/>
        </w:rPr>
        <w:t>คอมพิวเตอร์</w:t>
      </w:r>
    </w:p>
    <w:p w14:paraId="33B12BCE" w14:textId="01EF9194" w:rsidR="00301FE0" w:rsidRDefault="00301FE0" w:rsidP="00A421E0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สาขา</w:t>
      </w:r>
      <w:r>
        <w:rPr>
          <w:rFonts w:hint="cs"/>
          <w:cs/>
        </w:rPr>
        <w:t>งาน</w:t>
      </w:r>
      <w:r w:rsidRPr="00505411">
        <w:rPr>
          <w:cs/>
        </w:rPr>
        <w:t>คอมพิวเตอร์</w:t>
      </w:r>
      <w:r>
        <w:rPr>
          <w:rFonts w:hint="cs"/>
          <w:cs/>
        </w:rPr>
        <w:t>ซอฟต์แวร์</w:t>
      </w:r>
    </w:p>
    <w:p w14:paraId="23E01A74" w14:textId="6FBBA1E2" w:rsidR="00156E9A" w:rsidRPr="00505411" w:rsidRDefault="00156E9A" w:rsidP="00A421E0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  <w:rPr>
          <w:cs/>
        </w:rPr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วิทยาลัยเทคนิค</w:t>
      </w:r>
      <w:r>
        <w:rPr>
          <w:rFonts w:hint="cs"/>
          <w:cs/>
        </w:rPr>
        <w:t>แพร่</w:t>
      </w:r>
    </w:p>
    <w:p w14:paraId="69432284" w14:textId="60F3BAE6" w:rsidR="00924626" w:rsidRPr="00505411" w:rsidRDefault="00924626" w:rsidP="00A421E0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256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กำลังศึกษาระดับปริญญาตรี สาขาวิทยาศาสตร์</w:t>
      </w:r>
    </w:p>
    <w:p w14:paraId="4F901079" w14:textId="77777777" w:rsidR="00924626" w:rsidRPr="00505411" w:rsidRDefault="00924626" w:rsidP="00A421E0">
      <w:pPr>
        <w:tabs>
          <w:tab w:val="left" w:pos="851"/>
          <w:tab w:val="left" w:pos="1560"/>
          <w:tab w:val="left" w:pos="3402"/>
          <w:tab w:val="left" w:pos="3544"/>
        </w:tabs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หลักสูตรวิทยาการคอมพิวเตอร์</w:t>
      </w:r>
    </w:p>
    <w:p w14:paraId="64D4C8B9" w14:textId="77777777" w:rsidR="00924626" w:rsidRPr="00505411" w:rsidRDefault="00924626" w:rsidP="00A421E0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คณะวิทยาศาสตร์และเทคโนโลยีการเกษตร</w:t>
      </w:r>
    </w:p>
    <w:p w14:paraId="52254815" w14:textId="77777777" w:rsidR="00924626" w:rsidRPr="00505411" w:rsidRDefault="00924626" w:rsidP="00A421E0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มหาวิทยาลัยเทคโนโลยีราชมงคลล้านนา น่าน</w:t>
      </w:r>
    </w:p>
    <w:p w14:paraId="7B4B3686" w14:textId="77777777" w:rsidR="00924626" w:rsidRDefault="00924626" w:rsidP="00A421E0"/>
    <w:p w14:paraId="5AAE5CC8" w14:textId="5A6E8BE0" w:rsidR="00134CC3" w:rsidRDefault="00134CC3" w:rsidP="00A421E0">
      <w:pPr>
        <w:jc w:val="center"/>
      </w:pPr>
    </w:p>
    <w:p w14:paraId="0BF124A1" w14:textId="3D6830F9" w:rsidR="005E5167" w:rsidRDefault="005E5167" w:rsidP="00A421E0">
      <w:pPr>
        <w:pStyle w:val="Style1"/>
        <w:ind w:firstLine="0"/>
        <w:rPr>
          <w:noProof/>
        </w:rPr>
      </w:pPr>
    </w:p>
    <w:sectPr w:rsidR="005E5167" w:rsidSect="009E594C">
      <w:pgSz w:w="11909" w:h="16840" w:code="9"/>
      <w:pgMar w:top="2160" w:right="1109" w:bottom="1440" w:left="1980" w:header="2160" w:footer="720" w:gutter="0"/>
      <w:pgNumType w:start="56"/>
      <w:cols w:space="720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78DBDD" w14:textId="77777777" w:rsidR="00D9326A" w:rsidRDefault="00D9326A" w:rsidP="00CE6FE8">
      <w:r>
        <w:separator/>
      </w:r>
    </w:p>
  </w:endnote>
  <w:endnote w:type="continuationSeparator" w:id="0">
    <w:p w14:paraId="1C2C8EA4" w14:textId="77777777" w:rsidR="00D9326A" w:rsidRDefault="00D9326A" w:rsidP="00CE6F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notTrueType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b_heavent_med">
    <w:altName w:val="Times New Roman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FE4753" w14:textId="77777777" w:rsidR="00624A02" w:rsidRDefault="00624A0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781165" w14:textId="77777777" w:rsidR="00624A02" w:rsidRDefault="00624A0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6984E1" w14:textId="77777777" w:rsidR="00624A02" w:rsidRDefault="00624A02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6930AE18" w14:textId="77777777" w:rsidTr="5B13BD49">
      <w:tc>
        <w:tcPr>
          <w:tcW w:w="2765" w:type="dxa"/>
        </w:tcPr>
        <w:p w14:paraId="3E607EB0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16E8EBEC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0AF893E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0B93ACC2" w14:textId="77777777" w:rsidR="5B13BD49" w:rsidRDefault="00000000" w:rsidP="5B13BD49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55AE28ED" w14:textId="77777777" w:rsidTr="5B13BD49">
      <w:tc>
        <w:tcPr>
          <w:tcW w:w="2765" w:type="dxa"/>
        </w:tcPr>
        <w:p w14:paraId="67880C58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694E7C0F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2FA4177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1564FCDF" w14:textId="77777777" w:rsidR="5B13BD49" w:rsidRDefault="00000000" w:rsidP="5B13BD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676742" w14:textId="77777777" w:rsidR="00D9326A" w:rsidRDefault="00D9326A" w:rsidP="00CE6FE8">
      <w:r>
        <w:separator/>
      </w:r>
    </w:p>
  </w:footnote>
  <w:footnote w:type="continuationSeparator" w:id="0">
    <w:p w14:paraId="3747399F" w14:textId="77777777" w:rsidR="00D9326A" w:rsidRDefault="00D9326A" w:rsidP="00CE6F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52B735" w14:textId="033322E0" w:rsidR="007F1476" w:rsidRDefault="007F1476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8C3F61" w14:textId="6F433B75" w:rsidR="007E6551" w:rsidRDefault="007E6551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11539"/>
      <w:docPartObj>
        <w:docPartGallery w:val="Page Numbers (Top of Page)"/>
        <w:docPartUnique/>
      </w:docPartObj>
    </w:sdtPr>
    <w:sdtContent>
      <w:p w14:paraId="75958E58" w14:textId="65A542B4" w:rsidR="0088468E" w:rsidRPr="00FE1D94" w:rsidRDefault="0088468E" w:rsidP="00994D68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="00714C1E" w:rsidRPr="00FE1D94">
          <w:rPr>
            <w:noProof/>
            <w:lang w:val="th-TH"/>
          </w:rPr>
          <w:t>23</w:t>
        </w:r>
        <w:r w:rsidRPr="00FE1D94">
          <w:fldChar w:fldCharType="end"/>
        </w:r>
      </w:p>
    </w:sdtContent>
  </w:sdt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E8EEB5" w14:textId="15260966" w:rsidR="007E6551" w:rsidRDefault="007E6551">
    <w:pPr>
      <w:pStyle w:val="Header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C88E36" w14:textId="71D9C9DF" w:rsidR="007E6551" w:rsidRDefault="007E6551">
    <w:pPr>
      <w:pStyle w:val="Header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8216468"/>
      <w:docPartObj>
        <w:docPartGallery w:val="Page Numbers (Top of Page)"/>
        <w:docPartUnique/>
      </w:docPartObj>
    </w:sdtPr>
    <w:sdtContent>
      <w:p w14:paraId="6B1660A3" w14:textId="7332A238" w:rsidR="00CE6FE8" w:rsidRDefault="00E61BAC" w:rsidP="00994D68">
        <w:pPr>
          <w:pStyle w:val="Header"/>
          <w:jc w:val="right"/>
        </w:pPr>
        <w:r w:rsidRPr="00AB54B3">
          <w:fldChar w:fldCharType="begin"/>
        </w:r>
        <w:r w:rsidR="00CE6FE8" w:rsidRPr="00AB54B3">
          <w:instrText xml:space="preserve"> PAGE   \* MERGEFORMAT </w:instrText>
        </w:r>
        <w:r w:rsidRPr="00AB54B3">
          <w:fldChar w:fldCharType="separate"/>
        </w:r>
        <w:r w:rsidRPr="00F43C8D">
          <w:rPr>
            <w:noProof/>
            <w:lang w:val="th-TH"/>
          </w:rPr>
          <w:t>50</w:t>
        </w:r>
        <w:r w:rsidRPr="00AB54B3">
          <w:fldChar w:fldCharType="end"/>
        </w:r>
      </w:p>
    </w:sdtContent>
  </w:sdt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25B38B" w14:textId="0FFCD73C" w:rsidR="5B13BD49" w:rsidRDefault="00000000" w:rsidP="5B13BD49">
    <w:pPr>
      <w:pStyle w:val="Header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D6EA3" w14:textId="2D224DBA" w:rsidR="007E6551" w:rsidRDefault="007E6551">
    <w:pPr>
      <w:pStyle w:val="Header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4954574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21A9B1F" w14:textId="43004498" w:rsidR="00CE6FE8" w:rsidRDefault="00F83D48" w:rsidP="00F83D4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165400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64EF1D4" w14:textId="568AFD3F" w:rsidR="00CD2976" w:rsidRDefault="00F83D48" w:rsidP="00F83D4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B4054E" w14:textId="490B20BC" w:rsidR="007F1476" w:rsidRDefault="007F147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FCB148" w14:textId="5BCD9795" w:rsidR="007F1476" w:rsidRDefault="007F1476">
    <w:pPr>
      <w:pStyle w:val="Header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EBDC09" w14:textId="4AF3AB15" w:rsidR="007F1476" w:rsidRDefault="007F1476">
    <w:pPr>
      <w:pStyle w:val="Header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37D594" w14:textId="7C544C96" w:rsidR="007C6200" w:rsidRDefault="007C6200" w:rsidP="00F83D48">
    <w:pPr>
      <w:pStyle w:val="Header"/>
      <w:jc w:val="right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DF6CD1" w14:textId="2C6E9821" w:rsidR="007F1476" w:rsidRDefault="007F1476">
    <w:pPr>
      <w:pStyle w:val="Header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FDA2CC" w14:textId="29CEF362" w:rsidR="007F1476" w:rsidRDefault="00000000" w:rsidP="009E594C">
    <w:pPr>
      <w:pStyle w:val="Header"/>
      <w:jc w:val="right"/>
    </w:pPr>
    <w:sdt>
      <w:sdtPr>
        <w:id w:val="-1526168311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9E594C">
          <w:fldChar w:fldCharType="begin"/>
        </w:r>
        <w:r w:rsidR="009E594C">
          <w:instrText xml:space="preserve"> PAGE   \* MERGEFORMAT </w:instrText>
        </w:r>
        <w:r w:rsidR="009E594C">
          <w:fldChar w:fldCharType="separate"/>
        </w:r>
        <w:r w:rsidR="009E594C">
          <w:rPr>
            <w:noProof/>
          </w:rPr>
          <w:t>2</w:t>
        </w:r>
        <w:r w:rsidR="009E594C">
          <w:rPr>
            <w:noProof/>
          </w:rPr>
          <w:fldChar w:fldCharType="end"/>
        </w:r>
      </w:sdtContent>
    </w:sdt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8523695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D695544" w14:textId="13407FAC" w:rsidR="007C6200" w:rsidRDefault="009E594C" w:rsidP="009E594C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52B760" w14:textId="27AF17DC" w:rsidR="00825D55" w:rsidRDefault="00825D55">
    <w:pPr>
      <w:pStyle w:val="Header"/>
      <w:jc w:val="right"/>
    </w:pPr>
  </w:p>
  <w:p w14:paraId="20F2394F" w14:textId="77777777" w:rsidR="00825D55" w:rsidRDefault="00825D5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6A76D3" w14:textId="36852FA6" w:rsidR="007E6551" w:rsidRDefault="007E6551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3B7F8D" w14:textId="2E81BA90" w:rsidR="006E7414" w:rsidRDefault="006E7414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B6C3E2" w14:textId="793D0F69" w:rsidR="007E6551" w:rsidRDefault="007E6551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EFFFE" w14:textId="21975B0B" w:rsidR="007E6551" w:rsidRDefault="007E6551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260141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A69E415" w14:textId="468C7309" w:rsidR="00DC0E6A" w:rsidRPr="00FE1D94" w:rsidRDefault="00DC0E6A" w:rsidP="004128BA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Pr="00FE1D94">
          <w:rPr>
            <w:noProof/>
          </w:rPr>
          <w:t>2</w:t>
        </w:r>
        <w:r w:rsidRPr="00FE1D94">
          <w:rPr>
            <w:noProof/>
          </w:rPr>
          <w:fldChar w:fldCharType="end"/>
        </w:r>
      </w:p>
    </w:sdtContent>
  </w:sdt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D4CC8" w14:textId="41DEF630" w:rsidR="007E6551" w:rsidRDefault="007E655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86A5C"/>
    <w:multiLevelType w:val="hybridMultilevel"/>
    <w:tmpl w:val="CDA8516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DF5B89"/>
    <w:multiLevelType w:val="hybridMultilevel"/>
    <w:tmpl w:val="100C0E7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9E1079"/>
    <w:multiLevelType w:val="hybridMultilevel"/>
    <w:tmpl w:val="D9FE989A"/>
    <w:lvl w:ilvl="0" w:tplc="9C34F1AE">
      <w:start w:val="1"/>
      <w:numFmt w:val="decimal"/>
      <w:pStyle w:val="TableofFigures"/>
      <w:lvlText w:val="%1."/>
      <w:lvlJc w:val="left"/>
      <w:pPr>
        <w:ind w:left="360" w:hanging="360"/>
      </w:pPr>
      <w:rPr>
        <w:rFonts w:ascii="TH Niramit AS" w:hAnsi="TH Niramit AS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CA0A11"/>
    <w:multiLevelType w:val="hybridMultilevel"/>
    <w:tmpl w:val="B33A5B8E"/>
    <w:lvl w:ilvl="0" w:tplc="0409000F">
      <w:start w:val="1"/>
      <w:numFmt w:val="decimal"/>
      <w:lvlText w:val="%1.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4" w15:restartNumberingAfterBreak="0">
    <w:nsid w:val="1A6953F3"/>
    <w:multiLevelType w:val="hybridMultilevel"/>
    <w:tmpl w:val="D14254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16667D"/>
    <w:multiLevelType w:val="hybridMultilevel"/>
    <w:tmpl w:val="0BA4D09C"/>
    <w:lvl w:ilvl="0" w:tplc="FFFFFFF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2109181E"/>
    <w:multiLevelType w:val="hybridMultilevel"/>
    <w:tmpl w:val="B7000142"/>
    <w:lvl w:ilvl="0" w:tplc="563EFA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E9423F8"/>
    <w:multiLevelType w:val="multilevel"/>
    <w:tmpl w:val="0416F76A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ascii="TH Niramit AS" w:hAnsi="TH Niramit AS"/>
        <w:sz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573791"/>
    <w:multiLevelType w:val="hybridMultilevel"/>
    <w:tmpl w:val="CDA851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922839"/>
    <w:multiLevelType w:val="hybridMultilevel"/>
    <w:tmpl w:val="A5B0F0D6"/>
    <w:lvl w:ilvl="0" w:tplc="061467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DD309EE"/>
    <w:multiLevelType w:val="hybridMultilevel"/>
    <w:tmpl w:val="6D72321A"/>
    <w:lvl w:ilvl="0" w:tplc="90FA4B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3C940E5"/>
    <w:multiLevelType w:val="hybridMultilevel"/>
    <w:tmpl w:val="68866F42"/>
    <w:lvl w:ilvl="0" w:tplc="6DDC1D1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4F64145"/>
    <w:multiLevelType w:val="multilevel"/>
    <w:tmpl w:val="D60E8C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3" w15:restartNumberingAfterBreak="0">
    <w:nsid w:val="490E5693"/>
    <w:multiLevelType w:val="hybridMultilevel"/>
    <w:tmpl w:val="100C0E76"/>
    <w:lvl w:ilvl="0" w:tplc="CD8E60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A11329D"/>
    <w:multiLevelType w:val="hybridMultilevel"/>
    <w:tmpl w:val="C1021E50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7D6050B"/>
    <w:multiLevelType w:val="hybridMultilevel"/>
    <w:tmpl w:val="4496B3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784350"/>
    <w:multiLevelType w:val="hybridMultilevel"/>
    <w:tmpl w:val="1B9EF9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BC008F"/>
    <w:multiLevelType w:val="hybridMultilevel"/>
    <w:tmpl w:val="D7B252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801FAC"/>
    <w:multiLevelType w:val="hybridMultilevel"/>
    <w:tmpl w:val="48A09194"/>
    <w:lvl w:ilvl="0" w:tplc="9B72D9A6">
      <w:start w:val="4"/>
      <w:numFmt w:val="bullet"/>
      <w:lvlText w:val="-"/>
      <w:lvlJc w:val="left"/>
      <w:pPr>
        <w:ind w:left="720" w:hanging="360"/>
      </w:pPr>
      <w:rPr>
        <w:rFonts w:ascii="TH Niramit AS" w:eastAsiaTheme="minorEastAsia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DE7A10"/>
    <w:multiLevelType w:val="multilevel"/>
    <w:tmpl w:val="D60662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20" w15:restartNumberingAfterBreak="0">
    <w:nsid w:val="69541564"/>
    <w:multiLevelType w:val="hybridMultilevel"/>
    <w:tmpl w:val="2B1C3CD6"/>
    <w:lvl w:ilvl="0" w:tplc="2FB497B2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1" w15:restartNumberingAfterBreak="0">
    <w:nsid w:val="6C472A39"/>
    <w:multiLevelType w:val="hybridMultilevel"/>
    <w:tmpl w:val="741A7344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72C13660"/>
    <w:multiLevelType w:val="hybridMultilevel"/>
    <w:tmpl w:val="9508F02E"/>
    <w:lvl w:ilvl="0" w:tplc="90FA4B84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3" w15:restartNumberingAfterBreak="0">
    <w:nsid w:val="72CF2F65"/>
    <w:multiLevelType w:val="hybridMultilevel"/>
    <w:tmpl w:val="9584769E"/>
    <w:lvl w:ilvl="0" w:tplc="A8C879B4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4" w15:restartNumberingAfterBreak="0">
    <w:nsid w:val="78517F15"/>
    <w:multiLevelType w:val="hybridMultilevel"/>
    <w:tmpl w:val="ACB40ECA"/>
    <w:lvl w:ilvl="0" w:tplc="5CF6B7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84972720">
    <w:abstractNumId w:val="2"/>
  </w:num>
  <w:num w:numId="2" w16cid:durableId="1546135329">
    <w:abstractNumId w:val="14"/>
  </w:num>
  <w:num w:numId="3" w16cid:durableId="1409233827">
    <w:abstractNumId w:val="15"/>
  </w:num>
  <w:num w:numId="4" w16cid:durableId="104346008">
    <w:abstractNumId w:val="23"/>
  </w:num>
  <w:num w:numId="5" w16cid:durableId="313678271">
    <w:abstractNumId w:val="21"/>
  </w:num>
  <w:num w:numId="6" w16cid:durableId="1557813924">
    <w:abstractNumId w:val="20"/>
  </w:num>
  <w:num w:numId="7" w16cid:durableId="2042052416">
    <w:abstractNumId w:val="24"/>
  </w:num>
  <w:num w:numId="8" w16cid:durableId="1764916880">
    <w:abstractNumId w:val="19"/>
  </w:num>
  <w:num w:numId="9" w16cid:durableId="1141188066">
    <w:abstractNumId w:val="9"/>
  </w:num>
  <w:num w:numId="10" w16cid:durableId="251278246">
    <w:abstractNumId w:val="11"/>
  </w:num>
  <w:num w:numId="11" w16cid:durableId="1622375687">
    <w:abstractNumId w:val="12"/>
  </w:num>
  <w:num w:numId="12" w16cid:durableId="2070302293">
    <w:abstractNumId w:val="13"/>
  </w:num>
  <w:num w:numId="13" w16cid:durableId="2113165317">
    <w:abstractNumId w:val="1"/>
  </w:num>
  <w:num w:numId="14" w16cid:durableId="619805451">
    <w:abstractNumId w:val="7"/>
  </w:num>
  <w:num w:numId="15" w16cid:durableId="806125106">
    <w:abstractNumId w:val="2"/>
    <w:lvlOverride w:ilvl="0">
      <w:startOverride w:val="1"/>
    </w:lvlOverride>
  </w:num>
  <w:num w:numId="16" w16cid:durableId="340544090">
    <w:abstractNumId w:val="6"/>
  </w:num>
  <w:num w:numId="17" w16cid:durableId="846602760">
    <w:abstractNumId w:val="10"/>
  </w:num>
  <w:num w:numId="18" w16cid:durableId="82457901">
    <w:abstractNumId w:val="18"/>
  </w:num>
  <w:num w:numId="19" w16cid:durableId="1668286518">
    <w:abstractNumId w:val="2"/>
    <w:lvlOverride w:ilvl="0">
      <w:startOverride w:val="1"/>
    </w:lvlOverride>
  </w:num>
  <w:num w:numId="20" w16cid:durableId="1602058517">
    <w:abstractNumId w:val="4"/>
  </w:num>
  <w:num w:numId="21" w16cid:durableId="1564481396">
    <w:abstractNumId w:val="17"/>
  </w:num>
  <w:num w:numId="22" w16cid:durableId="1545603441">
    <w:abstractNumId w:val="22"/>
  </w:num>
  <w:num w:numId="23" w16cid:durableId="923417126">
    <w:abstractNumId w:val="3"/>
  </w:num>
  <w:num w:numId="24" w16cid:durableId="1658608134">
    <w:abstractNumId w:val="16"/>
  </w:num>
  <w:num w:numId="25" w16cid:durableId="481968680">
    <w:abstractNumId w:val="8"/>
  </w:num>
  <w:num w:numId="26" w16cid:durableId="413403361">
    <w:abstractNumId w:val="0"/>
  </w:num>
  <w:num w:numId="27" w16cid:durableId="565799356">
    <w:abstractNumId w:val="5"/>
  </w:num>
  <w:num w:numId="28" w16cid:durableId="1091585961">
    <w:abstractNumId w:val="2"/>
    <w:lvlOverride w:ilvl="0">
      <w:startOverride w:val="1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 w:grammar="clean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892"/>
    <w:rsid w:val="00003369"/>
    <w:rsid w:val="000044E5"/>
    <w:rsid w:val="00004FB2"/>
    <w:rsid w:val="000064CB"/>
    <w:rsid w:val="000120ED"/>
    <w:rsid w:val="000122EA"/>
    <w:rsid w:val="00020198"/>
    <w:rsid w:val="0002019A"/>
    <w:rsid w:val="00022C10"/>
    <w:rsid w:val="00027D4E"/>
    <w:rsid w:val="00031C6D"/>
    <w:rsid w:val="000320B2"/>
    <w:rsid w:val="000326C8"/>
    <w:rsid w:val="00033145"/>
    <w:rsid w:val="000335A7"/>
    <w:rsid w:val="000337D5"/>
    <w:rsid w:val="0003424F"/>
    <w:rsid w:val="00035286"/>
    <w:rsid w:val="000357E9"/>
    <w:rsid w:val="00036788"/>
    <w:rsid w:val="0003698C"/>
    <w:rsid w:val="000411A4"/>
    <w:rsid w:val="00041B1B"/>
    <w:rsid w:val="000422D6"/>
    <w:rsid w:val="00043250"/>
    <w:rsid w:val="00045DBB"/>
    <w:rsid w:val="0004629A"/>
    <w:rsid w:val="00046698"/>
    <w:rsid w:val="000500D5"/>
    <w:rsid w:val="00056ADB"/>
    <w:rsid w:val="0005778D"/>
    <w:rsid w:val="00060351"/>
    <w:rsid w:val="00070233"/>
    <w:rsid w:val="00072D81"/>
    <w:rsid w:val="00073D60"/>
    <w:rsid w:val="000805BC"/>
    <w:rsid w:val="000822C1"/>
    <w:rsid w:val="00083D20"/>
    <w:rsid w:val="00083FE7"/>
    <w:rsid w:val="00091867"/>
    <w:rsid w:val="000918D9"/>
    <w:rsid w:val="00094E7B"/>
    <w:rsid w:val="000A1F31"/>
    <w:rsid w:val="000A2FAD"/>
    <w:rsid w:val="000A514F"/>
    <w:rsid w:val="000A6B6B"/>
    <w:rsid w:val="000A7416"/>
    <w:rsid w:val="000B3CAE"/>
    <w:rsid w:val="000B436A"/>
    <w:rsid w:val="000B48CF"/>
    <w:rsid w:val="000C0C64"/>
    <w:rsid w:val="000C459A"/>
    <w:rsid w:val="000C4AAF"/>
    <w:rsid w:val="000C4C90"/>
    <w:rsid w:val="000C62CA"/>
    <w:rsid w:val="000C6B52"/>
    <w:rsid w:val="000C6D31"/>
    <w:rsid w:val="000C799D"/>
    <w:rsid w:val="000D1F6F"/>
    <w:rsid w:val="000D2555"/>
    <w:rsid w:val="000D2971"/>
    <w:rsid w:val="000D44E3"/>
    <w:rsid w:val="000D796D"/>
    <w:rsid w:val="000E2946"/>
    <w:rsid w:val="000E71EF"/>
    <w:rsid w:val="000F2714"/>
    <w:rsid w:val="000F2F54"/>
    <w:rsid w:val="001011F8"/>
    <w:rsid w:val="0010152A"/>
    <w:rsid w:val="00101C50"/>
    <w:rsid w:val="001025E3"/>
    <w:rsid w:val="00102FB6"/>
    <w:rsid w:val="001041D8"/>
    <w:rsid w:val="00110C34"/>
    <w:rsid w:val="00113412"/>
    <w:rsid w:val="00113AC4"/>
    <w:rsid w:val="00115347"/>
    <w:rsid w:val="00115B47"/>
    <w:rsid w:val="00117681"/>
    <w:rsid w:val="00121D8C"/>
    <w:rsid w:val="001220D7"/>
    <w:rsid w:val="00123715"/>
    <w:rsid w:val="00130207"/>
    <w:rsid w:val="00132C76"/>
    <w:rsid w:val="001345A2"/>
    <w:rsid w:val="001349BC"/>
    <w:rsid w:val="00134CC3"/>
    <w:rsid w:val="00135F12"/>
    <w:rsid w:val="00141079"/>
    <w:rsid w:val="00143550"/>
    <w:rsid w:val="00144380"/>
    <w:rsid w:val="00144909"/>
    <w:rsid w:val="00144D36"/>
    <w:rsid w:val="00153413"/>
    <w:rsid w:val="00154B54"/>
    <w:rsid w:val="00156E9A"/>
    <w:rsid w:val="001602AB"/>
    <w:rsid w:val="00160819"/>
    <w:rsid w:val="00160CFB"/>
    <w:rsid w:val="001624BB"/>
    <w:rsid w:val="00163091"/>
    <w:rsid w:val="001700B7"/>
    <w:rsid w:val="001700E9"/>
    <w:rsid w:val="0017032B"/>
    <w:rsid w:val="00170531"/>
    <w:rsid w:val="00171F67"/>
    <w:rsid w:val="00173108"/>
    <w:rsid w:val="00175FBD"/>
    <w:rsid w:val="0018097D"/>
    <w:rsid w:val="00181042"/>
    <w:rsid w:val="0018220E"/>
    <w:rsid w:val="00182FF6"/>
    <w:rsid w:val="00185050"/>
    <w:rsid w:val="0019075B"/>
    <w:rsid w:val="00196972"/>
    <w:rsid w:val="001A60EE"/>
    <w:rsid w:val="001A7392"/>
    <w:rsid w:val="001B385A"/>
    <w:rsid w:val="001B42E6"/>
    <w:rsid w:val="001B5DCC"/>
    <w:rsid w:val="001B6657"/>
    <w:rsid w:val="001B66D3"/>
    <w:rsid w:val="001B7156"/>
    <w:rsid w:val="001C0771"/>
    <w:rsid w:val="001C1FE5"/>
    <w:rsid w:val="001C28C9"/>
    <w:rsid w:val="001C4ECF"/>
    <w:rsid w:val="001C6BFD"/>
    <w:rsid w:val="001C730F"/>
    <w:rsid w:val="001C7D90"/>
    <w:rsid w:val="001D1277"/>
    <w:rsid w:val="001D1D25"/>
    <w:rsid w:val="001D3A83"/>
    <w:rsid w:val="001D3CC2"/>
    <w:rsid w:val="001D3F34"/>
    <w:rsid w:val="001D65E7"/>
    <w:rsid w:val="001D6BFE"/>
    <w:rsid w:val="001E1375"/>
    <w:rsid w:val="001E295E"/>
    <w:rsid w:val="001E2EAC"/>
    <w:rsid w:val="001E639E"/>
    <w:rsid w:val="001F0771"/>
    <w:rsid w:val="001F234A"/>
    <w:rsid w:val="001F23E4"/>
    <w:rsid w:val="001F278F"/>
    <w:rsid w:val="001F2B1B"/>
    <w:rsid w:val="001F38EF"/>
    <w:rsid w:val="001F3F87"/>
    <w:rsid w:val="001F4C08"/>
    <w:rsid w:val="001F5672"/>
    <w:rsid w:val="001F5EDA"/>
    <w:rsid w:val="002057DD"/>
    <w:rsid w:val="00207682"/>
    <w:rsid w:val="002111BF"/>
    <w:rsid w:val="002117A0"/>
    <w:rsid w:val="002141B6"/>
    <w:rsid w:val="00214EB2"/>
    <w:rsid w:val="0021519F"/>
    <w:rsid w:val="002158D7"/>
    <w:rsid w:val="00217343"/>
    <w:rsid w:val="002208A3"/>
    <w:rsid w:val="00222031"/>
    <w:rsid w:val="0022278F"/>
    <w:rsid w:val="002233E7"/>
    <w:rsid w:val="00224B13"/>
    <w:rsid w:val="00225FB4"/>
    <w:rsid w:val="00226D59"/>
    <w:rsid w:val="00230B08"/>
    <w:rsid w:val="00231CC9"/>
    <w:rsid w:val="00233FCF"/>
    <w:rsid w:val="00234EF9"/>
    <w:rsid w:val="00235D16"/>
    <w:rsid w:val="00244B4D"/>
    <w:rsid w:val="0024585E"/>
    <w:rsid w:val="00245C28"/>
    <w:rsid w:val="0024708F"/>
    <w:rsid w:val="0025044F"/>
    <w:rsid w:val="00260C6F"/>
    <w:rsid w:val="0026140A"/>
    <w:rsid w:val="00264BFF"/>
    <w:rsid w:val="0026618A"/>
    <w:rsid w:val="00271BE7"/>
    <w:rsid w:val="0027239D"/>
    <w:rsid w:val="00280431"/>
    <w:rsid w:val="00284133"/>
    <w:rsid w:val="00287AB8"/>
    <w:rsid w:val="00287F3E"/>
    <w:rsid w:val="002902CF"/>
    <w:rsid w:val="002930C2"/>
    <w:rsid w:val="00293BAF"/>
    <w:rsid w:val="002A0A54"/>
    <w:rsid w:val="002A5960"/>
    <w:rsid w:val="002A645E"/>
    <w:rsid w:val="002A6499"/>
    <w:rsid w:val="002B0E14"/>
    <w:rsid w:val="002B1C61"/>
    <w:rsid w:val="002B402D"/>
    <w:rsid w:val="002C45CC"/>
    <w:rsid w:val="002C5D3D"/>
    <w:rsid w:val="002D1E34"/>
    <w:rsid w:val="002D2A75"/>
    <w:rsid w:val="002D3D86"/>
    <w:rsid w:val="002D5683"/>
    <w:rsid w:val="002E4161"/>
    <w:rsid w:val="002E4AA2"/>
    <w:rsid w:val="002E570C"/>
    <w:rsid w:val="002E6F20"/>
    <w:rsid w:val="002F342A"/>
    <w:rsid w:val="002F4B7C"/>
    <w:rsid w:val="00301FE0"/>
    <w:rsid w:val="003027EA"/>
    <w:rsid w:val="00303118"/>
    <w:rsid w:val="00307F65"/>
    <w:rsid w:val="003112E1"/>
    <w:rsid w:val="003113D8"/>
    <w:rsid w:val="00320DC1"/>
    <w:rsid w:val="003236A3"/>
    <w:rsid w:val="0032428C"/>
    <w:rsid w:val="00324A9D"/>
    <w:rsid w:val="00324B17"/>
    <w:rsid w:val="00326624"/>
    <w:rsid w:val="00327372"/>
    <w:rsid w:val="003275B9"/>
    <w:rsid w:val="00327A18"/>
    <w:rsid w:val="0033107D"/>
    <w:rsid w:val="003328FA"/>
    <w:rsid w:val="003329A8"/>
    <w:rsid w:val="00332B8E"/>
    <w:rsid w:val="0033790A"/>
    <w:rsid w:val="00341823"/>
    <w:rsid w:val="003446E6"/>
    <w:rsid w:val="003455FE"/>
    <w:rsid w:val="00345C7A"/>
    <w:rsid w:val="00351901"/>
    <w:rsid w:val="00353EEF"/>
    <w:rsid w:val="00356445"/>
    <w:rsid w:val="003621CD"/>
    <w:rsid w:val="00364A78"/>
    <w:rsid w:val="00365A0F"/>
    <w:rsid w:val="00372596"/>
    <w:rsid w:val="0037626D"/>
    <w:rsid w:val="00376599"/>
    <w:rsid w:val="00376749"/>
    <w:rsid w:val="003769CB"/>
    <w:rsid w:val="003819C8"/>
    <w:rsid w:val="0038315E"/>
    <w:rsid w:val="00384F42"/>
    <w:rsid w:val="003867D2"/>
    <w:rsid w:val="00391138"/>
    <w:rsid w:val="00391542"/>
    <w:rsid w:val="00391EEC"/>
    <w:rsid w:val="0039277C"/>
    <w:rsid w:val="00392B7D"/>
    <w:rsid w:val="0039788E"/>
    <w:rsid w:val="003A276E"/>
    <w:rsid w:val="003A60AB"/>
    <w:rsid w:val="003A6D01"/>
    <w:rsid w:val="003A700E"/>
    <w:rsid w:val="003A7E68"/>
    <w:rsid w:val="003B06AA"/>
    <w:rsid w:val="003B0E0B"/>
    <w:rsid w:val="003B5D6F"/>
    <w:rsid w:val="003C1266"/>
    <w:rsid w:val="003C41B5"/>
    <w:rsid w:val="003C5341"/>
    <w:rsid w:val="003C5EF1"/>
    <w:rsid w:val="003C6A5E"/>
    <w:rsid w:val="003C7DCA"/>
    <w:rsid w:val="003D4771"/>
    <w:rsid w:val="003D4EE8"/>
    <w:rsid w:val="003D6151"/>
    <w:rsid w:val="003D744E"/>
    <w:rsid w:val="003E129F"/>
    <w:rsid w:val="003E6C79"/>
    <w:rsid w:val="003E721B"/>
    <w:rsid w:val="003F048C"/>
    <w:rsid w:val="003F1F9F"/>
    <w:rsid w:val="003F2A3C"/>
    <w:rsid w:val="003F2CF7"/>
    <w:rsid w:val="003F3F73"/>
    <w:rsid w:val="003F4A3B"/>
    <w:rsid w:val="00400349"/>
    <w:rsid w:val="0040352F"/>
    <w:rsid w:val="00404EDA"/>
    <w:rsid w:val="0040512E"/>
    <w:rsid w:val="00405D83"/>
    <w:rsid w:val="00406F1E"/>
    <w:rsid w:val="00410B44"/>
    <w:rsid w:val="00410DC0"/>
    <w:rsid w:val="004128BA"/>
    <w:rsid w:val="0042016A"/>
    <w:rsid w:val="00420708"/>
    <w:rsid w:val="004209A1"/>
    <w:rsid w:val="004235A2"/>
    <w:rsid w:val="00423843"/>
    <w:rsid w:val="0042425E"/>
    <w:rsid w:val="004256C6"/>
    <w:rsid w:val="004260B6"/>
    <w:rsid w:val="00426E96"/>
    <w:rsid w:val="004310F2"/>
    <w:rsid w:val="004330F9"/>
    <w:rsid w:val="004337AC"/>
    <w:rsid w:val="0043586A"/>
    <w:rsid w:val="004358F3"/>
    <w:rsid w:val="004376A2"/>
    <w:rsid w:val="00440E8A"/>
    <w:rsid w:val="004429A4"/>
    <w:rsid w:val="00444F6D"/>
    <w:rsid w:val="0045273E"/>
    <w:rsid w:val="00452EFF"/>
    <w:rsid w:val="00453840"/>
    <w:rsid w:val="00455AB3"/>
    <w:rsid w:val="00455CBB"/>
    <w:rsid w:val="0045613E"/>
    <w:rsid w:val="0045714E"/>
    <w:rsid w:val="004620AF"/>
    <w:rsid w:val="004638B0"/>
    <w:rsid w:val="00463D26"/>
    <w:rsid w:val="00467F9D"/>
    <w:rsid w:val="004737CF"/>
    <w:rsid w:val="004753DA"/>
    <w:rsid w:val="00475E57"/>
    <w:rsid w:val="00477A07"/>
    <w:rsid w:val="00480600"/>
    <w:rsid w:val="00482AC4"/>
    <w:rsid w:val="00483A98"/>
    <w:rsid w:val="004846F0"/>
    <w:rsid w:val="00485BFD"/>
    <w:rsid w:val="00492382"/>
    <w:rsid w:val="00494591"/>
    <w:rsid w:val="0049512C"/>
    <w:rsid w:val="004A25C7"/>
    <w:rsid w:val="004A36A6"/>
    <w:rsid w:val="004A38EF"/>
    <w:rsid w:val="004A6A93"/>
    <w:rsid w:val="004B0622"/>
    <w:rsid w:val="004B1C12"/>
    <w:rsid w:val="004B2F2F"/>
    <w:rsid w:val="004B3F53"/>
    <w:rsid w:val="004B5A1C"/>
    <w:rsid w:val="004C1498"/>
    <w:rsid w:val="004C22B7"/>
    <w:rsid w:val="004C2F77"/>
    <w:rsid w:val="004C367F"/>
    <w:rsid w:val="004D3DE5"/>
    <w:rsid w:val="004D45AE"/>
    <w:rsid w:val="004D5CB0"/>
    <w:rsid w:val="004D67D9"/>
    <w:rsid w:val="004D72BA"/>
    <w:rsid w:val="004E67ED"/>
    <w:rsid w:val="004E7877"/>
    <w:rsid w:val="004F0C59"/>
    <w:rsid w:val="004F4A41"/>
    <w:rsid w:val="004F5405"/>
    <w:rsid w:val="004F79F4"/>
    <w:rsid w:val="00503DB4"/>
    <w:rsid w:val="005057ED"/>
    <w:rsid w:val="005109EB"/>
    <w:rsid w:val="00512A0A"/>
    <w:rsid w:val="0051398E"/>
    <w:rsid w:val="005152A2"/>
    <w:rsid w:val="005210FF"/>
    <w:rsid w:val="00523F77"/>
    <w:rsid w:val="00524F52"/>
    <w:rsid w:val="005263AE"/>
    <w:rsid w:val="005275A8"/>
    <w:rsid w:val="00527EC0"/>
    <w:rsid w:val="0053031D"/>
    <w:rsid w:val="005338D5"/>
    <w:rsid w:val="00533964"/>
    <w:rsid w:val="0053618C"/>
    <w:rsid w:val="00536586"/>
    <w:rsid w:val="00537423"/>
    <w:rsid w:val="00537A95"/>
    <w:rsid w:val="00543636"/>
    <w:rsid w:val="00551956"/>
    <w:rsid w:val="00552E43"/>
    <w:rsid w:val="005538D1"/>
    <w:rsid w:val="005548A0"/>
    <w:rsid w:val="00554C79"/>
    <w:rsid w:val="00555063"/>
    <w:rsid w:val="00556667"/>
    <w:rsid w:val="00556B8E"/>
    <w:rsid w:val="005634EA"/>
    <w:rsid w:val="00564409"/>
    <w:rsid w:val="00567F38"/>
    <w:rsid w:val="005713F3"/>
    <w:rsid w:val="005716B0"/>
    <w:rsid w:val="00571C99"/>
    <w:rsid w:val="005735D3"/>
    <w:rsid w:val="00575B5D"/>
    <w:rsid w:val="0057741A"/>
    <w:rsid w:val="00582C7F"/>
    <w:rsid w:val="005850D0"/>
    <w:rsid w:val="005935DD"/>
    <w:rsid w:val="00593CCD"/>
    <w:rsid w:val="00593E97"/>
    <w:rsid w:val="0059453F"/>
    <w:rsid w:val="005A27F9"/>
    <w:rsid w:val="005A30FD"/>
    <w:rsid w:val="005A41A8"/>
    <w:rsid w:val="005A5C86"/>
    <w:rsid w:val="005B0CF1"/>
    <w:rsid w:val="005B162C"/>
    <w:rsid w:val="005B1970"/>
    <w:rsid w:val="005B20D8"/>
    <w:rsid w:val="005B3900"/>
    <w:rsid w:val="005B4433"/>
    <w:rsid w:val="005B6A94"/>
    <w:rsid w:val="005B7839"/>
    <w:rsid w:val="005C2064"/>
    <w:rsid w:val="005C349A"/>
    <w:rsid w:val="005C5A66"/>
    <w:rsid w:val="005C5ED6"/>
    <w:rsid w:val="005C709C"/>
    <w:rsid w:val="005C7F2D"/>
    <w:rsid w:val="005D69D0"/>
    <w:rsid w:val="005E14F9"/>
    <w:rsid w:val="005E416E"/>
    <w:rsid w:val="005E5167"/>
    <w:rsid w:val="005E7BCD"/>
    <w:rsid w:val="005F59CB"/>
    <w:rsid w:val="005F5D89"/>
    <w:rsid w:val="005F5F95"/>
    <w:rsid w:val="00600D22"/>
    <w:rsid w:val="00610099"/>
    <w:rsid w:val="00614209"/>
    <w:rsid w:val="0061560D"/>
    <w:rsid w:val="00617920"/>
    <w:rsid w:val="0062240B"/>
    <w:rsid w:val="006238E7"/>
    <w:rsid w:val="00624A02"/>
    <w:rsid w:val="00624AEA"/>
    <w:rsid w:val="00626F7B"/>
    <w:rsid w:val="00636646"/>
    <w:rsid w:val="00643936"/>
    <w:rsid w:val="006449D1"/>
    <w:rsid w:val="0064796E"/>
    <w:rsid w:val="00647A0B"/>
    <w:rsid w:val="006529AD"/>
    <w:rsid w:val="00657A83"/>
    <w:rsid w:val="00657ACA"/>
    <w:rsid w:val="00657D4C"/>
    <w:rsid w:val="00660BB7"/>
    <w:rsid w:val="00660E54"/>
    <w:rsid w:val="0066163B"/>
    <w:rsid w:val="00664E23"/>
    <w:rsid w:val="0066633B"/>
    <w:rsid w:val="00667F9F"/>
    <w:rsid w:val="00670102"/>
    <w:rsid w:val="00674268"/>
    <w:rsid w:val="006771B6"/>
    <w:rsid w:val="00677EF2"/>
    <w:rsid w:val="00684825"/>
    <w:rsid w:val="00684DCE"/>
    <w:rsid w:val="00687CE0"/>
    <w:rsid w:val="00692296"/>
    <w:rsid w:val="00692B51"/>
    <w:rsid w:val="0069533D"/>
    <w:rsid w:val="006954B6"/>
    <w:rsid w:val="0069655F"/>
    <w:rsid w:val="00697956"/>
    <w:rsid w:val="00697F28"/>
    <w:rsid w:val="006A22CC"/>
    <w:rsid w:val="006A6C82"/>
    <w:rsid w:val="006B0359"/>
    <w:rsid w:val="006B03D7"/>
    <w:rsid w:val="006B3192"/>
    <w:rsid w:val="006B356A"/>
    <w:rsid w:val="006B401B"/>
    <w:rsid w:val="006B6505"/>
    <w:rsid w:val="006C7333"/>
    <w:rsid w:val="006D15F1"/>
    <w:rsid w:val="006D2BC5"/>
    <w:rsid w:val="006D3743"/>
    <w:rsid w:val="006D3D57"/>
    <w:rsid w:val="006D5B4F"/>
    <w:rsid w:val="006D7C36"/>
    <w:rsid w:val="006E0496"/>
    <w:rsid w:val="006E5C18"/>
    <w:rsid w:val="006E6253"/>
    <w:rsid w:val="006E64A5"/>
    <w:rsid w:val="006E7414"/>
    <w:rsid w:val="006E7B04"/>
    <w:rsid w:val="006E7DF8"/>
    <w:rsid w:val="006F08C4"/>
    <w:rsid w:val="006F43A2"/>
    <w:rsid w:val="006F6CC8"/>
    <w:rsid w:val="006F7992"/>
    <w:rsid w:val="00702361"/>
    <w:rsid w:val="007049C0"/>
    <w:rsid w:val="00705F77"/>
    <w:rsid w:val="00706402"/>
    <w:rsid w:val="00706ECC"/>
    <w:rsid w:val="007108E6"/>
    <w:rsid w:val="00710CBA"/>
    <w:rsid w:val="00710D0B"/>
    <w:rsid w:val="007135B7"/>
    <w:rsid w:val="00713A55"/>
    <w:rsid w:val="00714923"/>
    <w:rsid w:val="00714C1E"/>
    <w:rsid w:val="00715061"/>
    <w:rsid w:val="0071632F"/>
    <w:rsid w:val="00720470"/>
    <w:rsid w:val="00722F52"/>
    <w:rsid w:val="00723224"/>
    <w:rsid w:val="00725BCA"/>
    <w:rsid w:val="00730286"/>
    <w:rsid w:val="007302A0"/>
    <w:rsid w:val="007310EE"/>
    <w:rsid w:val="0073576A"/>
    <w:rsid w:val="00741128"/>
    <w:rsid w:val="007424E9"/>
    <w:rsid w:val="00744FBF"/>
    <w:rsid w:val="00745744"/>
    <w:rsid w:val="0074720D"/>
    <w:rsid w:val="00747C7D"/>
    <w:rsid w:val="00750691"/>
    <w:rsid w:val="00754571"/>
    <w:rsid w:val="0075463D"/>
    <w:rsid w:val="00762307"/>
    <w:rsid w:val="00765079"/>
    <w:rsid w:val="007650F4"/>
    <w:rsid w:val="00765C0D"/>
    <w:rsid w:val="0076694B"/>
    <w:rsid w:val="00767B3B"/>
    <w:rsid w:val="0077001C"/>
    <w:rsid w:val="00770C46"/>
    <w:rsid w:val="007722F0"/>
    <w:rsid w:val="007818DB"/>
    <w:rsid w:val="00782424"/>
    <w:rsid w:val="00782DFC"/>
    <w:rsid w:val="00792051"/>
    <w:rsid w:val="007930F5"/>
    <w:rsid w:val="00793859"/>
    <w:rsid w:val="0079612B"/>
    <w:rsid w:val="00796494"/>
    <w:rsid w:val="007A02C4"/>
    <w:rsid w:val="007A69D1"/>
    <w:rsid w:val="007B0EA2"/>
    <w:rsid w:val="007B1512"/>
    <w:rsid w:val="007B474E"/>
    <w:rsid w:val="007B48FB"/>
    <w:rsid w:val="007C0A18"/>
    <w:rsid w:val="007C0EAF"/>
    <w:rsid w:val="007C4FF3"/>
    <w:rsid w:val="007C6200"/>
    <w:rsid w:val="007D0A10"/>
    <w:rsid w:val="007D3560"/>
    <w:rsid w:val="007D3804"/>
    <w:rsid w:val="007D3A36"/>
    <w:rsid w:val="007D6AAF"/>
    <w:rsid w:val="007E357D"/>
    <w:rsid w:val="007E378A"/>
    <w:rsid w:val="007E6551"/>
    <w:rsid w:val="007E65DF"/>
    <w:rsid w:val="007E6748"/>
    <w:rsid w:val="007E6C91"/>
    <w:rsid w:val="007F05A2"/>
    <w:rsid w:val="007F0B20"/>
    <w:rsid w:val="007F1476"/>
    <w:rsid w:val="007F54D2"/>
    <w:rsid w:val="00801F9F"/>
    <w:rsid w:val="00803200"/>
    <w:rsid w:val="008033D8"/>
    <w:rsid w:val="00805114"/>
    <w:rsid w:val="008110CC"/>
    <w:rsid w:val="00811293"/>
    <w:rsid w:val="00811E36"/>
    <w:rsid w:val="008144AA"/>
    <w:rsid w:val="00815893"/>
    <w:rsid w:val="008163B1"/>
    <w:rsid w:val="008205C2"/>
    <w:rsid w:val="00820F90"/>
    <w:rsid w:val="00822E6C"/>
    <w:rsid w:val="008235C9"/>
    <w:rsid w:val="00825D55"/>
    <w:rsid w:val="00826998"/>
    <w:rsid w:val="008333BE"/>
    <w:rsid w:val="00834684"/>
    <w:rsid w:val="00834AE0"/>
    <w:rsid w:val="00834F1C"/>
    <w:rsid w:val="00835EC7"/>
    <w:rsid w:val="00837347"/>
    <w:rsid w:val="00840B4F"/>
    <w:rsid w:val="008420E9"/>
    <w:rsid w:val="008421DE"/>
    <w:rsid w:val="0084299B"/>
    <w:rsid w:val="00845A20"/>
    <w:rsid w:val="00850EA5"/>
    <w:rsid w:val="00851B57"/>
    <w:rsid w:val="008522D6"/>
    <w:rsid w:val="00852B6D"/>
    <w:rsid w:val="00853194"/>
    <w:rsid w:val="008537DD"/>
    <w:rsid w:val="00854151"/>
    <w:rsid w:val="00854236"/>
    <w:rsid w:val="0085431D"/>
    <w:rsid w:val="00854E8F"/>
    <w:rsid w:val="00857B0C"/>
    <w:rsid w:val="008607BF"/>
    <w:rsid w:val="00862C1F"/>
    <w:rsid w:val="00863105"/>
    <w:rsid w:val="00865301"/>
    <w:rsid w:val="008706A3"/>
    <w:rsid w:val="00871C6C"/>
    <w:rsid w:val="0087489B"/>
    <w:rsid w:val="008750EF"/>
    <w:rsid w:val="0087527B"/>
    <w:rsid w:val="00875C3E"/>
    <w:rsid w:val="008761F2"/>
    <w:rsid w:val="00877D60"/>
    <w:rsid w:val="0088468E"/>
    <w:rsid w:val="0089007F"/>
    <w:rsid w:val="0089425C"/>
    <w:rsid w:val="0089473D"/>
    <w:rsid w:val="008A0973"/>
    <w:rsid w:val="008A1BD1"/>
    <w:rsid w:val="008A3237"/>
    <w:rsid w:val="008A3D4E"/>
    <w:rsid w:val="008A3D8D"/>
    <w:rsid w:val="008A7909"/>
    <w:rsid w:val="008A79C9"/>
    <w:rsid w:val="008B1948"/>
    <w:rsid w:val="008B2BD0"/>
    <w:rsid w:val="008B41C7"/>
    <w:rsid w:val="008B58A4"/>
    <w:rsid w:val="008C2064"/>
    <w:rsid w:val="008C3D58"/>
    <w:rsid w:val="008D2E61"/>
    <w:rsid w:val="008D73F2"/>
    <w:rsid w:val="008D7E17"/>
    <w:rsid w:val="008E072F"/>
    <w:rsid w:val="008E1C70"/>
    <w:rsid w:val="008E23BB"/>
    <w:rsid w:val="008E26B0"/>
    <w:rsid w:val="008E3677"/>
    <w:rsid w:val="008E367D"/>
    <w:rsid w:val="008E5264"/>
    <w:rsid w:val="008E664A"/>
    <w:rsid w:val="008F02F9"/>
    <w:rsid w:val="008F315D"/>
    <w:rsid w:val="008F49E6"/>
    <w:rsid w:val="008F6A6E"/>
    <w:rsid w:val="008F6D5B"/>
    <w:rsid w:val="009026BF"/>
    <w:rsid w:val="009028D1"/>
    <w:rsid w:val="009032F1"/>
    <w:rsid w:val="0090461E"/>
    <w:rsid w:val="00904E84"/>
    <w:rsid w:val="00904E8B"/>
    <w:rsid w:val="00905532"/>
    <w:rsid w:val="009056EF"/>
    <w:rsid w:val="00906C28"/>
    <w:rsid w:val="00907466"/>
    <w:rsid w:val="00911467"/>
    <w:rsid w:val="0092084B"/>
    <w:rsid w:val="00921D2E"/>
    <w:rsid w:val="00923849"/>
    <w:rsid w:val="009245EE"/>
    <w:rsid w:val="00924626"/>
    <w:rsid w:val="00925BF0"/>
    <w:rsid w:val="00926D8C"/>
    <w:rsid w:val="0092716F"/>
    <w:rsid w:val="00927C71"/>
    <w:rsid w:val="00931B95"/>
    <w:rsid w:val="0093251C"/>
    <w:rsid w:val="0093321E"/>
    <w:rsid w:val="009355BB"/>
    <w:rsid w:val="00935671"/>
    <w:rsid w:val="00935E42"/>
    <w:rsid w:val="00936D32"/>
    <w:rsid w:val="00937142"/>
    <w:rsid w:val="00941F12"/>
    <w:rsid w:val="0094287A"/>
    <w:rsid w:val="00942E34"/>
    <w:rsid w:val="00944876"/>
    <w:rsid w:val="00944B90"/>
    <w:rsid w:val="009505E1"/>
    <w:rsid w:val="00950634"/>
    <w:rsid w:val="00953BF4"/>
    <w:rsid w:val="00954025"/>
    <w:rsid w:val="00955F30"/>
    <w:rsid w:val="0095615E"/>
    <w:rsid w:val="00956B34"/>
    <w:rsid w:val="00957E9F"/>
    <w:rsid w:val="00960C90"/>
    <w:rsid w:val="009625FE"/>
    <w:rsid w:val="00962B38"/>
    <w:rsid w:val="00962C2F"/>
    <w:rsid w:val="00963D91"/>
    <w:rsid w:val="0096402D"/>
    <w:rsid w:val="00965530"/>
    <w:rsid w:val="00967A8D"/>
    <w:rsid w:val="00967B91"/>
    <w:rsid w:val="00967B99"/>
    <w:rsid w:val="00967BD1"/>
    <w:rsid w:val="00975069"/>
    <w:rsid w:val="00983493"/>
    <w:rsid w:val="009854F7"/>
    <w:rsid w:val="009858AA"/>
    <w:rsid w:val="00987B6E"/>
    <w:rsid w:val="00990297"/>
    <w:rsid w:val="00990331"/>
    <w:rsid w:val="00994364"/>
    <w:rsid w:val="00994D68"/>
    <w:rsid w:val="0099548B"/>
    <w:rsid w:val="00997160"/>
    <w:rsid w:val="009A175E"/>
    <w:rsid w:val="009A1C7B"/>
    <w:rsid w:val="009A460C"/>
    <w:rsid w:val="009A47F7"/>
    <w:rsid w:val="009A5306"/>
    <w:rsid w:val="009A6652"/>
    <w:rsid w:val="009A7295"/>
    <w:rsid w:val="009B49A4"/>
    <w:rsid w:val="009B5F84"/>
    <w:rsid w:val="009C0621"/>
    <w:rsid w:val="009C14AE"/>
    <w:rsid w:val="009C250F"/>
    <w:rsid w:val="009C522F"/>
    <w:rsid w:val="009C6BE5"/>
    <w:rsid w:val="009D0D81"/>
    <w:rsid w:val="009D1E1A"/>
    <w:rsid w:val="009D6859"/>
    <w:rsid w:val="009D7F38"/>
    <w:rsid w:val="009E057C"/>
    <w:rsid w:val="009E0F51"/>
    <w:rsid w:val="009E2367"/>
    <w:rsid w:val="009E3677"/>
    <w:rsid w:val="009E58E3"/>
    <w:rsid w:val="009E594C"/>
    <w:rsid w:val="009E60EE"/>
    <w:rsid w:val="009F140F"/>
    <w:rsid w:val="009F1B8E"/>
    <w:rsid w:val="009F2B71"/>
    <w:rsid w:val="009F2BF4"/>
    <w:rsid w:val="009F3B94"/>
    <w:rsid w:val="009F444D"/>
    <w:rsid w:val="009F4EFF"/>
    <w:rsid w:val="009F57E8"/>
    <w:rsid w:val="00A01171"/>
    <w:rsid w:val="00A043E3"/>
    <w:rsid w:val="00A10CA4"/>
    <w:rsid w:val="00A12889"/>
    <w:rsid w:val="00A13268"/>
    <w:rsid w:val="00A13F3C"/>
    <w:rsid w:val="00A16C58"/>
    <w:rsid w:val="00A17616"/>
    <w:rsid w:val="00A20019"/>
    <w:rsid w:val="00A225F1"/>
    <w:rsid w:val="00A234E9"/>
    <w:rsid w:val="00A23501"/>
    <w:rsid w:val="00A23859"/>
    <w:rsid w:val="00A3162E"/>
    <w:rsid w:val="00A421E0"/>
    <w:rsid w:val="00A429D2"/>
    <w:rsid w:val="00A43381"/>
    <w:rsid w:val="00A4476B"/>
    <w:rsid w:val="00A4720E"/>
    <w:rsid w:val="00A50F0D"/>
    <w:rsid w:val="00A5238A"/>
    <w:rsid w:val="00A548D2"/>
    <w:rsid w:val="00A56FF2"/>
    <w:rsid w:val="00A60EE6"/>
    <w:rsid w:val="00A6165E"/>
    <w:rsid w:val="00A63F69"/>
    <w:rsid w:val="00A652C4"/>
    <w:rsid w:val="00A674B3"/>
    <w:rsid w:val="00A67B5D"/>
    <w:rsid w:val="00A75B02"/>
    <w:rsid w:val="00A77EE9"/>
    <w:rsid w:val="00A80C0A"/>
    <w:rsid w:val="00A81428"/>
    <w:rsid w:val="00A81927"/>
    <w:rsid w:val="00A84AE4"/>
    <w:rsid w:val="00A85CA4"/>
    <w:rsid w:val="00A91071"/>
    <w:rsid w:val="00A92E97"/>
    <w:rsid w:val="00A94F0D"/>
    <w:rsid w:val="00A95E75"/>
    <w:rsid w:val="00A96C36"/>
    <w:rsid w:val="00AA2041"/>
    <w:rsid w:val="00AA20F8"/>
    <w:rsid w:val="00AA2706"/>
    <w:rsid w:val="00AA3E95"/>
    <w:rsid w:val="00AB54B3"/>
    <w:rsid w:val="00AB77FC"/>
    <w:rsid w:val="00AC18C4"/>
    <w:rsid w:val="00AC2C7C"/>
    <w:rsid w:val="00AC4CAD"/>
    <w:rsid w:val="00AC4F8E"/>
    <w:rsid w:val="00AD0050"/>
    <w:rsid w:val="00AD04DB"/>
    <w:rsid w:val="00AE19B8"/>
    <w:rsid w:val="00AE24A0"/>
    <w:rsid w:val="00AE2BB6"/>
    <w:rsid w:val="00AE2D51"/>
    <w:rsid w:val="00AE6828"/>
    <w:rsid w:val="00AE6916"/>
    <w:rsid w:val="00AE700F"/>
    <w:rsid w:val="00AE7E67"/>
    <w:rsid w:val="00AF1DA1"/>
    <w:rsid w:val="00AF24BF"/>
    <w:rsid w:val="00AF57E6"/>
    <w:rsid w:val="00AF5940"/>
    <w:rsid w:val="00B02247"/>
    <w:rsid w:val="00B0486B"/>
    <w:rsid w:val="00B048CA"/>
    <w:rsid w:val="00B11934"/>
    <w:rsid w:val="00B1253C"/>
    <w:rsid w:val="00B15892"/>
    <w:rsid w:val="00B2040F"/>
    <w:rsid w:val="00B21F2A"/>
    <w:rsid w:val="00B22068"/>
    <w:rsid w:val="00B244C0"/>
    <w:rsid w:val="00B263AA"/>
    <w:rsid w:val="00B277AD"/>
    <w:rsid w:val="00B27984"/>
    <w:rsid w:val="00B30349"/>
    <w:rsid w:val="00B303FE"/>
    <w:rsid w:val="00B35F44"/>
    <w:rsid w:val="00B36DFC"/>
    <w:rsid w:val="00B3745F"/>
    <w:rsid w:val="00B42A39"/>
    <w:rsid w:val="00B448A2"/>
    <w:rsid w:val="00B44D8B"/>
    <w:rsid w:val="00B45313"/>
    <w:rsid w:val="00B4628C"/>
    <w:rsid w:val="00B47A1D"/>
    <w:rsid w:val="00B504AA"/>
    <w:rsid w:val="00B50C65"/>
    <w:rsid w:val="00B54246"/>
    <w:rsid w:val="00B5591D"/>
    <w:rsid w:val="00B56AB2"/>
    <w:rsid w:val="00B56E6F"/>
    <w:rsid w:val="00B62764"/>
    <w:rsid w:val="00B64C9D"/>
    <w:rsid w:val="00B71E95"/>
    <w:rsid w:val="00B72B35"/>
    <w:rsid w:val="00B75F2F"/>
    <w:rsid w:val="00B8025C"/>
    <w:rsid w:val="00B823B5"/>
    <w:rsid w:val="00B82C25"/>
    <w:rsid w:val="00B845EC"/>
    <w:rsid w:val="00B84818"/>
    <w:rsid w:val="00B85E89"/>
    <w:rsid w:val="00B86167"/>
    <w:rsid w:val="00B86C43"/>
    <w:rsid w:val="00B86E81"/>
    <w:rsid w:val="00B9238D"/>
    <w:rsid w:val="00B925A4"/>
    <w:rsid w:val="00B95E82"/>
    <w:rsid w:val="00B97954"/>
    <w:rsid w:val="00BA1BB4"/>
    <w:rsid w:val="00BA234D"/>
    <w:rsid w:val="00BA2BEB"/>
    <w:rsid w:val="00BA476D"/>
    <w:rsid w:val="00BB009F"/>
    <w:rsid w:val="00BB09B3"/>
    <w:rsid w:val="00BB2FB1"/>
    <w:rsid w:val="00BB31E7"/>
    <w:rsid w:val="00BB3ACB"/>
    <w:rsid w:val="00BB6174"/>
    <w:rsid w:val="00BC0FB5"/>
    <w:rsid w:val="00BC199B"/>
    <w:rsid w:val="00BC3571"/>
    <w:rsid w:val="00BC4202"/>
    <w:rsid w:val="00BC4449"/>
    <w:rsid w:val="00BC4450"/>
    <w:rsid w:val="00BC5E56"/>
    <w:rsid w:val="00BC716A"/>
    <w:rsid w:val="00BC71C3"/>
    <w:rsid w:val="00BD2695"/>
    <w:rsid w:val="00BD5DD8"/>
    <w:rsid w:val="00BD7D78"/>
    <w:rsid w:val="00BE24A3"/>
    <w:rsid w:val="00BE3AAE"/>
    <w:rsid w:val="00BF0F8C"/>
    <w:rsid w:val="00BF0FC2"/>
    <w:rsid w:val="00BF1CE8"/>
    <w:rsid w:val="00BF273A"/>
    <w:rsid w:val="00BF3948"/>
    <w:rsid w:val="00BF4D75"/>
    <w:rsid w:val="00BF5568"/>
    <w:rsid w:val="00BF5B27"/>
    <w:rsid w:val="00BF5D2B"/>
    <w:rsid w:val="00BF7CC0"/>
    <w:rsid w:val="00C066E2"/>
    <w:rsid w:val="00C07C33"/>
    <w:rsid w:val="00C10051"/>
    <w:rsid w:val="00C112FB"/>
    <w:rsid w:val="00C140F0"/>
    <w:rsid w:val="00C160DD"/>
    <w:rsid w:val="00C2095F"/>
    <w:rsid w:val="00C24723"/>
    <w:rsid w:val="00C25276"/>
    <w:rsid w:val="00C256DE"/>
    <w:rsid w:val="00C27089"/>
    <w:rsid w:val="00C303BE"/>
    <w:rsid w:val="00C33136"/>
    <w:rsid w:val="00C334D0"/>
    <w:rsid w:val="00C338FC"/>
    <w:rsid w:val="00C362DF"/>
    <w:rsid w:val="00C36358"/>
    <w:rsid w:val="00C363D8"/>
    <w:rsid w:val="00C400D4"/>
    <w:rsid w:val="00C4287A"/>
    <w:rsid w:val="00C46B4A"/>
    <w:rsid w:val="00C56891"/>
    <w:rsid w:val="00C61F95"/>
    <w:rsid w:val="00C62066"/>
    <w:rsid w:val="00C62D53"/>
    <w:rsid w:val="00C641BB"/>
    <w:rsid w:val="00C65637"/>
    <w:rsid w:val="00C70295"/>
    <w:rsid w:val="00C714E4"/>
    <w:rsid w:val="00C72431"/>
    <w:rsid w:val="00C74477"/>
    <w:rsid w:val="00C755F0"/>
    <w:rsid w:val="00C7667A"/>
    <w:rsid w:val="00C76F67"/>
    <w:rsid w:val="00C77D03"/>
    <w:rsid w:val="00C77E29"/>
    <w:rsid w:val="00C8032C"/>
    <w:rsid w:val="00C80FAC"/>
    <w:rsid w:val="00C81311"/>
    <w:rsid w:val="00C838F7"/>
    <w:rsid w:val="00C83E3F"/>
    <w:rsid w:val="00C8408D"/>
    <w:rsid w:val="00C843B1"/>
    <w:rsid w:val="00C876AA"/>
    <w:rsid w:val="00C902B3"/>
    <w:rsid w:val="00C916EF"/>
    <w:rsid w:val="00C93F78"/>
    <w:rsid w:val="00C97C84"/>
    <w:rsid w:val="00CA02E2"/>
    <w:rsid w:val="00CA1BFD"/>
    <w:rsid w:val="00CA5B8C"/>
    <w:rsid w:val="00CB080A"/>
    <w:rsid w:val="00CB34FA"/>
    <w:rsid w:val="00CB3605"/>
    <w:rsid w:val="00CB4566"/>
    <w:rsid w:val="00CB5A2C"/>
    <w:rsid w:val="00CB5E6F"/>
    <w:rsid w:val="00CB64D8"/>
    <w:rsid w:val="00CC1623"/>
    <w:rsid w:val="00CC351B"/>
    <w:rsid w:val="00CC473B"/>
    <w:rsid w:val="00CC6638"/>
    <w:rsid w:val="00CC7EC5"/>
    <w:rsid w:val="00CD1820"/>
    <w:rsid w:val="00CD186B"/>
    <w:rsid w:val="00CD4115"/>
    <w:rsid w:val="00CD4EF5"/>
    <w:rsid w:val="00CD6163"/>
    <w:rsid w:val="00CD7BC9"/>
    <w:rsid w:val="00CE1817"/>
    <w:rsid w:val="00CE1DB6"/>
    <w:rsid w:val="00CE23AA"/>
    <w:rsid w:val="00CE27B5"/>
    <w:rsid w:val="00CE399C"/>
    <w:rsid w:val="00CE5206"/>
    <w:rsid w:val="00CE699A"/>
    <w:rsid w:val="00CE6FE8"/>
    <w:rsid w:val="00CF1181"/>
    <w:rsid w:val="00CF2F65"/>
    <w:rsid w:val="00CF3BF5"/>
    <w:rsid w:val="00CF5E6C"/>
    <w:rsid w:val="00CF6C20"/>
    <w:rsid w:val="00D010B7"/>
    <w:rsid w:val="00D0119B"/>
    <w:rsid w:val="00D025B8"/>
    <w:rsid w:val="00D027DD"/>
    <w:rsid w:val="00D02C35"/>
    <w:rsid w:val="00D03E42"/>
    <w:rsid w:val="00D10A81"/>
    <w:rsid w:val="00D10E11"/>
    <w:rsid w:val="00D139CA"/>
    <w:rsid w:val="00D14CF4"/>
    <w:rsid w:val="00D1728F"/>
    <w:rsid w:val="00D173DB"/>
    <w:rsid w:val="00D257DE"/>
    <w:rsid w:val="00D30944"/>
    <w:rsid w:val="00D349B5"/>
    <w:rsid w:val="00D35333"/>
    <w:rsid w:val="00D36391"/>
    <w:rsid w:val="00D3643D"/>
    <w:rsid w:val="00D406BA"/>
    <w:rsid w:val="00D40E9B"/>
    <w:rsid w:val="00D44273"/>
    <w:rsid w:val="00D44C19"/>
    <w:rsid w:val="00D45C70"/>
    <w:rsid w:val="00D469C7"/>
    <w:rsid w:val="00D5137C"/>
    <w:rsid w:val="00D51B81"/>
    <w:rsid w:val="00D54081"/>
    <w:rsid w:val="00D55428"/>
    <w:rsid w:val="00D60A5C"/>
    <w:rsid w:val="00D60B55"/>
    <w:rsid w:val="00D615A3"/>
    <w:rsid w:val="00D64305"/>
    <w:rsid w:val="00D64A73"/>
    <w:rsid w:val="00D65205"/>
    <w:rsid w:val="00D653E0"/>
    <w:rsid w:val="00D65BD1"/>
    <w:rsid w:val="00D66A87"/>
    <w:rsid w:val="00D670CB"/>
    <w:rsid w:val="00D709CF"/>
    <w:rsid w:val="00D76E1E"/>
    <w:rsid w:val="00D77267"/>
    <w:rsid w:val="00D773D0"/>
    <w:rsid w:val="00D801C6"/>
    <w:rsid w:val="00D85F06"/>
    <w:rsid w:val="00D914A4"/>
    <w:rsid w:val="00D91CB6"/>
    <w:rsid w:val="00D9326A"/>
    <w:rsid w:val="00D94404"/>
    <w:rsid w:val="00D9684E"/>
    <w:rsid w:val="00DA17CA"/>
    <w:rsid w:val="00DA2837"/>
    <w:rsid w:val="00DA2D9C"/>
    <w:rsid w:val="00DA405B"/>
    <w:rsid w:val="00DA4D5C"/>
    <w:rsid w:val="00DA7E2A"/>
    <w:rsid w:val="00DB17EE"/>
    <w:rsid w:val="00DB290C"/>
    <w:rsid w:val="00DB35EC"/>
    <w:rsid w:val="00DB4EEB"/>
    <w:rsid w:val="00DB59D5"/>
    <w:rsid w:val="00DB6A73"/>
    <w:rsid w:val="00DC0476"/>
    <w:rsid w:val="00DC0E6A"/>
    <w:rsid w:val="00DC303C"/>
    <w:rsid w:val="00DD11E7"/>
    <w:rsid w:val="00DD2F3A"/>
    <w:rsid w:val="00DD39BE"/>
    <w:rsid w:val="00DE294E"/>
    <w:rsid w:val="00DE64E6"/>
    <w:rsid w:val="00DE7767"/>
    <w:rsid w:val="00DF0606"/>
    <w:rsid w:val="00DF0681"/>
    <w:rsid w:val="00DF2F60"/>
    <w:rsid w:val="00DF39D7"/>
    <w:rsid w:val="00DF6000"/>
    <w:rsid w:val="00DF7169"/>
    <w:rsid w:val="00E00C2A"/>
    <w:rsid w:val="00E023D0"/>
    <w:rsid w:val="00E1146A"/>
    <w:rsid w:val="00E17C44"/>
    <w:rsid w:val="00E20E3B"/>
    <w:rsid w:val="00E2163E"/>
    <w:rsid w:val="00E221AF"/>
    <w:rsid w:val="00E23107"/>
    <w:rsid w:val="00E24481"/>
    <w:rsid w:val="00E25588"/>
    <w:rsid w:val="00E25E60"/>
    <w:rsid w:val="00E2614B"/>
    <w:rsid w:val="00E27256"/>
    <w:rsid w:val="00E27465"/>
    <w:rsid w:val="00E3044E"/>
    <w:rsid w:val="00E30C1F"/>
    <w:rsid w:val="00E3141A"/>
    <w:rsid w:val="00E31AF6"/>
    <w:rsid w:val="00E35626"/>
    <w:rsid w:val="00E3634F"/>
    <w:rsid w:val="00E436A0"/>
    <w:rsid w:val="00E5076E"/>
    <w:rsid w:val="00E56DC3"/>
    <w:rsid w:val="00E57869"/>
    <w:rsid w:val="00E618DF"/>
    <w:rsid w:val="00E61BAC"/>
    <w:rsid w:val="00E64940"/>
    <w:rsid w:val="00E65CBB"/>
    <w:rsid w:val="00E6694E"/>
    <w:rsid w:val="00E66B01"/>
    <w:rsid w:val="00E70439"/>
    <w:rsid w:val="00E72991"/>
    <w:rsid w:val="00E82885"/>
    <w:rsid w:val="00E82DFD"/>
    <w:rsid w:val="00E8316F"/>
    <w:rsid w:val="00E84FC6"/>
    <w:rsid w:val="00E9261D"/>
    <w:rsid w:val="00E92D2E"/>
    <w:rsid w:val="00E92D57"/>
    <w:rsid w:val="00E94C37"/>
    <w:rsid w:val="00E94EF6"/>
    <w:rsid w:val="00E95E22"/>
    <w:rsid w:val="00EA1636"/>
    <w:rsid w:val="00EA3F2C"/>
    <w:rsid w:val="00EA7153"/>
    <w:rsid w:val="00EB0139"/>
    <w:rsid w:val="00EB3DB5"/>
    <w:rsid w:val="00EB57E4"/>
    <w:rsid w:val="00EB5BE7"/>
    <w:rsid w:val="00EB60E2"/>
    <w:rsid w:val="00EB6B73"/>
    <w:rsid w:val="00EB7106"/>
    <w:rsid w:val="00EB7112"/>
    <w:rsid w:val="00EC1A16"/>
    <w:rsid w:val="00ED0490"/>
    <w:rsid w:val="00ED17DD"/>
    <w:rsid w:val="00ED6839"/>
    <w:rsid w:val="00ED7B56"/>
    <w:rsid w:val="00EE1A01"/>
    <w:rsid w:val="00EE4BCF"/>
    <w:rsid w:val="00EE58E1"/>
    <w:rsid w:val="00EF5A18"/>
    <w:rsid w:val="00EF727A"/>
    <w:rsid w:val="00F0483E"/>
    <w:rsid w:val="00F100EB"/>
    <w:rsid w:val="00F11121"/>
    <w:rsid w:val="00F13CC7"/>
    <w:rsid w:val="00F226F5"/>
    <w:rsid w:val="00F23C4B"/>
    <w:rsid w:val="00F2463D"/>
    <w:rsid w:val="00F25782"/>
    <w:rsid w:val="00F25E2C"/>
    <w:rsid w:val="00F26D83"/>
    <w:rsid w:val="00F30FCF"/>
    <w:rsid w:val="00F31574"/>
    <w:rsid w:val="00F317B8"/>
    <w:rsid w:val="00F31D68"/>
    <w:rsid w:val="00F32180"/>
    <w:rsid w:val="00F344A7"/>
    <w:rsid w:val="00F35737"/>
    <w:rsid w:val="00F3618D"/>
    <w:rsid w:val="00F446C4"/>
    <w:rsid w:val="00F459BF"/>
    <w:rsid w:val="00F4690B"/>
    <w:rsid w:val="00F51208"/>
    <w:rsid w:val="00F544DF"/>
    <w:rsid w:val="00F555B6"/>
    <w:rsid w:val="00F56EFC"/>
    <w:rsid w:val="00F67528"/>
    <w:rsid w:val="00F71370"/>
    <w:rsid w:val="00F71A0A"/>
    <w:rsid w:val="00F71C6A"/>
    <w:rsid w:val="00F72DED"/>
    <w:rsid w:val="00F75232"/>
    <w:rsid w:val="00F77010"/>
    <w:rsid w:val="00F771C8"/>
    <w:rsid w:val="00F808BA"/>
    <w:rsid w:val="00F821BD"/>
    <w:rsid w:val="00F828CD"/>
    <w:rsid w:val="00F83423"/>
    <w:rsid w:val="00F836D1"/>
    <w:rsid w:val="00F83D48"/>
    <w:rsid w:val="00F846F3"/>
    <w:rsid w:val="00F8543B"/>
    <w:rsid w:val="00F86497"/>
    <w:rsid w:val="00F872AD"/>
    <w:rsid w:val="00F87F7D"/>
    <w:rsid w:val="00F90439"/>
    <w:rsid w:val="00F92DC6"/>
    <w:rsid w:val="00F95D33"/>
    <w:rsid w:val="00F96B1B"/>
    <w:rsid w:val="00F9721B"/>
    <w:rsid w:val="00FA5AA5"/>
    <w:rsid w:val="00FB3F2B"/>
    <w:rsid w:val="00FB6044"/>
    <w:rsid w:val="00FB6AC8"/>
    <w:rsid w:val="00FB73D7"/>
    <w:rsid w:val="00FC01D6"/>
    <w:rsid w:val="00FC1102"/>
    <w:rsid w:val="00FC22D6"/>
    <w:rsid w:val="00FC2743"/>
    <w:rsid w:val="00FC4FF1"/>
    <w:rsid w:val="00FC6A3B"/>
    <w:rsid w:val="00FC70B9"/>
    <w:rsid w:val="00FD0CA0"/>
    <w:rsid w:val="00FD0F60"/>
    <w:rsid w:val="00FD124F"/>
    <w:rsid w:val="00FD4511"/>
    <w:rsid w:val="00FD4AD4"/>
    <w:rsid w:val="00FD59A4"/>
    <w:rsid w:val="00FE08C0"/>
    <w:rsid w:val="00FE1D94"/>
    <w:rsid w:val="00FE6794"/>
    <w:rsid w:val="00FE67F4"/>
    <w:rsid w:val="00FE6989"/>
    <w:rsid w:val="00FE7C0B"/>
    <w:rsid w:val="00FF44DB"/>
    <w:rsid w:val="00FF5A40"/>
    <w:rsid w:val="00FF6012"/>
    <w:rsid w:val="00FF656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44C980"/>
  <w15:docId w15:val="{58B4C5A0-F2A6-4098-9218-45F68040E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3250"/>
    <w:pPr>
      <w:spacing w:after="0" w:line="240" w:lineRule="auto"/>
    </w:pPr>
    <w:rPr>
      <w:rFonts w:ascii="TH Niramit AS" w:hAnsi="TH Niramit AS" w:cs="TH Niramit AS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1A16"/>
    <w:pPr>
      <w:keepNext/>
      <w:keepLines/>
      <w:jc w:val="center"/>
      <w:outlineLvl w:val="0"/>
    </w:pPr>
    <w:rPr>
      <w:rFonts w:eastAsiaTheme="majorEastAsia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3412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5C8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5C8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3F8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6FE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E6FE8"/>
  </w:style>
  <w:style w:type="paragraph" w:styleId="Footer">
    <w:name w:val="footer"/>
    <w:basedOn w:val="Normal"/>
    <w:link w:val="Foot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E6FE8"/>
  </w:style>
  <w:style w:type="paragraph" w:styleId="BalloonText">
    <w:name w:val="Balloon Text"/>
    <w:basedOn w:val="Normal"/>
    <w:link w:val="BalloonTextChar"/>
    <w:uiPriority w:val="99"/>
    <w:semiHidden/>
    <w:unhideWhenUsed/>
    <w:rsid w:val="007B48FB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48FB"/>
    <w:rPr>
      <w:rFonts w:ascii="Tahoma" w:hAnsi="Tahoma" w:cs="Angsana New"/>
      <w:sz w:val="16"/>
      <w:szCs w:val="20"/>
    </w:rPr>
  </w:style>
  <w:style w:type="paragraph" w:styleId="NoSpacing">
    <w:name w:val="No Spacing"/>
    <w:uiPriority w:val="1"/>
    <w:qFormat/>
    <w:rsid w:val="00FB6044"/>
    <w:pPr>
      <w:spacing w:after="0" w:line="240" w:lineRule="auto"/>
    </w:pPr>
    <w:rPr>
      <w:rFonts w:ascii="Calibri" w:eastAsia="Calibri" w:hAnsi="Calibri" w:cs="Cordia New"/>
      <w:lang w:eastAsia="en-US"/>
    </w:rPr>
  </w:style>
  <w:style w:type="table" w:customStyle="1" w:styleId="21">
    <w:name w:val="ตารางธรรมดา 21"/>
    <w:basedOn w:val="TableNormal"/>
    <w:uiPriority w:val="42"/>
    <w:rsid w:val="00FB604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">
    <w:name w:val="Table Grid"/>
    <w:basedOn w:val="TableNormal"/>
    <w:uiPriority w:val="39"/>
    <w:rsid w:val="00F752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C1A16"/>
    <w:rPr>
      <w:rFonts w:ascii="TH Niramit AS" w:eastAsiaTheme="majorEastAsia" w:hAnsi="TH Niramit AS" w:cs="TH Niramit AS"/>
      <w:b/>
      <w:bCs/>
      <w:sz w:val="36"/>
      <w:szCs w:val="36"/>
    </w:rPr>
  </w:style>
  <w:style w:type="paragraph" w:customStyle="1" w:styleId="1">
    <w:name w:val="สไตล์1"/>
    <w:basedOn w:val="Normal"/>
    <w:qFormat/>
    <w:rsid w:val="00372596"/>
    <w:pPr>
      <w:ind w:firstLine="720"/>
      <w:jc w:val="thaiDistribute"/>
    </w:pPr>
  </w:style>
  <w:style w:type="character" w:customStyle="1" w:styleId="Heading2Char">
    <w:name w:val="Heading 2 Char"/>
    <w:basedOn w:val="DefaultParagraphFont"/>
    <w:link w:val="Heading2"/>
    <w:uiPriority w:val="9"/>
    <w:rsid w:val="00113412"/>
    <w:rPr>
      <w:rFonts w:ascii="TH Niramit AS" w:eastAsiaTheme="majorEastAsia" w:hAnsi="TH Niramit AS" w:cs="TH Niramit AS"/>
      <w:b/>
      <w:bCs/>
      <w:sz w:val="32"/>
      <w:szCs w:val="32"/>
    </w:rPr>
  </w:style>
  <w:style w:type="paragraph" w:customStyle="1" w:styleId="2">
    <w:name w:val="สไตล์2"/>
    <w:basedOn w:val="1"/>
    <w:qFormat/>
    <w:rsid w:val="00EC1A16"/>
    <w:pPr>
      <w:ind w:firstLine="1152"/>
    </w:pPr>
  </w:style>
  <w:style w:type="paragraph" w:styleId="Caption">
    <w:name w:val="caption"/>
    <w:basedOn w:val="Normal"/>
    <w:next w:val="Normal"/>
    <w:uiPriority w:val="35"/>
    <w:unhideWhenUsed/>
    <w:qFormat/>
    <w:rsid w:val="00F3618D"/>
    <w:pPr>
      <w:jc w:val="center"/>
    </w:pPr>
  </w:style>
  <w:style w:type="paragraph" w:customStyle="1" w:styleId="a">
    <w:name w:val="คำอธิบายตาราง"/>
    <w:basedOn w:val="Caption"/>
    <w:qFormat/>
    <w:rsid w:val="00EC1A16"/>
    <w:pPr>
      <w:jc w:val="left"/>
    </w:pPr>
  </w:style>
  <w:style w:type="paragraph" w:customStyle="1" w:styleId="Style1">
    <w:name w:val="Style1"/>
    <w:basedOn w:val="Normal"/>
    <w:qFormat/>
    <w:rsid w:val="00C838F7"/>
    <w:pPr>
      <w:ind w:firstLine="720"/>
      <w:jc w:val="thaiDistribute"/>
    </w:pPr>
  </w:style>
  <w:style w:type="paragraph" w:styleId="Subtitle">
    <w:name w:val="Subtitle"/>
    <w:basedOn w:val="Normal"/>
    <w:next w:val="Normal"/>
    <w:link w:val="SubtitleChar"/>
    <w:uiPriority w:val="11"/>
    <w:qFormat/>
    <w:rsid w:val="00DC0E6A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DC0E6A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paragraph" w:customStyle="1" w:styleId="Style2">
    <w:name w:val="Style2"/>
    <w:basedOn w:val="Style1"/>
    <w:qFormat/>
    <w:rsid w:val="006B401B"/>
    <w:pPr>
      <w:tabs>
        <w:tab w:val="left" w:pos="1134"/>
      </w:tabs>
      <w:ind w:firstLine="1152"/>
      <w:contextualSpacing/>
    </w:pPr>
    <w:rPr>
      <w:color w:val="000000" w:themeColor="text1"/>
    </w:rPr>
  </w:style>
  <w:style w:type="paragraph" w:styleId="TOC1">
    <w:name w:val="toc 1"/>
    <w:basedOn w:val="Normal"/>
    <w:next w:val="Normal"/>
    <w:autoRedefine/>
    <w:uiPriority w:val="39"/>
    <w:unhideWhenUsed/>
    <w:rsid w:val="002B0E14"/>
    <w:pPr>
      <w:tabs>
        <w:tab w:val="left" w:pos="720"/>
        <w:tab w:val="right" w:pos="9270"/>
      </w:tabs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2B0E14"/>
    <w:pPr>
      <w:tabs>
        <w:tab w:val="left" w:pos="720"/>
        <w:tab w:val="left" w:pos="900"/>
        <w:tab w:val="right" w:pos="9270"/>
      </w:tabs>
      <w:ind w:left="317"/>
      <w:jc w:val="center"/>
    </w:pPr>
  </w:style>
  <w:style w:type="paragraph" w:styleId="TableofFigures">
    <w:name w:val="table of figures"/>
    <w:basedOn w:val="Normal"/>
    <w:next w:val="Normal"/>
    <w:uiPriority w:val="99"/>
    <w:unhideWhenUsed/>
    <w:rsid w:val="00C334D0"/>
    <w:pPr>
      <w:numPr>
        <w:numId w:val="1"/>
      </w:numPr>
    </w:pPr>
  </w:style>
  <w:style w:type="paragraph" w:customStyle="1" w:styleId="captiontable">
    <w:name w:val="caption table"/>
    <w:basedOn w:val="Caption"/>
    <w:qFormat/>
    <w:rsid w:val="006A22CC"/>
    <w:pPr>
      <w:jc w:val="left"/>
    </w:pPr>
  </w:style>
  <w:style w:type="character" w:styleId="Hyperlink">
    <w:name w:val="Hyperlink"/>
    <w:basedOn w:val="DefaultParagraphFont"/>
    <w:uiPriority w:val="99"/>
    <w:unhideWhenUsed/>
    <w:rsid w:val="00A77EE9"/>
    <w:rPr>
      <w:rFonts w:ascii="TH Niramit AS" w:hAnsi="TH Niramit AS" w:cs="TH Niramit AS"/>
      <w:b w:val="0"/>
      <w:bCs w:val="0"/>
      <w:i w:val="0"/>
      <w:iCs w:val="0"/>
      <w:color w:val="auto"/>
      <w:u w:val="none"/>
    </w:rPr>
  </w:style>
  <w:style w:type="paragraph" w:customStyle="1" w:styleId="Captiontable0">
    <w:name w:val="Caption table"/>
    <w:basedOn w:val="Caption"/>
    <w:qFormat/>
    <w:rsid w:val="00307F65"/>
    <w:pPr>
      <w:jc w:val="left"/>
    </w:pPr>
  </w:style>
  <w:style w:type="character" w:styleId="UnresolvedMention">
    <w:name w:val="Unresolved Mention"/>
    <w:basedOn w:val="DefaultParagraphFont"/>
    <w:uiPriority w:val="99"/>
    <w:semiHidden/>
    <w:unhideWhenUsed/>
    <w:rsid w:val="00DF39D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16C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16C58"/>
    <w:rPr>
      <w:rFonts w:ascii="Courier New" w:eastAsia="Times New Roman" w:hAnsi="Courier New" w:cs="Courier New"/>
      <w:sz w:val="20"/>
      <w:szCs w:val="20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B2F2F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834AE0"/>
    <w:pPr>
      <w:spacing w:before="100" w:beforeAutospacing="1" w:after="100" w:afterAutospacing="1"/>
    </w:pPr>
    <w:rPr>
      <w:rFonts w:ascii="Tahoma" w:eastAsia="Times New Roman" w:hAnsi="Tahoma" w:cs="Tahoma"/>
      <w:sz w:val="24"/>
      <w:szCs w:val="24"/>
      <w:lang w:eastAsia="en-US"/>
    </w:rPr>
  </w:style>
  <w:style w:type="character" w:styleId="Emphasis">
    <w:name w:val="Emphasis"/>
    <w:basedOn w:val="DefaultParagraphFont"/>
    <w:uiPriority w:val="20"/>
    <w:qFormat/>
    <w:rsid w:val="00171F67"/>
    <w:rPr>
      <w:i/>
      <w:iCs/>
    </w:rPr>
  </w:style>
  <w:style w:type="character" w:styleId="Strong">
    <w:name w:val="Strong"/>
    <w:basedOn w:val="DefaultParagraphFont"/>
    <w:uiPriority w:val="22"/>
    <w:qFormat/>
    <w:rsid w:val="00E30C1F"/>
    <w:rPr>
      <w:b/>
      <w:bCs/>
    </w:rPr>
  </w:style>
  <w:style w:type="character" w:customStyle="1" w:styleId="y2iqfc">
    <w:name w:val="y2iqfc"/>
    <w:basedOn w:val="DefaultParagraphFont"/>
    <w:rsid w:val="000A6B6B"/>
  </w:style>
  <w:style w:type="character" w:customStyle="1" w:styleId="Heading5Char">
    <w:name w:val="Heading 5 Char"/>
    <w:basedOn w:val="DefaultParagraphFont"/>
    <w:link w:val="Heading5"/>
    <w:uiPriority w:val="9"/>
    <w:semiHidden/>
    <w:rsid w:val="001F3F87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E66B0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E66B01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F315D"/>
    <w:pPr>
      <w:spacing w:after="100"/>
      <w:ind w:left="640"/>
    </w:pPr>
    <w:rPr>
      <w:rFonts w:cs="Angsana New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5A5C86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5C86"/>
    <w:rPr>
      <w:rFonts w:asciiTheme="majorHAnsi" w:eastAsiaTheme="majorEastAsia" w:hAnsiTheme="majorHAnsi" w:cstheme="majorBidi"/>
      <w:i/>
      <w:iCs/>
      <w:color w:val="2E74B5" w:themeColor="accent1" w:themeShade="BF"/>
      <w:sz w:val="32"/>
      <w:szCs w:val="40"/>
    </w:rPr>
  </w:style>
  <w:style w:type="paragraph" w:styleId="Revision">
    <w:name w:val="Revision"/>
    <w:hidden/>
    <w:uiPriority w:val="99"/>
    <w:semiHidden/>
    <w:rsid w:val="008C3D58"/>
    <w:pPr>
      <w:spacing w:after="0" w:line="240" w:lineRule="auto"/>
    </w:pPr>
    <w:rPr>
      <w:rFonts w:ascii="TH Niramit AS" w:hAnsi="TH Niramit AS" w:cs="Angsana New"/>
      <w:sz w:val="32"/>
      <w:szCs w:val="40"/>
    </w:rPr>
  </w:style>
  <w:style w:type="character" w:styleId="PlaceholderText">
    <w:name w:val="Placeholder Text"/>
    <w:basedOn w:val="DefaultParagraphFont"/>
    <w:uiPriority w:val="99"/>
    <w:semiHidden/>
    <w:rsid w:val="00D40E9B"/>
    <w:rPr>
      <w:color w:val="80808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86497"/>
    <w:pPr>
      <w:spacing w:before="240"/>
      <w:jc w:val="left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40"/>
    </w:rPr>
  </w:style>
  <w:style w:type="paragraph" w:styleId="Bibliography">
    <w:name w:val="Bibliography"/>
    <w:basedOn w:val="Normal"/>
    <w:next w:val="Normal"/>
    <w:uiPriority w:val="37"/>
    <w:unhideWhenUsed/>
    <w:rsid w:val="00FE08C0"/>
    <w:rPr>
      <w:rFonts w:cs="Angsana New"/>
      <w:szCs w:val="40"/>
    </w:rPr>
  </w:style>
  <w:style w:type="numbering" w:customStyle="1" w:styleId="CurrentList1">
    <w:name w:val="Current List1"/>
    <w:uiPriority w:val="99"/>
    <w:rsid w:val="00C334D0"/>
    <w:pPr>
      <w:numPr>
        <w:numId w:val="1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0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4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8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8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9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5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0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1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0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6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5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7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23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08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1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0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11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7.png"/><Relationship Id="rId21" Type="http://schemas.openxmlformats.org/officeDocument/2006/relationships/image" Target="media/image2.png"/><Relationship Id="rId42" Type="http://schemas.openxmlformats.org/officeDocument/2006/relationships/image" Target="media/image16.png"/><Relationship Id="rId63" Type="http://schemas.openxmlformats.org/officeDocument/2006/relationships/image" Target="media/image37.svg"/><Relationship Id="rId84" Type="http://schemas.openxmlformats.org/officeDocument/2006/relationships/image" Target="media/image58.png"/><Relationship Id="rId138" Type="http://schemas.openxmlformats.org/officeDocument/2006/relationships/image" Target="media/image95.png"/><Relationship Id="rId159" Type="http://schemas.openxmlformats.org/officeDocument/2006/relationships/image" Target="media/image109.png"/><Relationship Id="rId107" Type="http://schemas.openxmlformats.org/officeDocument/2006/relationships/header" Target="header21.xml"/><Relationship Id="rId11" Type="http://schemas.openxmlformats.org/officeDocument/2006/relationships/footer" Target="footer1.xml"/><Relationship Id="rId32" Type="http://schemas.openxmlformats.org/officeDocument/2006/relationships/image" Target="media/image10.png"/><Relationship Id="rId53" Type="http://schemas.openxmlformats.org/officeDocument/2006/relationships/image" Target="media/image27.jpeg"/><Relationship Id="rId74" Type="http://schemas.openxmlformats.org/officeDocument/2006/relationships/image" Target="media/image48.png"/><Relationship Id="rId128" Type="http://schemas.openxmlformats.org/officeDocument/2006/relationships/image" Target="media/image87.png"/><Relationship Id="rId149" Type="http://schemas.openxmlformats.org/officeDocument/2006/relationships/image" Target="media/image103.png"/><Relationship Id="rId5" Type="http://schemas.openxmlformats.org/officeDocument/2006/relationships/webSettings" Target="webSettings.xml"/><Relationship Id="rId95" Type="http://schemas.openxmlformats.org/officeDocument/2006/relationships/image" Target="media/image69.png"/><Relationship Id="rId160" Type="http://schemas.openxmlformats.org/officeDocument/2006/relationships/hyperlink" Target="https://iamonze.teceh/cluster%20&#3604;&#3657;&#3623;&#3618;" TargetMode="External"/><Relationship Id="rId22" Type="http://schemas.openxmlformats.org/officeDocument/2006/relationships/customXml" Target="ink/ink1.xml"/><Relationship Id="rId43" Type="http://schemas.openxmlformats.org/officeDocument/2006/relationships/image" Target="media/image17.png"/><Relationship Id="rId64" Type="http://schemas.openxmlformats.org/officeDocument/2006/relationships/image" Target="media/image38.png"/><Relationship Id="rId118" Type="http://schemas.openxmlformats.org/officeDocument/2006/relationships/image" Target="media/image78.png"/><Relationship Id="rId139" Type="http://schemas.openxmlformats.org/officeDocument/2006/relationships/image" Target="media/image96.png"/><Relationship Id="rId85" Type="http://schemas.openxmlformats.org/officeDocument/2006/relationships/image" Target="media/image59.png"/><Relationship Id="rId150" Type="http://schemas.openxmlformats.org/officeDocument/2006/relationships/hyperlink" Target="https://intern-assistant.vercel.app" TargetMode="External"/><Relationship Id="rId12" Type="http://schemas.openxmlformats.org/officeDocument/2006/relationships/footer" Target="footer2.xml"/><Relationship Id="rId33" Type="http://schemas.openxmlformats.org/officeDocument/2006/relationships/image" Target="media/image11.png"/><Relationship Id="rId108" Type="http://schemas.openxmlformats.org/officeDocument/2006/relationships/hyperlink" Target="https://github.com/slapexs/final_project" TargetMode="External"/><Relationship Id="rId129" Type="http://schemas.openxmlformats.org/officeDocument/2006/relationships/image" Target="media/image88.png"/><Relationship Id="rId54" Type="http://schemas.openxmlformats.org/officeDocument/2006/relationships/image" Target="media/image28.jpeg"/><Relationship Id="rId70" Type="http://schemas.openxmlformats.org/officeDocument/2006/relationships/image" Target="media/image44.png"/><Relationship Id="rId75" Type="http://schemas.openxmlformats.org/officeDocument/2006/relationships/image" Target="media/image49.png"/><Relationship Id="rId91" Type="http://schemas.openxmlformats.org/officeDocument/2006/relationships/image" Target="media/image65.png"/><Relationship Id="rId96" Type="http://schemas.openxmlformats.org/officeDocument/2006/relationships/image" Target="media/image70.png"/><Relationship Id="rId140" Type="http://schemas.openxmlformats.org/officeDocument/2006/relationships/image" Target="media/image97.png"/><Relationship Id="rId145" Type="http://schemas.openxmlformats.org/officeDocument/2006/relationships/header" Target="header22.xml"/><Relationship Id="rId161" Type="http://schemas.openxmlformats.org/officeDocument/2006/relationships/image" Target="media/image110.png"/><Relationship Id="rId166" Type="http://schemas.openxmlformats.org/officeDocument/2006/relationships/hyperlink" Target="https://iamonze.tech/searchcompany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3.png"/><Relationship Id="rId28" Type="http://schemas.openxmlformats.org/officeDocument/2006/relationships/image" Target="media/image6.png"/><Relationship Id="rId49" Type="http://schemas.openxmlformats.org/officeDocument/2006/relationships/image" Target="media/image23.png"/><Relationship Id="rId114" Type="http://schemas.openxmlformats.org/officeDocument/2006/relationships/image" Target="media/image75.png"/><Relationship Id="rId119" Type="http://schemas.openxmlformats.org/officeDocument/2006/relationships/image" Target="media/image79.png"/><Relationship Id="rId44" Type="http://schemas.openxmlformats.org/officeDocument/2006/relationships/image" Target="media/image18.png"/><Relationship Id="rId60" Type="http://schemas.openxmlformats.org/officeDocument/2006/relationships/image" Target="media/image34.png"/><Relationship Id="rId65" Type="http://schemas.openxmlformats.org/officeDocument/2006/relationships/image" Target="media/image39.svg"/><Relationship Id="rId81" Type="http://schemas.openxmlformats.org/officeDocument/2006/relationships/image" Target="media/image55.png"/><Relationship Id="rId86" Type="http://schemas.openxmlformats.org/officeDocument/2006/relationships/image" Target="media/image60.png"/><Relationship Id="rId130" Type="http://schemas.openxmlformats.org/officeDocument/2006/relationships/image" Target="media/image89.png"/><Relationship Id="rId135" Type="http://schemas.openxmlformats.org/officeDocument/2006/relationships/image" Target="media/image93.png"/><Relationship Id="rId151" Type="http://schemas.openxmlformats.org/officeDocument/2006/relationships/image" Target="media/image104.png"/><Relationship Id="rId156" Type="http://schemas.openxmlformats.org/officeDocument/2006/relationships/hyperlink" Target="https://iamonze.teceh/allcompanies%20&#3604;&#3657;&#3623;&#3618;" TargetMode="External"/><Relationship Id="rId13" Type="http://schemas.openxmlformats.org/officeDocument/2006/relationships/header" Target="header3.xml"/><Relationship Id="rId18" Type="http://schemas.openxmlformats.org/officeDocument/2006/relationships/header" Target="header7.xml"/><Relationship Id="rId39" Type="http://schemas.openxmlformats.org/officeDocument/2006/relationships/header" Target="header12.xml"/><Relationship Id="rId109" Type="http://schemas.openxmlformats.org/officeDocument/2006/relationships/hyperlink" Target="https://github.com/slapexs/final_project" TargetMode="External"/><Relationship Id="rId34" Type="http://schemas.openxmlformats.org/officeDocument/2006/relationships/image" Target="media/image12.png"/><Relationship Id="rId50" Type="http://schemas.openxmlformats.org/officeDocument/2006/relationships/image" Target="media/image24.png"/><Relationship Id="rId55" Type="http://schemas.openxmlformats.org/officeDocument/2006/relationships/image" Target="media/image29.jpeg"/><Relationship Id="rId76" Type="http://schemas.openxmlformats.org/officeDocument/2006/relationships/image" Target="media/image50.png"/><Relationship Id="rId97" Type="http://schemas.openxmlformats.org/officeDocument/2006/relationships/header" Target="header13.xml"/><Relationship Id="rId104" Type="http://schemas.openxmlformats.org/officeDocument/2006/relationships/header" Target="header18.xml"/><Relationship Id="rId120" Type="http://schemas.openxmlformats.org/officeDocument/2006/relationships/image" Target="media/image80.png"/><Relationship Id="rId125" Type="http://schemas.openxmlformats.org/officeDocument/2006/relationships/image" Target="media/image84.png"/><Relationship Id="rId141" Type="http://schemas.openxmlformats.org/officeDocument/2006/relationships/image" Target="media/image98.png"/><Relationship Id="rId146" Type="http://schemas.openxmlformats.org/officeDocument/2006/relationships/header" Target="header23.xml"/><Relationship Id="rId167" Type="http://schemas.openxmlformats.org/officeDocument/2006/relationships/image" Target="media/image112.jpeg"/><Relationship Id="rId7" Type="http://schemas.openxmlformats.org/officeDocument/2006/relationships/endnotes" Target="endnotes.xml"/><Relationship Id="rId71" Type="http://schemas.openxmlformats.org/officeDocument/2006/relationships/image" Target="media/image45.png"/><Relationship Id="rId92" Type="http://schemas.openxmlformats.org/officeDocument/2006/relationships/image" Target="media/image66.png"/><Relationship Id="rId162" Type="http://schemas.openxmlformats.org/officeDocument/2006/relationships/hyperlink" Target="https://iamonze.tech/search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7.png"/><Relationship Id="rId24" Type="http://schemas.openxmlformats.org/officeDocument/2006/relationships/customXml" Target="ink/ink2.xml"/><Relationship Id="rId40" Type="http://schemas.openxmlformats.org/officeDocument/2006/relationships/image" Target="media/image15.jpeg"/><Relationship Id="rId45" Type="http://schemas.openxmlformats.org/officeDocument/2006/relationships/image" Target="media/image19.png"/><Relationship Id="rId66" Type="http://schemas.openxmlformats.org/officeDocument/2006/relationships/image" Target="media/image40.png"/><Relationship Id="rId87" Type="http://schemas.openxmlformats.org/officeDocument/2006/relationships/image" Target="media/image61.png"/><Relationship Id="rId110" Type="http://schemas.openxmlformats.org/officeDocument/2006/relationships/image" Target="media/image71.png"/><Relationship Id="rId115" Type="http://schemas.openxmlformats.org/officeDocument/2006/relationships/hyperlink" Target="https://www.mongodb.com/" TargetMode="External"/><Relationship Id="rId131" Type="http://schemas.openxmlformats.org/officeDocument/2006/relationships/hyperlink" Target="https://aws.amazon.com/th/" TargetMode="External"/><Relationship Id="rId136" Type="http://schemas.openxmlformats.org/officeDocument/2006/relationships/hyperlink" Target="https://github.com/slapexs/final_project.git" TargetMode="External"/><Relationship Id="rId157" Type="http://schemas.openxmlformats.org/officeDocument/2006/relationships/image" Target="media/image108.png"/><Relationship Id="rId61" Type="http://schemas.openxmlformats.org/officeDocument/2006/relationships/image" Target="media/image35.svg"/><Relationship Id="rId82" Type="http://schemas.openxmlformats.org/officeDocument/2006/relationships/image" Target="media/image56.png"/><Relationship Id="rId152" Type="http://schemas.openxmlformats.org/officeDocument/2006/relationships/image" Target="media/image105.png"/><Relationship Id="rId19" Type="http://schemas.openxmlformats.org/officeDocument/2006/relationships/header" Target="header8.xml"/><Relationship Id="rId14" Type="http://schemas.openxmlformats.org/officeDocument/2006/relationships/footer" Target="footer3.xm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56" Type="http://schemas.openxmlformats.org/officeDocument/2006/relationships/image" Target="media/image30.jpeg"/><Relationship Id="rId77" Type="http://schemas.openxmlformats.org/officeDocument/2006/relationships/image" Target="media/image51.png"/><Relationship Id="rId100" Type="http://schemas.openxmlformats.org/officeDocument/2006/relationships/header" Target="header15.xml"/><Relationship Id="rId105" Type="http://schemas.openxmlformats.org/officeDocument/2006/relationships/header" Target="header19.xml"/><Relationship Id="rId126" Type="http://schemas.openxmlformats.org/officeDocument/2006/relationships/image" Target="media/image85.png"/><Relationship Id="rId147" Type="http://schemas.openxmlformats.org/officeDocument/2006/relationships/header" Target="header24.xml"/><Relationship Id="rId168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25.png"/><Relationship Id="rId72" Type="http://schemas.openxmlformats.org/officeDocument/2006/relationships/image" Target="media/image46.png"/><Relationship Id="rId93" Type="http://schemas.openxmlformats.org/officeDocument/2006/relationships/image" Target="media/image67.png"/><Relationship Id="rId98" Type="http://schemas.openxmlformats.org/officeDocument/2006/relationships/header" Target="header14.xml"/><Relationship Id="rId121" Type="http://schemas.openxmlformats.org/officeDocument/2006/relationships/image" Target="media/image81.png"/><Relationship Id="rId142" Type="http://schemas.openxmlformats.org/officeDocument/2006/relationships/image" Target="media/image99.png"/><Relationship Id="rId163" Type="http://schemas.openxmlformats.org/officeDocument/2006/relationships/hyperlink" Target="https://iamonze.tech/search" TargetMode="External"/><Relationship Id="rId3" Type="http://schemas.openxmlformats.org/officeDocument/2006/relationships/styles" Target="styles.xml"/><Relationship Id="rId25" Type="http://schemas.openxmlformats.org/officeDocument/2006/relationships/image" Target="media/image4.png"/><Relationship Id="rId46" Type="http://schemas.openxmlformats.org/officeDocument/2006/relationships/image" Target="media/image20.png"/><Relationship Id="rId67" Type="http://schemas.openxmlformats.org/officeDocument/2006/relationships/image" Target="media/image41.png"/><Relationship Id="rId116" Type="http://schemas.openxmlformats.org/officeDocument/2006/relationships/image" Target="media/image76.png"/><Relationship Id="rId137" Type="http://schemas.openxmlformats.org/officeDocument/2006/relationships/image" Target="media/image94.png"/><Relationship Id="rId158" Type="http://schemas.openxmlformats.org/officeDocument/2006/relationships/hyperlink" Target="https://iamonze.tech/cluster/1" TargetMode="External"/><Relationship Id="rId20" Type="http://schemas.openxmlformats.org/officeDocument/2006/relationships/header" Target="header9.xml"/><Relationship Id="rId41" Type="http://schemas.openxmlformats.org/officeDocument/2006/relationships/hyperlink" Target="https://github.com/slapexs/final_project" TargetMode="External"/><Relationship Id="rId62" Type="http://schemas.openxmlformats.org/officeDocument/2006/relationships/image" Target="media/image36.png"/><Relationship Id="rId83" Type="http://schemas.openxmlformats.org/officeDocument/2006/relationships/image" Target="media/image57.png"/><Relationship Id="rId88" Type="http://schemas.openxmlformats.org/officeDocument/2006/relationships/image" Target="media/image62.png"/><Relationship Id="rId111" Type="http://schemas.openxmlformats.org/officeDocument/2006/relationships/image" Target="media/image72.png"/><Relationship Id="rId132" Type="http://schemas.openxmlformats.org/officeDocument/2006/relationships/image" Target="media/image90.png"/><Relationship Id="rId153" Type="http://schemas.openxmlformats.org/officeDocument/2006/relationships/image" Target="media/image106.png"/><Relationship Id="rId15" Type="http://schemas.openxmlformats.org/officeDocument/2006/relationships/header" Target="header4.xml"/><Relationship Id="rId36" Type="http://schemas.openxmlformats.org/officeDocument/2006/relationships/image" Target="media/image14.png"/><Relationship Id="rId57" Type="http://schemas.openxmlformats.org/officeDocument/2006/relationships/image" Target="media/image31.jpeg"/><Relationship Id="rId106" Type="http://schemas.openxmlformats.org/officeDocument/2006/relationships/header" Target="header20.xml"/><Relationship Id="rId127" Type="http://schemas.openxmlformats.org/officeDocument/2006/relationships/image" Target="media/image86.png"/><Relationship Id="rId10" Type="http://schemas.openxmlformats.org/officeDocument/2006/relationships/header" Target="header2.xml"/><Relationship Id="rId31" Type="http://schemas.openxmlformats.org/officeDocument/2006/relationships/image" Target="media/image9.png"/><Relationship Id="rId52" Type="http://schemas.openxmlformats.org/officeDocument/2006/relationships/image" Target="media/image26.png"/><Relationship Id="rId73" Type="http://schemas.openxmlformats.org/officeDocument/2006/relationships/image" Target="media/image47.png"/><Relationship Id="rId78" Type="http://schemas.openxmlformats.org/officeDocument/2006/relationships/image" Target="media/image52.png"/><Relationship Id="rId94" Type="http://schemas.openxmlformats.org/officeDocument/2006/relationships/image" Target="media/image68.png"/><Relationship Id="rId99" Type="http://schemas.openxmlformats.org/officeDocument/2006/relationships/footer" Target="footer4.xml"/><Relationship Id="rId101" Type="http://schemas.openxmlformats.org/officeDocument/2006/relationships/footer" Target="footer5.xml"/><Relationship Id="rId122" Type="http://schemas.openxmlformats.org/officeDocument/2006/relationships/image" Target="media/image82.png"/><Relationship Id="rId143" Type="http://schemas.openxmlformats.org/officeDocument/2006/relationships/image" Target="media/image100.png"/><Relationship Id="rId148" Type="http://schemas.openxmlformats.org/officeDocument/2006/relationships/image" Target="media/image102.png"/><Relationship Id="rId164" Type="http://schemas.openxmlformats.org/officeDocument/2006/relationships/image" Target="media/image111.png"/><Relationship Id="rId16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customXml" Target="ink/ink3.xml"/><Relationship Id="rId47" Type="http://schemas.openxmlformats.org/officeDocument/2006/relationships/image" Target="media/image21.png"/><Relationship Id="rId68" Type="http://schemas.openxmlformats.org/officeDocument/2006/relationships/image" Target="media/image42.png"/><Relationship Id="rId89" Type="http://schemas.openxmlformats.org/officeDocument/2006/relationships/image" Target="media/image63.png"/><Relationship Id="rId112" Type="http://schemas.openxmlformats.org/officeDocument/2006/relationships/image" Target="media/image73.png"/><Relationship Id="rId133" Type="http://schemas.openxmlformats.org/officeDocument/2006/relationships/image" Target="media/image91.png"/><Relationship Id="rId154" Type="http://schemas.openxmlformats.org/officeDocument/2006/relationships/image" Target="media/image107.png"/><Relationship Id="rId16" Type="http://schemas.openxmlformats.org/officeDocument/2006/relationships/header" Target="header5.xml"/><Relationship Id="rId37" Type="http://schemas.openxmlformats.org/officeDocument/2006/relationships/header" Target="header10.xml"/><Relationship Id="rId58" Type="http://schemas.openxmlformats.org/officeDocument/2006/relationships/image" Target="media/image32.jpeg"/><Relationship Id="rId79" Type="http://schemas.openxmlformats.org/officeDocument/2006/relationships/image" Target="media/image53.png"/><Relationship Id="rId102" Type="http://schemas.openxmlformats.org/officeDocument/2006/relationships/header" Target="header16.xml"/><Relationship Id="rId123" Type="http://schemas.openxmlformats.org/officeDocument/2006/relationships/hyperlink" Target="https://www.mongodb.com/try/download/compass%20&#3648;&#3621;&#3639;&#3629;&#3585;" TargetMode="External"/><Relationship Id="rId144" Type="http://schemas.openxmlformats.org/officeDocument/2006/relationships/image" Target="media/image101.png"/><Relationship Id="rId90" Type="http://schemas.openxmlformats.org/officeDocument/2006/relationships/image" Target="media/image64.png"/><Relationship Id="rId165" Type="http://schemas.openxmlformats.org/officeDocument/2006/relationships/hyperlink" Target="https://iamonze.tech/search" TargetMode="External"/><Relationship Id="rId27" Type="http://schemas.openxmlformats.org/officeDocument/2006/relationships/image" Target="media/image5.png"/><Relationship Id="rId48" Type="http://schemas.openxmlformats.org/officeDocument/2006/relationships/image" Target="media/image22.png"/><Relationship Id="rId69" Type="http://schemas.openxmlformats.org/officeDocument/2006/relationships/image" Target="media/image43.png"/><Relationship Id="rId113" Type="http://schemas.openxmlformats.org/officeDocument/2006/relationships/image" Target="media/image74.png"/><Relationship Id="rId134" Type="http://schemas.openxmlformats.org/officeDocument/2006/relationships/image" Target="media/image92.png"/><Relationship Id="rId80" Type="http://schemas.openxmlformats.org/officeDocument/2006/relationships/image" Target="media/image54.png"/><Relationship Id="rId155" Type="http://schemas.openxmlformats.org/officeDocument/2006/relationships/hyperlink" Target="https://iamonze.tech/allcopanies" TargetMode="External"/><Relationship Id="rId17" Type="http://schemas.openxmlformats.org/officeDocument/2006/relationships/header" Target="header6.xml"/><Relationship Id="rId38" Type="http://schemas.openxmlformats.org/officeDocument/2006/relationships/header" Target="header11.xml"/><Relationship Id="rId59" Type="http://schemas.openxmlformats.org/officeDocument/2006/relationships/image" Target="media/image33.jpeg"/><Relationship Id="rId103" Type="http://schemas.openxmlformats.org/officeDocument/2006/relationships/header" Target="header17.xml"/><Relationship Id="rId124" Type="http://schemas.openxmlformats.org/officeDocument/2006/relationships/image" Target="media/image8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iyapoom\Desktop\9-&#3649;&#3610;&#3610;&#3615;&#3629;&#3619;_&#3617;&#3610;&#3607;&#3607;__3.dotx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5T06:34:12.793"/>
    </inkml:context>
    <inkml:brush xml:id="br0">
      <inkml:brushProperty name="width" value="0.1" units="cm"/>
      <inkml:brushProperty name="height" value="0.1" units="cm"/>
      <inkml:brushProperty name="color" value="#5B2D90"/>
    </inkml:brush>
  </inkml:definitions>
  <inkml:trace contextRef="#ctx0" brushRef="#br0">1 0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5T06:32:56.139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24575,'0'0'0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5T06:32:50.18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0 24575,'0'0'0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ซาก22</b:Tag>
    <b:SourceType>DocumentFromInternetSite</b:SourceType>
    <b:Guid>{C8E9692E-C522-264F-9FA1-1ED04C986549}</b:Guid>
    <b:Author>
      <b:Author>
        <b:NameList>
          <b:Person>
            <b:Last>ตาเยะ</b:Last>
            <b:First>ซากียะห์</b:First>
          </b:Person>
        </b:NameList>
      </b:Author>
    </b:Author>
    <b:Title>NLP คืออะไร </b:Title>
    <b:InternetSiteTitle>mindphp</b:InternetSiteTitle>
    <b:URL>https://www.mindphp.com/คู่มือ/73-คืออะไร/8859-nlp.html</b:URL>
    <b:Year>2022</b:Year>
    <b:Month>6</b:Month>
    <b:Day>28</b:Day>
    <b:RefOrder>1</b:RefOrder>
  </b:Source>
  <b:Source>
    <b:Tag>And21</b:Tag>
    <b:SourceType>DocumentFromInternetSite</b:SourceType>
    <b:Guid>{FCAB04C2-AFB0-AD4B-987C-EAFD7AF1D0DB}</b:Guid>
    <b:Title>Text Clustering with TF-IDF in Python</b:Title>
    <b:Year>2021</b:Year>
    <b:Month>11</b:Month>
    <b:Day>24</b:Day>
    <b:Author>
      <b:Author>
        <b:NameList>
          <b:Person>
            <b:Last>D'Agostino</b:Last>
            <b:First>Andrea</b:First>
          </b:Person>
        </b:NameList>
      </b:Author>
    </b:Author>
    <b:InternetSiteTitle>medium</b:InternetSiteTitle>
    <b:URL>https://medium.com/mlearning-ai/text-clustering-with-tf-idf-in-python-c94cd26a31e7</b:URL>
    <b:RefOrder>32</b:RefOrder>
  </b:Source>
  <b:Source>
    <b:Tag>API</b:Tag>
    <b:SourceType>DocumentFromInternetSite</b:SourceType>
    <b:Guid>{D78E98F6-8F1A-3247-9B17-02BCB4C27C94}</b:Guid>
    <b:Title>API คืออะไร</b:Title>
    <b:InternetSiteTitle>amazon</b:InternetSiteTitle>
    <b:URL>https://aws.amazon.com/th/what-is/api/</b:URL>
    <b:RefOrder>9</b:RefOrder>
  </b:Source>
  <b:Source>
    <b:Tag>บทค14</b:Tag>
    <b:SourceType>DocumentFromInternetSite</b:SourceType>
    <b:Guid>{5539E7D1-CA3E-6A4E-9FA4-BC7935130B13}</b:Guid>
    <b:Title>บทความ E-R Diagram คืออะไร</b:Title>
    <b:InternetSiteTitle>9experttraining</b:InternetSiteTitle>
    <b:URL>https://www.9experttraining.com/articles/บทความ-e-r-diagram-คืออะไร</b:URL>
    <b:Year>2014</b:Year>
    <b:RefOrder>33</b:RefOrder>
  </b:Source>
  <b:Source>
    <b:Tag>Use22</b:Tag>
    <b:SourceType>DocumentFromInternetSite</b:SourceType>
    <b:Guid>{C4D9FBB5-1456-2344-9FF0-2331353C78C3}</b:Guid>
    <b:InternetSiteTitle>Use Case Diagram</b:InternetSiteTitle>
    <b:URL>https://www.mindphp.com/บทความ/31-ความรู้ทั่วไป/6870-use-case-diagram.html</b:URL>
    <b:Year>2022</b:Year>
    <b:Month>3</b:Month>
    <b:Day>12</b:Day>
    <b:RefOrder>34</b:RefOrder>
  </b:Source>
  <b:Source>
    <b:Tag>การ22</b:Tag>
    <b:SourceType>DocumentFromInternetSite</b:SourceType>
    <b:Guid>{D9DD0D80-3A2E-F848-A907-398D0CDED18B}</b:Guid>
    <b:Title>การวิเคราะห์ระบบและการออกแบบ System Analysis and Design (ซิสเต็ม อนาชิส แอน ดีไซน์)</b:Title>
    <b:Year>2022</b:Year>
    <b:InternetSiteTitle>mindphp</b:InternetSiteTitle>
    <b:URL>https://www.mindphp.com/บทความ/31-ความรู้ทั่วไป/4084-system-analysis-and-design.html</b:URL>
    <b:Month>3</b:Month>
    <b:Day>30</b:Day>
    <b:RefOrder>35</b:RefOrder>
  </b:Source>
  <b:Source>
    <b:Tag>min</b:Tag>
    <b:SourceType>DocumentFromInternetSite</b:SourceType>
    <b:Guid>{35FEF346-F703-AE43-9748-AAB78D6CEF20}</b:Guid>
    <b:Author>
      <b:Author>
        <b:NameList>
          <b:Person>
            <b:Last>mindphp</b:Last>
          </b:Person>
        </b:NameList>
      </b:Author>
    </b:Author>
    <b:Title>NumPy คืออะไร</b:Title>
    <b:InternetSiteTitle>mindphp</b:InternetSiteTitle>
    <b:URL>https://www.mindphp.com/บทเรียนออนไลน์/83-python/8492-what-is-the-numpy.html</b:URL>
    <b:RefOrder>20</b:RefOrder>
  </b:Source>
  <b:Source>
    <b:Tag>ทำค21</b:Tag>
    <b:SourceType>DocumentFromInternetSite</b:SourceType>
    <b:Guid>{3D538A71-10A0-7C47-AA5C-D63330DA6418}</b:Guid>
    <b:Title>ทำความรู้จักกับ Node.js</b:Title>
    <b:InternetSiteTitle>marcuscode</b:InternetSiteTitle>
    <b:URL>http://marcuscode.com/tutorials/nodejs/introducing-nodejs</b:URL>
    <b:Year>2021</b:Year>
    <b:Month>3</b:Month>
    <b:Day>1</b:Day>
    <b:RefOrder>14</b:RefOrder>
  </b:Source>
  <b:Source>
    <b:Tag>CSS16</b:Tag>
    <b:SourceType>DocumentFromInternetSite</b:SourceType>
    <b:Guid>{D212D904-AAE3-6745-9824-F8AC55B2EB5C}</b:Guid>
    <b:Title>CSS คืออะไร ? มีประโยชน์อย่างไรบ้าง</b:Title>
    <b:InternetSiteTitle>wynnsoft</b:InternetSiteTitle>
    <b:URL>https://www.wynnsoft-solution.net/th/article/view/80/</b:URL>
    <b:Year>2016</b:Year>
    <b:Month>3</b:Month>
    <b:Day>16</b:Day>
    <b:RefOrder>36</b:RefOrder>
  </b:Source>
  <b:Source>
    <b:Tag>Clo21</b:Tag>
    <b:SourceType>DocumentFromInternetSite</b:SourceType>
    <b:Guid>{7D70E902-11F6-DF43-A47A-D968089D163A}</b:Guid>
    <b:Title>Cloudflare คืออะไร จะเข้ามาช่วยองค์กรของคุณได้อย่างไร?</b:Title>
    <b:InternetSiteTitle>nipa</b:InternetSiteTitle>
    <b:URL>https://web.nipa.cloud/how-cloudflare-protect-your-corporate</b:URL>
    <b:Year>2021</b:Year>
    <b:Month>12</b:Month>
    <b:Day>7</b:Day>
    <b:RefOrder>10</b:RefOrder>
  </b:Source>
  <b:Source>
    <b:Tag>War21</b:Tag>
    <b:SourceType>JournalArticle</b:SourceType>
    <b:Guid>{42875C21-55F8-9644-9E55-8E8F0D91CA49}</b:Guid>
    <b:Author>
      <b:Author>
        <b:NameList>
          <b:Person>
            <b:Last>Warakorn Pradiskul</b:Last>
            <b:First>Paralee</b:First>
            <b:Middle>Maneerat, Nivet Chirawichitchai</b:Middle>
          </b:Person>
        </b:NameList>
      </b:Author>
    </b:Author>
    <b:JournalName>Recommender System Using Collaborative Filtering A Case Study of Toyota Buzz Company Limited</b:JournalName>
    <b:Year>2021</b:Year>
    <b:Pages>11-21</b:Pages>
    <b:RefOrder>31</b:RefOrder>
  </b:Source>
  <b:Source>
    <b:Tag>Tho19</b:Tag>
    <b:SourceType>JournalArticle</b:SourceType>
    <b:Guid>{A9A068F0-F7A2-544D-9DAD-4403A99D05A1}</b:Guid>
    <b:Author>
      <b:Author>
        <b:NameList>
          <b:Person>
            <b:Last>Thongchai Klayklueng</b:Last>
            <b:First>Wutthichai</b:First>
            <b:Middle>Sa-nga-ngam, Kittiwong Suthamno, Phangphong Aphicatkul</b:Middle>
          </b:Person>
        </b:NameList>
      </b:Author>
    </b:Author>
    <b:JournalName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Load Clustering Technique Application to PV Solar Rooftop Installation Planning for Improving Energy Effi  c</b:JournalName>
    <b:Year>2019</b:Year>
    <b:Pages>134-148</b:Pages>
    <b:RefOrder>30</b:RefOrder>
  </b:Source>
  <b:Source>
    <b:Tag>ปาร19</b:Tag>
    <b:SourceType>JournalArticle</b:SourceType>
    <b:Guid>{2A038DED-A842-9D41-8DDE-A0B6EEC9EA03}</b:Guid>
    <b:Author>
      <b:Author>
        <b:NameList>
          <b:Person>
            <b:Last>ปารณีย์ พึ่งวิชา</b:Last>
            <b:First>อานนท์</b:First>
            <b:Middle>ทับเที่ยง, ธัญญา สัตยาอภิธาน</b:Middle>
          </b:Person>
        </b:NameList>
      </b:Author>
    </b:Author>
    <b:JournalName>ศึกษาการแบ่งกลุ่มพฤติกรรมของผู้บริโภคที่ซื้อเครื่องประดับผ่านเครือข่ายสังคมออนไลน์ Clustering of Jewellery Purchasing Behaviour through Social Network</b:JournalName>
    <b:Year>2019</b:Year>
    <b:Pages>213-224</b:Pages>
    <b:RefOrder>29</b:RefOrder>
  </b:Source>
  <b:Source>
    <b:Tag>จัก21</b:Tag>
    <b:SourceType>JournalArticle</b:SourceType>
    <b:Guid>{0A27FB7B-2E8A-9446-893F-80787D52027B}</b:Guid>
    <b:Author>
      <b:Author>
        <b:NameList>
          <b:Person>
            <b:Last>จักรินทร์ สันติรัตนภักดี</b:Last>
            <b:First>ศุภกฤษฏิ์</b:First>
            <b:Middle>นิวัฒนากูล</b:Middle>
          </b:Person>
        </b:NameList>
      </b:Author>
    </b:Author>
    <b:JournalName>การออกแบบและพัฒนากระบวนการจำแนกข้อร้องเรียนรถโดยสารสาธารณะเพื่อติดแท็กปัญหาการให้บริการ</b:JournalName>
    <b:Year>2021</b:Year>
    <b:Pages>77-90</b:Pages>
    <b:RefOrder>27</b:RefOrder>
  </b:Source>
  <b:Source>
    <b:Tag>วิเ13</b:Tag>
    <b:SourceType>JournalArticle</b:SourceType>
    <b:Guid>{B3C08D8D-068D-7D47-AE8B-40B6F7F657EE}</b:Guid>
    <b:Year>2013</b:Year>
    <b:Author>
      <b:Author>
        <b:NameList>
          <b:Person>
            <b:Last>วุฒิชัย</b:Last>
            <b:First>วิเชียรไชย</b:First>
          </b:Person>
        </b:NameList>
      </b:Author>
    </b:Author>
    <b:JournalName>การเปรียบเทียบวิธีการแบ่งแยกคําภาษาไทยด้วยโครงสร้างการเขียนกับโครงสร้างพยางค์ The Comparison of Thai Word Segmentation with Thai Writing Structures and Syllable Structures</b:JournalName>
    <b:Pages>504-509</b:Pages>
    <b:RefOrder>28</b:RefOrder>
  </b:Source>
  <b:Source>
    <b:Tag>เจย21</b:Tag>
    <b:SourceType>DocumentFromInternetSite</b:SourceType>
    <b:Guid>{0FB7CB9B-2D65-A349-84E3-E7B7AAF9CDAD}</b:Guid>
    <b:Author>
      <b:Author>
        <b:NameList>
          <b:Person>
            <b:Last>เจย์</b:Last>
          </b:Person>
        </b:NameList>
      </b:Author>
    </b:Author>
    <b:Title>A Beginner's Guide to Scikit-learn </b:Title>
    <b:InternetSiteTitle>hashdork</b:InternetSiteTitle>
    <b:URL>https://hashdork.com/th/scikit-learn/</b:URL>
    <b:Year>2021</b:Year>
    <b:Month>11</b:Month>
    <b:Day>23</b:Day>
    <b:RefOrder>25</b:RefOrder>
  </b:Source>
  <b:Source>
    <b:Tag>min22</b:Tag>
    <b:SourceType>DocumentFromInternetSite</b:SourceType>
    <b:Guid>{567D1008-00C3-CB41-BE6C-1568857EDD1C}</b:Guid>
    <b:Author>
      <b:Author>
        <b:NameList>
          <b:Person>
            <b:Last>mindphp</b:Last>
          </b:Person>
        </b:NameList>
      </b:Author>
    </b:Author>
    <b:Title>การใช้งานต่างๆใน PyThaiNLP</b:Title>
    <b:InternetSiteTitle>mindphp</b:InternetSiteTitle>
    <b:URL>https://www.mindphp.com/บทความ/it-news/8778-การใช้งานต่างๆใน-pythainlp.html</b:URL>
    <b:Year>2022</b:Year>
    <b:Month>6</b:Month>
    <b:Day>23</b:Day>
    <b:RefOrder>23</b:RefOrder>
  </b:Source>
  <b:Source>
    <b:Tag>JUN19</b:Tag>
    <b:SourceType>DocumentFromInternetSite</b:SourceType>
    <b:Guid>{6DA3A28F-1B51-8B43-9EE2-227C2841586B}</b:Guid>
    <b:Title>พื้นฐาน Python และ Numpy สำหรับ Deep Learning</b:Title>
    <b:InternetSiteTitle>kaggle</b:InternetSiteTitle>
    <b:URL>https://www.kaggle.com/code/ratthachat/python-numpy-deep-learning#Numpy</b:URL>
    <b:Year>2019</b:Year>
    <b:Author>
      <b:Author>
        <b:NameList>
          <b:Person>
            <b:Last>JUNG</b:Last>
          </b:Person>
        </b:NameList>
      </b:Author>
    </b:Author>
    <b:RefOrder>21</b:RefOrder>
  </b:Source>
  <b:Source>
    <b:Tag>fre21</b:Tag>
    <b:SourceType>DocumentFromInternetSite</b:SourceType>
    <b:Guid>{6775154B-6D06-2C42-895A-C65E794FD3CC}</b:Guid>
    <b:Author>
      <b:Author>
        <b:NameList>
          <b:Person>
            <b:Last>frevation</b:Last>
          </b:Person>
        </b:NameList>
      </b:Author>
    </b:Author>
    <b:Title>Next js</b:Title>
    <b:InternetSiteTitle>frevation</b:InternetSiteTitle>
    <b:URL>https://www.frevation.com/blog/web-development/next-js/</b:URL>
    <b:Year>2021</b:Year>
    <b:Month>10</b:Month>
    <b:Day>8</b:Day>
    <b:RefOrder>19</b:RefOrder>
  </b:Source>
  <b:Source>
    <b:Tag>Clo22</b:Tag>
    <b:SourceType>DocumentFromInternetSite</b:SourceType>
    <b:Guid>{E483F20D-09EF-424A-87B5-491B86CB951D}</b:Guid>
    <b:Author>
      <b:Author>
        <b:NameList>
          <b:Person>
            <b:Last>CloudHM</b:Last>
          </b:Person>
        </b:NameList>
      </b:Author>
    </b:Author>
    <b:Title>บริการของ AWS มีจุดเด่นและนำไปใช้ประโยชน์ในด้านใดได้บ้าง</b:Title>
    <b:InternetSiteTitle>cloudhm</b:InternetSiteTitle>
    <b:URL>https://blog.cloudhm.co.th/what-is-and-what-business-need-aws/</b:URL>
    <b:Year>2022</b:Year>
    <b:Month>7</b:Month>
    <b:Day>6</b:Day>
    <b:RefOrder>8</b:RefOrder>
  </b:Source>
  <b:Source>
    <b:Tag>Cha19</b:Tag>
    <b:SourceType>DocumentFromInternetSite</b:SourceType>
    <b:Guid>{5A2FEE7D-4D6C-BC40-8C62-9B7482E895BD}</b:Guid>
    <b:Author>
      <b:Author>
        <b:NameList>
          <b:Person>
            <b:Last>Chakrit</b:Last>
          </b:Person>
        </b:NameList>
      </b:Author>
    </b:Author>
    <b:Title>similarity-ความเหมือนที่แตกต่าง</b:Title>
    <b:InternetSiteTitle>softnix</b:InternetSiteTitle>
    <b:URL>https://www.softnix.co.th/2019/05/29/similarity-ความเหมือนที่แตกต่าง/</b:URL>
    <b:Year>2019</b:Year>
    <b:Month>5</b:Month>
    <b:Day>29</b:Day>
    <b:RefOrder>37</b:RefOrder>
  </b:Source>
  <b:Source>
    <b:Tag>DIG22</b:Tag>
    <b:SourceType>DocumentFromInternetSite</b:SourceType>
    <b:Guid>{0E3DBD58-3833-3949-A00D-BD31CE5483D6}</b:Guid>
    <b:Author>
      <b:Author>
        <b:NameList>
          <b:Person>
            <b:Last>DIGI</b:Last>
          </b:Person>
        </b:NameList>
      </b:Author>
    </b:Author>
    <b:Title>รู้จัก Clustering Model คืออะไร</b:Title>
    <b:InternetSiteTitle>digi</b:InternetSiteTitle>
    <b:URL>https://digi.data.go.th/blog/what-is-clustering-model-and-example/</b:URL>
    <b:Year>2022</b:Year>
    <b:Month>11</b:Month>
    <b:Day>17</b:Day>
    <b:RefOrder>38</b:RefOrder>
  </b:Source>
  <b:Source>
    <b:Tag>Cha18</b:Tag>
    <b:SourceType>DocumentFromInternetSite</b:SourceType>
    <b:Guid>{D8FF76C4-8127-2F49-BDF3-008F014BAA9A}</b:Guid>
    <b:Author>
      <b:Author>
        <b:NameList>
          <b:Person>
            <b:Last>Chakrit</b:Last>
          </b:Person>
        </b:NameList>
      </b:Author>
    </b:Author>
    <b:Title>ว่าด้วย-k-means-และการประยุกตร</b:Title>
    <b:InternetSiteTitle>softnix</b:InternetSiteTitle>
    <b:URL>https://www.softnix.co.th/2018/09/06/ว่าด้วย-k-means-และการประยุกตร/</b:URL>
    <b:Year>2018</b:Year>
    <b:Month>9</b:Month>
    <b:Day>6</b:Day>
    <b:RefOrder>5</b:RefOrder>
  </b:Source>
  <b:Source>
    <b:Tag>CHA19</b:Tag>
    <b:SourceType>DocumentFromInternetSite</b:SourceType>
    <b:Guid>{FDD10CA3-D455-7144-A0AA-D41A3F98AAEE}</b:Guid>
    <b:Author>
      <b:Author>
        <b:NameList>
          <b:Person>
            <b:Last>CHAKRIT</b:Last>
          </b:Person>
        </b:NameList>
      </b:Author>
    </b:Author>
    <b:Title>TF-IDF ทำงานยังไง</b:Title>
    <b:InternetSiteTitle>softnix</b:InternetSiteTitle>
    <b:URL>https://www.softnix.co.th/2019/05/28/tf-idf-ทำงานยังไง/</b:URL>
    <b:Year>2019</b:Year>
    <b:Month>5</b:Month>
    <b:Day>28</b:Day>
    <b:RefOrder>3</b:RefOrder>
  </b:Source>
  <b:Source>
    <b:Tag>Pau21</b:Tag>
    <b:SourceType>DocumentFromInternetSite</b:SourceType>
    <b:Guid>{722B354D-B292-9249-893B-A86CF69A919B}</b:Guid>
    <b:Author>
      <b:Author>
        <b:NameList>
          <b:Person>
            <b:Last>Paul</b:Last>
          </b:Person>
        </b:NameList>
      </b:Author>
    </b:Author>
    <b:Title>K-Means Clustering with Elbow Method</b:Title>
    <b:InternetSiteTitle>medium</b:InternetSiteTitle>
    <b:URL>https://medium.com/kbtg-life/k-means-clustering-with-elbow-method-8d02b35aaa2e</b:URL>
    <b:Year>2021</b:Year>
    <b:Month>3</b:Month>
    <b:Day>4</b:Day>
    <b:RefOrder>6</b:RefOrder>
  </b:Source>
  <b:Source>
    <b:Tag>Run18</b:Tag>
    <b:SourceType>DocumentFromInternetSite</b:SourceType>
    <b:Guid>{B8082AF1-0DDD-B24A-873B-0A79AA90A123}</b:Guid>
    <b:Author>
      <b:Author>
        <b:NameList>
          <b:Person>
            <b:Last>Rungnapha</b:Last>
            <b:First>Kongkate</b:First>
          </b:Person>
        </b:NameList>
      </b:Author>
    </b:Author>
    <b:Title>Sequence Diagram แผนผังการทำงานแบบลำดับปฏิสัมพันธ์</b:Title>
    <b:InternetSiteTitle>glurgeek</b:InternetSiteTitle>
    <b:URL>https://www.glurgeek.com/education/sequence-diagram/</b:URL>
    <b:Year>2018</b:Year>
    <b:Month>1</b:Month>
    <b:Day>31</b:Day>
    <b:RefOrder>39</b:RefOrder>
  </b:Source>
  <b:Source>
    <b:Tag>Sur20</b:Tag>
    <b:SourceType>DocumentFromInternetSite</b:SourceType>
    <b:Guid>{64296352-6A70-BB41-AC83-E94C1BAB4562}</b:Guid>
    <b:Author>
      <b:Author>
        <b:NameList>
          <b:Person>
            <b:Last>Surapong</b:Last>
            <b:First>Kanoktipsatharporn</b:First>
          </b:Person>
        </b:NameList>
      </b:Author>
    </b:Author>
    <b:Title>PyThaiNLP คืออะไร Tutorial สอนใช้งาน PyThaiNLP Library NLP ภาษาไทย สำหรับ Python เบื้องต้น – PyThaiNLP ep.1</b:Title>
    <b:InternetSiteTitle>bualabs</b:InternetSiteTitle>
    <b:URL>https://www.bualabs.com/archives/3234/what-is-pythainlp-tutorial-teach-basic-how-to-use-pythainlp-library-nlp-in-python-pythainlp-ep-1/</b:URL>
    <b:Year>2020</b:Year>
    <b:Month>1</b:Month>
    <b:Day>7</b:Day>
    <b:RefOrder>24</b:RefOrder>
  </b:Source>
  <b:Source>
    <b:Tag>Pan21</b:Tag>
    <b:SourceType>DocumentFromInternetSite</b:SourceType>
    <b:Guid>{D46DCE69-BD5F-9C4A-9857-E36567334BCD}</b:Guid>
    <b:Author>
      <b:Author>
        <b:NameList>
          <b:Person>
            <b:Last>Panchart</b:Last>
            <b:First>Mitrakul</b:First>
          </b:Person>
        </b:NameList>
      </b:Author>
    </b:Author>
    <b:Title>DATA รู้จัก pandas – Library อันดับ 1 สำหรับการทำ Data Analysis</b:Title>
    <b:InternetSiteTitle>skooldio</b:InternetSiteTitle>
    <b:URL>https://blog.skooldio.com/what-is-pandas/</b:URL>
    <b:Year>2021</b:Year>
    <b:Month>11</b:Month>
    <b:Day>30</b:Day>
    <b:RefOrder>22</b:RefOrder>
  </b:Source>
  <b:Source>
    <b:Tag>Pal17</b:Tag>
    <b:SourceType>DocumentFromInternetSite</b:SourceType>
    <b:Guid>{FC1D7A9D-7F0F-DE46-B114-202738A4AE33}</b:Guid>
    <b:Author>
      <b:Author>
        <b:NameList>
          <b:Person>
            <b:Last>Pallop</b:Last>
            <b:First>Chaoputhipuchong</b:First>
          </b:Person>
        </b:NameList>
      </b:Author>
    </b:Author>
    <b:Title>Next.js คืออะไร?</b:Title>
    <b:InternetSiteTitle>medium</b:InternetSiteTitle>
    <b:URL>https://medium.com/hamcompe/next-js-คืออะไร-8fbb36e68b0</b:URL>
    <b:Year>2017</b:Year>
    <b:Month>8</b:Month>
    <b:Day>9</b:Day>
    <b:RefOrder>18</b:RefOrder>
  </b:Source>
  <b:Source>
    <b:Tag>VIS22</b:Tag>
    <b:SourceType>DocumentFromInternetSite</b:SourceType>
    <b:Guid>{D481C3F4-454F-8440-BBBB-6A3D9708C1A4}</b:Guid>
    <b:Author>
      <b:Author>
        <b:NameList>
          <b:Person>
            <b:Last>PLC</b:Last>
            <b:First>VISRUT</b:First>
            <b:Middle>MANUNPON VICE PRESIDENT BUSINESS DEVELOPMENT PROEN CORP</b:Middle>
          </b:Person>
        </b:NameList>
      </b:Author>
    </b:Author>
    <b:Title> เข้าถึงและจัดการข้อมูลได้ง่ายๆ ด้วย MongoDB</b:Title>
    <b:InternetSiteTitle>proen</b:InternetSiteTitle>
    <b:URL>https://www.proen.cloud/en/blogs/mongodb/</b:URL>
    <b:Year>2022</b:Year>
    <b:Month>2</b:Month>
    <b:Day>2</b:Day>
    <b:RefOrder>17</b:RefOrder>
  </b:Source>
  <b:Source>
    <b:Tag>Cha15</b:Tag>
    <b:SourceType>DocumentFromInternetSite</b:SourceType>
    <b:Guid>{B8CAF62A-18C7-B14B-B321-DE6B4CEC684D}</b:Guid>
    <b:Author>
      <b:Author>
        <b:NameList>
          <b:Person>
            <b:Last>Chai</b:Last>
            <b:First>Phonbopit</b:First>
          </b:Person>
        </b:NameList>
      </b:Author>
    </b:Author>
    <b:Title>MongoDB คืออะไร? + สอนวิธีใช้งานเบื้องต้น</b:Title>
    <b:InternetSiteTitle>devahoy</b:InternetSiteTitle>
    <b:URL>https://devahoy.com/blog/2015/08/getting-started-with-mongodb</b:URL>
    <b:Year>2015</b:Year>
    <b:Month>8</b:Month>
    <b:Day>16</b:Day>
    <b:RefOrder>16</b:RefOrder>
  </b:Source>
  <b:Source>
    <b:Tag>Nat21</b:Tag>
    <b:SourceType>DocumentFromInternetSite</b:SourceType>
    <b:Guid>{906680AF-E8C3-5743-B5B9-ABDBCEB3C07F}</b:Guid>
    <b:Author>
      <b:Author>
        <b:NameList>
          <b:Person>
            <b:Last>Natakorn</b:Last>
            <b:First>Chanpetch</b:First>
          </b:Person>
        </b:NameList>
      </b:Author>
    </b:Author>
    <b:Title>FastAPI คืออะไร และการใช้งานเบื้องต้น</b:Title>
    <b:InternetSiteTitle>medium</b:InternetSiteTitle>
    <b:URL>https://natakornch.medium.com/fastapi-คืออะไร-และการใช้งานเบื้องต้น-4f2d0fd91bcd</b:URL>
    <b:Year>2021</b:Year>
    <b:Month>6</b:Month>
    <b:Day>3</b:Day>
    <b:RefOrder>12</b:RefOrder>
  </b:Source>
  <b:Source>
    <b:Tag>TAe17</b:Tag>
    <b:SourceType>DocumentFromInternetSite</b:SourceType>
    <b:Guid>{B32D72A2-4E9B-9B4D-B76B-4B16042DA75B}</b:Guid>
    <b:Author>
      <b:Author>
        <b:NameList>
          <b:Person>
            <b:Last>TAeng Trirong</b:Last>
            <b:First>Pholphimai</b:First>
          </b:Person>
        </b:NameList>
      </b:Author>
    </b:Author>
    <b:Title>Cross-Origin Resource Sharing (CORS) เป็นสิ่งที่ Web Developer ต้องควรรู้</b:Title>
    <b:InternetSiteTitle>medium</b:InternetSiteTitle>
    <b:URL>https://medium.com/nellika/cors-เป็นสิ่งที่-web-developer-ต้องควรรู้-c906b1b47958</b:URL>
    <b:Year>2017</b:Year>
    <b:Month>12</b:Month>
    <b:Day>25</b:Day>
    <b:RefOrder>11</b:RefOrder>
  </b:Source>
  <b:Source>
    <b:Tag>Sup20</b:Tag>
    <b:SourceType>DocumentFromInternetSite</b:SourceType>
    <b:Guid>{3E4C2B35-C202-8A47-A09B-9C9C14C54773}</b:Guid>
    <b:Author>
      <b:Author>
        <b:NameList>
          <b:Person>
            <b:Last>Supalerk</b:Last>
            <b:First>Pisitsupakarn</b:First>
          </b:Person>
        </b:NameList>
      </b:Author>
    </b:Author>
    <b:Title>เมื่อสาย DATA อยากจะกิน Pizza (โดยใช้ Jaccard Similarity และ Cosine Similarity)</b:Title>
    <b:InternetSiteTitle>medium</b:InternetSiteTitle>
    <b:URL>https://medium.com/data-cafe-thailand/เมื่อสาย-data-อยากจะกิน-pizza-โดยใช้-jaccard-similarity-และ-cosine-similarity-f921fa4ab043</b:URL>
    <b:Year>2020</b:Year>
    <b:Month>3</b:Month>
    <b:Day>17</b:Day>
    <b:RefOrder>7</b:RefOrder>
  </b:Source>
  <b:Source>
    <b:Tag>Wee17</b:Tag>
    <b:SourceType>DocumentFromInternetSite</b:SourceType>
    <b:Guid>{16FFECC7-EE64-4442-9ED2-B2F5D42FF9BC}</b:Guid>
    <b:Author>
      <b:Author>
        <b:NameList>
          <b:Person>
            <b:Last>Weerasak</b:Last>
            <b:First>Thachai</b:First>
          </b:Person>
        </b:NameList>
      </b:Author>
    </b:Author>
    <b:Title>การหาจำนวน k ที่เหมาะสมที่สุดด้วยวิธี Elbow Method</b:Title>
    <b:InternetSiteTitle>medium</b:InternetSiteTitle>
    <b:URL>https://medium.com/espressofx-notebook/การหาจำนวน-k-ที่เหมาะสมที่สุดด้วยวิธี-elbow-method-79b9a75f934</b:URL>
    <b:Year>2017</b:Year>
    <b:Month>3</b:Month>
    <b:Day>8</b:Day>
    <b:RefOrder>40</b:RefOrder>
  </b:Source>
  <b:Source>
    <b:Tag>Pat20</b:Tag>
    <b:SourceType>DocumentFromInternetSite</b:SourceType>
    <b:Guid>{E606DF5F-0E1E-8B4F-BF09-A58A56F73A0B}</b:Guid>
    <b:Author>
      <b:Author>
        <b:NameList>
          <b:Person>
            <b:Last>Patipan</b:Last>
            <b:First>Prasertsom</b:First>
          </b:Person>
        </b:NameList>
      </b:Author>
    </b:Author>
    <b:Title>สกัดใจความสำคัญของข้อความด้วยเทคนิคการประมวลผลทางภาษาเบื้องต้น: TF-IDF, Part 1</b:Title>
    <b:InternetSiteTitle>bigdata</b:InternetSiteTitle>
    <b:URL>https://bigdata.go.th/big-data-101/tf-idf-1/</b:URL>
    <b:Year>2020</b:Year>
    <b:Month>10</b:Month>
    <b:Day>1</b:Day>
    <b:RefOrder>4</b:RefOrder>
  </b:Source>
  <b:Source>
    <b:Tag>MrP19</b:Tag>
    <b:SourceType>DocumentFromInternetSite</b:SourceType>
    <b:Guid>{BA335707-6D42-8844-B5D0-ED5E224B73DE}</b:Guid>
    <b:Author>
      <b:Author>
        <b:NameList>
          <b:Person>
            <b:Last>L</b:Last>
            <b:First>Mr.P</b:First>
          </b:Person>
        </b:NameList>
      </b:Author>
    </b:Author>
    <b:Title>NLP(Natural Language Processing) ศาสตร์(ไม่)ใหม่ ศาสตร์แห่งเจได: แยกประเภทอีเมลล์ด้วยพลังฟอร์ซ</b:Title>
    <b:InternetSiteTitle>medium</b:InternetSiteTitle>
    <b:URL>https://medium.com/mmp-li/nlp-natural-language-processing-ศาสตร์-ไม่-ใหม่-ศาสตร์แห่งเจได-แยกประเภทอีเมลล์ด้วยพลังฟอร์ซ-66b8bdff2e42</b:URL>
    <b:Year>2019</b:Year>
    <b:Month>2</b:Month>
    <b:Day>1</b:Day>
    <b:RefOrder>2</b:RefOrder>
  </b:Source>
  <b:Source>
    <b:Tag>cod20</b:Tag>
    <b:SourceType>DocumentFromInternetSite</b:SourceType>
    <b:Guid>{2C21A801-5380-AD4A-A443-D1EA7FFC05CA}</b:Guid>
    <b:Author>
      <b:Author>
        <b:NameList>
          <b:Person>
            <b:Last>codebee</b:Last>
          </b:Person>
        </b:NameList>
      </b:Author>
    </b:Author>
    <b:Title>Git คืออะไร การใช้งาน Git ฉบับผู้เริ่มต้น</b:Title>
    <b:InternetSiteTitle>codebee</b:InternetSiteTitle>
    <b:URL>https://www.codebee.co.th/labs/git-คืออะไร-การใช้งาน-git/</b:URL>
    <b:Year>2020</b:Year>
    <b:Month>10</b:Month>
    <b:Day>15</b:Day>
    <b:RefOrder>13</b:RefOrder>
  </b:Source>
  <b:Source>
    <b:Tag>หัด</b:Tag>
    <b:SourceType>DocumentFromInternetSite</b:SourceType>
    <b:Guid>{F04DA3BA-B387-4D42-B34F-9B985B5AC7D4}</b:Guid>
    <b:Title>หัด Python สำหรับคนเป็น Excel : ตอนที่ 8 – การสร้างกราฟด้วย Matplotlib</b:Title>
    <b:InternetSiteTitle>thepexcel</b:InternetSiteTitle>
    <b:URL>https://www.thepexcel.com/python-08-matplotlib/</b:URL>
    <b:RefOrder>15</b:RefOrder>
  </b:Source>
  <b:Source>
    <b:Tag>Tra21</b:Tag>
    <b:SourceType>DocumentFromInternetSite</b:SourceType>
    <b:Guid>{067D0BD8-8E86-A243-A573-FA02981D8B8E}</b:Guid>
    <b:Author>
      <b:Author>
        <b:NameList>
          <b:Person>
            <b:Last>Huangsri</b:Last>
            <b:First>Traitanit</b:First>
          </b:Person>
        </b:NameList>
      </b:Author>
    </b:Author>
    <b:Title>มาสร้าง LIFF App ด้วย Next.js และทำ Automated Deployment ลง Vercel Cloud กัน</b:Title>
    <b:InternetSiteTitle>medium</b:InternetSiteTitle>
    <b:URL>https://medium.com/linedevth/มาสร้าง-liff-app-ด้วย-next-js-และทำ-automated-deployment-ลง-vercel-cloud-กัน-dedc9ec8501c</b:URL>
    <b:Year>2021</b:Year>
    <b:Month>3</b:Month>
    <b:Day>22</b:Day>
    <b:RefOrder>26</b:RefOrder>
  </b:Source>
</b:Sources>
</file>

<file path=customXml/itemProps1.xml><?xml version="1.0" encoding="utf-8"?>
<ds:datastoreItem xmlns:ds="http://schemas.openxmlformats.org/officeDocument/2006/customXml" ds:itemID="{3734F457-EE98-B54B-9156-335B57F3E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C:\Users\Piyapoom\Desktop\9-แบบฟอร_มบทท__3.dotx</Template>
  <TotalTime>620</TotalTime>
  <Pages>98</Pages>
  <Words>15875</Words>
  <Characters>90493</Characters>
  <Application>Microsoft Office Word</Application>
  <DocSecurity>0</DocSecurity>
  <Lines>754</Lines>
  <Paragraphs>212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106156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Piyapoom</dc:creator>
  <cp:lastModifiedBy>Tinngrit Singkaew</cp:lastModifiedBy>
  <cp:revision>243</cp:revision>
  <cp:lastPrinted>2023-02-26T15:07:00Z</cp:lastPrinted>
  <dcterms:created xsi:type="dcterms:W3CDTF">2023-02-26T15:07:00Z</dcterms:created>
  <dcterms:modified xsi:type="dcterms:W3CDTF">2023-03-15T09:12:00Z</dcterms:modified>
</cp:coreProperties>
</file>