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.xml" ContentType="application/vnd.openxmlformats-officedocument.wordprocessingml.footer+xml"/>
  <Override PartName="/word/header14.xml" ContentType="application/vnd.openxmlformats-officedocument.wordprocessingml.header+xml"/>
  <Override PartName="/word/footer2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025889">
      <w:pPr>
        <w:pStyle w:val="Subtitle"/>
        <w:spacing w:line="276" w:lineRule="auto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3F448283">
            <wp:simplePos x="0" y="0"/>
            <wp:positionH relativeFrom="column">
              <wp:posOffset>2237740</wp:posOffset>
            </wp:positionH>
            <wp:positionV relativeFrom="paragraph">
              <wp:posOffset>0</wp:posOffset>
            </wp:positionV>
            <wp:extent cx="900000" cy="1440000"/>
            <wp:effectExtent l="0" t="0" r="1905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94971" w14:textId="77777777" w:rsidR="00871C6C" w:rsidRPr="00242171" w:rsidRDefault="00871C6C" w:rsidP="00025889">
      <w:pPr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45D74020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6DC3F160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B4191E6" w14:textId="1DD24B04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668CA2F" w14:textId="4D213C46" w:rsidR="00185050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0F12230C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6C95A63" w14:textId="310AD150" w:rsidR="00F71C6A" w:rsidRDefault="00F71C6A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b/>
          <w:bCs/>
          <w:sz w:val="40"/>
          <w:szCs w:val="40"/>
          <w:cs/>
        </w:rPr>
        <w:t>เคมีน</w:t>
      </w:r>
      <w:r w:rsidRPr="00F71C6A">
        <w:rPr>
          <w:b/>
          <w:bCs/>
          <w:sz w:val="40"/>
          <w:szCs w:val="40"/>
          <w:cs/>
        </w:rPr>
        <w:t xml:space="preserve"> (</w:t>
      </w:r>
      <w:r w:rsidRPr="00F71C6A">
        <w:rPr>
          <w:b/>
          <w:bCs/>
          <w:sz w:val="40"/>
          <w:szCs w:val="40"/>
        </w:rPr>
        <w:t>K-Means)</w:t>
      </w:r>
    </w:p>
    <w:p w14:paraId="09FD925D" w14:textId="107D046B" w:rsidR="00871C6C" w:rsidRDefault="00025889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</w:rPr>
        <w:t>COMPUTER INTERNSHIP RECOMMENDATION SYSTEM WITH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Pr="00F71C6A">
        <w:rPr>
          <w:b/>
          <w:bCs/>
          <w:sz w:val="40"/>
          <w:szCs w:val="40"/>
        </w:rPr>
        <w:t>K-MEANS CLUSTERING</w:t>
      </w:r>
    </w:p>
    <w:p w14:paraId="17FFF109" w14:textId="77777777" w:rsidR="0033107D" w:rsidRPr="0033107D" w:rsidRDefault="0033107D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40"/>
          <w:szCs w:val="40"/>
        </w:rPr>
      </w:pPr>
    </w:p>
    <w:p w14:paraId="0EA9FD59" w14:textId="77777777" w:rsidR="00185050" w:rsidRPr="00F90F30" w:rsidRDefault="0018505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lang w:val="en"/>
        </w:rPr>
      </w:pPr>
    </w:p>
    <w:p w14:paraId="65BA73C6" w14:textId="2930C931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4FA3318B" w14:textId="77777777" w:rsidR="0033107D" w:rsidRPr="00242171" w:rsidRDefault="0033107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3CF85B61" w14:textId="3BA61570" w:rsidR="00871C6C" w:rsidRPr="00242171" w:rsidRDefault="001C6BF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496183BC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0D30D413" w14:textId="77777777" w:rsidR="00D61B40" w:rsidRDefault="00D61B4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025889">
      <w:pPr>
        <w:tabs>
          <w:tab w:val="left" w:pos="1991"/>
          <w:tab w:val="left" w:pos="4680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45B6B290" w14:textId="77777777" w:rsidR="00DC0E6A" w:rsidRDefault="00DC0E6A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  <w:sectPr w:rsidR="00DC0E6A" w:rsidSect="00867ABE">
          <w:headerReference w:type="first" r:id="rId9"/>
          <w:type w:val="continuous"/>
          <w:pgSz w:w="11909" w:h="16840" w:code="9"/>
          <w:pgMar w:top="2155" w:right="1418" w:bottom="1418" w:left="2155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025889">
      <w:pPr>
        <w:spacing w:line="276" w:lineRule="auto"/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5B0B103B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900000" cy="1440000"/>
            <wp:effectExtent l="0" t="0" r="1905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85B93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025889">
      <w:pPr>
        <w:spacing w:line="276" w:lineRule="auto"/>
        <w:rPr>
          <w:sz w:val="24"/>
          <w:szCs w:val="24"/>
        </w:rPr>
      </w:pPr>
    </w:p>
    <w:p w14:paraId="30164D8E" w14:textId="218D64D0" w:rsidR="008110CC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 xml:space="preserve">เรื่อง  </w:t>
      </w:r>
      <w:r w:rsidR="00F71C6A" w:rsidRPr="00F71C6A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F71C6A" w:rsidRPr="00F71C6A">
        <w:rPr>
          <w:cs/>
        </w:rPr>
        <w:t xml:space="preserve"> </w:t>
      </w:r>
      <w:r w:rsidR="0057021A">
        <w:br/>
      </w:r>
      <w:r w:rsidR="0057021A">
        <w:tab/>
      </w:r>
      <w:r w:rsidR="00F71C6A" w:rsidRPr="00F71C6A">
        <w:rPr>
          <w:cs/>
        </w:rPr>
        <w:t>(</w:t>
      </w:r>
      <w:r w:rsidR="00F71C6A" w:rsidRPr="00F71C6A">
        <w:t>K-Means)</w:t>
      </w:r>
    </w:p>
    <w:p w14:paraId="0C5A1578" w14:textId="400D9B28" w:rsidR="00DC0E6A" w:rsidRPr="00B22068" w:rsidRDefault="00DC0E6A" w:rsidP="00025889">
      <w:pPr>
        <w:tabs>
          <w:tab w:val="left" w:pos="567"/>
        </w:tabs>
        <w:spacing w:line="276" w:lineRule="auto"/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F71C6A" w:rsidRPr="00F71C6A">
        <w:t>Computer Internship Recommendation System With K-Means Clustering</w:t>
      </w:r>
    </w:p>
    <w:p w14:paraId="1DF8E746" w14:textId="1BB96D9D" w:rsidR="00DC0E6A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3F34909F" w:rsidR="00BF5B27" w:rsidRDefault="00BF5B27" w:rsidP="00025889">
      <w:pPr>
        <w:tabs>
          <w:tab w:val="left" w:pos="567"/>
        </w:tabs>
        <w:spacing w:line="276" w:lineRule="auto"/>
      </w:pPr>
    </w:p>
    <w:p w14:paraId="5E9D04DE" w14:textId="77777777" w:rsidR="00A421E0" w:rsidRPr="00907466" w:rsidRDefault="00A421E0" w:rsidP="00025889">
      <w:pPr>
        <w:tabs>
          <w:tab w:val="left" w:pos="567"/>
        </w:tabs>
        <w:spacing w:line="276" w:lineRule="auto"/>
        <w:rPr>
          <w:cs/>
        </w:rPr>
      </w:pPr>
    </w:p>
    <w:p w14:paraId="07AEA537" w14:textId="2E3B19AB" w:rsidR="00DC0E6A" w:rsidRDefault="00DC0E6A" w:rsidP="00025889">
      <w:pPr>
        <w:spacing w:line="276" w:lineRule="auto"/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2C5475B6" w14:textId="77777777" w:rsidR="00A421E0" w:rsidRPr="00D21907" w:rsidRDefault="00A421E0" w:rsidP="00025889">
      <w:pPr>
        <w:spacing w:line="276" w:lineRule="auto"/>
        <w:rPr>
          <w:b/>
          <w:bCs/>
        </w:rPr>
      </w:pPr>
    </w:p>
    <w:p w14:paraId="5204EA3F" w14:textId="1D709AF3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40F31E63" w14:textId="6B00F6C0" w:rsidR="00F71C6A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1F07211B" w14:textId="77777777" w:rsidR="00F71C6A" w:rsidRDefault="00F71C6A" w:rsidP="00025889">
      <w:pPr>
        <w:tabs>
          <w:tab w:val="left" w:pos="2127"/>
        </w:tabs>
        <w:spacing w:line="276" w:lineRule="auto"/>
      </w:pPr>
    </w:p>
    <w:p w14:paraId="0E586778" w14:textId="7FB9FECA" w:rsidR="00C83E3F" w:rsidRPr="00242171" w:rsidRDefault="00C83E3F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1D32CCB6" w:rsidR="00C83E3F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40E414C5" w14:textId="77777777" w:rsidR="00F71C6A" w:rsidRPr="00242171" w:rsidRDefault="00F71C6A" w:rsidP="00025889">
      <w:pPr>
        <w:tabs>
          <w:tab w:val="left" w:pos="2127"/>
        </w:tabs>
        <w:spacing w:line="276" w:lineRule="auto"/>
      </w:pPr>
    </w:p>
    <w:p w14:paraId="61C0C05D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08FD9B51" w:rsidR="00DC0E6A" w:rsidRDefault="00DC0E6A" w:rsidP="00025889">
      <w:pPr>
        <w:spacing w:line="276" w:lineRule="auto"/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043C2C6D" w14:textId="77777777" w:rsidR="00F71C6A" w:rsidRPr="00242171" w:rsidRDefault="00F71C6A" w:rsidP="00025889">
      <w:pPr>
        <w:spacing w:line="276" w:lineRule="auto"/>
        <w:ind w:left="1440" w:firstLine="720"/>
      </w:pPr>
    </w:p>
    <w:p w14:paraId="3FE5C198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025889">
      <w:pPr>
        <w:spacing w:line="276" w:lineRule="auto"/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48D0A213" w:rsidR="00A421E0" w:rsidRDefault="00A421E0" w:rsidP="00025889">
      <w:pPr>
        <w:spacing w:line="276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D9D22D9" w14:textId="02110E55" w:rsidR="00DC0E6A" w:rsidRPr="00035286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lastRenderedPageBreak/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927BE20" w14:textId="43FE52E7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0EBF4AAD" w14:textId="7973014F" w:rsidR="004429A4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C061EC5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3E6A85C" w14:textId="02AC1C21" w:rsidR="008110CC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4429A4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ด้วยเทคโนโลยีการจัดกลุ่ม</w:t>
      </w:r>
      <w:r>
        <w:rPr>
          <w:b/>
          <w:bCs/>
          <w:sz w:val="36"/>
          <w:szCs w:val="36"/>
          <w:cs/>
        </w:rPr>
        <w:br/>
      </w:r>
      <w:r w:rsidR="00025889">
        <w:rPr>
          <w:b/>
          <w:bCs/>
          <w:sz w:val="36"/>
          <w:szCs w:val="36"/>
          <w:cs/>
        </w:rPr>
        <w:t>เคมีน</w:t>
      </w:r>
      <w:r w:rsidRPr="004429A4">
        <w:rPr>
          <w:b/>
          <w:bCs/>
          <w:sz w:val="36"/>
          <w:szCs w:val="36"/>
          <w:cs/>
        </w:rPr>
        <w:t xml:space="preserve"> (</w:t>
      </w:r>
      <w:r w:rsidRPr="004429A4">
        <w:rPr>
          <w:b/>
          <w:bCs/>
          <w:sz w:val="36"/>
          <w:szCs w:val="36"/>
        </w:rPr>
        <w:t>K-Means)</w:t>
      </w:r>
    </w:p>
    <w:p w14:paraId="2A49D89C" w14:textId="30D86A4E" w:rsidR="00035286" w:rsidRPr="00035286" w:rsidRDefault="004429A4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36"/>
          <w:szCs w:val="36"/>
        </w:rPr>
      </w:pPr>
      <w:r w:rsidRPr="004429A4">
        <w:rPr>
          <w:b/>
          <w:bCs/>
          <w:sz w:val="36"/>
          <w:szCs w:val="36"/>
        </w:rPr>
        <w:t>Computer Internship Recommendation System With K-Means Clustering</w:t>
      </w:r>
    </w:p>
    <w:p w14:paraId="45E517B4" w14:textId="2710A930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8A1E04D" w14:textId="38153A29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21650C2A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7CF1CB46" w14:textId="41EBD1BE" w:rsidR="00F90439" w:rsidRPr="00035286" w:rsidRDefault="00083FE7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C76EF13" w14:textId="3C9075DC" w:rsidR="00035286" w:rsidRDefault="00035286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D064128" w14:textId="77777777" w:rsidR="004429A4" w:rsidRPr="00035286" w:rsidRDefault="004429A4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567F3AD1" w14:textId="77777777" w:rsidR="00DC0E6A" w:rsidRDefault="00DC0E6A" w:rsidP="00025889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</w:rPr>
      </w:pPr>
    </w:p>
    <w:p w14:paraId="14902434" w14:textId="4861441F" w:rsidR="0057021A" w:rsidRPr="00035286" w:rsidRDefault="0057021A" w:rsidP="00025889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57021A" w:rsidRPr="00035286" w:rsidSect="00867ABE">
          <w:headerReference w:type="even" r:id="rId10"/>
          <w:headerReference w:type="default" r:id="rId11"/>
          <w:headerReference w:type="first" r:id="rId12"/>
          <w:pgSz w:w="11909" w:h="16839" w:code="9"/>
          <w:pgMar w:top="2155" w:right="1418" w:bottom="1418" w:left="2155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025889">
      <w:pPr>
        <w:pStyle w:val="Heading1"/>
        <w:spacing w:line="276" w:lineRule="auto"/>
        <w:rPr>
          <w:cs/>
        </w:rPr>
      </w:pPr>
      <w:bookmarkStart w:id="1" w:name="_Toc97370449"/>
      <w:bookmarkStart w:id="2" w:name="_Toc131332274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025889">
      <w:pPr>
        <w:tabs>
          <w:tab w:val="left" w:pos="1134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A48F93B" w14:textId="558B47C9" w:rsidR="00B22068" w:rsidRDefault="00DC0E6A" w:rsidP="00025889">
      <w:pPr>
        <w:tabs>
          <w:tab w:val="left" w:pos="2340"/>
        </w:tabs>
        <w:spacing w:line="276" w:lineRule="auto"/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  <w:t>:</w:t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ระบบแนะนำสถานที่ฝึกงานด้านคอมพิวเตอร์ ด้วยเทคโนโลยีการ</w:t>
      </w:r>
      <w:r w:rsidR="00CE5541">
        <w:rPr>
          <w:rFonts w:hint="cs"/>
          <w:cs/>
        </w:rPr>
        <w:t xml:space="preserve"> </w:t>
      </w:r>
      <w:r w:rsidR="00CE5541">
        <w:rPr>
          <w:cs/>
        </w:rPr>
        <w:tab/>
      </w:r>
      <w:r w:rsidR="00CE5541">
        <w:rPr>
          <w:rFonts w:hint="cs"/>
          <w:cs/>
        </w:rPr>
        <w:t xml:space="preserve"> </w:t>
      </w:r>
      <w:r w:rsidR="004429A4" w:rsidRPr="004429A4">
        <w:rPr>
          <w:cs/>
        </w:rPr>
        <w:t>จั</w:t>
      </w:r>
      <w:r w:rsidR="00CE5541">
        <w:rPr>
          <w:rFonts w:hint="cs"/>
          <w:cs/>
        </w:rPr>
        <w:t>ด</w:t>
      </w:r>
      <w:r w:rsidR="004429A4" w:rsidRPr="004429A4">
        <w:rPr>
          <w:cs/>
        </w:rPr>
        <w:t>กลุ่ม</w:t>
      </w:r>
      <w:r w:rsidR="00025889">
        <w:rPr>
          <w:cs/>
        </w:rPr>
        <w:t>เคมีน</w:t>
      </w:r>
      <w:r w:rsidR="004429A4" w:rsidRPr="004429A4">
        <w:rPr>
          <w:cs/>
        </w:rPr>
        <w:t xml:space="preserve"> (</w:t>
      </w:r>
      <w:r w:rsidR="004429A4" w:rsidRPr="004429A4">
        <w:t>K-Means)</w:t>
      </w:r>
    </w:p>
    <w:p w14:paraId="3B93BFCB" w14:textId="51907E65" w:rsidR="001C0771" w:rsidRDefault="00B22068" w:rsidP="00025889">
      <w:pPr>
        <w:tabs>
          <w:tab w:val="left" w:pos="2340"/>
        </w:tabs>
        <w:spacing w:line="276" w:lineRule="auto"/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CE5541">
        <w:rPr>
          <w:rFonts w:hint="cs"/>
          <w:cs/>
        </w:rPr>
        <w:t xml:space="preserve"> </w:t>
      </w:r>
      <w:r w:rsidR="004429A4" w:rsidRPr="004429A4">
        <w:t xml:space="preserve">Computer Internship Recommendation System With K-Means </w:t>
      </w:r>
      <w:r w:rsidR="004429A4">
        <w:rPr>
          <w:rFonts w:hint="cs"/>
          <w:cs/>
        </w:rPr>
        <w:t xml:space="preserve"> </w:t>
      </w:r>
      <w:r w:rsidR="004429A4">
        <w:rPr>
          <w:cs/>
        </w:rPr>
        <w:tab/>
      </w:r>
      <w:r w:rsidR="00CE5541">
        <w:rPr>
          <w:rFonts w:hint="cs"/>
          <w:cs/>
        </w:rPr>
        <w:t xml:space="preserve"> </w:t>
      </w:r>
      <w:r w:rsidR="004429A4" w:rsidRPr="004429A4">
        <w:t>Clustering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025889">
      <w:pPr>
        <w:tabs>
          <w:tab w:val="left" w:pos="2340"/>
        </w:tabs>
        <w:spacing w:line="276" w:lineRule="auto"/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025889">
      <w:pPr>
        <w:tabs>
          <w:tab w:val="left" w:pos="1134"/>
          <w:tab w:val="left" w:pos="1808"/>
          <w:tab w:val="left" w:pos="1985"/>
          <w:tab w:val="left" w:pos="2268"/>
        </w:tabs>
        <w:spacing w:line="276" w:lineRule="auto"/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025889">
      <w:pPr>
        <w:tabs>
          <w:tab w:val="left" w:pos="1134"/>
          <w:tab w:val="left" w:pos="1985"/>
        </w:tabs>
        <w:spacing w:line="276" w:lineRule="auto"/>
        <w:rPr>
          <w:b/>
          <w:bCs/>
          <w:sz w:val="40"/>
          <w:szCs w:val="40"/>
        </w:rPr>
      </w:pPr>
    </w:p>
    <w:p w14:paraId="3561D475" w14:textId="56DAAAD9" w:rsidR="0057021A" w:rsidRDefault="001C0771" w:rsidP="00025889">
      <w:pPr>
        <w:tabs>
          <w:tab w:val="left" w:pos="720"/>
        </w:tabs>
        <w:spacing w:line="276" w:lineRule="auto"/>
        <w:jc w:val="thaiDistribute"/>
      </w:pPr>
      <w:r>
        <w:rPr>
          <w:cs/>
        </w:rPr>
        <w:tab/>
      </w:r>
      <w:r w:rsidR="00224B13" w:rsidRPr="00224B1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224B13" w:rsidRPr="00224B13">
        <w:rPr>
          <w:cs/>
        </w:rPr>
        <w:t xml:space="preserve"> (</w:t>
      </w:r>
      <w:r w:rsidR="00224B13" w:rsidRPr="00224B13">
        <w:t>K-Means)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224B13" w:rsidRPr="00224B13">
        <w:t>Computer Internship Recommendation System With K-Means Clustering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</w:t>
      </w:r>
      <w:r w:rsidR="00224B13">
        <w:rPr>
          <w:rFonts w:hint="cs"/>
          <w:cs/>
        </w:rPr>
        <w:t>โดยใช้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</w:t>
      </w:r>
      <w:r w:rsidR="00224B13">
        <w:rPr>
          <w:rFonts w:hint="cs"/>
          <w:cs/>
        </w:rPr>
        <w:t xml:space="preserve">เว็บเฟรมเวิร์ค </w:t>
      </w:r>
      <w:r w:rsidR="00567F38">
        <w:rPr>
          <w:rFonts w:hint="cs"/>
          <w:cs/>
        </w:rPr>
        <w:t>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</w:t>
      </w:r>
      <w:r w:rsidR="00587C48">
        <w:rPr>
          <w:rFonts w:hint="cs"/>
          <w:cs/>
        </w:rPr>
        <w:t xml:space="preserve"> </w:t>
      </w:r>
      <w:r w:rsidR="00863105" w:rsidRPr="00863105">
        <w:rPr>
          <w:cs/>
        </w:rPr>
        <w:t>ที่</w:t>
      </w:r>
      <w:r w:rsidR="008B2BD0">
        <w:rPr>
          <w:rFonts w:hint="cs"/>
          <w:cs/>
        </w:rPr>
        <w:t>ผ่านกระบวนการ</w:t>
      </w:r>
      <w:r w:rsidR="00FF007B">
        <w:rPr>
          <w:rFonts w:hint="cs"/>
          <w:cs/>
        </w:rPr>
        <w:t>จัดกลุ่มข้อมูล</w:t>
      </w:r>
      <w:r w:rsidR="00025889">
        <w:rPr>
          <w:rFonts w:hint="cs"/>
          <w:cs/>
        </w:rPr>
        <w:t>เคมีน</w:t>
      </w:r>
      <w:r w:rsidR="00FF007B">
        <w:rPr>
          <w:rFonts w:hint="cs"/>
          <w:cs/>
        </w:rPr>
        <w:t xml:space="preserve"> (</w:t>
      </w:r>
      <w:r w:rsidR="00FF007B">
        <w:t>K-Means</w:t>
      </w:r>
      <w:r w:rsidR="00FF007B">
        <w:rPr>
          <w:rFonts w:hint="cs"/>
          <w:cs/>
        </w:rPr>
        <w:t>)</w:t>
      </w:r>
      <w:r w:rsidR="00A67B5D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ซึ่งเป็นส่วนหนึ่งของเทคโนโลยีปัญญาประดิษฐ์</w:t>
      </w:r>
      <w:r w:rsidR="00FF007B">
        <w:t xml:space="preserve"> </w:t>
      </w:r>
      <w:r w:rsidR="00FF007B">
        <w:rPr>
          <w:rFonts w:hint="cs"/>
          <w:cs/>
        </w:rPr>
        <w:t>โดยการใช้เทคโนโลยี</w:t>
      </w:r>
      <w:r w:rsidR="008B2BD0">
        <w:rPr>
          <w:rFonts w:hint="cs"/>
          <w:cs/>
        </w:rPr>
        <w:t>ประมวลผลภาษาธรรมชาติ</w:t>
      </w:r>
      <w:r w:rsidR="00117681">
        <w:rPr>
          <w:rFonts w:hint="cs"/>
          <w:cs/>
        </w:rPr>
        <w:t xml:space="preserve"> </w:t>
      </w:r>
      <w:r w:rsidR="00A67B5D">
        <w:rPr>
          <w:rFonts w:hint="cs"/>
          <w:cs/>
        </w:rPr>
        <w:t>(</w:t>
      </w:r>
      <w:r w:rsidR="00A67B5D" w:rsidRPr="00A67B5D">
        <w:t>Natural Language Processing</w:t>
      </w:r>
      <w:r w:rsidR="00A67B5D">
        <w:rPr>
          <w:rFonts w:hint="cs"/>
          <w:cs/>
        </w:rPr>
        <w:t xml:space="preserve">) </w:t>
      </w:r>
      <w:r w:rsidR="00FF007B">
        <w:rPr>
          <w:rFonts w:hint="cs"/>
          <w:cs/>
        </w:rPr>
        <w:t>เพื่อจัด</w:t>
      </w:r>
      <w:r w:rsidR="00117681">
        <w:rPr>
          <w:rFonts w:hint="cs"/>
          <w:cs/>
        </w:rPr>
        <w:t>กลุ่ม</w:t>
      </w:r>
      <w:r w:rsidR="00FF007B">
        <w:rPr>
          <w:rFonts w:hint="cs"/>
          <w:cs/>
        </w:rPr>
        <w:t>ข้อมูล</w:t>
      </w:r>
      <w:r w:rsidR="00871678">
        <w:rPr>
          <w:rFonts w:hint="cs"/>
          <w:cs/>
        </w:rPr>
        <w:t>สถานประกอบการด้านคอมพิวเตอร์จากสมาคมปัญญาประดิษฐ์แห่งประเทศไทย</w:t>
      </w:r>
      <w:r w:rsidR="006E0496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</w:t>
      </w:r>
      <w:r w:rsidR="00587C48">
        <w:rPr>
          <w:rFonts w:hint="cs"/>
          <w:cs/>
        </w:rPr>
        <w:t>การจัดกลุ่มข้อมูลด้วย</w:t>
      </w:r>
      <w:r w:rsidR="00025889">
        <w:rPr>
          <w:rFonts w:hint="cs"/>
          <w:cs/>
        </w:rPr>
        <w:t>เคมีน</w:t>
      </w:r>
      <w:r w:rsidR="00587C48">
        <w:rPr>
          <w:rFonts w:hint="cs"/>
          <w:cs/>
        </w:rPr>
        <w:t xml:space="preserve"> (</w:t>
      </w:r>
      <w:r w:rsidR="00587C48">
        <w:t>K-Means</w:t>
      </w:r>
      <w:r w:rsidR="00587C48">
        <w:rPr>
          <w:rFonts w:hint="cs"/>
          <w:cs/>
        </w:rPr>
        <w:t xml:space="preserve">) </w:t>
      </w:r>
      <w:r w:rsidR="006E0496">
        <w:rPr>
          <w:rFonts w:hint="cs"/>
          <w:cs/>
        </w:rPr>
        <w:t>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</w:t>
      </w:r>
      <w:r w:rsidR="00A84AE4">
        <w:rPr>
          <w:rFonts w:hint="cs"/>
          <w:cs/>
        </w:rPr>
        <w:t>โดยผลการทด</w:t>
      </w:r>
      <w:r w:rsidR="00A67B5D">
        <w:rPr>
          <w:rFonts w:hint="cs"/>
          <w:cs/>
        </w:rPr>
        <w:t>ลองใช้</w:t>
      </w:r>
      <w:r w:rsidR="00A84AE4">
        <w:rPr>
          <w:rFonts w:hint="cs"/>
          <w:cs/>
        </w:rPr>
        <w:t>พบว่านักศึกษาได้ใช้</w:t>
      </w:r>
      <w:r w:rsidR="00A67B5D" w:rsidRPr="00A67B5D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A67B5D" w:rsidRPr="00A67B5D">
        <w:rPr>
          <w:cs/>
        </w:rPr>
        <w:t xml:space="preserve"> (</w:t>
      </w:r>
      <w:r w:rsidR="00A67B5D" w:rsidRPr="00A67B5D">
        <w:t>K-Means)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67B5D" w:rsidRPr="00A67B5D">
        <w:t>Computer Internship Recommendation System With K-Means Clustering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3930D7">
        <w:rPr>
          <w:rFonts w:hint="cs"/>
          <w:cs/>
        </w:rPr>
        <w:t>และมี</w:t>
      </w:r>
      <w:r w:rsidR="00A84AE4">
        <w:rPr>
          <w:rFonts w:hint="cs"/>
          <w:cs/>
        </w:rPr>
        <w:t>ค่าเฉลี่ยค่าความพึงพอใจอยู่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68695451" w14:textId="77777777" w:rsidR="0057021A" w:rsidRDefault="0057021A">
      <w:r>
        <w:br w:type="page"/>
      </w:r>
    </w:p>
    <w:p w14:paraId="687C1FBD" w14:textId="77777777" w:rsidR="0057021A" w:rsidRPr="0057021A" w:rsidRDefault="0057021A" w:rsidP="00025889">
      <w:pPr>
        <w:tabs>
          <w:tab w:val="left" w:pos="720"/>
        </w:tabs>
        <w:spacing w:line="276" w:lineRule="auto"/>
        <w:jc w:val="thaiDistribute"/>
        <w:sectPr w:rsidR="0057021A" w:rsidRPr="0057021A" w:rsidSect="00867ABE">
          <w:headerReference w:type="even" r:id="rId13"/>
          <w:headerReference w:type="default" r:id="rId14"/>
          <w:headerReference w:type="first" r:id="rId15"/>
          <w:type w:val="continuous"/>
          <w:pgSz w:w="11909" w:h="16839" w:code="9"/>
          <w:pgMar w:top="2155" w:right="1418" w:bottom="1418" w:left="2155" w:header="1219" w:footer="706" w:gutter="0"/>
          <w:pgNumType w:fmt="thaiLetters" w:start="1"/>
          <w:cols w:space="708"/>
          <w:docGrid w:linePitch="435"/>
        </w:sectPr>
      </w:pPr>
    </w:p>
    <w:p w14:paraId="05205CC2" w14:textId="77777777" w:rsidR="00DC0E6A" w:rsidRPr="00E65E8D" w:rsidRDefault="00DC0E6A" w:rsidP="00025889">
      <w:pPr>
        <w:pStyle w:val="Heading1"/>
        <w:spacing w:line="276" w:lineRule="auto"/>
      </w:pPr>
      <w:bookmarkStart w:id="3" w:name="_Toc97370450"/>
      <w:bookmarkStart w:id="4" w:name="_Toc131332275"/>
      <w:bookmarkStart w:id="5" w:name="_Hlk97384189"/>
      <w:r w:rsidRPr="00E65E8D">
        <w:rPr>
          <w:cs/>
        </w:rPr>
        <w:lastRenderedPageBreak/>
        <w:t>กิตติกรรมประกาศ</w:t>
      </w:r>
      <w:bookmarkEnd w:id="3"/>
      <w:bookmarkEnd w:id="4"/>
    </w:p>
    <w:p w14:paraId="45932032" w14:textId="77777777" w:rsidR="00DC0E6A" w:rsidRPr="00E65E8D" w:rsidRDefault="00DC0E6A" w:rsidP="00025889">
      <w:pPr>
        <w:spacing w:line="276" w:lineRule="auto"/>
      </w:pPr>
    </w:p>
    <w:bookmarkEnd w:id="5"/>
    <w:p w14:paraId="1006A48B" w14:textId="2E383C5B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3455FE" w:rsidRPr="003455FE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3455FE" w:rsidRPr="003455FE">
        <w:rPr>
          <w:cs/>
        </w:rPr>
        <w:t xml:space="preserve"> (</w:t>
      </w:r>
      <w:r w:rsidR="003455FE" w:rsidRPr="003455FE">
        <w:t>K-Means)</w:t>
      </w:r>
      <w:r>
        <w:rPr>
          <w:cs/>
        </w:rPr>
        <w:t xml:space="preserve"> </w:t>
      </w:r>
      <w:r w:rsidR="003455FE">
        <w:t>(</w:t>
      </w:r>
      <w:r w:rsidR="003455FE" w:rsidRPr="003455FE">
        <w:t>Computer Internship</w:t>
      </w:r>
      <w:r w:rsidR="00867ABE">
        <w:t xml:space="preserve"> </w:t>
      </w:r>
      <w:r w:rsidR="003455FE" w:rsidRPr="003455FE">
        <w:t>Recommendation System With K-Means Clustering</w:t>
      </w:r>
      <w:r w:rsidR="003455FE">
        <w:t xml:space="preserve">)”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4B30348C" w14:textId="766F7835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</w:t>
      </w:r>
      <w:r w:rsidR="00C769EE">
        <w:rPr>
          <w:rFonts w:hint="cs"/>
          <w:cs/>
        </w:rPr>
        <w:t xml:space="preserve"> </w:t>
      </w:r>
      <w:r>
        <w:rPr>
          <w:cs/>
        </w:rPr>
        <w:t>ในการทำโครงงานครั้งนี้ไว้ ณ ที่นี้</w:t>
      </w:r>
    </w:p>
    <w:p w14:paraId="6C8E4980" w14:textId="7332B2DF" w:rsidR="00DC0E6A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17822F90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F5AD155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688F844F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80B4068" w14:textId="54C6B4F7" w:rsidR="0057021A" w:rsidRDefault="00CB4566" w:rsidP="00025889">
      <w:pPr>
        <w:tabs>
          <w:tab w:val="left" w:pos="5270"/>
        </w:tabs>
        <w:spacing w:line="276" w:lineRule="auto"/>
        <w:rPr>
          <w:sz w:val="40"/>
          <w:szCs w:val="40"/>
        </w:rPr>
      </w:pPr>
      <w:r>
        <w:rPr>
          <w:sz w:val="40"/>
          <w:szCs w:val="40"/>
        </w:rPr>
        <w:tab/>
      </w:r>
    </w:p>
    <w:p w14:paraId="6619531A" w14:textId="77777777" w:rsidR="0057021A" w:rsidRDefault="0057021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BEA7BA6" w14:textId="52B2AAD3" w:rsidR="00CB4566" w:rsidRPr="00CB4566" w:rsidRDefault="00CB4566" w:rsidP="00025889">
      <w:pPr>
        <w:spacing w:line="276" w:lineRule="auto"/>
        <w:rPr>
          <w:rFonts w:cs="Angsana New"/>
          <w:sz w:val="40"/>
          <w:szCs w:val="40"/>
          <w:cs/>
        </w:rPr>
        <w:sectPr w:rsidR="00CB4566" w:rsidRPr="00CB4566" w:rsidSect="00867ABE">
          <w:type w:val="continuous"/>
          <w:pgSz w:w="11909" w:h="16839" w:code="9"/>
          <w:pgMar w:top="2155" w:right="1418" w:bottom="1418" w:left="2155" w:header="1219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025889">
      <w:pPr>
        <w:pStyle w:val="Heading1"/>
        <w:spacing w:line="276" w:lineRule="auto"/>
      </w:pPr>
      <w:bookmarkStart w:id="6" w:name="_Toc97370451"/>
      <w:bookmarkStart w:id="7" w:name="_Toc131332276"/>
      <w:bookmarkStart w:id="8" w:name="_Hlk97384220"/>
      <w:r w:rsidRPr="00E65E8D">
        <w:rPr>
          <w:cs/>
        </w:rPr>
        <w:lastRenderedPageBreak/>
        <w:t>สารบัญ</w:t>
      </w:r>
      <w:bookmarkEnd w:id="6"/>
      <w:bookmarkEnd w:id="7"/>
    </w:p>
    <w:p w14:paraId="37A82F67" w14:textId="77777777" w:rsidR="00D81D98" w:rsidRPr="00D81D98" w:rsidRDefault="00D81D98" w:rsidP="00D81D98"/>
    <w:p w14:paraId="56214044" w14:textId="77777777" w:rsidR="002057DD" w:rsidRPr="001D3CC2" w:rsidRDefault="002057DD" w:rsidP="00025889">
      <w:pPr>
        <w:spacing w:line="276" w:lineRule="auto"/>
        <w:ind w:right="-111"/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5DD0144F" w14:textId="6B6CE27F" w:rsidR="00E2508B" w:rsidRDefault="002057DD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E2508B">
        <w:rPr>
          <w:cs/>
        </w:rPr>
        <w:t>บทคัดย่อ</w:t>
      </w:r>
      <w:r w:rsidR="00E2508B">
        <w:tab/>
      </w:r>
      <w:r w:rsidR="00E2508B" w:rsidRPr="005F187F">
        <w:rPr>
          <w:b w:val="0"/>
          <w:bCs w:val="0"/>
        </w:rPr>
        <w:fldChar w:fldCharType="begin"/>
      </w:r>
      <w:r w:rsidR="00E2508B" w:rsidRPr="005F187F">
        <w:rPr>
          <w:b w:val="0"/>
          <w:bCs w:val="0"/>
        </w:rPr>
        <w:instrText xml:space="preserve"> PAGEREF _Toc131332274 \h </w:instrText>
      </w:r>
      <w:r w:rsidR="00E2508B" w:rsidRPr="005F187F">
        <w:rPr>
          <w:b w:val="0"/>
          <w:bCs w:val="0"/>
        </w:rPr>
      </w:r>
      <w:r w:rsidR="00E2508B" w:rsidRPr="005F187F">
        <w:rPr>
          <w:b w:val="0"/>
          <w:bCs w:val="0"/>
        </w:rPr>
        <w:fldChar w:fldCharType="separate"/>
      </w:r>
      <w:r w:rsidR="00E2508B" w:rsidRPr="005F187F">
        <w:rPr>
          <w:b w:val="0"/>
          <w:bCs w:val="0"/>
          <w:cs/>
        </w:rPr>
        <w:t>ก</w:t>
      </w:r>
      <w:r w:rsidR="00E2508B" w:rsidRPr="005F187F">
        <w:rPr>
          <w:b w:val="0"/>
          <w:bCs w:val="0"/>
        </w:rPr>
        <w:fldChar w:fldCharType="end"/>
      </w:r>
    </w:p>
    <w:p w14:paraId="12A800D4" w14:textId="04B2EBA1" w:rsidR="00E2508B" w:rsidRDefault="00E2508B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_Toc131332275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ข</w:t>
      </w:r>
      <w:r w:rsidRPr="005F187F">
        <w:rPr>
          <w:b w:val="0"/>
          <w:bCs w:val="0"/>
        </w:rPr>
        <w:fldChar w:fldCharType="end"/>
      </w:r>
    </w:p>
    <w:p w14:paraId="52348E98" w14:textId="25440A08" w:rsidR="00E2508B" w:rsidRDefault="00E2508B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_Toc131332276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ค</w:t>
      </w:r>
      <w:r w:rsidRPr="005F187F">
        <w:rPr>
          <w:b w:val="0"/>
          <w:bCs w:val="0"/>
        </w:rPr>
        <w:fldChar w:fldCharType="end"/>
      </w:r>
    </w:p>
    <w:p w14:paraId="454F454B" w14:textId="60BD75E2" w:rsidR="00E2508B" w:rsidRDefault="00E2508B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_Toc131332277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จ</w:t>
      </w:r>
      <w:r w:rsidRPr="005F187F">
        <w:rPr>
          <w:b w:val="0"/>
          <w:bCs w:val="0"/>
        </w:rPr>
        <w:fldChar w:fldCharType="end"/>
      </w:r>
    </w:p>
    <w:p w14:paraId="0D22338D" w14:textId="0A89544B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สารบัญภาพ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_Toc131332278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ฉ</w:t>
      </w:r>
      <w:r w:rsidRPr="005F187F">
        <w:rPr>
          <w:b w:val="0"/>
          <w:bCs w:val="0"/>
        </w:rPr>
        <w:fldChar w:fldCharType="end"/>
      </w:r>
    </w:p>
    <w:p w14:paraId="742071E0" w14:textId="5CC49C06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1 </w:t>
      </w:r>
      <w:r w:rsidRPr="005F187F">
        <w:rPr>
          <w:cs/>
        </w:rPr>
        <w:t>บทนำ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_Toc131332279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1</w:t>
      </w:r>
      <w:r w:rsidRPr="005F187F">
        <w:rPr>
          <w:b w:val="0"/>
          <w:bCs w:val="0"/>
        </w:rPr>
        <w:fldChar w:fldCharType="end"/>
      </w:r>
    </w:p>
    <w:p w14:paraId="1BBD8D6C" w14:textId="72CD513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1.1 </w:t>
      </w:r>
      <w:r w:rsidRPr="005F187F">
        <w:rPr>
          <w:noProof/>
          <w:cs/>
        </w:rPr>
        <w:t>ความเป็นมาและความสำคัญของปัญหา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_Toc131332280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</w:t>
      </w:r>
      <w:r w:rsidRPr="005F187F">
        <w:rPr>
          <w:noProof/>
        </w:rPr>
        <w:fldChar w:fldCharType="end"/>
      </w:r>
    </w:p>
    <w:p w14:paraId="51E72334" w14:textId="6B83437E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1.2 วัตถุประสงค์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_Toc131332281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</w:t>
      </w:r>
      <w:r w:rsidRPr="005F187F">
        <w:rPr>
          <w:noProof/>
        </w:rPr>
        <w:fldChar w:fldCharType="end"/>
      </w:r>
    </w:p>
    <w:p w14:paraId="2B3E59DC" w14:textId="0E79F9EF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1.3 ขอบเขตของโครงงาน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_Toc131332282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</w:t>
      </w:r>
      <w:r w:rsidRPr="005F187F">
        <w:rPr>
          <w:noProof/>
        </w:rPr>
        <w:fldChar w:fldCharType="end"/>
      </w:r>
    </w:p>
    <w:p w14:paraId="120A09D7" w14:textId="5F5DD8FC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1.4 ประโยชน์ที่คาดว่าจะได้รับ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_Toc131332283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</w:t>
      </w:r>
      <w:r w:rsidRPr="005F187F">
        <w:rPr>
          <w:noProof/>
        </w:rPr>
        <w:fldChar w:fldCharType="end"/>
      </w:r>
    </w:p>
    <w:p w14:paraId="26284A6F" w14:textId="31F004B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1.5 อุปกรณ์เครื่องมือที่ใช้ในโครงงาน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_Toc131332284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</w:t>
      </w:r>
      <w:r w:rsidRPr="005F187F">
        <w:rPr>
          <w:noProof/>
        </w:rPr>
        <w:fldChar w:fldCharType="end"/>
      </w:r>
    </w:p>
    <w:p w14:paraId="72BC492E" w14:textId="525A32C0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  <w:cs/>
        </w:rPr>
        <w:t>1.6 นิยามศัพท์ที่ใช้ในโครงงาน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_Toc131332285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3</w:t>
      </w:r>
      <w:r w:rsidRPr="005F187F">
        <w:rPr>
          <w:noProof/>
        </w:rPr>
        <w:fldChar w:fldCharType="end"/>
      </w:r>
    </w:p>
    <w:p w14:paraId="0B77683D" w14:textId="77777777" w:rsidR="00E2508B" w:rsidRPr="005F187F" w:rsidRDefault="00E2508B" w:rsidP="005F187F">
      <w:pPr>
        <w:spacing w:line="276" w:lineRule="auto"/>
      </w:pPr>
    </w:p>
    <w:p w14:paraId="3C506724" w14:textId="6ACBD9E3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2 </w:t>
      </w:r>
      <w:r w:rsidRPr="005F187F">
        <w:rPr>
          <w:cs/>
        </w:rPr>
        <w:t>ทฤษฎีและงานวิจัยที่เกี่ยวข้อง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_Toc131332286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5</w:t>
      </w:r>
      <w:r w:rsidRPr="005F187F">
        <w:rPr>
          <w:b w:val="0"/>
          <w:bCs w:val="0"/>
        </w:rPr>
        <w:fldChar w:fldCharType="end"/>
      </w:r>
    </w:p>
    <w:p w14:paraId="7391AC9D" w14:textId="34BB623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2</w:t>
      </w:r>
      <w:r w:rsidRPr="005F187F">
        <w:rPr>
          <w:noProof/>
          <w:cs/>
        </w:rPr>
        <w:t>.</w:t>
      </w:r>
      <w:r w:rsidRPr="005F187F">
        <w:rPr>
          <w:noProof/>
        </w:rPr>
        <w:t xml:space="preserve">1 </w:t>
      </w:r>
      <w:r w:rsidRPr="005F187F">
        <w:rPr>
          <w:noProof/>
          <w:cs/>
        </w:rPr>
        <w:t>ทฤษฎีและความรู้ที่เกี่ยวข้อง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_Toc131332287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</w:t>
      </w:r>
      <w:r w:rsidRPr="005F187F">
        <w:rPr>
          <w:noProof/>
        </w:rPr>
        <w:fldChar w:fldCharType="end"/>
      </w:r>
    </w:p>
    <w:p w14:paraId="3697E963" w14:textId="67C3BBCE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  <w:cs/>
        </w:rPr>
        <w:t>2.</w:t>
      </w:r>
      <w:r w:rsidRPr="005F187F">
        <w:rPr>
          <w:noProof/>
        </w:rPr>
        <w:t>2</w:t>
      </w:r>
      <w:r w:rsidRPr="005F187F">
        <w:rPr>
          <w:noProof/>
          <w:cs/>
        </w:rPr>
        <w:t xml:space="preserve"> งานวิจัยที่เกี่ยวข้อง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_Toc131332288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18</w:t>
      </w:r>
      <w:r w:rsidRPr="005F187F">
        <w:rPr>
          <w:noProof/>
        </w:rPr>
        <w:fldChar w:fldCharType="end"/>
      </w:r>
    </w:p>
    <w:p w14:paraId="707E6246" w14:textId="77777777" w:rsidR="00E2508B" w:rsidRPr="005F187F" w:rsidRDefault="00E2508B" w:rsidP="005F187F">
      <w:pPr>
        <w:spacing w:line="276" w:lineRule="auto"/>
      </w:pPr>
    </w:p>
    <w:p w14:paraId="7CE15999" w14:textId="5CDDFCE1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3 </w:t>
      </w:r>
      <w:r w:rsidRPr="005F187F">
        <w:rPr>
          <w:cs/>
        </w:rPr>
        <w:t>ขั้นตอนการดำเนินงาน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_Toc131332289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21</w:t>
      </w:r>
      <w:r w:rsidRPr="005F187F">
        <w:rPr>
          <w:b w:val="0"/>
          <w:bCs w:val="0"/>
        </w:rPr>
        <w:fldChar w:fldCharType="end"/>
      </w:r>
    </w:p>
    <w:p w14:paraId="6C372C3B" w14:textId="5FB687B5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3</w:t>
      </w:r>
      <w:r w:rsidRPr="005F187F">
        <w:rPr>
          <w:noProof/>
          <w:cs/>
        </w:rPr>
        <w:t>.</w:t>
      </w:r>
      <w:r w:rsidRPr="005F187F">
        <w:rPr>
          <w:noProof/>
        </w:rPr>
        <w:t>1</w:t>
      </w:r>
      <w:r w:rsidRPr="005F187F">
        <w:rPr>
          <w:noProof/>
          <w:cs/>
        </w:rPr>
        <w:t xml:space="preserve"> การเตรียมและวิเคราะห์ข้อมูล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_Toc131332290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21</w:t>
      </w:r>
      <w:r w:rsidRPr="005F187F">
        <w:rPr>
          <w:noProof/>
        </w:rPr>
        <w:fldChar w:fldCharType="end"/>
      </w:r>
    </w:p>
    <w:p w14:paraId="1BA8B1C5" w14:textId="1E82EF61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3.2 </w:t>
      </w:r>
      <w:r w:rsidRPr="005F187F">
        <w:rPr>
          <w:noProof/>
          <w:cs/>
        </w:rPr>
        <w:t>การทำงานของระบบ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_Toc131332291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28</w:t>
      </w:r>
      <w:r w:rsidRPr="005F187F">
        <w:rPr>
          <w:noProof/>
        </w:rPr>
        <w:fldChar w:fldCharType="end"/>
      </w:r>
    </w:p>
    <w:p w14:paraId="31B8A06B" w14:textId="53E45CBD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3.3 </w:t>
      </w:r>
      <w:r w:rsidRPr="005F187F">
        <w:rPr>
          <w:noProof/>
          <w:cs/>
        </w:rPr>
        <w:t>การวิเคราะห์และออกแบบระบบ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_Toc131332292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28</w:t>
      </w:r>
      <w:r w:rsidRPr="005F187F">
        <w:rPr>
          <w:noProof/>
        </w:rPr>
        <w:fldChar w:fldCharType="end"/>
      </w:r>
    </w:p>
    <w:p w14:paraId="12EEF826" w14:textId="05C2F35A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3.4 </w:t>
      </w:r>
      <w:r w:rsidRPr="005F187F">
        <w:rPr>
          <w:noProof/>
          <w:cs/>
        </w:rPr>
        <w:t>การออกแบบฐานข้อมูล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_Toc131332293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35</w:t>
      </w:r>
      <w:r w:rsidRPr="005F187F">
        <w:rPr>
          <w:noProof/>
        </w:rPr>
        <w:fldChar w:fldCharType="end"/>
      </w:r>
    </w:p>
    <w:p w14:paraId="74B28405" w14:textId="1B0DE61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3.5</w:t>
      </w:r>
      <w:r w:rsidRPr="005F187F">
        <w:rPr>
          <w:noProof/>
          <w:cs/>
        </w:rPr>
        <w:t xml:space="preserve"> การออกแบบหน้าจอ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_Toc131332294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37</w:t>
      </w:r>
      <w:r w:rsidRPr="005F187F">
        <w:rPr>
          <w:noProof/>
        </w:rPr>
        <w:fldChar w:fldCharType="end"/>
      </w:r>
    </w:p>
    <w:p w14:paraId="7F7FB92F" w14:textId="746DED95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</w:rPr>
        <w:t xml:space="preserve">3.6 </w:t>
      </w:r>
      <w:r w:rsidRPr="005F187F">
        <w:rPr>
          <w:noProof/>
          <w:cs/>
        </w:rPr>
        <w:t>การใช้งานระบบ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_Toc131332295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41</w:t>
      </w:r>
      <w:r w:rsidRPr="005F187F">
        <w:rPr>
          <w:noProof/>
        </w:rPr>
        <w:fldChar w:fldCharType="end"/>
      </w:r>
    </w:p>
    <w:p w14:paraId="2ADCA11F" w14:textId="77777777" w:rsidR="00E2508B" w:rsidRPr="005F187F" w:rsidRDefault="00E2508B" w:rsidP="005F187F">
      <w:pPr>
        <w:spacing w:line="276" w:lineRule="auto"/>
      </w:pPr>
    </w:p>
    <w:p w14:paraId="61F04C90" w14:textId="76728C88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4 </w:t>
      </w:r>
      <w:r w:rsidRPr="005F187F">
        <w:rPr>
          <w:cs/>
        </w:rPr>
        <w:t xml:space="preserve"> ผลการดำเนินงาน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_Toc131332296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42</w:t>
      </w:r>
      <w:r w:rsidRPr="005F187F">
        <w:rPr>
          <w:b w:val="0"/>
          <w:bCs w:val="0"/>
        </w:rPr>
        <w:fldChar w:fldCharType="end"/>
      </w:r>
    </w:p>
    <w:p w14:paraId="5AB62054" w14:textId="5B431681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4</w:t>
      </w:r>
      <w:r w:rsidRPr="005F187F">
        <w:rPr>
          <w:noProof/>
          <w:cs/>
        </w:rPr>
        <w:t>.</w:t>
      </w:r>
      <w:r w:rsidRPr="005F187F">
        <w:rPr>
          <w:noProof/>
        </w:rPr>
        <w:t xml:space="preserve">1 </w:t>
      </w:r>
      <w:r w:rsidRPr="005F187F">
        <w:rPr>
          <w:noProof/>
          <w:cs/>
        </w:rPr>
        <w:t>การวิเคราะห์และการตัดคำ (</w:t>
      </w:r>
      <w:r w:rsidRPr="005F187F">
        <w:rPr>
          <w:noProof/>
        </w:rPr>
        <w:t>Word segmentation</w:t>
      </w:r>
      <w:r w:rsidRPr="005F187F">
        <w:rPr>
          <w:noProof/>
          <w:cs/>
        </w:rPr>
        <w:t>)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_Toc131332297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42</w:t>
      </w:r>
      <w:r w:rsidRPr="005F187F">
        <w:rPr>
          <w:noProof/>
        </w:rPr>
        <w:fldChar w:fldCharType="end"/>
      </w:r>
    </w:p>
    <w:p w14:paraId="18032590" w14:textId="42FDD49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4.2 </w:t>
      </w:r>
      <w:r w:rsidRPr="005F187F">
        <w:rPr>
          <w:noProof/>
          <w:cs/>
        </w:rPr>
        <w:t>ขั้นตอนการใช้งานสำหรับผู้ใช้งาน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_Toc131332298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52</w:t>
      </w:r>
      <w:r w:rsidRPr="005F187F">
        <w:rPr>
          <w:noProof/>
        </w:rPr>
        <w:fldChar w:fldCharType="end"/>
      </w:r>
    </w:p>
    <w:p w14:paraId="4BC4C021" w14:textId="31A26F76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</w:rPr>
        <w:t xml:space="preserve">4.3 </w:t>
      </w:r>
      <w:r w:rsidRPr="005F187F">
        <w:rPr>
          <w:noProof/>
          <w:cs/>
        </w:rPr>
        <w:t>การวัดค่าความคล้ายคลึง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_Toc131332299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55</w:t>
      </w:r>
      <w:r w:rsidRPr="005F187F">
        <w:rPr>
          <w:noProof/>
        </w:rPr>
        <w:fldChar w:fldCharType="end"/>
      </w:r>
    </w:p>
    <w:p w14:paraId="32436448" w14:textId="77777777" w:rsidR="00E2508B" w:rsidRPr="005F187F" w:rsidRDefault="00E2508B" w:rsidP="005F187F">
      <w:pPr>
        <w:spacing w:line="276" w:lineRule="auto"/>
      </w:pPr>
    </w:p>
    <w:p w14:paraId="560BA261" w14:textId="40EA8C15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>5</w:t>
      </w:r>
      <w:r w:rsidRPr="005F187F">
        <w:rPr>
          <w:cs/>
        </w:rPr>
        <w:t xml:space="preserve">  สรุปผลการดำเนินงาน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_Toc131332300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58</w:t>
      </w:r>
      <w:r w:rsidRPr="005F187F">
        <w:rPr>
          <w:b w:val="0"/>
          <w:bCs w:val="0"/>
        </w:rPr>
        <w:fldChar w:fldCharType="end"/>
      </w:r>
    </w:p>
    <w:p w14:paraId="17614EC3" w14:textId="6F19AA81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5.1</w:t>
      </w:r>
      <w:r w:rsidRPr="005F187F">
        <w:rPr>
          <w:noProof/>
          <w:cs/>
        </w:rPr>
        <w:t xml:space="preserve"> สรุปผลการดำเนินงาน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_Toc131332301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58</w:t>
      </w:r>
      <w:r w:rsidRPr="005F187F">
        <w:rPr>
          <w:noProof/>
        </w:rPr>
        <w:fldChar w:fldCharType="end"/>
      </w:r>
    </w:p>
    <w:p w14:paraId="48798627" w14:textId="38FF8F5A" w:rsidR="00E2508B" w:rsidRPr="005F187F" w:rsidRDefault="00E2508B" w:rsidP="005F187F">
      <w:pPr>
        <w:pStyle w:val="TOC2"/>
        <w:rPr>
          <w:b/>
          <w:bCs/>
          <w:noProof/>
          <w:sz w:val="36"/>
          <w:szCs w:val="36"/>
          <w:cs/>
        </w:rPr>
      </w:pPr>
      <w:r w:rsidRPr="005F187F">
        <w:rPr>
          <w:rFonts w:hint="cs"/>
          <w:b/>
          <w:bCs/>
          <w:noProof/>
          <w:sz w:val="36"/>
          <w:szCs w:val="36"/>
          <w:cs/>
        </w:rPr>
        <w:lastRenderedPageBreak/>
        <w:t>สารบัญ (ต่อ)</w:t>
      </w:r>
    </w:p>
    <w:p w14:paraId="2764978D" w14:textId="6AD79C1B" w:rsidR="00E2508B" w:rsidRPr="005F187F" w:rsidRDefault="00E2508B" w:rsidP="005F187F">
      <w:pPr>
        <w:pStyle w:val="TOC2"/>
        <w:ind w:right="-55"/>
        <w:rPr>
          <w:b/>
          <w:bCs/>
          <w:noProof/>
        </w:rPr>
      </w:pPr>
      <w:r w:rsidRPr="005F187F">
        <w:rPr>
          <w:b/>
          <w:bCs/>
          <w:cs/>
        </w:rPr>
        <w:tab/>
      </w:r>
      <w:r w:rsidRPr="005F187F">
        <w:rPr>
          <w:b/>
          <w:bCs/>
          <w:cs/>
        </w:rPr>
        <w:tab/>
      </w:r>
      <w:r w:rsidRPr="005F187F">
        <w:rPr>
          <w:b/>
          <w:bCs/>
          <w:cs/>
        </w:rPr>
        <w:tab/>
      </w:r>
      <w:r w:rsidRPr="005F187F">
        <w:rPr>
          <w:rFonts w:hint="cs"/>
          <w:b/>
          <w:bCs/>
          <w:cs/>
        </w:rPr>
        <w:t>หน้า</w:t>
      </w:r>
    </w:p>
    <w:p w14:paraId="0B175B6C" w14:textId="52808469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5.2</w:t>
      </w:r>
      <w:r w:rsidRPr="005F187F">
        <w:rPr>
          <w:noProof/>
          <w:cs/>
        </w:rPr>
        <w:t xml:space="preserve"> สรุปปัญหาที่เกิดระหว่างการดำเนินงาน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_Toc131332302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59</w:t>
      </w:r>
      <w:r w:rsidRPr="005F187F">
        <w:rPr>
          <w:noProof/>
        </w:rPr>
        <w:fldChar w:fldCharType="end"/>
      </w:r>
    </w:p>
    <w:p w14:paraId="1A1AE3C7" w14:textId="07C0030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5.3</w:t>
      </w:r>
      <w:r w:rsidRPr="005F187F">
        <w:rPr>
          <w:noProof/>
          <w:cs/>
        </w:rPr>
        <w:t xml:space="preserve"> แนวทางพัฒนาระบบในอนาคต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_Toc131332303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59</w:t>
      </w:r>
      <w:r w:rsidRPr="005F187F">
        <w:rPr>
          <w:noProof/>
        </w:rPr>
        <w:fldChar w:fldCharType="end"/>
      </w:r>
    </w:p>
    <w:p w14:paraId="14A0FCD9" w14:textId="6870ECCC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5.4 </w:t>
      </w:r>
      <w:r w:rsidRPr="005F187F">
        <w:rPr>
          <w:noProof/>
          <w:cs/>
        </w:rPr>
        <w:t>แบบประเมินความพึงพอใจของผู้ใช้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_Toc131332304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59</w:t>
      </w:r>
      <w:r w:rsidRPr="005F187F">
        <w:rPr>
          <w:noProof/>
        </w:rPr>
        <w:fldChar w:fldCharType="end"/>
      </w:r>
    </w:p>
    <w:p w14:paraId="7F10C31B" w14:textId="0093F810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ภาคผนวก ก คู่มือการติดตั้งระบบ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_Toc131332305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64</w:t>
      </w:r>
      <w:r w:rsidRPr="005F187F">
        <w:rPr>
          <w:b w:val="0"/>
          <w:bCs w:val="0"/>
        </w:rPr>
        <w:fldChar w:fldCharType="end"/>
      </w:r>
    </w:p>
    <w:p w14:paraId="3E0B05A7" w14:textId="4C19E573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ภาคผนวก ข คู่มือการใช้งาน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_Toc131332313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80</w:t>
      </w:r>
      <w:r w:rsidRPr="005F187F">
        <w:rPr>
          <w:b w:val="0"/>
          <w:bCs w:val="0"/>
        </w:rPr>
        <w:fldChar w:fldCharType="end"/>
      </w:r>
    </w:p>
    <w:p w14:paraId="70B19F9F" w14:textId="788353D2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ประวัติผู้ศึกษา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_Toc131332317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88</w:t>
      </w:r>
      <w:r w:rsidRPr="005F187F">
        <w:rPr>
          <w:b w:val="0"/>
          <w:bCs w:val="0"/>
        </w:rPr>
        <w:fldChar w:fldCharType="end"/>
      </w:r>
    </w:p>
    <w:p w14:paraId="7ED52423" w14:textId="69457E63" w:rsidR="0057021A" w:rsidRDefault="002057DD" w:rsidP="005F187F">
      <w:pPr>
        <w:tabs>
          <w:tab w:val="left" w:pos="1134"/>
        </w:tabs>
        <w:spacing w:line="276" w:lineRule="auto"/>
        <w:contextualSpacing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fldChar w:fldCharType="end"/>
      </w:r>
    </w:p>
    <w:p w14:paraId="16B4C398" w14:textId="77777777" w:rsidR="0057021A" w:rsidRDefault="0057021A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br w:type="page"/>
      </w:r>
    </w:p>
    <w:p w14:paraId="5E9C511B" w14:textId="77777777" w:rsidR="002057DD" w:rsidRDefault="002057DD" w:rsidP="00025889">
      <w:pPr>
        <w:tabs>
          <w:tab w:val="left" w:pos="1134"/>
        </w:tabs>
        <w:spacing w:line="276" w:lineRule="auto"/>
        <w:contextualSpacing/>
        <w:rPr>
          <w:rFonts w:cs="Angsana New"/>
          <w:b/>
          <w:bCs/>
          <w:sz w:val="40"/>
          <w:szCs w:val="40"/>
          <w:cs/>
        </w:rPr>
        <w:sectPr w:rsidR="002057DD" w:rsidSect="0011388B">
          <w:type w:val="continuous"/>
          <w:pgSz w:w="11909" w:h="16839" w:code="9"/>
          <w:pgMar w:top="2160" w:right="1440" w:bottom="1440" w:left="2160" w:header="1219" w:footer="706" w:gutter="0"/>
          <w:pgNumType w:fmt="thaiLetters"/>
          <w:cols w:space="708"/>
          <w:docGrid w:linePitch="435"/>
        </w:sectPr>
      </w:pPr>
    </w:p>
    <w:p w14:paraId="51D8419C" w14:textId="05564D61" w:rsidR="002057DD" w:rsidRDefault="002057DD" w:rsidP="00025889">
      <w:pPr>
        <w:pStyle w:val="Heading1"/>
        <w:spacing w:line="276" w:lineRule="auto"/>
      </w:pPr>
      <w:bookmarkStart w:id="9" w:name="_Toc97370452"/>
      <w:bookmarkStart w:id="10" w:name="_Toc131332277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025889">
      <w:pPr>
        <w:spacing w:line="276" w:lineRule="auto"/>
      </w:pPr>
    </w:p>
    <w:p w14:paraId="40B099A5" w14:textId="3A2E0D6E" w:rsidR="002057DD" w:rsidRDefault="002057DD" w:rsidP="00025889">
      <w:pPr>
        <w:tabs>
          <w:tab w:val="center" w:pos="9270"/>
        </w:tabs>
        <w:spacing w:line="276" w:lineRule="auto"/>
        <w:ind w:right="-111"/>
        <w:rPr>
          <w:b/>
          <w:bCs/>
        </w:rPr>
      </w:pPr>
      <w:r w:rsidRPr="00A77EE9">
        <w:rPr>
          <w:rFonts w:hint="cs"/>
          <w:b/>
          <w:bCs/>
          <w:cs/>
        </w:rPr>
        <w:t>ตารางที่</w:t>
      </w:r>
      <w:r w:rsidR="00025889">
        <w:rPr>
          <w:b/>
          <w:b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7C028F2C" w14:textId="7AD94E15" w:rsidR="006911A2" w:rsidRDefault="002A0A54" w:rsidP="009B7FA9">
      <w:pPr>
        <w:pStyle w:val="TableofFigures"/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30463759" w:history="1">
        <w:r w:rsidR="006911A2" w:rsidRPr="00E1501B">
          <w:rPr>
            <w:rStyle w:val="Hyperlink"/>
            <w:noProof/>
            <w:cs/>
          </w:rPr>
          <w:t>ตัวอย่างการ</w:t>
        </w:r>
        <w:r w:rsidR="006911A2" w:rsidRPr="00E1501B">
          <w:rPr>
            <w:rStyle w:val="Hyperlink"/>
            <w:noProof/>
            <w:cs/>
          </w:rPr>
          <w:t>ค</w:t>
        </w:r>
        <w:r w:rsidR="006911A2" w:rsidRPr="00E1501B">
          <w:rPr>
            <w:rStyle w:val="Hyperlink"/>
            <w:noProof/>
            <w:cs/>
          </w:rPr>
          <w:t xml:space="preserve">ำนวณค่า </w:t>
        </w:r>
        <w:r w:rsidR="006911A2" w:rsidRPr="00E1501B">
          <w:rPr>
            <w:rStyle w:val="Hyperlink"/>
            <w:noProof/>
          </w:rPr>
          <w:t xml:space="preserve">Term Frequency </w:t>
        </w:r>
        <w:r w:rsidR="006911A2" w:rsidRPr="00E1501B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6911A2" w:rsidRPr="00E1501B">
          <w:rPr>
            <w:rStyle w:val="Hyperlink"/>
            <w:noProof/>
          </w:rPr>
          <w:t>7</w:t>
        </w:r>
        <w:r w:rsidR="006911A2">
          <w:rPr>
            <w:noProof/>
            <w:webHidden/>
          </w:rPr>
          <w:tab/>
        </w:r>
        <w:r w:rsidR="009B7FA9">
          <w:rPr>
            <w:noProof/>
            <w:webHidden/>
          </w:rPr>
          <w:tab/>
          <w:t xml:space="preserve">   </w:t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_Toc130463759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</w:t>
        </w:r>
        <w:r w:rsidR="006911A2">
          <w:rPr>
            <w:noProof/>
            <w:webHidden/>
          </w:rPr>
          <w:fldChar w:fldCharType="end"/>
        </w:r>
      </w:hyperlink>
    </w:p>
    <w:p w14:paraId="093B96E1" w14:textId="4862B35F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0" w:history="1">
        <w:r w:rsidR="006911A2" w:rsidRPr="00E1501B">
          <w:rPr>
            <w:rStyle w:val="Hyperlink"/>
            <w:noProof/>
            <w:cs/>
          </w:rPr>
          <w:t>ตัวอย่างก</w:t>
        </w:r>
        <w:r w:rsidR="006911A2" w:rsidRPr="00E1501B">
          <w:rPr>
            <w:rStyle w:val="Hyperlink"/>
            <w:noProof/>
            <w:cs/>
          </w:rPr>
          <w:t>า</w:t>
        </w:r>
        <w:r w:rsidR="006911A2" w:rsidRPr="00E1501B">
          <w:rPr>
            <w:rStyle w:val="Hyperlink"/>
            <w:noProof/>
            <w:cs/>
          </w:rPr>
          <w:t xml:space="preserve">รคำนวณค่า </w:t>
        </w:r>
        <w:r w:rsidR="006911A2" w:rsidRPr="00E1501B">
          <w:rPr>
            <w:rStyle w:val="Hyperlink"/>
            <w:noProof/>
          </w:rPr>
          <w:t xml:space="preserve">Inverse Document Frequency </w:t>
        </w:r>
        <w:r w:rsidR="006911A2" w:rsidRPr="00E1501B">
          <w:rPr>
            <w:rStyle w:val="Hyperlink"/>
            <w:noProof/>
            <w:cs/>
          </w:rPr>
          <w:t xml:space="preserve">ที่จำนวนเอกสารเท่ากับ </w:t>
        </w:r>
        <w:r w:rsidR="006911A2" w:rsidRPr="00E1501B">
          <w:rPr>
            <w:rStyle w:val="Hyperlink"/>
            <w:noProof/>
          </w:rPr>
          <w:t>10</w:t>
        </w:r>
        <w:r w:rsidR="009B7FA9">
          <w:rPr>
            <w:noProof/>
            <w:webHidden/>
          </w:rPr>
          <w:t xml:space="preserve">   </w:t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4E17EE02" w14:textId="38D658E7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1" w:history="1">
        <w:r w:rsidR="006911A2" w:rsidRPr="00E1501B">
          <w:rPr>
            <w:rStyle w:val="Hyperlink"/>
            <w:i/>
            <w:noProof/>
            <w:cs/>
          </w:rPr>
          <w:t>ตั</w:t>
        </w:r>
        <w:r w:rsidR="006911A2" w:rsidRPr="00E1501B">
          <w:rPr>
            <w:rStyle w:val="Hyperlink"/>
            <w:i/>
            <w:noProof/>
            <w:cs/>
          </w:rPr>
          <w:t>ว</w:t>
        </w:r>
        <w:r w:rsidR="006911A2" w:rsidRPr="00E1501B">
          <w:rPr>
            <w:rStyle w:val="Hyperlink"/>
            <w:i/>
            <w:noProof/>
            <w:cs/>
          </w:rPr>
          <w:t xml:space="preserve">อย่างการคำนวณค่า </w:t>
        </w:r>
        <w:r w:rsidR="006911A2" w:rsidRPr="00E1501B">
          <w:rPr>
            <w:rStyle w:val="Hyperlink"/>
            <w:iCs/>
            <w:noProof/>
          </w:rPr>
          <w:t>TF-IDF</w:t>
        </w:r>
        <w:r w:rsidR="009B7FA9">
          <w:rPr>
            <w:rStyle w:val="Hyperlink"/>
            <w:iCs/>
            <w:noProof/>
          </w:rPr>
          <w:t xml:space="preserve">                                                                  </w:t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0712AC61" w14:textId="47689063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2" w:history="1">
        <w:r w:rsidR="006911A2" w:rsidRPr="00E1501B">
          <w:rPr>
            <w:rStyle w:val="Hyperlink"/>
            <w:noProof/>
            <w:cs/>
          </w:rPr>
          <w:t>การวิเครา</w:t>
        </w:r>
        <w:r w:rsidR="006911A2" w:rsidRPr="00E1501B">
          <w:rPr>
            <w:rStyle w:val="Hyperlink"/>
            <w:noProof/>
            <w:cs/>
          </w:rPr>
          <w:t>ะ</w:t>
        </w:r>
        <w:r w:rsidR="006911A2" w:rsidRPr="00E1501B">
          <w:rPr>
            <w:rStyle w:val="Hyperlink"/>
            <w:noProof/>
            <w:cs/>
          </w:rPr>
          <w:t>ห์ข้อมูล</w:t>
        </w:r>
        <w:r w:rsidR="00B457F8" w:rsidRPr="00B457F8">
          <w:rPr>
            <w:rStyle w:val="Hyperlink"/>
            <w:noProof/>
            <w:cs/>
          </w:rPr>
          <w:t>ประเภทของสถานประกอบการ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21</w:t>
        </w:r>
        <w:r w:rsidR="006911A2">
          <w:rPr>
            <w:noProof/>
            <w:webHidden/>
          </w:rPr>
          <w:fldChar w:fldCharType="end"/>
        </w:r>
      </w:hyperlink>
    </w:p>
    <w:p w14:paraId="726BBD0F" w14:textId="1E80FE2F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3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>Use case</w:t>
        </w:r>
        <w:r w:rsidR="006911A2" w:rsidRPr="00E1501B">
          <w:rPr>
            <w:rStyle w:val="Hyperlink"/>
            <w:noProof/>
          </w:rPr>
          <w:t xml:space="preserve"> </w:t>
        </w:r>
        <w:r w:rsidR="006911A2" w:rsidRPr="00E1501B">
          <w:rPr>
            <w:rStyle w:val="Hyperlink"/>
            <w:noProof/>
            <w:cs/>
          </w:rPr>
          <w:t>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2A40CEA7" w14:textId="0FF92AC7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4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1344AD38" w14:textId="1F351446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5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ดูรายชื่อบริษัทในกลุ่มทั้งหมด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4CB5FAEF" w14:textId="0265E05A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6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7C688880" w14:textId="0D75CC49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7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_Toc130463767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514982FF" w14:textId="3267C78F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8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แก้ไขคู่มือการใช้งาน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_Toc130463768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0C334B14" w14:textId="36D72955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9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>U</w:t>
        </w:r>
        <w:r w:rsidR="006911A2" w:rsidRPr="00E1501B">
          <w:rPr>
            <w:rStyle w:val="Hyperlink"/>
            <w:noProof/>
          </w:rPr>
          <w:t>s</w:t>
        </w:r>
        <w:r w:rsidR="006911A2" w:rsidRPr="00E1501B">
          <w:rPr>
            <w:rStyle w:val="Hyperlink"/>
            <w:noProof/>
          </w:rPr>
          <w:t xml:space="preserve">e case </w:t>
        </w:r>
        <w:r w:rsidR="006911A2" w:rsidRPr="00E1501B">
          <w:rPr>
            <w:rStyle w:val="Hyperlink"/>
            <w:noProof/>
            <w:cs/>
          </w:rPr>
          <w:t>เพิ่ม ลบ แก้ไขข้อมูลบริษัท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26D3FAF6" w14:textId="3E22DC92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0" w:history="1">
        <w:r w:rsidR="006911A2" w:rsidRPr="00E1501B">
          <w:rPr>
            <w:rStyle w:val="Hyperlink"/>
            <w:noProof/>
            <w:cs/>
          </w:rPr>
          <w:t>อธิบายเหตุ</w:t>
        </w:r>
        <w:r w:rsidR="006911A2" w:rsidRPr="00E1501B">
          <w:rPr>
            <w:rStyle w:val="Hyperlink"/>
            <w:noProof/>
            <w:cs/>
          </w:rPr>
          <w:t>ก</w:t>
        </w:r>
        <w:r w:rsidR="006911A2" w:rsidRPr="00E1501B">
          <w:rPr>
            <w:rStyle w:val="Hyperlink"/>
            <w:noProof/>
            <w:cs/>
          </w:rPr>
          <w:t xml:space="preserve">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33</w:t>
        </w:r>
        <w:r w:rsidR="006911A2">
          <w:rPr>
            <w:noProof/>
            <w:webHidden/>
          </w:rPr>
          <w:fldChar w:fldCharType="end"/>
        </w:r>
      </w:hyperlink>
    </w:p>
    <w:p w14:paraId="2D4F67CA" w14:textId="455E7800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1" w:history="1">
        <w:r w:rsidR="006911A2" w:rsidRPr="00E1501B">
          <w:rPr>
            <w:rStyle w:val="Hyperlink"/>
            <w:noProof/>
            <w:cs/>
          </w:rPr>
          <w:t>อธิบ</w:t>
        </w:r>
        <w:r w:rsidR="006911A2" w:rsidRPr="00E1501B">
          <w:rPr>
            <w:rStyle w:val="Hyperlink"/>
            <w:noProof/>
            <w:cs/>
          </w:rPr>
          <w:t>า</w:t>
        </w:r>
        <w:r w:rsidR="006911A2" w:rsidRPr="00E1501B">
          <w:rPr>
            <w:rStyle w:val="Hyperlink"/>
            <w:noProof/>
            <w:cs/>
          </w:rPr>
          <w:t>ยเหตุการณ์</w:t>
        </w:r>
        <w:r w:rsidR="006911A2" w:rsidRPr="00E1501B">
          <w:rPr>
            <w:rStyle w:val="Hyperlink"/>
            <w:noProof/>
            <w:cs/>
          </w:rPr>
          <w:t>ท</w:t>
        </w:r>
        <w:r w:rsidR="006911A2" w:rsidRPr="00E1501B">
          <w:rPr>
            <w:rStyle w:val="Hyperlink"/>
            <w:noProof/>
            <w:cs/>
          </w:rPr>
          <w:t>ี่เ</w:t>
        </w:r>
        <w:r w:rsidR="006911A2" w:rsidRPr="00E1501B">
          <w:rPr>
            <w:rStyle w:val="Hyperlink"/>
            <w:noProof/>
            <w:cs/>
          </w:rPr>
          <w:t>ก</w:t>
        </w:r>
        <w:r w:rsidR="006911A2" w:rsidRPr="00E1501B">
          <w:rPr>
            <w:rStyle w:val="Hyperlink"/>
            <w:noProof/>
            <w:cs/>
          </w:rPr>
          <w:t xml:space="preserve">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การเพิ่มข้อมูลและจัดกลุ่มใหม่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34</w:t>
        </w:r>
        <w:r w:rsidR="006911A2">
          <w:rPr>
            <w:noProof/>
            <w:webHidden/>
          </w:rPr>
          <w:fldChar w:fldCharType="end"/>
        </w:r>
      </w:hyperlink>
    </w:p>
    <w:p w14:paraId="5A4D819B" w14:textId="152852E7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2" w:history="1">
        <w:r w:rsidR="006911A2" w:rsidRPr="00E1501B">
          <w:rPr>
            <w:rStyle w:val="Hyperlink"/>
            <w:noProof/>
            <w:cs/>
          </w:rPr>
          <w:t>พจนานุกรมข้</w:t>
        </w:r>
        <w:r w:rsidR="006911A2" w:rsidRPr="00E1501B">
          <w:rPr>
            <w:rStyle w:val="Hyperlink"/>
            <w:noProof/>
            <w:cs/>
          </w:rPr>
          <w:t>อ</w:t>
        </w:r>
        <w:r w:rsidR="006911A2" w:rsidRPr="00E1501B">
          <w:rPr>
            <w:rStyle w:val="Hyperlink"/>
            <w:noProof/>
            <w:cs/>
          </w:rPr>
          <w:t>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36</w:t>
        </w:r>
        <w:r w:rsidR="006911A2">
          <w:rPr>
            <w:noProof/>
            <w:webHidden/>
          </w:rPr>
          <w:fldChar w:fldCharType="end"/>
        </w:r>
      </w:hyperlink>
    </w:p>
    <w:p w14:paraId="6A71ED40" w14:textId="0F2BD2E3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3" w:history="1">
        <w:r w:rsidR="006911A2" w:rsidRPr="00E1501B">
          <w:rPr>
            <w:rStyle w:val="Hyperlink"/>
            <w:noProof/>
            <w:cs/>
          </w:rPr>
          <w:t>ตารางตัวอย่างการวัดค่าความแม่นยำใ</w:t>
        </w:r>
        <w:r w:rsidR="006911A2" w:rsidRPr="00E1501B">
          <w:rPr>
            <w:rStyle w:val="Hyperlink"/>
            <w:noProof/>
            <w:cs/>
          </w:rPr>
          <w:t>น</w:t>
        </w:r>
        <w:r w:rsidR="006911A2" w:rsidRPr="00E1501B">
          <w:rPr>
            <w:rStyle w:val="Hyperlink"/>
            <w:noProof/>
            <w:cs/>
          </w:rPr>
          <w:t>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44</w:t>
        </w:r>
        <w:r w:rsidR="006911A2">
          <w:rPr>
            <w:noProof/>
            <w:webHidden/>
          </w:rPr>
          <w:fldChar w:fldCharType="end"/>
        </w:r>
      </w:hyperlink>
    </w:p>
    <w:p w14:paraId="2FA79734" w14:textId="5B13143D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4" w:history="1">
        <w:r w:rsidR="006911A2" w:rsidRPr="00E1501B">
          <w:rPr>
            <w:rStyle w:val="Hyperlink"/>
            <w:noProof/>
            <w:cs/>
          </w:rPr>
          <w:t>ผลการทดสอบความแม่นยำการตัดคำ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45</w:t>
        </w:r>
        <w:r w:rsidR="006911A2">
          <w:rPr>
            <w:noProof/>
            <w:webHidden/>
          </w:rPr>
          <w:fldChar w:fldCharType="end"/>
        </w:r>
      </w:hyperlink>
    </w:p>
    <w:p w14:paraId="4B606F65" w14:textId="3D3720BC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5" w:history="1">
        <w:r w:rsidR="006911A2" w:rsidRPr="00E1501B">
          <w:rPr>
            <w:rStyle w:val="Hyperlink"/>
            <w:noProof/>
            <w:cs/>
          </w:rPr>
          <w:t>แสดงกา</w:t>
        </w:r>
        <w:r w:rsidR="006911A2" w:rsidRPr="00E1501B">
          <w:rPr>
            <w:rStyle w:val="Hyperlink"/>
            <w:noProof/>
            <w:cs/>
          </w:rPr>
          <w:t>ร</w:t>
        </w:r>
        <w:r w:rsidR="006911A2" w:rsidRPr="00E1501B">
          <w:rPr>
            <w:rStyle w:val="Hyperlink"/>
            <w:noProof/>
            <w:cs/>
          </w:rPr>
          <w:t xml:space="preserve">นับจำนวนบริษัทแต่ละประเภทในการจัดกลุ่มทั้งหมด </w:t>
        </w:r>
        <w:r w:rsidR="006911A2" w:rsidRPr="00E1501B">
          <w:rPr>
            <w:rStyle w:val="Hyperlink"/>
            <w:noProof/>
          </w:rPr>
          <w:t xml:space="preserve">1,643 </w:t>
        </w:r>
        <w:r w:rsidR="006911A2" w:rsidRPr="00E1501B">
          <w:rPr>
            <w:rStyle w:val="Hyperlink"/>
            <w:noProof/>
            <w:cs/>
          </w:rPr>
          <w:t>รายการ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49</w:t>
        </w:r>
        <w:r w:rsidR="006911A2">
          <w:rPr>
            <w:noProof/>
            <w:webHidden/>
          </w:rPr>
          <w:fldChar w:fldCharType="end"/>
        </w:r>
      </w:hyperlink>
    </w:p>
    <w:p w14:paraId="4D9E56CC" w14:textId="34A288EB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6" w:history="1">
        <w:r w:rsidR="006911A2" w:rsidRPr="00E1501B">
          <w:rPr>
            <w:rStyle w:val="Hyperlink"/>
            <w:noProof/>
            <w:cs/>
          </w:rPr>
          <w:t>แสด</w:t>
        </w:r>
        <w:r w:rsidR="006911A2" w:rsidRPr="00E1501B">
          <w:rPr>
            <w:rStyle w:val="Hyperlink"/>
            <w:noProof/>
            <w:cs/>
          </w:rPr>
          <w:t>ง</w:t>
        </w:r>
        <w:r w:rsidR="006911A2" w:rsidRPr="00E1501B">
          <w:rPr>
            <w:rStyle w:val="Hyperlink"/>
            <w:noProof/>
            <w:cs/>
          </w:rPr>
          <w:t>จำนวนค่าเฉลี่ยความพึงพอใจต่อระบบ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60</w:t>
        </w:r>
        <w:r w:rsidR="006911A2">
          <w:rPr>
            <w:noProof/>
            <w:webHidden/>
          </w:rPr>
          <w:fldChar w:fldCharType="end"/>
        </w:r>
      </w:hyperlink>
    </w:p>
    <w:p w14:paraId="4E74B988" w14:textId="172A5D42" w:rsidR="006911A2" w:rsidRDefault="006911A2" w:rsidP="00E91560">
      <w:pPr>
        <w:pStyle w:val="TableofFigures"/>
        <w:numPr>
          <w:ilvl w:val="0"/>
          <w:numId w:val="0"/>
        </w:numPr>
        <w:tabs>
          <w:tab w:val="right" w:pos="8810"/>
        </w:tabs>
        <w:ind w:left="63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</w:p>
    <w:p w14:paraId="2A76EC31" w14:textId="103D3FA2" w:rsidR="002057DD" w:rsidRPr="000500D5" w:rsidRDefault="002A0A54" w:rsidP="006911A2">
      <w:pPr>
        <w:tabs>
          <w:tab w:val="center" w:pos="9270"/>
        </w:tabs>
        <w:spacing w:line="276" w:lineRule="auto"/>
        <w:ind w:left="993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27654960" w14:textId="2FC0578A" w:rsidR="0057021A" w:rsidRDefault="0057021A">
      <w:pPr>
        <w:rPr>
          <w:rFonts w:cs="Angsana New"/>
          <w:b/>
          <w:bCs/>
          <w:sz w:val="40"/>
          <w:szCs w:val="40"/>
        </w:rPr>
      </w:pPr>
      <w:r>
        <w:rPr>
          <w:rFonts w:cs="Angsana New"/>
          <w:b/>
          <w:bCs/>
          <w:sz w:val="40"/>
          <w:szCs w:val="40"/>
        </w:rPr>
        <w:br w:type="page"/>
      </w:r>
    </w:p>
    <w:p w14:paraId="00EB2141" w14:textId="77777777" w:rsidR="002057DD" w:rsidRDefault="002057DD" w:rsidP="00025889">
      <w:pPr>
        <w:tabs>
          <w:tab w:val="left" w:pos="1991"/>
        </w:tabs>
        <w:spacing w:line="276" w:lineRule="auto"/>
        <w:jc w:val="center"/>
        <w:rPr>
          <w:rFonts w:cs="Angsana New"/>
          <w:b/>
          <w:bCs/>
          <w:sz w:val="40"/>
          <w:szCs w:val="40"/>
          <w:cs/>
        </w:rPr>
        <w:sectPr w:rsidR="002057DD" w:rsidSect="00890C04">
          <w:type w:val="continuous"/>
          <w:pgSz w:w="11909" w:h="16839" w:code="9"/>
          <w:pgMar w:top="2160" w:right="1440" w:bottom="1440" w:left="2160" w:header="1219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025889">
      <w:pPr>
        <w:pStyle w:val="Heading1"/>
        <w:spacing w:line="276" w:lineRule="auto"/>
      </w:pPr>
      <w:bookmarkStart w:id="11" w:name="_Toc97370453"/>
      <w:bookmarkStart w:id="12" w:name="_Toc131332278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025889">
      <w:pPr>
        <w:spacing w:line="276" w:lineRule="auto"/>
      </w:pPr>
    </w:p>
    <w:p w14:paraId="6D62546B" w14:textId="3AAD67B7" w:rsidR="00F2194A" w:rsidRDefault="002057DD" w:rsidP="00754866">
      <w:pPr>
        <w:tabs>
          <w:tab w:val="center" w:pos="9270"/>
        </w:tabs>
        <w:spacing w:line="276" w:lineRule="auto"/>
        <w:ind w:right="-55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="00754866">
        <w:rPr>
          <w:b/>
          <w:bCs/>
        </w:rPr>
        <w:t xml:space="preserve"> </w:t>
      </w:r>
      <w:r w:rsidRPr="00A77EE9">
        <w:rPr>
          <w:rFonts w:hint="cs"/>
          <w:b/>
          <w:bCs/>
          <w:cs/>
        </w:rPr>
        <w:t>หน้า</w:t>
      </w:r>
      <w:bookmarkEnd w:id="8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704D70AC" w14:textId="68FBD3F1" w:rsidR="00F2194A" w:rsidRPr="00F2194A" w:rsidRDefault="00000000" w:rsidP="00B8484B">
      <w:pPr>
        <w:pStyle w:val="TableofFigures"/>
        <w:numPr>
          <w:ilvl w:val="0"/>
          <w:numId w:val="40"/>
        </w:numPr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3" w:history="1">
        <w:r w:rsidR="00F2194A" w:rsidRPr="00776482">
          <w:rPr>
            <w:rStyle w:val="Hyperlink"/>
            <w:noProof/>
            <w:cs/>
          </w:rPr>
          <w:t xml:space="preserve">ตัวอย่างการทำ </w:t>
        </w:r>
        <w:r w:rsidR="00F2194A" w:rsidRPr="00776482">
          <w:rPr>
            <w:rStyle w:val="Hyperlink"/>
            <w:noProof/>
          </w:rPr>
          <w:t>Word segmentation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</w:t>
        </w:r>
        <w:r w:rsidR="00F2194A">
          <w:rPr>
            <w:noProof/>
            <w:webHidden/>
          </w:rPr>
          <w:fldChar w:fldCharType="end"/>
        </w:r>
      </w:hyperlink>
    </w:p>
    <w:p w14:paraId="65E87496" w14:textId="0853D9E1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4" w:history="1">
        <w:r w:rsidR="00F2194A" w:rsidRPr="00776482">
          <w:rPr>
            <w:rStyle w:val="Hyperlink"/>
            <w:noProof/>
            <w:cs/>
          </w:rPr>
          <w:t xml:space="preserve">การกำหนดสุ่มกำหนดจุด </w:t>
        </w:r>
        <w:r w:rsidR="00F2194A" w:rsidRPr="00776482">
          <w:rPr>
            <w:rStyle w:val="Hyperlink"/>
            <w:noProof/>
          </w:rPr>
          <w:t>Centroid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9</w:t>
        </w:r>
        <w:r w:rsidR="00F2194A">
          <w:rPr>
            <w:noProof/>
            <w:webHidden/>
          </w:rPr>
          <w:fldChar w:fldCharType="end"/>
        </w:r>
      </w:hyperlink>
    </w:p>
    <w:p w14:paraId="21CD934F" w14:textId="3887BC8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5" w:history="1">
        <w:r w:rsidR="00F2194A" w:rsidRPr="00776482">
          <w:rPr>
            <w:rStyle w:val="Hyperlink"/>
            <w:noProof/>
            <w:cs/>
          </w:rPr>
          <w:t xml:space="preserve">จุด </w:t>
        </w:r>
        <w:r w:rsidR="00F2194A" w:rsidRPr="00776482">
          <w:rPr>
            <w:rStyle w:val="Hyperlink"/>
            <w:noProof/>
          </w:rPr>
          <w:t xml:space="preserve">Centroid </w:t>
        </w:r>
        <w:r w:rsidR="00F2194A" w:rsidRPr="00776482">
          <w:rPr>
            <w:rStyle w:val="Hyperlink"/>
            <w:noProof/>
            <w:cs/>
          </w:rPr>
          <w:t>ที่อยู่ตรงกลางและจุดข้อมูลทุกจุดไม่เปลี่ยนแปลง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6698F7FE" w14:textId="250ED2B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6" w:history="1">
        <w:r w:rsidR="002A4DCA" w:rsidRPr="00264811">
          <w:rPr>
            <w:rFonts w:hint="cs"/>
            <w:cs/>
          </w:rPr>
          <w:t>ตัวอย่าง</w:t>
        </w:r>
        <w:r w:rsidR="002A4DCA">
          <w:rPr>
            <w:rFonts w:hint="cs"/>
            <w:cs/>
          </w:rPr>
          <w:t xml:space="preserve">การกลุ่มข้อมูลที่มีจุด </w:t>
        </w:r>
        <w:r w:rsidR="002A4DCA">
          <w:t xml:space="preserve">Centroid </w:t>
        </w:r>
        <w:r w:rsidR="002A4DCA">
          <w:rPr>
            <w:rFonts w:hint="cs"/>
            <w:cs/>
          </w:rPr>
          <w:t>เป็นกากบาทสีแดง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156EB141" w14:textId="7D127A1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7" w:history="1">
        <w:r w:rsidR="00F2194A" w:rsidRPr="00776482">
          <w:rPr>
            <w:rStyle w:val="Hyperlink"/>
            <w:noProof/>
            <w:cs/>
          </w:rPr>
          <w:t>กราฟที่แสดงจำนวนข้อผิดพลาดเพื่อหาจ</w:t>
        </w:r>
        <w:r w:rsidR="00FA1E80">
          <w:rPr>
            <w:rStyle w:val="Hyperlink"/>
            <w:rFonts w:hint="cs"/>
            <w:noProof/>
            <w:cs/>
          </w:rPr>
          <w:t>ำ</w:t>
        </w:r>
        <w:r w:rsidR="00F2194A" w:rsidRPr="00776482">
          <w:rPr>
            <w:rStyle w:val="Hyperlink"/>
            <w:noProof/>
            <w:cs/>
          </w:rPr>
          <w:t>นวนกลุ่มที่เหมาะสมที่สุด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11</w:t>
        </w:r>
        <w:r w:rsidR="00F2194A">
          <w:rPr>
            <w:noProof/>
            <w:webHidden/>
          </w:rPr>
          <w:fldChar w:fldCharType="end"/>
        </w:r>
      </w:hyperlink>
    </w:p>
    <w:p w14:paraId="5292C641" w14:textId="2438639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8" w:history="1">
        <w:r w:rsidR="00F2194A" w:rsidRPr="00776482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F2194A" w:rsidRPr="00776482">
          <w:rPr>
            <w:rStyle w:val="Hyperlink"/>
            <w:noProof/>
          </w:rPr>
          <w:t xml:space="preserve">Web API </w:t>
        </w:r>
        <w:r w:rsidR="00F2194A" w:rsidRPr="00776482">
          <w:rPr>
            <w:rStyle w:val="Hyperlink"/>
            <w:noProof/>
            <w:cs/>
          </w:rPr>
          <w:t xml:space="preserve">ด้วย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63CC9BEE" w14:textId="49C5F7C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9" w:history="1">
        <w:r w:rsidR="00F2194A" w:rsidRPr="00776482">
          <w:rPr>
            <w:rStyle w:val="Hyperlink"/>
            <w:noProof/>
            <w:cs/>
          </w:rPr>
          <w:t xml:space="preserve">ผลลัพธ์แสดงคำว่า </w:t>
        </w:r>
        <w:r w:rsidR="00F2194A" w:rsidRPr="00776482">
          <w:rPr>
            <w:rStyle w:val="Hyperlink"/>
            <w:noProof/>
          </w:rPr>
          <w:t xml:space="preserve">Hello project </w:t>
        </w:r>
        <w:r w:rsidR="00F2194A" w:rsidRPr="00776482">
          <w:rPr>
            <w:rStyle w:val="Hyperlink"/>
            <w:noProof/>
            <w:cs/>
          </w:rPr>
          <w:t xml:space="preserve">จาก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3B86DE04" w14:textId="33BD9AA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0" w:history="1">
        <w:r w:rsidR="00F2194A" w:rsidRPr="00776482">
          <w:rPr>
            <w:rStyle w:val="Hyperlink"/>
            <w:noProof/>
            <w:cs/>
          </w:rPr>
          <w:t xml:space="preserve">ตัวอย่างข้อมูลแบบ </w:t>
        </w:r>
        <w:r w:rsidR="00F2194A" w:rsidRPr="00776482">
          <w:rPr>
            <w:rStyle w:val="Hyperlink"/>
            <w:noProof/>
          </w:rPr>
          <w:t>JSON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15</w:t>
        </w:r>
        <w:r w:rsidR="00F2194A">
          <w:rPr>
            <w:noProof/>
            <w:webHidden/>
          </w:rPr>
          <w:fldChar w:fldCharType="end"/>
        </w:r>
      </w:hyperlink>
    </w:p>
    <w:p w14:paraId="40001027" w14:textId="6EE1CCF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1" w:history="1">
        <w:r w:rsidR="00F2194A" w:rsidRPr="00776482">
          <w:rPr>
            <w:rStyle w:val="Hyperlink"/>
            <w:noProof/>
            <w:cs/>
          </w:rPr>
          <w:t>การเตรียมและวิเคราะห์ข้อมูล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22</w:t>
        </w:r>
        <w:r w:rsidR="00F2194A">
          <w:rPr>
            <w:noProof/>
            <w:webHidden/>
          </w:rPr>
          <w:fldChar w:fldCharType="end"/>
        </w:r>
      </w:hyperlink>
    </w:p>
    <w:p w14:paraId="5D7873B2" w14:textId="0AA0173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2" w:history="1">
        <w:r w:rsidR="00F2194A" w:rsidRPr="00776482">
          <w:rPr>
            <w:rStyle w:val="Hyperlink"/>
            <w:noProof/>
            <w:cs/>
          </w:rPr>
          <w:t>การเรียกใช้ไลบรารี่ (</w:t>
        </w:r>
        <w:r w:rsidR="00F2194A" w:rsidRPr="00776482">
          <w:rPr>
            <w:rStyle w:val="Hyperlink"/>
            <w:noProof/>
          </w:rPr>
          <w:t>Library</w:t>
        </w:r>
        <w:r w:rsidR="00F2194A" w:rsidRPr="00776482">
          <w:rPr>
            <w:rStyle w:val="Hyperlink"/>
            <w:noProof/>
            <w:cs/>
          </w:rPr>
          <w:t>)</w:t>
        </w:r>
        <w:r w:rsidR="00F2194A" w:rsidRPr="00776482">
          <w:rPr>
            <w:rStyle w:val="Hyperlink"/>
            <w:noProof/>
          </w:rPr>
          <w:t xml:space="preserve"> </w:t>
        </w:r>
        <w:r w:rsidR="00F2194A" w:rsidRPr="00776482">
          <w:rPr>
            <w:rStyle w:val="Hyperlink"/>
            <w:noProof/>
            <w:cs/>
          </w:rPr>
          <w:t xml:space="preserve">สำหรับคำนวณค่า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0FB5119" w14:textId="5FD11E3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3" w:history="1">
        <w:r w:rsidR="00F2194A" w:rsidRPr="00776482">
          <w:rPr>
            <w:rStyle w:val="Hyperlink"/>
            <w:noProof/>
            <w:cs/>
          </w:rPr>
          <w:t>การอ่านข้อมูลจากไฟล์และกำหนดตัวกรองการตัดคำ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4631953" w14:textId="232EDF5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4" w:history="1">
        <w:r w:rsidR="00F2194A" w:rsidRPr="00776482">
          <w:rPr>
            <w:rStyle w:val="Hyperlink"/>
            <w:noProof/>
            <w:cs/>
          </w:rPr>
          <w:t>ฟังก์ชันสำหรับใช้ลบตัวเลข และอักขระพิเศษ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8CF7F10" w14:textId="54264A3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5" w:history="1">
        <w:r w:rsidR="00F2194A" w:rsidRPr="00776482">
          <w:rPr>
            <w:rStyle w:val="Hyperlink"/>
            <w:noProof/>
            <w:cs/>
          </w:rPr>
          <w:t>ฟังก์ชันสำหรับใช้ลบคำที่ไม่สื่อความหมายและตัวเลขไทย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6B4A50AB" w14:textId="200E7DA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6" w:history="1">
        <w:r w:rsidR="00F2194A" w:rsidRPr="00776482">
          <w:rPr>
            <w:rStyle w:val="Hyperlink"/>
            <w:noProof/>
            <w:cs/>
          </w:rPr>
          <w:t>การวนซ้ำข้อมูลเพื่อตัดคำและทำความสะอาดข้อมูล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D059161" w14:textId="4E4C4EB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7" w:history="1">
        <w:r w:rsidR="00F2194A" w:rsidRPr="00776482">
          <w:rPr>
            <w:rStyle w:val="Hyperlink"/>
            <w:noProof/>
            <w:cs/>
          </w:rPr>
          <w:t xml:space="preserve">การเทรนและการทดสอบโมเดลการคำนวณค่า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79A70762" w14:textId="09F9117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8" w:history="1">
        <w:r w:rsidR="00F2194A" w:rsidRPr="00776482">
          <w:rPr>
            <w:rStyle w:val="Hyperlink"/>
            <w:noProof/>
            <w:cs/>
          </w:rPr>
          <w:t xml:space="preserve">ผลลัพธ์การคำนวณค่า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17D32FF1" w14:textId="03263AD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9" w:history="1">
        <w:r w:rsidR="00F2194A" w:rsidRPr="00776482">
          <w:rPr>
            <w:rStyle w:val="Hyperlink"/>
            <w:noProof/>
            <w:cs/>
          </w:rPr>
          <w:t>การเรียกใช้ไลบรารี่สำหรับการ จัดกลุ่มข้อ</w:t>
        </w:r>
        <w:r w:rsidR="00767A5F">
          <w:rPr>
            <w:rStyle w:val="Hyperlink"/>
            <w:rFonts w:hint="cs"/>
            <w:noProof/>
            <w:cs/>
          </w:rPr>
          <w:t>มู</w:t>
        </w:r>
        <w:r w:rsidR="00F2194A" w:rsidRPr="00776482">
          <w:rPr>
            <w:rStyle w:val="Hyperlink"/>
            <w:noProof/>
            <w:cs/>
          </w:rPr>
          <w:t>ลด้วยเคมีน (</w:t>
        </w:r>
        <w:r w:rsidR="00F2194A" w:rsidRPr="00776482">
          <w:rPr>
            <w:rStyle w:val="Hyperlink"/>
            <w:noProof/>
          </w:rPr>
          <w:t>K-Means</w:t>
        </w:r>
        <w:r w:rsidR="00F2194A" w:rsidRPr="00776482">
          <w:rPr>
            <w:rStyle w:val="Hyperlink"/>
            <w:noProof/>
            <w:cs/>
          </w:rPr>
          <w:t>)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1BE2F56A" w14:textId="459DFCF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0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 xml:space="preserve">k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6CED9435" w14:textId="3CAA6A0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1" w:history="1">
        <w:r w:rsidR="00F2194A" w:rsidRPr="00776482">
          <w:rPr>
            <w:rStyle w:val="Hyperlink"/>
            <w:noProof/>
            <w:cs/>
          </w:rPr>
          <w:t xml:space="preserve">การเรียกใช้งานไฟล์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เพื่อจัดกลุ่มข้อมูลและบันทึกผลลัพธ์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715BB800" w14:textId="1DBF076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2" w:history="1">
        <w:r w:rsidR="00F2194A" w:rsidRPr="00776482">
          <w:rPr>
            <w:rStyle w:val="Hyperlink"/>
            <w:noProof/>
            <w:cs/>
          </w:rPr>
          <w:t xml:space="preserve">การนำเข้าข้อมูลลงสู่ฐานข้อมูล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66AED6DA" w14:textId="3C6489D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3" w:history="1">
        <w:r w:rsidR="00F2194A" w:rsidRPr="00776482">
          <w:rPr>
            <w:rStyle w:val="Hyperlink"/>
            <w:noProof/>
            <w:cs/>
          </w:rPr>
          <w:t>การทำงานของระบบ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28</w:t>
        </w:r>
        <w:r w:rsidR="00F2194A">
          <w:rPr>
            <w:noProof/>
            <w:webHidden/>
          </w:rPr>
          <w:fldChar w:fldCharType="end"/>
        </w:r>
      </w:hyperlink>
    </w:p>
    <w:p w14:paraId="5C7556F7" w14:textId="784FB32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4" w:history="1">
        <w:r w:rsidR="00F2194A" w:rsidRPr="00776482">
          <w:rPr>
            <w:rStyle w:val="Hyperlink"/>
            <w:noProof/>
          </w:rPr>
          <w:t xml:space="preserve">Use Case Diagram </w:t>
        </w:r>
        <w:r w:rsidR="00F2194A" w:rsidRPr="00776482">
          <w:rPr>
            <w:rStyle w:val="Hyperlink"/>
            <w:noProof/>
            <w:cs/>
          </w:rPr>
          <w:t>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F2194A">
          <w:rPr>
            <w:noProof/>
            <w:webHidden/>
          </w:rPr>
          <w:fldChar w:fldCharType="end"/>
        </w:r>
      </w:hyperlink>
    </w:p>
    <w:p w14:paraId="1C961F8B" w14:textId="31E1E43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5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32</w:t>
        </w:r>
        <w:r w:rsidR="00F2194A">
          <w:rPr>
            <w:noProof/>
            <w:webHidden/>
          </w:rPr>
          <w:fldChar w:fldCharType="end"/>
        </w:r>
      </w:hyperlink>
    </w:p>
    <w:p w14:paraId="4644DADB" w14:textId="7738926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6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33</w:t>
        </w:r>
        <w:r w:rsidR="00F2194A">
          <w:rPr>
            <w:noProof/>
            <w:webHidden/>
          </w:rPr>
          <w:fldChar w:fldCharType="end"/>
        </w:r>
      </w:hyperlink>
    </w:p>
    <w:p w14:paraId="5A8CE8B6" w14:textId="5D0FC98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7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ของผู้ใช้งาน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34</w:t>
        </w:r>
        <w:r w:rsidR="00F2194A">
          <w:rPr>
            <w:noProof/>
            <w:webHidden/>
          </w:rPr>
          <w:fldChar w:fldCharType="end"/>
        </w:r>
      </w:hyperlink>
    </w:p>
    <w:p w14:paraId="6AC87032" w14:textId="7F8A165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8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ของผู้ดูแลระบบ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35</w:t>
        </w:r>
        <w:r w:rsidR="00F2194A">
          <w:rPr>
            <w:noProof/>
            <w:webHidden/>
          </w:rPr>
          <w:fldChar w:fldCharType="end"/>
        </w:r>
      </w:hyperlink>
    </w:p>
    <w:p w14:paraId="26852574" w14:textId="47E1269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9" w:history="1">
        <w:r w:rsidR="00F2194A" w:rsidRPr="00776482">
          <w:rPr>
            <w:rStyle w:val="Hyperlink"/>
            <w:noProof/>
          </w:rPr>
          <w:t xml:space="preserve">ER Diagram </w:t>
        </w:r>
        <w:r w:rsidR="00F2194A" w:rsidRPr="00776482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36</w:t>
        </w:r>
        <w:r w:rsidR="00F2194A">
          <w:rPr>
            <w:noProof/>
            <w:webHidden/>
          </w:rPr>
          <w:fldChar w:fldCharType="end"/>
        </w:r>
      </w:hyperlink>
    </w:p>
    <w:p w14:paraId="5CFA8D35" w14:textId="6456EC8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0" w:history="1">
        <w:r w:rsidR="00F2194A" w:rsidRPr="00776482">
          <w:rPr>
            <w:rStyle w:val="Hyperlink"/>
            <w:noProof/>
            <w:cs/>
          </w:rPr>
          <w:t>หน้าแรก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130821B1" w14:textId="15D7EBB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1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3A014B4F" w14:textId="68B4C231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2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5EB2DE87" w14:textId="5D8A835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3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0F0FD02A" w14:textId="2BCBFB9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4" w:history="1">
        <w:r w:rsidR="00F2194A" w:rsidRPr="00776482">
          <w:rPr>
            <w:rStyle w:val="Hyperlink"/>
            <w:noProof/>
            <w:cs/>
          </w:rPr>
          <w:t>หน้าแสดงผลลัพธ์รายชื่อบริษัท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6CB19D0B" w14:textId="7EC87ED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5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74E29B44" w14:textId="6404F55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6" w:history="1">
        <w:r w:rsidR="00F2194A" w:rsidRPr="00776482">
          <w:rPr>
            <w:rStyle w:val="Hyperlink"/>
            <w:noProof/>
            <w:cs/>
          </w:rPr>
          <w:t>ตัวอย่างผลลัพธ์จากการค้นหาด้วยความสนใจของผู้ใช้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41</w:t>
        </w:r>
        <w:r w:rsidR="00F2194A">
          <w:rPr>
            <w:noProof/>
            <w:webHidden/>
          </w:rPr>
          <w:fldChar w:fldCharType="end"/>
        </w:r>
      </w:hyperlink>
    </w:p>
    <w:p w14:paraId="346B6BAD" w14:textId="3B15C42C" w:rsidR="00F2194A" w:rsidRDefault="00000000" w:rsidP="00B8484B">
      <w:pPr>
        <w:pStyle w:val="TableofFigures"/>
        <w:tabs>
          <w:tab w:val="right" w:pos="8364"/>
        </w:tabs>
        <w:ind w:left="567"/>
        <w:rPr>
          <w:noProof/>
        </w:rPr>
      </w:pPr>
      <w:hyperlink w:anchor="_Toc130463857" w:history="1">
        <w:r w:rsidR="00F2194A" w:rsidRPr="00776482">
          <w:rPr>
            <w:rStyle w:val="Hyperlink"/>
            <w:noProof/>
            <w:cs/>
          </w:rPr>
          <w:t>ตัวอย่างข้อมูลต้นฉบับ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6E42A343" w14:textId="77777777" w:rsidR="00E8281C" w:rsidRPr="00E8281C" w:rsidRDefault="00E8281C" w:rsidP="00E8281C">
      <w:pPr>
        <w:rPr>
          <w:cs/>
        </w:rPr>
      </w:pPr>
    </w:p>
    <w:p w14:paraId="5BE3B1A5" w14:textId="5A21147A" w:rsidR="00532CB7" w:rsidRDefault="00532CB7" w:rsidP="00532CB7">
      <w:pPr>
        <w:jc w:val="center"/>
        <w:rPr>
          <w:b/>
          <w:bCs/>
          <w:sz w:val="36"/>
          <w:szCs w:val="36"/>
        </w:rPr>
      </w:pPr>
      <w:r w:rsidRPr="00532CB7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12362D1D" w14:textId="77777777" w:rsidR="00975B97" w:rsidRDefault="00975B97" w:rsidP="00532CB7">
      <w:pPr>
        <w:jc w:val="center"/>
        <w:rPr>
          <w:b/>
          <w:bCs/>
          <w:sz w:val="36"/>
          <w:szCs w:val="36"/>
        </w:rPr>
      </w:pPr>
    </w:p>
    <w:p w14:paraId="0A317618" w14:textId="58C1436A" w:rsidR="00532CB7" w:rsidRPr="00532CB7" w:rsidRDefault="00532CB7" w:rsidP="00754866">
      <w:pPr>
        <w:ind w:right="-55"/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57021A">
        <w:rPr>
          <w:b/>
          <w:bCs/>
        </w:rPr>
        <w:t xml:space="preserve">         </w:t>
      </w:r>
      <w:r w:rsidR="00754866">
        <w:rPr>
          <w:b/>
          <w:bCs/>
        </w:rPr>
        <w:t xml:space="preserve"> </w:t>
      </w:r>
      <w:r>
        <w:rPr>
          <w:rFonts w:hint="cs"/>
          <w:b/>
          <w:bCs/>
          <w:cs/>
        </w:rPr>
        <w:t>หน้า</w:t>
      </w:r>
    </w:p>
    <w:p w14:paraId="180E9BF3" w14:textId="04F8AAE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8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newmm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0381736D" w14:textId="4DF621B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9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longest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1835CE47" w14:textId="012E164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0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deepcut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44</w:t>
        </w:r>
        <w:r w:rsidR="00F2194A">
          <w:rPr>
            <w:noProof/>
            <w:webHidden/>
          </w:rPr>
          <w:fldChar w:fldCharType="end"/>
        </w:r>
      </w:hyperlink>
    </w:p>
    <w:p w14:paraId="63373DAD" w14:textId="3EB0E86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1" w:history="1">
        <w:r w:rsidR="00F2194A" w:rsidRPr="00776482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F2194A" w:rsidRPr="00776482">
          <w:rPr>
            <w:rStyle w:val="Hyperlink"/>
            <w:noProof/>
          </w:rPr>
          <w:t xml:space="preserve">Engine </w:t>
        </w:r>
        <w:r w:rsidR="00F2194A" w:rsidRPr="00776482">
          <w:rPr>
            <w:rStyle w:val="Hyperlink"/>
            <w:noProof/>
            <w:cs/>
          </w:rPr>
          <w:t xml:space="preserve">ในไลบรารี่ </w:t>
        </w:r>
        <w:r w:rsidR="00F2194A" w:rsidRPr="00776482">
          <w:rPr>
            <w:rStyle w:val="Hyperlink"/>
            <w:noProof/>
          </w:rPr>
          <w:t>Pythainlp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45</w:t>
        </w:r>
        <w:r w:rsidR="00F2194A">
          <w:rPr>
            <w:noProof/>
            <w:webHidden/>
          </w:rPr>
          <w:fldChar w:fldCharType="end"/>
        </w:r>
      </w:hyperlink>
    </w:p>
    <w:p w14:paraId="5946056A" w14:textId="18AB45B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2" w:history="1">
        <w:r w:rsidR="00F2194A" w:rsidRPr="00776482">
          <w:rPr>
            <w:rStyle w:val="Hyperlink"/>
            <w:noProof/>
            <w:cs/>
          </w:rPr>
          <w:t xml:space="preserve">ตัวอย่างตาราง </w:t>
        </w:r>
        <w:r w:rsidR="00F2194A" w:rsidRPr="00776482">
          <w:rPr>
            <w:rStyle w:val="Hyperlink"/>
            <w:noProof/>
          </w:rPr>
          <w:t xml:space="preserve">TF-IDF </w:t>
        </w:r>
        <w:r w:rsidR="00F2194A" w:rsidRPr="00776482">
          <w:rPr>
            <w:rStyle w:val="Hyperlink"/>
            <w:noProof/>
            <w:cs/>
          </w:rPr>
          <w:t>แสดงน้ำหนักของคำ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6E4A9F1A" w14:textId="5D89316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3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ตัวอย่างการตัดคำและลบ </w:t>
        </w:r>
        <w:r w:rsidR="00F2194A" w:rsidRPr="00776482">
          <w:rPr>
            <w:rStyle w:val="Hyperlink"/>
            <w:noProof/>
          </w:rPr>
          <w:t>Stop word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3FC6A25B" w14:textId="6122DFE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4" w:history="1">
        <w:r w:rsidR="00F2194A" w:rsidRPr="00776482">
          <w:rPr>
            <w:rStyle w:val="Hyperlink"/>
            <w:noProof/>
            <w:cs/>
          </w:rPr>
          <w:t xml:space="preserve">การทำ </w:t>
        </w:r>
        <w:r w:rsidR="00F2194A" w:rsidRPr="00776482">
          <w:rPr>
            <w:rStyle w:val="Hyperlink"/>
            <w:noProof/>
          </w:rPr>
          <w:t>Elbow method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424F44EA" w14:textId="7708AC8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5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9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7613A643" w14:textId="2AEE893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6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8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ADE4FB3" w14:textId="100090F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7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7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DA46D80" w14:textId="37A7AAD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8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6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5809C1DB" w14:textId="29D61AD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9" w:history="1">
        <w:r w:rsidR="00F2194A" w:rsidRPr="00776482">
          <w:rPr>
            <w:rStyle w:val="Hyperlink"/>
            <w:noProof/>
            <w:cs/>
          </w:rPr>
          <w:t>เปรียบเทียบอัตราการเติบโตการจัดกลุ่มข้อมูล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50</w:t>
        </w:r>
        <w:r w:rsidR="00F2194A">
          <w:rPr>
            <w:noProof/>
            <w:webHidden/>
          </w:rPr>
          <w:fldChar w:fldCharType="end"/>
        </w:r>
      </w:hyperlink>
    </w:p>
    <w:p w14:paraId="095EE03A" w14:textId="157B000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0" w:history="1">
        <w:r w:rsidR="00F2194A" w:rsidRPr="00776482">
          <w:rPr>
            <w:rStyle w:val="Hyperlink"/>
            <w:noProof/>
            <w:cs/>
          </w:rPr>
          <w:t xml:space="preserve">หน้าแรกเว็บไซต์ </w:t>
        </w:r>
        <w:r w:rsidR="00F2194A" w:rsidRPr="00776482">
          <w:rPr>
            <w:rStyle w:val="Hyperlink"/>
            <w:noProof/>
          </w:rPr>
          <w:t>Intern-assistant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52</w:t>
        </w:r>
        <w:r w:rsidR="00F2194A">
          <w:rPr>
            <w:noProof/>
            <w:webHidden/>
          </w:rPr>
          <w:fldChar w:fldCharType="end"/>
        </w:r>
      </w:hyperlink>
    </w:p>
    <w:p w14:paraId="17CCD99B" w14:textId="3392F68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1" w:history="1">
        <w:r w:rsidR="00F2194A" w:rsidRPr="00776482">
          <w:rPr>
            <w:rStyle w:val="Hyperlink"/>
            <w:noProof/>
            <w:cs/>
          </w:rPr>
          <w:t>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28C4BC31" w14:textId="111F369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2" w:history="1">
        <w:r w:rsidR="00F2194A" w:rsidRPr="00776482">
          <w:rPr>
            <w:rStyle w:val="Hyperlink"/>
            <w:noProof/>
            <w:cs/>
          </w:rPr>
          <w:t>หน้าแสดงผลลัพธ์การค้นหา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1E747613" w14:textId="22107F8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3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74E27B4F" w14:textId="2D88B2B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4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2FA17FAF" w14:textId="4DDEB06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5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61AC2B52" w14:textId="7FF90D4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6" w:history="1">
        <w:r w:rsidR="00F2194A" w:rsidRPr="00776482">
          <w:rPr>
            <w:rStyle w:val="Hyperlink"/>
            <w:noProof/>
            <w:cs/>
          </w:rPr>
          <w:t>หน้ารายละเอียดบริษัท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2506E552" w14:textId="281BB35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7" w:history="1">
        <w:r w:rsidR="00F2194A" w:rsidRPr="00776482">
          <w:rPr>
            <w:rStyle w:val="Hyperlink"/>
            <w:noProof/>
            <w:cs/>
          </w:rPr>
          <w:t>ตัวอย่างการคำนวณค่า</w:t>
        </w:r>
        <w:r w:rsidR="00F2194A" w:rsidRPr="00776482">
          <w:rPr>
            <w:rStyle w:val="Hyperlink"/>
            <w:noProof/>
          </w:rPr>
          <w:t xml:space="preserve"> Cosine similarity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14985049" w14:textId="6CC46E7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8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และคืนค่าความคล้ายคลึง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324CBDAA" w14:textId="116E939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9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และคืนค่าเป็นข้อมูลบริษัท</w:t>
        </w:r>
        <w:r w:rsidR="00532CB7">
          <w:rPr>
            <w:rStyle w:val="Hyperlink"/>
            <w:noProof/>
            <w:cs/>
          </w:rPr>
          <w:br/>
        </w:r>
        <w:r w:rsidR="00F2194A" w:rsidRPr="00776482">
          <w:rPr>
            <w:rStyle w:val="Hyperlink"/>
            <w:noProof/>
            <w:cs/>
          </w:rPr>
          <w:t>ที่อยู่ในกลุ่มที่คล้ายที่สุด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57</w:t>
        </w:r>
        <w:r w:rsidR="00F2194A">
          <w:rPr>
            <w:noProof/>
            <w:webHidden/>
          </w:rPr>
          <w:fldChar w:fldCharType="end"/>
        </w:r>
      </w:hyperlink>
    </w:p>
    <w:p w14:paraId="4514DEA0" w14:textId="5843847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0" w:history="1">
        <w:r w:rsidR="00F2194A" w:rsidRPr="00776482">
          <w:rPr>
            <w:rStyle w:val="Hyperlink"/>
            <w:noProof/>
            <w:cs/>
          </w:rPr>
          <w:t xml:space="preserve">โค้ดคำสั่งในไฟล์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ใช้ในการจัดกลุ่มข้อมูล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65</w:t>
        </w:r>
        <w:r w:rsidR="00F2194A">
          <w:rPr>
            <w:noProof/>
            <w:webHidden/>
          </w:rPr>
          <w:fldChar w:fldCharType="end"/>
        </w:r>
      </w:hyperlink>
    </w:p>
    <w:p w14:paraId="4CAD7EFC" w14:textId="4E1D3D9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1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191D41">
          <w:rPr>
            <w:rStyle w:val="Hyperlink"/>
            <w:rFonts w:hint="cs"/>
            <w:noProof/>
            <w:cs/>
          </w:rPr>
          <w:t xml:space="preserve">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36ED61BD" w14:textId="477E77C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2" w:history="1">
        <w:r w:rsidR="00F2194A" w:rsidRPr="00776482">
          <w:rPr>
            <w:rStyle w:val="Hyperlink"/>
            <w:noProof/>
            <w:cs/>
          </w:rPr>
          <w:t>แสดงการ</w:t>
        </w:r>
        <w:r w:rsidR="002E4266">
          <w:rPr>
            <w:rStyle w:val="Hyperlink"/>
            <w:rFonts w:hint="cs"/>
            <w:noProof/>
            <w:cs/>
          </w:rPr>
          <w:t>ใช้งาน</w:t>
        </w:r>
        <w:r w:rsidR="00F2194A" w:rsidRPr="00776482">
          <w:rPr>
            <w:rStyle w:val="Hyperlink"/>
            <w:noProof/>
            <w:cs/>
          </w:rPr>
          <w:t xml:space="preserve">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4BCB617B" w14:textId="0A9C522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3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54679302" w14:textId="2572A8E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4" w:history="1">
        <w:r w:rsidR="00F2194A" w:rsidRPr="00776482">
          <w:rPr>
            <w:rStyle w:val="Hyperlink"/>
            <w:noProof/>
            <w:cs/>
          </w:rPr>
          <w:t>แสดงหน้าการจัดการ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247FA013" w14:textId="6D145C2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5" w:history="1">
        <w:r w:rsidR="00F2194A" w:rsidRPr="00776482">
          <w:rPr>
            <w:rStyle w:val="Hyperlink"/>
            <w:noProof/>
            <w:cs/>
          </w:rPr>
          <w:t>แสดงหน้าตั้งค่าและสร้าง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4F2CC567" w14:textId="0D19EBC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6" w:history="1">
        <w:r w:rsidR="00F2194A" w:rsidRPr="00776482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039DEBB8" w14:textId="0B4FBE7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7" w:history="1">
        <w:r w:rsidR="00F2194A" w:rsidRPr="00776482">
          <w:rPr>
            <w:rStyle w:val="Hyperlink"/>
            <w:noProof/>
            <w:cs/>
          </w:rPr>
          <w:t xml:space="preserve">แสดงหน้าเพิ่ม </w:t>
        </w:r>
        <w:r w:rsidR="00F2194A" w:rsidRPr="00776482">
          <w:rPr>
            <w:rStyle w:val="Hyperlink"/>
            <w:noProof/>
          </w:rPr>
          <w:t xml:space="preserve">IP address </w:t>
        </w:r>
        <w:r w:rsidR="00F2194A" w:rsidRPr="00776482">
          <w:rPr>
            <w:rStyle w:val="Hyperlink"/>
            <w:noProof/>
            <w:cs/>
          </w:rPr>
          <w:t>ที่สามารถเชื่อมต่อฐานข้อมูลได้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5C68A984" w14:textId="5A1B9F8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8" w:history="1">
        <w:r w:rsidR="00F2194A" w:rsidRPr="00776482">
          <w:rPr>
            <w:rStyle w:val="Hyperlink"/>
            <w:noProof/>
            <w:cs/>
          </w:rPr>
          <w:t xml:space="preserve">แสดงหน้าจัดการ </w:t>
        </w:r>
        <w:r w:rsidR="00F2194A" w:rsidRPr="00776482">
          <w:rPr>
            <w:rStyle w:val="Hyperlink"/>
            <w:noProof/>
          </w:rPr>
          <w:t>Cluster 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363C0538" w14:textId="1BE04B2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9" w:history="1">
        <w:r w:rsidR="00F2194A" w:rsidRPr="00776482">
          <w:rPr>
            <w:rStyle w:val="Hyperlink"/>
            <w:noProof/>
            <w:cs/>
          </w:rPr>
          <w:t xml:space="preserve">แสดงการสร้างฐานข้อมูล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7A10E22" w14:textId="78DC7BD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0" w:history="1">
        <w:r w:rsidR="00F2194A" w:rsidRPr="00776482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8A8118F" w14:textId="0484643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1" w:history="1">
        <w:r w:rsidR="00F2194A" w:rsidRPr="00776482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2B6614F" w14:textId="72AE120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2" w:history="1">
        <w:r w:rsidR="00F2194A" w:rsidRPr="00776482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F2194A" w:rsidRPr="00776482">
          <w:rPr>
            <w:rStyle w:val="Hyperlink"/>
            <w:noProof/>
          </w:rPr>
          <w:t>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070315F" w14:textId="5392EEBE" w:rsidR="0013719A" w:rsidRDefault="0013719A" w:rsidP="0013719A">
      <w:pPr>
        <w:jc w:val="center"/>
        <w:rPr>
          <w:b/>
          <w:bCs/>
          <w:sz w:val="36"/>
          <w:szCs w:val="36"/>
        </w:rPr>
      </w:pPr>
      <w:r w:rsidRPr="0013719A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091E9E2C" w14:textId="77777777" w:rsidR="00B8484B" w:rsidRDefault="00B8484B" w:rsidP="0013719A">
      <w:pPr>
        <w:jc w:val="center"/>
        <w:rPr>
          <w:b/>
          <w:bCs/>
          <w:sz w:val="36"/>
          <w:szCs w:val="36"/>
        </w:rPr>
      </w:pPr>
    </w:p>
    <w:p w14:paraId="16F7DCBF" w14:textId="77A41796" w:rsidR="0013719A" w:rsidRPr="0013719A" w:rsidRDefault="0013719A" w:rsidP="00754866">
      <w:pPr>
        <w:ind w:right="-55"/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        </w:t>
      </w:r>
      <w:r w:rsidR="00754866">
        <w:rPr>
          <w:b/>
          <w:bCs/>
        </w:rPr>
        <w:t xml:space="preserve"> </w:t>
      </w:r>
      <w:r>
        <w:rPr>
          <w:rFonts w:hint="cs"/>
          <w:b/>
          <w:bCs/>
          <w:cs/>
        </w:rPr>
        <w:t>หน้า</w:t>
      </w:r>
    </w:p>
    <w:p w14:paraId="610FD765" w14:textId="4DABA549" w:rsidR="00975B97" w:rsidRDefault="00000000" w:rsidP="00B8484B">
      <w:pPr>
        <w:pStyle w:val="TableofFigures"/>
        <w:ind w:left="567"/>
        <w:rPr>
          <w:rStyle w:val="Hyperlink"/>
          <w:noProof/>
        </w:rPr>
      </w:pPr>
      <w:hyperlink w:anchor="_Toc130463893" w:history="1">
        <w:r w:rsidR="00975B97" w:rsidRPr="00776482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975B97" w:rsidRPr="00776482">
          <w:rPr>
            <w:rStyle w:val="Hyperlink"/>
            <w:noProof/>
          </w:rPr>
          <w:t xml:space="preserve">Cluster </w:t>
        </w:r>
        <w:r w:rsidR="00975B97" w:rsidRPr="00776482">
          <w:rPr>
            <w:rStyle w:val="Hyperlink"/>
            <w:noProof/>
            <w:cs/>
          </w:rPr>
          <w:t xml:space="preserve">กับ </w:t>
        </w:r>
        <w:r w:rsidR="00975B97" w:rsidRPr="00776482">
          <w:rPr>
            <w:rStyle w:val="Hyperlink"/>
            <w:noProof/>
          </w:rPr>
          <w:t>MongoDB compass</w:t>
        </w:r>
        <w:r w:rsidR="00975B97">
          <w:rPr>
            <w:noProof/>
            <w:webHidden/>
          </w:rPr>
          <w:tab/>
        </w:r>
        <w:r w:rsidR="00975B97">
          <w:rPr>
            <w:noProof/>
            <w:webHidden/>
          </w:rPr>
          <w:tab/>
        </w:r>
        <w:r w:rsidR="00975B97">
          <w:rPr>
            <w:noProof/>
            <w:webHidden/>
          </w:rPr>
          <w:tab/>
          <w:t xml:space="preserve"> </w:t>
        </w:r>
        <w:r w:rsidR="00E822DA">
          <w:rPr>
            <w:noProof/>
            <w:webHidden/>
          </w:rPr>
          <w:t xml:space="preserve"> </w:t>
        </w:r>
        <w:r w:rsidR="00975B97">
          <w:rPr>
            <w:noProof/>
            <w:webHidden/>
          </w:rPr>
          <w:fldChar w:fldCharType="begin"/>
        </w:r>
        <w:r w:rsidR="00975B97">
          <w:rPr>
            <w:noProof/>
            <w:webHidden/>
          </w:rPr>
          <w:instrText xml:space="preserve"> PAGEREF _Toc130463893 \h </w:instrText>
        </w:r>
        <w:r w:rsidR="00975B97">
          <w:rPr>
            <w:noProof/>
            <w:webHidden/>
          </w:rPr>
        </w:r>
        <w:r w:rsidR="00975B97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72</w:t>
        </w:r>
        <w:r w:rsidR="00975B97">
          <w:rPr>
            <w:noProof/>
            <w:webHidden/>
          </w:rPr>
          <w:fldChar w:fldCharType="end"/>
        </w:r>
      </w:hyperlink>
    </w:p>
    <w:p w14:paraId="7E80EA6C" w14:textId="38035D4A" w:rsidR="00975B97" w:rsidRDefault="00000000" w:rsidP="00E822DA">
      <w:pPr>
        <w:pStyle w:val="TableofFigures"/>
        <w:tabs>
          <w:tab w:val="right" w:pos="8309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4" w:history="1">
        <w:r w:rsidR="00975B97" w:rsidRPr="00776482">
          <w:rPr>
            <w:rStyle w:val="Hyperlink"/>
            <w:noProof/>
            <w:cs/>
          </w:rPr>
          <w:t xml:space="preserve">หน้าต่างโปรแกรม </w:t>
        </w:r>
        <w:r w:rsidR="00975B97" w:rsidRPr="00776482">
          <w:rPr>
            <w:rStyle w:val="Hyperlink"/>
            <w:noProof/>
          </w:rPr>
          <w:t xml:space="preserve">MongoDB compass </w:t>
        </w:r>
        <w:r w:rsidR="00975B97" w:rsidRPr="00776482">
          <w:rPr>
            <w:rStyle w:val="Hyperlink"/>
            <w:noProof/>
            <w:cs/>
          </w:rPr>
          <w:t xml:space="preserve">สำหรับเชื่อมต่อ </w:t>
        </w:r>
        <w:r w:rsidR="00975B97" w:rsidRPr="00776482">
          <w:rPr>
            <w:rStyle w:val="Hyperlink"/>
            <w:noProof/>
          </w:rPr>
          <w:t>Cluster</w:t>
        </w:r>
        <w:r w:rsidR="00B8484B">
          <w:rPr>
            <w:rFonts w:hint="cs"/>
            <w:noProof/>
            <w:webHidden/>
            <w:cs/>
          </w:rPr>
          <w:t xml:space="preserve">                           </w:t>
        </w:r>
        <w:r w:rsidR="00E822DA">
          <w:rPr>
            <w:noProof/>
            <w:webHidden/>
          </w:rPr>
          <w:tab/>
        </w:r>
        <w:r w:rsidR="00975B97">
          <w:rPr>
            <w:noProof/>
            <w:webHidden/>
          </w:rPr>
          <w:fldChar w:fldCharType="begin"/>
        </w:r>
        <w:r w:rsidR="00975B97">
          <w:rPr>
            <w:noProof/>
            <w:webHidden/>
          </w:rPr>
          <w:instrText xml:space="preserve"> PAGEREF _Toc130463894 \h </w:instrText>
        </w:r>
        <w:r w:rsidR="00975B97">
          <w:rPr>
            <w:noProof/>
            <w:webHidden/>
          </w:rPr>
        </w:r>
        <w:r w:rsidR="00975B97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72</w:t>
        </w:r>
        <w:r w:rsidR="00975B97">
          <w:rPr>
            <w:noProof/>
            <w:webHidden/>
          </w:rPr>
          <w:fldChar w:fldCharType="end"/>
        </w:r>
      </w:hyperlink>
    </w:p>
    <w:p w14:paraId="6FF7DED3" w14:textId="229C01D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5" w:history="1">
        <w:r w:rsidR="00F2194A" w:rsidRPr="00776482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4C9D65A9" w14:textId="61761058" w:rsidR="00532CB7" w:rsidRPr="0013719A" w:rsidRDefault="00000000" w:rsidP="00B8484B">
      <w:pPr>
        <w:pStyle w:val="TableofFigures"/>
        <w:tabs>
          <w:tab w:val="right" w:pos="8364"/>
        </w:tabs>
        <w:ind w:left="567"/>
        <w:rPr>
          <w:noProof/>
        </w:rPr>
      </w:pPr>
      <w:hyperlink w:anchor="_Toc130463896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217A786A" w14:textId="73B2A6C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7" w:history="1">
        <w:r w:rsidR="00F2194A" w:rsidRPr="00776482">
          <w:rPr>
            <w:rStyle w:val="Hyperlink"/>
            <w:noProof/>
            <w:cs/>
          </w:rPr>
          <w:t xml:space="preserve">หน้าต่างแสดงข้อมูลใน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6A47AE" w14:textId="43571ED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8" w:history="1">
        <w:r w:rsidR="00F2194A" w:rsidRPr="00776482">
          <w:rPr>
            <w:rStyle w:val="Hyperlink"/>
            <w:noProof/>
            <w:cs/>
          </w:rPr>
          <w:t xml:space="preserve">หน้าเว็บไซต์ </w:t>
        </w:r>
        <w:r w:rsidR="00F2194A" w:rsidRPr="00776482">
          <w:rPr>
            <w:rStyle w:val="Hyperlink"/>
            <w:noProof/>
          </w:rPr>
          <w:t>Amazon Web Services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4CE1DB" w14:textId="39899FCA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9" w:history="1">
        <w:r w:rsidR="00F2194A" w:rsidRPr="00776482">
          <w:rPr>
            <w:rStyle w:val="Hyperlink"/>
            <w:noProof/>
            <w:cs/>
          </w:rPr>
          <w:t xml:space="preserve">หน้าแสดงการเลือกสร้าง </w:t>
        </w:r>
        <w:r w:rsidR="00F2194A" w:rsidRPr="00776482">
          <w:rPr>
            <w:rStyle w:val="Hyperlink"/>
            <w:noProof/>
          </w:rPr>
          <w:t xml:space="preserve">Instance </w:t>
        </w:r>
        <w:r w:rsidR="00F2194A" w:rsidRPr="00776482">
          <w:rPr>
            <w:rStyle w:val="Hyperlink"/>
            <w:noProof/>
            <w:cs/>
          </w:rPr>
          <w:t>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0A81944F" w14:textId="49ECD7B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0" w:history="1">
        <w:r w:rsidR="00F2194A" w:rsidRPr="00776482">
          <w:rPr>
            <w:rStyle w:val="Hyperlink"/>
            <w:noProof/>
            <w:cs/>
          </w:rPr>
          <w:t xml:space="preserve">หน้าแสดงการตั้งค่า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28235705" w14:textId="30A61E1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1" w:history="1">
        <w:r w:rsidR="00F2194A" w:rsidRPr="00776482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6ECE16C2" w14:textId="77DA7C5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2" w:history="1">
        <w:r w:rsidR="00F2194A" w:rsidRPr="00776482">
          <w:rPr>
            <w:rStyle w:val="Hyperlink"/>
            <w:noProof/>
            <w:cs/>
          </w:rPr>
          <w:t xml:space="preserve">การดาวน์โหลดโปรเจคจาก </w:t>
        </w:r>
        <w:r w:rsidR="00F2194A" w:rsidRPr="00776482">
          <w:rPr>
            <w:rStyle w:val="Hyperlink"/>
            <w:noProof/>
          </w:rPr>
          <w:t xml:space="preserve">Github </w:t>
        </w:r>
        <w:r w:rsidR="00F2194A" w:rsidRPr="00776482">
          <w:rPr>
            <w:rStyle w:val="Hyperlink"/>
            <w:noProof/>
            <w:cs/>
          </w:rPr>
          <w:t xml:space="preserve">ด้วยคำสั่ง </w:t>
        </w:r>
        <w:r w:rsidR="00F2194A" w:rsidRPr="00776482">
          <w:rPr>
            <w:rStyle w:val="Hyperlink"/>
            <w:noProof/>
          </w:rPr>
          <w:t>git clone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734BF64D" w14:textId="6A76ECF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3" w:history="1">
        <w:r w:rsidR="00F2194A" w:rsidRPr="00776482">
          <w:rPr>
            <w:rStyle w:val="Hyperlink"/>
            <w:noProof/>
            <w:cs/>
          </w:rPr>
          <w:t xml:space="preserve">สร้างไฟล์ใหม่ชื่อ </w:t>
        </w:r>
        <w:r w:rsidR="00F2194A" w:rsidRPr="00776482">
          <w:rPr>
            <w:rStyle w:val="Hyperlink"/>
            <w:noProof/>
          </w:rPr>
          <w:t xml:space="preserve">.env </w:t>
        </w:r>
        <w:r w:rsidR="00F2194A" w:rsidRPr="00776482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4434E27B" w14:textId="4802BE8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4" w:history="1">
        <w:r w:rsidR="00F2194A" w:rsidRPr="00776482">
          <w:rPr>
            <w:rStyle w:val="Hyperlink"/>
            <w:noProof/>
            <w:cs/>
          </w:rPr>
          <w:t xml:space="preserve">ตัวอย่างการเริ่มต้น </w:t>
        </w:r>
        <w:r w:rsidR="00F2194A" w:rsidRPr="00776482">
          <w:rPr>
            <w:rStyle w:val="Hyperlink"/>
            <w:noProof/>
          </w:rPr>
          <w:t xml:space="preserve">Server Web API </w:t>
        </w:r>
        <w:r w:rsidR="00F2194A" w:rsidRPr="00776482">
          <w:rPr>
            <w:rStyle w:val="Hyperlink"/>
            <w:noProof/>
            <w:cs/>
          </w:rPr>
          <w:t xml:space="preserve">เพื่อคำนวณค่า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บน </w:t>
        </w:r>
        <w:r w:rsidR="00F2194A" w:rsidRPr="00776482">
          <w:rPr>
            <w:rStyle w:val="Hyperlink"/>
            <w:noProof/>
          </w:rPr>
          <w:t>AWS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3BE161EC" w14:textId="287FCA8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5" w:history="1">
        <w:r w:rsidR="00F2194A" w:rsidRPr="00776482">
          <w:rPr>
            <w:rStyle w:val="Hyperlink"/>
            <w:noProof/>
            <w:cs/>
          </w:rPr>
          <w:t xml:space="preserve">สร้างโปรเจคใหม่ใน </w:t>
        </w:r>
        <w:r w:rsidR="00F2194A" w:rsidRPr="00776482">
          <w:rPr>
            <w:rStyle w:val="Hyperlink"/>
            <w:noProof/>
          </w:rPr>
          <w:t>Vercel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50768163" w14:textId="39A28DC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6" w:history="1">
        <w:r w:rsidR="00F2194A" w:rsidRPr="00776482">
          <w:rPr>
            <w:rStyle w:val="Hyperlink"/>
            <w:noProof/>
            <w:cs/>
          </w:rPr>
          <w:t xml:space="preserve">หน้าแสดงรายชื่อ </w:t>
        </w:r>
        <w:r w:rsidR="00F2194A" w:rsidRPr="00776482">
          <w:rPr>
            <w:rStyle w:val="Hyperlink"/>
            <w:noProof/>
          </w:rPr>
          <w:t>Repository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6D4E86F5" w14:textId="3F031E0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7" w:history="1">
        <w:r w:rsidR="00F2194A" w:rsidRPr="00776482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F2194A" w:rsidRPr="00776482">
          <w:rPr>
            <w:rStyle w:val="Hyperlink"/>
            <w:noProof/>
          </w:rPr>
          <w:t>Deploy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789C5698" w14:textId="1488FC3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8" w:history="1">
        <w:r w:rsidR="00F2194A" w:rsidRPr="00776482">
          <w:rPr>
            <w:rStyle w:val="Hyperlink"/>
            <w:noProof/>
            <w:cs/>
          </w:rPr>
          <w:t>ตัวอย่างหน้าเว็บไซต์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20B2ED26" w14:textId="70EC6BA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9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0B407BE3" w14:textId="52A2318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0" w:history="1">
        <w:r w:rsidR="00F2194A" w:rsidRPr="00776482">
          <w:rPr>
            <w:rStyle w:val="Hyperlink"/>
            <w:noProof/>
            <w:cs/>
          </w:rPr>
          <w:t xml:space="preserve">แสดงการใช้คำสั่งจัดกลุ่มข้อมูลใน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43DD65F7" w14:textId="70F497B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1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1F9D9EE8" w14:textId="64B47E4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2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7CE5EC84" w14:textId="4EEDF14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3" w:history="1">
        <w:r w:rsidR="00F2194A" w:rsidRPr="00776482">
          <w:rPr>
            <w:rStyle w:val="Hyperlink"/>
            <w:noProof/>
            <w:cs/>
          </w:rPr>
          <w:t xml:space="preserve">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1BAF73AC" w14:textId="0553A36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4" w:history="1">
        <w:r w:rsidR="00F2194A" w:rsidRPr="00776482">
          <w:rPr>
            <w:rStyle w:val="Hyperlink"/>
            <w:noProof/>
            <w:cs/>
          </w:rPr>
          <w:t>หน้าเว็บไซต์</w:t>
        </w:r>
        <w:r w:rsidR="00F2194A" w:rsidRPr="00776482">
          <w:rPr>
            <w:rStyle w:val="Hyperlink"/>
            <w:noProof/>
          </w:rPr>
          <w:t xml:space="preserve"> intern-assistant.vercel.app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34F560BB" w14:textId="36F23F1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5" w:history="1">
        <w:r w:rsidR="00F2194A" w:rsidRPr="00776482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448CB834" w14:textId="4005827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6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65838DA9" w14:textId="4A6174A0" w:rsidR="00F2194A" w:rsidRDefault="00F2194A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 xml:space="preserve">ตัวอย่างการส่งคำขอไปยัง </w:t>
      </w:r>
      <w:r w:rsidRPr="006E4A53">
        <w:rPr>
          <w:noProof/>
        </w:rPr>
        <w:t>https://iamonze.tech/allco</w:t>
      </w:r>
      <w:r w:rsidR="006E4A53" w:rsidRPr="006E4A53">
        <w:rPr>
          <w:noProof/>
        </w:rPr>
        <w:t>m</w:t>
      </w:r>
      <w:r w:rsidRPr="006E4A53">
        <w:rPr>
          <w:noProof/>
        </w:rPr>
        <w:t>panies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EC0412">
        <w:rPr>
          <w:noProof/>
          <w:webHidden/>
          <w:cs/>
        </w:rPr>
        <w:t>85</w:t>
      </w:r>
      <w:r>
        <w:rPr>
          <w:noProof/>
          <w:webHidden/>
        </w:rPr>
        <w:fldChar w:fldCharType="end"/>
      </w:r>
    </w:p>
    <w:p w14:paraId="02DE8662" w14:textId="52D61E5E" w:rsidR="00F2194A" w:rsidRDefault="00F2194A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 xml:space="preserve">ตัวอย่างการส่งคำขอไปยัง </w:t>
      </w:r>
      <w:r w:rsidRPr="006E4A53">
        <w:rPr>
          <w:noProof/>
        </w:rPr>
        <w:t>https://iamonze.tech/</w:t>
      </w:r>
      <w:r w:rsidR="006E4A53" w:rsidRPr="006E4A53">
        <w:rPr>
          <w:noProof/>
        </w:rPr>
        <w:t>company</w:t>
      </w:r>
      <w:r w:rsidRPr="006E4A53">
        <w:rPr>
          <w:noProof/>
        </w:rPr>
        <w:t>/1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EC0412">
        <w:rPr>
          <w:noProof/>
          <w:webHidden/>
          <w:cs/>
        </w:rPr>
        <w:t>85</w:t>
      </w:r>
      <w:r>
        <w:rPr>
          <w:noProof/>
          <w:webHidden/>
        </w:rPr>
        <w:fldChar w:fldCharType="end"/>
      </w:r>
    </w:p>
    <w:p w14:paraId="2DD605FD" w14:textId="771D358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9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06B09115" w14:textId="7D9FAED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0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3EBA98C3" w14:textId="14B2340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1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https://iamonze.tech/searchcompany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87</w:t>
        </w:r>
        <w:r w:rsidR="00F2194A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025889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152FCB">
          <w:type w:val="continuous"/>
          <w:pgSz w:w="11909" w:h="16839" w:code="9"/>
          <w:pgMar w:top="2160" w:right="1440" w:bottom="1440" w:left="2160" w:header="1219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025889">
      <w:pPr>
        <w:pStyle w:val="Heading1"/>
        <w:spacing w:line="276" w:lineRule="auto"/>
      </w:pPr>
      <w:bookmarkStart w:id="13" w:name="_Toc104142048"/>
      <w:bookmarkStart w:id="14" w:name="_Toc104294390"/>
      <w:bookmarkStart w:id="15" w:name="_Toc131332279"/>
      <w:bookmarkStart w:id="16" w:name="_Hlk97384285"/>
      <w:bookmarkStart w:id="17" w:name="_Toc97370460"/>
      <w:bookmarkStart w:id="18" w:name="_Toc97889761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5"/>
    </w:p>
    <w:p w14:paraId="1C69D505" w14:textId="77777777" w:rsidR="00307F65" w:rsidRPr="00B71B10" w:rsidRDefault="00307F65" w:rsidP="00025889">
      <w:pPr>
        <w:spacing w:line="276" w:lineRule="auto"/>
      </w:pPr>
    </w:p>
    <w:p w14:paraId="231DD09F" w14:textId="77777777" w:rsidR="00307F65" w:rsidRPr="00B71B10" w:rsidRDefault="00307F65" w:rsidP="00025889">
      <w:pPr>
        <w:pStyle w:val="Heading2"/>
        <w:spacing w:line="276" w:lineRule="auto"/>
      </w:pPr>
      <w:bookmarkStart w:id="19" w:name="_heading=h.30j0zll" w:colFirst="0" w:colLast="0"/>
      <w:bookmarkStart w:id="20" w:name="_Toc131332280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297F6DA8" w:rsidR="00D55428" w:rsidRPr="00264811" w:rsidRDefault="00782424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6"/>
      <w:bookmarkEnd w:id="17"/>
      <w:bookmarkEnd w:id="18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</w:t>
      </w:r>
      <w:r w:rsidR="007602E8">
        <w:rPr>
          <w:rFonts w:ascii="TH Niramit AS" w:hAnsi="TH Niramit AS" w:cs="TH Niramit AS"/>
          <w:sz w:val="32"/>
          <w:szCs w:val="32"/>
        </w:rPr>
        <w:t xml:space="preserve"> </w:t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329A0CDA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025889">
      <w:pPr>
        <w:tabs>
          <w:tab w:val="left" w:pos="720"/>
        </w:tabs>
        <w:spacing w:line="276" w:lineRule="auto"/>
        <w:jc w:val="thaiDistribute"/>
      </w:pPr>
    </w:p>
    <w:p w14:paraId="7CDE133F" w14:textId="6E9560C7" w:rsidR="00E23107" w:rsidRDefault="002902CF" w:rsidP="00025889">
      <w:pPr>
        <w:pStyle w:val="Heading2"/>
        <w:spacing w:line="276" w:lineRule="auto"/>
      </w:pPr>
      <w:bookmarkStart w:id="23" w:name="_Toc131332281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025889">
      <w:pPr>
        <w:pStyle w:val="Style1"/>
        <w:spacing w:line="276" w:lineRule="auto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025889">
      <w:pPr>
        <w:pStyle w:val="Style1"/>
        <w:spacing w:line="276" w:lineRule="auto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4" w:name="_Toc131332282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03C8E22C" w:rsidR="002902CF" w:rsidRDefault="002902CF" w:rsidP="00025889">
      <w:pPr>
        <w:pStyle w:val="Style1"/>
        <w:spacing w:line="276" w:lineRule="auto"/>
      </w:pPr>
      <w:r>
        <w:lastRenderedPageBreak/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</w:t>
      </w:r>
      <w:r w:rsidR="0052128D">
        <w:rPr>
          <w:rFonts w:hint="cs"/>
          <w:cs/>
        </w:rPr>
        <w:t>เลือกบริษัท</w:t>
      </w:r>
      <w:r w:rsidR="00234EF9">
        <w:rPr>
          <w:rFonts w:hint="cs"/>
          <w:cs/>
        </w:rPr>
        <w:t>ฝึกงานได้</w:t>
      </w:r>
    </w:p>
    <w:p w14:paraId="4B4D05EE" w14:textId="29973026" w:rsidR="002902CF" w:rsidRDefault="002902CF" w:rsidP="00025889">
      <w:pPr>
        <w:pStyle w:val="Style1"/>
        <w:spacing w:line="276" w:lineRule="auto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</w:t>
      </w:r>
      <w:r w:rsidR="00BC4449">
        <w:rPr>
          <w:rFonts w:hint="cs"/>
          <w:cs/>
        </w:rPr>
        <w:t>และแบ่งกลุ่มข้อมูลโดยใช้เทคโนโลยีการจัดกลุ่ม</w:t>
      </w:r>
      <w:r w:rsidR="00025889">
        <w:rPr>
          <w:rFonts w:hint="cs"/>
          <w:cs/>
        </w:rPr>
        <w:t>เคมีน</w:t>
      </w:r>
      <w:r w:rsidR="00BC4449">
        <w:rPr>
          <w:rFonts w:hint="cs"/>
          <w:cs/>
        </w:rPr>
        <w:t xml:space="preserve"> (</w:t>
      </w:r>
      <w:r w:rsidR="00BC4449">
        <w:t>K-Means</w:t>
      </w:r>
      <w:r w:rsidR="00BC4449">
        <w:rPr>
          <w:rFonts w:hint="cs"/>
          <w:cs/>
        </w:rPr>
        <w:t xml:space="preserve">) </w:t>
      </w:r>
      <w:r w:rsidR="003F4A3B">
        <w:rPr>
          <w:rFonts w:hint="cs"/>
          <w:cs/>
        </w:rPr>
        <w:t>และหาความคล้าย</w:t>
      </w:r>
      <w:r w:rsidR="00BC4449">
        <w:rPr>
          <w:rFonts w:hint="cs"/>
          <w:cs/>
        </w:rPr>
        <w:t>ของข้อความด้วยการคำนวณค่าความคล้ายคลึง (</w:t>
      </w:r>
      <w:r w:rsidR="00BC4449">
        <w:t>Cosine similarity</w:t>
      </w:r>
      <w:r w:rsidR="00BC4449">
        <w:rPr>
          <w:rFonts w:hint="cs"/>
          <w:cs/>
        </w:rPr>
        <w:t>)</w:t>
      </w:r>
    </w:p>
    <w:p w14:paraId="3E4E6653" w14:textId="1D2CEA0D" w:rsidR="002902CF" w:rsidRPr="003E469C" w:rsidRDefault="002902CF" w:rsidP="00025889">
      <w:pPr>
        <w:spacing w:line="276" w:lineRule="auto"/>
      </w:pPr>
    </w:p>
    <w:p w14:paraId="53B1CC21" w14:textId="1712223A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5" w:name="_Toc131332283"/>
      <w:r w:rsidRPr="00D827F1">
        <w:rPr>
          <w:rFonts w:hint="cs"/>
          <w:cs/>
        </w:rPr>
        <w:t>1.4 ประโยชน์ที่คาดว่าจะได้รับ</w:t>
      </w:r>
      <w:bookmarkEnd w:id="25"/>
    </w:p>
    <w:p w14:paraId="1814C241" w14:textId="3D0CF015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025889">
      <w:pPr>
        <w:pStyle w:val="Style1"/>
        <w:spacing w:line="276" w:lineRule="auto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025889">
      <w:pPr>
        <w:pStyle w:val="Heading2"/>
        <w:spacing w:line="276" w:lineRule="auto"/>
      </w:pPr>
      <w:bookmarkStart w:id="26" w:name="_Toc131332284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025889">
      <w:pPr>
        <w:pStyle w:val="Style1"/>
        <w:spacing w:line="276" w:lineRule="auto"/>
      </w:pPr>
      <w:r>
        <w:tab/>
        <w:t>1. Python</w:t>
      </w:r>
    </w:p>
    <w:p w14:paraId="7049D34C" w14:textId="6CDEF6AE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025889">
      <w:pPr>
        <w:pStyle w:val="Style1"/>
        <w:spacing w:line="276" w:lineRule="auto"/>
      </w:pPr>
      <w:r>
        <w:tab/>
        <w:t>3. HTML</w:t>
      </w:r>
    </w:p>
    <w:p w14:paraId="2CF3694C" w14:textId="26509B59" w:rsidR="008F315D" w:rsidRPr="00520A1E" w:rsidRDefault="008F315D" w:rsidP="00025889">
      <w:pPr>
        <w:pStyle w:val="Style1"/>
        <w:spacing w:line="276" w:lineRule="auto"/>
      </w:pPr>
      <w:r>
        <w:tab/>
        <w:t>4. CSS</w:t>
      </w:r>
    </w:p>
    <w:p w14:paraId="7160B6A6" w14:textId="05532C1E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025889">
      <w:pPr>
        <w:pStyle w:val="Style1"/>
        <w:spacing w:line="276" w:lineRule="auto"/>
      </w:pPr>
      <w:r>
        <w:tab/>
        <w:t>1. Next.js</w:t>
      </w:r>
    </w:p>
    <w:p w14:paraId="67AFCF75" w14:textId="2A7FFB35" w:rsidR="008F315D" w:rsidRPr="00520A1E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025889">
      <w:pPr>
        <w:pStyle w:val="Style1"/>
        <w:spacing w:line="276" w:lineRule="auto"/>
      </w:pPr>
      <w:r>
        <w:tab/>
        <w:t>1. MongoDB</w:t>
      </w:r>
    </w:p>
    <w:p w14:paraId="48B25E1D" w14:textId="07F0AF5D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025889">
      <w:pPr>
        <w:pStyle w:val="Style1"/>
        <w:spacing w:line="276" w:lineRule="auto"/>
      </w:pPr>
      <w:r>
        <w:tab/>
        <w:t>1. Microsoft Excel</w:t>
      </w:r>
    </w:p>
    <w:p w14:paraId="54842967" w14:textId="44F90CD9" w:rsidR="008F315D" w:rsidRDefault="008F315D" w:rsidP="00025889">
      <w:pPr>
        <w:pStyle w:val="Style1"/>
        <w:spacing w:line="276" w:lineRule="auto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025889">
      <w:pPr>
        <w:pStyle w:val="Style1"/>
        <w:spacing w:line="276" w:lineRule="auto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025889">
      <w:pPr>
        <w:pStyle w:val="Style1"/>
        <w:spacing w:line="276" w:lineRule="auto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025889">
      <w:pPr>
        <w:pStyle w:val="Style1"/>
        <w:spacing w:line="276" w:lineRule="auto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025889">
      <w:pPr>
        <w:pStyle w:val="Style1"/>
        <w:spacing w:line="276" w:lineRule="auto"/>
      </w:pPr>
      <w:r>
        <w:tab/>
        <w:t>6. Notion</w:t>
      </w:r>
    </w:p>
    <w:p w14:paraId="642281B5" w14:textId="77777777" w:rsidR="008F315D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025889">
      <w:pPr>
        <w:pStyle w:val="Style1"/>
        <w:spacing w:line="276" w:lineRule="auto"/>
      </w:pPr>
      <w:r>
        <w:tab/>
        <w:t>1. Git</w:t>
      </w:r>
    </w:p>
    <w:p w14:paraId="63ED4466" w14:textId="35CEE885" w:rsidR="002902CF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025889">
      <w:pPr>
        <w:pStyle w:val="Style1"/>
        <w:spacing w:line="276" w:lineRule="auto"/>
      </w:pPr>
      <w:r>
        <w:lastRenderedPageBreak/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025889">
      <w:pPr>
        <w:pStyle w:val="Style1"/>
        <w:spacing w:line="276" w:lineRule="auto"/>
      </w:pPr>
      <w:r>
        <w:tab/>
        <w:t>3. Pandas</w:t>
      </w:r>
    </w:p>
    <w:p w14:paraId="7DEF74D0" w14:textId="7AA795E2" w:rsidR="008F315D" w:rsidRDefault="008F315D" w:rsidP="00025889">
      <w:pPr>
        <w:pStyle w:val="Style1"/>
        <w:spacing w:line="276" w:lineRule="auto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025889">
      <w:pPr>
        <w:pStyle w:val="Style1"/>
        <w:spacing w:line="276" w:lineRule="auto"/>
      </w:pPr>
      <w:r>
        <w:tab/>
        <w:t>5. Sci-kit learn</w:t>
      </w:r>
    </w:p>
    <w:p w14:paraId="1EAB3B97" w14:textId="15B42680" w:rsidR="008F315D" w:rsidRDefault="008F315D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025889">
      <w:pPr>
        <w:pStyle w:val="Style1"/>
        <w:spacing w:line="276" w:lineRule="auto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025889">
      <w:pPr>
        <w:pStyle w:val="Style1"/>
        <w:spacing w:line="276" w:lineRule="auto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025889">
      <w:pPr>
        <w:pStyle w:val="Style1"/>
        <w:spacing w:line="276" w:lineRule="auto"/>
      </w:pPr>
      <w:r>
        <w:tab/>
        <w:t>4. sweetalert2</w:t>
      </w:r>
    </w:p>
    <w:p w14:paraId="235AB653" w14:textId="4B7B6F12" w:rsidR="00225FB4" w:rsidRDefault="00225FB4" w:rsidP="00025889">
      <w:pPr>
        <w:pStyle w:val="Style1"/>
        <w:spacing w:line="276" w:lineRule="auto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025889">
      <w:pPr>
        <w:pStyle w:val="Style1"/>
        <w:spacing w:line="276" w:lineRule="auto"/>
        <w:rPr>
          <w:cs/>
        </w:rPr>
      </w:pPr>
      <w:r>
        <w:t>1.5.8 Global network</w:t>
      </w:r>
    </w:p>
    <w:p w14:paraId="5EA5DB66" w14:textId="2136B8A9" w:rsidR="00225FB4" w:rsidRDefault="00225FB4" w:rsidP="00025889">
      <w:pPr>
        <w:pStyle w:val="Style1"/>
        <w:spacing w:line="276" w:lineRule="auto"/>
      </w:pPr>
      <w:r>
        <w:tab/>
        <w:t>1. Cloudflare</w:t>
      </w:r>
    </w:p>
    <w:p w14:paraId="4B56ED42" w14:textId="6FDFF20C" w:rsidR="00225FB4" w:rsidRDefault="00225FB4" w:rsidP="00025889">
      <w:pPr>
        <w:pStyle w:val="Style1"/>
        <w:spacing w:line="276" w:lineRule="auto"/>
      </w:pPr>
      <w:r>
        <w:t>1.5.9 Cloud computing</w:t>
      </w:r>
    </w:p>
    <w:p w14:paraId="7D559B36" w14:textId="1EBBCFE6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025889">
      <w:pPr>
        <w:tabs>
          <w:tab w:val="left" w:pos="720"/>
        </w:tabs>
        <w:spacing w:line="276" w:lineRule="auto"/>
      </w:pPr>
    </w:p>
    <w:p w14:paraId="07E1F66C" w14:textId="0009BB08" w:rsidR="002902CF" w:rsidRDefault="002902CF" w:rsidP="00025889">
      <w:pPr>
        <w:pStyle w:val="Heading2"/>
        <w:spacing w:line="276" w:lineRule="auto"/>
      </w:pPr>
      <w:bookmarkStart w:id="27" w:name="_Toc131332285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025889">
      <w:pPr>
        <w:pStyle w:val="Style1"/>
        <w:spacing w:line="276" w:lineRule="auto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3265DE7C" w:rsidR="002902CF" w:rsidRDefault="002902CF" w:rsidP="00025889">
      <w:pPr>
        <w:pStyle w:val="Style1"/>
        <w:spacing w:line="276" w:lineRule="auto"/>
      </w:pPr>
      <w:r>
        <w:lastRenderedPageBreak/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</w:t>
      </w:r>
      <w:r w:rsidR="006066DA">
        <w:rPr>
          <w:rFonts w:hint="cs"/>
          <w:cs/>
        </w:rPr>
        <w:t xml:space="preserve"> </w:t>
      </w:r>
      <w:r w:rsidR="00DB35EC" w:rsidRPr="00DB35EC">
        <w:rPr>
          <w:cs/>
        </w:rPr>
        <w:t>ใช้ติดต่อสื่อสารเชื่อ</w:t>
      </w:r>
      <w:r w:rsidR="006066DA">
        <w:rPr>
          <w:rFonts w:hint="cs"/>
          <w:cs/>
        </w:rPr>
        <w:t>ม</w:t>
      </w:r>
      <w:r w:rsidR="00DB35EC" w:rsidRPr="00DB35EC">
        <w:rPr>
          <w:cs/>
        </w:rPr>
        <w:t>ต่อแลกเปลี่ยนข้อมูลกัน</w:t>
      </w:r>
    </w:p>
    <w:p w14:paraId="6DCBCEF4" w14:textId="32CD2104" w:rsidR="002902CF" w:rsidRDefault="002902CF" w:rsidP="00025889">
      <w:pPr>
        <w:pStyle w:val="Style1"/>
        <w:spacing w:line="276" w:lineRule="auto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>และทรัพยากรแบบครบวงจรจากผู้ให้บริการต่าง</w:t>
      </w:r>
      <w:r w:rsidR="00D24B65">
        <w:rPr>
          <w:rFonts w:hint="cs"/>
          <w:cs/>
        </w:rPr>
        <w:t xml:space="preserve"> </w:t>
      </w:r>
      <w:r w:rsidR="00DB35EC" w:rsidRPr="00DB35EC">
        <w:rPr>
          <w:cs/>
        </w:rPr>
        <w:t xml:space="preserve">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Server) </w:t>
      </w:r>
      <w:r w:rsidR="00DB35EC" w:rsidRPr="00DB35EC">
        <w:rPr>
          <w:cs/>
        </w:rPr>
        <w:t>ฐานข้อมูล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>Platform)</w:t>
      </w:r>
    </w:p>
    <w:p w14:paraId="66DD4BCC" w14:textId="3A8F5EA9" w:rsidR="00741128" w:rsidRDefault="00741128" w:rsidP="00025889">
      <w:pPr>
        <w:pStyle w:val="Style1"/>
        <w:spacing w:line="276" w:lineRule="auto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</w:t>
      </w:r>
      <w:r w:rsidR="00E22410">
        <w:rPr>
          <w:rFonts w:hint="cs"/>
          <w:cs/>
        </w:rPr>
        <w:t xml:space="preserve"> </w:t>
      </w:r>
      <w:r>
        <w:rPr>
          <w:rFonts w:hint="cs"/>
          <w:cs/>
        </w:rPr>
        <w:t>ๆ</w:t>
      </w:r>
    </w:p>
    <w:p w14:paraId="7496D51B" w14:textId="54FB3E4A" w:rsidR="00967BD1" w:rsidRPr="00DB6A73" w:rsidRDefault="00967BD1" w:rsidP="00025889">
      <w:pPr>
        <w:pStyle w:val="Style1"/>
        <w:spacing w:line="276" w:lineRule="auto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37876553" w14:textId="77777777" w:rsidR="00BC2219" w:rsidRDefault="00DB35EC" w:rsidP="00025889">
      <w:pPr>
        <w:spacing w:line="276" w:lineRule="auto"/>
        <w:rPr>
          <w:cs/>
        </w:rPr>
        <w:sectPr w:rsidR="00BC2219" w:rsidSect="00867ABE">
          <w:headerReference w:type="even" r:id="rId16"/>
          <w:headerReference w:type="default" r:id="rId17"/>
          <w:headerReference w:type="first" r:id="rId18"/>
          <w:pgSz w:w="11909" w:h="16840" w:code="9"/>
          <w:pgMar w:top="2155" w:right="1418" w:bottom="1418" w:left="2155" w:header="1225" w:footer="720" w:gutter="0"/>
          <w:pgNumType w:start="1"/>
          <w:cols w:space="720"/>
          <w:titlePg/>
          <w:docGrid w:linePitch="435"/>
        </w:sectPr>
      </w:pPr>
      <w:r>
        <w:rPr>
          <w:cs/>
        </w:rPr>
        <w:br w:type="page"/>
      </w:r>
    </w:p>
    <w:p w14:paraId="0B67DE14" w14:textId="6FB43688" w:rsidR="00307F65" w:rsidRPr="00FE79D6" w:rsidRDefault="00307F65" w:rsidP="00025889">
      <w:pPr>
        <w:pStyle w:val="Heading1"/>
        <w:tabs>
          <w:tab w:val="left" w:pos="720"/>
        </w:tabs>
        <w:spacing w:line="276" w:lineRule="auto"/>
      </w:pPr>
      <w:bookmarkStart w:id="28" w:name="_Toc131332286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6C0B4D10" w:rsidR="002C5D3D" w:rsidRDefault="00C62066" w:rsidP="00025889">
      <w:pPr>
        <w:pStyle w:val="Style1"/>
        <w:spacing w:line="276" w:lineRule="auto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0A1F31" w:rsidRPr="000A1F31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0A1F31" w:rsidRPr="000A1F31">
        <w:rPr>
          <w:cs/>
        </w:rPr>
        <w:t xml:space="preserve"> (</w:t>
      </w:r>
      <w:r w:rsidR="000A1F31" w:rsidRPr="000A1F31">
        <w:t>K-Means)</w:t>
      </w:r>
      <w:r w:rsidRPr="00C62066">
        <w:rPr>
          <w:cs/>
        </w:rPr>
        <w:t xml:space="preserve"> ผู้ศึกษาได้ศึกษาค้นคว้าเอกสารและงานวิจัยที่เกี่ยวข้องตามหัวข้อลำดับต่อไปนี้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025889">
      <w:pPr>
        <w:pStyle w:val="Style1"/>
        <w:spacing w:line="276" w:lineRule="auto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025889">
      <w:pPr>
        <w:pStyle w:val="Style2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025889">
      <w:pPr>
        <w:pStyle w:val="Style2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025889">
      <w:pPr>
        <w:pStyle w:val="Style2"/>
        <w:spacing w:line="276" w:lineRule="auto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025889">
      <w:pPr>
        <w:pStyle w:val="Style2"/>
        <w:spacing w:line="276" w:lineRule="auto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025889">
      <w:pPr>
        <w:pStyle w:val="Style2"/>
        <w:spacing w:line="276" w:lineRule="auto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025889">
      <w:pPr>
        <w:pStyle w:val="Style2"/>
        <w:spacing w:line="276" w:lineRule="auto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025889">
      <w:pPr>
        <w:pStyle w:val="Style2"/>
        <w:spacing w:line="276" w:lineRule="auto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025889">
      <w:pPr>
        <w:pStyle w:val="Style2"/>
        <w:spacing w:line="276" w:lineRule="auto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025889">
      <w:pPr>
        <w:pStyle w:val="Style2"/>
        <w:spacing w:line="276" w:lineRule="auto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025889">
      <w:pPr>
        <w:pStyle w:val="Style2"/>
        <w:spacing w:line="276" w:lineRule="auto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025889">
      <w:pPr>
        <w:pStyle w:val="Style2"/>
        <w:spacing w:line="276" w:lineRule="auto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025889">
      <w:pPr>
        <w:pStyle w:val="Style2"/>
        <w:spacing w:line="276" w:lineRule="auto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025889">
      <w:pPr>
        <w:pStyle w:val="Style1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025889">
      <w:pPr>
        <w:pStyle w:val="Heading2"/>
        <w:spacing w:line="276" w:lineRule="auto"/>
      </w:pPr>
      <w:bookmarkStart w:id="30" w:name="_Toc131332287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5C0DA4BF" w:rsidR="00834AE0" w:rsidRDefault="00705F77" w:rsidP="00025889">
      <w:pPr>
        <w:pStyle w:val="Style2"/>
        <w:spacing w:line="276" w:lineRule="auto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="00104FD4">
        <w:rPr>
          <w:rFonts w:hint="cs"/>
          <w:cs/>
        </w:rPr>
        <w:t>หรือ</w:t>
      </w:r>
      <w:r w:rsidRPr="00264811">
        <w:rPr>
          <w:rFonts w:hint="cs"/>
          <w:cs/>
        </w:rPr>
        <w:t>ภาษาของมนุษย์ที่ใช้สื่อสารกัน เป็นเทคนิคหนึ่งในเทคโนโลยีปัญญาประดิษฐ์ ที่จะทำให้คอมพิวเตอร์</w:t>
      </w:r>
      <w:r w:rsidRPr="00264811">
        <w:rPr>
          <w:rFonts w:hint="cs"/>
          <w:cs/>
        </w:rPr>
        <w:lastRenderedPageBreak/>
        <w:t xml:space="preserve">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12760A75" w:rsidR="00C93F78" w:rsidRDefault="00C93F78" w:rsidP="00025889">
      <w:pPr>
        <w:pStyle w:val="Style2"/>
        <w:spacing w:line="276" w:lineRule="auto"/>
      </w:pPr>
      <w:r w:rsidRPr="00C93F78">
        <w:rPr>
          <w:cs/>
        </w:rPr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>ในโปรแกรมที่ตั้งไว้ตามคำท</w:t>
      </w:r>
      <w:r w:rsidR="00586F75">
        <w:rPr>
          <w:rFonts w:hint="cs"/>
          <w:cs/>
        </w:rPr>
        <w:t>ี่กำ</w:t>
      </w:r>
      <w:r w:rsidRPr="00C93F78">
        <w:rPr>
          <w:cs/>
        </w:rPr>
        <w:t xml:space="preserve">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="00586F75">
        <w:t>“</w:t>
      </w:r>
      <w:r w:rsidRPr="00C93F78">
        <w:t>Decision Tree</w:t>
      </w:r>
      <w:r w:rsidR="00586F75">
        <w:t>”</w:t>
      </w:r>
      <w:r w:rsidRPr="00C93F78">
        <w:t xml:space="preserve">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="00586F75">
        <w:rPr>
          <w:cs/>
        </w:rPr>
        <w:br/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</w:t>
      </w:r>
      <w:r w:rsidR="001F4F92">
        <w:rPr>
          <w:rFonts w:hint="cs"/>
          <w:cs/>
        </w:rPr>
        <w:t xml:space="preserve"> </w:t>
      </w:r>
      <w:r w:rsidRPr="00C93F78">
        <w:rPr>
          <w:cs/>
        </w:rPr>
        <w:t>ๆ</w:t>
      </w:r>
    </w:p>
    <w:p w14:paraId="470199CD" w14:textId="77777777" w:rsidR="00C93F78" w:rsidRDefault="00C93F78" w:rsidP="00025889">
      <w:pPr>
        <w:pStyle w:val="Style2"/>
        <w:spacing w:line="276" w:lineRule="auto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025889">
      <w:pPr>
        <w:pStyle w:val="Style2"/>
        <w:spacing w:line="276" w:lineRule="auto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025889">
      <w:pPr>
        <w:pStyle w:val="Style2"/>
        <w:spacing w:line="276" w:lineRule="auto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35294FA4" w:rsidR="00C93F78" w:rsidRDefault="00C93F78" w:rsidP="00025889">
      <w:pPr>
        <w:pStyle w:val="Style2"/>
        <w:spacing w:line="276" w:lineRule="auto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การแปลงคําให้อยู่ในรูปแบบเดิม</w:t>
      </w:r>
    </w:p>
    <w:p w14:paraId="62CBE216" w14:textId="77777777" w:rsidR="00C93F78" w:rsidRDefault="00C93F78" w:rsidP="00025889">
      <w:pPr>
        <w:pStyle w:val="Style2"/>
        <w:spacing w:line="276" w:lineRule="auto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025889">
      <w:pPr>
        <w:pStyle w:val="Style2"/>
        <w:spacing w:line="276" w:lineRule="auto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5527A4C3" w:rsidR="00C93F78" w:rsidRDefault="00C93F78" w:rsidP="00025889">
      <w:pPr>
        <w:pStyle w:val="Style2"/>
        <w:spacing w:line="276" w:lineRule="auto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</w:t>
      </w:r>
      <w:r w:rsidR="001F4F92">
        <w:rPr>
          <w:rFonts w:hint="cs"/>
          <w:cs/>
        </w:rPr>
        <w:t xml:space="preserve"> </w:t>
      </w:r>
      <w:r>
        <w:rPr>
          <w:cs/>
        </w:rPr>
        <w:t>ๆ</w:t>
      </w:r>
      <w:r w:rsidR="00586F75">
        <w:rPr>
          <w:cs/>
        </w:rPr>
        <w:br/>
      </w:r>
      <w:r>
        <w:rPr>
          <w:cs/>
        </w:rPr>
        <w:t>ในประโยค</w:t>
      </w:r>
    </w:p>
    <w:p w14:paraId="68E5A70B" w14:textId="27E88B52" w:rsidR="00F30FCF" w:rsidRDefault="00C93F78" w:rsidP="00025889">
      <w:pPr>
        <w:pStyle w:val="Style2"/>
        <w:spacing w:line="276" w:lineRule="auto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>นั้นอยู่ในหลายรูปแบบรอบตัวถูกนำไปใช้ในหลาย ๆ ด้านทั้ง</w:t>
      </w:r>
      <w:r w:rsidR="00586F75">
        <w:rPr>
          <w:rFonts w:hint="cs"/>
          <w:cs/>
        </w:rPr>
        <w:t>ในด้านการทำ</w:t>
      </w:r>
      <w:r w:rsidR="00CE5541">
        <w:t xml:space="preserve">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1FA8CEFA" w14:textId="107DB8D2" w:rsidR="00834AE0" w:rsidRPr="00545B0E" w:rsidRDefault="00834AE0" w:rsidP="00025889">
      <w:pPr>
        <w:pStyle w:val="Style1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557BE087" w:rsidR="00834AE0" w:rsidRDefault="00B84818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>เนื่องจากในบางภาษาเช่นภาษาไทยรูปแบบการเขียนนั้นไม่มีการเว้นวรรคของคำ</w:t>
      </w:r>
      <w:r w:rsidR="001F4F92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ต่างจากภาษาอังกฤษที่ใช้การเว้นวรรคในแต่ละคำดังนั้นถ้าจะทำ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4D480128" wp14:editId="2C6FB9C2">
            <wp:extent cx="5040000" cy="1777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6C9CFFE1" w:rsidR="00AE19B8" w:rsidRDefault="00F51208" w:rsidP="00025889">
      <w:pPr>
        <w:pStyle w:val="Caption"/>
        <w:spacing w:line="276" w:lineRule="auto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30463823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025889">
      <w:pPr>
        <w:spacing w:line="276" w:lineRule="auto"/>
        <w:rPr>
          <w:lang w:eastAsia="en-US"/>
        </w:rPr>
      </w:pPr>
    </w:p>
    <w:p w14:paraId="2CDA4656" w14:textId="51ED0846" w:rsidR="00BF273A" w:rsidRPr="00F51208" w:rsidRDefault="00BF273A" w:rsidP="00025889">
      <w:pPr>
        <w:spacing w:line="276" w:lineRule="auto"/>
        <w:ind w:firstLine="720"/>
        <w:rPr>
          <w:lang w:eastAsia="en-US"/>
        </w:rPr>
      </w:pPr>
      <w:r w:rsidRPr="00BF273A">
        <w:rPr>
          <w:cs/>
          <w:lang w:eastAsia="en-US"/>
        </w:rPr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1CBA0EF2" w14:textId="6A73D274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62B565FE" w:rsidR="00834AE0" w:rsidRDefault="00BF273A" w:rsidP="00025889">
      <w:pPr>
        <w:pStyle w:val="2"/>
        <w:spacing w:line="276" w:lineRule="auto"/>
      </w:pPr>
      <w:r w:rsidRPr="00264811">
        <w:rPr>
          <w:rFonts w:hint="cs"/>
          <w:cs/>
        </w:rPr>
        <w:t>การ</w:t>
      </w:r>
      <w:r w:rsidR="00E22ECD" w:rsidRPr="00264811">
        <w:rPr>
          <w:rFonts w:hint="cs"/>
          <w:cs/>
        </w:rPr>
        <w:t>สกัดใจความของข้อความ</w:t>
      </w:r>
      <w:r w:rsidR="00E22ECD">
        <w:t xml:space="preserve"> </w:t>
      </w:r>
      <w:r w:rsidR="00E22ECD">
        <w:rPr>
          <w:rFonts w:hint="cs"/>
          <w:cs/>
        </w:rPr>
        <w:t>(</w:t>
      </w:r>
      <w:r w:rsidRPr="00264811">
        <w:rPr>
          <w:rFonts w:hint="cs"/>
        </w:rPr>
        <w:t>Term Frequency – Inverse Document Frequency</w:t>
      </w:r>
      <w:r w:rsidR="00E22ECD">
        <w:t>:</w:t>
      </w:r>
      <w:r w:rsidR="00E22ECD">
        <w:br/>
      </w:r>
      <w:r w:rsidR="00E22ECD" w:rsidRPr="00264811">
        <w:rPr>
          <w:rFonts w:hint="cs"/>
        </w:rPr>
        <w:t>TF-IDF</w:t>
      </w:r>
      <w:r w:rsidR="00E22ECD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>องค์ประกอบแรก</w:t>
      </w:r>
      <w:r w:rsidR="00A62C54">
        <w:t xml:space="preserve">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</w:t>
      </w:r>
      <w:r w:rsidR="00A62C54">
        <w:t xml:space="preserve"> “</w:t>
      </w:r>
      <w:r w:rsidRPr="00264811">
        <w:rPr>
          <w:rFonts w:hint="cs"/>
          <w:cs/>
        </w:rPr>
        <w:t>เว็บไซต์</w:t>
      </w:r>
      <w:r w:rsidR="00A62C54">
        <w:t xml:space="preserve">” </w:t>
      </w:r>
      <w:r w:rsidRPr="00264811">
        <w:rPr>
          <w:rFonts w:hint="cs"/>
          <w:cs/>
        </w:rPr>
        <w:t>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25889">
      <w:pPr>
        <w:pStyle w:val="Caption"/>
        <w:spacing w:line="276" w:lineRule="auto"/>
        <w:jc w:val="left"/>
        <w:rPr>
          <w:b/>
          <w:bCs/>
        </w:rPr>
      </w:pPr>
    </w:p>
    <w:p w14:paraId="1C223C12" w14:textId="5DE722D8" w:rsidR="00391138" w:rsidRPr="000500D5" w:rsidRDefault="000B48CF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>ตาราง</w:t>
      </w:r>
      <w:r w:rsidR="00B8484B">
        <w:rPr>
          <w:rFonts w:hint="cs"/>
          <w:b/>
          <w:bCs/>
          <w:color w:val="000000" w:themeColor="text1"/>
          <w:cs/>
        </w:rPr>
        <w:t>ที่</w:t>
      </w:r>
      <w:r w:rsidRPr="000500D5">
        <w:rPr>
          <w:b/>
          <w:bCs/>
          <w:color w:val="000000" w:themeColor="text1"/>
          <w:cs/>
        </w:rPr>
        <w:t xml:space="preserve">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EC0412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30463759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104FD4" w14:paraId="09A11537" w14:textId="77777777" w:rsidTr="001D3F34">
        <w:tc>
          <w:tcPr>
            <w:tcW w:w="2072" w:type="dxa"/>
          </w:tcPr>
          <w:p w14:paraId="774BC1F5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025889">
      <w:pPr>
        <w:pStyle w:val="2"/>
        <w:spacing w:line="276" w:lineRule="auto"/>
      </w:pPr>
    </w:p>
    <w:p w14:paraId="2124F706" w14:textId="56366B8C" w:rsidR="00834AE0" w:rsidRDefault="001D3F34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lastRenderedPageBreak/>
        <w:t>จากตัวอย่างจะเห็นได้ว่าคำว่า</w:t>
      </w:r>
      <w:r w:rsidR="006C484B">
        <w:t xml:space="preserve"> “</w:t>
      </w:r>
      <w:r w:rsidRPr="00264811">
        <w:rPr>
          <w:rFonts w:hint="cs"/>
          <w:cs/>
        </w:rPr>
        <w:t>เว็บไซต์</w:t>
      </w:r>
      <w:r w:rsidR="006C484B">
        <w:t xml:space="preserve">” </w:t>
      </w:r>
      <w:r w:rsidRPr="00264811">
        <w:rPr>
          <w:rFonts w:hint="cs"/>
          <w:cs/>
        </w:rPr>
        <w:t xml:space="preserve">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</w:t>
      </w:r>
      <w:r w:rsidR="009A64CE">
        <w:t xml:space="preserve"> </w:t>
      </w:r>
      <w:r w:rsidRPr="00264811">
        <w:rPr>
          <w:rFonts w:hint="cs"/>
          <w:cs/>
        </w:rPr>
        <w:t xml:space="preserve">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4964604A" w:rsidR="001D3F34" w:rsidRDefault="001D3F34" w:rsidP="00025889">
      <w:pPr>
        <w:spacing w:line="276" w:lineRule="auto"/>
        <w:rPr>
          <w:sz w:val="28"/>
          <w:szCs w:val="28"/>
          <w:lang w:eastAsia="en-US"/>
        </w:rPr>
      </w:pPr>
    </w:p>
    <w:p w14:paraId="54FC7A77" w14:textId="3344C133" w:rsidR="001D3F34" w:rsidRPr="00B56AB2" w:rsidRDefault="00524F52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524F52">
        <w:rPr>
          <w:b/>
          <w:bCs/>
          <w:cs/>
        </w:rPr>
        <w:t>ตาราง</w:t>
      </w:r>
      <w:r w:rsidR="00E86C11">
        <w:rPr>
          <w:rFonts w:hint="cs"/>
          <w:b/>
          <w:bCs/>
          <w:cs/>
        </w:rPr>
        <w:t>ที่</w:t>
      </w:r>
      <w:r w:rsidRPr="00524F52">
        <w:rPr>
          <w:b/>
          <w:bCs/>
          <w:cs/>
        </w:rPr>
        <w:t xml:space="preserve">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30463760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104FD4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76A187B3" w14:textId="5E6035E4" w:rsidR="00C843B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1917CB85" w14:textId="77777777" w:rsidR="00652A52" w:rsidRPr="00264811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</w:p>
    <w:p w14:paraId="29306E56" w14:textId="2ACEE627" w:rsidR="00C843B1" w:rsidRPr="00652A52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3047135" w14:textId="77777777" w:rsidR="00652A52" w:rsidRPr="00652A52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</w:p>
    <w:p w14:paraId="42059BC7" w14:textId="492ED339" w:rsidR="00C843B1" w:rsidRPr="00B56AB2" w:rsidRDefault="00F459BF" w:rsidP="00025889">
      <w:pPr>
        <w:pStyle w:val="Caption"/>
        <w:spacing w:line="276" w:lineRule="auto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>ตาราง</w:t>
      </w:r>
      <w:r w:rsidR="004C576B">
        <w:rPr>
          <w:rFonts w:hint="cs"/>
          <w:b/>
          <w:bCs/>
          <w:cs/>
        </w:rPr>
        <w:t>ที่</w:t>
      </w:r>
      <w:r w:rsidRPr="00F459BF">
        <w:rPr>
          <w:b/>
          <w:bCs/>
          <w:cs/>
        </w:rPr>
        <w:t xml:space="preserve">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30463761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104FD4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1FC5F5A7" w14:textId="249FB270" w:rsidR="00F71A0A" w:rsidRPr="00F71A0A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lastRenderedPageBreak/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“</w:t>
      </w:r>
      <w:r w:rsidRPr="005779AC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และ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”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ซึ่งเป็นคำที่ไม่สื่อความหมาย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โดยปกติแล้วคำเหล่านี้มักถูกกรองออกก่อนที่จะมีการนำข้อความมาทำการประมวลผลทางภาษา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ออกแล้วจะเหลือคำว่า </w:t>
      </w:r>
      <w:r w:rsidR="00AD30AD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มือถือ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เว็บไซต์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ออนไลน์</w:t>
      </w:r>
      <w:r w:rsidR="00AD30AD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5EF6973C" w14:textId="74696F58" w:rsidR="00834AE0" w:rsidRPr="00545B0E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60E89AA1" w:rsidR="00F71A0A" w:rsidRDefault="00F71A0A" w:rsidP="00025889">
      <w:pPr>
        <w:pStyle w:val="Style2"/>
        <w:spacing w:line="276" w:lineRule="auto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="006D439F">
            <w:rPr>
              <w:rFonts w:hint="cs"/>
            </w:rPr>
            <w:instrText xml:space="preserve">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6D439F">
            <w:rPr>
              <w:rFonts w:hint="cs"/>
              <w:noProof/>
              <w:cs/>
            </w:rPr>
            <w:t xml:space="preserve"> </w:t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6D439F">
            <w:instrText xml:space="preserve">CITATION Cha18 \l 1033 </w:instrText>
          </w:r>
          <w:r w:rsidR="00D44273">
            <w:rPr>
              <w:cs/>
            </w:rPr>
            <w:fldChar w:fldCharType="separate"/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6F5BBEE8" w:rsidR="00F71A0A" w:rsidRPr="00B71E95" w:rsidRDefault="00F71A0A" w:rsidP="00025889">
      <w:pPr>
        <w:spacing w:line="276" w:lineRule="auto"/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33D7CD1D" w14:textId="2C41FFF8" w:rsidR="00DE294E" w:rsidRPr="00864468" w:rsidRDefault="00C77D03" w:rsidP="00864468">
      <w:pPr>
        <w:spacing w:line="276" w:lineRule="auto"/>
        <w:ind w:firstLine="720"/>
        <w:jc w:val="thaiDistribute"/>
        <w:rPr>
          <w:iCs/>
        </w:rPr>
      </w:pPr>
      <w:r w:rsidRPr="00DE294E">
        <w:rPr>
          <w:rFonts w:hint="cs"/>
          <w:i/>
          <w:cs/>
        </w:rPr>
        <w:t>ตัวอย่างการ</w:t>
      </w:r>
      <w:r w:rsidR="00DE294E" w:rsidRPr="00DE294E">
        <w:rPr>
          <w:rFonts w:hint="cs"/>
          <w:i/>
          <w:cs/>
        </w:rPr>
        <w:t xml:space="preserve">คำนวณค่าการกำหนดจุด </w:t>
      </w:r>
      <w:r w:rsidR="00DE294E" w:rsidRPr="00DE294E">
        <w:rPr>
          <w:iCs/>
        </w:rPr>
        <w:t>Centroid</w:t>
      </w:r>
      <w:r w:rsidR="00DE294E" w:rsidRPr="00DE294E">
        <w:rPr>
          <w:i/>
        </w:rPr>
        <w:t xml:space="preserve"> </w:t>
      </w:r>
      <w:r w:rsidR="00DE294E" w:rsidRPr="00DE294E">
        <w:rPr>
          <w:rFonts w:hint="cs"/>
          <w:i/>
          <w:cs/>
        </w:rPr>
        <w:t xml:space="preserve">เมื่อกำหนด </w:t>
      </w:r>
      <w:r w:rsidR="00DE294E" w:rsidRPr="00DE294E">
        <w:rPr>
          <w:iCs/>
        </w:rPr>
        <w:t>k</w:t>
      </w:r>
      <w:r w:rsidR="00DD21C0">
        <w:rPr>
          <w:iCs/>
        </w:rPr>
        <w:t xml:space="preserve"> </w:t>
      </w:r>
      <w:r w:rsidR="00DD21C0" w:rsidRPr="00DD21C0">
        <w:rPr>
          <w:rFonts w:hint="cs"/>
          <w:i/>
          <w:cs/>
        </w:rPr>
        <w:t xml:space="preserve">เท่ากับ </w:t>
      </w:r>
      <w:r w:rsidR="005B162C">
        <w:rPr>
          <w:iCs/>
        </w:rPr>
        <w:t>2</w:t>
      </w:r>
      <w:r w:rsidR="00864468">
        <w:rPr>
          <w:iCs/>
        </w:rPr>
        <w:t xml:space="preserve"> </w:t>
      </w:r>
      <w:r w:rsidR="00DE294E">
        <w:rPr>
          <w:rFonts w:hint="cs"/>
          <w:i/>
          <w:cs/>
        </w:rPr>
        <w:t>ทำการสุ่มจุดข้อมูลจากข้อมูลทั้งหมด</w:t>
      </w:r>
    </w:p>
    <w:p w14:paraId="6A813EFD" w14:textId="0B808D58" w:rsidR="00DE294E" w:rsidRDefault="00652A52" w:rsidP="00025889">
      <w:pPr>
        <w:spacing w:line="276" w:lineRule="auto"/>
        <w:jc w:val="center"/>
        <w:rPr>
          <w:i/>
        </w:rPr>
      </w:pP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5DBB2FA0" wp14:editId="5AD62D39">
                <wp:simplePos x="0" y="0"/>
                <wp:positionH relativeFrom="column">
                  <wp:posOffset>2917650</wp:posOffset>
                </wp:positionH>
                <wp:positionV relativeFrom="paragraph">
                  <wp:posOffset>1654816</wp:posOffset>
                </wp:positionV>
                <wp:extent cx="360" cy="360"/>
                <wp:effectExtent l="50800" t="50800" r="50800" b="5080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BD9F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28.35pt;margin-top:128.9pt;width:2.9pt;height:2.9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2AE1BA2" wp14:editId="17F24923">
                <wp:simplePos x="0" y="0"/>
                <wp:positionH relativeFrom="column">
                  <wp:posOffset>2049780</wp:posOffset>
                </wp:positionH>
                <wp:positionV relativeFrom="paragraph">
                  <wp:posOffset>1272289</wp:posOffset>
                </wp:positionV>
                <wp:extent cx="360" cy="360"/>
                <wp:effectExtent l="50800" t="50800" r="50800" b="508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C37D" id="Ink 153" o:spid="_x0000_s1026" type="#_x0000_t75" style="position:absolute;margin-left:160pt;margin-top:98.8pt;width:2.9pt;height:2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23A1E0C" wp14:editId="3CA45C13">
                <wp:simplePos x="0" y="0"/>
                <wp:positionH relativeFrom="column">
                  <wp:posOffset>3432511</wp:posOffset>
                </wp:positionH>
                <wp:positionV relativeFrom="paragraph">
                  <wp:posOffset>1343262</wp:posOffset>
                </wp:positionV>
                <wp:extent cx="360" cy="360"/>
                <wp:effectExtent l="50800" t="50800" r="50800" b="508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C36D" id="Ink 152" o:spid="_x0000_s1026" type="#_x0000_t75" style="position:absolute;margin-left:268.9pt;margin-top:104.35pt;width:2.9pt;height:2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w:drawing>
          <wp:inline distT="0" distB="0" distL="0" distR="0" wp14:anchorId="0F81C5BD" wp14:editId="33CBF179">
            <wp:extent cx="5040000" cy="2520000"/>
            <wp:effectExtent l="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0A3" w14:textId="13C5E696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6" w:name="_Toc130463824"/>
      <w:r>
        <w:rPr>
          <w:rFonts w:hint="cs"/>
          <w:cs/>
        </w:rPr>
        <w:t xml:space="preserve">การกำหนดสุ่มกำหนดจุด </w:t>
      </w:r>
      <w:r>
        <w:t>Centroid</w:t>
      </w:r>
      <w:bookmarkEnd w:id="36"/>
      <w:r>
        <w:t xml:space="preserve"> </w:t>
      </w:r>
    </w:p>
    <w:p w14:paraId="18AB8B2C" w14:textId="77777777" w:rsidR="003867D2" w:rsidRPr="003867D2" w:rsidRDefault="003867D2" w:rsidP="00025889">
      <w:pPr>
        <w:spacing w:line="276" w:lineRule="auto"/>
      </w:pPr>
    </w:p>
    <w:p w14:paraId="3E34955E" w14:textId="001055CC" w:rsidR="00F71A0A" w:rsidRPr="003867D2" w:rsidRDefault="003867D2" w:rsidP="00025889">
      <w:pPr>
        <w:spacing w:line="276" w:lineRule="auto"/>
        <w:rPr>
          <w:i/>
        </w:rPr>
      </w:pPr>
      <w:r w:rsidRPr="003867D2">
        <w:rPr>
          <w:rFonts w:hint="cs"/>
          <w:i/>
          <w:cs/>
        </w:rPr>
        <w:t xml:space="preserve">ทำการทำซ้ำการกำหนดจุด </w:t>
      </w:r>
      <w:r w:rsidRPr="003867D2">
        <w:rPr>
          <w:iCs/>
        </w:rPr>
        <w:t>centroid</w:t>
      </w:r>
      <w:r w:rsidRPr="003867D2">
        <w:rPr>
          <w:i/>
        </w:rPr>
        <w:t xml:space="preserve"> </w:t>
      </w:r>
      <w:r w:rsidRPr="003867D2">
        <w:rPr>
          <w:rFonts w:hint="cs"/>
          <w:i/>
          <w:cs/>
        </w:rPr>
        <w:t>จนกว่าตำแหน่งของข้อมูลทุกตัวจะไม่เปลี่ยนแปลง</w:t>
      </w:r>
    </w:p>
    <w:p w14:paraId="5F2362FC" w14:textId="0806C3CC" w:rsidR="003867D2" w:rsidRDefault="003867D2" w:rsidP="00025889">
      <w:pPr>
        <w:spacing w:line="276" w:lineRule="auto"/>
        <w:jc w:val="center"/>
        <w:rPr>
          <w:i/>
          <w:sz w:val="28"/>
          <w:szCs w:val="28"/>
        </w:rPr>
      </w:pPr>
      <w:r>
        <w:rPr>
          <w:rFonts w:hint="cs"/>
          <w:i/>
          <w:noProof/>
          <w:sz w:val="28"/>
          <w:szCs w:val="28"/>
          <w:lang w:val="th-TH"/>
        </w:rPr>
        <w:lastRenderedPageBreak/>
        <w:drawing>
          <wp:inline distT="0" distB="0" distL="0" distR="0" wp14:anchorId="4C3D4824" wp14:editId="22C299CD">
            <wp:extent cx="5040000" cy="2520000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0E0E" w14:textId="56C47EED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7" w:name="_Toc130463825"/>
      <w:r>
        <w:rPr>
          <w:rFonts w:hint="cs"/>
          <w:cs/>
        </w:rPr>
        <w:t xml:space="preserve">จุด </w:t>
      </w:r>
      <w:r>
        <w:t xml:space="preserve">Centroid </w:t>
      </w:r>
      <w:r>
        <w:rPr>
          <w:rFonts w:hint="cs"/>
          <w:cs/>
        </w:rPr>
        <w:t>ที่อยู่ตรงกลางและจุดข้อมูลทุกจุดไม่เปลี่ยนแปลง</w:t>
      </w:r>
      <w:bookmarkEnd w:id="37"/>
    </w:p>
    <w:p w14:paraId="18051979" w14:textId="77777777" w:rsidR="008420E9" w:rsidRPr="008420E9" w:rsidRDefault="008420E9" w:rsidP="00025889">
      <w:pPr>
        <w:spacing w:line="276" w:lineRule="auto"/>
        <w:rPr>
          <w:cs/>
        </w:rPr>
      </w:pPr>
    </w:p>
    <w:p w14:paraId="33637582" w14:textId="5B5B1D61" w:rsidR="00F71A0A" w:rsidRDefault="00F71A0A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39E0BC40" w:rsidR="00834AE0" w:rsidRDefault="00F71A0A" w:rsidP="00025889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0951DAF4">
            <wp:extent cx="5600700" cy="28003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31F5C1FB" w:rsidR="00834AE0" w:rsidRPr="00545B0E" w:rsidRDefault="00E23107" w:rsidP="00025889">
      <w:pPr>
        <w:pStyle w:val="Caption"/>
        <w:spacing w:line="276" w:lineRule="auto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30463826"/>
      <w:r w:rsidR="00F71A0A" w:rsidRPr="00264811">
        <w:rPr>
          <w:rFonts w:hint="cs"/>
          <w:cs/>
        </w:rPr>
        <w:t>ตัวอย่าง</w:t>
      </w:r>
      <w:r w:rsidR="002A4DCA">
        <w:rPr>
          <w:rFonts w:hint="cs"/>
          <w:cs/>
        </w:rPr>
        <w:t>การ</w:t>
      </w:r>
      <w:r w:rsidR="00640E51">
        <w:rPr>
          <w:rFonts w:hint="cs"/>
          <w:cs/>
        </w:rPr>
        <w:t xml:space="preserve">กลุ่มข้อมูลที่มีจุด </w:t>
      </w:r>
      <w:r w:rsidR="00640E51">
        <w:t xml:space="preserve">Centroid </w:t>
      </w:r>
      <w:r w:rsidR="00640E51">
        <w:rPr>
          <w:rFonts w:hint="cs"/>
          <w:cs/>
        </w:rPr>
        <w:t>เป็นกากบาทสีแดง</w:t>
      </w:r>
      <w:bookmarkEnd w:id="38"/>
    </w:p>
    <w:p w14:paraId="235C72C1" w14:textId="77777777" w:rsidR="00834AE0" w:rsidRPr="00F6488C" w:rsidRDefault="00834AE0" w:rsidP="00025889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63895B38" w:rsidR="006B03D7" w:rsidRDefault="006B03D7" w:rsidP="00025889">
      <w:pPr>
        <w:pStyle w:val="2"/>
        <w:spacing w:line="276" w:lineRule="auto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="00291EAF">
        <w:t>5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="00291EAF">
        <w:t>6</w:t>
      </w:r>
      <w:r w:rsidRPr="00264811">
        <w:rPr>
          <w:rFonts w:hint="cs"/>
        </w:rPr>
        <w:t>-</w:t>
      </w:r>
      <w:r w:rsidR="00291EAF"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025889">
      <w:pPr>
        <w:pStyle w:val="1"/>
        <w:spacing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6617E4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93F12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EF6FE8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61170EDE" w:rsidR="00834AE0" w:rsidRDefault="00E23107" w:rsidP="00025889">
      <w:pPr>
        <w:pStyle w:val="Caption"/>
        <w:spacing w:line="276" w:lineRule="auto"/>
      </w:pPr>
      <w:bookmarkStart w:id="39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30463827"/>
      <w:bookmarkEnd w:id="39"/>
      <w:r w:rsidR="006B03D7" w:rsidRPr="00264811">
        <w:rPr>
          <w:rFonts w:hint="cs"/>
          <w:cs/>
        </w:rPr>
        <w:t>กราฟที่แสดงจำนวนข้อผิดพลาดเพื่อหาจ</w:t>
      </w:r>
      <w:r w:rsidR="00EB7C70">
        <w:rPr>
          <w:rFonts w:hint="cs"/>
          <w:cs/>
        </w:rPr>
        <w:t>ำ</w:t>
      </w:r>
      <w:r w:rsidR="006B03D7" w:rsidRPr="00264811">
        <w:rPr>
          <w:rFonts w:hint="cs"/>
          <w:cs/>
        </w:rPr>
        <w:t>นวนกลุ่มที่เหมาะสมที่สุด</w:t>
      </w:r>
      <w:bookmarkEnd w:id="40"/>
    </w:p>
    <w:p w14:paraId="3072C20D" w14:textId="77777777" w:rsidR="006D3D23" w:rsidRPr="006D3D23" w:rsidRDefault="006D3D23" w:rsidP="00025889">
      <w:pPr>
        <w:spacing w:line="276" w:lineRule="auto"/>
      </w:pPr>
    </w:p>
    <w:p w14:paraId="4AB2A249" w14:textId="7DC0E0C1" w:rsidR="00834AE0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025889">
      <w:pPr>
        <w:pStyle w:val="2"/>
        <w:spacing w:line="276" w:lineRule="auto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025889">
      <w:pPr>
        <w:pStyle w:val="2"/>
        <w:spacing w:line="276" w:lineRule="auto"/>
      </w:pPr>
    </w:p>
    <w:p w14:paraId="28387967" w14:textId="5D9F90F0" w:rsidR="00D40E9B" w:rsidRPr="00244B4D" w:rsidRDefault="00D40E9B" w:rsidP="00025889">
      <w:pPr>
        <w:pStyle w:val="2"/>
        <w:spacing w:line="276" w:lineRule="auto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025889">
      <w:pPr>
        <w:pStyle w:val="2"/>
        <w:spacing w:line="276" w:lineRule="auto"/>
        <w:ind w:firstLine="0"/>
        <w:jc w:val="left"/>
      </w:pPr>
    </w:p>
    <w:p w14:paraId="43E307C3" w14:textId="03D4C97C" w:rsidR="00D173DB" w:rsidRDefault="00D173DB" w:rsidP="003C04FF">
      <w:pPr>
        <w:pStyle w:val="2"/>
        <w:spacing w:line="276" w:lineRule="auto"/>
        <w:ind w:firstLine="0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>ว่ามีความคล้ายกันแค่ไหน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ทำการตัดเพื่อหาคำทั้งหมดก่อนคือ 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  </w:t>
      </w:r>
      <w:r w:rsidR="00291EAF">
        <w:rPr>
          <w:rFonts w:hint="cs"/>
          <w:cs/>
        </w:rPr>
        <w:t>จากนั้น</w:t>
      </w:r>
      <w:r w:rsidRPr="00264811">
        <w:rPr>
          <w:rFonts w:hint="cs"/>
          <w:cs/>
        </w:rPr>
        <w:t>จะได้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 w:rsidP="00025889">
      <w:pPr>
        <w:pStyle w:val="ListParagraph"/>
        <w:numPr>
          <w:ilvl w:val="0"/>
          <w:numId w:val="2"/>
        </w:numPr>
        <w:spacing w:line="276" w:lineRule="auto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 w:rsidP="00025889">
      <w:pPr>
        <w:pStyle w:val="2"/>
        <w:numPr>
          <w:ilvl w:val="0"/>
          <w:numId w:val="2"/>
        </w:numPr>
        <w:spacing w:line="276" w:lineRule="auto"/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1DEA336D" w14:textId="77777777" w:rsidR="003C04FF" w:rsidRDefault="003C04FF" w:rsidP="003C04FF">
      <w:pPr>
        <w:pStyle w:val="2"/>
        <w:spacing w:line="276" w:lineRule="auto"/>
        <w:jc w:val="left"/>
      </w:pPr>
    </w:p>
    <w:p w14:paraId="622E67FD" w14:textId="5C5385CE" w:rsidR="003B0E0B" w:rsidRPr="000411A4" w:rsidRDefault="003B0E0B" w:rsidP="00025889">
      <w:pPr>
        <w:spacing w:line="276" w:lineRule="auto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</m:den>
          </m:f>
        </m:oMath>
      </m:oMathPara>
    </w:p>
    <w:p w14:paraId="18741781" w14:textId="6478063D" w:rsidR="00D173DB" w:rsidRDefault="00D173DB" w:rsidP="00025889">
      <w:pPr>
        <w:spacing w:line="276" w:lineRule="auto"/>
      </w:pPr>
    </w:p>
    <w:p w14:paraId="0E6DA663" w14:textId="77777777" w:rsidR="007E7F92" w:rsidRPr="007E7F92" w:rsidRDefault="000411A4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0.8</m:t>
              </m:r>
            </m:den>
          </m:f>
        </m:oMath>
      </m:oMathPara>
    </w:p>
    <w:p w14:paraId="149B8EA9" w14:textId="77777777" w:rsidR="007E7F92" w:rsidRPr="007E7F92" w:rsidRDefault="007E7F92" w:rsidP="00025889">
      <w:pPr>
        <w:spacing w:line="276" w:lineRule="auto"/>
        <w:jc w:val="center"/>
        <w:rPr>
          <w:sz w:val="24"/>
          <w:szCs w:val="24"/>
        </w:rPr>
      </w:pPr>
    </w:p>
    <w:p w14:paraId="3311B801" w14:textId="6366A593" w:rsidR="000411A4" w:rsidRPr="000411A4" w:rsidRDefault="007E7F92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similarity=0.8</m:t>
          </m:r>
        </m:oMath>
      </m:oMathPara>
    </w:p>
    <w:p w14:paraId="5D7B5F66" w14:textId="77777777" w:rsidR="000411A4" w:rsidRPr="000411A4" w:rsidRDefault="000411A4" w:rsidP="00025889">
      <w:pPr>
        <w:spacing w:line="276" w:lineRule="auto"/>
        <w:rPr>
          <w:sz w:val="24"/>
          <w:szCs w:val="24"/>
        </w:rPr>
      </w:pPr>
    </w:p>
    <w:p w14:paraId="5E9C45DB" w14:textId="5317E104" w:rsidR="00834AE0" w:rsidRDefault="006D3D23" w:rsidP="00025889">
      <w:pPr>
        <w:spacing w:line="276" w:lineRule="auto"/>
        <w:ind w:firstLine="720"/>
      </w:pPr>
      <w:r>
        <w:br w:type="page"/>
      </w:r>
      <w:r w:rsidR="00834AE0">
        <w:lastRenderedPageBreak/>
        <w:t>2</w:t>
      </w:r>
      <w:r w:rsidR="00834AE0">
        <w:rPr>
          <w:cs/>
        </w:rPr>
        <w:t>.</w:t>
      </w:r>
      <w:r w:rsidR="00834AE0">
        <w:t>1</w:t>
      </w:r>
      <w:r w:rsidR="00834AE0">
        <w:rPr>
          <w:cs/>
        </w:rPr>
        <w:t>.</w:t>
      </w:r>
      <w:r w:rsidR="00834AE0">
        <w:t>7</w:t>
      </w:r>
      <w:r w:rsidR="00834AE0"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1F35A16E" w:rsidR="00687CE0" w:rsidRPr="00F30FCF" w:rsidRDefault="004846F0" w:rsidP="00025889">
      <w:pPr>
        <w:pStyle w:val="2"/>
        <w:spacing w:line="276" w:lineRule="auto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</w:t>
      </w:r>
      <w:r w:rsidR="009A64CE">
        <w:rPr>
          <w:rFonts w:hint="cs"/>
          <w:cs/>
        </w:rPr>
        <w:t>ท</w:t>
      </w:r>
      <w:proofErr w:type="spellStart"/>
      <w:r w:rsidRPr="00264811">
        <w:rPr>
          <w:rFonts w:hint="cs"/>
          <w:cs/>
        </w:rPr>
        <w:t>อัป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441BCF04" w14:textId="0AAB710A" w:rsidR="00BB09B3" w:rsidRPr="00BB09B3" w:rsidRDefault="004846F0" w:rsidP="00025889">
      <w:pPr>
        <w:pStyle w:val="1"/>
        <w:spacing w:line="276" w:lineRule="auto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2FAE9A9" w14:textId="071EABD0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0C617376" w:rsidR="00834AE0" w:rsidRDefault="007D6AAF" w:rsidP="00025889">
      <w:pPr>
        <w:pStyle w:val="2"/>
        <w:spacing w:line="276" w:lineRule="auto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แทนโดย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7B3FFAE6" w14:textId="06BA7C0A" w:rsidR="003B7454" w:rsidRPr="009433DD" w:rsidRDefault="00F86497" w:rsidP="00CE5541">
      <w:pPr>
        <w:pStyle w:val="2"/>
        <w:spacing w:line="276" w:lineRule="auto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="009F4313">
        <w:rPr>
          <w:cs/>
        </w:rPr>
        <w:br/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lastRenderedPageBreak/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3D68ED05" w14:textId="43DA28E1" w:rsidR="00834AE0" w:rsidRPr="009433DD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20F56D3" w:rsidR="00834AE0" w:rsidRDefault="007650F4" w:rsidP="00025889">
      <w:pPr>
        <w:pStyle w:val="2"/>
        <w:spacing w:line="276" w:lineRule="auto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>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>บนโดเมนอื่นมาแสดงบนหน้าเว็บ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>ที่เหมือนกัน ถึงจะสื่อสารกันรู้เรื่อง 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6E84FA1A" w:rsidR="00F86497" w:rsidRDefault="00FC6A3B" w:rsidP="00025889">
      <w:pPr>
        <w:pStyle w:val="2"/>
        <w:spacing w:line="276" w:lineRule="auto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FA281A">
        <w:rPr>
          <w:rFonts w:hint="cs"/>
          <w:cs/>
        </w:rPr>
        <w:t xml:space="preserve"> (</w:t>
      </w:r>
      <w:r w:rsidR="00FA281A">
        <w:t>Python</w:t>
      </w:r>
      <w:r w:rsidR="00FA281A">
        <w:rPr>
          <w:rFonts w:hint="cs"/>
          <w:cs/>
        </w:rPr>
        <w:t>)</w:t>
      </w:r>
      <w:r w:rsidR="00BD2695">
        <w:rPr>
          <w:rFonts w:hint="cs"/>
          <w:cs/>
        </w:rPr>
        <w:t xml:space="preserve"> </w:t>
      </w:r>
      <w:r w:rsidR="00FA281A">
        <w:rPr>
          <w:rFonts w:hint="cs"/>
          <w:cs/>
        </w:rPr>
        <w:t xml:space="preserve">เฟรมเวิร์ค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499458CE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1.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มีความเร็วของการทำงา</w:t>
      </w:r>
      <w:r w:rsidR="00FA281A">
        <w:rPr>
          <w:rFonts w:hint="cs"/>
          <w:cs/>
        </w:rPr>
        <w:t>น</w:t>
      </w:r>
      <w:r w:rsidRPr="00264811">
        <w:rPr>
          <w:rFonts w:hint="cs"/>
          <w:cs/>
        </w:rPr>
        <w:t xml:space="preserve">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5B1FC474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2.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6CC08C60" w:rsidR="00834AE0" w:rsidRDefault="00F86497" w:rsidP="00025889">
      <w:pPr>
        <w:pStyle w:val="2"/>
        <w:spacing w:line="276" w:lineRule="auto"/>
      </w:pPr>
      <w:r w:rsidRPr="00264811">
        <w:rPr>
          <w:rFonts w:hint="cs"/>
        </w:rPr>
        <w:t>3.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025889">
      <w:pPr>
        <w:pStyle w:val="2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01F617F">
            <wp:extent cx="2880000" cy="1891882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0049BE5C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30463828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1"/>
      <w:proofErr w:type="spellEnd"/>
    </w:p>
    <w:p w14:paraId="094562A4" w14:textId="77777777" w:rsidR="00400349" w:rsidRPr="00400349" w:rsidRDefault="00400349" w:rsidP="00025889">
      <w:pPr>
        <w:spacing w:line="276" w:lineRule="auto"/>
      </w:pPr>
    </w:p>
    <w:p w14:paraId="4805AA15" w14:textId="45E5F057" w:rsidR="00400349" w:rsidRDefault="00400349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EC257CE" wp14:editId="715AE94C">
            <wp:extent cx="4318854" cy="1304144"/>
            <wp:effectExtent l="0" t="0" r="0" b="4445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55"/>
                    <a:stretch/>
                  </pic:blipFill>
                  <pic:spPr bwMode="auto">
                    <a:xfrm>
                      <a:off x="0" y="0"/>
                      <a:ext cx="4320000" cy="13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20D61" w14:textId="237DDC66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30463829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="001369DD">
        <w:t>f</w:t>
      </w:r>
      <w:r w:rsidRPr="00264811">
        <w:rPr>
          <w:rFonts w:hint="cs"/>
        </w:rPr>
        <w:t>astAPI</w:t>
      </w:r>
      <w:bookmarkEnd w:id="42"/>
      <w:proofErr w:type="spellEnd"/>
    </w:p>
    <w:p w14:paraId="726C5D9E" w14:textId="425078C6" w:rsidR="00B82C25" w:rsidRDefault="00B82C25" w:rsidP="00025889">
      <w:pPr>
        <w:spacing w:line="276" w:lineRule="auto"/>
      </w:pPr>
    </w:p>
    <w:p w14:paraId="3140BCB1" w14:textId="1485D9C1" w:rsidR="00834AE0" w:rsidRPr="00C83DEF" w:rsidRDefault="00834AE0" w:rsidP="00025889">
      <w:pPr>
        <w:pStyle w:val="1"/>
        <w:spacing w:line="276" w:lineRule="auto"/>
        <w:rPr>
          <w:rFonts w:ascii="db_heavent_med" w:hAnsi="db_heavent_med"/>
          <w:color w:val="1090C6"/>
          <w:sz w:val="34"/>
          <w:szCs w:val="34"/>
        </w:rPr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89D6AD4" w:rsidR="00400349" w:rsidRDefault="00400349" w:rsidP="00025889">
      <w:pPr>
        <w:pStyle w:val="2"/>
        <w:spacing w:line="276" w:lineRule="auto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 xml:space="preserve">ที่ถูกพัฒนาขึ้นมาเพื่อใช้ในกระบวนการพัฒนาซอฟต์แวร์ </w:t>
      </w:r>
      <w:r w:rsidR="009854C1">
        <w:rPr>
          <w:rFonts w:hint="cs"/>
          <w:cs/>
        </w:rPr>
        <w:t>อธิบาย</w:t>
      </w:r>
      <w:r w:rsidRPr="00264811">
        <w:rPr>
          <w:rFonts w:hint="cs"/>
          <w:cs/>
        </w:rPr>
        <w:t>ให้เข้าใจ</w:t>
      </w:r>
      <w:r w:rsidR="00255AD9">
        <w:rPr>
          <w:rFonts w:hint="cs"/>
          <w:cs/>
        </w:rPr>
        <w:t>โดย</w:t>
      </w:r>
      <w:r w:rsidRPr="00264811">
        <w:rPr>
          <w:rFonts w:hint="cs"/>
          <w:cs/>
        </w:rPr>
        <w:t xml:space="preserve">ง่าย คือ ระบบที่ถูกพัฒนาขึ้นมาเพื่อใช้สำหรับการติดตาม ตรวจสอบ </w:t>
      </w:r>
      <w:r w:rsidR="00D855E0">
        <w:rPr>
          <w:cs/>
        </w:rPr>
        <w:br/>
      </w:r>
      <w:r w:rsidRPr="00264811">
        <w:rPr>
          <w:rFonts w:hint="cs"/>
          <w:cs/>
        </w:rPr>
        <w:t>การพัฒนา แก้ไข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โค้ด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ไฟล์ต่าง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24DE9F8" w:rsidR="00400349" w:rsidRPr="00264811" w:rsidRDefault="00400349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(Continuous Integration)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(Version Control System)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>Server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(Continuous Deployment</w:t>
      </w:r>
      <w:r w:rsidR="00D855E0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2A641868" w:rsidR="00400349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>Git Command Line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ใช้งานผ่านการพิมพ์คำสั่งด้วยตัวหนังสือ)</w:t>
      </w:r>
    </w:p>
    <w:p w14:paraId="4E544E51" w14:textId="5D091E07" w:rsidR="007049C0" w:rsidRPr="00C362DF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>Git GUI (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359CB808" w:rsidR="007049C0" w:rsidRPr="00264811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นั่นหมาย</w:t>
      </w:r>
      <w:r w:rsidR="00D855E0">
        <w:rPr>
          <w:rFonts w:ascii="TH Niramit AS" w:hAnsi="TH Niramit AS" w:cs="TH Niramit AS" w:hint="cs"/>
          <w:sz w:val="32"/>
          <w:szCs w:val="32"/>
          <w:cs/>
        </w:rPr>
        <w:t>ถึง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ในการพั</w:t>
      </w:r>
      <w:r w:rsidR="00E8341A">
        <w:rPr>
          <w:rFonts w:ascii="TH Niramit AS" w:hAnsi="TH Niramit AS" w:cs="TH Niramit AS" w:hint="cs"/>
          <w:sz w:val="32"/>
          <w:szCs w:val="32"/>
          <w:cs/>
        </w:rPr>
        <w:t>ฒ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นาแอ</w:t>
      </w:r>
      <w:r w:rsidR="006D439F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พลิเคชันแบบ </w:t>
      </w:r>
      <w:r w:rsidR="00D855E0">
        <w:rPr>
          <w:rFonts w:ascii="TH Niramit AS" w:hAnsi="TH Niramit AS" w:cs="TH Niramit AS"/>
          <w:sz w:val="32"/>
          <w:szCs w:val="32"/>
          <w:cs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แอ</w:t>
      </w:r>
      <w:r w:rsidR="00263621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0F9ADCE9" w:rsidR="00C362DF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คือทำให้การพัฒนาเว็บไซต์ทำได้</w:t>
      </w:r>
      <w:r w:rsidR="00DF1DB8">
        <w:rPr>
          <w:rFonts w:ascii="TH Niramit AS" w:hAnsi="TH Niramit AS" w:cs="TH Niramit AS" w:hint="cs"/>
          <w:sz w:val="32"/>
          <w:szCs w:val="32"/>
          <w:cs/>
        </w:rPr>
        <w:t>ง่าย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ขึ้นสำหรับนักพัฒนา เนื่องจากสามารถใช้ภาษา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="006856E8">
        <w:rPr>
          <w:rFonts w:ascii="TH Niramit AS" w:hAnsi="TH Niramit AS" w:cs="TH Niramit AS"/>
          <w:sz w:val="32"/>
          <w:szCs w:val="32"/>
          <w:cs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lastRenderedPageBreak/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</w:t>
      </w:r>
      <w:r w:rsidR="0000274E">
        <w:rPr>
          <w:rFonts w:ascii="TH Niramit AS" w:hAnsi="TH Niramit AS" w:cs="TH Niramit AS" w:hint="cs"/>
          <w:sz w:val="32"/>
          <w:szCs w:val="32"/>
          <w:cs/>
        </w:rPr>
        <w:t>ไ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ซต์ในรูปแบบนี้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B55291B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คือไม่มี</w:t>
      </w:r>
      <w:r w:rsidR="00990E86" w:rsidRPr="00264811">
        <w:rPr>
          <w:rFonts w:ascii="TH Niramit AS" w:hAnsi="TH Niramit AS" w:cs="TH Niramit AS" w:hint="cs"/>
          <w:sz w:val="32"/>
          <w:szCs w:val="32"/>
          <w:cs/>
        </w:rPr>
        <w:t>ความสัมพันธ์</w:t>
      </w:r>
      <w:r w:rsidR="00990E86">
        <w:rPr>
          <w:rFonts w:ascii="TH Niramit AS" w:hAnsi="TH Niramit AS" w:cs="TH Niramit AS"/>
          <w:sz w:val="32"/>
          <w:szCs w:val="32"/>
        </w:rPr>
        <w:t xml:space="preserve"> (</w:t>
      </w:r>
      <w:r w:rsidR="009A50D8">
        <w:rPr>
          <w:rFonts w:ascii="TH Niramit AS" w:hAnsi="TH Niramit AS" w:cs="TH Niramit AS"/>
          <w:sz w:val="32"/>
          <w:szCs w:val="32"/>
        </w:rPr>
        <w:t>No r</w:t>
      </w:r>
      <w:r w:rsidRPr="00264811">
        <w:rPr>
          <w:rFonts w:ascii="TH Niramit AS" w:hAnsi="TH Niramit AS" w:cs="TH Niramit AS" w:hint="cs"/>
          <w:sz w:val="32"/>
          <w:szCs w:val="32"/>
        </w:rPr>
        <w:t>elation</w:t>
      </w:r>
      <w:r w:rsidR="00A01E36">
        <w:rPr>
          <w:rFonts w:ascii="TH Niramit AS" w:hAnsi="TH Niramit AS" w:cs="TH Niramit AS"/>
          <w:sz w:val="32"/>
          <w:szCs w:val="32"/>
        </w:rPr>
        <w:t>ship</w:t>
      </w:r>
      <w:r w:rsidR="00990E86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="00990E86">
        <w:rPr>
          <w:rFonts w:ascii="TH Niramit AS" w:hAnsi="TH Niramit AS" w:cs="TH Niramit AS"/>
          <w:sz w:val="32"/>
          <w:szCs w:val="32"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แทนการบันทึกข้อมูลทุก</w:t>
      </w:r>
      <w:r w:rsidR="00990E86">
        <w:rPr>
          <w:rFonts w:ascii="TH Niramit AS" w:hAnsi="TH Niramit AS" w:cs="TH Niramit AS"/>
          <w:sz w:val="32"/>
          <w:szCs w:val="32"/>
        </w:rPr>
        <w:t xml:space="preserve">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ๆ </w:t>
      </w:r>
      <w:r w:rsidR="00990E86">
        <w:rPr>
          <w:rFonts w:ascii="TH Niramit AS" w:hAnsi="TH Niramit AS" w:cs="TH Niramit AS"/>
          <w:sz w:val="32"/>
          <w:szCs w:val="32"/>
        </w:rPr>
        <w:t>R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="00622C1B">
        <w:rPr>
          <w:rFonts w:ascii="TH Niramit AS" w:hAnsi="TH Niramit AS" w:cs="TH Niramit AS" w:hint="cs"/>
          <w:sz w:val="32"/>
          <w:szCs w:val="32"/>
          <w:cs/>
        </w:rPr>
        <w:t>และเ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รียกว่า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จะเห็น</w:t>
      </w:r>
      <w:r w:rsidR="00235368">
        <w:rPr>
          <w:rFonts w:ascii="TH Niramit AS" w:hAnsi="TH Niramit AS" w:cs="TH Niramit AS" w:hint="cs"/>
          <w:sz w:val="32"/>
          <w:szCs w:val="32"/>
          <w:cs/>
        </w:rPr>
        <w:t>ว่า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ตัวอย่างเช่น</w:t>
      </w:r>
    </w:p>
    <w:p w14:paraId="620B028A" w14:textId="78304CFA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0C461F94" wp14:editId="2C5D0490">
            <wp:extent cx="2880000" cy="201275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4091DC28" w:rsidR="00C362DF" w:rsidRDefault="00C362DF" w:rsidP="00025889">
      <w:pPr>
        <w:pStyle w:val="Caption"/>
        <w:spacing w:line="276" w:lineRule="auto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3" w:name="_Toc130463830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3"/>
    </w:p>
    <w:p w14:paraId="30950AF3" w14:textId="77777777" w:rsidR="00503DB4" w:rsidRPr="00503DB4" w:rsidRDefault="00503DB4" w:rsidP="00025889">
      <w:pPr>
        <w:spacing w:line="276" w:lineRule="auto"/>
      </w:pPr>
    </w:p>
    <w:p w14:paraId="09E6C246" w14:textId="70908220" w:rsidR="00834AE0" w:rsidRDefault="009A64CE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rFonts w:hint="cs"/>
          <w:cs/>
        </w:rPr>
        <w:t>โดย</w:t>
      </w:r>
      <w:r w:rsidR="0092716F" w:rsidRPr="00264811">
        <w:rPr>
          <w:rFonts w:hint="cs"/>
          <w:cs/>
        </w:rPr>
        <w:t>หลัก</w:t>
      </w:r>
      <w:r>
        <w:rPr>
          <w:rFonts w:hint="cs"/>
          <w:cs/>
        </w:rPr>
        <w:t xml:space="preserve"> </w:t>
      </w:r>
      <w:r w:rsidR="0092716F" w:rsidRPr="00264811">
        <w:rPr>
          <w:rFonts w:hint="cs"/>
          <w:cs/>
        </w:rPr>
        <w:t xml:space="preserve">ๆ เหมาะกับองค์กรที่อยากจะเข้าถึงข้อมูลได้อย่างรวดเร็ว อีกทั้งยังเหมาะกับการทำ </w:t>
      </w:r>
      <w:r>
        <w:rPr>
          <w:cs/>
        </w:rPr>
        <w:br/>
      </w:r>
      <w:r w:rsidR="0092716F" w:rsidRPr="00264811">
        <w:rPr>
          <w:rFonts w:hint="cs"/>
        </w:rPr>
        <w:t>Big Data</w:t>
      </w:r>
      <w:r w:rsidR="0092716F">
        <w:t xml:space="preserve"> </w:t>
      </w:r>
      <w:r w:rsidR="0092716F"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62305C8A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>ได้ ซึ่ง</w:t>
      </w:r>
      <w:r w:rsidR="00990E86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</w:t>
      </w:r>
      <w:r w:rsidR="00990E86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6328523" w14:textId="56B2EB4F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ความรวดเร็วในการเข้าถึงข้อมูลเพราะว่า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>โดย</w:t>
      </w:r>
      <w:r w:rsidR="001E177F">
        <w:rPr>
          <w:rFonts w:hint="cs"/>
          <w:cs/>
        </w:rPr>
        <w:t>แบบนั้น</w:t>
      </w:r>
      <w:r w:rsidRPr="00264811">
        <w:rPr>
          <w:rFonts w:hint="cs"/>
          <w:cs/>
        </w:rPr>
        <w:t xml:space="preserve">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44F80FB4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>ได้ไม่ว่าจะมีการใช้งานมากน้อยแค่ไหนก็สามารถ</w:t>
      </w:r>
      <w:r w:rsidR="001F60AF">
        <w:rPr>
          <w:rFonts w:hint="cs"/>
          <w:cs/>
        </w:rPr>
        <w:t>ปรับใช้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</w:t>
      </w:r>
      <w:r w:rsidR="001F60AF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4F50E6D" w14:textId="35345248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lastRenderedPageBreak/>
        <w:t>รองรับ</w:t>
      </w:r>
      <w:r w:rsidR="001F60AF">
        <w:rPr>
          <w:rFonts w:hint="cs"/>
          <w:cs/>
        </w:rPr>
        <w:t>การทำ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>ซึ่งข้อดีข้อนี้</w:t>
      </w:r>
      <w:r w:rsidR="001F60AF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ทำให้ </w:t>
      </w:r>
      <w:r w:rsidRPr="00264811">
        <w:rPr>
          <w:rFonts w:hint="cs"/>
        </w:rPr>
        <w:t xml:space="preserve">Database </w:t>
      </w:r>
      <w:r w:rsidR="001F60AF">
        <w:rPr>
          <w:rFonts w:hint="cs"/>
          <w:cs/>
        </w:rPr>
        <w:t>ที่ใช้นั้น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2F353779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>ที่ช่วยให้เขียนเว็บ</w:t>
      </w:r>
      <w:r w:rsidR="0055358B">
        <w:rPr>
          <w:rFonts w:hint="cs"/>
          <w:cs/>
        </w:rPr>
        <w:t>ไซต์</w:t>
      </w:r>
      <w:r w:rsidRPr="00264811">
        <w:rPr>
          <w:rFonts w:hint="cs"/>
          <w:cs/>
        </w:rPr>
        <w:t xml:space="preserve">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Routing</w:t>
      </w:r>
    </w:p>
    <w:p w14:paraId="7B924C3E" w14:textId="44DCA289" w:rsidR="0092716F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Easy setting up &amp; installation</w:t>
      </w:r>
    </w:p>
    <w:p w14:paraId="5F5441D3" w14:textId="3718C3DF" w:rsidR="00072D81" w:rsidRDefault="00072D81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ๆ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</w:t>
      </w:r>
      <w:r w:rsidR="009A49F6">
        <w:rPr>
          <w:rFonts w:hint="cs"/>
          <w:cs/>
        </w:rPr>
        <w:t>บ</w:t>
      </w:r>
      <w:r w:rsidRPr="00264811">
        <w:rPr>
          <w:rFonts w:hint="cs"/>
          <w:cs/>
        </w:rPr>
        <w:t xml:space="preserve">ไซต์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>ได้ง่าย</w:t>
      </w:r>
      <w:r w:rsidR="00E558DB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25889">
      <w:pPr>
        <w:spacing w:line="276" w:lineRule="auto"/>
        <w:jc w:val="thaiDistribute"/>
      </w:pPr>
      <w:r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74F58AB" w:rsidR="0092716F" w:rsidRDefault="00072D81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="00C07802" w:rsidRPr="00264811">
        <w:rPr>
          <w:rFonts w:hint="cs"/>
          <w:cs/>
        </w:rPr>
        <w:t>ไลบรารี่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Library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>และใน</w:t>
      </w:r>
      <w:r w:rsidR="00C07802" w:rsidRPr="00264811">
        <w:rPr>
          <w:rFonts w:hint="cs"/>
          <w:cs/>
        </w:rPr>
        <w:t>การเรียนรู้ของเครื่องจักร</w:t>
      </w:r>
      <w:r w:rsidRPr="00264811">
        <w:rPr>
          <w:rFonts w:hint="cs"/>
          <w:cs/>
        </w:rPr>
        <w:t xml:space="preserve"> </w:t>
      </w:r>
      <w:r w:rsidR="00C07802">
        <w:rPr>
          <w:rFonts w:hint="cs"/>
          <w:cs/>
        </w:rPr>
        <w:t>(</w:t>
      </w:r>
      <w:r w:rsidRPr="00264811">
        <w:rPr>
          <w:rFonts w:hint="cs"/>
        </w:rPr>
        <w:t>Machine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หรือ </w:t>
      </w:r>
      <w:r w:rsidR="00C07802" w:rsidRPr="00264811">
        <w:rPr>
          <w:rFonts w:hint="cs"/>
          <w:cs/>
        </w:rPr>
        <w:t xml:space="preserve">ดีพ </w:t>
      </w:r>
      <w:proofErr w:type="spellStart"/>
      <w:r w:rsidR="00C07802" w:rsidRPr="00264811">
        <w:rPr>
          <w:rFonts w:hint="cs"/>
          <w:cs/>
        </w:rPr>
        <w:t>เลิ</w:t>
      </w:r>
      <w:r w:rsidR="00010771">
        <w:rPr>
          <w:rFonts w:hint="cs"/>
          <w:cs/>
        </w:rPr>
        <w:t>ร์</w:t>
      </w:r>
      <w:proofErr w:type="spellEnd"/>
      <w:r w:rsidR="00C07802" w:rsidRPr="00264811">
        <w:rPr>
          <w:rFonts w:hint="cs"/>
          <w:cs/>
        </w:rPr>
        <w:t>นนิ่ง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Deep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ก็ต้องใช้ </w:t>
      </w:r>
      <w:r w:rsidRPr="00264811">
        <w:rPr>
          <w:rFonts w:hint="cs"/>
        </w:rPr>
        <w:t xml:space="preserve">NumPy </w:t>
      </w:r>
      <w:r w:rsidR="00010771">
        <w:rPr>
          <w:rFonts w:hint="cs"/>
          <w:cs/>
        </w:rPr>
        <w:t>ด้วยที่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293A13CD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ได้ไม่ยาก</w:t>
      </w:r>
      <w:r w:rsidR="001848F5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โดยหลักกา</w:t>
      </w:r>
      <w:r w:rsidR="0078497A">
        <w:rPr>
          <w:rFonts w:hint="cs"/>
          <w:cs/>
        </w:rPr>
        <w:t>ร</w:t>
      </w:r>
      <w:r w:rsidRPr="00264811">
        <w:rPr>
          <w:rFonts w:hint="cs"/>
          <w:cs/>
        </w:rPr>
        <w:t xml:space="preserve">คือการนิยามตัวแปร </w:t>
      </w:r>
      <w:r w:rsidR="00537ED5">
        <w:t>A</w:t>
      </w:r>
      <w:r w:rsidRPr="00264811">
        <w:rPr>
          <w:rFonts w:hint="cs"/>
        </w:rPr>
        <w:t xml:space="preserve">rray </w:t>
      </w:r>
      <w:r w:rsidRPr="00264811">
        <w:rPr>
          <w:rFonts w:hint="cs"/>
          <w:cs/>
        </w:rPr>
        <w:t>หลายมิติที่คุ้นเคยในคณิตศาสตร์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มิติ) เมตริก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มิติ) เทนเซอร์ (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มิติขึ้นไป) เป็นต้น</w:t>
      </w:r>
      <w:r w:rsidR="00EC2045">
        <w:t xml:space="preserve">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นั้นควรมีความรู้พื้นฐาน </w:t>
      </w:r>
      <w:r w:rsidRPr="00264811">
        <w:rPr>
          <w:rFonts w:hint="cs"/>
        </w:rPr>
        <w:t xml:space="preserve">Linear algebra </w:t>
      </w:r>
      <w:r w:rsidR="00EC2045">
        <w:rPr>
          <w:rFonts w:hint="cs"/>
          <w:cs/>
        </w:rPr>
        <w:t>ในเรื่องของ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0E953762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="00F71D2B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="00EB63C0">
        <w:rPr>
          <w:cs/>
        </w:rPr>
        <w:br/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="00D661F9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="00762FC0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>มาจากคำว่า</w:t>
      </w:r>
      <w:r w:rsidR="00CE4F6A" w:rsidRPr="00264811">
        <w:rPr>
          <w:rFonts w:hint="cs"/>
          <w:cs/>
        </w:rPr>
        <w:t>ชุดข้อมูลหลายมิติ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(</w:t>
      </w:r>
      <w:r w:rsidR="00CE4F6A" w:rsidRPr="00264811">
        <w:rPr>
          <w:rFonts w:hint="cs"/>
        </w:rPr>
        <w:t>Panel Data</w:t>
      </w:r>
      <w:r w:rsidRPr="00264811">
        <w:rPr>
          <w:rFonts w:hint="cs"/>
          <w:cs/>
        </w:rPr>
        <w:t>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="0054646F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และวิเคราะห์ข้อมูลได้อย่างมีประสิทธิภาพตั้งแต่ข้อมูลขนาดเล็กไปจนถึงข้อมูลขนาดใหญ่ทำให้ </w:t>
      </w:r>
      <w:r w:rsidR="006373EA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>อื่น</w:t>
      </w:r>
      <w:r w:rsidR="0084268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</w:t>
      </w:r>
      <w:r w:rsidR="00293B0E">
        <w:rPr>
          <w:rFonts w:hint="cs"/>
          <w:cs/>
        </w:rPr>
        <w:t>เ</w:t>
      </w:r>
      <w:r w:rsidRPr="00264811">
        <w:rPr>
          <w:rFonts w:hint="cs"/>
          <w:cs/>
        </w:rPr>
        <w:t xml:space="preserve">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ไปใช้งานหรือนำข้อมูลไปสร้างโมเดลย่อมทำให้ได้ข้อมูลที่ไม่น่าเชื่อถือ</w:t>
      </w:r>
    </w:p>
    <w:p w14:paraId="35D85C96" w14:textId="0E68FDF5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>วิเคราะห์ข้อมูลอื่น</w:t>
      </w:r>
      <w:r w:rsidR="00D21A65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>อาจไม่ตอบโจทย์เต็มที่หากต้องการเชื่อมต่อกับแหล่งข้อมูลบางประเภท หรือทำ</w:t>
      </w:r>
      <w:r w:rsidR="00216B76" w:rsidRPr="00264811">
        <w:rPr>
          <w:rFonts w:hint="cs"/>
          <w:cs/>
        </w:rPr>
        <w:t>ระบบจัดการอัตโนมัติ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(</w:t>
      </w:r>
      <w:r w:rsidR="00216B76" w:rsidRPr="00264811">
        <w:rPr>
          <w:rFonts w:hint="cs"/>
        </w:rPr>
        <w:t>Automation</w:t>
      </w:r>
      <w:r w:rsidRPr="00264811">
        <w:rPr>
          <w:rFonts w:hint="cs"/>
          <w:cs/>
        </w:rPr>
        <w:t xml:space="preserve">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</w:t>
      </w:r>
      <w:r w:rsidR="0060126A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24FA0C1A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="00A52978">
        <w:rPr>
          <w:rFonts w:hint="cs"/>
          <w:cs/>
        </w:rPr>
        <w:t>โมดูล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เป็นเหมือน</w:t>
      </w:r>
      <w:proofErr w:type="spellStart"/>
      <w:r w:rsidRPr="00264811">
        <w:rPr>
          <w:rFonts w:hint="cs"/>
          <w:cs/>
        </w:rPr>
        <w:t>กั</w:t>
      </w:r>
      <w:proofErr w:type="spellEnd"/>
      <w:r w:rsidR="00A52978">
        <w:t>บ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และการเข</w:t>
      </w:r>
      <w:r w:rsidR="00D14B42">
        <w:rPr>
          <w:rFonts w:hint="cs"/>
          <w:cs/>
        </w:rPr>
        <w:t>้า</w:t>
      </w:r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>และยังมีการทำงานที่เกี่ยวกับตัวของภาษาไทย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เป็นส่วนของพยัญชนะ สระ วรรณยุกต์ เป็นต้น ยังมีในส่วนของเลขไทย มีการเช็คว่าเป็นคำภาษาไทย</w:t>
      </w:r>
      <w:r w:rsidR="00346408">
        <w:rPr>
          <w:rFonts w:hint="cs"/>
          <w:cs/>
        </w:rPr>
        <w:t>หรือ</w:t>
      </w:r>
      <w:r w:rsidRPr="00264811">
        <w:rPr>
          <w:rFonts w:hint="cs"/>
          <w:cs/>
        </w:rPr>
        <w:t xml:space="preserve">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</w:t>
      </w:r>
      <w:r w:rsidR="00D14B42">
        <w:rPr>
          <w:rFonts w:hint="cs"/>
          <w:cs/>
        </w:rPr>
        <w:t>ำ</w:t>
      </w:r>
      <w:r w:rsidRPr="00264811">
        <w:rPr>
          <w:rFonts w:hint="cs"/>
          <w:cs/>
        </w:rPr>
        <w:t>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9301472" w:rsidR="0019697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="00D74456">
        <w:rPr>
          <w:rFonts w:hint="cs"/>
          <w:cs/>
        </w:rPr>
        <w:t xml:space="preserve">หรือ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0BA8F8A6" w14:textId="43370F0E" w:rsidR="00652A5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โอเพ่นซอร์สพร้อมการวิเคราะห์ข้อมูลที่ซับซ้อน</w:t>
      </w:r>
      <w:r w:rsidR="007748CE">
        <w:rPr>
          <w:rFonts w:hint="cs"/>
          <w:cs/>
        </w:rPr>
        <w:t xml:space="preserve"> </w:t>
      </w:r>
      <w:r w:rsidR="00904EAE">
        <w:rPr>
          <w:rFonts w:hint="cs"/>
          <w:cs/>
        </w:rPr>
        <w:t>และ</w:t>
      </w:r>
      <w:r w:rsidRPr="00264811">
        <w:rPr>
          <w:rFonts w:hint="cs"/>
          <w:cs/>
        </w:rPr>
        <w:t>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</w:t>
      </w:r>
      <w:r w:rsidR="00CF0B29">
        <w:rPr>
          <w:rFonts w:hint="cs"/>
          <w:cs/>
        </w:rPr>
        <w:t xml:space="preserve">ไลบรารี่ </w:t>
      </w:r>
      <w:r w:rsidRPr="00264811">
        <w:rPr>
          <w:rFonts w:hint="cs"/>
        </w:rPr>
        <w:t xml:space="preserve">Scikit-learn </w:t>
      </w:r>
      <w:r w:rsidR="00CF0B29">
        <w:rPr>
          <w:rFonts w:hint="cs"/>
          <w:cs/>
        </w:rPr>
        <w:t xml:space="preserve">มีให้เลือกใช้ได้รายการดังนี้ </w:t>
      </w:r>
      <w:r>
        <w:t xml:space="preserve">1. </w:t>
      </w:r>
      <w:r w:rsidRPr="00264811">
        <w:rPr>
          <w:rFonts w:hint="cs"/>
        </w:rPr>
        <w:t xml:space="preserve">Classification </w:t>
      </w:r>
      <w:r w:rsidR="003341EB">
        <w:rPr>
          <w:cs/>
        </w:rPr>
        <w:br/>
      </w:r>
      <w:r w:rsidRPr="00264811">
        <w:rPr>
          <w:rFonts w:hint="cs"/>
        </w:rPr>
        <w:t>2.Regression</w:t>
      </w:r>
      <w:r w:rsidR="000631FA">
        <w:rPr>
          <w:rFonts w:hint="cs"/>
          <w:cs/>
        </w:rPr>
        <w:t xml:space="preserve"> </w:t>
      </w:r>
      <w:r w:rsidRPr="00264811">
        <w:rPr>
          <w:rFonts w:hint="cs"/>
        </w:rPr>
        <w:t>3.Clustering</w:t>
      </w:r>
      <w:r w:rsidR="000631FA">
        <w:rPr>
          <w:rFonts w:hint="cs"/>
          <w:cs/>
        </w:rPr>
        <w:t xml:space="preserve"> </w:t>
      </w:r>
      <w:r w:rsidRPr="00264811">
        <w:rPr>
          <w:rFonts w:hint="cs"/>
        </w:rPr>
        <w:t>4.Dimensionality</w:t>
      </w:r>
      <w:r w:rsidR="003341EB">
        <w:rPr>
          <w:rFonts w:hint="cs"/>
          <w:cs/>
        </w:rPr>
        <w:t xml:space="preserve"> </w:t>
      </w:r>
      <w:r w:rsidRPr="00264811">
        <w:rPr>
          <w:rFonts w:hint="cs"/>
        </w:rPr>
        <w:t>reduction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4B439DF3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>ต่าง</w:t>
      </w:r>
      <w:r w:rsidR="002A3F72">
        <w:t xml:space="preserve"> </w:t>
      </w:r>
      <w:r w:rsidRPr="00264811">
        <w:rPr>
          <w:rFonts w:hint="cs"/>
          <w:cs/>
        </w:rPr>
        <w:t xml:space="preserve">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="00231F10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2AEF5517" w14:textId="77777777" w:rsidR="00706333" w:rsidRDefault="00706333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74B7A642" w14:textId="6064489E" w:rsidR="00834AE0" w:rsidRDefault="00834AE0" w:rsidP="00025889">
      <w:pPr>
        <w:pStyle w:val="Heading2"/>
        <w:spacing w:line="276" w:lineRule="auto"/>
      </w:pPr>
      <w:bookmarkStart w:id="44" w:name="_Toc131332288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4"/>
    </w:p>
    <w:p w14:paraId="25A5957B" w14:textId="102C934E" w:rsidR="007135B7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จักรินท</w:t>
      </w:r>
      <w:proofErr w:type="spellStart"/>
      <w:r w:rsidR="00231F10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</w:t>
      </w:r>
      <w:r w:rsidR="00840B4F">
        <w:rPr>
          <w:rFonts w:hint="cs"/>
          <w:cs/>
        </w:rPr>
        <w:t>้วย</w:t>
      </w:r>
      <w:r w:rsidRPr="00264811">
        <w:rPr>
          <w:rFonts w:hint="cs"/>
          <w:cs/>
        </w:rPr>
        <w:t>ข้อความทั่วไปซึ่งอยู่ในรูปแบบประโยคมาแบ่งออกเป็นค</w:t>
      </w:r>
      <w:r w:rsidR="005E4862">
        <w:rPr>
          <w:rFonts w:hint="cs"/>
          <w:cs/>
        </w:rPr>
        <w:t>ำ</w:t>
      </w:r>
      <w:r w:rsidRPr="00264811">
        <w:rPr>
          <w:rFonts w:hint="cs"/>
          <w:cs/>
        </w:rPr>
        <w:t>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</w:t>
      </w:r>
      <w:r w:rsidR="00476189">
        <w:rPr>
          <w:cs/>
        </w:rPr>
        <w:br/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3D0FC93D" w:rsidR="00834AE0" w:rsidRPr="00D827F1" w:rsidRDefault="007135B7" w:rsidP="00025889">
      <w:pPr>
        <w:pStyle w:val="1"/>
        <w:spacing w:line="276" w:lineRule="auto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="00231F10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</w:t>
      </w:r>
      <w:r w:rsidR="002829FF">
        <w:rPr>
          <w:rFonts w:hint="cs"/>
          <w:cs/>
        </w:rPr>
        <w:t>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</w:t>
      </w:r>
      <w:r w:rsidRPr="00264811">
        <w:rPr>
          <w:rFonts w:hint="cs"/>
          <w:cs/>
        </w:rPr>
        <w:lastRenderedPageBreak/>
        <w:t>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</w:t>
      </w:r>
      <w:r w:rsidR="00840B4F">
        <w:rPr>
          <w:rFonts w:hint="cs"/>
          <w:cs/>
        </w:rPr>
        <w:t>บ่งแ</w:t>
      </w:r>
      <w:r w:rsidRPr="00264811">
        <w:rPr>
          <w:rFonts w:hint="cs"/>
          <w:cs/>
        </w:rPr>
        <w:t>ยกคําภาษาไทย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="00840B4F">
        <w:rPr>
          <w:rFonts w:hint="cs"/>
          <w:cs/>
        </w:rPr>
        <w:t>ง</w:t>
      </w:r>
      <w:r w:rsidRPr="00264811">
        <w:rPr>
          <w:rFonts w:hint="cs"/>
          <w:cs/>
        </w:rPr>
        <w:t>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</w:t>
      </w:r>
      <w:r w:rsidR="00840B4F">
        <w:rPr>
          <w:rFonts w:hint="cs"/>
          <w:cs/>
        </w:rPr>
        <w:t>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="000967A7">
        <w:rPr>
          <w:rFonts w:hint="cs"/>
          <w:cs/>
        </w:rPr>
        <w:t xml:space="preserve"> </w:t>
      </w:r>
      <w:r w:rsidR="00A72415">
        <w:t>“</w:t>
      </w:r>
      <w:r w:rsidRPr="00264811">
        <w:rPr>
          <w:rFonts w:hint="cs"/>
          <w:cs/>
        </w:rPr>
        <w:t>ประเทศไทย</w:t>
      </w:r>
      <w:r w:rsidR="00A72415">
        <w:t>”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21A80CD1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>คน ทำการวิเคราะห์แบ่งกลุ่ม ผู้บริโภคด้วยวิธี</w:t>
      </w:r>
      <w:r w:rsidR="000967A7">
        <w:rPr>
          <w:rFonts w:hint="cs"/>
          <w:cs/>
        </w:rPr>
        <w:t>การจัดกลุ่มด้วยเคมีน</w:t>
      </w:r>
      <w:r w:rsidRPr="00264811">
        <w:rPr>
          <w:rFonts w:hint="cs"/>
          <w:cs/>
        </w:rPr>
        <w:t xml:space="preserve"> </w:t>
      </w:r>
      <w:r w:rsidR="000967A7">
        <w:rPr>
          <w:rFonts w:hint="cs"/>
          <w:cs/>
        </w:rPr>
        <w:t>(</w:t>
      </w:r>
      <w:r w:rsidRPr="00264811">
        <w:rPr>
          <w:rFonts w:hint="cs"/>
        </w:rPr>
        <w:t>K-Means Clustering</w:t>
      </w:r>
      <w:r w:rsidR="000967A7">
        <w:rPr>
          <w:rFonts w:hint="cs"/>
          <w:cs/>
        </w:rPr>
        <w:t>)</w:t>
      </w:r>
      <w:r w:rsidRPr="00264811">
        <w:rPr>
          <w:rFonts w:hint="cs"/>
          <w:cs/>
        </w:rPr>
        <w:t xml:space="preserve"> เป็น 2 กลุ่ม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Y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912C559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เทคนิคการคัดเลือกกลุม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โหลดรายอาคาร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r w:rsidR="00E940A3">
        <w:rPr>
          <w:rFonts w:hint="cs"/>
          <w:cs/>
        </w:rPr>
        <w:t>แ</w:t>
      </w:r>
      <w:r w:rsidR="00176118">
        <w:rPr>
          <w:rFonts w:hint="cs"/>
          <w:cs/>
        </w:rPr>
        <w:t>ต่</w:t>
      </w:r>
      <w:r w:rsidRPr="00264811">
        <w:rPr>
          <w:rFonts w:hint="cs"/>
          <w:cs/>
        </w:rPr>
        <w:t>ละอาคารที่มีความเหมาะสมส</w:t>
      </w:r>
      <w:r w:rsidR="00176118">
        <w:rPr>
          <w:rFonts w:hint="cs"/>
          <w:cs/>
        </w:rPr>
        <w:t>ำหรับ</w:t>
      </w:r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รับติดตั้งระบบผลิตไฟฟาจากพลังงานแสงอาทิตยกรณีที่ติดตั้งบนหลังคาของอาคารในศู</w:t>
      </w:r>
      <w:r w:rsidR="00176118">
        <w:rPr>
          <w:rFonts w:hint="cs"/>
          <w:cs/>
        </w:rPr>
        <w:t>นย์</w:t>
      </w:r>
      <w:r w:rsidRPr="00264811">
        <w:rPr>
          <w:rFonts w:hint="cs"/>
          <w:cs/>
        </w:rPr>
        <w:t xml:space="preserve">กลางมหาวิทยาลัยเทคโนโลยีราชมงคลอีสานนครราชสีมา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</w:r>
      <w:r w:rsidRPr="00264811">
        <w:rPr>
          <w:rFonts w:hint="cs"/>
          <w:cs/>
        </w:rPr>
        <w:lastRenderedPageBreak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34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3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พฤติกรรมการใชพลังงานไฟฟา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79C84A7A" w14:textId="77777777" w:rsidR="00DC0E6A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ซึ่งเป็นฟังก์ชันในภาษา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56BCEE85" w14:textId="7B42BAC1" w:rsidR="00784958" w:rsidRDefault="00784958">
      <w:pPr>
        <w:rPr>
          <w:cs/>
        </w:rPr>
      </w:pPr>
      <w:r>
        <w:rPr>
          <w:cs/>
        </w:rPr>
        <w:br w:type="page"/>
      </w:r>
    </w:p>
    <w:p w14:paraId="4A037E51" w14:textId="77777777" w:rsidR="00784958" w:rsidRPr="00921D2E" w:rsidRDefault="00784958" w:rsidP="00784958">
      <w:pPr>
        <w:pStyle w:val="1"/>
        <w:spacing w:line="276" w:lineRule="auto"/>
        <w:ind w:firstLine="0"/>
        <w:rPr>
          <w:rFonts w:cs="Angsana New"/>
          <w:cs/>
        </w:rPr>
        <w:sectPr w:rsidR="00784958" w:rsidRPr="00921D2E" w:rsidSect="00867ABE">
          <w:headerReference w:type="default" r:id="rId33"/>
          <w:type w:val="continuous"/>
          <w:pgSz w:w="11909" w:h="16840" w:code="9"/>
          <w:pgMar w:top="2155" w:right="1418" w:bottom="1418" w:left="2155" w:header="1219" w:footer="720" w:gutter="0"/>
          <w:pgNumType w:start="5"/>
          <w:cols w:space="720"/>
          <w:titlePg/>
          <w:docGrid w:linePitch="435"/>
        </w:sectPr>
      </w:pPr>
    </w:p>
    <w:p w14:paraId="404FD6FA" w14:textId="77777777" w:rsidR="00307F65" w:rsidRPr="00DA405B" w:rsidRDefault="00307F65" w:rsidP="00025889">
      <w:pPr>
        <w:pStyle w:val="Heading1"/>
        <w:spacing w:line="276" w:lineRule="auto"/>
      </w:pPr>
      <w:bookmarkStart w:id="45" w:name="_Toc104142067"/>
      <w:bookmarkStart w:id="46" w:name="_Toc104294409"/>
      <w:bookmarkStart w:id="47" w:name="_Toc131332289"/>
      <w:bookmarkStart w:id="48" w:name="_Hlk10274932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5"/>
      <w:bookmarkEnd w:id="46"/>
      <w:bookmarkEnd w:id="47"/>
    </w:p>
    <w:p w14:paraId="51F6F987" w14:textId="77777777" w:rsidR="00307F65" w:rsidRPr="00725D23" w:rsidRDefault="00307F65" w:rsidP="00025889">
      <w:pPr>
        <w:spacing w:line="276" w:lineRule="auto"/>
      </w:pPr>
    </w:p>
    <w:p w14:paraId="4FF9A64C" w14:textId="5C9836DD" w:rsidR="00293BAF" w:rsidRDefault="00073D60" w:rsidP="00025889">
      <w:pPr>
        <w:pStyle w:val="1"/>
        <w:spacing w:line="276" w:lineRule="auto"/>
      </w:pPr>
      <w:r w:rsidRPr="00264811">
        <w:rPr>
          <w:rFonts w:hint="cs"/>
          <w:cs/>
        </w:rPr>
        <w:t xml:space="preserve">การจัดทำโครงงานทางวิทยาการคอมพิวเตอร์ </w:t>
      </w:r>
      <w:r w:rsidR="00E940A3" w:rsidRPr="00E940A3">
        <w:rPr>
          <w:cs/>
        </w:rPr>
        <w:t>ระบบแนะนำสถานที่ฝึกงานด้านคอมพิวเตอร์ ด้วยเทคโนโลยีการจั</w:t>
      </w:r>
      <w:r w:rsidR="00E940A3">
        <w:rPr>
          <w:rFonts w:hint="cs"/>
          <w:cs/>
        </w:rPr>
        <w:t>ด</w:t>
      </w:r>
      <w:r w:rsidR="00E940A3" w:rsidRPr="00E940A3">
        <w:rPr>
          <w:cs/>
        </w:rPr>
        <w:t>กลุ่มเคมีน (</w:t>
      </w:r>
      <w:r w:rsidR="00E940A3" w:rsidRPr="00E940A3">
        <w:t>K-Means)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ผู้จัดทำได้กำหนดขั้นตอนการดำเนินงานดังนี้</w:t>
      </w:r>
    </w:p>
    <w:bookmarkEnd w:id="48"/>
    <w:p w14:paraId="6D164467" w14:textId="0A00867C" w:rsidR="00293BAF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025889">
      <w:pPr>
        <w:pStyle w:val="1"/>
        <w:spacing w:line="276" w:lineRule="auto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025889">
      <w:pPr>
        <w:pStyle w:val="1"/>
        <w:spacing w:line="276" w:lineRule="auto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7FA18C02" w:rsidR="00293BAF" w:rsidRDefault="00073D60" w:rsidP="00025889">
      <w:pPr>
        <w:pStyle w:val="1"/>
        <w:spacing w:line="276" w:lineRule="auto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</w:p>
    <w:p w14:paraId="7385342A" w14:textId="62116D0B" w:rsidR="00482AC4" w:rsidRDefault="00482AC4" w:rsidP="00025889">
      <w:pPr>
        <w:pStyle w:val="1"/>
        <w:spacing w:line="276" w:lineRule="auto"/>
        <w:rPr>
          <w:cs/>
        </w:rPr>
      </w:pPr>
      <w:r>
        <w:t xml:space="preserve">3.6 </w:t>
      </w:r>
      <w:r>
        <w:rPr>
          <w:rFonts w:hint="cs"/>
          <w:cs/>
        </w:rPr>
        <w:t>การใช้งานระบบ</w:t>
      </w:r>
    </w:p>
    <w:p w14:paraId="7F25C39E" w14:textId="77777777" w:rsidR="00F30FCF" w:rsidRDefault="00F30FCF" w:rsidP="00025889">
      <w:pPr>
        <w:pStyle w:val="1"/>
        <w:spacing w:line="276" w:lineRule="auto"/>
      </w:pPr>
    </w:p>
    <w:p w14:paraId="4CB5E2B6" w14:textId="62313F35" w:rsidR="00B86E81" w:rsidRDefault="00B86E81" w:rsidP="00025889">
      <w:pPr>
        <w:pStyle w:val="Heading2"/>
        <w:spacing w:line="276" w:lineRule="auto"/>
      </w:pPr>
      <w:bookmarkStart w:id="49" w:name="_Toc131332290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49"/>
    </w:p>
    <w:p w14:paraId="1652C732" w14:textId="774B44F0" w:rsidR="00D91CB6" w:rsidRDefault="00AE2BB6" w:rsidP="00025889">
      <w:pPr>
        <w:pStyle w:val="Caption"/>
        <w:spacing w:line="276" w:lineRule="auto"/>
        <w:jc w:val="left"/>
        <w:rPr>
          <w:cs/>
        </w:rPr>
      </w:pPr>
      <w:r w:rsidRPr="00AE2BB6">
        <w:rPr>
          <w:b/>
          <w:bCs/>
          <w:cs/>
        </w:rPr>
        <w:t>ตาราง</w:t>
      </w:r>
      <w:r w:rsidR="00D81D98">
        <w:rPr>
          <w:rFonts w:hint="cs"/>
          <w:b/>
          <w:bCs/>
          <w:cs/>
        </w:rPr>
        <w:t>ที่</w:t>
      </w:r>
      <w:r w:rsidRPr="00AE2BB6">
        <w:rPr>
          <w:b/>
          <w:bCs/>
          <w:cs/>
        </w:rPr>
        <w:t xml:space="preserve">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0" w:name="_Toc130463762"/>
      <w:r>
        <w:rPr>
          <w:rFonts w:hint="cs"/>
          <w:cs/>
        </w:rPr>
        <w:t>การวิเคราะห์ข้อมูล</w:t>
      </w:r>
      <w:bookmarkEnd w:id="50"/>
      <w:r w:rsidR="00D81D98">
        <w:rPr>
          <w:rFonts w:hint="cs"/>
          <w:cs/>
        </w:rPr>
        <w:t>ประเภทของสถานประกอบการ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1"/>
        <w:gridCol w:w="1370"/>
        <w:gridCol w:w="1268"/>
      </w:tblGrid>
      <w:tr w:rsidR="00D025B8" w:rsidRPr="00D025B8" w14:paraId="3938E3CB" w14:textId="77777777" w:rsidTr="00D923FC">
        <w:tc>
          <w:tcPr>
            <w:tcW w:w="5661" w:type="dxa"/>
          </w:tcPr>
          <w:p w14:paraId="653C8888" w14:textId="626E4363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370" w:type="dxa"/>
          </w:tcPr>
          <w:p w14:paraId="5E4EC483" w14:textId="1211A7B0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268" w:type="dxa"/>
          </w:tcPr>
          <w:p w14:paraId="0ED5C024" w14:textId="6358FB4F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923FC">
        <w:tc>
          <w:tcPr>
            <w:tcW w:w="5661" w:type="dxa"/>
          </w:tcPr>
          <w:p w14:paraId="5687BDDC" w14:textId="15D9903E" w:rsidR="00D025B8" w:rsidRDefault="00D025B8" w:rsidP="00025889">
            <w:pPr>
              <w:spacing w:line="276" w:lineRule="auto"/>
            </w:pPr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370" w:type="dxa"/>
          </w:tcPr>
          <w:p w14:paraId="308B75F7" w14:textId="5F237397" w:rsidR="00D025B8" w:rsidRDefault="00D025B8" w:rsidP="00AD2CA3">
            <w:pPr>
              <w:spacing w:line="276" w:lineRule="auto"/>
              <w:jc w:val="right"/>
            </w:pPr>
            <w:r>
              <w:t>1</w:t>
            </w:r>
            <w:r w:rsidR="000A5B68">
              <w:t>,</w:t>
            </w:r>
            <w:r>
              <w:t>643</w:t>
            </w:r>
          </w:p>
        </w:tc>
        <w:tc>
          <w:tcPr>
            <w:tcW w:w="1268" w:type="dxa"/>
          </w:tcPr>
          <w:p w14:paraId="713964C9" w14:textId="18E34859" w:rsidR="00D025B8" w:rsidRDefault="00D025B8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923FC">
        <w:tc>
          <w:tcPr>
            <w:tcW w:w="5661" w:type="dxa"/>
          </w:tcPr>
          <w:p w14:paraId="4073EC82" w14:textId="2245ABB1" w:rsidR="004209A1" w:rsidRDefault="00FF245D" w:rsidP="00025889">
            <w:pPr>
              <w:spacing w:line="276" w:lineRule="auto"/>
            </w:pPr>
            <w:r>
              <w:t>a</w:t>
            </w:r>
            <w:r w:rsidR="004209A1" w:rsidRPr="00D025B8">
              <w:t>rtificial Intelligence</w:t>
            </w:r>
          </w:p>
        </w:tc>
        <w:tc>
          <w:tcPr>
            <w:tcW w:w="1370" w:type="dxa"/>
          </w:tcPr>
          <w:p w14:paraId="3A450527" w14:textId="68F11D41" w:rsidR="004209A1" w:rsidRDefault="004209A1" w:rsidP="00AD2CA3">
            <w:pPr>
              <w:spacing w:line="276" w:lineRule="auto"/>
              <w:jc w:val="right"/>
            </w:pPr>
            <w:r>
              <w:t>31</w:t>
            </w:r>
          </w:p>
        </w:tc>
        <w:tc>
          <w:tcPr>
            <w:tcW w:w="1268" w:type="dxa"/>
          </w:tcPr>
          <w:p w14:paraId="04E37F6A" w14:textId="7EA2D12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923FC">
        <w:tc>
          <w:tcPr>
            <w:tcW w:w="5661" w:type="dxa"/>
          </w:tcPr>
          <w:p w14:paraId="3F7908B1" w14:textId="7B0B4562" w:rsidR="004209A1" w:rsidRDefault="004209A1" w:rsidP="00025889">
            <w:pPr>
              <w:spacing w:line="276" w:lineRule="auto"/>
            </w:pPr>
            <w:r w:rsidRPr="00D025B8">
              <w:t>internet of things</w:t>
            </w:r>
          </w:p>
        </w:tc>
        <w:tc>
          <w:tcPr>
            <w:tcW w:w="1370" w:type="dxa"/>
          </w:tcPr>
          <w:p w14:paraId="214F50E9" w14:textId="313BDEA8" w:rsidR="004209A1" w:rsidRDefault="00410B44" w:rsidP="00AD2CA3">
            <w:pPr>
              <w:spacing w:line="276" w:lineRule="auto"/>
              <w:jc w:val="right"/>
            </w:pPr>
            <w:r>
              <w:t>105</w:t>
            </w:r>
          </w:p>
        </w:tc>
        <w:tc>
          <w:tcPr>
            <w:tcW w:w="1268" w:type="dxa"/>
          </w:tcPr>
          <w:p w14:paraId="7ADFAF9E" w14:textId="4740031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923FC">
        <w:tc>
          <w:tcPr>
            <w:tcW w:w="5661" w:type="dxa"/>
          </w:tcPr>
          <w:p w14:paraId="14A26C2E" w14:textId="50A8B710" w:rsidR="004209A1" w:rsidRDefault="00FF245D" w:rsidP="00025889">
            <w:pPr>
              <w:spacing w:line="276" w:lineRule="auto"/>
            </w:pPr>
            <w:r>
              <w:t>c</w:t>
            </w:r>
            <w:r w:rsidR="004209A1" w:rsidRPr="00D025B8">
              <w:t>hatbot</w:t>
            </w:r>
          </w:p>
        </w:tc>
        <w:tc>
          <w:tcPr>
            <w:tcW w:w="1370" w:type="dxa"/>
          </w:tcPr>
          <w:p w14:paraId="361CDE14" w14:textId="07D020EB" w:rsidR="004209A1" w:rsidRDefault="00410B44" w:rsidP="00AD2CA3">
            <w:pPr>
              <w:spacing w:line="276" w:lineRule="auto"/>
              <w:jc w:val="right"/>
            </w:pPr>
            <w:r>
              <w:t>46</w:t>
            </w:r>
          </w:p>
        </w:tc>
        <w:tc>
          <w:tcPr>
            <w:tcW w:w="1268" w:type="dxa"/>
          </w:tcPr>
          <w:p w14:paraId="0C80760B" w14:textId="7DC27AE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923FC">
        <w:tc>
          <w:tcPr>
            <w:tcW w:w="5661" w:type="dxa"/>
          </w:tcPr>
          <w:p w14:paraId="416C3B4E" w14:textId="7352DCCD" w:rsidR="004209A1" w:rsidRDefault="00FF245D" w:rsidP="00025889">
            <w:pPr>
              <w:spacing w:line="276" w:lineRule="auto"/>
            </w:pPr>
            <w:r>
              <w:t>b</w:t>
            </w:r>
            <w:r w:rsidR="004209A1">
              <w:t>ig data</w:t>
            </w:r>
          </w:p>
        </w:tc>
        <w:tc>
          <w:tcPr>
            <w:tcW w:w="1370" w:type="dxa"/>
          </w:tcPr>
          <w:p w14:paraId="702BE697" w14:textId="426BB7BA" w:rsidR="004209A1" w:rsidRDefault="00410B44" w:rsidP="00AD2CA3">
            <w:pPr>
              <w:spacing w:line="276" w:lineRule="auto"/>
              <w:jc w:val="right"/>
            </w:pPr>
            <w:r>
              <w:t>84</w:t>
            </w:r>
          </w:p>
        </w:tc>
        <w:tc>
          <w:tcPr>
            <w:tcW w:w="1268" w:type="dxa"/>
          </w:tcPr>
          <w:p w14:paraId="5F3A2517" w14:textId="28F257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923FC">
        <w:tc>
          <w:tcPr>
            <w:tcW w:w="5661" w:type="dxa"/>
          </w:tcPr>
          <w:p w14:paraId="2BE34EF0" w14:textId="692C01D5" w:rsidR="004209A1" w:rsidRDefault="00FF245D" w:rsidP="00025889">
            <w:pPr>
              <w:spacing w:line="276" w:lineRule="auto"/>
            </w:pPr>
            <w:r>
              <w:t>m</w:t>
            </w:r>
            <w:r w:rsidR="004209A1">
              <w:t>achine learning</w:t>
            </w:r>
          </w:p>
        </w:tc>
        <w:tc>
          <w:tcPr>
            <w:tcW w:w="1370" w:type="dxa"/>
          </w:tcPr>
          <w:p w14:paraId="4A5807B5" w14:textId="3C055B0E" w:rsidR="004209A1" w:rsidRDefault="00410B44" w:rsidP="00AD2CA3">
            <w:pPr>
              <w:spacing w:line="276" w:lineRule="auto"/>
              <w:jc w:val="right"/>
            </w:pPr>
            <w:r>
              <w:t>61</w:t>
            </w:r>
          </w:p>
        </w:tc>
        <w:tc>
          <w:tcPr>
            <w:tcW w:w="1268" w:type="dxa"/>
          </w:tcPr>
          <w:p w14:paraId="2E2C7F46" w14:textId="741D14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923FC">
        <w:tc>
          <w:tcPr>
            <w:tcW w:w="5661" w:type="dxa"/>
          </w:tcPr>
          <w:p w14:paraId="448D81FB" w14:textId="164F9D4A" w:rsidR="004209A1" w:rsidRDefault="00FF245D" w:rsidP="00025889">
            <w:pPr>
              <w:spacing w:line="276" w:lineRule="auto"/>
            </w:pPr>
            <w:r>
              <w:t>d</w:t>
            </w:r>
            <w:r w:rsidR="004209A1">
              <w:t>ata science</w:t>
            </w:r>
          </w:p>
        </w:tc>
        <w:tc>
          <w:tcPr>
            <w:tcW w:w="1370" w:type="dxa"/>
          </w:tcPr>
          <w:p w14:paraId="03C05454" w14:textId="717D685C" w:rsidR="004209A1" w:rsidRDefault="00410B44" w:rsidP="00AD2CA3">
            <w:pPr>
              <w:spacing w:line="276" w:lineRule="auto"/>
              <w:jc w:val="right"/>
            </w:pPr>
            <w:r>
              <w:t>102</w:t>
            </w:r>
          </w:p>
        </w:tc>
        <w:tc>
          <w:tcPr>
            <w:tcW w:w="1268" w:type="dxa"/>
          </w:tcPr>
          <w:p w14:paraId="046FBB57" w14:textId="1A9DC6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923FC">
        <w:tc>
          <w:tcPr>
            <w:tcW w:w="5661" w:type="dxa"/>
          </w:tcPr>
          <w:p w14:paraId="580B9D7E" w14:textId="14E28CBF" w:rsidR="004209A1" w:rsidRDefault="004209A1" w:rsidP="00025889">
            <w:pPr>
              <w:spacing w:line="276" w:lineRule="auto"/>
            </w:pPr>
            <w:r w:rsidRPr="00D025B8">
              <w:t>face recognition</w:t>
            </w:r>
          </w:p>
        </w:tc>
        <w:tc>
          <w:tcPr>
            <w:tcW w:w="1370" w:type="dxa"/>
          </w:tcPr>
          <w:p w14:paraId="50A5D52C" w14:textId="379291D6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268" w:type="dxa"/>
          </w:tcPr>
          <w:p w14:paraId="04EFD021" w14:textId="31DE4090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923FC">
        <w:tc>
          <w:tcPr>
            <w:tcW w:w="5661" w:type="dxa"/>
          </w:tcPr>
          <w:p w14:paraId="13E5CEC0" w14:textId="088F5E66" w:rsidR="004209A1" w:rsidRPr="00D025B8" w:rsidRDefault="004209A1" w:rsidP="00025889">
            <w:pPr>
              <w:spacing w:line="276" w:lineRule="auto"/>
            </w:pPr>
            <w:r w:rsidRPr="00D025B8">
              <w:t>face detection</w:t>
            </w:r>
          </w:p>
        </w:tc>
        <w:tc>
          <w:tcPr>
            <w:tcW w:w="1370" w:type="dxa"/>
          </w:tcPr>
          <w:p w14:paraId="72394FBF" w14:textId="0CF1834E" w:rsidR="004209A1" w:rsidRDefault="00410B44" w:rsidP="00AD2CA3">
            <w:pPr>
              <w:spacing w:line="276" w:lineRule="auto"/>
              <w:jc w:val="right"/>
            </w:pPr>
            <w:r>
              <w:t>5</w:t>
            </w:r>
          </w:p>
        </w:tc>
        <w:tc>
          <w:tcPr>
            <w:tcW w:w="1268" w:type="dxa"/>
          </w:tcPr>
          <w:p w14:paraId="1BB554D7" w14:textId="365FB07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923FC">
        <w:tc>
          <w:tcPr>
            <w:tcW w:w="5661" w:type="dxa"/>
          </w:tcPr>
          <w:p w14:paraId="5900122C" w14:textId="23749467" w:rsidR="004209A1" w:rsidRPr="00D025B8" w:rsidRDefault="004209A1" w:rsidP="00025889">
            <w:pPr>
              <w:spacing w:line="276" w:lineRule="auto"/>
            </w:pPr>
            <w:r w:rsidRPr="00D025B8">
              <w:t>optical character recognition</w:t>
            </w:r>
          </w:p>
        </w:tc>
        <w:tc>
          <w:tcPr>
            <w:tcW w:w="1370" w:type="dxa"/>
          </w:tcPr>
          <w:p w14:paraId="72C60842" w14:textId="28470288" w:rsidR="004209A1" w:rsidRDefault="00410B44" w:rsidP="00AD2CA3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268" w:type="dxa"/>
          </w:tcPr>
          <w:p w14:paraId="3237C9DB" w14:textId="1001FBD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923FC">
        <w:tc>
          <w:tcPr>
            <w:tcW w:w="5661" w:type="dxa"/>
          </w:tcPr>
          <w:p w14:paraId="28D02548" w14:textId="6A2391A2" w:rsidR="004209A1" w:rsidRPr="00D025B8" w:rsidRDefault="004209A1" w:rsidP="00025889">
            <w:pPr>
              <w:spacing w:line="276" w:lineRule="auto"/>
            </w:pPr>
            <w:r w:rsidRPr="00D025B8">
              <w:t>data mining</w:t>
            </w:r>
          </w:p>
        </w:tc>
        <w:tc>
          <w:tcPr>
            <w:tcW w:w="1370" w:type="dxa"/>
          </w:tcPr>
          <w:p w14:paraId="54330B67" w14:textId="4738E1EA" w:rsidR="004209A1" w:rsidRDefault="00410B44" w:rsidP="00AD2CA3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268" w:type="dxa"/>
          </w:tcPr>
          <w:p w14:paraId="45495CDD" w14:textId="3726E71B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923FC">
        <w:tc>
          <w:tcPr>
            <w:tcW w:w="5661" w:type="dxa"/>
          </w:tcPr>
          <w:p w14:paraId="4758F05A" w14:textId="6C02A439" w:rsidR="004209A1" w:rsidRPr="00D025B8" w:rsidRDefault="004209A1" w:rsidP="00025889">
            <w:pPr>
              <w:spacing w:line="276" w:lineRule="auto"/>
            </w:pPr>
            <w:r w:rsidRPr="00D025B8">
              <w:t>natural language processing</w:t>
            </w:r>
          </w:p>
        </w:tc>
        <w:tc>
          <w:tcPr>
            <w:tcW w:w="1370" w:type="dxa"/>
          </w:tcPr>
          <w:p w14:paraId="3A0988EF" w14:textId="7DC9937D" w:rsidR="004209A1" w:rsidRDefault="00410B44" w:rsidP="00AD2CA3">
            <w:pPr>
              <w:spacing w:line="276" w:lineRule="auto"/>
              <w:jc w:val="right"/>
            </w:pPr>
            <w:r>
              <w:t>11</w:t>
            </w:r>
          </w:p>
        </w:tc>
        <w:tc>
          <w:tcPr>
            <w:tcW w:w="1268" w:type="dxa"/>
          </w:tcPr>
          <w:p w14:paraId="1AD7034E" w14:textId="6A7CD0A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923FC">
        <w:tc>
          <w:tcPr>
            <w:tcW w:w="5661" w:type="dxa"/>
          </w:tcPr>
          <w:p w14:paraId="4F53B664" w14:textId="6DB4D543" w:rsidR="004209A1" w:rsidRPr="00D025B8" w:rsidRDefault="004209A1" w:rsidP="00025889">
            <w:pPr>
              <w:spacing w:line="276" w:lineRule="auto"/>
            </w:pPr>
            <w:r w:rsidRPr="00D025B8">
              <w:t>data visualization</w:t>
            </w:r>
          </w:p>
        </w:tc>
        <w:tc>
          <w:tcPr>
            <w:tcW w:w="1370" w:type="dxa"/>
          </w:tcPr>
          <w:p w14:paraId="5988EF72" w14:textId="392C219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7556CF70" w14:textId="515D41F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923FC">
        <w:tc>
          <w:tcPr>
            <w:tcW w:w="5661" w:type="dxa"/>
          </w:tcPr>
          <w:p w14:paraId="4B7594EC" w14:textId="184C22CE" w:rsidR="004209A1" w:rsidRPr="00D025B8" w:rsidRDefault="004209A1" w:rsidP="00025889">
            <w:pPr>
              <w:spacing w:line="276" w:lineRule="auto"/>
            </w:pPr>
            <w:r w:rsidRPr="00D025B8">
              <w:t>image processing</w:t>
            </w:r>
          </w:p>
        </w:tc>
        <w:tc>
          <w:tcPr>
            <w:tcW w:w="1370" w:type="dxa"/>
          </w:tcPr>
          <w:p w14:paraId="78DEFFB1" w14:textId="2B55B88C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268" w:type="dxa"/>
          </w:tcPr>
          <w:p w14:paraId="1E042C6D" w14:textId="01B8ED37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923FC">
        <w:tc>
          <w:tcPr>
            <w:tcW w:w="5661" w:type="dxa"/>
          </w:tcPr>
          <w:p w14:paraId="679DC826" w14:textId="04576FE1" w:rsidR="004209A1" w:rsidRPr="00D025B8" w:rsidRDefault="004209A1" w:rsidP="00025889">
            <w:pPr>
              <w:spacing w:line="276" w:lineRule="auto"/>
            </w:pPr>
            <w:r w:rsidRPr="00D025B8">
              <w:t>robotics</w:t>
            </w:r>
          </w:p>
        </w:tc>
        <w:tc>
          <w:tcPr>
            <w:tcW w:w="1370" w:type="dxa"/>
          </w:tcPr>
          <w:p w14:paraId="2B14372B" w14:textId="0FEA44EA" w:rsidR="004209A1" w:rsidRDefault="00410B44" w:rsidP="00AD2CA3">
            <w:pPr>
              <w:spacing w:line="276" w:lineRule="auto"/>
              <w:jc w:val="right"/>
            </w:pPr>
            <w:r>
              <w:t>45</w:t>
            </w:r>
          </w:p>
        </w:tc>
        <w:tc>
          <w:tcPr>
            <w:tcW w:w="1268" w:type="dxa"/>
          </w:tcPr>
          <w:p w14:paraId="41952C89" w14:textId="2E70FED8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923FC">
        <w:tc>
          <w:tcPr>
            <w:tcW w:w="5661" w:type="dxa"/>
          </w:tcPr>
          <w:p w14:paraId="3264E29A" w14:textId="23B77DF4" w:rsidR="004209A1" w:rsidRPr="00D025B8" w:rsidRDefault="004209A1" w:rsidP="00025889">
            <w:pPr>
              <w:spacing w:line="276" w:lineRule="auto"/>
            </w:pPr>
            <w:r w:rsidRPr="00D025B8">
              <w:t>computer vision</w:t>
            </w:r>
          </w:p>
        </w:tc>
        <w:tc>
          <w:tcPr>
            <w:tcW w:w="1370" w:type="dxa"/>
          </w:tcPr>
          <w:p w14:paraId="63560024" w14:textId="4216BA52" w:rsidR="004209A1" w:rsidRDefault="00410B44" w:rsidP="00AD2CA3">
            <w:pPr>
              <w:spacing w:line="276" w:lineRule="auto"/>
              <w:jc w:val="right"/>
            </w:pPr>
            <w:r>
              <w:t>14</w:t>
            </w:r>
          </w:p>
        </w:tc>
        <w:tc>
          <w:tcPr>
            <w:tcW w:w="1268" w:type="dxa"/>
          </w:tcPr>
          <w:p w14:paraId="755048E1" w14:textId="3FED70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923FC">
        <w:tc>
          <w:tcPr>
            <w:tcW w:w="5661" w:type="dxa"/>
          </w:tcPr>
          <w:p w14:paraId="4D5C298E" w14:textId="0CE9ADCC" w:rsidR="004209A1" w:rsidRPr="00D025B8" w:rsidRDefault="004209A1" w:rsidP="00025889">
            <w:pPr>
              <w:spacing w:line="276" w:lineRule="auto"/>
            </w:pPr>
            <w:r w:rsidRPr="00D025B8">
              <w:t>speech recognition</w:t>
            </w:r>
          </w:p>
        </w:tc>
        <w:tc>
          <w:tcPr>
            <w:tcW w:w="1370" w:type="dxa"/>
          </w:tcPr>
          <w:p w14:paraId="63B307B2" w14:textId="7CF6C283" w:rsidR="004209A1" w:rsidRDefault="00410B44" w:rsidP="00AD2CA3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268" w:type="dxa"/>
          </w:tcPr>
          <w:p w14:paraId="663B3312" w14:textId="12F71DB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923FC">
        <w:tc>
          <w:tcPr>
            <w:tcW w:w="5661" w:type="dxa"/>
          </w:tcPr>
          <w:p w14:paraId="69BB1668" w14:textId="132A8B90" w:rsidR="004209A1" w:rsidRPr="00D025B8" w:rsidRDefault="004209A1" w:rsidP="00025889">
            <w:pPr>
              <w:spacing w:line="276" w:lineRule="auto"/>
            </w:pPr>
            <w:r w:rsidRPr="00D025B8">
              <w:t>automatic license plate recognition</w:t>
            </w:r>
          </w:p>
        </w:tc>
        <w:tc>
          <w:tcPr>
            <w:tcW w:w="1370" w:type="dxa"/>
          </w:tcPr>
          <w:p w14:paraId="495795EE" w14:textId="21911CEB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401FB8DB" w14:textId="2D3AC0C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</w:tbl>
    <w:p w14:paraId="7EEEB084" w14:textId="60D96209" w:rsidR="00D025B8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>ตาราง</w:t>
      </w:r>
      <w:r w:rsidR="00D923FC">
        <w:rPr>
          <w:rFonts w:hint="cs"/>
          <w:b/>
          <w:bCs/>
          <w:cs/>
        </w:rPr>
        <w:t>ที่</w:t>
      </w:r>
      <w:r w:rsidRPr="0065725C">
        <w:rPr>
          <w:b/>
          <w:bCs/>
          <w:cs/>
        </w:rPr>
        <w:t xml:space="preserve"> </w:t>
      </w:r>
      <w:r w:rsidRPr="0065725C">
        <w:rPr>
          <w:b/>
          <w:bCs/>
        </w:rPr>
        <w:t>4</w:t>
      </w:r>
      <w:r>
        <w:rPr>
          <w:b/>
          <w:bCs/>
        </w:rPr>
        <w:t xml:space="preserve">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2"/>
        <w:gridCol w:w="1369"/>
        <w:gridCol w:w="1268"/>
      </w:tblGrid>
      <w:tr w:rsidR="0065725C" w:rsidRPr="00D025B8" w14:paraId="7C28DD4A" w14:textId="77777777" w:rsidTr="00D923FC">
        <w:tc>
          <w:tcPr>
            <w:tcW w:w="5662" w:type="dxa"/>
          </w:tcPr>
          <w:p w14:paraId="6C45BBAB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369" w:type="dxa"/>
          </w:tcPr>
          <w:p w14:paraId="4A3D746D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268" w:type="dxa"/>
          </w:tcPr>
          <w:p w14:paraId="32A84341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923FC" w14:paraId="18C6AB09" w14:textId="77777777" w:rsidTr="00D923FC">
        <w:tc>
          <w:tcPr>
            <w:tcW w:w="5662" w:type="dxa"/>
          </w:tcPr>
          <w:p w14:paraId="3594C92D" w14:textId="77777777" w:rsidR="00D923FC" w:rsidRPr="00D025B8" w:rsidRDefault="00D923FC" w:rsidP="00E665A7">
            <w:pPr>
              <w:spacing w:line="276" w:lineRule="auto"/>
            </w:pPr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369" w:type="dxa"/>
          </w:tcPr>
          <w:p w14:paraId="27F6A308" w14:textId="77777777" w:rsidR="00D923FC" w:rsidRDefault="00D923FC" w:rsidP="00E665A7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3BD94206" w14:textId="77777777" w:rsidR="00D923FC" w:rsidRDefault="00D923FC" w:rsidP="00E665A7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5E9569CA" w14:textId="77777777" w:rsidTr="00D923FC">
        <w:tc>
          <w:tcPr>
            <w:tcW w:w="5662" w:type="dxa"/>
          </w:tcPr>
          <w:p w14:paraId="46BE676E" w14:textId="77777777" w:rsidR="0065725C" w:rsidRPr="00D025B8" w:rsidRDefault="0065725C" w:rsidP="006545C6">
            <w:pPr>
              <w:spacing w:line="276" w:lineRule="auto"/>
            </w:pPr>
            <w:r w:rsidRPr="00D025B8">
              <w:t>biometrics</w:t>
            </w:r>
          </w:p>
        </w:tc>
        <w:tc>
          <w:tcPr>
            <w:tcW w:w="1369" w:type="dxa"/>
          </w:tcPr>
          <w:p w14:paraId="1192B111" w14:textId="77777777" w:rsidR="0065725C" w:rsidRDefault="0065725C" w:rsidP="006545C6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268" w:type="dxa"/>
          </w:tcPr>
          <w:p w14:paraId="439FA54E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2F49CBD5" w14:textId="77777777" w:rsidTr="00D923FC">
        <w:tc>
          <w:tcPr>
            <w:tcW w:w="5662" w:type="dxa"/>
          </w:tcPr>
          <w:p w14:paraId="25085D06" w14:textId="77777777" w:rsidR="0065725C" w:rsidRPr="00D025B8" w:rsidRDefault="0065725C" w:rsidP="006545C6">
            <w:pPr>
              <w:spacing w:line="276" w:lineRule="auto"/>
            </w:pPr>
            <w:r w:rsidRPr="00D025B8">
              <w:t>biometric authentication</w:t>
            </w:r>
          </w:p>
        </w:tc>
        <w:tc>
          <w:tcPr>
            <w:tcW w:w="1369" w:type="dxa"/>
          </w:tcPr>
          <w:p w14:paraId="4CE58592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268" w:type="dxa"/>
          </w:tcPr>
          <w:p w14:paraId="1C421C7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3B6FF2A1" w14:textId="77777777" w:rsidTr="00D923FC">
        <w:tc>
          <w:tcPr>
            <w:tcW w:w="5662" w:type="dxa"/>
          </w:tcPr>
          <w:p w14:paraId="3D1D675F" w14:textId="77777777" w:rsidR="0065725C" w:rsidRPr="00D025B8" w:rsidRDefault="0065725C" w:rsidP="006545C6">
            <w:pPr>
              <w:spacing w:line="276" w:lineRule="auto"/>
            </w:pPr>
            <w:r w:rsidRPr="00D025B8">
              <w:t>sentiment analysis</w:t>
            </w:r>
          </w:p>
        </w:tc>
        <w:tc>
          <w:tcPr>
            <w:tcW w:w="1369" w:type="dxa"/>
          </w:tcPr>
          <w:p w14:paraId="2C137BCF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268" w:type="dxa"/>
          </w:tcPr>
          <w:p w14:paraId="028174F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69073B09" w14:textId="77777777" w:rsidTr="00D923FC">
        <w:tc>
          <w:tcPr>
            <w:tcW w:w="5662" w:type="dxa"/>
          </w:tcPr>
          <w:p w14:paraId="50BBE35B" w14:textId="77777777" w:rsidR="0065725C" w:rsidRPr="00D025B8" w:rsidRDefault="0065725C" w:rsidP="006545C6">
            <w:pPr>
              <w:spacing w:line="276" w:lineRule="auto"/>
            </w:pPr>
            <w:r w:rsidRPr="00D025B8">
              <w:t>text mining</w:t>
            </w:r>
          </w:p>
        </w:tc>
        <w:tc>
          <w:tcPr>
            <w:tcW w:w="1369" w:type="dxa"/>
          </w:tcPr>
          <w:p w14:paraId="530DF4DF" w14:textId="77777777" w:rsidR="0065725C" w:rsidRDefault="0065725C" w:rsidP="006545C6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268" w:type="dxa"/>
          </w:tcPr>
          <w:p w14:paraId="5977EE8B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5CE67BB7" w14:textId="77777777" w:rsidTr="00D923FC">
        <w:tc>
          <w:tcPr>
            <w:tcW w:w="5662" w:type="dxa"/>
          </w:tcPr>
          <w:p w14:paraId="5570C1BA" w14:textId="77777777" w:rsidR="0065725C" w:rsidRPr="00D025B8" w:rsidRDefault="0065725C" w:rsidP="006545C6">
            <w:pPr>
              <w:spacing w:line="276" w:lineRule="auto"/>
            </w:pPr>
            <w:r w:rsidRPr="00D025B8">
              <w:t>embedded system</w:t>
            </w:r>
          </w:p>
        </w:tc>
        <w:tc>
          <w:tcPr>
            <w:tcW w:w="1369" w:type="dxa"/>
          </w:tcPr>
          <w:p w14:paraId="61C4E744" w14:textId="77777777" w:rsidR="0065725C" w:rsidRDefault="0065725C" w:rsidP="006545C6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59E90EB7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640B2B40" w14:textId="77777777" w:rsidTr="00D923FC">
        <w:tc>
          <w:tcPr>
            <w:tcW w:w="5662" w:type="dxa"/>
          </w:tcPr>
          <w:p w14:paraId="1124F147" w14:textId="77777777" w:rsidR="0065725C" w:rsidRPr="00D025B8" w:rsidRDefault="0065725C" w:rsidP="006545C6">
            <w:pPr>
              <w:spacing w:line="276" w:lineRule="auto"/>
              <w:rPr>
                <w:cs/>
              </w:rPr>
            </w:pPr>
            <w:r w:rsidRPr="00D025B8">
              <w:t>machine translation</w:t>
            </w:r>
          </w:p>
        </w:tc>
        <w:tc>
          <w:tcPr>
            <w:tcW w:w="1369" w:type="dxa"/>
          </w:tcPr>
          <w:p w14:paraId="5148E372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</w:t>
            </w:r>
          </w:p>
        </w:tc>
        <w:tc>
          <w:tcPr>
            <w:tcW w:w="1268" w:type="dxa"/>
          </w:tcPr>
          <w:p w14:paraId="744A5E28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5F6C1B1" w14:textId="77777777" w:rsidTr="00D923FC">
        <w:tc>
          <w:tcPr>
            <w:tcW w:w="5662" w:type="dxa"/>
          </w:tcPr>
          <w:p w14:paraId="1B8726DF" w14:textId="77777777" w:rsidR="0065725C" w:rsidRPr="00D025B8" w:rsidRDefault="0065725C" w:rsidP="006545C6">
            <w:pPr>
              <w:spacing w:line="276" w:lineRule="auto"/>
            </w:pPr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369" w:type="dxa"/>
          </w:tcPr>
          <w:p w14:paraId="2AEAECB7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1,318</w:t>
            </w:r>
          </w:p>
        </w:tc>
        <w:tc>
          <w:tcPr>
            <w:tcW w:w="1268" w:type="dxa"/>
          </w:tcPr>
          <w:p w14:paraId="1187E8B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718F0EB" w14:textId="77777777" w:rsidTr="00D923FC">
        <w:tc>
          <w:tcPr>
            <w:tcW w:w="5662" w:type="dxa"/>
          </w:tcPr>
          <w:p w14:paraId="067172A7" w14:textId="77777777" w:rsidR="0065725C" w:rsidRDefault="0065725C" w:rsidP="006545C6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369" w:type="dxa"/>
          </w:tcPr>
          <w:p w14:paraId="494831DB" w14:textId="77777777" w:rsidR="0065725C" w:rsidRPr="00D025B8" w:rsidRDefault="0065725C" w:rsidP="006545C6">
            <w:pPr>
              <w:spacing w:line="276" w:lineRule="auto"/>
              <w:jc w:val="right"/>
            </w:pPr>
            <w:r>
              <w:t>9.856</w:t>
            </w:r>
          </w:p>
        </w:tc>
        <w:tc>
          <w:tcPr>
            <w:tcW w:w="1268" w:type="dxa"/>
          </w:tcPr>
          <w:p w14:paraId="71AD797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0AA4B879" w14:textId="77777777" w:rsidR="0065725C" w:rsidRPr="0065725C" w:rsidRDefault="0065725C" w:rsidP="0065725C">
      <w:pPr>
        <w:rPr>
          <w:cs/>
        </w:rPr>
      </w:pPr>
    </w:p>
    <w:p w14:paraId="76188A99" w14:textId="6D9BA961" w:rsidR="00073D60" w:rsidRPr="004A6A93" w:rsidRDefault="00073D60" w:rsidP="00025889">
      <w:pPr>
        <w:pStyle w:val="1"/>
        <w:spacing w:line="276" w:lineRule="auto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E32F" w14:textId="2891BF2A" w:rsidR="002A5960" w:rsidRDefault="00E8709B" w:rsidP="00025889">
      <w:pPr>
        <w:pStyle w:val="Caption"/>
        <w:spacing w:line="276" w:lineRule="auto"/>
      </w:pPr>
      <w:r w:rsidRPr="00E8709B">
        <w:rPr>
          <w:b/>
          <w:bCs/>
          <w:cs/>
        </w:rPr>
        <w:t xml:space="preserve">ภาพที่ </w:t>
      </w:r>
      <w:r w:rsidRPr="00E8709B">
        <w:rPr>
          <w:b/>
          <w:bCs/>
          <w:cs/>
        </w:rPr>
        <w:fldChar w:fldCharType="begin"/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</w:rPr>
        <w:instrText xml:space="preserve">SEQ </w:instrText>
      </w:r>
      <w:r w:rsidRPr="00E8709B">
        <w:rPr>
          <w:b/>
          <w:bCs/>
          <w:cs/>
        </w:rPr>
        <w:instrText xml:space="preserve">ภาพที่ </w:instrText>
      </w:r>
      <w:r w:rsidRPr="00E8709B">
        <w:rPr>
          <w:b/>
          <w:bCs/>
        </w:rPr>
        <w:instrText>\* ARABIC</w:instrText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</w:t>
      </w:r>
      <w:r w:rsidRPr="00E8709B">
        <w:rPr>
          <w:b/>
          <w:bCs/>
          <w:cs/>
        </w:rPr>
        <w:fldChar w:fldCharType="end"/>
      </w:r>
      <w:r>
        <w:t xml:space="preserve"> </w:t>
      </w:r>
      <w:bookmarkStart w:id="51" w:name="_Toc130463831"/>
      <w:r w:rsidRPr="00264811">
        <w:rPr>
          <w:rFonts w:hint="cs"/>
          <w:cs/>
        </w:rPr>
        <w:t>การเตรียมและวิเคราะห์ข้อมูล</w:t>
      </w:r>
      <w:bookmarkEnd w:id="51"/>
    </w:p>
    <w:p w14:paraId="167965E7" w14:textId="77777777" w:rsidR="00E8709B" w:rsidRPr="00E8709B" w:rsidRDefault="00E8709B" w:rsidP="00025889">
      <w:pPr>
        <w:spacing w:line="276" w:lineRule="auto"/>
      </w:pPr>
    </w:p>
    <w:p w14:paraId="6260C7F0" w14:textId="1B8E44FE" w:rsidR="00DD2F3A" w:rsidRDefault="00B86C43" w:rsidP="00025889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="00E8709B">
        <w:t>9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576F5A37" w:rsidR="002A5960" w:rsidRDefault="006C2DA7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</w:t>
      </w:r>
      <w:r w:rsidR="002A5960" w:rsidRPr="00264811">
        <w:rPr>
          <w:rFonts w:hint="cs"/>
          <w:cs/>
        </w:rPr>
        <w:t xml:space="preserve">กลุ่มข้อมูลด้วยวิธี </w:t>
      </w:r>
      <w:r w:rsidR="002A5960" w:rsidRPr="00264811">
        <w:rPr>
          <w:rFonts w:hint="cs"/>
        </w:rPr>
        <w:t>K-Means clustering</w:t>
      </w:r>
    </w:p>
    <w:p w14:paraId="1FCB6D03" w14:textId="261130E9" w:rsidR="002A5960" w:rsidRDefault="002A5960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</w:t>
      </w:r>
      <w:r w:rsidR="000133B5">
        <w:rPr>
          <w:rFonts w:hint="cs"/>
          <w:cs/>
        </w:rPr>
        <w:t xml:space="preserve">กลุ่มข้อมูลโดยอ้างอิงจากประเภทงานด้านไอทีจากเว็บไซต์ </w:t>
      </w:r>
      <w:r w:rsidR="000133B5" w:rsidRPr="00264811">
        <w:rPr>
          <w:rFonts w:hint="cs"/>
        </w:rPr>
        <w:t>th.jobsdb.com</w:t>
      </w:r>
    </w:p>
    <w:p w14:paraId="42B63D01" w14:textId="70145882" w:rsidR="002A5960" w:rsidRDefault="00CC111E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นำผลการจัดกลุ่ม</w:t>
      </w:r>
      <w:r w:rsidR="00950634">
        <w:rPr>
          <w:rFonts w:hint="cs"/>
          <w:cs/>
        </w:rPr>
        <w:t xml:space="preserve">จัดเก็บลงฐานข้อมูล </w:t>
      </w:r>
      <w:r w:rsidR="00353EEF">
        <w:t>M</w:t>
      </w:r>
      <w:r w:rsidR="00950634" w:rsidRPr="00264811">
        <w:rPr>
          <w:rFonts w:hint="cs"/>
        </w:rPr>
        <w:t>ongoDB</w:t>
      </w:r>
    </w:p>
    <w:p w14:paraId="6FA63104" w14:textId="35299E48" w:rsidR="002A5960" w:rsidRDefault="002A5960" w:rsidP="00025889">
      <w:pPr>
        <w:spacing w:line="276" w:lineRule="auto"/>
      </w:pPr>
    </w:p>
    <w:p w14:paraId="1BC2CD97" w14:textId="77777777" w:rsidR="00FF1B3F" w:rsidRDefault="00FF1B3F" w:rsidP="00025889">
      <w:pPr>
        <w:spacing w:line="276" w:lineRule="auto"/>
      </w:pPr>
    </w:p>
    <w:p w14:paraId="18A9F804" w14:textId="40933015" w:rsidR="005E7BCD" w:rsidRPr="000A5B68" w:rsidRDefault="005E7BCD" w:rsidP="00025889">
      <w:pPr>
        <w:spacing w:line="276" w:lineRule="auto"/>
        <w:ind w:left="720"/>
      </w:pPr>
      <w:r w:rsidRPr="000A5B68">
        <w:lastRenderedPageBreak/>
        <w:t xml:space="preserve">3.1.1 </w:t>
      </w:r>
      <w:r w:rsidRPr="000A5B68">
        <w:rPr>
          <w:rFonts w:hint="cs"/>
          <w:cs/>
        </w:rPr>
        <w:t xml:space="preserve">การนำเข้าข้อมูลไฟล์ </w:t>
      </w:r>
      <w:r w:rsidRPr="000A5B68">
        <w:t xml:space="preserve">.csv </w:t>
      </w:r>
      <w:r w:rsidRPr="000A5B68">
        <w:rPr>
          <w:rFonts w:hint="cs"/>
          <w:cs/>
        </w:rPr>
        <w:t>เพื่อทำการจัดกลุ่มข้อมูล</w:t>
      </w:r>
    </w:p>
    <w:p w14:paraId="69A862CE" w14:textId="7ACCB65F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ดาวน์โหลดโปรเจคจาก </w:t>
      </w:r>
      <w:hyperlink r:id="rId35" w:history="1">
        <w:r w:rsidRPr="00285564">
          <w:rPr>
            <w:rStyle w:val="Hyperlink"/>
          </w:rPr>
          <w:t>https://github.com/slapexs/final_project</w:t>
        </w:r>
      </w:hyperlink>
    </w:p>
    <w:p w14:paraId="07E1101E" w14:textId="0AF2E8B4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นำเข้าไฟล์ข้อมูลลงในโฟลเดอร์ </w:t>
      </w:r>
      <w:proofErr w:type="spellStart"/>
      <w:r>
        <w:t>data_csv</w:t>
      </w:r>
      <w:proofErr w:type="spellEnd"/>
    </w:p>
    <w:p w14:paraId="36B69AD6" w14:textId="01D13295" w:rsidR="004429A4" w:rsidRPr="000A5B68" w:rsidRDefault="004429A4" w:rsidP="00025889">
      <w:pPr>
        <w:spacing w:line="276" w:lineRule="auto"/>
        <w:ind w:left="720"/>
        <w:rPr>
          <w:rFonts w:cs="Angsana New"/>
          <w:szCs w:val="40"/>
        </w:rPr>
      </w:pPr>
      <w:r w:rsidRPr="000A5B68">
        <w:t>3.1.</w:t>
      </w:r>
      <w:r w:rsidR="005E7BCD" w:rsidRPr="000A5B68">
        <w:t>2</w:t>
      </w:r>
      <w:r w:rsidRPr="000A5B68">
        <w:t xml:space="preserve"> </w:t>
      </w:r>
      <w:r w:rsidRPr="000A5B68">
        <w:rPr>
          <w:rFonts w:hint="cs"/>
          <w:cs/>
        </w:rPr>
        <w:t>การ</w:t>
      </w:r>
      <w:r w:rsidR="009F444D" w:rsidRPr="000A5B68">
        <w:rPr>
          <w:rFonts w:hint="cs"/>
          <w:cs/>
        </w:rPr>
        <w:t xml:space="preserve">ทำ </w:t>
      </w:r>
      <w:r w:rsidR="009F444D" w:rsidRPr="000A5B68">
        <w:t>Word segmentation</w:t>
      </w:r>
    </w:p>
    <w:p w14:paraId="06E11B77" w14:textId="2BC23451" w:rsidR="003275B9" w:rsidRDefault="003275B9" w:rsidP="00025889">
      <w:pPr>
        <w:spacing w:line="276" w:lineRule="auto"/>
        <w:jc w:val="center"/>
        <w:rPr>
          <w:rFonts w:cs="Angsana New"/>
          <w:b/>
          <w:bCs/>
          <w:szCs w:val="40"/>
        </w:rPr>
      </w:pPr>
      <w:r>
        <w:rPr>
          <w:rFonts w:cs="Angsana New" w:hint="cs"/>
          <w:b/>
          <w:bCs/>
          <w:noProof/>
          <w:szCs w:val="40"/>
          <w:lang w:val="th-TH"/>
        </w:rPr>
        <w:drawing>
          <wp:inline distT="0" distB="0" distL="0" distR="0" wp14:anchorId="2BB806F6" wp14:editId="15E5950B">
            <wp:extent cx="4104647" cy="1792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7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75F" w14:textId="31DB346C" w:rsidR="004753DA" w:rsidRDefault="004753DA" w:rsidP="00025889">
      <w:pPr>
        <w:pStyle w:val="Caption"/>
        <w:spacing w:line="276" w:lineRule="auto"/>
      </w:pPr>
      <w:r w:rsidRPr="004753DA">
        <w:rPr>
          <w:b/>
          <w:bCs/>
          <w:cs/>
        </w:rPr>
        <w:t xml:space="preserve">ภาพที่ </w:t>
      </w:r>
      <w:r w:rsidRPr="004753DA">
        <w:rPr>
          <w:b/>
          <w:bCs/>
          <w:cs/>
        </w:rPr>
        <w:fldChar w:fldCharType="begin"/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</w:rPr>
        <w:instrText xml:space="preserve">SEQ </w:instrText>
      </w:r>
      <w:r w:rsidRPr="004753DA">
        <w:rPr>
          <w:b/>
          <w:bCs/>
          <w:cs/>
        </w:rPr>
        <w:instrText xml:space="preserve">ภาพที่ </w:instrText>
      </w:r>
      <w:r w:rsidRPr="004753DA">
        <w:rPr>
          <w:b/>
          <w:bCs/>
        </w:rPr>
        <w:instrText>\* ARABIC</w:instrText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10</w:t>
      </w:r>
      <w:r w:rsidRPr="004753DA">
        <w:rPr>
          <w:b/>
          <w:bCs/>
          <w:cs/>
        </w:rPr>
        <w:fldChar w:fldCharType="end"/>
      </w:r>
      <w:r>
        <w:t xml:space="preserve"> </w:t>
      </w:r>
      <w:bookmarkStart w:id="52" w:name="_Toc130463832"/>
      <w:r>
        <w:rPr>
          <w:rFonts w:hint="cs"/>
          <w:cs/>
        </w:rPr>
        <w:t>การเรียกใช้ไลบรารี่ (</w:t>
      </w:r>
      <w:r>
        <w:t>Library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สำหรับคำนวณค่า </w:t>
      </w:r>
      <w:r>
        <w:t>TF-IDF</w:t>
      </w:r>
      <w:bookmarkEnd w:id="52"/>
    </w:p>
    <w:p w14:paraId="156FCB58" w14:textId="77777777" w:rsidR="006C2DA7" w:rsidRPr="006C2DA7" w:rsidRDefault="006C2DA7" w:rsidP="00025889">
      <w:pPr>
        <w:spacing w:line="276" w:lineRule="auto"/>
      </w:pPr>
    </w:p>
    <w:p w14:paraId="54E04517" w14:textId="24194D00" w:rsidR="00636646" w:rsidRDefault="00AE24A0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0</w:t>
      </w:r>
      <w:r>
        <w:t xml:space="preserve"> </w:t>
      </w:r>
      <w:r>
        <w:rPr>
          <w:rFonts w:hint="cs"/>
          <w:cs/>
        </w:rPr>
        <w:t>แสดงการเรียกใช้ฟังก์ชันจากไลบรารี่ (</w:t>
      </w:r>
      <w:r>
        <w:t>Library</w:t>
      </w:r>
      <w:r w:rsidR="00850EA5">
        <w:t>)</w:t>
      </w:r>
      <w:r>
        <w:t xml:space="preserve"> </w:t>
      </w:r>
      <w:r>
        <w:rPr>
          <w:rFonts w:hint="cs"/>
          <w:cs/>
        </w:rPr>
        <w:t xml:space="preserve">ที่ใช้ในการคำนวณค่า </w:t>
      </w:r>
      <w:r>
        <w:t>TF-IDF</w:t>
      </w:r>
      <w:r w:rsidR="00850EA5">
        <w:t xml:space="preserve"> </w:t>
      </w:r>
      <w:r w:rsidR="00850EA5">
        <w:rPr>
          <w:rFonts w:hint="cs"/>
          <w:cs/>
        </w:rPr>
        <w:t>ประกอบไปด้วย</w:t>
      </w:r>
    </w:p>
    <w:p w14:paraId="608DD286" w14:textId="04C0369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Pandas </w:t>
      </w:r>
      <w:r>
        <w:rPr>
          <w:rFonts w:hint="cs"/>
          <w:cs/>
        </w:rPr>
        <w:t>ใช้ในการอ่านข้อมูลในไฟล์</w:t>
      </w:r>
    </w:p>
    <w:p w14:paraId="5CFB4128" w14:textId="1F19D9D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thai_stopword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เป็นรายการคำที่ไม่สื่อความหมายในภาษาไทย</w:t>
      </w:r>
    </w:p>
    <w:p w14:paraId="3DC71853" w14:textId="418A6AE1" w:rsidR="00E92D2E" w:rsidRDefault="00E92D2E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เป็นรายการคำที่ไม่สื่อความหมายในภาษาอังกฤษ</w:t>
      </w:r>
    </w:p>
    <w:p w14:paraId="22B00DC4" w14:textId="30BABD93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word_tokenize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เป็นฟังก์ชันที่ใช้ในการตัดคำแยกเป็นคำ ๆ </w:t>
      </w:r>
      <w:proofErr w:type="gramStart"/>
      <w:r>
        <w:rPr>
          <w:rFonts w:hint="cs"/>
          <w:cs/>
        </w:rPr>
        <w:t>จากประโยค</w:t>
      </w:r>
      <w:proofErr w:type="gramEnd"/>
    </w:p>
    <w:p w14:paraId="5AA8D2BF" w14:textId="239382A4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TfidfVectorizer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เป็นฟังก์ชันสำหรับคำนวณหาค่า </w:t>
      </w:r>
      <w:r>
        <w:t xml:space="preserve">TF-IDF </w:t>
      </w:r>
      <w:r>
        <w:rPr>
          <w:rFonts w:hint="cs"/>
          <w:cs/>
        </w:rPr>
        <w:t>จากประโยคที่ตัดคำแล้ว</w:t>
      </w:r>
    </w:p>
    <w:p w14:paraId="6D079788" w14:textId="2ED6AF99" w:rsidR="00697956" w:rsidRDefault="00697956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String </w:t>
      </w:r>
      <w:r>
        <w:rPr>
          <w:rFonts w:hint="cs"/>
          <w:cs/>
        </w:rPr>
        <w:t>เป็นคลาสของภาษา</w:t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ทอนที่ใช้</w:t>
      </w:r>
      <w:r w:rsidR="004C22B7">
        <w:rPr>
          <w:rFonts w:hint="cs"/>
          <w:cs/>
        </w:rPr>
        <w:t>แสดงข้อมูลตัวอักษรต่าง ๆ</w:t>
      </w:r>
    </w:p>
    <w:p w14:paraId="7D1B4523" w14:textId="590F464E" w:rsidR="004C22B7" w:rsidRDefault="004C22B7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Numpy</w:t>
      </w:r>
      <w:proofErr w:type="spellEnd"/>
      <w:r>
        <w:t xml:space="preserve"> </w:t>
      </w:r>
      <w:r>
        <w:rPr>
          <w:rFonts w:hint="cs"/>
          <w:cs/>
        </w:rPr>
        <w:t>ใช้ในการสร้างอาเรย์สำหรับการใช้งานในการอ่านข้อมูล</w:t>
      </w:r>
    </w:p>
    <w:p w14:paraId="29A7929A" w14:textId="4C2EDA52" w:rsidR="00593E97" w:rsidRDefault="00593E97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CBA77C5" wp14:editId="3C7A5FD2">
            <wp:extent cx="5040000" cy="1408000"/>
            <wp:effectExtent l="0" t="0" r="0" b="190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405" w14:textId="0E5439C4" w:rsidR="00593E97" w:rsidRDefault="00593E97" w:rsidP="00025889">
      <w:pPr>
        <w:pStyle w:val="Caption"/>
        <w:spacing w:line="276" w:lineRule="auto"/>
      </w:pPr>
      <w:r w:rsidRPr="00593E97">
        <w:rPr>
          <w:b/>
          <w:bCs/>
          <w:cs/>
        </w:rPr>
        <w:t xml:space="preserve">ภาพที่ </w:t>
      </w:r>
      <w:r w:rsidRPr="00593E97">
        <w:rPr>
          <w:b/>
          <w:bCs/>
          <w:cs/>
        </w:rPr>
        <w:fldChar w:fldCharType="begin"/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</w:rPr>
        <w:instrText xml:space="preserve">SEQ </w:instrText>
      </w:r>
      <w:r w:rsidRPr="00593E97">
        <w:rPr>
          <w:b/>
          <w:bCs/>
          <w:cs/>
        </w:rPr>
        <w:instrText xml:space="preserve">ภาพที่ </w:instrText>
      </w:r>
      <w:r w:rsidRPr="00593E97">
        <w:rPr>
          <w:b/>
          <w:bCs/>
        </w:rPr>
        <w:instrText>\* ARABIC</w:instrText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11</w:t>
      </w:r>
      <w:r w:rsidRPr="00593E97">
        <w:rPr>
          <w:b/>
          <w:bCs/>
          <w:cs/>
        </w:rPr>
        <w:fldChar w:fldCharType="end"/>
      </w:r>
      <w:r>
        <w:t xml:space="preserve"> </w:t>
      </w:r>
      <w:bookmarkStart w:id="53" w:name="_Toc130463833"/>
      <w:r>
        <w:rPr>
          <w:rFonts w:hint="cs"/>
          <w:cs/>
        </w:rPr>
        <w:t>การอ่านข้อมูลจากไฟล์และกำหนดตัวกรองการตัดคำ</w:t>
      </w:r>
      <w:bookmarkEnd w:id="53"/>
    </w:p>
    <w:p w14:paraId="78B9BF95" w14:textId="77777777" w:rsidR="0043586A" w:rsidRPr="0043586A" w:rsidRDefault="0043586A" w:rsidP="00025889">
      <w:pPr>
        <w:spacing w:line="276" w:lineRule="auto"/>
      </w:pPr>
    </w:p>
    <w:p w14:paraId="22FEA22B" w14:textId="7522D472" w:rsidR="0043586A" w:rsidRDefault="0043586A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1</w:t>
      </w:r>
      <w:r>
        <w:t xml:space="preserve"> </w:t>
      </w:r>
      <w:r>
        <w:rPr>
          <w:rFonts w:hint="cs"/>
          <w:cs/>
        </w:rPr>
        <w:t>แสดงการอ่านข้อมูลจากไฟล์ และการกำหนดตัวกรอกในการตัดคำทั้งคำที่ไม่สื่อความหมายในภาษาไทย ภาษาอังกฤษ ตัวเลขไทย และอักขระพิเศษ</w:t>
      </w:r>
      <w:r w:rsidR="0048362A">
        <w:rPr>
          <w:rFonts w:hint="cs"/>
          <w:cs/>
        </w:rPr>
        <w:t xml:space="preserve"> </w:t>
      </w:r>
      <w:r>
        <w:rPr>
          <w:rFonts w:hint="cs"/>
          <w:cs/>
        </w:rPr>
        <w:t>พร้อมทั้งประกาศตัวแปรเพื่อเก็บค่าการจากการตัดคำ</w:t>
      </w:r>
    </w:p>
    <w:p w14:paraId="29C04141" w14:textId="203D46E7" w:rsidR="00715061" w:rsidRDefault="00715061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798ACD9" wp14:editId="01BBE498">
            <wp:extent cx="5040000" cy="129714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1C9" w14:textId="01B04DB4" w:rsidR="00715061" w:rsidRDefault="00715061" w:rsidP="00025889">
      <w:pPr>
        <w:pStyle w:val="Caption"/>
        <w:spacing w:line="276" w:lineRule="auto"/>
      </w:pPr>
      <w:r w:rsidRPr="00715061">
        <w:rPr>
          <w:b/>
          <w:bCs/>
          <w:cs/>
        </w:rPr>
        <w:t xml:space="preserve">ภาพที่ </w:t>
      </w:r>
      <w:r w:rsidRPr="00715061">
        <w:rPr>
          <w:b/>
          <w:bCs/>
          <w:cs/>
        </w:rPr>
        <w:fldChar w:fldCharType="begin"/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</w:rPr>
        <w:instrText xml:space="preserve">SEQ </w:instrText>
      </w:r>
      <w:r w:rsidRPr="00715061">
        <w:rPr>
          <w:b/>
          <w:bCs/>
          <w:cs/>
        </w:rPr>
        <w:instrText xml:space="preserve">ภาพที่ </w:instrText>
      </w:r>
      <w:r w:rsidRPr="00715061">
        <w:rPr>
          <w:b/>
          <w:bCs/>
        </w:rPr>
        <w:instrText>\* ARABIC</w:instrText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12</w:t>
      </w:r>
      <w:r w:rsidRPr="00715061">
        <w:rPr>
          <w:b/>
          <w:bCs/>
          <w:cs/>
        </w:rPr>
        <w:fldChar w:fldCharType="end"/>
      </w:r>
      <w:r>
        <w:t xml:space="preserve"> </w:t>
      </w:r>
      <w:bookmarkStart w:id="54" w:name="_Toc130463834"/>
      <w:r>
        <w:rPr>
          <w:rFonts w:hint="cs"/>
          <w:cs/>
        </w:rPr>
        <w:t>ฟังก์ชันสำหรับใช้ลบตัวเลข และอักขระพิเศษ</w:t>
      </w:r>
      <w:bookmarkEnd w:id="54"/>
    </w:p>
    <w:p w14:paraId="6051D5AC" w14:textId="77777777" w:rsidR="00715061" w:rsidRPr="00715061" w:rsidRDefault="00715061" w:rsidP="00025889">
      <w:pPr>
        <w:spacing w:line="276" w:lineRule="auto"/>
      </w:pPr>
    </w:p>
    <w:p w14:paraId="388E4C8D" w14:textId="08BDCF15" w:rsidR="00715061" w:rsidRPr="00715061" w:rsidRDefault="00715061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2</w:t>
      </w:r>
      <w:r>
        <w:t xml:space="preserve"> </w:t>
      </w:r>
      <w:r>
        <w:rPr>
          <w:rFonts w:hint="cs"/>
          <w:cs/>
        </w:rPr>
        <w:t>แสดงการลบตัวเลข และอักขระพิเศษออก</w:t>
      </w:r>
      <w:r w:rsidR="005C349A">
        <w:rPr>
          <w:rFonts w:hint="cs"/>
          <w:cs/>
        </w:rPr>
        <w:t>จากประโยคที่รับเข้ามา</w:t>
      </w:r>
      <w:r>
        <w:rPr>
          <w:rFonts w:hint="cs"/>
          <w:cs/>
        </w:rPr>
        <w:t>และทำการเชื่อมประโยคและคืนค่ากลับออกไป</w:t>
      </w:r>
    </w:p>
    <w:p w14:paraId="09E7D54F" w14:textId="62774688" w:rsidR="00AE24A0" w:rsidRDefault="005C349A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21E3D4C" wp14:editId="01D84FBA">
            <wp:extent cx="5040000" cy="1569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BB32" w14:textId="031F1E03" w:rsidR="005C349A" w:rsidRDefault="005C349A" w:rsidP="00025889">
      <w:pPr>
        <w:pStyle w:val="Caption"/>
        <w:spacing w:line="276" w:lineRule="auto"/>
      </w:pPr>
      <w:r w:rsidRPr="00280431">
        <w:rPr>
          <w:b/>
          <w:bCs/>
          <w:cs/>
        </w:rPr>
        <w:t xml:space="preserve">ภาพที่ </w:t>
      </w:r>
      <w:r w:rsidRPr="00280431">
        <w:rPr>
          <w:b/>
          <w:bCs/>
          <w:cs/>
        </w:rPr>
        <w:fldChar w:fldCharType="begin"/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</w:rPr>
        <w:instrText xml:space="preserve">SEQ </w:instrText>
      </w:r>
      <w:r w:rsidRPr="00280431">
        <w:rPr>
          <w:b/>
          <w:bCs/>
          <w:cs/>
        </w:rPr>
        <w:instrText xml:space="preserve">ภาพที่ </w:instrText>
      </w:r>
      <w:r w:rsidRPr="00280431">
        <w:rPr>
          <w:b/>
          <w:bCs/>
        </w:rPr>
        <w:instrText>\* ARABIC</w:instrText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13</w:t>
      </w:r>
      <w:r w:rsidRPr="00280431">
        <w:rPr>
          <w:b/>
          <w:bCs/>
          <w:cs/>
        </w:rPr>
        <w:fldChar w:fldCharType="end"/>
      </w:r>
      <w:r>
        <w:t xml:space="preserve"> </w:t>
      </w:r>
      <w:bookmarkStart w:id="55" w:name="_Toc130463835"/>
      <w:r>
        <w:rPr>
          <w:rFonts w:hint="cs"/>
          <w:cs/>
        </w:rPr>
        <w:t>ฟังก์ชันสำหรับใช้</w:t>
      </w:r>
      <w:r w:rsidR="00280431">
        <w:rPr>
          <w:rFonts w:hint="cs"/>
          <w:cs/>
        </w:rPr>
        <w:t>ลบคำที่ไม่สื่อความหมายและตัวเลขไทย</w:t>
      </w:r>
      <w:bookmarkEnd w:id="55"/>
    </w:p>
    <w:p w14:paraId="2D381D67" w14:textId="77777777" w:rsidR="00AB2455" w:rsidRPr="00AB2455" w:rsidRDefault="00AB2455" w:rsidP="00025889">
      <w:pPr>
        <w:spacing w:line="276" w:lineRule="auto"/>
      </w:pPr>
    </w:p>
    <w:p w14:paraId="04B2BC77" w14:textId="3A36B0DE" w:rsidR="00280431" w:rsidRDefault="00280431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3</w:t>
      </w:r>
      <w:r>
        <w:t xml:space="preserve"> </w:t>
      </w:r>
      <w:r>
        <w:rPr>
          <w:rFonts w:hint="cs"/>
          <w:cs/>
        </w:rPr>
        <w:t>แสดงการลบคำที่ไม่สื่อความหมายในภาษาไทย ภาษาอังกฤษ และตัวเลขไทยออกไปจากข้อมูลที่รับเข้ามาและคืนค่ากลับออกไป</w:t>
      </w:r>
    </w:p>
    <w:p w14:paraId="59D78304" w14:textId="63DE16C4" w:rsidR="00280431" w:rsidRDefault="00CC162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E0672A5" wp14:editId="21415EC9">
            <wp:extent cx="5040000" cy="13520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8F" w14:textId="34528D59" w:rsidR="00CC1623" w:rsidRDefault="00CC1623" w:rsidP="00025889">
      <w:pPr>
        <w:pStyle w:val="Caption"/>
        <w:spacing w:line="276" w:lineRule="auto"/>
      </w:pPr>
      <w:r w:rsidRPr="00CC1623">
        <w:rPr>
          <w:b/>
          <w:bCs/>
          <w:cs/>
        </w:rPr>
        <w:t xml:space="preserve">ภาพที่ </w:t>
      </w:r>
      <w:r w:rsidRPr="00CC1623">
        <w:rPr>
          <w:b/>
          <w:bCs/>
          <w:cs/>
        </w:rPr>
        <w:fldChar w:fldCharType="begin"/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</w:rPr>
        <w:instrText xml:space="preserve">SEQ </w:instrText>
      </w:r>
      <w:r w:rsidRPr="00CC1623">
        <w:rPr>
          <w:b/>
          <w:bCs/>
          <w:cs/>
        </w:rPr>
        <w:instrText xml:space="preserve">ภาพที่ </w:instrText>
      </w:r>
      <w:r w:rsidRPr="00CC1623">
        <w:rPr>
          <w:b/>
          <w:bCs/>
        </w:rPr>
        <w:instrText>\* ARABIC</w:instrText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14</w:t>
      </w:r>
      <w:r w:rsidRPr="00CC1623">
        <w:rPr>
          <w:b/>
          <w:bCs/>
          <w:cs/>
        </w:rPr>
        <w:fldChar w:fldCharType="end"/>
      </w:r>
      <w:r>
        <w:t xml:space="preserve"> </w:t>
      </w:r>
      <w:bookmarkStart w:id="56" w:name="_Toc130463836"/>
      <w:r>
        <w:rPr>
          <w:rFonts w:hint="cs"/>
          <w:cs/>
        </w:rPr>
        <w:t>การวนซ้ำข้อมูลเพื่อตัดคำและทำความสะอาดข้อมูล</w:t>
      </w:r>
      <w:bookmarkEnd w:id="56"/>
    </w:p>
    <w:p w14:paraId="71F7AFD2" w14:textId="4621069F" w:rsidR="00CC1623" w:rsidRDefault="00CC1623" w:rsidP="00025889">
      <w:pPr>
        <w:spacing w:line="276" w:lineRule="auto"/>
      </w:pPr>
    </w:p>
    <w:p w14:paraId="7C07DAFF" w14:textId="75A52189" w:rsidR="00CC1623" w:rsidRDefault="00CC1623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4</w:t>
      </w:r>
      <w:r>
        <w:t xml:space="preserve"> </w:t>
      </w:r>
      <w:r>
        <w:rPr>
          <w:rFonts w:hint="cs"/>
          <w:cs/>
        </w:rPr>
        <w:t>แสดงการวนซ้ำการส่งข้อมูลที่อ่านจากไฟล์เพื่อนำไปลบคำที่ไม่สื่อความหมาย ตัวเลข และอักขระพิเศษออกจากข้อมูลตัวแรกถึงตัวสุดท้าย และนำผลลัพธ์</w:t>
      </w:r>
      <w:r w:rsidR="00DE7767">
        <w:rPr>
          <w:rFonts w:hint="cs"/>
          <w:cs/>
        </w:rPr>
        <w:t>ไปเก็บไว้ในตัวแปร</w:t>
      </w:r>
    </w:p>
    <w:p w14:paraId="7109DC87" w14:textId="2727CB6A" w:rsidR="004C22B7" w:rsidRDefault="004C22B7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CE8A2AC" wp14:editId="3BF0FD07">
            <wp:extent cx="5040000" cy="26622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B21" w14:textId="40E49BA7" w:rsidR="004C22B7" w:rsidRDefault="004C22B7" w:rsidP="00025889">
      <w:pPr>
        <w:pStyle w:val="Caption"/>
        <w:spacing w:line="276" w:lineRule="auto"/>
      </w:pPr>
      <w:r w:rsidRPr="004C22B7">
        <w:rPr>
          <w:b/>
          <w:bCs/>
          <w:cs/>
        </w:rPr>
        <w:t xml:space="preserve">ภาพที่ </w:t>
      </w:r>
      <w:r w:rsidRPr="004C22B7">
        <w:rPr>
          <w:b/>
          <w:bCs/>
          <w:cs/>
        </w:rPr>
        <w:fldChar w:fldCharType="begin"/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</w:rPr>
        <w:instrText xml:space="preserve">SEQ </w:instrText>
      </w:r>
      <w:r w:rsidRPr="004C22B7">
        <w:rPr>
          <w:b/>
          <w:bCs/>
          <w:cs/>
        </w:rPr>
        <w:instrText xml:space="preserve">ภาพที่ </w:instrText>
      </w:r>
      <w:r w:rsidRPr="004C22B7">
        <w:rPr>
          <w:b/>
          <w:bCs/>
        </w:rPr>
        <w:instrText>\* ARABIC</w:instrText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15</w:t>
      </w:r>
      <w:r w:rsidRPr="004C22B7">
        <w:rPr>
          <w:b/>
          <w:bCs/>
          <w:cs/>
        </w:rPr>
        <w:fldChar w:fldCharType="end"/>
      </w:r>
      <w:r>
        <w:t xml:space="preserve"> </w:t>
      </w:r>
      <w:bookmarkStart w:id="57" w:name="_Toc130463837"/>
      <w:r>
        <w:rPr>
          <w:rFonts w:hint="cs"/>
          <w:cs/>
        </w:rPr>
        <w:t xml:space="preserve">การเทรนและการทดสอบโมเดลการคำนวณค่า </w:t>
      </w:r>
      <w:r>
        <w:t>TF-IDF</w:t>
      </w:r>
      <w:bookmarkEnd w:id="57"/>
    </w:p>
    <w:p w14:paraId="24FD38DE" w14:textId="217B6AA7" w:rsidR="004C22B7" w:rsidRDefault="004C22B7" w:rsidP="00025889">
      <w:pPr>
        <w:spacing w:line="276" w:lineRule="auto"/>
      </w:pPr>
    </w:p>
    <w:p w14:paraId="16B73F85" w14:textId="5409FD42" w:rsidR="004C22B7" w:rsidRDefault="004C22B7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5</w:t>
      </w:r>
      <w:r>
        <w:t xml:space="preserve"> </w:t>
      </w:r>
      <w:r>
        <w:rPr>
          <w:rFonts w:hint="cs"/>
          <w:cs/>
        </w:rPr>
        <w:t xml:space="preserve">แสดงการสร้างเวกเตอร์ของการคำนวณค่า </w:t>
      </w:r>
      <w:r>
        <w:t xml:space="preserve">TF-IDF </w:t>
      </w:r>
      <w:r>
        <w:rPr>
          <w:rFonts w:hint="cs"/>
          <w:cs/>
        </w:rPr>
        <w:t>การเทรนข้อมูล และการทดสอบการประมวลผลจากโมเดลที่เทรนประกอบไปด้วย</w:t>
      </w:r>
    </w:p>
    <w:p w14:paraId="73BA6613" w14:textId="6C2950DC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r>
        <w:t xml:space="preserve">vectorizer </w:t>
      </w:r>
      <w:r>
        <w:rPr>
          <w:rFonts w:hint="cs"/>
          <w:cs/>
        </w:rPr>
        <w:t xml:space="preserve">เป็นการเทรนโมเดลสำหรับการคำนวณค่า </w:t>
      </w:r>
      <w:r>
        <w:t>TF-IDF</w:t>
      </w:r>
    </w:p>
    <w:p w14:paraId="080FEBCE" w14:textId="019F6155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tfidf_vector</w:t>
      </w:r>
      <w:proofErr w:type="spellEnd"/>
      <w:r>
        <w:t xml:space="preserve"> </w:t>
      </w:r>
      <w:r>
        <w:rPr>
          <w:rFonts w:hint="cs"/>
          <w:cs/>
        </w:rPr>
        <w:t>เป็นการทดสอบและสร้างเวกเตอร์ของคำในแต่ละประโยค</w:t>
      </w:r>
    </w:p>
    <w:p w14:paraId="5A65AACE" w14:textId="53F98894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tfidf_array</w:t>
      </w:r>
      <w:proofErr w:type="spellEnd"/>
      <w:r>
        <w:t xml:space="preserve"> </w:t>
      </w:r>
      <w:r>
        <w:rPr>
          <w:rFonts w:hint="cs"/>
          <w:cs/>
        </w:rPr>
        <w:t>เป็นการนำเวกเตอร์มาเปลี่ยนให้อยู่ในรูปแบบของอาเรย์</w:t>
      </w:r>
    </w:p>
    <w:p w14:paraId="26F988B5" w14:textId="6627F086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df_tfidf</w:t>
      </w:r>
      <w:proofErr w:type="spellEnd"/>
      <w:r>
        <w:t xml:space="preserve"> </w:t>
      </w:r>
      <w:r>
        <w:rPr>
          <w:rFonts w:hint="cs"/>
          <w:cs/>
        </w:rPr>
        <w:t>เป็นการนำข้อมูลในอาเรย์มาสร้างเป็นตารางข้อมูล</w:t>
      </w:r>
    </w:p>
    <w:p w14:paraId="3C072BD3" w14:textId="77777777" w:rsidR="003C5ED8" w:rsidRDefault="003C5ED8" w:rsidP="00025889">
      <w:pPr>
        <w:spacing w:line="276" w:lineRule="auto"/>
      </w:pPr>
    </w:p>
    <w:p w14:paraId="25433BAB" w14:textId="69BD54C9" w:rsidR="00AF57E6" w:rsidRDefault="00AF57E6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B675D6D" wp14:editId="45690A4F">
            <wp:extent cx="5040000" cy="158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5ED" w14:textId="43D61678" w:rsidR="00AF57E6" w:rsidRDefault="00AF57E6" w:rsidP="00025889">
      <w:pPr>
        <w:pStyle w:val="Caption"/>
        <w:spacing w:line="276" w:lineRule="auto"/>
      </w:pPr>
      <w:r w:rsidRPr="00AF57E6">
        <w:rPr>
          <w:b/>
          <w:bCs/>
          <w:cs/>
        </w:rPr>
        <w:t xml:space="preserve">ภาพที่ </w:t>
      </w:r>
      <w:r w:rsidRPr="00AF57E6">
        <w:rPr>
          <w:b/>
          <w:bCs/>
          <w:cs/>
        </w:rPr>
        <w:fldChar w:fldCharType="begin"/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</w:rPr>
        <w:instrText xml:space="preserve">SEQ </w:instrText>
      </w:r>
      <w:r w:rsidRPr="00AF57E6">
        <w:rPr>
          <w:b/>
          <w:bCs/>
          <w:cs/>
        </w:rPr>
        <w:instrText xml:space="preserve">ภาพที่ </w:instrText>
      </w:r>
      <w:r w:rsidRPr="00AF57E6">
        <w:rPr>
          <w:b/>
          <w:bCs/>
        </w:rPr>
        <w:instrText>\* ARABIC</w:instrText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16</w:t>
      </w:r>
      <w:r w:rsidRPr="00AF57E6">
        <w:rPr>
          <w:b/>
          <w:bCs/>
          <w:cs/>
        </w:rPr>
        <w:fldChar w:fldCharType="end"/>
      </w:r>
      <w:r>
        <w:t xml:space="preserve"> </w:t>
      </w:r>
      <w:bookmarkStart w:id="58" w:name="_Toc130463838"/>
      <w:r>
        <w:rPr>
          <w:rFonts w:hint="cs"/>
          <w:cs/>
        </w:rPr>
        <w:t xml:space="preserve">ผลลัพธ์การคำนวณค่า </w:t>
      </w:r>
      <w:r>
        <w:t>TF-IDF</w:t>
      </w:r>
      <w:bookmarkEnd w:id="58"/>
    </w:p>
    <w:p w14:paraId="3F3E0E08" w14:textId="4AAD2897" w:rsidR="00AF57E6" w:rsidRDefault="00AF57E6" w:rsidP="00025889">
      <w:pPr>
        <w:spacing w:line="276" w:lineRule="auto"/>
      </w:pPr>
    </w:p>
    <w:p w14:paraId="6FFB00F8" w14:textId="74A1291E" w:rsidR="00AF57E6" w:rsidRDefault="00AF57E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6</w:t>
      </w:r>
      <w:r>
        <w:t xml:space="preserve"> </w:t>
      </w:r>
      <w:r>
        <w:rPr>
          <w:rFonts w:hint="cs"/>
          <w:cs/>
        </w:rPr>
        <w:t xml:space="preserve">แสดงผลลัพธ์น้ำหนักแต่ละคำจากที่ผ่านการคำนวณค่า </w:t>
      </w:r>
      <w:r>
        <w:t xml:space="preserve">TF-IDF </w:t>
      </w:r>
      <w:r>
        <w:rPr>
          <w:rFonts w:hint="cs"/>
          <w:cs/>
        </w:rPr>
        <w:t>และแสดงออกมาเป็นตารางข้อมูลเรียงลำดับข้อมูลตั้งแต่ประโยคแรกถึงสุดท้าย</w:t>
      </w:r>
    </w:p>
    <w:p w14:paraId="747A4D53" w14:textId="0D1ED1D1" w:rsidR="003B7454" w:rsidRDefault="003B7454" w:rsidP="00025889">
      <w:pPr>
        <w:spacing w:line="276" w:lineRule="auto"/>
      </w:pPr>
      <w:r>
        <w:br w:type="page"/>
      </w:r>
    </w:p>
    <w:p w14:paraId="2C583A62" w14:textId="3778A9E6" w:rsidR="00B36DFC" w:rsidRPr="000A5B68" w:rsidRDefault="00B36DFC" w:rsidP="00025889">
      <w:pPr>
        <w:spacing w:line="276" w:lineRule="auto"/>
        <w:jc w:val="thaiDistribute"/>
      </w:pPr>
      <w:r w:rsidRPr="000A5B68">
        <w:rPr>
          <w:cs/>
        </w:rPr>
        <w:lastRenderedPageBreak/>
        <w:tab/>
      </w:r>
      <w:r w:rsidRPr="000A5B68">
        <w:t>3.1.</w:t>
      </w:r>
      <w:r w:rsidR="005E7BCD" w:rsidRPr="000A5B68">
        <w:t>3</w:t>
      </w:r>
      <w:r w:rsidRPr="000A5B68">
        <w:t xml:space="preserve"> </w:t>
      </w:r>
      <w:r w:rsidR="005E7BCD" w:rsidRPr="000A5B68">
        <w:rPr>
          <w:rFonts w:hint="cs"/>
          <w:cs/>
        </w:rPr>
        <w:t>การจัดกลุ่มข้อมูล (</w:t>
      </w:r>
      <w:r w:rsidR="005E7BCD" w:rsidRPr="000A5B68">
        <w:t>Clustering</w:t>
      </w:r>
      <w:r w:rsidR="005E7BCD" w:rsidRPr="000A5B68">
        <w:rPr>
          <w:rFonts w:hint="cs"/>
          <w:cs/>
        </w:rPr>
        <w:t>)</w:t>
      </w:r>
    </w:p>
    <w:p w14:paraId="2B1AA9A8" w14:textId="7EB22E53" w:rsidR="005E7BCD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599FC42" wp14:editId="6CDD3E76">
            <wp:extent cx="5040000" cy="17925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0EE" w14:textId="091DC7D0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17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59" w:name="_Toc130463839"/>
      <w:r>
        <w:rPr>
          <w:rFonts w:hint="cs"/>
          <w:cs/>
        </w:rPr>
        <w:t>การเรียกใช้ไลบรารี่สำหรับการ จัดกลุ่มข้อ</w:t>
      </w:r>
      <w:r w:rsidR="00767A5F">
        <w:rPr>
          <w:rFonts w:hint="cs"/>
          <w:cs/>
        </w:rPr>
        <w:t>มู</w:t>
      </w:r>
      <w:r>
        <w:rPr>
          <w:rFonts w:hint="cs"/>
          <w:cs/>
        </w:rPr>
        <w:t>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bookmarkEnd w:id="59"/>
    </w:p>
    <w:p w14:paraId="7832D539" w14:textId="77777777" w:rsidR="003B7454" w:rsidRPr="003B7454" w:rsidRDefault="003B7454" w:rsidP="00025889">
      <w:pPr>
        <w:spacing w:line="276" w:lineRule="auto"/>
      </w:pPr>
    </w:p>
    <w:p w14:paraId="1BD211A2" w14:textId="6A1EA674" w:rsidR="00552E43" w:rsidRDefault="00552E43" w:rsidP="00C37202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F410BC">
        <w:t>17</w:t>
      </w:r>
      <w:r>
        <w:t xml:space="preserve"> </w:t>
      </w:r>
      <w:r>
        <w:rPr>
          <w:rFonts w:hint="cs"/>
          <w:cs/>
        </w:rPr>
        <w:t xml:space="preserve">แสดงการนำเข้าไลบรารี่จาก </w:t>
      </w:r>
      <w:r>
        <w:t>Scikit</w:t>
      </w:r>
      <w:r w:rsidR="003147E8">
        <w:t>-</w:t>
      </w:r>
      <w:r>
        <w:t xml:space="preserve">learn </w:t>
      </w:r>
      <w:r>
        <w:rPr>
          <w:rFonts w:hint="cs"/>
          <w:cs/>
        </w:rPr>
        <w:t>เพื่อทำการจัดกลุ่มข้อมูลโดยมีรายละเอียด</w:t>
      </w:r>
      <w:r w:rsidR="000A5B68">
        <w:rPr>
          <w:rFonts w:hint="cs"/>
          <w:cs/>
        </w:rPr>
        <w:t>ดัง</w:t>
      </w:r>
      <w:r>
        <w:rPr>
          <w:rFonts w:hint="cs"/>
          <w:cs/>
        </w:rPr>
        <w:t>นี้</w:t>
      </w:r>
    </w:p>
    <w:p w14:paraId="10A6C398" w14:textId="63E26345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>เป็นการเรียกใช้อัลกอริทึมสำหรับการจัดกลุ่ม</w:t>
      </w:r>
    </w:p>
    <w:p w14:paraId="7F073251" w14:textId="67A73E16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t>PCA (</w:t>
      </w:r>
      <w:proofErr w:type="gramStart"/>
      <w:r w:rsidRPr="00552E43">
        <w:t>Principle</w:t>
      </w:r>
      <w:proofErr w:type="gramEnd"/>
      <w:r w:rsidRPr="00552E43">
        <w:t xml:space="preserve"> Components Analysis</w:t>
      </w:r>
      <w:r>
        <w:t>)</w:t>
      </w:r>
      <w:r w:rsidRPr="00552E43">
        <w:t xml:space="preserve"> </w:t>
      </w:r>
      <w:r w:rsidRPr="00552E43">
        <w:rPr>
          <w:cs/>
        </w:rPr>
        <w:t xml:space="preserve">ซึ่งเป็นวิธีการลด </w:t>
      </w:r>
      <w:r w:rsidRPr="00552E43">
        <w:t xml:space="preserve">dimension </w:t>
      </w:r>
      <w:r w:rsidRPr="00552E43">
        <w:rPr>
          <w:cs/>
        </w:rPr>
        <w:t xml:space="preserve">ของ </w:t>
      </w:r>
      <w:r w:rsidRPr="00552E43">
        <w:t xml:space="preserve">Feature </w:t>
      </w:r>
      <w:r w:rsidRPr="00552E43">
        <w:rPr>
          <w:cs/>
        </w:rPr>
        <w:t xml:space="preserve">ลงช่วยลดทอนความซ้ำซ้อนของข้อมูลทำให้ </w:t>
      </w:r>
      <w:r w:rsidRPr="00552E43">
        <w:t xml:space="preserve">train model </w:t>
      </w:r>
      <w:r w:rsidRPr="00552E43">
        <w:rPr>
          <w:cs/>
        </w:rPr>
        <w:t>ได้ง่ายขึ้น</w:t>
      </w:r>
    </w:p>
    <w:p w14:paraId="57107FA3" w14:textId="275B8EAA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StandardScaler</w:t>
      </w:r>
      <w:proofErr w:type="spellEnd"/>
      <w:r>
        <w:t xml:space="preserve"> </w:t>
      </w:r>
      <w:r>
        <w:rPr>
          <w:rFonts w:hint="cs"/>
          <w:cs/>
        </w:rPr>
        <w:t>เป็นตัวแปลงค่าตัวเลขให้อยู่ในปริมาณที่ใกล้เคียงกัน</w:t>
      </w:r>
    </w:p>
    <w:p w14:paraId="7E7CE8B2" w14:textId="71C88376" w:rsidR="00552E43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F463F23" wp14:editId="0B024973">
            <wp:extent cx="5040000" cy="2295429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908" w14:textId="7140388F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18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0" w:name="_Toc130463840"/>
      <w:r>
        <w:rPr>
          <w:rFonts w:hint="cs"/>
          <w:cs/>
        </w:rPr>
        <w:t xml:space="preserve">แสดงกำหนดจำนวนกลุ่มที่ตัวแปร </w:t>
      </w:r>
      <w:r>
        <w:t xml:space="preserve">k </w:t>
      </w:r>
      <w:r>
        <w:rPr>
          <w:rFonts w:hint="cs"/>
          <w:cs/>
        </w:rPr>
        <w:t>และการจัดกลุ่มข้อมูล</w:t>
      </w:r>
      <w:bookmarkEnd w:id="60"/>
    </w:p>
    <w:p w14:paraId="3A3E366F" w14:textId="77777777" w:rsidR="003B7454" w:rsidRPr="003B7454" w:rsidRDefault="003B7454" w:rsidP="00025889">
      <w:pPr>
        <w:spacing w:line="276" w:lineRule="auto"/>
      </w:pPr>
    </w:p>
    <w:p w14:paraId="06EC5E32" w14:textId="7C5BFF70" w:rsidR="00EB0139" w:rsidRDefault="00EB0139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rPr>
          <w:rFonts w:hint="cs"/>
          <w:cs/>
        </w:rPr>
        <w:t xml:space="preserve">เมื่อกำหนดค่าการจัดกลุ่มเรียบร้อยเรียกใช้ไฟล์ </w:t>
      </w:r>
      <w:r>
        <w:t xml:space="preserve">clustering.py </w:t>
      </w:r>
      <w:r>
        <w:rPr>
          <w:rFonts w:hint="cs"/>
          <w:cs/>
        </w:rPr>
        <w:t xml:space="preserve">ใน </w:t>
      </w:r>
      <w:r>
        <w:t xml:space="preserve">Terminal </w:t>
      </w:r>
      <w:r>
        <w:rPr>
          <w:rFonts w:hint="cs"/>
          <w:cs/>
        </w:rPr>
        <w:t>เพื่อทำการจัดกลุ่มและบันทึกผลลัพธ์</w:t>
      </w:r>
    </w:p>
    <w:p w14:paraId="70635628" w14:textId="405FAD35" w:rsidR="00DD11E7" w:rsidRDefault="00DD11E7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2684FE8" wp14:editId="30AB8D7C">
            <wp:extent cx="5040000" cy="1540000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3448" w14:textId="6A5B49F7" w:rsidR="006B356A" w:rsidRDefault="00DD11E7" w:rsidP="00025889">
      <w:pPr>
        <w:pStyle w:val="Caption"/>
        <w:spacing w:line="276" w:lineRule="auto"/>
      </w:pPr>
      <w:r w:rsidRPr="00DD11E7">
        <w:rPr>
          <w:b/>
          <w:bCs/>
          <w:cs/>
        </w:rPr>
        <w:t xml:space="preserve">ภาพที่ </w:t>
      </w:r>
      <w:r w:rsidRPr="00DD11E7">
        <w:rPr>
          <w:b/>
          <w:bCs/>
          <w:cs/>
        </w:rPr>
        <w:fldChar w:fldCharType="begin"/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</w:rPr>
        <w:instrText xml:space="preserve">SEQ </w:instrText>
      </w:r>
      <w:r w:rsidRPr="00DD11E7">
        <w:rPr>
          <w:b/>
          <w:bCs/>
          <w:cs/>
        </w:rPr>
        <w:instrText xml:space="preserve">ภาพที่ </w:instrText>
      </w:r>
      <w:r w:rsidRPr="00DD11E7">
        <w:rPr>
          <w:b/>
          <w:bCs/>
        </w:rPr>
        <w:instrText>\* ARABIC</w:instrText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19</w:t>
      </w:r>
      <w:r w:rsidRPr="00DD11E7">
        <w:rPr>
          <w:b/>
          <w:bCs/>
          <w:cs/>
        </w:rPr>
        <w:fldChar w:fldCharType="end"/>
      </w:r>
      <w:r>
        <w:t xml:space="preserve"> </w:t>
      </w:r>
      <w:bookmarkStart w:id="61" w:name="_Toc130463841"/>
      <w:r>
        <w:rPr>
          <w:rFonts w:hint="cs"/>
          <w:cs/>
        </w:rPr>
        <w:t xml:space="preserve">การเรียกใช้งานไฟล์ </w:t>
      </w:r>
      <w:r>
        <w:t xml:space="preserve">clustering.py </w:t>
      </w:r>
      <w:r>
        <w:rPr>
          <w:rFonts w:hint="cs"/>
          <w:cs/>
        </w:rPr>
        <w:t>เพื่อจัดกลุ่มข้อมูลและบันทึกผลลัพธ์</w:t>
      </w:r>
      <w:bookmarkEnd w:id="61"/>
    </w:p>
    <w:p w14:paraId="46CB0A1E" w14:textId="77777777" w:rsidR="003B7454" w:rsidRPr="003B7454" w:rsidRDefault="003B7454" w:rsidP="00025889">
      <w:pPr>
        <w:spacing w:line="276" w:lineRule="auto"/>
      </w:pPr>
    </w:p>
    <w:p w14:paraId="363BE6B5" w14:textId="73BDBD03" w:rsidR="006B356A" w:rsidRPr="000A5B68" w:rsidRDefault="006B356A" w:rsidP="00025889">
      <w:pPr>
        <w:spacing w:line="276" w:lineRule="auto"/>
      </w:pPr>
      <w:r w:rsidRPr="000A5B68">
        <w:rPr>
          <w:cs/>
        </w:rPr>
        <w:tab/>
      </w:r>
      <w:r w:rsidRPr="000A5B68">
        <w:t>3.1.</w:t>
      </w:r>
      <w:r w:rsidR="003B7454" w:rsidRPr="000A5B68">
        <w:t>4</w:t>
      </w:r>
      <w:r w:rsidRPr="000A5B68">
        <w:t xml:space="preserve"> </w:t>
      </w:r>
      <w:r w:rsidRPr="000A5B68">
        <w:rPr>
          <w:rFonts w:hint="cs"/>
          <w:cs/>
        </w:rPr>
        <w:t xml:space="preserve">การนำเข้าข้อมูล </w:t>
      </w:r>
      <w:r w:rsidRPr="000A5B68">
        <w:t xml:space="preserve">Clustering </w:t>
      </w:r>
      <w:r w:rsidRPr="000A5B68">
        <w:rPr>
          <w:rFonts w:hint="cs"/>
          <w:cs/>
        </w:rPr>
        <w:t>เข้าสู่ฐานข้อมูล</w:t>
      </w:r>
    </w:p>
    <w:p w14:paraId="6819FAB8" w14:textId="7DD7EE6D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นำเข้าข้อมูลลงฐานข้อมูล </w:t>
      </w:r>
      <w:r>
        <w:t xml:space="preserve">MongoDB </w:t>
      </w:r>
      <w:r>
        <w:rPr>
          <w:rFonts w:hint="cs"/>
          <w:cs/>
        </w:rPr>
        <w:t xml:space="preserve">ได้โดยโปรแกรม </w:t>
      </w:r>
      <w:r>
        <w:t>MongoDB Compass</w:t>
      </w:r>
    </w:p>
    <w:p w14:paraId="5FE2C2BB" w14:textId="7EBC4EE2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เชื่อมต่อ </w:t>
      </w:r>
      <w:r>
        <w:t xml:space="preserve">MongoDB Compass </w:t>
      </w:r>
      <w:r>
        <w:rPr>
          <w:rFonts w:hint="cs"/>
          <w:cs/>
        </w:rPr>
        <w:t xml:space="preserve">กับ </w:t>
      </w:r>
      <w:proofErr w:type="spellStart"/>
      <w:r>
        <w:t>Mongodb</w:t>
      </w:r>
      <w:proofErr w:type="spellEnd"/>
      <w:r>
        <w:t xml:space="preserve"> Atlas</w:t>
      </w:r>
    </w:p>
    <w:p w14:paraId="192B42C5" w14:textId="1C13F815" w:rsidR="006B356A" w:rsidRP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นำเข้าข้อมูลด้วยไฟล์ </w:t>
      </w:r>
      <w:r>
        <w:t xml:space="preserve">.CSV </w:t>
      </w:r>
      <w:r>
        <w:rPr>
          <w:rFonts w:hint="cs"/>
          <w:cs/>
        </w:rPr>
        <w:t>ที่เป็นผลลัพธ์จากการจัดกลุ่มข้อมูล</w:t>
      </w:r>
    </w:p>
    <w:p w14:paraId="14488783" w14:textId="4F7E4FD5" w:rsidR="00DE7767" w:rsidRDefault="006B356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1BEB2931" wp14:editId="18494F92">
            <wp:extent cx="4230094" cy="256749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494" cy="257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EB84" w14:textId="2AC9B2D5" w:rsidR="006B356A" w:rsidRDefault="006B356A" w:rsidP="00025889">
      <w:pPr>
        <w:pStyle w:val="Caption"/>
        <w:spacing w:line="276" w:lineRule="auto"/>
      </w:pPr>
      <w:r w:rsidRPr="006B356A">
        <w:rPr>
          <w:b/>
          <w:bCs/>
          <w:cs/>
        </w:rPr>
        <w:t xml:space="preserve">ภาพที่ </w:t>
      </w:r>
      <w:r w:rsidRPr="006B356A">
        <w:rPr>
          <w:b/>
          <w:bCs/>
          <w:cs/>
        </w:rPr>
        <w:fldChar w:fldCharType="begin"/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</w:rPr>
        <w:instrText xml:space="preserve">SEQ </w:instrText>
      </w:r>
      <w:r w:rsidRPr="006B356A">
        <w:rPr>
          <w:b/>
          <w:bCs/>
          <w:cs/>
        </w:rPr>
        <w:instrText xml:space="preserve">ภาพที่ </w:instrText>
      </w:r>
      <w:r w:rsidRPr="006B356A">
        <w:rPr>
          <w:b/>
          <w:bCs/>
        </w:rPr>
        <w:instrText>\* ARABIC</w:instrText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20</w:t>
      </w:r>
      <w:r w:rsidRPr="006B356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2" w:name="_Toc130463842"/>
      <w:r>
        <w:rPr>
          <w:rFonts w:hint="cs"/>
          <w:cs/>
        </w:rPr>
        <w:t xml:space="preserve">การนำเข้าข้อมูลลงสู่ฐานข้อมูล </w:t>
      </w:r>
      <w:r>
        <w:t>MongoDB</w:t>
      </w:r>
      <w:bookmarkEnd w:id="62"/>
    </w:p>
    <w:p w14:paraId="6621D478" w14:textId="77777777" w:rsidR="003B7454" w:rsidRPr="003B7454" w:rsidRDefault="003B7454" w:rsidP="00025889">
      <w:pPr>
        <w:spacing w:line="276" w:lineRule="auto"/>
      </w:pPr>
    </w:p>
    <w:p w14:paraId="67711868" w14:textId="2F3A4676" w:rsidR="002A5960" w:rsidRDefault="002A5960" w:rsidP="00025889">
      <w:pPr>
        <w:pStyle w:val="Heading2"/>
        <w:spacing w:line="276" w:lineRule="auto"/>
      </w:pPr>
      <w:bookmarkStart w:id="63" w:name="_Toc131332291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63"/>
    </w:p>
    <w:p w14:paraId="69ADF62E" w14:textId="2116D05B" w:rsidR="002A5960" w:rsidRDefault="002A5960" w:rsidP="00025889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35347E76" w:rsidR="002A5960" w:rsidRDefault="002A5960" w:rsidP="00025889">
      <w:pPr>
        <w:pStyle w:val="Caption"/>
        <w:spacing w:line="276" w:lineRule="auto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64" w:name="_Toc130463843"/>
      <w:r w:rsidRPr="00264811">
        <w:rPr>
          <w:rFonts w:hint="cs"/>
          <w:cs/>
        </w:rPr>
        <w:t>การทำงานของระบบ</w:t>
      </w:r>
      <w:bookmarkEnd w:id="64"/>
    </w:p>
    <w:p w14:paraId="3BCFFE0A" w14:textId="77777777" w:rsidR="00A96C36" w:rsidRPr="00A96C36" w:rsidRDefault="00A96C36" w:rsidP="00025889">
      <w:pPr>
        <w:spacing w:line="276" w:lineRule="auto"/>
      </w:pPr>
    </w:p>
    <w:p w14:paraId="4925AF6F" w14:textId="3FFCF2CA" w:rsidR="002A5960" w:rsidRDefault="002A5960" w:rsidP="00025889">
      <w:pPr>
        <w:spacing w:line="276" w:lineRule="auto"/>
      </w:pPr>
      <w:r w:rsidRPr="00264811">
        <w:rPr>
          <w:rFonts w:hint="cs"/>
          <w:cs/>
        </w:rPr>
        <w:t xml:space="preserve">จากภาพที่ </w:t>
      </w:r>
      <w:r w:rsidR="00103C6B">
        <w:t>2</w:t>
      </w:r>
      <w:r w:rsidR="009B2B79"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1605CA41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>ใช้ประมวลผลความคล้ายคลึงกันระหว่างความสนใจที่ได้รับมา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7A59BF4E" w:rsidR="002A5960" w:rsidRDefault="0035449C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t>M</w:t>
      </w:r>
      <w:r w:rsidR="002A5960" w:rsidRPr="00264811">
        <w:rPr>
          <w:rFonts w:hint="cs"/>
        </w:rPr>
        <w:t xml:space="preserve">ongoDB </w:t>
      </w:r>
      <w:r w:rsidR="002A5960"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</w:t>
      </w:r>
      <w:proofErr w:type="spellStart"/>
      <w:r w:rsidR="008D7E17">
        <w:rPr>
          <w:rFonts w:hint="cs"/>
          <w:cs/>
        </w:rPr>
        <w:t>เซิร์ฟเวอร์</w:t>
      </w:r>
      <w:proofErr w:type="spellEnd"/>
      <w:r w:rsidR="002A5960" w:rsidRPr="00264811">
        <w:rPr>
          <w:rFonts w:hint="cs"/>
          <w:cs/>
        </w:rPr>
        <w:t>เรียกใช้ข้อมูลเพื่อนำไปแสดงผล</w:t>
      </w:r>
    </w:p>
    <w:p w14:paraId="7702E8D4" w14:textId="77777777" w:rsidR="00B47A1D" w:rsidRDefault="00B47A1D" w:rsidP="00025889">
      <w:pPr>
        <w:spacing w:line="276" w:lineRule="auto"/>
      </w:pPr>
    </w:p>
    <w:p w14:paraId="3DD22E94" w14:textId="6B8AC87D" w:rsidR="00D773D0" w:rsidRDefault="00D773D0" w:rsidP="00025889">
      <w:pPr>
        <w:pStyle w:val="Heading2"/>
        <w:spacing w:line="276" w:lineRule="auto"/>
        <w:rPr>
          <w:sz w:val="36"/>
          <w:szCs w:val="36"/>
        </w:rPr>
      </w:pPr>
      <w:bookmarkStart w:id="65" w:name="_Toc131332292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65"/>
    </w:p>
    <w:p w14:paraId="463A480A" w14:textId="566CA217" w:rsidR="00D773D0" w:rsidRDefault="00D773D0" w:rsidP="00025889">
      <w:pPr>
        <w:spacing w:line="276" w:lineRule="auto"/>
      </w:pPr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16EBE043" w14:textId="77777777" w:rsidR="00ED42BF" w:rsidRDefault="00ED42BF" w:rsidP="00025889">
      <w:pPr>
        <w:spacing w:line="276" w:lineRule="auto"/>
        <w:jc w:val="thaiDistribute"/>
      </w:pPr>
    </w:p>
    <w:p w14:paraId="191D896C" w14:textId="77777777" w:rsidR="00ED42BF" w:rsidRDefault="00ED42BF" w:rsidP="00025889">
      <w:pPr>
        <w:spacing w:line="276" w:lineRule="auto"/>
        <w:jc w:val="thaiDistribute"/>
      </w:pPr>
    </w:p>
    <w:p w14:paraId="3F1B3A79" w14:textId="3C4F2FD1" w:rsidR="00D773D0" w:rsidRDefault="00D773D0" w:rsidP="00025889">
      <w:pPr>
        <w:spacing w:line="276" w:lineRule="auto"/>
        <w:jc w:val="thaiDistribute"/>
      </w:pPr>
      <w:r>
        <w:lastRenderedPageBreak/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016B1708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</w:t>
      </w:r>
      <w:r w:rsidR="00767A5F">
        <w:rPr>
          <w:rFonts w:hint="cs"/>
          <w:cs/>
        </w:rPr>
        <w:t>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r w:rsidR="00767A5F">
        <w:rPr>
          <w:rFonts w:hint="cs"/>
          <w:cs/>
        </w:rPr>
        <w:t>แ</w:t>
      </w:r>
      <w:r w:rsidRPr="00264811">
        <w:rPr>
          <w:rFonts w:hint="cs"/>
          <w:cs/>
        </w:rPr>
        <w:t>ละสิ่งที่อยู่นอกระบบงาน และเเสดงให้เห</w:t>
      </w:r>
      <w:r w:rsidR="006A3EC5">
        <w:rPr>
          <w:rFonts w:hint="cs"/>
          <w:cs/>
        </w:rPr>
        <w:t>็</w:t>
      </w:r>
      <w:r w:rsidRPr="00264811">
        <w:rPr>
          <w:rFonts w:hint="cs"/>
          <w:cs/>
        </w:rPr>
        <w:t xml:space="preserve">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</w:t>
      </w:r>
      <w:r w:rsidR="0065725C">
        <w:t>“</w:t>
      </w:r>
      <w:r w:rsidRPr="00264811">
        <w:rPr>
          <w:rFonts w:hint="cs"/>
          <w:cs/>
        </w:rPr>
        <w:t>กล่องดำ</w:t>
      </w:r>
      <w:r w:rsidR="0065725C">
        <w:t>”</w:t>
      </w:r>
      <w:r w:rsidRPr="00264811">
        <w:rPr>
          <w:rFonts w:hint="cs"/>
          <w:cs/>
        </w:rPr>
        <w:t xml:space="preserve">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20AD" w14:textId="056F1A81" w:rsidR="00D773D0" w:rsidRDefault="00D773D0" w:rsidP="00025889">
      <w:pPr>
        <w:pStyle w:val="Caption"/>
        <w:spacing w:line="276" w:lineRule="auto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66" w:name="_Toc130463844"/>
      <w:r>
        <w:t xml:space="preserve">Use Case Diagram </w:t>
      </w:r>
      <w:r w:rsidR="00783CEF">
        <w:rPr>
          <w:rFonts w:hint="cs"/>
          <w:cs/>
        </w:rPr>
        <w:t>ของ</w:t>
      </w:r>
      <w:r w:rsidR="00936D32" w:rsidRPr="00936D32">
        <w:rPr>
          <w:cs/>
        </w:rPr>
        <w:t>ระบบ</w:t>
      </w:r>
      <w:bookmarkEnd w:id="66"/>
    </w:p>
    <w:p w14:paraId="6EE9F3F5" w14:textId="77777777" w:rsidR="00FC4FF1" w:rsidRPr="00FC4FF1" w:rsidRDefault="00FC4FF1" w:rsidP="00025889">
      <w:pPr>
        <w:spacing w:line="276" w:lineRule="auto"/>
      </w:pPr>
    </w:p>
    <w:p w14:paraId="57E54DBA" w14:textId="3734657A" w:rsidR="00FC4FF1" w:rsidRPr="00FC4FF1" w:rsidRDefault="0065725C" w:rsidP="0065725C">
      <w:pPr>
        <w:pStyle w:val="Caption"/>
        <w:jc w:val="left"/>
      </w:pPr>
      <w:r w:rsidRPr="0065725C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65725C">
        <w:rPr>
          <w:b/>
          <w:bCs/>
          <w:cs/>
        </w:rPr>
        <w:t xml:space="preserve">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</w:t>
      </w:r>
      <w:r w:rsidRPr="0065725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7" w:name="_Toc130463763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025889">
      <w:pPr>
        <w:spacing w:line="276" w:lineRule="auto"/>
      </w:pPr>
    </w:p>
    <w:p w14:paraId="498A9EE1" w14:textId="77777777" w:rsidR="00ED42BF" w:rsidRDefault="00ED42BF" w:rsidP="00025889">
      <w:pPr>
        <w:spacing w:line="276" w:lineRule="auto"/>
      </w:pPr>
    </w:p>
    <w:p w14:paraId="5A85C0A5" w14:textId="77777777" w:rsidR="00ED42BF" w:rsidRDefault="00ED42BF" w:rsidP="00025889">
      <w:pPr>
        <w:spacing w:line="276" w:lineRule="auto"/>
      </w:pPr>
    </w:p>
    <w:p w14:paraId="1E3BA7C3" w14:textId="77777777" w:rsidR="00ED42BF" w:rsidRDefault="00ED42BF" w:rsidP="00025889">
      <w:pPr>
        <w:spacing w:line="276" w:lineRule="auto"/>
      </w:pPr>
    </w:p>
    <w:p w14:paraId="78711EA6" w14:textId="565D8EE4" w:rsidR="00FC4FF1" w:rsidRDefault="00FC4FF1" w:rsidP="00025889">
      <w:pPr>
        <w:pStyle w:val="Caption"/>
        <w:spacing w:line="276" w:lineRule="auto"/>
        <w:jc w:val="left"/>
      </w:pPr>
      <w:r w:rsidRPr="00FC4FF1">
        <w:rPr>
          <w:b/>
          <w:bCs/>
          <w:cs/>
        </w:rPr>
        <w:lastRenderedPageBreak/>
        <w:t>ตาราง</w:t>
      </w:r>
      <w:r w:rsidR="00ED42BF">
        <w:rPr>
          <w:rFonts w:hint="cs"/>
          <w:b/>
          <w:bCs/>
          <w:cs/>
        </w:rPr>
        <w:t>ที่</w:t>
      </w:r>
      <w:r w:rsidRPr="00FC4FF1">
        <w:rPr>
          <w:b/>
          <w:bCs/>
          <w:cs/>
        </w:rPr>
        <w:t xml:space="preserve">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68" w:name="_Toc128304858"/>
      <w:bookmarkStart w:id="69" w:name="_Toc130463764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68"/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D42BF" w:rsidRPr="00264811" w14:paraId="6B970FA4" w14:textId="77777777" w:rsidTr="00ED42BF">
        <w:tc>
          <w:tcPr>
            <w:tcW w:w="2689" w:type="dxa"/>
          </w:tcPr>
          <w:p w14:paraId="308D1EF0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30E8BC93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D42BF" w:rsidRPr="00264811" w14:paraId="26D6AD97" w14:textId="77777777" w:rsidTr="00ED42BF">
        <w:tc>
          <w:tcPr>
            <w:tcW w:w="2689" w:type="dxa"/>
          </w:tcPr>
          <w:p w14:paraId="1D400848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3C8A75D1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ED42BF" w:rsidRPr="00264811" w14:paraId="588377C5" w14:textId="77777777" w:rsidTr="00ED42BF">
        <w:tc>
          <w:tcPr>
            <w:tcW w:w="2689" w:type="dxa"/>
          </w:tcPr>
          <w:p w14:paraId="14CE4B75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49317390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92B2DAA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D42BF" w:rsidRPr="00264811" w14:paraId="488943A3" w14:textId="77777777" w:rsidTr="00ED42BF">
        <w:tc>
          <w:tcPr>
            <w:tcW w:w="2689" w:type="dxa"/>
          </w:tcPr>
          <w:p w14:paraId="4696B66E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1EE16916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3F21D031" w14:textId="77777777" w:rsidR="0065725C" w:rsidRPr="0065725C" w:rsidRDefault="0065725C" w:rsidP="0065725C"/>
    <w:p w14:paraId="10AFB06F" w14:textId="7043064B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5C5ED6">
        <w:rPr>
          <w:b/>
          <w:bCs/>
          <w:cs/>
        </w:rPr>
        <w:t xml:space="preserve">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0" w:name="_Toc128304859"/>
      <w:bookmarkStart w:id="71" w:name="_Toc130463765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70"/>
      <w:bookmarkEnd w:id="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61287299" w14:textId="42EC3817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5C5ED6">
        <w:rPr>
          <w:b/>
          <w:bCs/>
          <w:cs/>
        </w:rPr>
        <w:t xml:space="preserve">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2" w:name="_Toc128304860"/>
      <w:bookmarkStart w:id="73" w:name="_Toc13046376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72"/>
      <w:bookmarkEnd w:id="7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</w:tbl>
    <w:p w14:paraId="79D10B0F" w14:textId="439CB6AE" w:rsidR="005C5ED6" w:rsidRDefault="00ED42BF" w:rsidP="00025889">
      <w:pPr>
        <w:pStyle w:val="1"/>
        <w:spacing w:line="276" w:lineRule="auto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8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D42BF" w:rsidRPr="00264811" w14:paraId="298A9E6E" w14:textId="77777777" w:rsidTr="00E665A7">
        <w:tc>
          <w:tcPr>
            <w:tcW w:w="2689" w:type="dxa"/>
            <w:vAlign w:val="center"/>
          </w:tcPr>
          <w:p w14:paraId="55462F85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0099DB9C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ED42BF" w:rsidRPr="00264811" w14:paraId="679B9AAD" w14:textId="77777777" w:rsidTr="00E665A7">
        <w:tc>
          <w:tcPr>
            <w:tcW w:w="2689" w:type="dxa"/>
            <w:vAlign w:val="center"/>
          </w:tcPr>
          <w:p w14:paraId="45ECA2A0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2227B01A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ED42BF" w:rsidRPr="00264811" w14:paraId="20CD6DD3" w14:textId="77777777" w:rsidTr="00E665A7">
        <w:tc>
          <w:tcPr>
            <w:tcW w:w="2689" w:type="dxa"/>
            <w:vAlign w:val="center"/>
          </w:tcPr>
          <w:p w14:paraId="5789D8C1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5E4D5242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57598844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ED42BF" w:rsidRPr="00264811" w14:paraId="1876538B" w14:textId="77777777" w:rsidTr="00E665A7">
        <w:tc>
          <w:tcPr>
            <w:tcW w:w="2689" w:type="dxa"/>
            <w:vAlign w:val="center"/>
          </w:tcPr>
          <w:p w14:paraId="03FAF852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4E150BE6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3B9B70E1" w14:textId="77777777" w:rsidR="00ED42BF" w:rsidRPr="00ED42BF" w:rsidRDefault="00ED42BF" w:rsidP="00025889">
      <w:pPr>
        <w:pStyle w:val="1"/>
        <w:spacing w:line="276" w:lineRule="auto"/>
        <w:ind w:firstLine="0"/>
        <w:rPr>
          <w:b/>
          <w:bCs/>
        </w:rPr>
      </w:pPr>
    </w:p>
    <w:p w14:paraId="49AE1A32" w14:textId="490FDE17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3A6D01">
        <w:rPr>
          <w:b/>
          <w:bCs/>
          <w:cs/>
        </w:rPr>
        <w:t xml:space="preserve">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4" w:name="_Toc128304861"/>
      <w:bookmarkStart w:id="75" w:name="_Toc13046376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74"/>
      <w:bookmarkEnd w:id="7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  <w:tr w:rsidR="00721B09" w:rsidRPr="00264811" w14:paraId="2E51CCAA" w14:textId="77777777" w:rsidTr="00721B09">
        <w:tc>
          <w:tcPr>
            <w:tcW w:w="2689" w:type="dxa"/>
          </w:tcPr>
          <w:p w14:paraId="70B0B0A0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4574D665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721B09" w:rsidRPr="00264811" w14:paraId="53BBF153" w14:textId="77777777" w:rsidTr="00721B09">
        <w:tc>
          <w:tcPr>
            <w:tcW w:w="2689" w:type="dxa"/>
          </w:tcPr>
          <w:p w14:paraId="132565C9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1CBE8333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721B09" w:rsidRPr="00264811" w14:paraId="5DED0F07" w14:textId="77777777" w:rsidTr="00721B09">
        <w:tc>
          <w:tcPr>
            <w:tcW w:w="2689" w:type="dxa"/>
          </w:tcPr>
          <w:p w14:paraId="6C25E70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51CC446" w14:textId="705902A3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</w:t>
            </w:r>
            <w:r w:rsidR="00626EB2">
              <w:rPr>
                <w:rFonts w:ascii="TH Niramit AS" w:hAnsi="TH Niramit AS" w:cs="TH Niramit AS" w:hint="cs"/>
                <w:sz w:val="32"/>
                <w:szCs w:val="32"/>
                <w:cs/>
              </w:rPr>
              <w:t>แ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บบธุรกิจที่ช่องค้นหาและ</w:t>
            </w:r>
          </w:p>
          <w:p w14:paraId="3BA264E8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6005E9F4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721B09" w:rsidRPr="00264811" w14:paraId="527DBFC9" w14:textId="77777777" w:rsidTr="00721B09">
        <w:tc>
          <w:tcPr>
            <w:tcW w:w="2689" w:type="dxa"/>
          </w:tcPr>
          <w:p w14:paraId="6A667421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782081A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1C2C26D5" w14:textId="4E5A3D07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>ตาราง</w:t>
      </w:r>
      <w:r w:rsidR="0091025F">
        <w:rPr>
          <w:rFonts w:hint="cs"/>
          <w:b/>
          <w:bCs/>
          <w:cs/>
        </w:rPr>
        <w:t>ที่</w:t>
      </w:r>
      <w:r w:rsidRPr="003A6D01">
        <w:rPr>
          <w:b/>
          <w:bCs/>
          <w:cs/>
        </w:rPr>
        <w:t xml:space="preserve">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6" w:name="_Toc128304862"/>
      <w:bookmarkStart w:id="77" w:name="_Toc13046376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76"/>
      <w:bookmarkEnd w:id="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3A0A1E9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ื่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ั</w:t>
            </w:r>
            <w:r w:rsidR="00931188">
              <w:rPr>
                <w:rFonts w:ascii="TH Niramit AS" w:hAnsi="TH Niramit AS" w:cs="TH Niramit AS" w:hint="cs"/>
                <w:sz w:val="32"/>
                <w:szCs w:val="32"/>
                <w:cs/>
              </w:rPr>
              <w:t>ป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59A48EEB" w14:textId="729C3508" w:rsidR="006954B6" w:rsidRDefault="006954B6" w:rsidP="00025889">
      <w:pPr>
        <w:pStyle w:val="Caption"/>
        <w:spacing w:line="276" w:lineRule="auto"/>
        <w:jc w:val="left"/>
        <w:rPr>
          <w:b/>
          <w:bCs/>
        </w:rPr>
      </w:pPr>
      <w:r w:rsidRPr="006954B6">
        <w:rPr>
          <w:b/>
          <w:bCs/>
          <w:cs/>
        </w:rPr>
        <w:lastRenderedPageBreak/>
        <w:t>ตาราง</w:t>
      </w:r>
      <w:r w:rsidR="0091025F">
        <w:rPr>
          <w:rFonts w:hint="cs"/>
          <w:b/>
          <w:bCs/>
          <w:cs/>
        </w:rPr>
        <w:t>ที่</w:t>
      </w:r>
      <w:r w:rsidRPr="006954B6">
        <w:rPr>
          <w:b/>
          <w:bCs/>
          <w:cs/>
        </w:rPr>
        <w:t xml:space="preserve">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8" w:name="_Toc128304863"/>
      <w:bookmarkStart w:id="79" w:name="_Toc13046376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78"/>
      <w:bookmarkEnd w:id="7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91025F" w:rsidRPr="00264811" w14:paraId="6B777D99" w14:textId="77777777" w:rsidTr="0091025F">
        <w:tc>
          <w:tcPr>
            <w:tcW w:w="2689" w:type="dxa"/>
          </w:tcPr>
          <w:p w14:paraId="4D6FF6E2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5F20BB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91025F" w:rsidRPr="00264811" w14:paraId="03E53476" w14:textId="77777777" w:rsidTr="0091025F">
        <w:tc>
          <w:tcPr>
            <w:tcW w:w="2689" w:type="dxa"/>
          </w:tcPr>
          <w:p w14:paraId="621A445A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24BD0E95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91025F" w:rsidRPr="00264811" w14:paraId="0174757A" w14:textId="77777777" w:rsidTr="0091025F">
        <w:tc>
          <w:tcPr>
            <w:tcW w:w="2689" w:type="dxa"/>
          </w:tcPr>
          <w:p w14:paraId="0B1A4D8A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B1D633B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91025F" w:rsidRPr="00264811" w14:paraId="3E80D71B" w14:textId="77777777" w:rsidTr="0091025F">
        <w:tc>
          <w:tcPr>
            <w:tcW w:w="2689" w:type="dxa"/>
          </w:tcPr>
          <w:p w14:paraId="6BCB6EC8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665E7F7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7614CF2" w14:textId="77777777" w:rsidR="0065725C" w:rsidRDefault="0065725C" w:rsidP="00025889">
      <w:pPr>
        <w:pStyle w:val="1"/>
        <w:spacing w:line="276" w:lineRule="auto"/>
        <w:ind w:firstLine="0"/>
        <w:rPr>
          <w:b/>
          <w:bCs/>
        </w:rPr>
      </w:pPr>
    </w:p>
    <w:p w14:paraId="6CD4ED29" w14:textId="7FD3B204" w:rsidR="00674268" w:rsidRPr="0056106D" w:rsidRDefault="00674268" w:rsidP="00025889">
      <w:pPr>
        <w:pStyle w:val="1"/>
        <w:spacing w:line="276" w:lineRule="auto"/>
        <w:ind w:firstLine="0"/>
      </w:pPr>
      <w:r w:rsidRPr="0056106D">
        <w:rPr>
          <w:b/>
          <w:bCs/>
          <w:cs/>
        </w:rPr>
        <w:tab/>
      </w:r>
      <w:r w:rsidRPr="0056106D">
        <w:t xml:space="preserve">3.2.3 </w:t>
      </w:r>
      <w:r w:rsidRPr="0056106D">
        <w:rPr>
          <w:rFonts w:hint="cs"/>
          <w:cs/>
        </w:rPr>
        <w:t>ซีเควน</w:t>
      </w:r>
      <w:proofErr w:type="spellStart"/>
      <w:r w:rsidRPr="0056106D">
        <w:rPr>
          <w:rFonts w:hint="cs"/>
          <w:cs/>
        </w:rPr>
        <w:t>ซ์</w:t>
      </w:r>
      <w:proofErr w:type="spellEnd"/>
      <w:r w:rsidRPr="0056106D">
        <w:rPr>
          <w:rFonts w:hint="cs"/>
          <w:cs/>
        </w:rPr>
        <w:t>ไดอะแกรม (</w:t>
      </w:r>
      <w:r w:rsidRPr="0056106D">
        <w:rPr>
          <w:rFonts w:hint="cs"/>
        </w:rPr>
        <w:t>Sequence Diagram)</w:t>
      </w:r>
    </w:p>
    <w:p w14:paraId="6E4F6494" w14:textId="15C143ED" w:rsidR="00674268" w:rsidRDefault="00674268" w:rsidP="00025889">
      <w:pPr>
        <w:pStyle w:val="1"/>
        <w:spacing w:line="276" w:lineRule="auto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>ระหว่างวัตถุที่แสดงภายในระบบต่าง</w:t>
      </w:r>
      <w:r w:rsidR="004705F8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569AF7D5" w14:textId="2967843A" w:rsidR="00782DFC" w:rsidRDefault="00782DFC" w:rsidP="00025889">
      <w:pPr>
        <w:pStyle w:val="1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3B1D439A" w:rsidR="00782DFC" w:rsidRDefault="00782DFC" w:rsidP="00025889">
      <w:pPr>
        <w:pStyle w:val="Caption"/>
        <w:spacing w:line="276" w:lineRule="auto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80" w:name="_Toc130463845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0"/>
    </w:p>
    <w:p w14:paraId="6E5DE9BF" w14:textId="37DCC787" w:rsidR="00D139CA" w:rsidRPr="0065725C" w:rsidRDefault="00721B09" w:rsidP="0025505B">
      <w:pPr>
        <w:spacing w:line="276" w:lineRule="auto"/>
        <w:jc w:val="thaiDistribute"/>
        <w:rPr>
          <w:b/>
          <w:bCs/>
        </w:rPr>
      </w:pPr>
      <w:r>
        <w:br w:type="page"/>
      </w:r>
      <w:r w:rsidR="0065725C" w:rsidRPr="0065725C">
        <w:rPr>
          <w:b/>
          <w:bCs/>
          <w:cs/>
        </w:rPr>
        <w:lastRenderedPageBreak/>
        <w:t>ตาราง</w:t>
      </w:r>
      <w:r w:rsidR="009745F1">
        <w:rPr>
          <w:rFonts w:hint="cs"/>
          <w:b/>
          <w:bCs/>
          <w:cs/>
        </w:rPr>
        <w:t>ที่</w:t>
      </w:r>
      <w:r w:rsidR="0065725C" w:rsidRPr="0065725C">
        <w:rPr>
          <w:b/>
          <w:bCs/>
          <w:cs/>
        </w:rPr>
        <w:t xml:space="preserve"> </w:t>
      </w:r>
      <w:r w:rsidR="0065725C" w:rsidRPr="0065725C">
        <w:rPr>
          <w:b/>
          <w:bCs/>
          <w:cs/>
        </w:rPr>
        <w:fldChar w:fldCharType="begin"/>
      </w:r>
      <w:r w:rsidR="0065725C" w:rsidRPr="0065725C">
        <w:rPr>
          <w:b/>
          <w:bCs/>
          <w:cs/>
        </w:rPr>
        <w:instrText xml:space="preserve"> </w:instrText>
      </w:r>
      <w:r w:rsidR="0065725C" w:rsidRPr="0065725C">
        <w:rPr>
          <w:b/>
          <w:bCs/>
        </w:rPr>
        <w:instrText xml:space="preserve">SEQ </w:instrText>
      </w:r>
      <w:r w:rsidR="0065725C" w:rsidRPr="0065725C">
        <w:rPr>
          <w:b/>
          <w:bCs/>
          <w:cs/>
        </w:rPr>
        <w:instrText xml:space="preserve">ตาราง </w:instrText>
      </w:r>
      <w:r w:rsidR="0065725C" w:rsidRPr="0065725C">
        <w:rPr>
          <w:b/>
          <w:bCs/>
        </w:rPr>
        <w:instrText>\* ARABIC</w:instrText>
      </w:r>
      <w:r w:rsidR="0065725C" w:rsidRPr="0065725C">
        <w:rPr>
          <w:b/>
          <w:bCs/>
          <w:cs/>
        </w:rPr>
        <w:instrText xml:space="preserve"> </w:instrText>
      </w:r>
      <w:r w:rsidR="0065725C" w:rsidRPr="0065725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12</w:t>
      </w:r>
      <w:r w:rsidR="0065725C" w:rsidRPr="0065725C">
        <w:rPr>
          <w:b/>
          <w:bCs/>
          <w:cs/>
        </w:rPr>
        <w:fldChar w:fldCharType="end"/>
      </w:r>
      <w:r w:rsidR="0065725C">
        <w:rPr>
          <w:rFonts w:hint="cs"/>
          <w:b/>
          <w:bCs/>
          <w:cs/>
        </w:rPr>
        <w:t xml:space="preserve"> </w:t>
      </w:r>
      <w:bookmarkStart w:id="81" w:name="_Toc130463770"/>
      <w:r w:rsidR="0065725C" w:rsidRPr="00264811">
        <w:rPr>
          <w:rFonts w:hint="cs"/>
          <w:cs/>
        </w:rPr>
        <w:t xml:space="preserve">อธิบายเหตุการณ์ที่เกิดขึ้นใน </w:t>
      </w:r>
      <w:r w:rsidR="0065725C" w:rsidRPr="00264811">
        <w:rPr>
          <w:rFonts w:hint="cs"/>
        </w:rPr>
        <w:t>Sequence Diagram</w:t>
      </w:r>
      <w:r w:rsidR="0065725C" w:rsidRPr="00264811">
        <w:rPr>
          <w:rFonts w:hint="cs"/>
          <w:cs/>
        </w:rPr>
        <w:t xml:space="preserve"> การค้นหาบริษัทด้วยความสนใจ</w:t>
      </w:r>
      <w:bookmarkEnd w:id="8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9745F1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9745F1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025889">
      <w:pPr>
        <w:spacing w:line="276" w:lineRule="auto"/>
      </w:pPr>
    </w:p>
    <w:p w14:paraId="0C4AB3C7" w14:textId="1D3D8E15" w:rsidR="007424E9" w:rsidRDefault="007424E9" w:rsidP="00025889">
      <w:pPr>
        <w:spacing w:line="276" w:lineRule="auto"/>
      </w:pPr>
      <w:r w:rsidRPr="00264811">
        <w:rPr>
          <w:rFonts w:hint="cs"/>
          <w:noProof/>
          <w:lang w:val="th-TH"/>
        </w:rPr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2CB8ADB2" w:rsidR="007424E9" w:rsidRDefault="007424E9" w:rsidP="00025889">
      <w:pPr>
        <w:pStyle w:val="Caption"/>
        <w:spacing w:line="276" w:lineRule="auto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2" w:name="_Toc130463846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2"/>
    </w:p>
    <w:p w14:paraId="29E0B5D8" w14:textId="5F12FE22" w:rsidR="003C69F6" w:rsidRDefault="003C69F6" w:rsidP="00025889">
      <w:pPr>
        <w:spacing w:line="276" w:lineRule="auto"/>
      </w:pPr>
      <w:r>
        <w:br w:type="page"/>
      </w:r>
    </w:p>
    <w:p w14:paraId="5FBC05A2" w14:textId="27D55442" w:rsidR="007424E9" w:rsidRDefault="007424E9" w:rsidP="00025889">
      <w:pPr>
        <w:pStyle w:val="Caption"/>
        <w:spacing w:line="276" w:lineRule="auto"/>
        <w:jc w:val="left"/>
      </w:pPr>
      <w:r w:rsidRPr="007424E9">
        <w:rPr>
          <w:b/>
          <w:bCs/>
          <w:cs/>
        </w:rPr>
        <w:lastRenderedPageBreak/>
        <w:t>ตาราง</w:t>
      </w:r>
      <w:r w:rsidR="0025505B">
        <w:rPr>
          <w:rFonts w:hint="cs"/>
          <w:b/>
          <w:bCs/>
          <w:cs/>
        </w:rPr>
        <w:t>ที่</w:t>
      </w:r>
      <w:r w:rsidRPr="007424E9">
        <w:rPr>
          <w:b/>
          <w:bCs/>
          <w:cs/>
        </w:rPr>
        <w:t xml:space="preserve">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3" w:name="_Toc130463771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การเพิ่มข้อมูลและจัดกลุ่มใหม่</w:t>
      </w:r>
      <w:bookmarkEnd w:id="8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B457F8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B457F8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025889">
      <w:pPr>
        <w:spacing w:line="276" w:lineRule="auto"/>
      </w:pPr>
    </w:p>
    <w:p w14:paraId="66E48651" w14:textId="698AC19D" w:rsidR="00765079" w:rsidRDefault="00765079" w:rsidP="00025889">
      <w:pPr>
        <w:spacing w:line="276" w:lineRule="auto"/>
      </w:pPr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488CBC88" w:rsidR="00765079" w:rsidRDefault="00765079" w:rsidP="00EF614B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</w:t>
      </w:r>
    </w:p>
    <w:p w14:paraId="6C06BD6E" w14:textId="41E4E19B" w:rsidR="00765079" w:rsidRDefault="00765079" w:rsidP="00EF614B">
      <w:pPr>
        <w:spacing w:line="276" w:lineRule="auto"/>
        <w:jc w:val="thaiDistribute"/>
      </w:pPr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7C2F542" wp14:editId="177F46CF">
            <wp:extent cx="5040000" cy="3915555"/>
            <wp:effectExtent l="0" t="0" r="190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0F2D9161" w:rsidR="00765079" w:rsidRDefault="0076507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4" w:name="_Toc130463847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84"/>
    </w:p>
    <w:p w14:paraId="2AD784D4" w14:textId="77777777" w:rsidR="00B85E89" w:rsidRPr="00B85E89" w:rsidRDefault="00B85E89" w:rsidP="00025889">
      <w:pPr>
        <w:spacing w:line="276" w:lineRule="auto"/>
      </w:pPr>
    </w:p>
    <w:p w14:paraId="2DF4B8ED" w14:textId="429F3244" w:rsidR="00DF7169" w:rsidRPr="006D3D57" w:rsidRDefault="006D3D57" w:rsidP="00025889">
      <w:pPr>
        <w:spacing w:line="276" w:lineRule="auto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5</w:t>
      </w:r>
      <w:r>
        <w:t xml:space="preserve"> </w:t>
      </w:r>
      <w:r>
        <w:rPr>
          <w:rFonts w:hint="cs"/>
          <w:cs/>
        </w:rPr>
        <w:t>แสดงขั้นตอนการทำงานของระบบเมื่อผู้ใช้ค้นหา</w:t>
      </w:r>
      <w:r w:rsidR="00EF614B">
        <w:rPr>
          <w:rFonts w:hint="cs"/>
          <w:cs/>
        </w:rPr>
        <w:t>บริษัท</w:t>
      </w:r>
      <w:r>
        <w:rPr>
          <w:rFonts w:hint="cs"/>
          <w:cs/>
        </w:rPr>
        <w:t>ด้วยความสนใจของผู้ใช้การทำงานจะเริ่มต้นจากการที่ผู้ใช้ระบุความสนใจ จากนั้นทำการส่งข้อมูลไปคำนวณค่าความคล้ายคลึงผ่าน</w:t>
      </w:r>
      <w:r>
        <w:t xml:space="preserve"> API </w:t>
      </w:r>
      <w:r>
        <w:rPr>
          <w:rFonts w:hint="cs"/>
          <w:cs/>
        </w:rPr>
        <w:t>และเรียกข้อมูลบริษัทที่มีความคล้ายมากที่สุดมาแสดงผลหน้าเว็บไซต์</w:t>
      </w:r>
    </w:p>
    <w:p w14:paraId="305C8314" w14:textId="38459007" w:rsidR="00DF7169" w:rsidRDefault="00DF7169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5206655" wp14:editId="27FCC2F9">
            <wp:extent cx="5040000" cy="3678769"/>
            <wp:effectExtent l="0" t="0" r="1905" b="444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7022D1E7" w:rsidR="00DF7169" w:rsidRDefault="00DF716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5" w:name="_Toc130463848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85"/>
    </w:p>
    <w:p w14:paraId="54C115E5" w14:textId="3FBE344B" w:rsidR="00B85E89" w:rsidRDefault="00B85E89" w:rsidP="00025889">
      <w:pPr>
        <w:spacing w:line="276" w:lineRule="auto"/>
      </w:pPr>
      <w:r>
        <w:tab/>
      </w:r>
    </w:p>
    <w:p w14:paraId="7EE8F2C4" w14:textId="19F01C3A" w:rsidR="00B85E89" w:rsidRPr="00B85E89" w:rsidRDefault="00B85E89" w:rsidP="006D439F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6</w:t>
      </w:r>
      <w:r>
        <w:t xml:space="preserve"> </w:t>
      </w:r>
      <w:r>
        <w:rPr>
          <w:rFonts w:hint="cs"/>
          <w:cs/>
        </w:rPr>
        <w:t>แสดงการทำงานของการจัดกลุ่มข้อมูลเพื่อนำไป</w:t>
      </w:r>
      <w:r w:rsidR="00D406BA">
        <w:rPr>
          <w:rFonts w:hint="cs"/>
          <w:cs/>
        </w:rPr>
        <w:t>ใช้ในระบบโดยการทำงานเริ่มต้นที่น</w:t>
      </w:r>
      <w:r w:rsidR="006D439F">
        <w:rPr>
          <w:rFonts w:hint="cs"/>
          <w:cs/>
        </w:rPr>
        <w:t>ำ</w:t>
      </w:r>
      <w:r w:rsidR="00D406BA">
        <w:rPr>
          <w:rFonts w:hint="cs"/>
          <w:cs/>
        </w:rPr>
        <w:t xml:space="preserve">ข้อมูลที่ได้เก็บรวบรวมลงในไฟล์จากนั้นทำการทำ </w:t>
      </w:r>
      <w:r w:rsidR="00D406BA">
        <w:t xml:space="preserve">Word segmentation </w:t>
      </w:r>
      <w:r w:rsidR="00D406BA">
        <w:rPr>
          <w:rFonts w:hint="cs"/>
          <w:cs/>
        </w:rPr>
        <w:t xml:space="preserve">และทำการจัดกลุ่มข้อมูล สุดท้ายบันทึกข้อมูลเพื่อนำไปนำเข้าลงฐานข้อมูล </w:t>
      </w:r>
      <w:r w:rsidR="00D406BA">
        <w:t>MongoDB</w:t>
      </w:r>
    </w:p>
    <w:p w14:paraId="673E5356" w14:textId="5D0FFAA2" w:rsidR="00DF7169" w:rsidRDefault="00DF7169" w:rsidP="00025889">
      <w:pPr>
        <w:spacing w:line="276" w:lineRule="auto"/>
      </w:pPr>
    </w:p>
    <w:p w14:paraId="490F0460" w14:textId="6BE3F124" w:rsidR="00DF7169" w:rsidRDefault="00DF7169" w:rsidP="00025889">
      <w:pPr>
        <w:pStyle w:val="Heading2"/>
        <w:spacing w:line="276" w:lineRule="auto"/>
      </w:pPr>
      <w:bookmarkStart w:id="86" w:name="_Toc131332293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86"/>
    </w:p>
    <w:p w14:paraId="22A6ECE3" w14:textId="6E8E1135" w:rsidR="00FE6794" w:rsidRDefault="00FE6794" w:rsidP="00B11347">
      <w:pPr>
        <w:spacing w:line="276" w:lineRule="auto"/>
        <w:jc w:val="thaiDistribute"/>
      </w:pPr>
      <w:r>
        <w:rPr>
          <w:cs/>
        </w:rPr>
        <w:tab/>
      </w:r>
      <w:r>
        <w:t xml:space="preserve">3.4.1 </w:t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>Entity-Relationship Diagrams</w:t>
      </w:r>
      <w:r w:rsidR="00C9388A">
        <w:t>:</w:t>
      </w:r>
      <w:r w:rsidR="00B11347">
        <w:rPr>
          <w:cs/>
        </w:rPr>
        <w:br/>
      </w:r>
      <w:r w:rsidRPr="00264811">
        <w:rPr>
          <w:rFonts w:hint="cs"/>
        </w:rPr>
        <w:t>ER Diagram</w:t>
      </w:r>
      <w:r w:rsidR="00C9388A">
        <w:t>)</w:t>
      </w:r>
    </w:p>
    <w:p w14:paraId="40030865" w14:textId="44003031" w:rsidR="00FE6794" w:rsidRDefault="00FE6794" w:rsidP="00025889">
      <w:pPr>
        <w:spacing w:line="276" w:lineRule="auto"/>
        <w:jc w:val="thaiDistribute"/>
      </w:pPr>
      <w:r>
        <w:tab/>
      </w:r>
      <w:r>
        <w:tab/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>ต่าง</w:t>
      </w:r>
      <w:r w:rsidR="00F62CD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ที่ต้องการการเก็บข้อมูลอย่างมีระบบ มีโครงสร้าง </w:t>
      </w:r>
      <w:r w:rsidRPr="00264811">
        <w:rPr>
          <w:rFonts w:hint="cs"/>
          <w:cs/>
        </w:rPr>
        <w:lastRenderedPageBreak/>
        <w:t xml:space="preserve">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A152" w14:textId="5B9C9532" w:rsidR="003C69F6" w:rsidRDefault="004E7877" w:rsidP="00F62CD9">
      <w:pPr>
        <w:spacing w:line="276" w:lineRule="auto"/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87" w:name="_Toc130463849"/>
      <w:r w:rsidRPr="00264811">
        <w:rPr>
          <w:rFonts w:hint="cs"/>
        </w:rPr>
        <w:t xml:space="preserve">ER Diagram </w:t>
      </w:r>
      <w:bookmarkEnd w:id="87"/>
      <w:r w:rsidR="00F62CD9" w:rsidRPr="00F62CD9">
        <w:rPr>
          <w:cs/>
        </w:rPr>
        <w:t>ระบบแนะนำสถานที่ฝึกงานด้านคอมพิวเตอร์ ด้วยเทคโนโลยี</w:t>
      </w:r>
      <w:r w:rsidR="00F62CD9">
        <w:rPr>
          <w:cs/>
        </w:rPr>
        <w:br/>
      </w:r>
      <w:r w:rsidR="00F62CD9" w:rsidRPr="00F62CD9">
        <w:rPr>
          <w:cs/>
        </w:rPr>
        <w:t>การจัดกลุ่มเคมีน (</w:t>
      </w:r>
      <w:r w:rsidR="00F62CD9" w:rsidRPr="00F62CD9">
        <w:t>K-Means)</w:t>
      </w:r>
    </w:p>
    <w:p w14:paraId="11984DAD" w14:textId="77777777" w:rsidR="00F62CD9" w:rsidRPr="00264811" w:rsidRDefault="00F62CD9" w:rsidP="00F62CD9">
      <w:pPr>
        <w:spacing w:line="276" w:lineRule="auto"/>
        <w:jc w:val="center"/>
      </w:pPr>
    </w:p>
    <w:p w14:paraId="69970CA6" w14:textId="282D756A" w:rsidR="004E7877" w:rsidRDefault="0073576A" w:rsidP="00025889">
      <w:pPr>
        <w:pStyle w:val="Caption"/>
        <w:spacing w:line="276" w:lineRule="auto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418F9A34" w:rsidR="0073576A" w:rsidRDefault="0073576A" w:rsidP="00025889">
      <w:pPr>
        <w:spacing w:line="276" w:lineRule="auto"/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Field Name), </w:t>
      </w:r>
      <w:r>
        <w:rPr>
          <w:cs/>
        </w:rPr>
        <w:t>ชนิดของข้อมูล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Type), </w:t>
      </w:r>
      <w:r>
        <w:rPr>
          <w:cs/>
        </w:rPr>
        <w:t>ขนาดที่เก็บ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Length), </w:t>
      </w:r>
      <w:r>
        <w:rPr>
          <w:cs/>
        </w:rPr>
        <w:t>ลักษณะที่เก็บค่า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Format), </w:t>
      </w:r>
      <w:r>
        <w:rPr>
          <w:cs/>
        </w:rPr>
        <w:t>ชนิดของคีย์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025889">
      <w:pPr>
        <w:pStyle w:val="Caption"/>
        <w:spacing w:line="276" w:lineRule="auto"/>
        <w:jc w:val="left"/>
        <w:rPr>
          <w:b/>
          <w:bCs/>
        </w:rPr>
      </w:pPr>
    </w:p>
    <w:p w14:paraId="39B08408" w14:textId="53EE21FC" w:rsidR="0073576A" w:rsidRDefault="0073576A" w:rsidP="00025889">
      <w:pPr>
        <w:pStyle w:val="Caption"/>
        <w:spacing w:line="276" w:lineRule="auto"/>
        <w:jc w:val="left"/>
      </w:pPr>
      <w:r w:rsidRPr="0073576A">
        <w:rPr>
          <w:b/>
          <w:bCs/>
          <w:cs/>
        </w:rPr>
        <w:t>ตาราง</w:t>
      </w:r>
      <w:r w:rsidR="00E06439">
        <w:rPr>
          <w:rFonts w:hint="cs"/>
          <w:b/>
          <w:bCs/>
          <w:cs/>
        </w:rPr>
        <w:t>ที่</w:t>
      </w:r>
      <w:r w:rsidRPr="0073576A">
        <w:rPr>
          <w:b/>
          <w:bCs/>
          <w:cs/>
        </w:rPr>
        <w:t xml:space="preserve">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88" w:name="_Toc130463772"/>
      <w:r w:rsidRPr="00264811">
        <w:rPr>
          <w:rFonts w:hint="cs"/>
          <w:cs/>
        </w:rPr>
        <w:t>พจนานุกรมข้อมูลบริษัท</w:t>
      </w:r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</w:tbl>
    <w:p w14:paraId="697491DB" w14:textId="02D0A9D2" w:rsidR="00942E34" w:rsidRDefault="00942E34" w:rsidP="00025889">
      <w:pPr>
        <w:spacing w:line="276" w:lineRule="auto"/>
        <w:rPr>
          <w:b/>
          <w:bCs/>
        </w:rPr>
      </w:pPr>
    </w:p>
    <w:p w14:paraId="36EB1E12" w14:textId="77777777" w:rsidR="00E06439" w:rsidRDefault="00E06439" w:rsidP="00025889">
      <w:pPr>
        <w:spacing w:line="276" w:lineRule="auto"/>
        <w:rPr>
          <w:b/>
          <w:bCs/>
        </w:rPr>
      </w:pPr>
    </w:p>
    <w:p w14:paraId="750B0379" w14:textId="4DD03D00" w:rsidR="00C924F6" w:rsidRPr="00C924F6" w:rsidRDefault="00C924F6" w:rsidP="00C924F6">
      <w:pPr>
        <w:rPr>
          <w:b/>
          <w:bCs/>
        </w:rPr>
      </w:pPr>
      <w:r w:rsidRPr="00C924F6">
        <w:rPr>
          <w:rFonts w:hint="cs"/>
          <w:b/>
          <w:bCs/>
          <w:cs/>
        </w:rPr>
        <w:lastRenderedPageBreak/>
        <w:t xml:space="preserve">ตาราง </w:t>
      </w:r>
      <w:r w:rsidRPr="00C924F6">
        <w:rPr>
          <w:b/>
          <w:bCs/>
        </w:rPr>
        <w:t>14 (</w:t>
      </w:r>
      <w:r w:rsidRPr="00C924F6">
        <w:rPr>
          <w:rFonts w:hint="cs"/>
          <w:b/>
          <w:bCs/>
          <w:cs/>
        </w:rPr>
        <w:t>ต่อ</w:t>
      </w:r>
      <w:r w:rsidRPr="00C924F6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E06439" w:rsidRPr="00264811" w14:paraId="6EE068CA" w14:textId="77777777" w:rsidTr="00E665A7">
        <w:trPr>
          <w:trHeight w:val="454"/>
        </w:trPr>
        <w:tc>
          <w:tcPr>
            <w:tcW w:w="2824" w:type="dxa"/>
            <w:vAlign w:val="center"/>
          </w:tcPr>
          <w:p w14:paraId="3E55C34C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7B321831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BD70AFC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13CD30B4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41D223FC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35BB5609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63F6ADD" w14:textId="77777777" w:rsidTr="00C702C1">
        <w:trPr>
          <w:trHeight w:val="454"/>
        </w:trPr>
        <w:tc>
          <w:tcPr>
            <w:tcW w:w="2824" w:type="dxa"/>
            <w:vAlign w:val="center"/>
          </w:tcPr>
          <w:p w14:paraId="49AF4ACF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64D5D0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9A8B3C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58064B4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04840A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5894243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249C635" w14:textId="77777777" w:rsidTr="00C702C1">
        <w:trPr>
          <w:trHeight w:val="454"/>
        </w:trPr>
        <w:tc>
          <w:tcPr>
            <w:tcW w:w="2824" w:type="dxa"/>
          </w:tcPr>
          <w:p w14:paraId="09F3824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5DDA413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04261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F35C45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CB9960B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56BE016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4850E4F" w14:textId="77777777" w:rsidTr="00C702C1">
        <w:trPr>
          <w:trHeight w:val="454"/>
        </w:trPr>
        <w:tc>
          <w:tcPr>
            <w:tcW w:w="2824" w:type="dxa"/>
          </w:tcPr>
          <w:p w14:paraId="7345B2A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53E36A8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67A061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2249A7A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EB0B98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5CCB764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2976E93" w14:textId="77777777" w:rsidTr="00C702C1">
        <w:trPr>
          <w:trHeight w:val="454"/>
        </w:trPr>
        <w:tc>
          <w:tcPr>
            <w:tcW w:w="2824" w:type="dxa"/>
          </w:tcPr>
          <w:p w14:paraId="7F82ACFC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533339E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6F41449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5F0F70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841746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021C4BD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64CB8CB" w14:textId="77777777" w:rsidTr="00C702C1">
        <w:trPr>
          <w:trHeight w:val="454"/>
        </w:trPr>
        <w:tc>
          <w:tcPr>
            <w:tcW w:w="2824" w:type="dxa"/>
          </w:tcPr>
          <w:p w14:paraId="5679B89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16ABA318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19C9D9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055B95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3B312A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7DF22F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1D6A03C" w14:textId="77777777" w:rsidTr="00C702C1">
        <w:trPr>
          <w:trHeight w:val="454"/>
        </w:trPr>
        <w:tc>
          <w:tcPr>
            <w:tcW w:w="2824" w:type="dxa"/>
          </w:tcPr>
          <w:p w14:paraId="485A0888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4106198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20D4A6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72EAF68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0169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4038105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81A0933" w14:textId="77777777" w:rsidTr="00C702C1">
        <w:trPr>
          <w:trHeight w:val="454"/>
        </w:trPr>
        <w:tc>
          <w:tcPr>
            <w:tcW w:w="2824" w:type="dxa"/>
          </w:tcPr>
          <w:p w14:paraId="61CDE91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337452F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0A0141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82EA27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01ADA2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01313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CA66049" w14:textId="77777777" w:rsidTr="00C702C1">
        <w:trPr>
          <w:trHeight w:val="454"/>
        </w:trPr>
        <w:tc>
          <w:tcPr>
            <w:tcW w:w="2824" w:type="dxa"/>
          </w:tcPr>
          <w:p w14:paraId="79DFBFB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17C9F0A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920DF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D272B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2BD2A2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4E0764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9AD484C" w14:textId="77777777" w:rsidTr="00C702C1">
        <w:trPr>
          <w:trHeight w:val="454"/>
        </w:trPr>
        <w:tc>
          <w:tcPr>
            <w:tcW w:w="2824" w:type="dxa"/>
          </w:tcPr>
          <w:p w14:paraId="65C87A5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5709CFF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E7D173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FEF9D6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677244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53B7B52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DC1347A" w14:textId="77777777" w:rsidTr="00C702C1">
        <w:trPr>
          <w:trHeight w:val="454"/>
        </w:trPr>
        <w:tc>
          <w:tcPr>
            <w:tcW w:w="2824" w:type="dxa"/>
          </w:tcPr>
          <w:p w14:paraId="17BB6F1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CA28DC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3257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5F55790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D0FED2F" w14:textId="77777777" w:rsidR="00C924F6" w:rsidRPr="00264811" w:rsidRDefault="00C924F6" w:rsidP="00C702C1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170B0B6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Not Null</w:t>
            </w:r>
          </w:p>
        </w:tc>
      </w:tr>
    </w:tbl>
    <w:p w14:paraId="3065BA78" w14:textId="77777777" w:rsidR="00C924F6" w:rsidRPr="00C924F6" w:rsidRDefault="00C924F6" w:rsidP="00C924F6"/>
    <w:p w14:paraId="1A0F85D4" w14:textId="1508289E" w:rsidR="00942E34" w:rsidRDefault="00C8032C" w:rsidP="00025889">
      <w:pPr>
        <w:pStyle w:val="Heading2"/>
        <w:spacing w:line="276" w:lineRule="auto"/>
      </w:pPr>
      <w:bookmarkStart w:id="89" w:name="_Toc131332294"/>
      <w:r>
        <w:t>3.5</w:t>
      </w:r>
      <w:r>
        <w:rPr>
          <w:rFonts w:hint="cs"/>
          <w:cs/>
        </w:rPr>
        <w:t xml:space="preserve"> การออกแบบหน้าจอ</w:t>
      </w:r>
      <w:bookmarkEnd w:id="89"/>
    </w:p>
    <w:p w14:paraId="4482A60F" w14:textId="3F994EA4" w:rsidR="005E14F9" w:rsidRDefault="005E14F9" w:rsidP="00025889">
      <w:pPr>
        <w:spacing w:line="276" w:lineRule="auto"/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</w:t>
      </w:r>
      <w:r w:rsidR="00194E14">
        <w:rPr>
          <w:rFonts w:hint="cs"/>
          <w:cs/>
        </w:rPr>
        <w:t>ุ่</w:t>
      </w:r>
      <w:r w:rsidRPr="00264811">
        <w:rPr>
          <w:rFonts w:hint="cs"/>
          <w:cs/>
        </w:rPr>
        <w:t>งเน้นการออกแบบในทางด้านของ</w:t>
      </w:r>
      <w:r w:rsidR="000E6610">
        <w:rPr>
          <w:rFonts w:hint="cs"/>
          <w:cs/>
        </w:rPr>
        <w:t>รูปแบบ</w:t>
      </w:r>
      <w:r w:rsidRPr="00264811">
        <w:rPr>
          <w:rFonts w:hint="cs"/>
          <w:cs/>
        </w:rPr>
        <w:t>หน้าตา ปุ</w:t>
      </w:r>
      <w:r w:rsidR="000E6610">
        <w:rPr>
          <w:rFonts w:hint="cs"/>
          <w:cs/>
        </w:rPr>
        <w:t>่</w:t>
      </w:r>
      <w:r w:rsidRPr="00264811">
        <w:rPr>
          <w:rFonts w:hint="cs"/>
          <w:cs/>
        </w:rPr>
        <w:t>ม</w:t>
      </w:r>
      <w:r w:rsidR="000E6610">
        <w:rPr>
          <w:rFonts w:hint="cs"/>
          <w:cs/>
        </w:rPr>
        <w:t>กด</w:t>
      </w:r>
      <w:r w:rsidRPr="00264811">
        <w:rPr>
          <w:rFonts w:hint="cs"/>
          <w:cs/>
        </w:rPr>
        <w:t xml:space="preserve"> ช่องที่ใช้พิมพ์สำหรับค้นหา ขนาดตัวอักษร สี และรูปภาพ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เป็นต้น</w:t>
      </w:r>
    </w:p>
    <w:p w14:paraId="38ACD611" w14:textId="5F4F3555" w:rsidR="00FF007B" w:rsidRDefault="005E14F9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 w:rsidRPr="00264811">
        <w:rPr>
          <w:rFonts w:hint="cs"/>
          <w:cs/>
        </w:rPr>
        <w:t>การออกแบบหน้าจอสำหรับ</w:t>
      </w:r>
      <w:r w:rsidR="00C924F6" w:rsidRPr="00C924F6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C924F6" w:rsidRPr="00C924F6">
        <w:t>K-Means)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จะเน้นในแพลตฟอร์ม</w:t>
      </w:r>
      <w:r w:rsidR="00C924F6">
        <w:rPr>
          <w:rFonts w:hint="cs"/>
          <w:cs/>
        </w:rPr>
        <w:t>เว็บแอพลิเคชัน</w:t>
      </w:r>
      <w:r w:rsidRPr="00264811">
        <w:rPr>
          <w:rFonts w:hint="cs"/>
          <w:cs/>
        </w:rPr>
        <w:t xml:space="preserve">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2283CAE8" w14:textId="77777777" w:rsidR="00FF007B" w:rsidRDefault="00FF007B" w:rsidP="00025889">
      <w:pPr>
        <w:spacing w:line="276" w:lineRule="auto"/>
        <w:rPr>
          <w:cs/>
        </w:rPr>
      </w:pPr>
      <w:r>
        <w:rPr>
          <w:cs/>
        </w:rPr>
        <w:br w:type="page"/>
      </w:r>
    </w:p>
    <w:p w14:paraId="11137AA1" w14:textId="6BAA3A7B" w:rsidR="005E14F9" w:rsidRDefault="005E14F9" w:rsidP="00025889">
      <w:pPr>
        <w:spacing w:line="276" w:lineRule="auto"/>
        <w:jc w:val="thaiDistribute"/>
      </w:pPr>
      <w:r>
        <w:rPr>
          <w:cs/>
        </w:rPr>
        <w:lastRenderedPageBreak/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C927E56" w:rsidR="005E14F9" w:rsidRPr="00264811" w:rsidRDefault="001F3CAD" w:rsidP="00025889">
      <w:pPr>
        <w:spacing w:line="276" w:lineRule="auto"/>
        <w:jc w:val="center"/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2108800" behindDoc="0" locked="0" layoutInCell="1" allowOverlap="1" wp14:anchorId="41E635FA" wp14:editId="48002E1F">
            <wp:simplePos x="0" y="0"/>
            <wp:positionH relativeFrom="column">
              <wp:posOffset>1666240</wp:posOffset>
            </wp:positionH>
            <wp:positionV relativeFrom="paragraph">
              <wp:posOffset>-15240</wp:posOffset>
            </wp:positionV>
            <wp:extent cx="233680" cy="233680"/>
            <wp:effectExtent l="0" t="0" r="0" b="0"/>
            <wp:wrapNone/>
            <wp:docPr id="85" name="Graphic 8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10848" behindDoc="0" locked="0" layoutInCell="1" allowOverlap="1" wp14:anchorId="46EC1119" wp14:editId="1A724E06">
            <wp:simplePos x="0" y="0"/>
            <wp:positionH relativeFrom="column">
              <wp:posOffset>809487</wp:posOffset>
            </wp:positionH>
            <wp:positionV relativeFrom="paragraph">
              <wp:posOffset>1874437</wp:posOffset>
            </wp:positionV>
            <wp:extent cx="233680" cy="233680"/>
            <wp:effectExtent l="0" t="0" r="0" b="0"/>
            <wp:wrapNone/>
            <wp:docPr id="124" name="Graphic 12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phic 124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09824" behindDoc="0" locked="0" layoutInCell="1" allowOverlap="1" wp14:anchorId="60BE8028" wp14:editId="443DBF9F">
            <wp:simplePos x="0" y="0"/>
            <wp:positionH relativeFrom="column">
              <wp:posOffset>1422897</wp:posOffset>
            </wp:positionH>
            <wp:positionV relativeFrom="paragraph">
              <wp:posOffset>905565</wp:posOffset>
            </wp:positionV>
            <wp:extent cx="234000" cy="234000"/>
            <wp:effectExtent l="0" t="0" r="0" b="0"/>
            <wp:wrapNone/>
            <wp:docPr id="104" name="Graphic 10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raphic 104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</w:rPr>
        <w:drawing>
          <wp:inline distT="0" distB="0" distL="0" distR="0" wp14:anchorId="68D60513" wp14:editId="718EE390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4C1D24A6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0" w:name="_Toc130463850"/>
      <w:r>
        <w:rPr>
          <w:rFonts w:hint="cs"/>
          <w:cs/>
        </w:rPr>
        <w:t>หน้าแรก</w:t>
      </w:r>
      <w:bookmarkEnd w:id="90"/>
    </w:p>
    <w:p w14:paraId="53D796DE" w14:textId="77777777" w:rsidR="0069533D" w:rsidRPr="0069533D" w:rsidRDefault="0069533D" w:rsidP="00025889">
      <w:pPr>
        <w:spacing w:line="276" w:lineRule="auto"/>
      </w:pPr>
    </w:p>
    <w:p w14:paraId="190A3D65" w14:textId="1B87908B" w:rsidR="00925BF0" w:rsidRDefault="00925BF0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9B2B79">
        <w:t>28</w:t>
      </w:r>
      <w:r>
        <w:t xml:space="preserve"> </w:t>
      </w:r>
      <w:r>
        <w:rPr>
          <w:rFonts w:hint="cs"/>
          <w:cs/>
        </w:rPr>
        <w:t>แสดงการออกแบบหน้าแรกของเว็บไซต์ซึ่งประกอบไปด้วยส่วนประกอบดังนี้</w:t>
      </w:r>
    </w:p>
    <w:p w14:paraId="3B4EAE93" w14:textId="5C066E48" w:rsidR="00925BF0" w:rsidRDefault="00925BF0" w:rsidP="00A24DDD">
      <w:pPr>
        <w:spacing w:line="276" w:lineRule="auto"/>
        <w:jc w:val="thaiDistribute"/>
      </w:pP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>เมนูหลักสามารถเชื่อมโยงไปยังหน้าแสดงรายละเอียดของเว็บไซต์ หน้าสถานประกอบการทั้งหมด และหน้าสถานประกอบการแต่ละประเภท</w:t>
      </w:r>
    </w:p>
    <w:p w14:paraId="109E8788" w14:textId="4D213906" w:rsidR="00925BF0" w:rsidRDefault="00925BF0" w:rsidP="00A24DDD">
      <w:pPr>
        <w:spacing w:line="276" w:lineRule="auto"/>
        <w:jc w:val="thaiDistribute"/>
      </w:pPr>
      <w:r>
        <w:rPr>
          <w:rFonts w:hint="cs"/>
          <w:cs/>
        </w:rPr>
        <w:t xml:space="preserve">หมายเลข </w:t>
      </w:r>
      <w:r>
        <w:t xml:space="preserve">2 </w:t>
      </w:r>
      <w:r>
        <w:rPr>
          <w:rFonts w:hint="cs"/>
          <w:cs/>
        </w:rPr>
        <w:t>เป็นช่องสำหรับระบุความสนใจของผู้ใช้เพื่อนำไปค้นหากลุ่มบริษัทที่มีความคล้าย</w:t>
      </w:r>
      <w:r w:rsidR="00593184">
        <w:rPr>
          <w:rFonts w:hint="cs"/>
          <w:cs/>
        </w:rPr>
        <w:t>คลึงกับความสนใจของผู้ใช้</w:t>
      </w:r>
    </w:p>
    <w:p w14:paraId="338BA9AD" w14:textId="5AD850D2" w:rsidR="00CC473B" w:rsidRDefault="00925BF0" w:rsidP="00A24DDD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 xml:space="preserve">หมายเลข </w:t>
      </w:r>
      <w:r>
        <w:t xml:space="preserve">3 </w:t>
      </w:r>
      <w:r>
        <w:rPr>
          <w:rFonts w:hint="cs"/>
          <w:cs/>
        </w:rPr>
        <w:t>เป็นการแนะนำบริษั</w:t>
      </w:r>
      <w:r w:rsidR="00EE58E1">
        <w:rPr>
          <w:rFonts w:hint="cs"/>
          <w:cs/>
        </w:rPr>
        <w:t>ท</w:t>
      </w:r>
      <w:r>
        <w:rPr>
          <w:rFonts w:hint="cs"/>
          <w:cs/>
        </w:rPr>
        <w:t>ที่</w:t>
      </w:r>
      <w:r w:rsidR="00CC473B">
        <w:rPr>
          <w:rFonts w:hint="cs"/>
          <w:cs/>
        </w:rPr>
        <w:t>น่าสนใจจากที่อยู่ในฐานข้อมูล</w:t>
      </w:r>
    </w:p>
    <w:p w14:paraId="18E1D059" w14:textId="4E469A1D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0B0A92EA" w:rsidR="005E14F9" w:rsidRPr="00264811" w:rsidRDefault="00A2350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2896" behindDoc="0" locked="0" layoutInCell="1" allowOverlap="1" wp14:anchorId="06CCB16D" wp14:editId="38FF0F66">
            <wp:simplePos x="0" y="0"/>
            <wp:positionH relativeFrom="column">
              <wp:posOffset>834887</wp:posOffset>
            </wp:positionH>
            <wp:positionV relativeFrom="paragraph">
              <wp:posOffset>627518</wp:posOffset>
            </wp:positionV>
            <wp:extent cx="233680" cy="233680"/>
            <wp:effectExtent l="0" t="0" r="0" b="0"/>
            <wp:wrapNone/>
            <wp:docPr id="125" name="Graphic 12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E05036D" wp14:editId="426A7BA3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42E4E15D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1" w:name="_Toc130463851"/>
      <w:r>
        <w:rPr>
          <w:rFonts w:hint="cs"/>
          <w:cs/>
        </w:rPr>
        <w:t>หน้าเกี่ยวกับ</w:t>
      </w:r>
      <w:bookmarkEnd w:id="91"/>
    </w:p>
    <w:p w14:paraId="10C1D6DE" w14:textId="32DF1F2D" w:rsidR="005E14F9" w:rsidRPr="00264811" w:rsidRDefault="005E14F9" w:rsidP="00025889">
      <w:pPr>
        <w:spacing w:line="276" w:lineRule="auto"/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A23501">
        <w:rPr>
          <w:rFonts w:hint="cs"/>
          <w:cs/>
        </w:rPr>
        <w:t>คือการอธิบายรายละเอียดเกี่ยวกับระบบและรูปแบบการทำงานในส่วนต่าง ๆ</w:t>
      </w:r>
    </w:p>
    <w:p w14:paraId="1EE72C36" w14:textId="0E331789" w:rsidR="005E14F9" w:rsidRDefault="005E14F9" w:rsidP="00025889">
      <w:pPr>
        <w:spacing w:line="276" w:lineRule="auto"/>
      </w:pPr>
      <w:r>
        <w:rPr>
          <w:cs/>
        </w:rPr>
        <w:lastRenderedPageBreak/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2FB2DE85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4944" behindDoc="0" locked="0" layoutInCell="1" allowOverlap="1" wp14:anchorId="5F9E41D5" wp14:editId="27961472">
            <wp:simplePos x="0" y="0"/>
            <wp:positionH relativeFrom="column">
              <wp:posOffset>835080</wp:posOffset>
            </wp:positionH>
            <wp:positionV relativeFrom="paragraph">
              <wp:posOffset>630721</wp:posOffset>
            </wp:positionV>
            <wp:extent cx="233680" cy="233680"/>
            <wp:effectExtent l="0" t="0" r="0" b="0"/>
            <wp:wrapNone/>
            <wp:docPr id="126" name="Graphic 12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9010ADA" wp14:editId="23C1C144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764F0EF9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2" w:name="_Toc130463852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92"/>
    </w:p>
    <w:p w14:paraId="1C720C35" w14:textId="77777777" w:rsidR="00180484" w:rsidRPr="00180484" w:rsidRDefault="00180484" w:rsidP="00025889">
      <w:pPr>
        <w:spacing w:line="276" w:lineRule="auto"/>
      </w:pPr>
    </w:p>
    <w:p w14:paraId="3C8E1C6C" w14:textId="071D1C70" w:rsidR="005E14F9" w:rsidRPr="00264811" w:rsidRDefault="005E14F9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แสดงรายชื่อบริษัทที่อย</w:t>
      </w:r>
      <w:r w:rsidR="006D439F">
        <w:rPr>
          <w:rFonts w:hint="cs"/>
          <w:cs/>
        </w:rPr>
        <w:t>ู่</w:t>
      </w:r>
      <w:r w:rsidR="00C76F67">
        <w:rPr>
          <w:rFonts w:hint="cs"/>
          <w:cs/>
        </w:rPr>
        <w:t>ในกลุ่มที่เลือกดูทั้งหมดและสามารถคลิกเพื่อ</w:t>
      </w:r>
      <w:r w:rsidR="00956E2C">
        <w:rPr>
          <w:rFonts w:hint="cs"/>
          <w:cs/>
        </w:rPr>
        <w:t>ดู</w:t>
      </w:r>
      <w:r w:rsidR="00C76F67">
        <w:rPr>
          <w:rFonts w:hint="cs"/>
          <w:cs/>
        </w:rPr>
        <w:t>รายละเอียด</w:t>
      </w:r>
    </w:p>
    <w:p w14:paraId="4FE3A024" w14:textId="1B059A9C" w:rsidR="005E14F9" w:rsidRDefault="005E14F9" w:rsidP="00025889">
      <w:pPr>
        <w:spacing w:line="276" w:lineRule="auto"/>
      </w:pPr>
    </w:p>
    <w:p w14:paraId="732C7325" w14:textId="2C448DD0" w:rsidR="005E14F9" w:rsidRDefault="005E14F9" w:rsidP="00025889">
      <w:pPr>
        <w:spacing w:line="276" w:lineRule="auto"/>
      </w:pPr>
      <w:r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5D01382E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6992" behindDoc="0" locked="0" layoutInCell="1" allowOverlap="1" wp14:anchorId="3CF2FA57" wp14:editId="59B999FF">
            <wp:simplePos x="0" y="0"/>
            <wp:positionH relativeFrom="column">
              <wp:posOffset>811033</wp:posOffset>
            </wp:positionH>
            <wp:positionV relativeFrom="paragraph">
              <wp:posOffset>580445</wp:posOffset>
            </wp:positionV>
            <wp:extent cx="233680" cy="233680"/>
            <wp:effectExtent l="0" t="0" r="0" b="0"/>
            <wp:wrapNone/>
            <wp:docPr id="127" name="Graphic 12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58B4EB25" wp14:editId="0F8B8315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01EDCD81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3" w:name="_Toc130463853"/>
      <w:r w:rsidRPr="00264811">
        <w:rPr>
          <w:rFonts w:hint="cs"/>
          <w:cs/>
        </w:rPr>
        <w:t>หน้าแสดงรายชื่อบริษัททั้งหมด</w:t>
      </w:r>
      <w:bookmarkEnd w:id="93"/>
    </w:p>
    <w:p w14:paraId="7E8A560D" w14:textId="77777777" w:rsidR="00180484" w:rsidRPr="00180484" w:rsidRDefault="00180484" w:rsidP="00025889">
      <w:pPr>
        <w:spacing w:line="276" w:lineRule="auto"/>
      </w:pPr>
    </w:p>
    <w:p w14:paraId="11412947" w14:textId="511D5A26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รายชื่อบริษัททั้งหมดที่อยู่ในฐานข้อมูลและสามารถคลิกดูข้อมูลบริษัทได้</w:t>
      </w:r>
    </w:p>
    <w:p w14:paraId="7B8894CA" w14:textId="48AC94CE" w:rsidR="00D36391" w:rsidRDefault="00FF007B" w:rsidP="00025889">
      <w:pPr>
        <w:spacing w:line="276" w:lineRule="auto"/>
      </w:pPr>
      <w:r>
        <w:rPr>
          <w:cs/>
        </w:rPr>
        <w:br w:type="page"/>
      </w:r>
    </w:p>
    <w:p w14:paraId="1B9B0164" w14:textId="5455698B" w:rsidR="00D36391" w:rsidRDefault="00D36391" w:rsidP="00025889">
      <w:pPr>
        <w:spacing w:line="276" w:lineRule="auto"/>
      </w:pPr>
      <w:r>
        <w:lastRenderedPageBreak/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3034CDCA" w:rsidR="00D36391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0064" behindDoc="0" locked="0" layoutInCell="1" allowOverlap="1" wp14:anchorId="42178565" wp14:editId="7125A9CA">
            <wp:simplePos x="0" y="0"/>
            <wp:positionH relativeFrom="column">
              <wp:posOffset>896952</wp:posOffset>
            </wp:positionH>
            <wp:positionV relativeFrom="paragraph">
              <wp:posOffset>1947572</wp:posOffset>
            </wp:positionV>
            <wp:extent cx="234000" cy="234000"/>
            <wp:effectExtent l="0" t="0" r="0" b="0"/>
            <wp:wrapNone/>
            <wp:docPr id="129" name="Graphic 129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Graphic 129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19040" behindDoc="0" locked="0" layoutInCell="1" allowOverlap="1" wp14:anchorId="7BF16DB9" wp14:editId="1CDF1D84">
            <wp:simplePos x="0" y="0"/>
            <wp:positionH relativeFrom="column">
              <wp:posOffset>1415332</wp:posOffset>
            </wp:positionH>
            <wp:positionV relativeFrom="paragraph">
              <wp:posOffset>905814</wp:posOffset>
            </wp:positionV>
            <wp:extent cx="233680" cy="233680"/>
            <wp:effectExtent l="0" t="0" r="0" b="0"/>
            <wp:wrapNone/>
            <wp:docPr id="128" name="Graphic 128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22AF7983" wp14:editId="74C7906D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0FCC777C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4" w:name="_Toc130463854"/>
      <w:r w:rsidRPr="00264811">
        <w:rPr>
          <w:rFonts w:hint="cs"/>
          <w:cs/>
        </w:rPr>
        <w:t>หน้าแสดงผลลัพธ์รายชื่อบริษัท</w:t>
      </w:r>
      <w:bookmarkEnd w:id="94"/>
    </w:p>
    <w:p w14:paraId="078087D7" w14:textId="77777777" w:rsidR="00523F77" w:rsidRPr="00523F77" w:rsidRDefault="00523F77" w:rsidP="00025889">
      <w:pPr>
        <w:spacing w:line="276" w:lineRule="auto"/>
      </w:pPr>
    </w:p>
    <w:p w14:paraId="21F52B2A" w14:textId="42E171EC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ช่องสำหรับระบุความสนใ</w:t>
      </w:r>
      <w:r w:rsidR="00A24DDD">
        <w:rPr>
          <w:rFonts w:hint="cs"/>
          <w:cs/>
        </w:rPr>
        <w:t>จ</w:t>
      </w:r>
      <w:r w:rsidR="00C76F67">
        <w:rPr>
          <w:rFonts w:hint="cs"/>
          <w:cs/>
        </w:rPr>
        <w:t>ของผู้ใช้เพื่อค้นหาบริษัทที่คล้ายคลึง</w:t>
      </w:r>
    </w:p>
    <w:p w14:paraId="5585B110" w14:textId="148A47FB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C76F67">
        <w:rPr>
          <w:rFonts w:hint="cs"/>
          <w:cs/>
        </w:rPr>
        <w:t>ผลลัพธ์รายชื่อบริษัทที่มีความคล้ายคลึงกับความสนใจที่ผู้ใช้ระบุ</w:t>
      </w:r>
    </w:p>
    <w:p w14:paraId="0B18357C" w14:textId="410925C5" w:rsidR="00D469C7" w:rsidRDefault="00D469C7" w:rsidP="00025889">
      <w:pPr>
        <w:spacing w:line="276" w:lineRule="auto"/>
      </w:pPr>
    </w:p>
    <w:p w14:paraId="05551EC6" w14:textId="20074046" w:rsidR="00D469C7" w:rsidRDefault="00D469C7" w:rsidP="00025889">
      <w:pPr>
        <w:spacing w:line="276" w:lineRule="auto"/>
      </w:pPr>
      <w:r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64EC1ED3" w:rsidR="00D469C7" w:rsidRDefault="00523F7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6208" behindDoc="0" locked="0" layoutInCell="1" allowOverlap="1" wp14:anchorId="30375B55" wp14:editId="77957D06">
            <wp:simplePos x="0" y="0"/>
            <wp:positionH relativeFrom="column">
              <wp:posOffset>785660</wp:posOffset>
            </wp:positionH>
            <wp:positionV relativeFrom="paragraph">
              <wp:posOffset>1335184</wp:posOffset>
            </wp:positionV>
            <wp:extent cx="233680" cy="233680"/>
            <wp:effectExtent l="0" t="0" r="0" b="0"/>
            <wp:wrapNone/>
            <wp:docPr id="133" name="Graphic 133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3136" behindDoc="0" locked="0" layoutInCell="1" allowOverlap="1" wp14:anchorId="02D64B53" wp14:editId="21AAF832">
            <wp:simplePos x="0" y="0"/>
            <wp:positionH relativeFrom="column">
              <wp:posOffset>803910</wp:posOffset>
            </wp:positionH>
            <wp:positionV relativeFrom="paragraph">
              <wp:posOffset>840740</wp:posOffset>
            </wp:positionV>
            <wp:extent cx="233680" cy="233680"/>
            <wp:effectExtent l="0" t="0" r="0" b="0"/>
            <wp:wrapNone/>
            <wp:docPr id="131" name="Graphic 131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2112" behindDoc="0" locked="0" layoutInCell="1" allowOverlap="1" wp14:anchorId="681BD83A" wp14:editId="31BF9951">
            <wp:simplePos x="0" y="0"/>
            <wp:positionH relativeFrom="column">
              <wp:posOffset>789305</wp:posOffset>
            </wp:positionH>
            <wp:positionV relativeFrom="paragraph">
              <wp:posOffset>381635</wp:posOffset>
            </wp:positionV>
            <wp:extent cx="233680" cy="233680"/>
            <wp:effectExtent l="0" t="0" r="0" b="0"/>
            <wp:wrapNone/>
            <wp:docPr id="130" name="Graphic 130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9C7" w:rsidRPr="00264811">
        <w:rPr>
          <w:rFonts w:hint="cs"/>
          <w:noProof/>
          <w:lang w:val="th-TH"/>
        </w:rPr>
        <w:drawing>
          <wp:inline distT="0" distB="0" distL="0" distR="0" wp14:anchorId="7699733D" wp14:editId="30C2EA83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371A71E6" w:rsidR="00D469C7" w:rsidRDefault="00D469C7" w:rsidP="00025889">
      <w:pPr>
        <w:pStyle w:val="Caption"/>
        <w:spacing w:line="276" w:lineRule="auto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95" w:name="_Toc130463855"/>
      <w:r w:rsidRPr="00264811">
        <w:rPr>
          <w:rFonts w:hint="cs"/>
          <w:cs/>
        </w:rPr>
        <w:t>หน้าแสดงข้อมูลบริษัท</w:t>
      </w:r>
      <w:bookmarkEnd w:id="95"/>
    </w:p>
    <w:p w14:paraId="3455B16E" w14:textId="1E7D045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1F234A">
        <w:rPr>
          <w:rFonts w:hint="cs"/>
          <w:cs/>
        </w:rPr>
        <w:t>แสดงชื่อของบริษัท</w:t>
      </w:r>
    </w:p>
    <w:p w14:paraId="56848A99" w14:textId="78D3F1F8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1F234A">
        <w:rPr>
          <w:rFonts w:hint="cs"/>
          <w:cs/>
        </w:rPr>
        <w:t>แสดงรายละเอียดข้อมูลที่อยู่ ข้อมูลการติดต่อของบริษัท</w:t>
      </w:r>
    </w:p>
    <w:p w14:paraId="35C5EDEB" w14:textId="04A2643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</w:t>
      </w:r>
      <w:r w:rsidR="001F234A">
        <w:rPr>
          <w:rFonts w:hint="cs"/>
          <w:cs/>
        </w:rPr>
        <w:t>แสดงข้อมูลรายละเอียดรูปแบบธุรกิจที่บริษัทดำเนินกิจการอยู่</w:t>
      </w:r>
    </w:p>
    <w:p w14:paraId="25E2E431" w14:textId="77777777" w:rsidR="00523F77" w:rsidRDefault="00523F77" w:rsidP="00025889">
      <w:pPr>
        <w:spacing w:line="276" w:lineRule="auto"/>
      </w:pPr>
    </w:p>
    <w:p w14:paraId="10B798CE" w14:textId="49B34605" w:rsidR="00CD4EF5" w:rsidRDefault="00523F77" w:rsidP="00025889">
      <w:pPr>
        <w:pStyle w:val="Heading2"/>
        <w:spacing w:line="276" w:lineRule="auto"/>
      </w:pPr>
      <w:bookmarkStart w:id="96" w:name="_Toc131332295"/>
      <w:r>
        <w:lastRenderedPageBreak/>
        <w:t xml:space="preserve">3.6 </w:t>
      </w:r>
      <w:r>
        <w:rPr>
          <w:rFonts w:hint="cs"/>
          <w:cs/>
        </w:rPr>
        <w:t>การใช้งานระบบ</w:t>
      </w:r>
      <w:bookmarkEnd w:id="96"/>
    </w:p>
    <w:p w14:paraId="6BAE4E92" w14:textId="0FCD8596" w:rsidR="00D469C7" w:rsidRDefault="00F23C4B" w:rsidP="00025889">
      <w:pPr>
        <w:spacing w:line="276" w:lineRule="auto"/>
      </w:pPr>
      <w:r>
        <w:tab/>
        <w:t xml:space="preserve">1. </w:t>
      </w:r>
      <w:r>
        <w:rPr>
          <w:rFonts w:hint="cs"/>
          <w:cs/>
        </w:rPr>
        <w:t>ระบุความสนใจในรูปแบบธุรกิจ หรือสิ่งที่อยากทำในการฝึกงานลงในช่องค้นหา</w:t>
      </w:r>
    </w:p>
    <w:p w14:paraId="5A8A76A6" w14:textId="10475A5C" w:rsidR="00F23C4B" w:rsidRDefault="00F23C4B" w:rsidP="00025889">
      <w:pPr>
        <w:spacing w:line="276" w:lineRule="auto"/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เมื่อได้ผลลัพธ์บริษัทที่มีความคล้ายคลึงกับสิ่งที่ค้นหาแล้วผู้ใช้สามารถทำการพิจารณาบริษัทเพื่อเลือกตัดสินใจในการฝึกงานได้</w:t>
      </w:r>
    </w:p>
    <w:p w14:paraId="1C624813" w14:textId="3A75084D" w:rsidR="00F23C4B" w:rsidRDefault="00F23C4B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C771A39" wp14:editId="2FED3773">
            <wp:extent cx="5040000" cy="3062286"/>
            <wp:effectExtent l="0" t="0" r="0" b="0"/>
            <wp:docPr id="134" name="Picture 1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3D6D" w14:textId="2F20378E" w:rsidR="001F3CAD" w:rsidRDefault="00F23C4B" w:rsidP="00025889">
      <w:pPr>
        <w:pStyle w:val="Caption"/>
        <w:spacing w:line="276" w:lineRule="auto"/>
        <w:rPr>
          <w:cs/>
        </w:rPr>
      </w:pPr>
      <w:r w:rsidRPr="00F23C4B">
        <w:rPr>
          <w:b/>
          <w:bCs/>
          <w:cs/>
        </w:rPr>
        <w:t xml:space="preserve">ภาพที่ </w:t>
      </w:r>
      <w:r w:rsidRPr="00F23C4B">
        <w:rPr>
          <w:b/>
          <w:bCs/>
          <w:cs/>
        </w:rPr>
        <w:fldChar w:fldCharType="begin"/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</w:rPr>
        <w:instrText xml:space="preserve">SEQ </w:instrText>
      </w:r>
      <w:r w:rsidRPr="00F23C4B">
        <w:rPr>
          <w:b/>
          <w:bCs/>
          <w:cs/>
        </w:rPr>
        <w:instrText xml:space="preserve">ภาพที่ </w:instrText>
      </w:r>
      <w:r w:rsidRPr="00F23C4B">
        <w:rPr>
          <w:b/>
          <w:bCs/>
        </w:rPr>
        <w:instrText>\* ARABIC</w:instrText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34</w:t>
      </w:r>
      <w:r w:rsidRPr="00F23C4B">
        <w:rPr>
          <w:b/>
          <w:bCs/>
          <w:cs/>
        </w:rPr>
        <w:fldChar w:fldCharType="end"/>
      </w:r>
      <w:r>
        <w:t xml:space="preserve"> </w:t>
      </w:r>
      <w:bookmarkStart w:id="97" w:name="_Toc130463856"/>
      <w:r>
        <w:rPr>
          <w:rFonts w:hint="cs"/>
          <w:cs/>
        </w:rPr>
        <w:t>ตัวอย่างผลลัพธ์จากการค้นหาด้วยความสนใจของผู้ใช้</w:t>
      </w:r>
      <w:bookmarkEnd w:id="97"/>
    </w:p>
    <w:p w14:paraId="175E8C97" w14:textId="77777777" w:rsidR="00BC2219" w:rsidRDefault="001F3CAD" w:rsidP="00025889">
      <w:pPr>
        <w:spacing w:line="276" w:lineRule="auto"/>
        <w:rPr>
          <w:cs/>
        </w:rPr>
        <w:sectPr w:rsidR="00BC2219" w:rsidSect="004B1419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type w:val="continuous"/>
          <w:pgSz w:w="11909" w:h="16840" w:code="9"/>
          <w:pgMar w:top="2155" w:right="1418" w:bottom="1418" w:left="2155" w:header="1219" w:footer="720" w:gutter="0"/>
          <w:cols w:space="720"/>
          <w:titlePg/>
          <w:docGrid w:linePitch="435"/>
        </w:sectPr>
      </w:pPr>
      <w:r>
        <w:rPr>
          <w:cs/>
        </w:rPr>
        <w:br w:type="page"/>
      </w:r>
    </w:p>
    <w:p w14:paraId="7D7568FF" w14:textId="2EFECCE3" w:rsidR="00307F65" w:rsidRDefault="00307F65" w:rsidP="00025889">
      <w:pPr>
        <w:pStyle w:val="Heading1"/>
        <w:spacing w:line="276" w:lineRule="auto"/>
      </w:pPr>
      <w:bookmarkStart w:id="98" w:name="_Toc104142072"/>
      <w:bookmarkStart w:id="99" w:name="_Toc104294414"/>
      <w:bookmarkStart w:id="100" w:name="_Toc131332296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98"/>
      <w:bookmarkEnd w:id="99"/>
      <w:bookmarkEnd w:id="100"/>
      <w:r>
        <w:br/>
      </w:r>
    </w:p>
    <w:p w14:paraId="47163723" w14:textId="46A73CF1" w:rsidR="00C74477" w:rsidRDefault="00C74477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การทำงานของ</w:t>
      </w:r>
      <w:r w:rsidR="00400EF9" w:rsidRPr="00400EF9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00EF9" w:rsidRPr="00400EF9">
        <w:t>K-Means)</w:t>
      </w:r>
      <w:r w:rsidRPr="00264811">
        <w:rPr>
          <w:rFonts w:hint="cs"/>
          <w:cs/>
        </w:rPr>
        <w:t xml:space="preserve"> มีขั้นตอนการทำงานดังนี้</w:t>
      </w:r>
    </w:p>
    <w:p w14:paraId="000161EA" w14:textId="14ED09B9" w:rsidR="00C74477" w:rsidRDefault="00862C1F" w:rsidP="00993FD8">
      <w:pPr>
        <w:pStyle w:val="Heading2"/>
        <w:spacing w:line="276" w:lineRule="auto"/>
      </w:pPr>
      <w:bookmarkStart w:id="101" w:name="_Toc131332297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>การวิเคราะห์และกา</w:t>
      </w:r>
      <w:r w:rsidR="001D68AD">
        <w:rPr>
          <w:rFonts w:hint="cs"/>
          <w:cs/>
        </w:rPr>
        <w:t>รตัดคำ</w:t>
      </w:r>
      <w:r w:rsidR="00C74477">
        <w:rPr>
          <w:rFonts w:hint="cs"/>
          <w:cs/>
        </w:rPr>
        <w:t xml:space="preserve"> </w:t>
      </w:r>
      <w:r w:rsidR="002356B9">
        <w:rPr>
          <w:rFonts w:hint="cs"/>
          <w:cs/>
        </w:rPr>
        <w:t>(</w:t>
      </w:r>
      <w:r w:rsidR="00C74477">
        <w:t>Word segmentation</w:t>
      </w:r>
      <w:r w:rsidR="002356B9">
        <w:rPr>
          <w:rFonts w:hint="cs"/>
          <w:cs/>
        </w:rPr>
        <w:t>)</w:t>
      </w:r>
      <w:bookmarkEnd w:id="101"/>
    </w:p>
    <w:p w14:paraId="79A5284D" w14:textId="61A41A7D" w:rsidR="00C74477" w:rsidRDefault="00C74477" w:rsidP="00025889">
      <w:pPr>
        <w:pStyle w:val="Style1"/>
        <w:spacing w:line="276" w:lineRule="auto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27AF0B1A" w:rsidR="001D1277" w:rsidRPr="00264811" w:rsidRDefault="001D1277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="004B1419">
        <w:rPr>
          <w:cs/>
        </w:rPr>
        <w:br/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1CD4A328" w:rsidR="001D1277" w:rsidRDefault="001D1277" w:rsidP="00025889">
      <w:pPr>
        <w:pStyle w:val="Style1"/>
        <w:spacing w:line="276" w:lineRule="auto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 w:rsidP="00025889">
      <w:pPr>
        <w:pStyle w:val="Style1"/>
        <w:numPr>
          <w:ilvl w:val="0"/>
          <w:numId w:val="9"/>
        </w:numPr>
        <w:spacing w:line="276" w:lineRule="auto"/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15F006FC" w:rsidR="00C70295" w:rsidRDefault="00400EF9" w:rsidP="00025889">
      <w:pPr>
        <w:pStyle w:val="Style1"/>
        <w:spacing w:line="276" w:lineRule="auto"/>
        <w:ind w:left="360"/>
      </w:pPr>
      <w:r>
        <w:rPr>
          <w:rFonts w:hint="cs"/>
          <w:cs/>
        </w:rPr>
        <w:t>การเลือก</w:t>
      </w:r>
      <w:r w:rsidR="00C70295" w:rsidRPr="00264811">
        <w:rPr>
          <w:rFonts w:hint="cs"/>
        </w:rPr>
        <w:t xml:space="preserve"> Engine </w:t>
      </w:r>
      <w:r w:rsidR="00C70295"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="00C70295" w:rsidRPr="00264811">
        <w:rPr>
          <w:rFonts w:hint="cs"/>
        </w:rPr>
        <w:t xml:space="preserve">Engine </w:t>
      </w:r>
      <w:r w:rsidR="00C70295" w:rsidRPr="00264811">
        <w:rPr>
          <w:rFonts w:hint="cs"/>
          <w:cs/>
        </w:rPr>
        <w:t xml:space="preserve">มาทดสอบด้วยกันจำนวน </w:t>
      </w:r>
      <w:r w:rsidR="00C70295" w:rsidRPr="00264811">
        <w:rPr>
          <w:rFonts w:hint="cs"/>
        </w:rPr>
        <w:t xml:space="preserve">3 </w:t>
      </w:r>
      <w:r w:rsidR="00C70295"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7ADF2F5A" w:rsidR="00C70295" w:rsidRDefault="00C70295" w:rsidP="00025889">
      <w:pPr>
        <w:pStyle w:val="Style1"/>
        <w:spacing w:line="276" w:lineRule="auto"/>
        <w:ind w:firstLine="0"/>
      </w:pPr>
      <w:r w:rsidRPr="00264811">
        <w:rPr>
          <w:rFonts w:hint="cs"/>
          <w:cs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</w:t>
      </w:r>
      <w:r w:rsidR="0074091F">
        <w:rPr>
          <w:rFonts w:hint="cs"/>
          <w:cs/>
        </w:rPr>
        <w:t>จากนั้น</w:t>
      </w:r>
      <w:r w:rsidRPr="00264811">
        <w:rPr>
          <w:rFonts w:hint="cs"/>
          <w:cs/>
        </w:rPr>
        <w:t>ใช้</w:t>
      </w:r>
      <w:r w:rsidR="0074091F">
        <w:t xml:space="preserve"> Engine </w:t>
      </w:r>
      <w:r w:rsidR="0074091F">
        <w:rPr>
          <w:rFonts w:hint="cs"/>
          <w:cs/>
        </w:rPr>
        <w:t>ใน</w:t>
      </w:r>
      <w:r w:rsidRPr="00264811">
        <w:rPr>
          <w:rFonts w:hint="cs"/>
          <w:cs/>
        </w:rPr>
        <w:t xml:space="preserve">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="007402FC">
        <w:rPr>
          <w:rFonts w:hint="cs"/>
          <w:cs/>
        </w:rPr>
        <w:t>เพื่อ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025889">
      <w:pPr>
        <w:pStyle w:val="Style1"/>
        <w:spacing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D77BBD" wp14:editId="4BEB19C3">
            <wp:extent cx="5600700" cy="1901784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44DC6515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2" w:name="_Toc130463857"/>
      <w:r w:rsidRPr="00264811">
        <w:rPr>
          <w:rFonts w:hint="cs"/>
          <w:cs/>
        </w:rPr>
        <w:t>ตัวอย่างข้อมูลต้นฉบับ</w:t>
      </w:r>
      <w:bookmarkEnd w:id="102"/>
    </w:p>
    <w:p w14:paraId="72ECF244" w14:textId="07171F41" w:rsidR="00C07C33" w:rsidRDefault="00C07C33" w:rsidP="00025889">
      <w:pPr>
        <w:spacing w:line="276" w:lineRule="auto"/>
      </w:pPr>
    </w:p>
    <w:p w14:paraId="1D16C088" w14:textId="250A2D88" w:rsidR="00C07C33" w:rsidRDefault="00C07C33" w:rsidP="00025889">
      <w:pPr>
        <w:spacing w:line="276" w:lineRule="auto"/>
      </w:pPr>
      <w:r>
        <w:rPr>
          <w:noProof/>
        </w:rPr>
        <w:drawing>
          <wp:inline distT="0" distB="0" distL="0" distR="0" wp14:anchorId="4AC1B9B5" wp14:editId="0A8082E6">
            <wp:extent cx="5600700" cy="1901784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64004329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36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3" w:name="_Toc130463858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103"/>
      <w:proofErr w:type="spellEnd"/>
    </w:p>
    <w:p w14:paraId="5E88B755" w14:textId="56E4DD4E" w:rsidR="00E24481" w:rsidRDefault="00E24481" w:rsidP="00025889">
      <w:pPr>
        <w:spacing w:line="276" w:lineRule="auto"/>
      </w:pPr>
      <w:r>
        <w:rPr>
          <w:noProof/>
        </w:rPr>
        <w:drawing>
          <wp:inline distT="0" distB="0" distL="0" distR="0" wp14:anchorId="35B59790" wp14:editId="172DE432">
            <wp:extent cx="5600700" cy="1901784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38B62103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4" w:name="_Toc130463859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104"/>
    </w:p>
    <w:p w14:paraId="7D94D353" w14:textId="517BFFFA" w:rsidR="00E24481" w:rsidRDefault="00E24481" w:rsidP="00025889">
      <w:pPr>
        <w:spacing w:line="276" w:lineRule="auto"/>
      </w:pPr>
    </w:p>
    <w:p w14:paraId="1D17F828" w14:textId="1E44D8A8" w:rsidR="00E24481" w:rsidRDefault="00E24481" w:rsidP="00025889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42ED212" wp14:editId="21DAEDB7">
            <wp:extent cx="5600700" cy="1901784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62CFD37F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38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5" w:name="_Toc13046386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105"/>
      <w:proofErr w:type="spellEnd"/>
    </w:p>
    <w:p w14:paraId="4D8B533F" w14:textId="77777777" w:rsidR="006C3096" w:rsidRPr="006C3096" w:rsidRDefault="006C3096" w:rsidP="00025889">
      <w:pPr>
        <w:spacing w:line="276" w:lineRule="auto"/>
      </w:pPr>
    </w:p>
    <w:p w14:paraId="30FB3EBC" w14:textId="77777777" w:rsidR="006C3096" w:rsidRDefault="006C309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ยกตัวอย่างการทำการทดลองการตัดคำโดยใช้ </w:t>
      </w:r>
      <w:r>
        <w:t xml:space="preserve">Engine </w:t>
      </w:r>
      <w:proofErr w:type="spellStart"/>
      <w:r>
        <w:t>newmm</w:t>
      </w:r>
      <w:proofErr w:type="spellEnd"/>
      <w:r>
        <w:t xml:space="preserve">, 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  <w:r>
        <w:t xml:space="preserve"> </w:t>
      </w:r>
      <w:r>
        <w:rPr>
          <w:rFonts w:hint="cs"/>
          <w:cs/>
        </w:rPr>
        <w:t xml:space="preserve">โดยที่ใช้วิธีเทียบการตัดคำโดยที่ผู้วิจัยทำการตัดคำเองและนำไปเทียบกับการใช้ไลบรารี่ตัดคำ โดยนับจำนวนเฉพาะคำที่ไลบรารี่ตัดตรงกับผู้วิจัยด้วยเหตุนี้จึงถือว่า </w:t>
      </w:r>
      <w:r>
        <w:t xml:space="preserve">Engine </w:t>
      </w:r>
      <w:r>
        <w:rPr>
          <w:rFonts w:hint="cs"/>
          <w:cs/>
        </w:rPr>
        <w:t>ใดมีการตัดคำที่ตรงกับผู้วิจัยมากที่สุดจะถือเป็นตรงกับมนุษย์มากที่สุด</w:t>
      </w:r>
    </w:p>
    <w:p w14:paraId="51508AB8" w14:textId="1E7BB067" w:rsidR="006C3096" w:rsidRDefault="006C3096" w:rsidP="00025889">
      <w:pPr>
        <w:spacing w:line="276" w:lineRule="auto"/>
        <w:jc w:val="thaiDistribute"/>
      </w:pPr>
      <w:r>
        <w:rPr>
          <w:rFonts w:hint="cs"/>
          <w:b/>
          <w:bCs/>
          <w:cs/>
        </w:rPr>
        <w:t>โจทย์</w:t>
      </w:r>
      <w:r>
        <w:rPr>
          <w:b/>
          <w:bCs/>
        </w:rPr>
        <w:t xml:space="preserve">: </w:t>
      </w:r>
      <w:r w:rsidR="0020404F" w:rsidRPr="0020404F">
        <w:rPr>
          <w:cs/>
        </w:rPr>
        <w:t xml:space="preserve">บริการ </w:t>
      </w:r>
      <w:r w:rsidR="0020404F" w:rsidRPr="0020404F">
        <w:t xml:space="preserve">Software Business Solutions </w:t>
      </w:r>
      <w:r w:rsidR="0020404F" w:rsidRPr="0020404F">
        <w:rPr>
          <w:cs/>
        </w:rPr>
        <w:t>ระบบรับสมัครบุคลากรออนไลน์</w:t>
      </w:r>
      <w:r w:rsidR="0020404F" w:rsidRPr="0020404F">
        <w:t xml:space="preserve"> </w:t>
      </w:r>
      <w:r w:rsidR="0020404F" w:rsidRPr="0020404F">
        <w:rPr>
          <w:cs/>
        </w:rPr>
        <w:t>ระบบลงทะเบียนเรียนออนไลน์</w:t>
      </w:r>
    </w:p>
    <w:p w14:paraId="3EE82B22" w14:textId="77777777" w:rsidR="006C3096" w:rsidRDefault="006C3096" w:rsidP="00025889">
      <w:pPr>
        <w:spacing w:line="276" w:lineRule="auto"/>
        <w:jc w:val="thaiDistribute"/>
      </w:pPr>
    </w:p>
    <w:p w14:paraId="6DC54BBA" w14:textId="51199243" w:rsidR="00C256DE" w:rsidRDefault="009B2B79" w:rsidP="00025889">
      <w:pPr>
        <w:pStyle w:val="Caption"/>
        <w:spacing w:line="276" w:lineRule="auto"/>
        <w:jc w:val="left"/>
      </w:pPr>
      <w:r w:rsidRPr="009B2B79">
        <w:rPr>
          <w:b/>
          <w:bCs/>
          <w:cs/>
        </w:rPr>
        <w:t>ตาราง</w:t>
      </w:r>
      <w:r w:rsidR="00993FD8">
        <w:rPr>
          <w:rFonts w:hint="cs"/>
          <w:b/>
          <w:bCs/>
          <w:cs/>
        </w:rPr>
        <w:t>ที่</w:t>
      </w:r>
      <w:r w:rsidRPr="009B2B79">
        <w:rPr>
          <w:b/>
          <w:bCs/>
          <w:cs/>
        </w:rPr>
        <w:t xml:space="preserve"> </w:t>
      </w:r>
      <w:r w:rsidRPr="009B2B79">
        <w:rPr>
          <w:b/>
          <w:bCs/>
          <w:cs/>
        </w:rPr>
        <w:fldChar w:fldCharType="begin"/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</w:rPr>
        <w:instrText xml:space="preserve">SEQ </w:instrText>
      </w:r>
      <w:r w:rsidRPr="009B2B79">
        <w:rPr>
          <w:b/>
          <w:bCs/>
          <w:cs/>
        </w:rPr>
        <w:instrText xml:space="preserve">ตาราง </w:instrText>
      </w:r>
      <w:r w:rsidRPr="009B2B79">
        <w:rPr>
          <w:b/>
          <w:bCs/>
        </w:rPr>
        <w:instrText>\* ARABIC</w:instrText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15</w:t>
      </w:r>
      <w:r w:rsidRPr="009B2B79">
        <w:rPr>
          <w:b/>
          <w:bCs/>
          <w:cs/>
        </w:rPr>
        <w:fldChar w:fldCharType="end"/>
      </w:r>
      <w:r>
        <w:t xml:space="preserve"> </w:t>
      </w:r>
      <w:bookmarkStart w:id="106" w:name="_Toc130463773"/>
      <w:r>
        <w:rPr>
          <w:rFonts w:hint="cs"/>
          <w:cs/>
        </w:rPr>
        <w:t>ตารางตัวอย่างการวัดค่าความแม่นยำในการตัดคำ</w:t>
      </w:r>
      <w:bookmarkEnd w:id="10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6"/>
        <w:gridCol w:w="2469"/>
        <w:gridCol w:w="1746"/>
        <w:gridCol w:w="1735"/>
        <w:gridCol w:w="1540"/>
      </w:tblGrid>
      <w:tr w:rsidR="0020404F" w14:paraId="5CB9A2CC" w14:textId="75156B0E" w:rsidTr="0020404F">
        <w:tc>
          <w:tcPr>
            <w:tcW w:w="846" w:type="dxa"/>
          </w:tcPr>
          <w:p w14:paraId="4552AB69" w14:textId="70E51F19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680" w:type="dxa"/>
          </w:tcPr>
          <w:p w14:paraId="1A604A57" w14:textId="0C737B6D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Human</w:t>
            </w:r>
          </w:p>
        </w:tc>
        <w:tc>
          <w:tcPr>
            <w:tcW w:w="1838" w:type="dxa"/>
          </w:tcPr>
          <w:p w14:paraId="7B10A4FF" w14:textId="7AE2410B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Newmm</w:t>
            </w:r>
            <w:proofErr w:type="spellEnd"/>
          </w:p>
        </w:tc>
        <w:tc>
          <w:tcPr>
            <w:tcW w:w="1825" w:type="dxa"/>
          </w:tcPr>
          <w:p w14:paraId="4896D015" w14:textId="3CA71988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Longest</w:t>
            </w:r>
          </w:p>
        </w:tc>
        <w:tc>
          <w:tcPr>
            <w:tcW w:w="1621" w:type="dxa"/>
          </w:tcPr>
          <w:p w14:paraId="31829C98" w14:textId="6B81F2FA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Deepcut</w:t>
            </w:r>
            <w:proofErr w:type="spellEnd"/>
          </w:p>
        </w:tc>
      </w:tr>
      <w:tr w:rsidR="0020404F" w14:paraId="15A4C4DF" w14:textId="3BECB0BD" w:rsidTr="0020404F">
        <w:tc>
          <w:tcPr>
            <w:tcW w:w="846" w:type="dxa"/>
          </w:tcPr>
          <w:p w14:paraId="3E5E3345" w14:textId="20E6F7CC" w:rsidR="0020404F" w:rsidRDefault="0020404F" w:rsidP="00025889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2680" w:type="dxa"/>
          </w:tcPr>
          <w:p w14:paraId="58A75EE6" w14:textId="0F86B86F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38" w:type="dxa"/>
          </w:tcPr>
          <w:p w14:paraId="27F081E3" w14:textId="13CD26A4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25" w:type="dxa"/>
          </w:tcPr>
          <w:p w14:paraId="50B39D42" w14:textId="1B2F8F47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621" w:type="dxa"/>
          </w:tcPr>
          <w:p w14:paraId="6EF5C8C5" w14:textId="434C374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</w:tr>
      <w:tr w:rsidR="0020404F" w14:paraId="60BE8450" w14:textId="3123C382" w:rsidTr="0020404F">
        <w:tc>
          <w:tcPr>
            <w:tcW w:w="846" w:type="dxa"/>
          </w:tcPr>
          <w:p w14:paraId="749E0DD9" w14:textId="57BD0E5F" w:rsidR="0020404F" w:rsidRDefault="0020404F" w:rsidP="00025889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2680" w:type="dxa"/>
          </w:tcPr>
          <w:p w14:paraId="114E555B" w14:textId="3EE1B9B4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38" w:type="dxa"/>
          </w:tcPr>
          <w:p w14:paraId="052D3225" w14:textId="40502D6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25" w:type="dxa"/>
          </w:tcPr>
          <w:p w14:paraId="31E95DC1" w14:textId="0A985A2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621" w:type="dxa"/>
          </w:tcPr>
          <w:p w14:paraId="5EE33B1F" w14:textId="5DF127A2" w:rsidR="0020404F" w:rsidRDefault="0020404F" w:rsidP="00025889">
            <w:pPr>
              <w:spacing w:line="276" w:lineRule="auto"/>
            </w:pPr>
            <w:r>
              <w:t>software</w:t>
            </w:r>
          </w:p>
        </w:tc>
      </w:tr>
      <w:tr w:rsidR="0020404F" w14:paraId="6AD26208" w14:textId="3A43DEB0" w:rsidTr="0020404F">
        <w:tc>
          <w:tcPr>
            <w:tcW w:w="846" w:type="dxa"/>
          </w:tcPr>
          <w:p w14:paraId="2BA29813" w14:textId="0ADD345F" w:rsidR="0020404F" w:rsidRDefault="0020404F" w:rsidP="00025889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2680" w:type="dxa"/>
          </w:tcPr>
          <w:p w14:paraId="6ED25DC5" w14:textId="6E862767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38" w:type="dxa"/>
          </w:tcPr>
          <w:p w14:paraId="176452AB" w14:textId="33E34BFB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25" w:type="dxa"/>
          </w:tcPr>
          <w:p w14:paraId="7EC42696" w14:textId="5B91F939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621" w:type="dxa"/>
          </w:tcPr>
          <w:p w14:paraId="460938BC" w14:textId="6579FAA8" w:rsidR="0020404F" w:rsidRDefault="0020404F" w:rsidP="00025889">
            <w:pPr>
              <w:spacing w:line="276" w:lineRule="auto"/>
            </w:pPr>
            <w:r>
              <w:t>business</w:t>
            </w:r>
          </w:p>
        </w:tc>
      </w:tr>
      <w:tr w:rsidR="0020404F" w14:paraId="65B7B4A7" w14:textId="4879D6AB" w:rsidTr="0020404F">
        <w:tc>
          <w:tcPr>
            <w:tcW w:w="846" w:type="dxa"/>
          </w:tcPr>
          <w:p w14:paraId="76F1264C" w14:textId="632EDC87" w:rsidR="0020404F" w:rsidRDefault="0020404F" w:rsidP="00025889">
            <w:pPr>
              <w:spacing w:line="276" w:lineRule="auto"/>
              <w:jc w:val="center"/>
            </w:pPr>
            <w:r>
              <w:t>4</w:t>
            </w:r>
          </w:p>
        </w:tc>
        <w:tc>
          <w:tcPr>
            <w:tcW w:w="2680" w:type="dxa"/>
          </w:tcPr>
          <w:p w14:paraId="6D37001B" w14:textId="17B0DBE9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38" w:type="dxa"/>
          </w:tcPr>
          <w:p w14:paraId="720BF4DB" w14:textId="7A0A3F8C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25" w:type="dxa"/>
          </w:tcPr>
          <w:p w14:paraId="4FBD68DF" w14:textId="11FF6CB6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621" w:type="dxa"/>
          </w:tcPr>
          <w:p w14:paraId="306D21D5" w14:textId="624CFA3A" w:rsidR="0020404F" w:rsidRDefault="0020404F" w:rsidP="00025889">
            <w:pPr>
              <w:spacing w:line="276" w:lineRule="auto"/>
            </w:pPr>
            <w:r>
              <w:t>solutions</w:t>
            </w:r>
          </w:p>
        </w:tc>
      </w:tr>
      <w:tr w:rsidR="0020404F" w14:paraId="1C40D5EB" w14:textId="35638C09" w:rsidTr="0020404F">
        <w:tc>
          <w:tcPr>
            <w:tcW w:w="846" w:type="dxa"/>
          </w:tcPr>
          <w:p w14:paraId="599A393D" w14:textId="17CF13D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2680" w:type="dxa"/>
          </w:tcPr>
          <w:p w14:paraId="4038FE64" w14:textId="1C573BB4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65841E30" w14:textId="5A9C66C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18870BCE" w14:textId="333E01E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0FDC94B0" w14:textId="6A6A7B9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12A53A15" w14:textId="68B23272" w:rsidTr="0020404F">
        <w:tc>
          <w:tcPr>
            <w:tcW w:w="846" w:type="dxa"/>
          </w:tcPr>
          <w:p w14:paraId="72DB7951" w14:textId="7E38EF0D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2680" w:type="dxa"/>
          </w:tcPr>
          <w:p w14:paraId="3DEA69E6" w14:textId="0C92B2A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38" w:type="dxa"/>
          </w:tcPr>
          <w:p w14:paraId="64ED7EB5" w14:textId="3D1F8C2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25" w:type="dxa"/>
          </w:tcPr>
          <w:p w14:paraId="0622E403" w14:textId="6CDD0E4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621" w:type="dxa"/>
          </w:tcPr>
          <w:p w14:paraId="0391FD0B" w14:textId="13F6091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</w:t>
            </w:r>
          </w:p>
        </w:tc>
      </w:tr>
      <w:tr w:rsidR="0020404F" w14:paraId="5F112C83" w14:textId="79320E0A" w:rsidTr="0020404F">
        <w:tc>
          <w:tcPr>
            <w:tcW w:w="846" w:type="dxa"/>
          </w:tcPr>
          <w:p w14:paraId="29652997" w14:textId="6937BEA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2680" w:type="dxa"/>
          </w:tcPr>
          <w:p w14:paraId="37AC1581" w14:textId="68CA066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38" w:type="dxa"/>
          </w:tcPr>
          <w:p w14:paraId="5FC1C4C3" w14:textId="2A0308C8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25" w:type="dxa"/>
          </w:tcPr>
          <w:p w14:paraId="27A650F2" w14:textId="7778CB0C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621" w:type="dxa"/>
          </w:tcPr>
          <w:p w14:paraId="327C212B" w14:textId="30D768A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สมัคร</w:t>
            </w:r>
          </w:p>
        </w:tc>
      </w:tr>
      <w:tr w:rsidR="0020404F" w14:paraId="214C1BE0" w14:textId="221F64D3" w:rsidTr="0020404F">
        <w:tc>
          <w:tcPr>
            <w:tcW w:w="846" w:type="dxa"/>
          </w:tcPr>
          <w:p w14:paraId="7CA05D78" w14:textId="1A9A137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2680" w:type="dxa"/>
          </w:tcPr>
          <w:p w14:paraId="4ACA1604" w14:textId="28F93CD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45BB6C0C" w14:textId="6543721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422CE4F9" w14:textId="4CF6B2AF" w:rsidR="0020404F" w:rsidRDefault="0020404F" w:rsidP="00025889">
            <w:pPr>
              <w:spacing w:line="276" w:lineRule="auto"/>
            </w:pPr>
            <w:proofErr w:type="spellStart"/>
            <w:r>
              <w:rPr>
                <w:rFonts w:hint="cs"/>
                <w:cs/>
              </w:rPr>
              <w:t>ออน</w:t>
            </w:r>
            <w:proofErr w:type="spellEnd"/>
          </w:p>
        </w:tc>
        <w:tc>
          <w:tcPr>
            <w:tcW w:w="1621" w:type="dxa"/>
          </w:tcPr>
          <w:p w14:paraId="4F58EB6A" w14:textId="02D0128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</w:tr>
      <w:tr w:rsidR="0020404F" w14:paraId="1C1A1E77" w14:textId="21F66FFB" w:rsidTr="0020404F">
        <w:tc>
          <w:tcPr>
            <w:tcW w:w="846" w:type="dxa"/>
          </w:tcPr>
          <w:p w14:paraId="2FE77BCB" w14:textId="23E98D4E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2680" w:type="dxa"/>
          </w:tcPr>
          <w:p w14:paraId="3F3076BF" w14:textId="2F2EC27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41484505" w14:textId="32F05C4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0C8C9D2C" w14:textId="48BD9F2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ไลน์</w:t>
            </w:r>
          </w:p>
        </w:tc>
        <w:tc>
          <w:tcPr>
            <w:tcW w:w="1621" w:type="dxa"/>
          </w:tcPr>
          <w:p w14:paraId="097657FC" w14:textId="1E78090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42D54886" w14:textId="632454E1" w:rsidTr="0020404F">
        <w:tc>
          <w:tcPr>
            <w:tcW w:w="846" w:type="dxa"/>
          </w:tcPr>
          <w:p w14:paraId="29BCBD4D" w14:textId="674645CC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2680" w:type="dxa"/>
          </w:tcPr>
          <w:p w14:paraId="3F1E6F07" w14:textId="5E84DA6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38" w:type="dxa"/>
          </w:tcPr>
          <w:p w14:paraId="0D96447A" w14:textId="2DB92B3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25" w:type="dxa"/>
          </w:tcPr>
          <w:p w14:paraId="58CDA322" w14:textId="58672DED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63F82CA3" w14:textId="3AB55DE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6D48D464" w14:textId="3CA46357" w:rsidTr="0020404F">
        <w:tc>
          <w:tcPr>
            <w:tcW w:w="846" w:type="dxa"/>
          </w:tcPr>
          <w:p w14:paraId="2E73DBC4" w14:textId="6126A33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11</w:t>
            </w:r>
          </w:p>
        </w:tc>
        <w:tc>
          <w:tcPr>
            <w:tcW w:w="2680" w:type="dxa"/>
          </w:tcPr>
          <w:p w14:paraId="20B670A4" w14:textId="48B6F8CE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120BFC0A" w14:textId="5F02A27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70D0CD28" w14:textId="04A7640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621" w:type="dxa"/>
          </w:tcPr>
          <w:p w14:paraId="155B5E99" w14:textId="7B5486F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</w:t>
            </w:r>
          </w:p>
        </w:tc>
      </w:tr>
      <w:tr w:rsidR="0020404F" w14:paraId="4DDAE562" w14:textId="2154C51E" w:rsidTr="0020404F">
        <w:tc>
          <w:tcPr>
            <w:tcW w:w="846" w:type="dxa"/>
          </w:tcPr>
          <w:p w14:paraId="229B5587" w14:textId="066F7DF0" w:rsidR="0020404F" w:rsidRDefault="0020404F" w:rsidP="00025889">
            <w:pPr>
              <w:spacing w:line="276" w:lineRule="auto"/>
              <w:jc w:val="center"/>
            </w:pPr>
            <w:r>
              <w:t>12</w:t>
            </w:r>
          </w:p>
        </w:tc>
        <w:tc>
          <w:tcPr>
            <w:tcW w:w="2680" w:type="dxa"/>
          </w:tcPr>
          <w:p w14:paraId="6E37C73C" w14:textId="2DC2BB61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6CE34434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5BC5F06" w14:textId="4BA12C0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621" w:type="dxa"/>
          </w:tcPr>
          <w:p w14:paraId="069644D2" w14:textId="3546F6A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ทะเบียน</w:t>
            </w:r>
          </w:p>
        </w:tc>
      </w:tr>
      <w:tr w:rsidR="0020404F" w14:paraId="4D38DDFA" w14:textId="39A66CF8" w:rsidTr="0020404F">
        <w:tc>
          <w:tcPr>
            <w:tcW w:w="846" w:type="dxa"/>
          </w:tcPr>
          <w:p w14:paraId="1EF3C98D" w14:textId="525E4F66" w:rsidR="0020404F" w:rsidRDefault="0020404F" w:rsidP="00025889">
            <w:pPr>
              <w:spacing w:line="276" w:lineRule="auto"/>
              <w:jc w:val="center"/>
            </w:pPr>
            <w:r>
              <w:t>13</w:t>
            </w:r>
          </w:p>
        </w:tc>
        <w:tc>
          <w:tcPr>
            <w:tcW w:w="2680" w:type="dxa"/>
          </w:tcPr>
          <w:p w14:paraId="3E7EA797" w14:textId="3C2CD4FD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1BF02DCA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819615E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30B93BD3" w14:textId="0BF0F323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เรียน</w:t>
            </w:r>
          </w:p>
        </w:tc>
      </w:tr>
      <w:tr w:rsidR="0020404F" w14:paraId="49A5BF8B" w14:textId="1F2E9A3F" w:rsidTr="0020404F">
        <w:tc>
          <w:tcPr>
            <w:tcW w:w="846" w:type="dxa"/>
          </w:tcPr>
          <w:p w14:paraId="3C8F1000" w14:textId="5F23003E" w:rsidR="0020404F" w:rsidRDefault="0020404F" w:rsidP="00025889">
            <w:pPr>
              <w:spacing w:line="276" w:lineRule="auto"/>
              <w:jc w:val="center"/>
            </w:pPr>
            <w:r>
              <w:t>14</w:t>
            </w:r>
          </w:p>
        </w:tc>
        <w:tc>
          <w:tcPr>
            <w:tcW w:w="2680" w:type="dxa"/>
          </w:tcPr>
          <w:p w14:paraId="0FF67B69" w14:textId="0987DF52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7DE919D2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729093B5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2F7F81DD" w14:textId="5232858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5ED11C89" w14:textId="087874EA" w:rsidTr="0020404F">
        <w:tc>
          <w:tcPr>
            <w:tcW w:w="846" w:type="dxa"/>
          </w:tcPr>
          <w:p w14:paraId="71CCD34D" w14:textId="05034785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20404F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2680" w:type="dxa"/>
          </w:tcPr>
          <w:p w14:paraId="4B60E877" w14:textId="1912E5B6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1838" w:type="dxa"/>
          </w:tcPr>
          <w:p w14:paraId="5FC2FC17" w14:textId="2156E004" w:rsidR="0020404F" w:rsidRDefault="0020404F" w:rsidP="00025889">
            <w:pPr>
              <w:spacing w:line="276" w:lineRule="auto"/>
              <w:jc w:val="center"/>
            </w:pPr>
            <w:r>
              <w:t>11</w:t>
            </w:r>
          </w:p>
        </w:tc>
        <w:tc>
          <w:tcPr>
            <w:tcW w:w="1825" w:type="dxa"/>
          </w:tcPr>
          <w:p w14:paraId="564DD68C" w14:textId="71C5A12A" w:rsidR="0020404F" w:rsidRDefault="0020404F" w:rsidP="00025889">
            <w:pPr>
              <w:spacing w:line="276" w:lineRule="auto"/>
              <w:jc w:val="center"/>
            </w:pPr>
            <w:r>
              <w:t>10</w:t>
            </w:r>
          </w:p>
        </w:tc>
        <w:tc>
          <w:tcPr>
            <w:tcW w:w="1621" w:type="dxa"/>
          </w:tcPr>
          <w:p w14:paraId="032C8AAF" w14:textId="45C4ABFD" w:rsidR="0020404F" w:rsidRDefault="0020404F" w:rsidP="00025889">
            <w:pPr>
              <w:spacing w:line="276" w:lineRule="auto"/>
              <w:jc w:val="center"/>
            </w:pPr>
            <w:r>
              <w:t>9</w:t>
            </w:r>
          </w:p>
        </w:tc>
      </w:tr>
    </w:tbl>
    <w:p w14:paraId="06C7115A" w14:textId="77777777" w:rsidR="0020404F" w:rsidRDefault="0020404F" w:rsidP="00025889">
      <w:pPr>
        <w:spacing w:line="276" w:lineRule="auto"/>
        <w:ind w:firstLine="720"/>
      </w:pPr>
    </w:p>
    <w:p w14:paraId="657E84A1" w14:textId="2866B1FD" w:rsidR="0020404F" w:rsidRDefault="0020404F" w:rsidP="00025889">
      <w:pPr>
        <w:spacing w:line="276" w:lineRule="auto"/>
        <w:ind w:firstLine="720"/>
      </w:pPr>
      <w:r>
        <w:rPr>
          <w:rFonts w:hint="cs"/>
          <w:cs/>
        </w:rPr>
        <w:t xml:space="preserve">จากตารางที่ </w:t>
      </w:r>
      <w:r>
        <w:t xml:space="preserve">15 </w:t>
      </w:r>
      <w:r>
        <w:rPr>
          <w:rFonts w:hint="cs"/>
          <w:cs/>
        </w:rPr>
        <w:t xml:space="preserve">จะเห็นว่าเมื่อทำการใช้ไลบรารี่ในการตัดคำแล้วสามารถสรุปได้ว่า </w:t>
      </w:r>
      <w:r>
        <w:t xml:space="preserve">Engine </w:t>
      </w:r>
      <w:r>
        <w:rPr>
          <w:rFonts w:hint="cs"/>
          <w:cs/>
        </w:rPr>
        <w:t xml:space="preserve">ที่มีความคล้ายกับผู้วิจัยมากที่สุดคือ </w:t>
      </w:r>
      <w:proofErr w:type="spellStart"/>
      <w:r>
        <w:t>newmm</w:t>
      </w:r>
      <w:proofErr w:type="spellEnd"/>
      <w:r>
        <w:t xml:space="preserve"> </w:t>
      </w:r>
      <w:r>
        <w:rPr>
          <w:rFonts w:hint="cs"/>
          <w:cs/>
        </w:rPr>
        <w:t xml:space="preserve">รองลงมาคือ </w:t>
      </w:r>
      <w:r>
        <w:t xml:space="preserve">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</w:p>
    <w:p w14:paraId="2B0BEA1E" w14:textId="45CD535D" w:rsidR="00C256DE" w:rsidRPr="00CF105B" w:rsidRDefault="00CF105B" w:rsidP="00025889">
      <w:pPr>
        <w:pStyle w:val="Caption"/>
        <w:spacing w:line="276" w:lineRule="auto"/>
        <w:jc w:val="left"/>
      </w:pPr>
      <w:r w:rsidRPr="00CF105B">
        <w:rPr>
          <w:b/>
          <w:bCs/>
          <w:cs/>
        </w:rPr>
        <w:t>ตาราง</w:t>
      </w:r>
      <w:r w:rsidR="005A1624">
        <w:rPr>
          <w:rFonts w:hint="cs"/>
          <w:b/>
          <w:bCs/>
          <w:cs/>
        </w:rPr>
        <w:t>ที่</w:t>
      </w:r>
      <w:r w:rsidRPr="00CF105B">
        <w:rPr>
          <w:b/>
          <w:bCs/>
          <w:cs/>
        </w:rPr>
        <w:t xml:space="preserve"> </w:t>
      </w:r>
      <w:r w:rsidRPr="00CF105B">
        <w:rPr>
          <w:b/>
          <w:bCs/>
          <w:cs/>
        </w:rPr>
        <w:fldChar w:fldCharType="begin"/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</w:rPr>
        <w:instrText xml:space="preserve">SEQ </w:instrText>
      </w:r>
      <w:r w:rsidRPr="00CF105B">
        <w:rPr>
          <w:b/>
          <w:bCs/>
          <w:cs/>
        </w:rPr>
        <w:instrText xml:space="preserve">ตาราง </w:instrText>
      </w:r>
      <w:r w:rsidRPr="00CF105B">
        <w:rPr>
          <w:b/>
          <w:bCs/>
        </w:rPr>
        <w:instrText>\* ARABIC</w:instrText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16</w:t>
      </w:r>
      <w:r w:rsidRPr="00CF105B">
        <w:rPr>
          <w:b/>
          <w:bCs/>
          <w:cs/>
        </w:rPr>
        <w:fldChar w:fldCharType="end"/>
      </w:r>
      <w:r>
        <w:t xml:space="preserve"> </w:t>
      </w:r>
      <w:bookmarkStart w:id="107" w:name="_Toc130463774"/>
      <w:r w:rsidRPr="00CF105B">
        <w:rPr>
          <w:rFonts w:hint="cs"/>
          <w:cs/>
        </w:rPr>
        <w:t>ผลการทดสอบความแม่นยำการตัดคำ</w:t>
      </w:r>
      <w:bookmarkEnd w:id="10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025889">
            <w:pPr>
              <w:spacing w:line="276" w:lineRule="auto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025889">
      <w:pPr>
        <w:spacing w:line="276" w:lineRule="auto"/>
        <w:rPr>
          <w:b/>
          <w:bCs/>
        </w:rPr>
      </w:pPr>
    </w:p>
    <w:p w14:paraId="7C541304" w14:textId="5C500B2A" w:rsidR="00C256DE" w:rsidRPr="00C256DE" w:rsidRDefault="00C256DE" w:rsidP="00025889">
      <w:pPr>
        <w:spacing w:line="276" w:lineRule="auto"/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>จากการทดลอง</w:t>
      </w:r>
      <w:r w:rsidR="00CF105B">
        <w:rPr>
          <w:rFonts w:hint="cs"/>
          <w:cs/>
        </w:rPr>
        <w:t xml:space="preserve">จากข้อมูลปริมาณ </w:t>
      </w:r>
      <w:r w:rsidR="00CF105B">
        <w:t xml:space="preserve">100 </w:t>
      </w:r>
      <w:r w:rsidR="00CF105B">
        <w:rPr>
          <w:rFonts w:hint="cs"/>
          <w:cs/>
        </w:rPr>
        <w:t>รายการ</w:t>
      </w:r>
      <w:r w:rsidRPr="00264811">
        <w:rPr>
          <w:rFonts w:hint="cs"/>
          <w:cs/>
        </w:rPr>
        <w:t xml:space="preserve">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นั้นมีความแม่นยำกับที่ผู้วิจัยตัดมากที่สุดที่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>ค่าความแม่นยำอยู่ที่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</w:rPr>
        <w:t>83.04%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ที่</w:t>
      </w:r>
      <w:r w:rsidR="001115DB">
        <w:rPr>
          <w:rFonts w:hint="cs"/>
          <w:cs/>
        </w:rPr>
        <w:t>มี</w:t>
      </w:r>
      <w:r w:rsidRPr="00264811">
        <w:rPr>
          <w:rFonts w:hint="cs"/>
          <w:cs/>
        </w:rPr>
        <w:t xml:space="preserve">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="0035484C">
        <w:t>3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025889">
      <w:pPr>
        <w:pStyle w:val="ListParagraph"/>
        <w:tabs>
          <w:tab w:val="left" w:pos="540"/>
          <w:tab w:val="left" w:pos="7290"/>
        </w:tabs>
        <w:spacing w:line="276" w:lineRule="auto"/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3098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27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R/wGQIAADI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7AA5CA8D">
            <wp:extent cx="4316400" cy="17893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17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06C3D00D" w:rsidR="00AE700F" w:rsidRDefault="00AE700F" w:rsidP="00025889">
      <w:pPr>
        <w:pStyle w:val="Caption"/>
        <w:spacing w:line="276" w:lineRule="auto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39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30463861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108"/>
      <w:proofErr w:type="spellEnd"/>
    </w:p>
    <w:p w14:paraId="04BC8EE7" w14:textId="77777777" w:rsidR="00944876" w:rsidRPr="00944876" w:rsidRDefault="00944876" w:rsidP="00025889">
      <w:pPr>
        <w:spacing w:line="276" w:lineRule="auto"/>
      </w:pPr>
    </w:p>
    <w:p w14:paraId="4E844EDE" w14:textId="0D49F2D5" w:rsidR="004A6A93" w:rsidRDefault="00CB34FA" w:rsidP="00025889">
      <w:pPr>
        <w:spacing w:line="276" w:lineRule="auto"/>
        <w:ind w:firstLine="720"/>
      </w:pPr>
      <w:r>
        <w:t xml:space="preserve">4.1.2 </w:t>
      </w:r>
      <w:r w:rsidRPr="00264811">
        <w:rPr>
          <w:rFonts w:hint="cs"/>
          <w:cs/>
        </w:rPr>
        <w:t>การ</w:t>
      </w:r>
      <w:r w:rsidR="0069533D">
        <w:rPr>
          <w:rFonts w:hint="cs"/>
          <w:cs/>
        </w:rPr>
        <w:t xml:space="preserve">คำนวณค่า </w:t>
      </w:r>
      <w:r w:rsidR="0069533D">
        <w:t>TF-ID</w:t>
      </w:r>
      <w:r w:rsidR="00214EB2">
        <w:t>F</w:t>
      </w:r>
    </w:p>
    <w:p w14:paraId="5FBE04AA" w14:textId="1EA4DD99" w:rsidR="00944876" w:rsidRDefault="00944876" w:rsidP="00FA1E80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</w:t>
      </w:r>
      <w:r w:rsidR="00FA1E80">
        <w:rPr>
          <w:rFonts w:hint="cs"/>
          <w:cs/>
        </w:rPr>
        <w:t>หา</w:t>
      </w:r>
      <w:r w:rsidRPr="00264811">
        <w:rPr>
          <w:rFonts w:hint="cs"/>
          <w:cs/>
        </w:rPr>
        <w:t xml:space="preserve">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</w:p>
    <w:p w14:paraId="0B31D6CC" w14:textId="77777777" w:rsidR="006D3D23" w:rsidRDefault="006D3D23" w:rsidP="00025889">
      <w:pPr>
        <w:spacing w:line="276" w:lineRule="auto"/>
        <w:ind w:firstLine="720"/>
      </w:pPr>
    </w:p>
    <w:p w14:paraId="5F54D612" w14:textId="6C2ADF85" w:rsidR="00DE64E6" w:rsidRDefault="00DE64E6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49941E99" w:rsidR="00DE64E6" w:rsidRDefault="00DE64E6" w:rsidP="00025889">
      <w:pPr>
        <w:pStyle w:val="Caption"/>
        <w:spacing w:line="276" w:lineRule="auto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109" w:name="_Toc130463862"/>
      <w:r w:rsidR="002D5683">
        <w:rPr>
          <w:rFonts w:hint="cs"/>
          <w:cs/>
        </w:rPr>
        <w:t>ตัวอย่าง</w:t>
      </w:r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109"/>
    </w:p>
    <w:p w14:paraId="30A29956" w14:textId="2B53D558" w:rsidR="00DE64E6" w:rsidRDefault="00DE64E6" w:rsidP="00025889">
      <w:pPr>
        <w:spacing w:line="276" w:lineRule="auto"/>
      </w:pPr>
    </w:p>
    <w:p w14:paraId="4A2C523B" w14:textId="35D60482" w:rsidR="00DE64E6" w:rsidRDefault="00DE64E6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="00FA1E80">
        <w:rPr>
          <w:cs/>
        </w:rPr>
        <w:br/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025889">
      <w:pPr>
        <w:spacing w:line="276" w:lineRule="auto"/>
        <w:ind w:firstLine="720"/>
        <w:jc w:val="thaiDistribute"/>
      </w:pPr>
    </w:p>
    <w:p w14:paraId="28AA9408" w14:textId="0D97BF48" w:rsidR="00406F1E" w:rsidRDefault="00406F1E" w:rsidP="00025889">
      <w:pPr>
        <w:spacing w:line="276" w:lineRule="auto"/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025889">
      <w:pPr>
        <w:spacing w:line="276" w:lineRule="auto"/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025889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025889">
      <w:pPr>
        <w:spacing w:line="276" w:lineRule="auto"/>
        <w:jc w:val="thaiDistribute"/>
      </w:pPr>
    </w:p>
    <w:p w14:paraId="1D47B310" w14:textId="404990CE" w:rsidR="00121D8C" w:rsidRDefault="00121D8C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228CE7FF">
            <wp:extent cx="5040000" cy="14545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44DCF0E7" w:rsidR="00121D8C" w:rsidRDefault="00121D8C" w:rsidP="00025889">
      <w:pPr>
        <w:pStyle w:val="Caption"/>
        <w:spacing w:line="276" w:lineRule="auto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110" w:name="_Toc130463863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110"/>
    </w:p>
    <w:p w14:paraId="105C81B7" w14:textId="77777777" w:rsidR="00C641BB" w:rsidRPr="00C641BB" w:rsidRDefault="00C641BB" w:rsidP="00025889">
      <w:pPr>
        <w:spacing w:line="276" w:lineRule="auto"/>
      </w:pPr>
    </w:p>
    <w:p w14:paraId="497DB91C" w14:textId="001A0D19" w:rsidR="00C641BB" w:rsidRDefault="00C641BB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="00C66866">
        <w:t>42</w:t>
      </w:r>
      <w:r w:rsidRPr="00264811">
        <w:rPr>
          <w:rFonts w:hint="cs"/>
          <w:cs/>
        </w:rPr>
        <w:t xml:space="preserve"> โดยจำ</w:t>
      </w:r>
      <w:r w:rsidR="00CB1B17">
        <w:rPr>
          <w:rFonts w:hint="cs"/>
          <w:cs/>
        </w:rPr>
        <w:t>น</w:t>
      </w:r>
      <w:r w:rsidRPr="00264811">
        <w:rPr>
          <w:rFonts w:hint="cs"/>
          <w:cs/>
        </w:rPr>
        <w:t xml:space="preserve">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411317AC" w:rsidR="008E26B0" w:rsidRDefault="006D3D23" w:rsidP="0002588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48000DF" wp14:editId="3ED88DB4">
                <wp:simplePos x="0" y="0"/>
                <wp:positionH relativeFrom="column">
                  <wp:posOffset>1827055</wp:posOffset>
                </wp:positionH>
                <wp:positionV relativeFrom="paragraph">
                  <wp:posOffset>1432483</wp:posOffset>
                </wp:positionV>
                <wp:extent cx="914400" cy="343531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93530" w14:textId="77777777" w:rsidR="006D3D23" w:rsidRDefault="006D3D23" w:rsidP="006D3D23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00DF" id="Text Box 3" o:spid="_x0000_s1028" type="#_x0000_t202" style="position:absolute;left:0;text-align:left;margin-left:143.85pt;margin-top:112.8pt;width:1in;height:27.05pt;z-index:252152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" filled="f" stroked="f">
                <v:textbox>
                  <w:txbxContent>
                    <w:p w14:paraId="56493530" w14:textId="77777777" w:rsidR="006D3D23" w:rsidRDefault="006D3D23" w:rsidP="006D3D23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D3C137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564DE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2BBE90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33E34F71" w:rsidR="008E26B0" w:rsidRDefault="008E26B0" w:rsidP="00025889">
      <w:pPr>
        <w:pStyle w:val="Caption"/>
        <w:spacing w:line="276" w:lineRule="auto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111" w:name="_Toc130463864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111"/>
    </w:p>
    <w:p w14:paraId="0F96C5F3" w14:textId="77777777" w:rsidR="003C69F6" w:rsidRPr="003C69F6" w:rsidRDefault="003C69F6" w:rsidP="00025889">
      <w:pPr>
        <w:spacing w:line="276" w:lineRule="auto"/>
      </w:pPr>
    </w:p>
    <w:p w14:paraId="13FE1D37" w14:textId="7FED169E" w:rsidR="00154B54" w:rsidRPr="00264811" w:rsidRDefault="00154B54" w:rsidP="000D17D9">
      <w:pPr>
        <w:spacing w:line="276" w:lineRule="auto"/>
        <w:jc w:val="thaiDistribute"/>
      </w:pPr>
      <w:r w:rsidRPr="00264811">
        <w:rPr>
          <w:rFonts w:hint="cs"/>
          <w:cs/>
        </w:rPr>
        <w:t>จากนั้นทำการทดลองจัดกลุ่มข้อม</w:t>
      </w:r>
      <w:r w:rsidR="0032047B">
        <w:rPr>
          <w:rFonts w:hint="cs"/>
          <w:cs/>
        </w:rPr>
        <w:t>ู</w:t>
      </w:r>
      <w:r w:rsidRPr="00264811">
        <w:rPr>
          <w:rFonts w:hint="cs"/>
          <w:cs/>
        </w:rPr>
        <w:t>ลด้วยจำนวนกลุ่มที่แตกต่างกันแต่ข้อมูลเดียวกัน ทำการทดลองจัดกลุ่ม</w:t>
      </w:r>
      <w:r w:rsidR="00C66866">
        <w:rPr>
          <w:rFonts w:hint="cs"/>
          <w:cs/>
        </w:rPr>
        <w:t>ด้วย</w:t>
      </w:r>
      <w:r w:rsidRPr="00264811">
        <w:rPr>
          <w:rFonts w:hint="cs"/>
          <w:cs/>
        </w:rPr>
        <w:t xml:space="preserve">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</w:t>
      </w:r>
      <w:r w:rsidR="00C66866">
        <w:rPr>
          <w:rFonts w:hint="cs"/>
          <w:cs/>
        </w:rPr>
        <w:t>รณี</w:t>
      </w:r>
      <w:r w:rsidRPr="00264811">
        <w:rPr>
          <w:rFonts w:hint="cs"/>
          <w:cs/>
        </w:rPr>
        <w:t>ได้ดังนี้</w:t>
      </w:r>
    </w:p>
    <w:p w14:paraId="16B38C4B" w14:textId="57BC50CF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พบว่าขอบเขตของข้อมูลค่อนข้างแคบ</w:t>
      </w:r>
      <w:r w:rsidR="00684825">
        <w:rPr>
          <w:rFonts w:hint="cs"/>
          <w:cs/>
        </w:rPr>
        <w:t>มาก</w:t>
      </w:r>
      <w:r w:rsidR="009858AA">
        <w:rPr>
          <w:rFonts w:hint="cs"/>
          <w:cs/>
        </w:rPr>
        <w:t>และ</w:t>
      </w:r>
      <w:r w:rsidR="00684825">
        <w:rPr>
          <w:rFonts w:hint="cs"/>
          <w:cs/>
        </w:rPr>
        <w:t xml:space="preserve">มีกลุ่มที่มีเนื้อหาซ้ำกันมากกว่า </w:t>
      </w:r>
      <w:r w:rsidR="00684825">
        <w:t xml:space="preserve">1 </w:t>
      </w:r>
      <w:r w:rsidR="00684825">
        <w:rPr>
          <w:rFonts w:hint="cs"/>
          <w:cs/>
        </w:rPr>
        <w:t>กลุ่ม</w:t>
      </w:r>
    </w:p>
    <w:p w14:paraId="0119CD66" w14:textId="251E8C7C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</w:t>
      </w:r>
      <w:r w:rsidR="00684825">
        <w:rPr>
          <w:rFonts w:hint="cs"/>
          <w:cs/>
        </w:rPr>
        <w:t>พบว่าขอบเขตของข้อมูลค่อนข้างแคบและเนื้อหาบางส่วนจะปนอยู่ในกลุ่มอื่น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ๆ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ที่มีใกล้กัน</w:t>
      </w:r>
    </w:p>
    <w:p w14:paraId="55E985B7" w14:textId="1F08BD21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ค่อนข้างดีและเนื้อหาในกลุ่มนั้นมีปะปนกันน้อยมากและไม่มีกลุ่มที่มีเนื้อหาซ้ำกัน</w:t>
      </w:r>
    </w:p>
    <w:p w14:paraId="336710D9" w14:textId="60F0A05C" w:rsidR="00154B54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พบว่าขอบเขตของข้อมูลกว้างมากและทำให้ใน </w:t>
      </w:r>
      <w:r w:rsidR="00684825">
        <w:t xml:space="preserve">1 </w:t>
      </w:r>
      <w:r w:rsidR="00684825">
        <w:rPr>
          <w:rFonts w:hint="cs"/>
          <w:cs/>
        </w:rPr>
        <w:t xml:space="preserve">กลุ่มนั้นมีเนื้อหาที่มากกว่า </w:t>
      </w:r>
      <w:r w:rsidR="00684825">
        <w:t xml:space="preserve">1 </w:t>
      </w:r>
      <w:r w:rsidR="00684825">
        <w:rPr>
          <w:rFonts w:hint="cs"/>
          <w:cs/>
        </w:rPr>
        <w:t>อย่างทำให้ไม่สามารถระบุแน่ชัดได้ว่าเกี่ยวกับเรื่องใดเป็นหลัก</w:t>
      </w:r>
    </w:p>
    <w:p w14:paraId="1000DB7E" w14:textId="290632CB" w:rsidR="00B21F2A" w:rsidRDefault="00B21F2A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54DC1EB3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2E9DF93B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2" w:name="_Toc130463865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12"/>
    </w:p>
    <w:p w14:paraId="12039D7B" w14:textId="2FBD31C1" w:rsidR="00B21F2A" w:rsidRDefault="00B21F2A" w:rsidP="00025889">
      <w:pPr>
        <w:spacing w:line="276" w:lineRule="auto"/>
      </w:pPr>
    </w:p>
    <w:p w14:paraId="082A8A30" w14:textId="368612A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6263B172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5A260A7D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3" w:name="_Toc130463866"/>
      <w:r w:rsidRPr="00264811">
        <w:rPr>
          <w:rFonts w:hint="cs"/>
          <w:cs/>
        </w:rPr>
        <w:t xml:space="preserve">จัดกลุ่มข้อมูลจำนวน </w:t>
      </w:r>
      <w:r w:rsidR="00B032A1"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13"/>
    </w:p>
    <w:p w14:paraId="585BFD93" w14:textId="10B361B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3099141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10BBF0E9" w14:textId="0C652938" w:rsidR="001B66D3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4" w:name="_Toc130463867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14"/>
    </w:p>
    <w:p w14:paraId="08F81DDF" w14:textId="6A28B954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3EBD02C5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360A8EFD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5" w:name="_Toc13046386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15"/>
    </w:p>
    <w:p w14:paraId="32695E11" w14:textId="20288F29" w:rsidR="00B21F2A" w:rsidRDefault="00B21F2A" w:rsidP="00025889">
      <w:pPr>
        <w:spacing w:line="276" w:lineRule="auto"/>
      </w:pPr>
    </w:p>
    <w:p w14:paraId="4589F97F" w14:textId="5935636A" w:rsidR="006D439F" w:rsidRDefault="000E71EF" w:rsidP="006D439F">
      <w:pPr>
        <w:spacing w:line="276" w:lineRule="auto"/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5BFF3ADF" w:rsidR="000C0C64" w:rsidRPr="00962C2F" w:rsidRDefault="000C0C64" w:rsidP="00025889">
      <w:pPr>
        <w:pStyle w:val="Caption"/>
        <w:spacing w:line="276" w:lineRule="auto"/>
        <w:jc w:val="left"/>
        <w:rPr>
          <w:cs/>
        </w:rPr>
      </w:pPr>
      <w:r w:rsidRPr="000C0C64">
        <w:rPr>
          <w:b/>
          <w:bCs/>
          <w:cs/>
        </w:rPr>
        <w:t>ตาราง</w:t>
      </w:r>
      <w:r w:rsidR="00216734">
        <w:rPr>
          <w:rFonts w:hint="cs"/>
          <w:b/>
          <w:bCs/>
          <w:cs/>
        </w:rPr>
        <w:t>ที่</w:t>
      </w:r>
      <w:r w:rsidRPr="000C0C64">
        <w:rPr>
          <w:b/>
          <w:bCs/>
          <w:cs/>
        </w:rPr>
        <w:t xml:space="preserve">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17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6" w:name="_Toc130463775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</w:t>
      </w:r>
      <w:r w:rsidR="00025889">
        <w:rPr>
          <w:rFonts w:hint="cs"/>
          <w:cs/>
        </w:rPr>
        <w:t>ม</w:t>
      </w:r>
      <w:r w:rsidR="00962C2F">
        <w:rPr>
          <w:rFonts w:hint="cs"/>
          <w:cs/>
        </w:rPr>
        <w:t xml:space="preserve">ทั้งหมด </w:t>
      </w:r>
      <w:r w:rsidR="00962C2F">
        <w:t xml:space="preserve">1,643 </w:t>
      </w:r>
      <w:r w:rsidR="00962C2F">
        <w:rPr>
          <w:rFonts w:hint="cs"/>
          <w:cs/>
        </w:rPr>
        <w:t>รายการ</w:t>
      </w:r>
      <w:bookmarkEnd w:id="1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6"/>
        <w:gridCol w:w="4201"/>
        <w:gridCol w:w="2759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25889">
            <w:pPr>
              <w:spacing w:line="276" w:lineRule="auto"/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356BB561" w:rsidR="000E71EF" w:rsidRDefault="0022278F" w:rsidP="00025889">
            <w:pPr>
              <w:spacing w:line="276" w:lineRule="auto"/>
              <w:jc w:val="center"/>
            </w:pPr>
            <w:r>
              <w:t>469.43</w:t>
            </w:r>
            <w:r w:rsidR="00E6694E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25889">
            <w:pPr>
              <w:spacing w:line="276" w:lineRule="auto"/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084FA726" w:rsidR="000E71EF" w:rsidRDefault="0022278F" w:rsidP="00025889">
            <w:pPr>
              <w:spacing w:line="276" w:lineRule="auto"/>
              <w:jc w:val="center"/>
            </w:pPr>
            <w:r>
              <w:t>234.71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25889">
            <w:pPr>
              <w:spacing w:line="276" w:lineRule="auto"/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2254AE6A" w:rsidR="000E71EF" w:rsidRDefault="0022278F" w:rsidP="00025889">
            <w:pPr>
              <w:spacing w:line="276" w:lineRule="auto"/>
              <w:jc w:val="center"/>
            </w:pPr>
            <w:r>
              <w:t>205.38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25889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2CBB2E6A" w:rsidR="000E71EF" w:rsidRDefault="000E71EF" w:rsidP="006D439F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4E0A35F3" w:rsidR="000E71EF" w:rsidRDefault="0022278F" w:rsidP="00025889">
            <w:pPr>
              <w:spacing w:line="276" w:lineRule="auto"/>
              <w:jc w:val="center"/>
            </w:pPr>
            <w:r>
              <w:t>182.56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</w:tbl>
    <w:p w14:paraId="03F75446" w14:textId="17BC5600" w:rsidR="000E71EF" w:rsidRDefault="006D439F" w:rsidP="00025889">
      <w:pPr>
        <w:spacing w:line="276" w:lineRule="auto"/>
        <w:rPr>
          <w:b/>
          <w:bCs/>
        </w:rPr>
      </w:pPr>
      <w:r>
        <w:rPr>
          <w:rFonts w:hint="cs"/>
          <w:b/>
          <w:bCs/>
          <w:cs/>
        </w:rPr>
        <w:lastRenderedPageBreak/>
        <w:t>ตาราง</w:t>
      </w:r>
      <w:r w:rsidR="00705FA1">
        <w:rPr>
          <w:rFonts w:hint="cs"/>
          <w:b/>
          <w:bCs/>
          <w:cs/>
        </w:rPr>
        <w:t>ที่</w:t>
      </w:r>
      <w:r>
        <w:rPr>
          <w:rFonts w:hint="cs"/>
          <w:b/>
          <w:bCs/>
          <w:cs/>
        </w:rPr>
        <w:t xml:space="preserve"> </w:t>
      </w:r>
      <w:r>
        <w:rPr>
          <w:b/>
          <w:bCs/>
        </w:rPr>
        <w:t>17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6"/>
        <w:gridCol w:w="4201"/>
        <w:gridCol w:w="2759"/>
      </w:tblGrid>
      <w:tr w:rsidR="006D439F" w:rsidRPr="000E71EF" w14:paraId="202E9545" w14:textId="77777777" w:rsidTr="00C702C1">
        <w:tc>
          <w:tcPr>
            <w:tcW w:w="1413" w:type="dxa"/>
          </w:tcPr>
          <w:p w14:paraId="21C8FFE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</w:tcPr>
          <w:p w14:paraId="370D95C3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</w:tcPr>
          <w:p w14:paraId="1F371BB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6D439F" w14:paraId="1BDAF308" w14:textId="77777777" w:rsidTr="00C702C1">
        <w:tc>
          <w:tcPr>
            <w:tcW w:w="1413" w:type="dxa"/>
          </w:tcPr>
          <w:p w14:paraId="3621397B" w14:textId="77777777" w:rsidR="006D439F" w:rsidRDefault="006D439F" w:rsidP="00C702C1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</w:tcPr>
          <w:p w14:paraId="33A6ED1D" w14:textId="77777777" w:rsidR="006D439F" w:rsidRDefault="006D439F" w:rsidP="00C702C1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</w:tcPr>
          <w:p w14:paraId="25E34BAD" w14:textId="77777777" w:rsidR="006D439F" w:rsidRDefault="006D439F" w:rsidP="00C702C1">
            <w:pPr>
              <w:spacing w:line="276" w:lineRule="auto"/>
              <w:jc w:val="center"/>
            </w:pPr>
            <w:r>
              <w:t>469.43</w:t>
            </w:r>
            <w:r>
              <w:rPr>
                <w:rFonts w:hint="cs"/>
                <w:cs/>
              </w:rPr>
              <w:t xml:space="preserve"> รายการ</w:t>
            </w:r>
          </w:p>
        </w:tc>
      </w:tr>
    </w:tbl>
    <w:p w14:paraId="2C0A4A16" w14:textId="77777777" w:rsidR="006D439F" w:rsidRPr="006D439F" w:rsidRDefault="006D439F" w:rsidP="00025889">
      <w:pPr>
        <w:spacing w:line="276" w:lineRule="auto"/>
        <w:rPr>
          <w:b/>
          <w:bCs/>
        </w:rPr>
      </w:pPr>
    </w:p>
    <w:p w14:paraId="79FFBD92" w14:textId="784D895A" w:rsidR="00D65BD1" w:rsidRDefault="00217343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70143E0" wp14:editId="26EDF0A6">
            <wp:extent cx="5600700" cy="298269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4BE0B98A" w:rsidR="00D65BD1" w:rsidRDefault="00D65BD1" w:rsidP="00025889">
      <w:pPr>
        <w:pStyle w:val="Caption"/>
        <w:spacing w:line="276" w:lineRule="auto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17" w:name="_Toc130463869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17"/>
    </w:p>
    <w:p w14:paraId="17457DEB" w14:textId="77777777" w:rsidR="007B474E" w:rsidRPr="007B474E" w:rsidRDefault="007B474E" w:rsidP="00025889">
      <w:pPr>
        <w:spacing w:line="276" w:lineRule="auto"/>
      </w:pPr>
    </w:p>
    <w:p w14:paraId="274A5DF3" w14:textId="21667DCF" w:rsidR="00B21F2A" w:rsidRDefault="00B21F2A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="00392B7D">
        <w:t>4</w:t>
      </w:r>
      <w:r w:rsidR="009B2B79">
        <w:t>3</w:t>
      </w:r>
      <w:r w:rsidRPr="00264811">
        <w:rPr>
          <w:rFonts w:hint="cs"/>
        </w:rPr>
        <w:t>-</w:t>
      </w:r>
      <w:r w:rsidR="009B2B79">
        <w:t>46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กลุ่มนั้นจะเห็นได้ว่าขอบเขตของข้อมูลนั้น</w:t>
      </w:r>
      <w:r w:rsidR="00C66866">
        <w:rPr>
          <w:rFonts w:hint="cs"/>
          <w:cs/>
        </w:rPr>
        <w:t>แคบ</w:t>
      </w:r>
      <w:r w:rsidRPr="00264811">
        <w:rPr>
          <w:rFonts w:hint="cs"/>
          <w:cs/>
        </w:rPr>
        <w:t xml:space="preserve">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FCFC293" w:rsidR="009A5306" w:rsidRPr="00264811" w:rsidRDefault="00480600" w:rsidP="00025889">
      <w:pPr>
        <w:spacing w:line="276" w:lineRule="auto"/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C66866">
        <w:t>47</w:t>
      </w:r>
      <w:r w:rsidR="009A5306">
        <w:t xml:space="preserve">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4D6AA8EA" w:rsidR="00B21F2A" w:rsidRDefault="00B21F2A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</w:t>
      </w:r>
    </w:p>
    <w:p w14:paraId="513110BD" w14:textId="1A53E9C3" w:rsidR="00865301" w:rsidRDefault="00865301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จากการทดลองสุ่มเรียกข้อมูลหลาย ๆ ครั้งพบว่าจำนวนของการจัดกลุ่มที่มีค่าข้อมูล</w:t>
      </w:r>
      <w:r w:rsidR="00C66866">
        <w:br/>
      </w:r>
      <w:r w:rsidRPr="00264811">
        <w:rPr>
          <w:rFonts w:hint="cs"/>
          <w:cs/>
        </w:rPr>
        <w:t xml:space="preserve">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กลุ่มแต่ทั้งนี้ก็ยังมีข้อมูลที่ทับซ้อนกันอยู่บ้างเล็กน้อยซึ</w:t>
      </w:r>
      <w:r w:rsidR="007C2314">
        <w:rPr>
          <w:rFonts w:hint="cs"/>
          <w:cs/>
        </w:rPr>
        <w:t>่</w:t>
      </w:r>
      <w:r w:rsidRPr="00264811">
        <w:rPr>
          <w:rFonts w:hint="cs"/>
          <w:cs/>
        </w:rPr>
        <w:t>งอยู่ในระดับที่รับได้ และเมื่อทำการแบ่งกลุ่มข้อม</w:t>
      </w:r>
      <w:r w:rsidR="00C91F32">
        <w:rPr>
          <w:rFonts w:hint="cs"/>
          <w:cs/>
        </w:rPr>
        <w:t>ู</w:t>
      </w:r>
      <w:r w:rsidRPr="00264811">
        <w:rPr>
          <w:rFonts w:hint="cs"/>
          <w:cs/>
        </w:rPr>
        <w:t>ล</w:t>
      </w:r>
      <w:r w:rsidRPr="00264811">
        <w:rPr>
          <w:rFonts w:hint="cs"/>
          <w:cs/>
        </w:rPr>
        <w:lastRenderedPageBreak/>
        <w:t>เรียบร้อยแล้ว</w:t>
      </w:r>
      <w:r w:rsidR="00BF4D5C">
        <w:rPr>
          <w:rFonts w:hint="cs"/>
          <w:cs/>
        </w:rPr>
        <w:t>จึง</w:t>
      </w:r>
      <w:r w:rsidRPr="00264811">
        <w:rPr>
          <w:rFonts w:hint="cs"/>
          <w:cs/>
        </w:rPr>
        <w:t xml:space="preserve">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546F7502" w14:textId="77777777" w:rsidR="008971A6" w:rsidRDefault="008971A6" w:rsidP="0098186F">
      <w:pPr>
        <w:spacing w:line="276" w:lineRule="auto"/>
        <w:jc w:val="thaiDistribute"/>
      </w:pPr>
    </w:p>
    <w:p w14:paraId="1B207A28" w14:textId="77777777" w:rsidR="000120ED" w:rsidRDefault="000120ED" w:rsidP="00025889">
      <w:pPr>
        <w:spacing w:line="276" w:lineRule="auto"/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3827BB90" w:rsidR="000120ED" w:rsidRDefault="000120ED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กลุ่มดังนั้นเพื่อให้การแสดงผลในหน้าเว็บไซต์และให้การเรียกกลุ่มง</w:t>
      </w:r>
      <w:r w:rsidR="00D71D27">
        <w:rPr>
          <w:rFonts w:hint="cs"/>
          <w:cs/>
        </w:rPr>
        <w:t>่าย</w:t>
      </w:r>
      <w:r w:rsidRPr="00264811">
        <w:rPr>
          <w:rFonts w:hint="cs"/>
          <w:cs/>
        </w:rPr>
        <w:t>ขึ้น</w:t>
      </w:r>
      <w:r w:rsidR="00D71D2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C2617">
        <w:rPr>
          <w:rFonts w:hint="cs"/>
          <w:cs/>
        </w:rPr>
        <w:t xml:space="preserve"> 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งานไอทีอื่น ๆ</w:t>
      </w:r>
    </w:p>
    <w:p w14:paraId="0FE02A2D" w14:textId="6C6D5856" w:rsidR="009E58E3" w:rsidRDefault="000E2946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และตรวจดูว่าควรจะได้ชื่อกลุ่มเป็นประเภทงานไหน</w:t>
      </w:r>
    </w:p>
    <w:p w14:paraId="54CD0FA1" w14:textId="77777777" w:rsidR="009E58E3" w:rsidRDefault="009E58E3" w:rsidP="00025889">
      <w:pPr>
        <w:spacing w:line="276" w:lineRule="auto"/>
        <w:ind w:firstLine="720"/>
      </w:pPr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1DCFA07E" w14:textId="77777777" w:rsidR="008C2617" w:rsidRPr="00264811" w:rsidRDefault="008C2617" w:rsidP="00025889">
      <w:pPr>
        <w:spacing w:line="276" w:lineRule="auto"/>
        <w:ind w:firstLine="720"/>
      </w:pPr>
    </w:p>
    <w:p w14:paraId="59DD677B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lastRenderedPageBreak/>
        <w:t>Data analysis</w:t>
      </w:r>
    </w:p>
    <w:p w14:paraId="1DD7CB47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Other</w:t>
      </w:r>
    </w:p>
    <w:p w14:paraId="3708C777" w14:textId="77777777" w:rsidR="008C2617" w:rsidRDefault="008C2617" w:rsidP="008C2617">
      <w:pPr>
        <w:spacing w:line="276" w:lineRule="auto"/>
        <w:jc w:val="thaiDistribute"/>
      </w:pPr>
    </w:p>
    <w:p w14:paraId="0B99A5C1" w14:textId="6AD31370" w:rsidR="00BE3AAE" w:rsidRDefault="00BE3AAE" w:rsidP="00025889">
      <w:pPr>
        <w:pStyle w:val="Heading2"/>
        <w:spacing w:line="276" w:lineRule="auto"/>
      </w:pPr>
      <w:bookmarkStart w:id="118" w:name="_Toc131332298"/>
      <w:r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8"/>
    </w:p>
    <w:p w14:paraId="3E9D9571" w14:textId="24F68C9A" w:rsidR="00BE3AAE" w:rsidRDefault="00E82885" w:rsidP="00025889">
      <w:pPr>
        <w:spacing w:line="276" w:lineRule="auto"/>
      </w:pPr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6A4AEEEA" w:rsidR="00E82885" w:rsidRDefault="00E82885" w:rsidP="00025889">
      <w:pPr>
        <w:pStyle w:val="Caption"/>
        <w:spacing w:line="276" w:lineRule="auto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48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9" w:name="_Toc130463870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9"/>
    </w:p>
    <w:p w14:paraId="18C58FC7" w14:textId="5353A132" w:rsidR="008C2617" w:rsidRDefault="008C2617">
      <w:pPr>
        <w:rPr>
          <w:cs/>
        </w:rPr>
      </w:pPr>
      <w:r>
        <w:rPr>
          <w:cs/>
        </w:rPr>
        <w:br w:type="page"/>
      </w:r>
    </w:p>
    <w:p w14:paraId="1059AB60" w14:textId="19E59D05" w:rsidR="00036788" w:rsidRDefault="00036788" w:rsidP="00025889">
      <w:pPr>
        <w:spacing w:line="276" w:lineRule="auto"/>
      </w:pPr>
      <w:r>
        <w:lastRenderedPageBreak/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4702B9C8" w:rsidR="00036788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28256" behindDoc="0" locked="0" layoutInCell="1" allowOverlap="1" wp14:anchorId="4E9E0BB1" wp14:editId="1029B8BD">
            <wp:simplePos x="0" y="0"/>
            <wp:positionH relativeFrom="column">
              <wp:posOffset>4125181</wp:posOffset>
            </wp:positionH>
            <wp:positionV relativeFrom="paragraph">
              <wp:posOffset>1290955</wp:posOffset>
            </wp:positionV>
            <wp:extent cx="234000" cy="234000"/>
            <wp:effectExtent l="0" t="0" r="0" b="0"/>
            <wp:wrapNone/>
            <wp:docPr id="136" name="Graphic 136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27232" behindDoc="0" locked="0" layoutInCell="1" allowOverlap="1" wp14:anchorId="2BD56E1F" wp14:editId="11D6B21C">
            <wp:simplePos x="0" y="0"/>
            <wp:positionH relativeFrom="column">
              <wp:posOffset>1215003</wp:posOffset>
            </wp:positionH>
            <wp:positionV relativeFrom="paragraph">
              <wp:posOffset>1100124</wp:posOffset>
            </wp:positionV>
            <wp:extent cx="234000" cy="234000"/>
            <wp:effectExtent l="0" t="0" r="0" b="0"/>
            <wp:wrapNone/>
            <wp:docPr id="135" name="Graphic 13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788" w:rsidRPr="00264811">
        <w:rPr>
          <w:rFonts w:hint="cs"/>
          <w:noProof/>
          <w:lang w:val="th-TH"/>
        </w:rPr>
        <w:drawing>
          <wp:inline distT="0" distB="0" distL="0" distR="0" wp14:anchorId="5A4B4F5D" wp14:editId="77F38B2F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1D46ECCD" w:rsidR="00BA1BB4" w:rsidRDefault="00BA1BB4" w:rsidP="00025889">
      <w:pPr>
        <w:pStyle w:val="Caption"/>
        <w:spacing w:line="276" w:lineRule="auto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49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0" w:name="_Toc130463871"/>
      <w:r>
        <w:rPr>
          <w:rFonts w:hint="cs"/>
          <w:cs/>
        </w:rPr>
        <w:t>ค้นหาบริษัท</w:t>
      </w:r>
      <w:bookmarkEnd w:id="120"/>
    </w:p>
    <w:p w14:paraId="3E9C1D9B" w14:textId="77777777" w:rsidR="00BA1BB4" w:rsidRPr="00BA1BB4" w:rsidRDefault="00BA1BB4" w:rsidP="00025889">
      <w:pPr>
        <w:spacing w:line="276" w:lineRule="auto"/>
      </w:pPr>
    </w:p>
    <w:p w14:paraId="236CFBDD" w14:textId="08AAD604" w:rsidR="00BA1BB4" w:rsidRPr="00264811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</w:t>
      </w:r>
      <w:r w:rsidR="00795787">
        <w:rPr>
          <w:rFonts w:hint="cs"/>
          <w:cs/>
        </w:rPr>
        <w:t>แ</w:t>
      </w:r>
      <w:r w:rsidRPr="00264811">
        <w:rPr>
          <w:rFonts w:hint="cs"/>
          <w:cs/>
        </w:rPr>
        <w:t>บบธุรกิจ</w:t>
      </w:r>
    </w:p>
    <w:p w14:paraId="27071D89" w14:textId="06288B52" w:rsidR="00BA1BB4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1DCB0560" w14:textId="77777777" w:rsidR="00FE5816" w:rsidRDefault="00FE5816" w:rsidP="00025889">
      <w:pPr>
        <w:spacing w:line="276" w:lineRule="auto"/>
        <w:rPr>
          <w:cs/>
        </w:rPr>
      </w:pPr>
    </w:p>
    <w:p w14:paraId="7B8424D6" w14:textId="6EE0E9B2" w:rsidR="00BA1BB4" w:rsidRDefault="00BA1BB4" w:rsidP="00025889">
      <w:pPr>
        <w:spacing w:line="276" w:lineRule="auto"/>
      </w:pPr>
      <w:r>
        <w:rPr>
          <w:cs/>
        </w:rPr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1F7941CA" w:rsidR="00BA1BB4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0304" behindDoc="0" locked="0" layoutInCell="1" allowOverlap="1" wp14:anchorId="5D897B99" wp14:editId="1CAA7501">
            <wp:simplePos x="0" y="0"/>
            <wp:positionH relativeFrom="column">
              <wp:posOffset>1009512</wp:posOffset>
            </wp:positionH>
            <wp:positionV relativeFrom="paragraph">
              <wp:posOffset>1287780</wp:posOffset>
            </wp:positionV>
            <wp:extent cx="234000" cy="234000"/>
            <wp:effectExtent l="0" t="0" r="0" b="0"/>
            <wp:wrapNone/>
            <wp:docPr id="137" name="Graphic 13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1328" behindDoc="0" locked="0" layoutInCell="1" allowOverlap="1" wp14:anchorId="00914EEE" wp14:editId="5070E6E9">
            <wp:simplePos x="0" y="0"/>
            <wp:positionH relativeFrom="column">
              <wp:posOffset>1009540</wp:posOffset>
            </wp:positionH>
            <wp:positionV relativeFrom="paragraph">
              <wp:posOffset>1892383</wp:posOffset>
            </wp:positionV>
            <wp:extent cx="233680" cy="233680"/>
            <wp:effectExtent l="0" t="0" r="0" b="0"/>
            <wp:wrapNone/>
            <wp:docPr id="138" name="Graphic 138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1AEE0A6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366F1CFD" w:rsidR="00440E8A" w:rsidRDefault="00440E8A" w:rsidP="00025889">
      <w:pPr>
        <w:pStyle w:val="Caption"/>
        <w:spacing w:line="276" w:lineRule="auto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50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1" w:name="_Toc130463872"/>
      <w:r>
        <w:rPr>
          <w:rFonts w:hint="cs"/>
          <w:cs/>
        </w:rPr>
        <w:t>หน้าแสดงผลลัพธ์การค้นหา</w:t>
      </w:r>
      <w:bookmarkEnd w:id="121"/>
    </w:p>
    <w:p w14:paraId="69F3C0ED" w14:textId="473D4234" w:rsidR="00440E8A" w:rsidRDefault="00440E8A" w:rsidP="00025889">
      <w:pPr>
        <w:spacing w:line="276" w:lineRule="auto"/>
      </w:pPr>
    </w:p>
    <w:p w14:paraId="671B7164" w14:textId="77777777" w:rsidR="00440E8A" w:rsidRPr="00264811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025889">
      <w:pPr>
        <w:spacing w:line="276" w:lineRule="auto"/>
      </w:pPr>
    </w:p>
    <w:p w14:paraId="2ACA895C" w14:textId="5508DBCD" w:rsidR="00440E8A" w:rsidRDefault="004A25C7" w:rsidP="00025889">
      <w:pPr>
        <w:spacing w:line="276" w:lineRule="auto"/>
      </w:pPr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69D66043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2133376" behindDoc="0" locked="0" layoutInCell="1" allowOverlap="1" wp14:anchorId="0AEDBE04" wp14:editId="6037E9B7">
            <wp:simplePos x="0" y="0"/>
            <wp:positionH relativeFrom="column">
              <wp:posOffset>2814762</wp:posOffset>
            </wp:positionH>
            <wp:positionV relativeFrom="paragraph">
              <wp:posOffset>325368</wp:posOffset>
            </wp:positionV>
            <wp:extent cx="234000" cy="234000"/>
            <wp:effectExtent l="0" t="0" r="0" b="0"/>
            <wp:wrapNone/>
            <wp:docPr id="139" name="Graphic 139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CD65497" wp14:editId="24DE52B0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31AA85DA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2" w:name="_Toc130463873"/>
      <w:r>
        <w:rPr>
          <w:rFonts w:hint="cs"/>
          <w:cs/>
        </w:rPr>
        <w:t>หน้าเกี่ยวกับ</w:t>
      </w:r>
      <w:bookmarkEnd w:id="122"/>
    </w:p>
    <w:p w14:paraId="6C896BB6" w14:textId="6EF616A2" w:rsidR="004A25C7" w:rsidRDefault="004A25C7" w:rsidP="00025889">
      <w:pPr>
        <w:spacing w:line="276" w:lineRule="auto"/>
      </w:pPr>
    </w:p>
    <w:p w14:paraId="32ED31A2" w14:textId="39E2BE39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  <w:r w:rsidR="002D5683">
        <w:rPr>
          <w:rFonts w:hint="cs"/>
          <w:cs/>
        </w:rPr>
        <w:t>แสดงข้อมูลเกี่ยวกับระบบและการทำงาน</w:t>
      </w:r>
    </w:p>
    <w:p w14:paraId="7C0AF0D4" w14:textId="77777777" w:rsidR="00FE5816" w:rsidRDefault="00FE5816" w:rsidP="00025889">
      <w:pPr>
        <w:spacing w:line="276" w:lineRule="auto"/>
        <w:rPr>
          <w:cs/>
        </w:rPr>
      </w:pPr>
    </w:p>
    <w:p w14:paraId="0E2B3D10" w14:textId="4B8519E9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269849A9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6448" behindDoc="0" locked="0" layoutInCell="1" allowOverlap="1" wp14:anchorId="7F1F104E" wp14:editId="2EB7BEF6">
            <wp:simplePos x="0" y="0"/>
            <wp:positionH relativeFrom="column">
              <wp:posOffset>1014454</wp:posOffset>
            </wp:positionH>
            <wp:positionV relativeFrom="paragraph">
              <wp:posOffset>1097335</wp:posOffset>
            </wp:positionV>
            <wp:extent cx="234000" cy="234000"/>
            <wp:effectExtent l="0" t="0" r="0" b="0"/>
            <wp:wrapNone/>
            <wp:docPr id="142" name="Graphic 142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5424" behindDoc="0" locked="0" layoutInCell="1" allowOverlap="1" wp14:anchorId="4C0BCA2E" wp14:editId="6BE88DFA">
            <wp:simplePos x="0" y="0"/>
            <wp:positionH relativeFrom="column">
              <wp:posOffset>3068955</wp:posOffset>
            </wp:positionH>
            <wp:positionV relativeFrom="paragraph">
              <wp:posOffset>325755</wp:posOffset>
            </wp:positionV>
            <wp:extent cx="233680" cy="233680"/>
            <wp:effectExtent l="0" t="0" r="0" b="0"/>
            <wp:wrapNone/>
            <wp:docPr id="141" name="Graphic 141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E5920F0" wp14:editId="75E2265C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500341BD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3" w:name="_Toc130463874"/>
      <w:r>
        <w:rPr>
          <w:rFonts w:hint="cs"/>
          <w:cs/>
        </w:rPr>
        <w:t>หน้าแสดงรายชื่อบริษัททั้งหมด</w:t>
      </w:r>
      <w:bookmarkEnd w:id="123"/>
    </w:p>
    <w:p w14:paraId="6233F6CC" w14:textId="7E8FE358" w:rsidR="004A25C7" w:rsidRDefault="004A25C7" w:rsidP="00025889">
      <w:pPr>
        <w:spacing w:line="276" w:lineRule="auto"/>
      </w:pPr>
    </w:p>
    <w:p w14:paraId="67EFB258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1F75129B" w14:textId="77777777" w:rsidR="003C69F6" w:rsidRDefault="003C69F6" w:rsidP="00025889">
      <w:pPr>
        <w:spacing w:line="276" w:lineRule="auto"/>
      </w:pPr>
    </w:p>
    <w:p w14:paraId="37468F0E" w14:textId="77777777" w:rsidR="008C2617" w:rsidRDefault="008C2617" w:rsidP="00025889">
      <w:pPr>
        <w:spacing w:line="276" w:lineRule="auto"/>
      </w:pPr>
    </w:p>
    <w:p w14:paraId="0A32BCE2" w14:textId="1F2CF36F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17288F7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2140544" behindDoc="0" locked="0" layoutInCell="1" allowOverlap="1" wp14:anchorId="0B53BCEB" wp14:editId="41BA0A80">
            <wp:simplePos x="0" y="0"/>
            <wp:positionH relativeFrom="column">
              <wp:posOffset>968513</wp:posOffset>
            </wp:positionH>
            <wp:positionV relativeFrom="paragraph">
              <wp:posOffset>1064812</wp:posOffset>
            </wp:positionV>
            <wp:extent cx="233680" cy="233680"/>
            <wp:effectExtent l="0" t="0" r="0" b="0"/>
            <wp:wrapNone/>
            <wp:docPr id="145" name="Graphic 145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Graphic 145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8496" behindDoc="0" locked="0" layoutInCell="1" allowOverlap="1" wp14:anchorId="32B7FD9A" wp14:editId="0E0A2793">
            <wp:simplePos x="0" y="0"/>
            <wp:positionH relativeFrom="column">
              <wp:posOffset>3617843</wp:posOffset>
            </wp:positionH>
            <wp:positionV relativeFrom="paragraph">
              <wp:posOffset>317417</wp:posOffset>
            </wp:positionV>
            <wp:extent cx="234000" cy="234000"/>
            <wp:effectExtent l="0" t="0" r="0" b="0"/>
            <wp:wrapNone/>
            <wp:docPr id="143" name="Graphic 143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9520" behindDoc="0" locked="0" layoutInCell="1" allowOverlap="1" wp14:anchorId="36BBD92B" wp14:editId="0A4813C6">
            <wp:simplePos x="0" y="0"/>
            <wp:positionH relativeFrom="column">
              <wp:posOffset>3570163</wp:posOffset>
            </wp:positionH>
            <wp:positionV relativeFrom="paragraph">
              <wp:posOffset>672438</wp:posOffset>
            </wp:positionV>
            <wp:extent cx="234000" cy="234000"/>
            <wp:effectExtent l="0" t="0" r="0" b="0"/>
            <wp:wrapNone/>
            <wp:docPr id="144" name="Graphic 14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51EB07B1" wp14:editId="70FEA953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7BFAB335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53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4" w:name="_Toc130463875"/>
      <w:r>
        <w:rPr>
          <w:rFonts w:hint="cs"/>
          <w:cs/>
        </w:rPr>
        <w:t>หน้าแสดงรายชื่อบริษัทในกลุ่มทั้งหมด</w:t>
      </w:r>
      <w:bookmarkEnd w:id="124"/>
    </w:p>
    <w:p w14:paraId="0F79B54C" w14:textId="4B2CD516" w:rsidR="004A25C7" w:rsidRDefault="004A25C7" w:rsidP="00025889">
      <w:pPr>
        <w:spacing w:line="276" w:lineRule="auto"/>
      </w:pPr>
    </w:p>
    <w:p w14:paraId="02F8DC17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6957948E" w:rsidR="00D1728F" w:rsidRDefault="00D1728F" w:rsidP="00025889">
      <w:pPr>
        <w:spacing w:line="276" w:lineRule="auto"/>
        <w:rPr>
          <w:cs/>
        </w:rPr>
      </w:pPr>
    </w:p>
    <w:p w14:paraId="4A61671F" w14:textId="50CE6925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7BED946C" w:rsidR="004A25C7" w:rsidRDefault="009D0D8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44640" behindDoc="0" locked="0" layoutInCell="1" allowOverlap="1" wp14:anchorId="15172FA2" wp14:editId="073BF05F">
            <wp:simplePos x="0" y="0"/>
            <wp:positionH relativeFrom="column">
              <wp:posOffset>977900</wp:posOffset>
            </wp:positionH>
            <wp:positionV relativeFrom="paragraph">
              <wp:posOffset>1679575</wp:posOffset>
            </wp:positionV>
            <wp:extent cx="233680" cy="233680"/>
            <wp:effectExtent l="0" t="0" r="0" b="0"/>
            <wp:wrapNone/>
            <wp:docPr id="148" name="Graphic 148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3616" behindDoc="0" locked="0" layoutInCell="1" allowOverlap="1" wp14:anchorId="3A3EA0AE" wp14:editId="28EF8131">
            <wp:simplePos x="0" y="0"/>
            <wp:positionH relativeFrom="column">
              <wp:posOffset>996315</wp:posOffset>
            </wp:positionH>
            <wp:positionV relativeFrom="paragraph">
              <wp:posOffset>1185545</wp:posOffset>
            </wp:positionV>
            <wp:extent cx="233680" cy="233680"/>
            <wp:effectExtent l="0" t="0" r="0" b="0"/>
            <wp:wrapNone/>
            <wp:docPr id="147" name="Graphic 147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2592" behindDoc="0" locked="0" layoutInCell="1" allowOverlap="1" wp14:anchorId="746F1EF6" wp14:editId="314496E5">
            <wp:simplePos x="0" y="0"/>
            <wp:positionH relativeFrom="column">
              <wp:posOffset>981821</wp:posOffset>
            </wp:positionH>
            <wp:positionV relativeFrom="paragraph">
              <wp:posOffset>726661</wp:posOffset>
            </wp:positionV>
            <wp:extent cx="233680" cy="233680"/>
            <wp:effectExtent l="0" t="0" r="0" b="0"/>
            <wp:wrapNone/>
            <wp:docPr id="146" name="Graphic 14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09C12CA5" wp14:editId="2A25B911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5BA9A3B8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54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5" w:name="_Toc130463876"/>
      <w:r w:rsidRPr="00264811">
        <w:rPr>
          <w:rFonts w:hint="cs"/>
          <w:cs/>
        </w:rPr>
        <w:t>หน้ารายละเอียดบริษัท</w:t>
      </w:r>
      <w:bookmarkEnd w:id="125"/>
    </w:p>
    <w:p w14:paraId="2D45808F" w14:textId="5E61BB0D" w:rsidR="004A25C7" w:rsidRDefault="004A25C7" w:rsidP="00025889">
      <w:pPr>
        <w:spacing w:line="276" w:lineRule="auto"/>
      </w:pPr>
    </w:p>
    <w:p w14:paraId="6651B80A" w14:textId="322A1E2A" w:rsidR="004A25C7" w:rsidRDefault="004A25C7" w:rsidP="00025889">
      <w:pPr>
        <w:pStyle w:val="Heading2"/>
        <w:spacing w:line="276" w:lineRule="auto"/>
      </w:pPr>
      <w:bookmarkStart w:id="126" w:name="_Toc131332299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26"/>
    </w:p>
    <w:p w14:paraId="14D41105" w14:textId="48D3A201" w:rsidR="004A25C7" w:rsidRDefault="00F72DED" w:rsidP="00025889">
      <w:pPr>
        <w:spacing w:line="276" w:lineRule="auto"/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 xml:space="preserve">เข้าใกล้ 1 แสดงว่าประโยคนั้นมีความคล้ายคลึงกับข้อมูลบริษัทในกลุ่มนั้นมากดังภาพที่ </w:t>
      </w:r>
      <w:r w:rsidR="008C2617">
        <w:t>55</w:t>
      </w:r>
    </w:p>
    <w:p w14:paraId="6BEC7EF4" w14:textId="5A88D514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5938E7B2" w:rsidR="00990297" w:rsidRDefault="00990297" w:rsidP="00025889">
      <w:pPr>
        <w:pStyle w:val="Caption"/>
        <w:spacing w:line="276" w:lineRule="auto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55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7" w:name="_Toc130463877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27"/>
    </w:p>
    <w:p w14:paraId="26DAA7EB" w14:textId="0773DB2E" w:rsidR="00990297" w:rsidRDefault="00990297" w:rsidP="00025889">
      <w:pPr>
        <w:spacing w:line="276" w:lineRule="auto"/>
      </w:pPr>
    </w:p>
    <w:p w14:paraId="02AC2DB6" w14:textId="104D255D" w:rsidR="00990297" w:rsidRDefault="00990297" w:rsidP="00025889">
      <w:pPr>
        <w:spacing w:line="276" w:lineRule="auto"/>
      </w:pPr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025889">
      <w:pPr>
        <w:spacing w:line="276" w:lineRule="auto"/>
      </w:pPr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9369FC9" wp14:editId="2D121B8A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3485F9CB" w:rsidR="00990297" w:rsidRPr="00990297" w:rsidRDefault="00990297" w:rsidP="00025889">
      <w:pPr>
        <w:pStyle w:val="Caption"/>
        <w:spacing w:line="276" w:lineRule="auto"/>
        <w:rPr>
          <w:cs/>
        </w:rPr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56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8" w:name="_Toc130463878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 w:rsidR="009858AA">
        <w:t xml:space="preserve"> </w:t>
      </w:r>
      <w:r w:rsidR="009858AA">
        <w:rPr>
          <w:rFonts w:hint="cs"/>
          <w:cs/>
        </w:rPr>
        <w:t>และคืนค่าความคล้ายคลึง</w:t>
      </w:r>
      <w:bookmarkEnd w:id="128"/>
    </w:p>
    <w:p w14:paraId="3E88DC02" w14:textId="77777777" w:rsidR="00BA1BB4" w:rsidRPr="00BA1BB4" w:rsidRDefault="00BA1BB4" w:rsidP="00025889">
      <w:pPr>
        <w:spacing w:line="276" w:lineRule="auto"/>
        <w:rPr>
          <w:cs/>
        </w:rPr>
      </w:pPr>
    </w:p>
    <w:p w14:paraId="0593411C" w14:textId="25B96711" w:rsidR="00762307" w:rsidRDefault="009858AA" w:rsidP="00025889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54B3CEB1" wp14:editId="6F39742D">
            <wp:extent cx="5040000" cy="3058857"/>
            <wp:effectExtent l="0" t="0" r="0" b="190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5375" w14:textId="77777777" w:rsidR="00762307" w:rsidRDefault="00762307" w:rsidP="00025889">
      <w:pPr>
        <w:spacing w:line="276" w:lineRule="auto"/>
        <w:rPr>
          <w:rFonts w:cs="Angsana New"/>
        </w:rPr>
      </w:pPr>
    </w:p>
    <w:p w14:paraId="707303CC" w14:textId="58183BF5" w:rsidR="00477F90" w:rsidRDefault="009858AA" w:rsidP="00025889">
      <w:pPr>
        <w:pStyle w:val="Caption"/>
        <w:spacing w:line="276" w:lineRule="auto"/>
        <w:rPr>
          <w:cs/>
        </w:rPr>
      </w:pPr>
      <w:r w:rsidRPr="009858AA">
        <w:rPr>
          <w:b/>
          <w:bCs/>
          <w:cs/>
        </w:rPr>
        <w:t xml:space="preserve">ภาพที่ </w:t>
      </w:r>
      <w:r w:rsidRPr="009858AA">
        <w:rPr>
          <w:b/>
          <w:bCs/>
          <w:cs/>
        </w:rPr>
        <w:fldChar w:fldCharType="begin"/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</w:rPr>
        <w:instrText xml:space="preserve">SEQ </w:instrText>
      </w:r>
      <w:r w:rsidRPr="009858AA">
        <w:rPr>
          <w:b/>
          <w:bCs/>
          <w:cs/>
        </w:rPr>
        <w:instrText xml:space="preserve">ภาพที่ </w:instrText>
      </w:r>
      <w:r w:rsidRPr="009858AA">
        <w:rPr>
          <w:b/>
          <w:bCs/>
        </w:rPr>
        <w:instrText>\* ARABIC</w:instrText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57</w:t>
      </w:r>
      <w:r w:rsidRPr="009858AA">
        <w:rPr>
          <w:b/>
          <w:bCs/>
          <w:cs/>
        </w:rPr>
        <w:fldChar w:fldCharType="end"/>
      </w:r>
      <w:r>
        <w:t xml:space="preserve"> </w:t>
      </w:r>
      <w:bookmarkStart w:id="129" w:name="_Toc130463879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>
        <w:t xml:space="preserve"> </w:t>
      </w:r>
      <w:r>
        <w:rPr>
          <w:rFonts w:hint="cs"/>
          <w:cs/>
        </w:rPr>
        <w:t>และคืนค่าเป็นข้อมูลบริษัทที่อยู่ในกลุ่มที่คล้ายที่สุด</w:t>
      </w:r>
      <w:bookmarkEnd w:id="129"/>
    </w:p>
    <w:p w14:paraId="34C11220" w14:textId="77777777" w:rsidR="00477F90" w:rsidRDefault="00477F90">
      <w:pPr>
        <w:rPr>
          <w:cs/>
        </w:rPr>
      </w:pPr>
      <w:r>
        <w:rPr>
          <w:cs/>
        </w:rPr>
        <w:br w:type="page"/>
      </w:r>
    </w:p>
    <w:p w14:paraId="32CC063E" w14:textId="77777777" w:rsidR="00BC2219" w:rsidRDefault="00BC2219" w:rsidP="00025889">
      <w:pPr>
        <w:pStyle w:val="Caption"/>
        <w:spacing w:line="276" w:lineRule="auto"/>
        <w:rPr>
          <w:cs/>
        </w:rPr>
        <w:sectPr w:rsidR="00BC2219" w:rsidSect="004B1419">
          <w:type w:val="continuous"/>
          <w:pgSz w:w="11909" w:h="16840" w:code="9"/>
          <w:pgMar w:top="2155" w:right="1418" w:bottom="1418" w:left="2155" w:header="1219" w:footer="720" w:gutter="0"/>
          <w:cols w:space="720"/>
          <w:titlePg/>
          <w:docGrid w:linePitch="435"/>
        </w:sectPr>
      </w:pPr>
    </w:p>
    <w:p w14:paraId="663C6DFF" w14:textId="393B74D1" w:rsidR="00307F65" w:rsidRDefault="00307F65" w:rsidP="00025889">
      <w:pPr>
        <w:pStyle w:val="Heading1"/>
        <w:spacing w:line="276" w:lineRule="auto"/>
      </w:pPr>
      <w:bookmarkStart w:id="130" w:name="_Toc104142076"/>
      <w:bookmarkStart w:id="131" w:name="_Toc104294418"/>
      <w:bookmarkStart w:id="132" w:name="_Toc131332300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30"/>
      <w:bookmarkEnd w:id="131"/>
      <w:bookmarkEnd w:id="132"/>
    </w:p>
    <w:p w14:paraId="3754BA43" w14:textId="77777777" w:rsidR="00307F65" w:rsidRDefault="00307F65" w:rsidP="00025889">
      <w:pPr>
        <w:spacing w:line="276" w:lineRule="auto"/>
      </w:pPr>
    </w:p>
    <w:p w14:paraId="1A0F572D" w14:textId="6190F95E" w:rsidR="00307F65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การพัฒนา</w:t>
      </w:r>
      <w:r w:rsidR="00B652D8" w:rsidRPr="00B652D8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B652D8" w:rsidRPr="00B652D8">
        <w:t>K-Means)</w:t>
      </w:r>
      <w:r w:rsidRPr="00264811">
        <w:rPr>
          <w:rFonts w:hint="cs"/>
          <w:cs/>
        </w:rPr>
        <w:t xml:space="preserve">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025889">
      <w:pPr>
        <w:pStyle w:val="Heading2"/>
        <w:spacing w:line="276" w:lineRule="auto"/>
      </w:pPr>
      <w:bookmarkStart w:id="133" w:name="_Toc131332301"/>
      <w:r>
        <w:t>5.1</w:t>
      </w:r>
      <w:r>
        <w:rPr>
          <w:cs/>
        </w:rPr>
        <w:t xml:space="preserve"> สรุปผลการดำเนินงาน</w:t>
      </w:r>
      <w:bookmarkEnd w:id="133"/>
      <w:r>
        <w:rPr>
          <w:cs/>
        </w:rPr>
        <w:t xml:space="preserve"> </w:t>
      </w:r>
    </w:p>
    <w:p w14:paraId="250D899C" w14:textId="702589BA" w:rsidR="00467F9D" w:rsidRPr="00264811" w:rsidRDefault="00467F9D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06F4820D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>กลุ่มได้แ</w:t>
      </w:r>
      <w:r w:rsidR="00575C5C">
        <w:rPr>
          <w:rFonts w:hint="cs"/>
          <w:cs/>
        </w:rPr>
        <w:t>ก่</w:t>
      </w:r>
      <w:r w:rsidRPr="00264811">
        <w:rPr>
          <w:rFonts w:hint="cs"/>
          <w:cs/>
        </w:rPr>
        <w:t xml:space="preserve">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025889">
      <w:pPr>
        <w:pStyle w:val="Style1"/>
        <w:spacing w:line="276" w:lineRule="auto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4331E777" w14:textId="77777777" w:rsidR="00307F65" w:rsidRDefault="00307F65" w:rsidP="00025889">
      <w:pPr>
        <w:pStyle w:val="Heading2"/>
        <w:spacing w:line="276" w:lineRule="auto"/>
      </w:pPr>
      <w:bookmarkStart w:id="134" w:name="_Toc131332302"/>
      <w:r>
        <w:lastRenderedPageBreak/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34"/>
      <w:r>
        <w:rPr>
          <w:cs/>
        </w:rPr>
        <w:t xml:space="preserve"> </w:t>
      </w:r>
    </w:p>
    <w:p w14:paraId="7769A4E1" w14:textId="25D86BE4" w:rsidR="00307F65" w:rsidRDefault="00307F65" w:rsidP="00025889">
      <w:pPr>
        <w:pStyle w:val="Style1"/>
        <w:spacing w:line="276" w:lineRule="auto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4AC7E654" w:rsidR="00307F65" w:rsidRDefault="00307F65" w:rsidP="00025889">
      <w:pPr>
        <w:pStyle w:val="Style1"/>
        <w:spacing w:line="276" w:lineRule="auto"/>
      </w:pPr>
      <w:r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>ข้อมูลใหม่แล้วต้องทำการตั้ง</w:t>
      </w:r>
      <w:r w:rsidR="001B6CBF">
        <w:rPr>
          <w:rFonts w:hint="cs"/>
          <w:cs/>
        </w:rPr>
        <w:t>ชื่อ</w:t>
      </w:r>
      <w:r w:rsidR="00467F9D" w:rsidRPr="00264811">
        <w:rPr>
          <w:rFonts w:hint="cs"/>
          <w:cs/>
        </w:rPr>
        <w:t xml:space="preserve">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14574795" w:rsidR="00467F9D" w:rsidRDefault="00467F9D" w:rsidP="00025889">
      <w:pPr>
        <w:pStyle w:val="Style1"/>
        <w:spacing w:line="276" w:lineRule="auto"/>
        <w:rPr>
          <w:cs/>
        </w:rPr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</w:t>
      </w:r>
      <w:r w:rsidR="006B1DAE">
        <w:rPr>
          <w:rFonts w:hint="cs"/>
          <w:cs/>
        </w:rPr>
        <w:t xml:space="preserve"> </w:t>
      </w:r>
      <w:r w:rsidR="006B1DAE">
        <w:t>“</w:t>
      </w:r>
      <w:r w:rsidRPr="00264811">
        <w:rPr>
          <w:rFonts w:hint="cs"/>
          <w:cs/>
        </w:rPr>
        <w:t>แอปพลิเคชัน</w:t>
      </w:r>
      <w:r w:rsidR="006B1DAE">
        <w:t>”</w:t>
      </w:r>
      <w:r w:rsidRPr="00264811">
        <w:rPr>
          <w:rFonts w:hint="cs"/>
          <w:cs/>
        </w:rPr>
        <w:t xml:space="preserve"> </w:t>
      </w:r>
      <w:r w:rsidR="008742FC">
        <w:rPr>
          <w:rFonts w:hint="cs"/>
          <w:cs/>
        </w:rPr>
        <w:t>ที่สะกดถูกต้อง</w:t>
      </w:r>
      <w:r w:rsidRPr="00264811">
        <w:rPr>
          <w:rFonts w:hint="cs"/>
          <w:cs/>
        </w:rPr>
        <w:t xml:space="preserve">อาจจะอยู่คนละกลุ่มกับประโยคที่มีคำว่า </w:t>
      </w:r>
      <w:r w:rsidR="006B1DAE">
        <w:t>“</w:t>
      </w:r>
      <w:r w:rsidRPr="00264811">
        <w:rPr>
          <w:rFonts w:hint="cs"/>
          <w:cs/>
        </w:rPr>
        <w:t>แอ</w:t>
      </w:r>
      <w:r w:rsidR="006B1DAE">
        <w:rPr>
          <w:rFonts w:hint="cs"/>
          <w:cs/>
        </w:rPr>
        <w:t>พ</w:t>
      </w:r>
      <w:r w:rsidRPr="00264811">
        <w:rPr>
          <w:rFonts w:hint="cs"/>
          <w:cs/>
        </w:rPr>
        <w:t>พลิเคชั</w:t>
      </w:r>
      <w:r w:rsidR="006B1DAE">
        <w:rPr>
          <w:rFonts w:hint="cs"/>
          <w:cs/>
        </w:rPr>
        <w:t>่</w:t>
      </w:r>
      <w:r w:rsidRPr="00264811">
        <w:rPr>
          <w:rFonts w:hint="cs"/>
          <w:cs/>
        </w:rPr>
        <w:t>น</w:t>
      </w:r>
      <w:r w:rsidR="006B1DAE">
        <w:t xml:space="preserve">” </w:t>
      </w:r>
      <w:r w:rsidR="006B1DAE">
        <w:rPr>
          <w:rFonts w:hint="cs"/>
          <w:cs/>
        </w:rPr>
        <w:t>ที่</w:t>
      </w:r>
      <w:r w:rsidR="005345DE">
        <w:rPr>
          <w:rFonts w:hint="cs"/>
          <w:cs/>
        </w:rPr>
        <w:t>มี</w:t>
      </w:r>
      <w:r w:rsidR="006B1DAE">
        <w:rPr>
          <w:rFonts w:hint="cs"/>
          <w:cs/>
        </w:rPr>
        <w:t>การสะกดผิด</w:t>
      </w:r>
    </w:p>
    <w:p w14:paraId="04034934" w14:textId="77777777" w:rsidR="00307F65" w:rsidRDefault="00307F65" w:rsidP="00025889">
      <w:pPr>
        <w:spacing w:line="276" w:lineRule="auto"/>
      </w:pPr>
    </w:p>
    <w:p w14:paraId="0D1BF0B6" w14:textId="52B1A526" w:rsidR="00307F65" w:rsidRDefault="00307F65" w:rsidP="00025889">
      <w:pPr>
        <w:pStyle w:val="Heading2"/>
        <w:spacing w:line="276" w:lineRule="auto"/>
      </w:pPr>
      <w:bookmarkStart w:id="135" w:name="_Toc131332303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35"/>
    </w:p>
    <w:p w14:paraId="773DE1B8" w14:textId="651A7885" w:rsidR="00CE399C" w:rsidRDefault="00307F65" w:rsidP="00025889">
      <w:pPr>
        <w:pStyle w:val="Style1"/>
        <w:spacing w:line="276" w:lineRule="auto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025889">
      <w:pPr>
        <w:pStyle w:val="Style1"/>
        <w:spacing w:line="276" w:lineRule="auto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025889">
      <w:pPr>
        <w:pStyle w:val="Style1"/>
        <w:spacing w:line="276" w:lineRule="auto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67B8B307" w:rsidR="00593CCD" w:rsidRDefault="004A36A6" w:rsidP="00025889">
      <w:pPr>
        <w:pStyle w:val="Style1"/>
        <w:spacing w:line="276" w:lineRule="auto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</w:p>
    <w:p w14:paraId="23E7230F" w14:textId="7D32408A" w:rsidR="009355BB" w:rsidRDefault="009355BB" w:rsidP="00025889">
      <w:pPr>
        <w:pStyle w:val="Style1"/>
        <w:spacing w:line="276" w:lineRule="auto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025889">
      <w:pPr>
        <w:pStyle w:val="Style1"/>
        <w:spacing w:line="276" w:lineRule="auto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025889">
      <w:pPr>
        <w:pStyle w:val="Style1"/>
        <w:spacing w:line="276" w:lineRule="auto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025889">
      <w:pPr>
        <w:pStyle w:val="Style1"/>
        <w:spacing w:line="276" w:lineRule="auto"/>
        <w:ind w:firstLine="0"/>
      </w:pPr>
    </w:p>
    <w:p w14:paraId="25F50D9C" w14:textId="1A29AFB9" w:rsidR="00ED0490" w:rsidRDefault="00ED0490" w:rsidP="00025889">
      <w:pPr>
        <w:pStyle w:val="Heading2"/>
        <w:spacing w:line="276" w:lineRule="auto"/>
      </w:pPr>
      <w:bookmarkStart w:id="136" w:name="_Toc131332304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36"/>
    </w:p>
    <w:p w14:paraId="4435A681" w14:textId="3441D3BA" w:rsidR="00ED0490" w:rsidRPr="00342A33" w:rsidRDefault="00ED0490" w:rsidP="00342A33">
      <w:pPr>
        <w:spacing w:line="276" w:lineRule="auto"/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="00434730" w:rsidRPr="00434730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34730" w:rsidRPr="00434730">
        <w:t xml:space="preserve">K-Means) </w:t>
      </w:r>
      <w:r>
        <w:rPr>
          <w:rFonts w:hint="cs"/>
          <w:cs/>
        </w:rPr>
        <w:t>(</w:t>
      </w:r>
      <w:r w:rsidR="009711DE" w:rsidRPr="009711DE">
        <w:t>Computer Internship Recommendation System With K-Means Clustering</w:t>
      </w:r>
      <w:r>
        <w:rPr>
          <w:rFonts w:hint="cs"/>
          <w:cs/>
        </w:rPr>
        <w:t>) สามารถสรุปผลได้ดังนี้</w:t>
      </w:r>
    </w:p>
    <w:p w14:paraId="7CCE3AB0" w14:textId="77777777" w:rsidR="00ED0490" w:rsidRPr="00ED0490" w:rsidRDefault="00ED0490" w:rsidP="00025889">
      <w:pPr>
        <w:spacing w:line="276" w:lineRule="auto"/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2A73D6BA" w:rsidR="00ED0490" w:rsidRDefault="00ED0490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="00691708" w:rsidRPr="00691708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691708" w:rsidRPr="00691708">
        <w:t>K-Means)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lastRenderedPageBreak/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7DB3AF44" w14:textId="528DFD33" w:rsidR="004620AF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66C15915" w14:textId="77777777" w:rsidR="00256B1F" w:rsidRPr="00256B1F" w:rsidRDefault="00256B1F" w:rsidP="00025889">
      <w:pPr>
        <w:spacing w:line="276" w:lineRule="auto"/>
        <w:ind w:left="1440"/>
        <w:rPr>
          <w:cs/>
        </w:rPr>
      </w:pPr>
    </w:p>
    <w:p w14:paraId="24371518" w14:textId="09C2774D" w:rsidR="00DF0681" w:rsidRPr="00DF0681" w:rsidRDefault="004620AF" w:rsidP="00025889">
      <w:pPr>
        <w:pStyle w:val="Caption"/>
        <w:spacing w:line="276" w:lineRule="auto"/>
        <w:jc w:val="left"/>
      </w:pPr>
      <w:r w:rsidRPr="004620AF">
        <w:rPr>
          <w:b/>
          <w:bCs/>
          <w:cs/>
        </w:rPr>
        <w:t>ตาราง</w:t>
      </w:r>
      <w:r w:rsidR="00F2408A">
        <w:rPr>
          <w:rFonts w:hint="cs"/>
          <w:b/>
          <w:bCs/>
          <w:cs/>
        </w:rPr>
        <w:t>ที่</w:t>
      </w:r>
      <w:r w:rsidRPr="004620AF">
        <w:rPr>
          <w:b/>
          <w:bCs/>
          <w:cs/>
        </w:rPr>
        <w:t xml:space="preserve">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18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7" w:name="_Toc130463776"/>
      <w:r>
        <w:rPr>
          <w:rFonts w:hint="cs"/>
          <w:cs/>
        </w:rPr>
        <w:t>แสดงจำนวนค่าเฉลี่ยความพึงพอใจต่อระบบ</w:t>
      </w:r>
      <w:bookmarkEnd w:id="13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852"/>
        <w:gridCol w:w="414"/>
        <w:gridCol w:w="414"/>
        <w:gridCol w:w="415"/>
        <w:gridCol w:w="414"/>
        <w:gridCol w:w="421"/>
        <w:gridCol w:w="1002"/>
        <w:gridCol w:w="1367"/>
      </w:tblGrid>
      <w:tr w:rsidR="00606C71" w:rsidRPr="004620AF" w14:paraId="266ACD4D" w14:textId="40D4015A" w:rsidTr="009B2B79">
        <w:trPr>
          <w:jc w:val="center"/>
        </w:trPr>
        <w:tc>
          <w:tcPr>
            <w:tcW w:w="4248" w:type="dxa"/>
            <w:vMerge w:val="restart"/>
            <w:vAlign w:val="center"/>
          </w:tcPr>
          <w:p w14:paraId="189A6830" w14:textId="7B08204E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4562" w:type="dxa"/>
            <w:gridSpan w:val="7"/>
            <w:vAlign w:val="center"/>
          </w:tcPr>
          <w:p w14:paraId="2044BD5A" w14:textId="6D1389D0" w:rsidR="00606C71" w:rsidRPr="00DF068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606C71" w:rsidRPr="004620AF" w14:paraId="086DEABA" w14:textId="0820EF81" w:rsidTr="009B2B79">
        <w:trPr>
          <w:jc w:val="center"/>
        </w:trPr>
        <w:tc>
          <w:tcPr>
            <w:tcW w:w="4248" w:type="dxa"/>
            <w:vMerge/>
            <w:vAlign w:val="center"/>
          </w:tcPr>
          <w:p w14:paraId="079919BE" w14:textId="77777777" w:rsidR="00606C7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</w:p>
        </w:tc>
        <w:tc>
          <w:tcPr>
            <w:tcW w:w="425" w:type="dxa"/>
            <w:vAlign w:val="center"/>
          </w:tcPr>
          <w:p w14:paraId="177D4134" w14:textId="733AB8E8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425" w:type="dxa"/>
            <w:vAlign w:val="center"/>
          </w:tcPr>
          <w:p w14:paraId="3B3B1DB1" w14:textId="2ED4961E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426" w:type="dxa"/>
            <w:vAlign w:val="center"/>
          </w:tcPr>
          <w:p w14:paraId="65EED2CF" w14:textId="2C8FBDDD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425" w:type="dxa"/>
            <w:vAlign w:val="center"/>
          </w:tcPr>
          <w:p w14:paraId="161A424B" w14:textId="21738D45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433" w:type="dxa"/>
            <w:vAlign w:val="center"/>
          </w:tcPr>
          <w:p w14:paraId="33AC3920" w14:textId="36BAC063" w:rsidR="00606C71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002" w:type="dxa"/>
            <w:vAlign w:val="center"/>
          </w:tcPr>
          <w:p w14:paraId="4DD36FBA" w14:textId="0A912024" w:rsidR="00606C7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26" w:type="dxa"/>
            <w:vAlign w:val="center"/>
          </w:tcPr>
          <w:p w14:paraId="7290D81D" w14:textId="4A31009B" w:rsidR="00606C71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9B2B79">
        <w:trPr>
          <w:jc w:val="center"/>
        </w:trPr>
        <w:tc>
          <w:tcPr>
            <w:tcW w:w="4248" w:type="dxa"/>
            <w:vAlign w:val="center"/>
          </w:tcPr>
          <w:p w14:paraId="6A52BFF6" w14:textId="2D62708D" w:rsidR="00DF0681" w:rsidRDefault="00DF0681" w:rsidP="00025889">
            <w:pPr>
              <w:spacing w:line="276" w:lineRule="auto"/>
            </w:pPr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425" w:type="dxa"/>
            <w:vAlign w:val="center"/>
          </w:tcPr>
          <w:p w14:paraId="039B3B07" w14:textId="670F81AC" w:rsidR="00DF0681" w:rsidRDefault="00DF0681" w:rsidP="00025889">
            <w:pPr>
              <w:spacing w:line="276" w:lineRule="auto"/>
              <w:jc w:val="center"/>
            </w:pPr>
            <w:r w:rsidRPr="001A5F47">
              <w:t>7</w:t>
            </w:r>
          </w:p>
        </w:tc>
        <w:tc>
          <w:tcPr>
            <w:tcW w:w="425" w:type="dxa"/>
            <w:vAlign w:val="center"/>
          </w:tcPr>
          <w:p w14:paraId="75343C47" w14:textId="534A284B" w:rsidR="00DF0681" w:rsidRDefault="00DF0681" w:rsidP="00025889">
            <w:pPr>
              <w:spacing w:line="276" w:lineRule="auto"/>
              <w:jc w:val="center"/>
            </w:pPr>
            <w:r w:rsidRPr="001A5F47">
              <w:t>6</w:t>
            </w:r>
          </w:p>
        </w:tc>
        <w:tc>
          <w:tcPr>
            <w:tcW w:w="426" w:type="dxa"/>
            <w:vAlign w:val="center"/>
          </w:tcPr>
          <w:p w14:paraId="6FF96D98" w14:textId="04BF2C5D" w:rsidR="00DF0681" w:rsidRDefault="00DF0681" w:rsidP="00025889">
            <w:pPr>
              <w:spacing w:line="276" w:lineRule="auto"/>
              <w:jc w:val="center"/>
            </w:pPr>
            <w:r w:rsidRPr="001A5F47">
              <w:t>3</w:t>
            </w:r>
          </w:p>
        </w:tc>
        <w:tc>
          <w:tcPr>
            <w:tcW w:w="425" w:type="dxa"/>
            <w:vAlign w:val="center"/>
          </w:tcPr>
          <w:p w14:paraId="4EEE5F85" w14:textId="3515A3FB" w:rsidR="00DF0681" w:rsidRDefault="00DF0681" w:rsidP="00025889">
            <w:pPr>
              <w:spacing w:line="276" w:lineRule="auto"/>
              <w:jc w:val="center"/>
            </w:pPr>
            <w:r w:rsidRPr="001A5F47">
              <w:t>1</w:t>
            </w:r>
          </w:p>
        </w:tc>
        <w:tc>
          <w:tcPr>
            <w:tcW w:w="433" w:type="dxa"/>
            <w:vAlign w:val="center"/>
          </w:tcPr>
          <w:p w14:paraId="4DDA9E55" w14:textId="1A40B6DE" w:rsidR="00DF0681" w:rsidRDefault="00DF0681" w:rsidP="00025889">
            <w:pPr>
              <w:spacing w:line="276" w:lineRule="auto"/>
              <w:jc w:val="center"/>
            </w:pPr>
            <w:r w:rsidRPr="001A5F47">
              <w:t>0</w:t>
            </w:r>
          </w:p>
        </w:tc>
        <w:tc>
          <w:tcPr>
            <w:tcW w:w="1002" w:type="dxa"/>
            <w:vAlign w:val="center"/>
          </w:tcPr>
          <w:p w14:paraId="0C01EAE9" w14:textId="574C2B39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0E9535F6" w14:textId="202310A9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9B2B79">
        <w:trPr>
          <w:jc w:val="center"/>
        </w:trPr>
        <w:tc>
          <w:tcPr>
            <w:tcW w:w="4248" w:type="dxa"/>
            <w:vAlign w:val="center"/>
          </w:tcPr>
          <w:p w14:paraId="2D77E6DB" w14:textId="60323890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425" w:type="dxa"/>
            <w:vAlign w:val="center"/>
          </w:tcPr>
          <w:p w14:paraId="6BE0252A" w14:textId="148C70A9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10FEB2A6" w14:textId="7EDBEEE9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16183D7C" w14:textId="24F1685B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AFB73D9" w14:textId="5C3D2C18" w:rsidR="00DF0681" w:rsidRDefault="00DF0681" w:rsidP="00025889">
            <w:pPr>
              <w:spacing w:line="276" w:lineRule="auto"/>
              <w:jc w:val="center"/>
            </w:pPr>
            <w:r w:rsidRPr="009E54B7">
              <w:t>1</w:t>
            </w:r>
          </w:p>
        </w:tc>
        <w:tc>
          <w:tcPr>
            <w:tcW w:w="433" w:type="dxa"/>
            <w:vAlign w:val="center"/>
          </w:tcPr>
          <w:p w14:paraId="2BE3CF69" w14:textId="31D18809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7BE3621C" w14:textId="7C42ECE5" w:rsidR="00DF0681" w:rsidRDefault="00DF0681" w:rsidP="00025889">
            <w:pPr>
              <w:spacing w:line="276" w:lineRule="auto"/>
              <w:jc w:val="center"/>
            </w:pPr>
            <w:r w:rsidRPr="006A0B97">
              <w:t>4.06</w:t>
            </w:r>
          </w:p>
        </w:tc>
        <w:tc>
          <w:tcPr>
            <w:tcW w:w="1426" w:type="dxa"/>
            <w:vAlign w:val="center"/>
          </w:tcPr>
          <w:p w14:paraId="00799EC1" w14:textId="2E8714AA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9B2B79">
        <w:trPr>
          <w:jc w:val="center"/>
        </w:trPr>
        <w:tc>
          <w:tcPr>
            <w:tcW w:w="4248" w:type="dxa"/>
            <w:vAlign w:val="center"/>
          </w:tcPr>
          <w:p w14:paraId="73916FB1" w14:textId="73D6670E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425" w:type="dxa"/>
            <w:vAlign w:val="center"/>
          </w:tcPr>
          <w:p w14:paraId="2D76D981" w14:textId="4F1990FA" w:rsidR="00DF0681" w:rsidRDefault="00DF0681" w:rsidP="00025889">
            <w:pPr>
              <w:spacing w:line="276" w:lineRule="auto"/>
              <w:jc w:val="center"/>
            </w:pPr>
            <w:r w:rsidRPr="009E54B7">
              <w:t>2</w:t>
            </w:r>
          </w:p>
        </w:tc>
        <w:tc>
          <w:tcPr>
            <w:tcW w:w="425" w:type="dxa"/>
            <w:vAlign w:val="center"/>
          </w:tcPr>
          <w:p w14:paraId="4382FB9C" w14:textId="5EC923E7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12FB7008" w14:textId="65732F94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5305AD02" w14:textId="0EF538BB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46721F1A" w14:textId="708E09F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3EE50500" w14:textId="0F3080D2" w:rsidR="00DF0681" w:rsidRDefault="00DF0681" w:rsidP="00025889">
            <w:pPr>
              <w:spacing w:line="276" w:lineRule="auto"/>
              <w:jc w:val="center"/>
            </w:pPr>
            <w:r w:rsidRPr="006A0B97">
              <w:t>3.76</w:t>
            </w:r>
          </w:p>
        </w:tc>
        <w:tc>
          <w:tcPr>
            <w:tcW w:w="1426" w:type="dxa"/>
            <w:vAlign w:val="center"/>
          </w:tcPr>
          <w:p w14:paraId="3086B479" w14:textId="52CAC191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9B2B79">
        <w:trPr>
          <w:jc w:val="center"/>
        </w:trPr>
        <w:tc>
          <w:tcPr>
            <w:tcW w:w="4248" w:type="dxa"/>
            <w:vAlign w:val="center"/>
          </w:tcPr>
          <w:p w14:paraId="596CE4CC" w14:textId="71EA1DF6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ความเหมาะสมของรูปแบบของหน้าจอ</w:t>
            </w:r>
            <w:r w:rsidR="00342A33">
              <w:rPr>
                <w:cs/>
              </w:rPr>
              <w:br/>
            </w:r>
            <w:r w:rsidRPr="00B303FE">
              <w:rPr>
                <w:cs/>
              </w:rPr>
              <w:t>แจ้งเตือนต่าง ๆ</w:t>
            </w:r>
          </w:p>
        </w:tc>
        <w:tc>
          <w:tcPr>
            <w:tcW w:w="425" w:type="dxa"/>
            <w:vAlign w:val="center"/>
          </w:tcPr>
          <w:p w14:paraId="419258C0" w14:textId="7D56CA36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26639425" w14:textId="4504E4EE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5537137A" w14:textId="67CF5F6B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3CF30676" w14:textId="198C675C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1EC7F366" w14:textId="3A6605F2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09CEDD6D" w14:textId="4770CA3E" w:rsidR="00DF0681" w:rsidRDefault="00DF0681" w:rsidP="00025889">
            <w:pPr>
              <w:spacing w:line="276" w:lineRule="auto"/>
              <w:jc w:val="center"/>
            </w:pPr>
            <w:r w:rsidRPr="006A0B97">
              <w:t>4</w:t>
            </w:r>
          </w:p>
        </w:tc>
        <w:tc>
          <w:tcPr>
            <w:tcW w:w="1426" w:type="dxa"/>
            <w:vAlign w:val="center"/>
          </w:tcPr>
          <w:p w14:paraId="63A71133" w14:textId="4D0B7BF2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9B2B79">
        <w:trPr>
          <w:trHeight w:val="518"/>
          <w:jc w:val="center"/>
        </w:trPr>
        <w:tc>
          <w:tcPr>
            <w:tcW w:w="4248" w:type="dxa"/>
            <w:vAlign w:val="center"/>
          </w:tcPr>
          <w:p w14:paraId="3F1A1F00" w14:textId="0419ECE2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425" w:type="dxa"/>
            <w:vAlign w:val="center"/>
          </w:tcPr>
          <w:p w14:paraId="68242A19" w14:textId="2AF24C9E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4E6FFEE3" w14:textId="2F8B462E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39922355" w14:textId="0D102E34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66237B1" w14:textId="40C92C0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36069CD1" w14:textId="00ABBA2E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13E8302E" w14:textId="4C9EE16F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4241B814" w14:textId="063B3618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B2B79">
        <w:trPr>
          <w:trHeight w:val="518"/>
          <w:jc w:val="center"/>
        </w:trPr>
        <w:tc>
          <w:tcPr>
            <w:tcW w:w="6382" w:type="dxa"/>
            <w:gridSpan w:val="6"/>
            <w:vAlign w:val="center"/>
          </w:tcPr>
          <w:p w14:paraId="2CD3A272" w14:textId="5D767053" w:rsidR="001D65E7" w:rsidRPr="009E54B7" w:rsidRDefault="001D65E7" w:rsidP="00025889">
            <w:pPr>
              <w:spacing w:line="276" w:lineRule="auto"/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002" w:type="dxa"/>
            <w:vAlign w:val="center"/>
          </w:tcPr>
          <w:p w14:paraId="4E0BAA28" w14:textId="0EB515C0" w:rsidR="001D65E7" w:rsidRPr="006A0B97" w:rsidRDefault="001D65E7" w:rsidP="00025889">
            <w:pPr>
              <w:spacing w:line="276" w:lineRule="auto"/>
              <w:jc w:val="center"/>
            </w:pPr>
            <w:r>
              <w:t>4.01</w:t>
            </w:r>
          </w:p>
        </w:tc>
        <w:tc>
          <w:tcPr>
            <w:tcW w:w="1426" w:type="dxa"/>
            <w:vAlign w:val="center"/>
          </w:tcPr>
          <w:p w14:paraId="308BA9F5" w14:textId="0885F7DA" w:rsidR="001D65E7" w:rsidRPr="006A0B97" w:rsidRDefault="001D65E7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025889">
      <w:pPr>
        <w:spacing w:line="276" w:lineRule="auto"/>
      </w:pPr>
    </w:p>
    <w:p w14:paraId="2F8143BF" w14:textId="02751FCC" w:rsidR="004F5405" w:rsidRPr="00342A33" w:rsidRDefault="004F5405" w:rsidP="00342A33">
      <w:pPr>
        <w:spacing w:line="276" w:lineRule="auto"/>
        <w:ind w:firstLine="720"/>
        <w:jc w:val="thaiDistribute"/>
      </w:pPr>
      <w:r>
        <w:rPr>
          <w:rFonts w:hint="cs"/>
          <w:cs/>
        </w:rPr>
        <w:t>จาก</w:t>
      </w:r>
      <w:r w:rsidR="009B2B79">
        <w:rPr>
          <w:rFonts w:hint="cs"/>
          <w:cs/>
        </w:rPr>
        <w:t>ต</w:t>
      </w:r>
      <w:r>
        <w:rPr>
          <w:rFonts w:hint="cs"/>
          <w:cs/>
        </w:rPr>
        <w:t>าราง</w:t>
      </w:r>
      <w:r w:rsidR="009B2B79">
        <w:rPr>
          <w:rFonts w:hint="cs"/>
          <w:cs/>
        </w:rPr>
        <w:t xml:space="preserve">ที่ </w:t>
      </w:r>
      <w:r w:rsidR="009B2B79">
        <w:t xml:space="preserve">18 </w:t>
      </w:r>
      <w:r>
        <w:rPr>
          <w:rFonts w:hint="cs"/>
          <w:cs/>
        </w:rPr>
        <w:t>พบว่าผู้ใช้มีความพึงพอใจต่อ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56FA6ACC" w14:textId="2CF56F52" w:rsidR="004F5405" w:rsidRDefault="004F5405" w:rsidP="00025889">
      <w:pPr>
        <w:spacing w:line="276" w:lineRule="auto"/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D062C15" w:rsidR="004F5405" w:rsidRDefault="004F5405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ได้ดังนี้</w:t>
      </w:r>
    </w:p>
    <w:p w14:paraId="33A67ABD" w14:textId="2763EB08" w:rsidR="009B2B79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ควรจะมีฟังก์ชันที่ให้เลือกจังหวัดว่าเราอยากลงของจังหวัดไหน เพราะบางคนอยากทำงานใกล้</w:t>
      </w:r>
      <w:r>
        <w:t xml:space="preserve"> </w:t>
      </w:r>
      <w:r w:rsidRPr="00342A33">
        <w:rPr>
          <w:cs/>
        </w:rPr>
        <w:t>ๆ</w:t>
      </w:r>
      <w:r>
        <w:t xml:space="preserve"> </w:t>
      </w:r>
      <w:r w:rsidRPr="00342A33">
        <w:rPr>
          <w:cs/>
        </w:rPr>
        <w:t>บ้าน</w:t>
      </w:r>
    </w:p>
    <w:p w14:paraId="079782C2" w14:textId="0298053A" w:rsidR="00342A33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อยากให้มีการเลือกโซนของภาคอย่างภาคเหนือหรือภาคอีสานแต่โดยรวมทำได้ดีแล้ว</w:t>
      </w:r>
    </w:p>
    <w:p w14:paraId="61FA75DF" w14:textId="625192ED" w:rsidR="007722F0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ต้องทำให้ผู้ใช้งาน ใช้งานได้ง่ายกว่านี้และการค้นหาบางอย่างก็ไม่ตรงกับความต้องการที่ค้นหาเท่าไหร่</w:t>
      </w:r>
    </w:p>
    <w:p w14:paraId="4EA988A2" w14:textId="77777777" w:rsidR="007722F0" w:rsidRPr="007722F0" w:rsidRDefault="007722F0" w:rsidP="00025889">
      <w:pPr>
        <w:spacing w:line="276" w:lineRule="auto"/>
        <w:ind w:left="360" w:firstLine="720"/>
      </w:pPr>
    </w:p>
    <w:p w14:paraId="5F4E7460" w14:textId="77777777" w:rsidR="00F90B6A" w:rsidRDefault="00F90B6A" w:rsidP="00F90B6A">
      <w:pPr>
        <w:spacing w:line="276" w:lineRule="auto"/>
        <w:jc w:val="center"/>
        <w:rPr>
          <w:b/>
          <w:bCs/>
          <w:sz w:val="36"/>
          <w:szCs w:val="36"/>
        </w:rPr>
      </w:pPr>
      <w:r w:rsidRPr="00F90B6A">
        <w:rPr>
          <w:rFonts w:hint="cs"/>
          <w:b/>
          <w:bCs/>
          <w:sz w:val="36"/>
          <w:szCs w:val="36"/>
          <w:cs/>
        </w:rPr>
        <w:lastRenderedPageBreak/>
        <w:t>เอกสารอ้างอิง</w:t>
      </w:r>
    </w:p>
    <w:p w14:paraId="4AADE41A" w14:textId="77777777" w:rsidR="00F90B6A" w:rsidRDefault="00F90B6A" w:rsidP="00F90B6A">
      <w:pPr>
        <w:spacing w:line="276" w:lineRule="auto"/>
        <w:jc w:val="center"/>
        <w:rPr>
          <w:b/>
          <w:bCs/>
          <w:sz w:val="36"/>
          <w:szCs w:val="36"/>
        </w:rPr>
      </w:pPr>
    </w:p>
    <w:p w14:paraId="26898524" w14:textId="5CBBD939" w:rsidR="00632699" w:rsidRDefault="00632699" w:rsidP="001572AB">
      <w:r w:rsidRPr="003A04CE">
        <w:rPr>
          <w:cs/>
        </w:rPr>
        <w:t>จักรินท</w:t>
      </w:r>
      <w:proofErr w:type="spellStart"/>
      <w:r w:rsidRPr="003A04CE">
        <w:rPr>
          <w:cs/>
        </w:rPr>
        <w:t>ร์</w:t>
      </w:r>
      <w:proofErr w:type="spellEnd"/>
      <w:r w:rsidRPr="003A04CE">
        <w:rPr>
          <w:cs/>
        </w:rPr>
        <w:t xml:space="preserve"> สันติรัตนภักดี</w:t>
      </w:r>
      <w:r>
        <w:t>.</w:t>
      </w:r>
      <w:r w:rsidRPr="003A04CE">
        <w:t xml:space="preserve"> 2</w:t>
      </w:r>
      <w:r>
        <w:t>564</w:t>
      </w:r>
      <w:r w:rsidRPr="003A04CE">
        <w:t xml:space="preserve">. </w:t>
      </w:r>
      <w:r w:rsidRPr="003A04CE">
        <w:rPr>
          <w:cs/>
        </w:rPr>
        <w:t>การออกแบบและพัฒนากระบวนการจำแนกข้อร้องเรียนรถ</w:t>
      </w:r>
      <w:r>
        <w:tab/>
      </w:r>
      <w:r w:rsidRPr="003A04CE">
        <w:rPr>
          <w:cs/>
        </w:rPr>
        <w:t>โดยสารสาธารณะเพื่อติดแท็กปัญหาการให้บริการ</w:t>
      </w:r>
      <w:r>
        <w:t>:</w:t>
      </w:r>
      <w:r w:rsidRPr="003A04CE">
        <w:t xml:space="preserve"> 77-90.</w:t>
      </w:r>
    </w:p>
    <w:p w14:paraId="2A6864AB" w14:textId="2806C392" w:rsidR="00F90B6A" w:rsidRDefault="00F90B6A" w:rsidP="001572AB">
      <w:r w:rsidRPr="003A04CE">
        <w:rPr>
          <w:cs/>
        </w:rPr>
        <w:t>ตา</w:t>
      </w:r>
      <w:proofErr w:type="spellStart"/>
      <w:r w:rsidRPr="003A04CE">
        <w:rPr>
          <w:cs/>
        </w:rPr>
        <w:t>เย</w:t>
      </w:r>
      <w:proofErr w:type="spellEnd"/>
      <w:r w:rsidRPr="003A04CE">
        <w:rPr>
          <w:cs/>
        </w:rPr>
        <w:t>ะ</w:t>
      </w:r>
      <w:r w:rsidRPr="003A04CE">
        <w:t xml:space="preserve">, </w:t>
      </w:r>
      <w:r w:rsidRPr="003A04CE">
        <w:rPr>
          <w:cs/>
        </w:rPr>
        <w:t xml:space="preserve">ซ. </w:t>
      </w:r>
      <w:r w:rsidRPr="003A04CE">
        <w:t>2</w:t>
      </w:r>
      <w:r>
        <w:t>565</w:t>
      </w:r>
      <w:r w:rsidRPr="003A04CE">
        <w:t xml:space="preserve">. NLP </w:t>
      </w:r>
      <w:r w:rsidRPr="003A04CE">
        <w:rPr>
          <w:cs/>
        </w:rPr>
        <w:t>คืออะไร</w:t>
      </w:r>
      <w:r w:rsidR="002E4F04">
        <w:t xml:space="preserve">.  </w:t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94" w:history="1">
        <w:r w:rsidR="002E4F04" w:rsidRPr="003E0035">
          <w:rPr>
            <w:rStyle w:val="Hyperlink"/>
          </w:rPr>
          <w:t>https://www.mindphp.com/</w:t>
        </w:r>
        <w:r w:rsidR="002E4F04" w:rsidRPr="003E0035">
          <w:rPr>
            <w:rStyle w:val="Hyperlink"/>
            <w:cs/>
          </w:rPr>
          <w:t>คู่มือ/</w:t>
        </w:r>
        <w:r w:rsidR="002E4F04" w:rsidRPr="003E0035">
          <w:rPr>
            <w:rStyle w:val="Hyperlink"/>
          </w:rPr>
          <w:t>73-</w:t>
        </w:r>
        <w:r w:rsidR="002E4F04" w:rsidRPr="003E0035">
          <w:rPr>
            <w:rStyle w:val="Hyperlink"/>
            <w:cs/>
          </w:rPr>
          <w:t>คืออะไร/</w:t>
        </w:r>
      </w:hyperlink>
      <w:r w:rsidR="002E4F04">
        <w:tab/>
      </w:r>
      <w:r w:rsidRPr="00C12B13">
        <w:t>8859-nlp.html</w:t>
      </w:r>
      <w:r w:rsidR="002E4F04">
        <w:t xml:space="preserve">, 8 </w:t>
      </w:r>
      <w:r w:rsidR="002E4F04">
        <w:rPr>
          <w:rFonts w:hint="cs"/>
          <w:cs/>
        </w:rPr>
        <w:t xml:space="preserve">กุมภาพันธ์ </w:t>
      </w:r>
      <w:r w:rsidR="002E4F04">
        <w:t>2566</w:t>
      </w:r>
    </w:p>
    <w:p w14:paraId="3C539A0E" w14:textId="278F2EF8" w:rsidR="00632699" w:rsidRDefault="00632699" w:rsidP="001572AB">
      <w:pPr>
        <w:rPr>
          <w:lang w:val="en-TH"/>
        </w:rPr>
      </w:pPr>
      <w:proofErr w:type="spellStart"/>
      <w:r>
        <w:rPr>
          <w:rFonts w:hint="cs"/>
          <w:cs/>
        </w:rPr>
        <w:t>นิร</w:t>
      </w:r>
      <w:proofErr w:type="spellEnd"/>
      <w:r>
        <w:rPr>
          <w:rFonts w:hint="cs"/>
          <w:cs/>
        </w:rPr>
        <w:t>นาม</w:t>
      </w:r>
      <w:r>
        <w:t xml:space="preserve">.  2557.  </w:t>
      </w:r>
      <w:r w:rsidRPr="003A04CE">
        <w:rPr>
          <w:cs/>
        </w:rPr>
        <w:t xml:space="preserve">บทความ </w:t>
      </w:r>
      <w:r w:rsidRPr="003A04CE">
        <w:t xml:space="preserve">E-R Diagram </w:t>
      </w:r>
      <w:r w:rsidRPr="003A04CE">
        <w:rPr>
          <w:cs/>
        </w:rPr>
        <w:t>คืออะไร.</w:t>
      </w:r>
      <w:r>
        <w:t xml:space="preserve"> </w:t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r>
        <w:tab/>
      </w:r>
      <w:hyperlink r:id="rId95" w:history="1">
        <w:r w:rsidRPr="003E0035">
          <w:rPr>
            <w:rStyle w:val="Hyperlink"/>
          </w:rPr>
          <w:t>https://www.9experttraining.com/articles/</w:t>
        </w:r>
        <w:r w:rsidRPr="003E0035">
          <w:rPr>
            <w:rStyle w:val="Hyperlink"/>
            <w:cs/>
          </w:rPr>
          <w:t>บทความ-</w:t>
        </w:r>
        <w:r w:rsidRPr="003E0035">
          <w:rPr>
            <w:rStyle w:val="Hyperlink"/>
          </w:rPr>
          <w:t>e-r-diagram-</w:t>
        </w:r>
        <w:r w:rsidRPr="003E0035">
          <w:rPr>
            <w:rStyle w:val="Hyperlink"/>
            <w:cs/>
          </w:rPr>
          <w:t>คืออะไ</w:t>
        </w:r>
        <w:r w:rsidRPr="003E0035">
          <w:rPr>
            <w:rStyle w:val="Hyperlink"/>
            <w:rFonts w:hint="cs"/>
            <w:cs/>
          </w:rPr>
          <w:t>ร</w:t>
        </w:r>
      </w:hyperlink>
      <w:r>
        <w:t xml:space="preserve">,  </w:t>
      </w:r>
      <w:r w:rsidRPr="00C33CDE">
        <w:rPr>
          <w:lang w:val="en-TH"/>
        </w:rPr>
        <w:t xml:space="preserve">22 </w:t>
      </w:r>
      <w:r>
        <w:rPr>
          <w:lang w:val="en-TH"/>
        </w:rPr>
        <w:tab/>
      </w:r>
      <w:r>
        <w:rPr>
          <w:rFonts w:hint="cs"/>
          <w:cs/>
        </w:rPr>
        <w:t xml:space="preserve">กุมภาพันธ์ </w:t>
      </w:r>
      <w:r w:rsidRPr="00C33CDE">
        <w:rPr>
          <w:lang w:val="en-TH"/>
        </w:rPr>
        <w:t>2566</w:t>
      </w:r>
    </w:p>
    <w:p w14:paraId="21138EDB" w14:textId="5BB3BC29" w:rsidR="00632699" w:rsidRDefault="00632699" w:rsidP="001572AB">
      <w:r w:rsidRPr="003A04CE">
        <w:rPr>
          <w:cs/>
        </w:rPr>
        <w:t>ปารณ</w:t>
      </w:r>
      <w:proofErr w:type="spellStart"/>
      <w:r w:rsidRPr="003A04CE">
        <w:rPr>
          <w:cs/>
        </w:rPr>
        <w:t>ีย์</w:t>
      </w:r>
      <w:proofErr w:type="spellEnd"/>
      <w:r w:rsidRPr="003A04CE">
        <w:rPr>
          <w:cs/>
        </w:rPr>
        <w:t xml:space="preserve"> พึ่งวิชา</w:t>
      </w:r>
      <w:r>
        <w:t>.</w:t>
      </w:r>
      <w:r w:rsidRPr="003A04CE">
        <w:rPr>
          <w:cs/>
        </w:rPr>
        <w:t xml:space="preserve"> </w:t>
      </w:r>
      <w:r w:rsidRPr="003A04CE">
        <w:t>2</w:t>
      </w:r>
      <w:r>
        <w:t>562</w:t>
      </w:r>
      <w:r w:rsidRPr="003A04CE">
        <w:t xml:space="preserve">. </w:t>
      </w:r>
      <w:r w:rsidRPr="003A04CE">
        <w:rPr>
          <w:cs/>
        </w:rPr>
        <w:t>ศึกษาการแบ่งกลุ่มพฤติกรรมของผู้บริโภคที่ซื้อเครื่องประดับผ่าน</w:t>
      </w:r>
      <w:r>
        <w:tab/>
      </w:r>
      <w:r w:rsidRPr="003A04CE">
        <w:rPr>
          <w:cs/>
        </w:rPr>
        <w:t xml:space="preserve">เครือข่ายสังคมออนไลน์ </w:t>
      </w:r>
      <w:r w:rsidRPr="003A04CE">
        <w:t xml:space="preserve">Clustering of </w:t>
      </w:r>
      <w:proofErr w:type="spellStart"/>
      <w:r w:rsidRPr="003A04CE">
        <w:t>Jewellery</w:t>
      </w:r>
      <w:proofErr w:type="spellEnd"/>
      <w:r w:rsidRPr="003A04CE">
        <w:t xml:space="preserve"> Purchasing </w:t>
      </w:r>
      <w:proofErr w:type="spellStart"/>
      <w:r w:rsidRPr="003A04CE">
        <w:t>Behaviour</w:t>
      </w:r>
      <w:proofErr w:type="spellEnd"/>
      <w:r w:rsidRPr="003A04CE">
        <w:t xml:space="preserve"> through</w:t>
      </w:r>
      <w:r>
        <w:rPr>
          <w:rFonts w:hint="cs"/>
          <w:cs/>
        </w:rPr>
        <w:t xml:space="preserve"> </w:t>
      </w:r>
      <w:r>
        <w:rPr>
          <w:cs/>
        </w:rPr>
        <w:tab/>
      </w:r>
      <w:r w:rsidRPr="003A04CE">
        <w:t>Social Network</w:t>
      </w:r>
      <w:r>
        <w:t xml:space="preserve">: </w:t>
      </w:r>
      <w:r w:rsidRPr="003A04CE">
        <w:t>213-224.</w:t>
      </w:r>
    </w:p>
    <w:p w14:paraId="1BF2AA0D" w14:textId="2BD6F231" w:rsidR="00632699" w:rsidRPr="001572AB" w:rsidRDefault="00632699" w:rsidP="00632699">
      <w:pPr>
        <w:rPr>
          <w:cs/>
        </w:rPr>
      </w:pPr>
      <w:r w:rsidRPr="003A04CE">
        <w:rPr>
          <w:cs/>
        </w:rPr>
        <w:t>วุฒิชัย</w:t>
      </w:r>
      <w:r>
        <w:t>.</w:t>
      </w:r>
      <w:r w:rsidRPr="003A04CE">
        <w:t xml:space="preserve"> 2</w:t>
      </w:r>
      <w:r w:rsidRPr="004C118A">
        <w:rPr>
          <w:lang w:val="en-TH"/>
        </w:rPr>
        <w:t>556</w:t>
      </w:r>
      <w:r w:rsidRPr="003A04CE">
        <w:t xml:space="preserve">. </w:t>
      </w:r>
      <w:r w:rsidRPr="003A04CE">
        <w:rPr>
          <w:cs/>
        </w:rPr>
        <w:t>การเปรียบเทียบวิธีการแบ่งแยกคําภาษาไทยด้วยโครงสร้างการเขียนกับ</w:t>
      </w:r>
      <w:r>
        <w:tab/>
      </w:r>
      <w:r w:rsidRPr="003A04CE">
        <w:rPr>
          <w:cs/>
        </w:rPr>
        <w:t xml:space="preserve">โครงสร้างพยางค์ </w:t>
      </w:r>
      <w:r w:rsidRPr="003A04CE">
        <w:t xml:space="preserve">The Comparison of Thai Word Segmentation with Thai Writing </w:t>
      </w:r>
      <w:r>
        <w:tab/>
      </w:r>
      <w:r w:rsidRPr="003A04CE">
        <w:t xml:space="preserve">Structures and </w:t>
      </w:r>
      <w:r>
        <w:rPr>
          <w:cs/>
        </w:rPr>
        <w:tab/>
      </w:r>
      <w:r w:rsidRPr="003A04CE">
        <w:t>Syllable Structures</w:t>
      </w:r>
      <w:r>
        <w:t xml:space="preserve">: </w:t>
      </w:r>
      <w:r w:rsidRPr="003A04CE">
        <w:t>504-509.</w:t>
      </w:r>
    </w:p>
    <w:p w14:paraId="0F85D2BF" w14:textId="035FE3B5" w:rsidR="00632699" w:rsidRDefault="00632699" w:rsidP="001572AB">
      <w:r w:rsidRPr="003A04CE">
        <w:rPr>
          <w:cs/>
        </w:rPr>
        <w:t>เจ</w:t>
      </w:r>
      <w:proofErr w:type="spellStart"/>
      <w:r w:rsidRPr="003A04CE">
        <w:rPr>
          <w:cs/>
        </w:rPr>
        <w:t>ย์</w:t>
      </w:r>
      <w:proofErr w:type="spellEnd"/>
      <w:r w:rsidRPr="003A04CE">
        <w:rPr>
          <w:cs/>
        </w:rPr>
        <w:t xml:space="preserve">. </w:t>
      </w:r>
      <w:r w:rsidRPr="003A04CE">
        <w:t>2</w:t>
      </w:r>
      <w:r>
        <w:t>564</w:t>
      </w:r>
      <w:r w:rsidRPr="003A04CE">
        <w:t xml:space="preserve">. A Beginner's Guide to Scikit-learn. </w:t>
      </w:r>
      <w:r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96" w:history="1">
        <w:r w:rsidRPr="003E0035">
          <w:rPr>
            <w:rStyle w:val="Hyperlink"/>
          </w:rPr>
          <w:t>https://hashdork.com/th/scikit-</w:t>
        </w:r>
      </w:hyperlink>
      <w:r>
        <w:tab/>
      </w:r>
      <w:r w:rsidRPr="001246A7">
        <w:t>learn/</w:t>
      </w:r>
      <w:r>
        <w:t xml:space="preserve">,  18 </w:t>
      </w:r>
      <w:r>
        <w:rPr>
          <w:rFonts w:hint="cs"/>
          <w:cs/>
        </w:rPr>
        <w:t xml:space="preserve">กุมภาพันธ์ </w:t>
      </w:r>
      <w:r>
        <w:t>2566</w:t>
      </w:r>
    </w:p>
    <w:p w14:paraId="31B4C86A" w14:textId="536E8015" w:rsidR="00632699" w:rsidRDefault="00632699" w:rsidP="001572AB">
      <w:r>
        <w:t xml:space="preserve">Amazon. </w:t>
      </w:r>
      <w:r w:rsidRPr="003A04CE">
        <w:t xml:space="preserve">API </w:t>
      </w:r>
      <w:r w:rsidRPr="003A04CE">
        <w:rPr>
          <w:cs/>
        </w:rPr>
        <w:t xml:space="preserve">คืออะไร. </w:t>
      </w:r>
      <w:r>
        <w:t>2566</w:t>
      </w:r>
      <w:r w:rsidRPr="003A04CE">
        <w:t>.</w:t>
      </w:r>
      <w:r>
        <w:t xml:space="preserve">  </w:t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hyperlink r:id="rId97" w:history="1">
        <w:r w:rsidRPr="003E0035">
          <w:rPr>
            <w:rStyle w:val="Hyperlink"/>
          </w:rPr>
          <w:t>https://aws.amazon.com/th/what-is/api/</w:t>
        </w:r>
      </w:hyperlink>
      <w:r>
        <w:t xml:space="preserve">,  11 </w:t>
      </w:r>
      <w:r>
        <w:tab/>
      </w:r>
      <w:r>
        <w:rPr>
          <w:rFonts w:hint="cs"/>
          <w:cs/>
        </w:rPr>
        <w:t xml:space="preserve">กุมภาพันธ์ </w:t>
      </w:r>
      <w:r>
        <w:t>2565.</w:t>
      </w:r>
    </w:p>
    <w:p w14:paraId="77FC6E9D" w14:textId="2965F73D" w:rsidR="00D14C50" w:rsidRPr="00D14C50" w:rsidRDefault="00D14C50" w:rsidP="001572AB">
      <w:r w:rsidRPr="003A04CE">
        <w:t xml:space="preserve">Chai, P. </w:t>
      </w:r>
      <w:r>
        <w:t>2558</w:t>
      </w:r>
      <w:r w:rsidRPr="003A04CE">
        <w:t xml:space="preserve">. MongoDB </w:t>
      </w:r>
      <w:r w:rsidRPr="003A04CE">
        <w:rPr>
          <w:cs/>
        </w:rPr>
        <w:t>คืออะไร</w:t>
      </w:r>
      <w:r w:rsidRPr="003A04CE">
        <w:t xml:space="preserve">? + </w:t>
      </w:r>
      <w:r w:rsidRPr="003A04CE">
        <w:rPr>
          <w:cs/>
        </w:rPr>
        <w:t xml:space="preserve">สอนวิธีใช้งานเบื้องต้น. </w:t>
      </w:r>
      <w:r>
        <w:rPr>
          <w:rFonts w:hint="cs"/>
          <w:cs/>
        </w:rPr>
        <w:t xml:space="preserve">แหล่งที่มา </w:t>
      </w:r>
      <w:r w:rsidRPr="003A04CE">
        <w:t>:</w:t>
      </w:r>
      <w:r>
        <w:t xml:space="preserve"> </w:t>
      </w:r>
      <w:r>
        <w:tab/>
      </w:r>
      <w:hyperlink r:id="rId98" w:history="1">
        <w:r w:rsidRPr="003E0035">
          <w:rPr>
            <w:rStyle w:val="Hyperlink"/>
          </w:rPr>
          <w:t>https://devahoy.com/blog/2015/08/getting-started-with-mongodb</w:t>
        </w:r>
      </w:hyperlink>
      <w:r>
        <w:t xml:space="preserve">,  17 </w:t>
      </w:r>
      <w:r>
        <w:rPr>
          <w:rFonts w:hint="cs"/>
          <w:cs/>
        </w:rPr>
        <w:t xml:space="preserve">กุมภาพันธ์ </w:t>
      </w:r>
      <w:r>
        <w:tab/>
      </w:r>
      <w:r w:rsidRPr="001246A7">
        <w:rPr>
          <w:lang w:val="en-TH"/>
        </w:rPr>
        <w:t>2566</w:t>
      </w:r>
      <w:r>
        <w:t>.</w:t>
      </w:r>
    </w:p>
    <w:p w14:paraId="7C068383" w14:textId="25EDA880" w:rsidR="00D14C50" w:rsidRDefault="00D14C50" w:rsidP="001572AB">
      <w:proofErr w:type="spellStart"/>
      <w:r w:rsidRPr="003A04CE">
        <w:t>Chakrit</w:t>
      </w:r>
      <w:proofErr w:type="spellEnd"/>
      <w:r w:rsidRPr="003A04CE">
        <w:t>. 2</w:t>
      </w:r>
      <w:r>
        <w:t>562</w:t>
      </w:r>
      <w:r w:rsidRPr="003A04CE">
        <w:t>. similarity-</w:t>
      </w:r>
      <w:r w:rsidRPr="003A04CE">
        <w:rPr>
          <w:cs/>
        </w:rPr>
        <w:t>ความเหมือนที่แตกต่าง.</w:t>
      </w:r>
      <w:r>
        <w:t xml:space="preserve"> </w:t>
      </w:r>
      <w:r>
        <w:rPr>
          <w:rFonts w:hint="cs"/>
          <w:cs/>
        </w:rPr>
        <w:t>แหล่งที่มา</w:t>
      </w:r>
      <w:r w:rsidRPr="003A04CE">
        <w:t xml:space="preserve">: </w:t>
      </w:r>
      <w:r>
        <w:tab/>
      </w:r>
      <w:hyperlink r:id="rId99" w:history="1">
        <w:r w:rsidRPr="003E0035">
          <w:rPr>
            <w:rStyle w:val="Hyperlink"/>
          </w:rPr>
          <w:t>https://www.softnix.co.th/2019/05/29/similarity-</w:t>
        </w:r>
        <w:r w:rsidRPr="003E0035">
          <w:rPr>
            <w:rStyle w:val="Hyperlink"/>
            <w:cs/>
          </w:rPr>
          <w:t>ความเหมือนที่แตกต่าง/</w:t>
        </w:r>
      </w:hyperlink>
      <w:r>
        <w:t xml:space="preserve">,  11 </w:t>
      </w:r>
      <w:r>
        <w:tab/>
      </w:r>
      <w:r>
        <w:rPr>
          <w:rFonts w:hint="cs"/>
          <w:cs/>
        </w:rPr>
        <w:t xml:space="preserve">กุมภาพันธ์ </w:t>
      </w:r>
      <w:r>
        <w:t>2566.</w:t>
      </w:r>
    </w:p>
    <w:p w14:paraId="340EAA30" w14:textId="5E0FF9C3" w:rsidR="00D14C50" w:rsidRPr="003A04CE" w:rsidRDefault="00D14C50" w:rsidP="00D14C50">
      <w:proofErr w:type="spellStart"/>
      <w:r w:rsidRPr="003A04CE">
        <w:t>Chakrit</w:t>
      </w:r>
      <w:proofErr w:type="spellEnd"/>
      <w:r w:rsidRPr="003A04CE">
        <w:t>.</w:t>
      </w:r>
      <w:r>
        <w:t xml:space="preserve"> 2561</w:t>
      </w:r>
      <w:r w:rsidRPr="003A04CE">
        <w:t xml:space="preserve">. </w:t>
      </w:r>
      <w:r w:rsidRPr="003A04CE">
        <w:rPr>
          <w:cs/>
        </w:rPr>
        <w:t>ว่าด้วย-</w:t>
      </w:r>
      <w:r w:rsidRPr="003A04CE">
        <w:t>k-means-</w:t>
      </w:r>
      <w:r w:rsidRPr="003A04CE">
        <w:rPr>
          <w:cs/>
        </w:rPr>
        <w:t>และการประยุกตร.</w:t>
      </w:r>
      <w:r>
        <w:t xml:space="preserve"> </w:t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r>
        <w:tab/>
      </w:r>
      <w:hyperlink r:id="rId100" w:history="1">
        <w:r w:rsidRPr="003E0035">
          <w:rPr>
            <w:rStyle w:val="Hyperlink"/>
          </w:rPr>
          <w:t>https://www.softnix.co.th/2018/09/06/</w:t>
        </w:r>
        <w:r w:rsidRPr="003E0035">
          <w:rPr>
            <w:rStyle w:val="Hyperlink"/>
            <w:cs/>
          </w:rPr>
          <w:t>ว่าด้วย-</w:t>
        </w:r>
        <w:r w:rsidRPr="003E0035">
          <w:rPr>
            <w:rStyle w:val="Hyperlink"/>
          </w:rPr>
          <w:t>k-means-</w:t>
        </w:r>
        <w:r w:rsidRPr="003E0035">
          <w:rPr>
            <w:rStyle w:val="Hyperlink"/>
            <w:cs/>
          </w:rPr>
          <w:t>และการประยุ</w:t>
        </w:r>
        <w:proofErr w:type="spellStart"/>
        <w:r w:rsidRPr="003E0035">
          <w:rPr>
            <w:rStyle w:val="Hyperlink"/>
            <w:cs/>
          </w:rPr>
          <w:t>กตร</w:t>
        </w:r>
        <w:proofErr w:type="spellEnd"/>
        <w:r w:rsidRPr="003E0035">
          <w:rPr>
            <w:rStyle w:val="Hyperlink"/>
            <w:cs/>
          </w:rPr>
          <w:t>/</w:t>
        </w:r>
      </w:hyperlink>
      <w:r>
        <w:t xml:space="preserve">,  </w:t>
      </w:r>
      <w:r w:rsidRPr="001246A7">
        <w:rPr>
          <w:lang w:val="en-TH"/>
        </w:rPr>
        <w:t xml:space="preserve">11 </w:t>
      </w:r>
      <w:r>
        <w:rPr>
          <w:lang w:val="en-TH"/>
        </w:rPr>
        <w:tab/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31A3D598" w14:textId="6A79E106" w:rsidR="00D14C50" w:rsidRPr="00D14C50" w:rsidRDefault="00D14C50" w:rsidP="00D14C50">
      <w:r w:rsidRPr="003A04CE">
        <w:t xml:space="preserve">CHAKRIT. </w:t>
      </w:r>
      <w:r>
        <w:t>2562</w:t>
      </w:r>
      <w:r w:rsidRPr="003A04CE">
        <w:t xml:space="preserve">. TF-IDF </w:t>
      </w:r>
      <w:r w:rsidRPr="003A04CE">
        <w:rPr>
          <w:cs/>
        </w:rPr>
        <w:t>ทำงานยังไง.</w:t>
      </w:r>
      <w: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101" w:history="1">
        <w:r w:rsidRPr="003E0035">
          <w:rPr>
            <w:rStyle w:val="Hyperlink"/>
          </w:rPr>
          <w:t>https://www.softnix.co.th/2019/05/28/tf-</w:t>
        </w:r>
      </w:hyperlink>
      <w:r>
        <w:tab/>
      </w:r>
      <w:proofErr w:type="spellStart"/>
      <w:r w:rsidRPr="003A04CE">
        <w:t>idf</w:t>
      </w:r>
      <w:proofErr w:type="spellEnd"/>
      <w:r w:rsidRPr="003A04CE">
        <w:t>-</w:t>
      </w:r>
      <w:r w:rsidRPr="003A04CE">
        <w:rPr>
          <w:cs/>
        </w:rPr>
        <w:t>ทำงานยังไง/</w:t>
      </w:r>
      <w:r>
        <w:t xml:space="preserve">,  </w:t>
      </w:r>
      <w:r w:rsidRPr="00C33CDE">
        <w:rPr>
          <w:lang w:val="en-TH"/>
        </w:rPr>
        <w:t xml:space="preserve">11 </w:t>
      </w:r>
      <w:r>
        <w:rPr>
          <w:rFonts w:hint="cs"/>
          <w:cs/>
        </w:rPr>
        <w:t xml:space="preserve">กุมภาพันธ์ </w:t>
      </w:r>
      <w:r w:rsidRPr="00C33CDE">
        <w:rPr>
          <w:lang w:val="en-TH"/>
        </w:rPr>
        <w:t>2566</w:t>
      </w:r>
      <w:r>
        <w:t>.</w:t>
      </w:r>
    </w:p>
    <w:p w14:paraId="02485614" w14:textId="3D0CA324" w:rsidR="00D14C50" w:rsidRPr="00632699" w:rsidRDefault="00D14C50" w:rsidP="001572AB">
      <w:pPr>
        <w:rPr>
          <w:cs/>
        </w:rPr>
      </w:pPr>
      <w:proofErr w:type="spellStart"/>
      <w:r w:rsidRPr="003A04CE">
        <w:t>CloudHM</w:t>
      </w:r>
      <w:proofErr w:type="spellEnd"/>
      <w:r w:rsidRPr="003A04CE">
        <w:t xml:space="preserve">. </w:t>
      </w:r>
      <w:r>
        <w:t>2564</w:t>
      </w:r>
      <w:r w:rsidRPr="003A04CE">
        <w:t xml:space="preserve">. </w:t>
      </w:r>
      <w:r w:rsidRPr="003A04CE">
        <w:rPr>
          <w:cs/>
        </w:rPr>
        <w:t xml:space="preserve">บริการของ </w:t>
      </w:r>
      <w:r w:rsidRPr="003A04CE">
        <w:t xml:space="preserve">AWS </w:t>
      </w:r>
      <w:r w:rsidRPr="003A04CE">
        <w:rPr>
          <w:cs/>
        </w:rPr>
        <w:t xml:space="preserve">มีจุดเด่นและนำไปใช้ประโยชน์ในด้านใดได้บ้าง. </w:t>
      </w:r>
      <w:r>
        <w:br/>
      </w:r>
      <w: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02" w:history="1">
        <w:r w:rsidRPr="003E0035">
          <w:rPr>
            <w:rStyle w:val="Hyperlink"/>
          </w:rPr>
          <w:t>https://blog.cloudhm.co.th/what-is-and-what-business-need-aws/</w:t>
        </w:r>
      </w:hyperlink>
      <w:r>
        <w:t xml:space="preserve">,  11 </w:t>
      </w:r>
      <w:r>
        <w:tab/>
      </w:r>
      <w:r>
        <w:rPr>
          <w:rFonts w:hint="cs"/>
          <w:cs/>
        </w:rPr>
        <w:t xml:space="preserve">กุมภาพันธ์ </w:t>
      </w:r>
      <w:r>
        <w:t>2566</w:t>
      </w:r>
    </w:p>
    <w:p w14:paraId="01EAC918" w14:textId="56CF841F" w:rsidR="00F90B6A" w:rsidRDefault="00F90B6A" w:rsidP="001572AB">
      <w:pPr>
        <w:rPr>
          <w:lang w:val="en-TH"/>
        </w:rPr>
      </w:pPr>
      <w:r w:rsidRPr="003A04CE">
        <w:t>D'Agostino, A. 2</w:t>
      </w:r>
      <w:r>
        <w:t>564</w:t>
      </w:r>
      <w:r w:rsidRPr="003A04CE">
        <w:t>. Text Clustering with TF-IDF in Python.</w:t>
      </w:r>
      <w:r w:rsidR="002E4F04">
        <w:t xml:space="preserve">  </w:t>
      </w:r>
      <w:r>
        <w:rPr>
          <w:rFonts w:hint="cs"/>
          <w:cs/>
        </w:rPr>
        <w:t>แหล่งที่มา</w:t>
      </w:r>
      <w:r w:rsidRPr="00C33CDE">
        <w:rPr>
          <w:lang w:val="en-TH"/>
        </w:rPr>
        <w:t xml:space="preserve"> </w:t>
      </w:r>
      <w:r w:rsidRPr="003A04CE">
        <w:t>:</w:t>
      </w:r>
      <w:r w:rsidR="002E4F04">
        <w:t xml:space="preserve"> </w:t>
      </w:r>
      <w:r w:rsidR="002E4F04">
        <w:tab/>
      </w:r>
      <w:hyperlink r:id="rId103" w:history="1">
        <w:r w:rsidR="002E4F04" w:rsidRPr="003E0035">
          <w:rPr>
            <w:rStyle w:val="Hyperlink"/>
          </w:rPr>
          <w:t>https://medium.com/mlearning-ai/text-clustering-with-tf-idf-in-python-</w:t>
        </w:r>
      </w:hyperlink>
      <w:r w:rsidR="002E4F04">
        <w:tab/>
      </w:r>
      <w:r w:rsidRPr="003A04CE">
        <w:t>c94cd26a31e7</w:t>
      </w:r>
      <w:r w:rsidR="002E4F04">
        <w:t xml:space="preserve">, </w:t>
      </w:r>
      <w:r w:rsidR="002E4F04" w:rsidRPr="00C33CDE">
        <w:rPr>
          <w:lang w:val="en-TH"/>
        </w:rPr>
        <w:t xml:space="preserve">11 </w:t>
      </w:r>
      <w:r w:rsidR="002E4F04">
        <w:rPr>
          <w:rFonts w:hint="cs"/>
          <w:cs/>
        </w:rPr>
        <w:t xml:space="preserve">กุมภาพันธ์ </w:t>
      </w:r>
      <w:r w:rsidR="002E4F04" w:rsidRPr="00C33CDE">
        <w:rPr>
          <w:lang w:val="en-TH"/>
        </w:rPr>
        <w:t>2566</w:t>
      </w:r>
    </w:p>
    <w:p w14:paraId="41DB1912" w14:textId="035A0E4C" w:rsidR="00D14C50" w:rsidRDefault="00D14C50" w:rsidP="00D14C50">
      <w:r w:rsidRPr="003A04CE">
        <w:t xml:space="preserve">DIGI. </w:t>
      </w:r>
      <w:r w:rsidRPr="001246A7">
        <w:rPr>
          <w:lang w:val="en-TH"/>
        </w:rPr>
        <w:t>2564</w:t>
      </w:r>
      <w:r w:rsidRPr="003A04CE">
        <w:t xml:space="preserve">. </w:t>
      </w:r>
      <w:r w:rsidRPr="003A04CE">
        <w:rPr>
          <w:cs/>
        </w:rPr>
        <w:t xml:space="preserve">รู้จัก </w:t>
      </w:r>
      <w:r w:rsidRPr="003A04CE">
        <w:t xml:space="preserve">Clustering Model </w:t>
      </w:r>
      <w:r w:rsidRPr="003A04CE">
        <w:rPr>
          <w:cs/>
        </w:rPr>
        <w:t xml:space="preserve">คืออะไร. </w:t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hyperlink r:id="rId104" w:history="1">
        <w:r w:rsidRPr="003E0035">
          <w:rPr>
            <w:rStyle w:val="Hyperlink"/>
          </w:rPr>
          <w:t>https://digi.data.go.th/blog/what-</w:t>
        </w:r>
      </w:hyperlink>
      <w:r>
        <w:tab/>
      </w:r>
      <w:r w:rsidRPr="003A04CE">
        <w:t>is-clustering-model-and-example/</w:t>
      </w:r>
      <w:r>
        <w:t xml:space="preserve">,  </w:t>
      </w:r>
      <w:r w:rsidRPr="001246A7">
        <w:rPr>
          <w:lang w:val="en-TH"/>
        </w:rPr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7EB7CB5F" w14:textId="77777777" w:rsidR="003A6B95" w:rsidRDefault="003A6B95" w:rsidP="00D14C50"/>
    <w:p w14:paraId="519D5218" w14:textId="77777777" w:rsidR="003A6B95" w:rsidRPr="001572AB" w:rsidRDefault="003A6B95" w:rsidP="003A6B95">
      <w:pPr>
        <w:jc w:val="center"/>
        <w:rPr>
          <w:b/>
          <w:bCs/>
          <w:sz w:val="36"/>
          <w:szCs w:val="36"/>
        </w:rPr>
      </w:pPr>
      <w:r w:rsidRPr="001572AB">
        <w:rPr>
          <w:rFonts w:hint="cs"/>
          <w:b/>
          <w:bCs/>
          <w:sz w:val="36"/>
          <w:szCs w:val="36"/>
          <w:cs/>
        </w:rPr>
        <w:lastRenderedPageBreak/>
        <w:t>เอกสารอ้างอิง (ต่อ)</w:t>
      </w:r>
    </w:p>
    <w:p w14:paraId="21F1BAF0" w14:textId="77777777" w:rsidR="003A6B95" w:rsidRDefault="003A6B95" w:rsidP="00D14C50"/>
    <w:p w14:paraId="0DD89933" w14:textId="6C01F3C5" w:rsidR="00D14C50" w:rsidRDefault="00D14C50" w:rsidP="00D14C50">
      <w:r w:rsidRPr="003A04CE">
        <w:t>JUNG. (</w:t>
      </w:r>
      <w:r>
        <w:t>2564</w:t>
      </w:r>
      <w:r w:rsidRPr="003A04CE">
        <w:t xml:space="preserve">). </w:t>
      </w:r>
      <w:r w:rsidRPr="003A04CE">
        <w:rPr>
          <w:cs/>
        </w:rPr>
        <w:t xml:space="preserve">พื้นฐาน </w:t>
      </w:r>
      <w:r w:rsidRPr="003A04CE">
        <w:t xml:space="preserve">Python </w:t>
      </w:r>
      <w:r w:rsidRPr="003A04CE">
        <w:rPr>
          <w:cs/>
        </w:rPr>
        <w:t xml:space="preserve">และ </w:t>
      </w:r>
      <w:proofErr w:type="spellStart"/>
      <w:r w:rsidRPr="003A04CE">
        <w:t>Numpy</w:t>
      </w:r>
      <w:proofErr w:type="spellEnd"/>
      <w:r w:rsidRPr="003A04CE">
        <w:t xml:space="preserve"> </w:t>
      </w:r>
      <w:r w:rsidRPr="003A04CE">
        <w:rPr>
          <w:cs/>
        </w:rPr>
        <w:t xml:space="preserve">สำหรับ </w:t>
      </w:r>
      <w:r w:rsidRPr="003A04CE">
        <w:t xml:space="preserve">Deep Learning. </w:t>
      </w:r>
      <w:r>
        <w:rPr>
          <w:rFonts w:hint="cs"/>
          <w:cs/>
        </w:rPr>
        <w:t>แหล่งที่มา</w:t>
      </w:r>
      <w:r>
        <w:t xml:space="preserve"> : </w:t>
      </w:r>
      <w:r>
        <w:tab/>
      </w:r>
      <w:hyperlink r:id="rId105" w:anchor="Numpy" w:history="1">
        <w:r w:rsidRPr="003E0035">
          <w:rPr>
            <w:rStyle w:val="Hyperlink"/>
            <w:rFonts w:hint="cs"/>
            <w:noProof/>
          </w:rPr>
          <w:t>https://www.kaggle.com/code/ratthachat/python-numpy-deep-learning#Numpy</w:t>
        </w:r>
      </w:hyperlink>
      <w:r>
        <w:t xml:space="preserve">,  </w:t>
      </w:r>
      <w:r>
        <w:tab/>
        <w:t xml:space="preserve">18 </w:t>
      </w:r>
      <w:r>
        <w:rPr>
          <w:rFonts w:hint="cs"/>
          <w:cs/>
        </w:rPr>
        <w:t>กุมภาพันธ์</w:t>
      </w:r>
      <w:r>
        <w:t xml:space="preserve"> 2566</w:t>
      </w:r>
      <w:r w:rsidR="00CD60FE">
        <w:t>.</w:t>
      </w:r>
    </w:p>
    <w:p w14:paraId="682A8271" w14:textId="76D896D3" w:rsidR="00D14C50" w:rsidRDefault="00CD60FE" w:rsidP="001572AB">
      <w:r w:rsidRPr="003A04CE">
        <w:t xml:space="preserve">L, M. </w:t>
      </w:r>
      <w:r>
        <w:t>2562</w:t>
      </w:r>
      <w:r w:rsidRPr="003A04CE">
        <w:t xml:space="preserve">. NLP(Natural Language Processing) </w:t>
      </w:r>
      <w:r w:rsidRPr="003A04CE">
        <w:rPr>
          <w:cs/>
        </w:rPr>
        <w:t>ศาสตร์(ไม่)ใหม่ ศาสตร์แห่งเจ</w:t>
      </w:r>
      <w:proofErr w:type="spellStart"/>
      <w:r w:rsidRPr="003A04CE">
        <w:rPr>
          <w:cs/>
        </w:rPr>
        <w:t>ได</w:t>
      </w:r>
      <w:proofErr w:type="spellEnd"/>
      <w:r w:rsidRPr="003A04CE">
        <w:rPr>
          <w:cs/>
        </w:rPr>
        <w:t>: แยก</w:t>
      </w:r>
      <w:r>
        <w:rPr>
          <w:cs/>
        </w:rPr>
        <w:tab/>
      </w:r>
      <w:r w:rsidRPr="003A04CE">
        <w:rPr>
          <w:cs/>
        </w:rPr>
        <w:t>ประเภท</w:t>
      </w:r>
      <w:r>
        <w:rPr>
          <w:cs/>
        </w:rPr>
        <w:tab/>
      </w:r>
      <w:r w:rsidRPr="003A04CE">
        <w:rPr>
          <w:cs/>
        </w:rPr>
        <w:t>อีเมล</w:t>
      </w:r>
      <w:proofErr w:type="spellStart"/>
      <w:r w:rsidRPr="003A04CE">
        <w:rPr>
          <w:cs/>
        </w:rPr>
        <w:t>ล์</w:t>
      </w:r>
      <w:proofErr w:type="spellEnd"/>
      <w:r w:rsidRPr="003A04CE">
        <w:rPr>
          <w:cs/>
        </w:rPr>
        <w:t>ด้วยพลังฟอร์ซ.</w:t>
      </w:r>
      <w: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>:</w:t>
      </w:r>
      <w:r>
        <w:rPr>
          <w:rFonts w:hint="cs"/>
          <w:cs/>
        </w:rPr>
        <w:t xml:space="preserve"> </w:t>
      </w:r>
      <w:hyperlink r:id="rId106" w:history="1">
        <w:r w:rsidRPr="003E0035">
          <w:rPr>
            <w:rStyle w:val="Hyperlink"/>
          </w:rPr>
          <w:t>https://medium.com/mmp-li/nlp-</w:t>
        </w:r>
        <w:r w:rsidRPr="003E0035">
          <w:rPr>
            <w:rStyle w:val="Hyperlink"/>
          </w:rPr>
          <w:tab/>
          <w:t>natural-language-processing-</w:t>
        </w:r>
      </w:hyperlink>
      <w:r w:rsidRPr="00005E87">
        <w:rPr>
          <w:cs/>
        </w:rPr>
        <w:t>ศาสตร์-ไม่-ใหม่-</w:t>
      </w:r>
      <w:r w:rsidRPr="003A04CE">
        <w:rPr>
          <w:cs/>
        </w:rPr>
        <w:t>ศาสตร์แห่งเจ</w:t>
      </w:r>
      <w:proofErr w:type="spellStart"/>
      <w:r w:rsidRPr="003A04CE">
        <w:rPr>
          <w:cs/>
        </w:rPr>
        <w:t>ได</w:t>
      </w:r>
      <w:proofErr w:type="spellEnd"/>
      <w:r w:rsidRPr="003A04CE">
        <w:rPr>
          <w:cs/>
        </w:rPr>
        <w:t>-แยกประเภท</w:t>
      </w:r>
      <w:r>
        <w:tab/>
      </w:r>
      <w:r w:rsidRPr="003A04CE">
        <w:rPr>
          <w:cs/>
        </w:rPr>
        <w:t>อีเมล</w:t>
      </w:r>
      <w:proofErr w:type="spellStart"/>
      <w:r w:rsidRPr="003A04CE">
        <w:rPr>
          <w:cs/>
        </w:rPr>
        <w:t>ล์</w:t>
      </w:r>
      <w:proofErr w:type="spellEnd"/>
      <w:r w:rsidRPr="003A04CE">
        <w:rPr>
          <w:cs/>
        </w:rPr>
        <w:t>ด้วยพลังฟอร</w:t>
      </w:r>
      <w:proofErr w:type="spellStart"/>
      <w:r w:rsidRPr="003A04CE">
        <w:rPr>
          <w:cs/>
        </w:rPr>
        <w:t>์ซ</w:t>
      </w:r>
      <w:proofErr w:type="spellEnd"/>
      <w:r w:rsidRPr="003A04CE">
        <w:rPr>
          <w:cs/>
        </w:rPr>
        <w:t>-</w:t>
      </w:r>
      <w:r w:rsidRPr="003A04CE">
        <w:t>66b8bdff2e42</w:t>
      </w:r>
      <w:r>
        <w:t xml:space="preserve">,  8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60E3FA06" w14:textId="6EA2D39B" w:rsidR="00CD60FE" w:rsidRPr="002E4F04" w:rsidRDefault="00CD60FE" w:rsidP="001572AB">
      <w:proofErr w:type="spellStart"/>
      <w:r>
        <w:t>marcuscode</w:t>
      </w:r>
      <w:proofErr w:type="spellEnd"/>
      <w:r>
        <w:t xml:space="preserve">. 2564. </w:t>
      </w:r>
      <w:r w:rsidRPr="003A04CE">
        <w:rPr>
          <w:cs/>
        </w:rPr>
        <w:t xml:space="preserve">ทำความรู้จักกับ </w:t>
      </w:r>
      <w:r w:rsidRPr="003A04CE">
        <w:t>Node.js.</w:t>
      </w:r>
      <w:r>
        <w:t xml:space="preserve"> </w:t>
      </w:r>
      <w:r>
        <w:rPr>
          <w:rFonts w:hint="cs"/>
          <w:cs/>
        </w:rPr>
        <w:t>แหล่งที่มา</w:t>
      </w:r>
      <w:r w:rsidRPr="003A04CE">
        <w:t>:</w:t>
      </w:r>
      <w:r>
        <w:t xml:space="preserve"> </w:t>
      </w:r>
      <w:r>
        <w:tab/>
      </w:r>
      <w:hyperlink r:id="rId107" w:history="1">
        <w:r w:rsidRPr="003E0035">
          <w:rPr>
            <w:rStyle w:val="Hyperlink"/>
          </w:rPr>
          <w:t>http://marcuscode.com/tutorials/nodejs/introducing-nodejs</w:t>
        </w:r>
      </w:hyperlink>
      <w:r>
        <w:t xml:space="preserve">,  17 </w:t>
      </w:r>
      <w:r>
        <w:rPr>
          <w:rFonts w:hint="cs"/>
          <w:cs/>
        </w:rPr>
        <w:t xml:space="preserve">กุมภาพันธ์ </w:t>
      </w:r>
      <w:r>
        <w:t>2566.</w:t>
      </w:r>
    </w:p>
    <w:p w14:paraId="440D2B3A" w14:textId="40BDB0FE" w:rsidR="00F90B6A" w:rsidRPr="003A04CE" w:rsidRDefault="00F90B6A" w:rsidP="001572AB">
      <w:proofErr w:type="spellStart"/>
      <w:r w:rsidRPr="00C12B13">
        <w:t>Mindphp</w:t>
      </w:r>
      <w:proofErr w:type="spellEnd"/>
      <w:r>
        <w:t xml:space="preserve">. </w:t>
      </w:r>
      <w:r w:rsidRPr="003A04CE">
        <w:t>2</w:t>
      </w:r>
      <w:r>
        <w:t>566</w:t>
      </w:r>
      <w:r w:rsidRPr="003A04CE">
        <w:t>.</w:t>
      </w:r>
      <w:r w:rsidR="00CD60FE">
        <w:t xml:space="preserve"> </w:t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hyperlink r:id="rId108" w:history="1">
        <w:r w:rsidR="00CD60FE" w:rsidRPr="003E0035">
          <w:rPr>
            <w:rStyle w:val="Hyperlink"/>
          </w:rPr>
          <w:t>https://www.mindphp.com/</w:t>
        </w:r>
        <w:r w:rsidR="00CD60FE" w:rsidRPr="003E0035">
          <w:rPr>
            <w:rStyle w:val="Hyperlink"/>
            <w:cs/>
          </w:rPr>
          <w:t>บทความ/</w:t>
        </w:r>
        <w:r w:rsidR="00CD60FE" w:rsidRPr="003E0035">
          <w:rPr>
            <w:rStyle w:val="Hyperlink"/>
          </w:rPr>
          <w:t>31-</w:t>
        </w:r>
        <w:r w:rsidR="00CD60FE" w:rsidRPr="003E0035">
          <w:rPr>
            <w:rStyle w:val="Hyperlink"/>
            <w:cs/>
          </w:rPr>
          <w:t>ความรู้ทั่วไป/</w:t>
        </w:r>
        <w:r w:rsidR="00CD60FE" w:rsidRPr="003E0035">
          <w:rPr>
            <w:rStyle w:val="Hyperlink"/>
          </w:rPr>
          <w:t>6870-</w:t>
        </w:r>
      </w:hyperlink>
      <w:r w:rsidR="00CD60FE">
        <w:tab/>
      </w:r>
      <w:r w:rsidRPr="00C12B13">
        <w:t>use-case-diagram.html</w:t>
      </w:r>
      <w:r w:rsidR="00CD60FE">
        <w:t xml:space="preserve">,  21 </w:t>
      </w:r>
      <w:r w:rsidR="00CD60FE">
        <w:rPr>
          <w:rFonts w:hint="cs"/>
          <w:cs/>
        </w:rPr>
        <w:t xml:space="preserve">กุมภาพันธ์ </w:t>
      </w:r>
      <w:r w:rsidR="00CD60FE">
        <w:t>2566.</w:t>
      </w:r>
    </w:p>
    <w:p w14:paraId="484037D9" w14:textId="7BD1ACD6" w:rsidR="00F90B6A" w:rsidRPr="003A04CE" w:rsidRDefault="00F90B6A" w:rsidP="001572AB">
      <w:proofErr w:type="spellStart"/>
      <w:r w:rsidRPr="003A04CE">
        <w:t>mindphp</w:t>
      </w:r>
      <w:proofErr w:type="spellEnd"/>
      <w:r w:rsidRPr="003A04CE">
        <w:t xml:space="preserve">. </w:t>
      </w:r>
      <w:r w:rsidR="00CD60FE" w:rsidRPr="003A04CE">
        <w:t>2022.</w:t>
      </w:r>
      <w:r w:rsidR="00CD60FE">
        <w:t xml:space="preserve"> </w:t>
      </w:r>
      <w:r w:rsidRPr="003A04CE">
        <w:rPr>
          <w:cs/>
        </w:rPr>
        <w:t xml:space="preserve">การวิเคราะห์ระบบและการออกแบบ </w:t>
      </w:r>
      <w:r w:rsidRPr="003A04CE">
        <w:t>System Analysis and Design (</w:t>
      </w:r>
      <w:r w:rsidRPr="003A04CE">
        <w:rPr>
          <w:cs/>
        </w:rPr>
        <w:t xml:space="preserve">ซิสเต็ม </w:t>
      </w:r>
      <w:r w:rsidR="00CD60FE">
        <w:tab/>
      </w:r>
      <w:r w:rsidRPr="003A04CE">
        <w:rPr>
          <w:cs/>
        </w:rPr>
        <w:t>อนา</w:t>
      </w:r>
      <w:proofErr w:type="spellStart"/>
      <w:r w:rsidRPr="003A04CE">
        <w:rPr>
          <w:cs/>
        </w:rPr>
        <w:t>ชิส</w:t>
      </w:r>
      <w:proofErr w:type="spellEnd"/>
      <w:r w:rsidRPr="003A04CE">
        <w:rPr>
          <w:cs/>
        </w:rPr>
        <w:t xml:space="preserve"> </w:t>
      </w:r>
      <w:r>
        <w:tab/>
      </w:r>
      <w:r w:rsidRPr="003A04CE">
        <w:rPr>
          <w:cs/>
        </w:rPr>
        <w:t>แอน ดีไซน์).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09" w:history="1">
        <w:r w:rsidR="00CD60FE" w:rsidRPr="003E0035">
          <w:rPr>
            <w:rStyle w:val="Hyperlink"/>
          </w:rPr>
          <w:t>https://www.mindphp.com/</w:t>
        </w:r>
        <w:r w:rsidR="00CD60FE" w:rsidRPr="003E0035">
          <w:rPr>
            <w:rStyle w:val="Hyperlink"/>
            <w:cs/>
          </w:rPr>
          <w:t>บทความ/</w:t>
        </w:r>
        <w:r w:rsidR="00CD60FE" w:rsidRPr="003E0035">
          <w:rPr>
            <w:rStyle w:val="Hyperlink"/>
          </w:rPr>
          <w:t>31-</w:t>
        </w:r>
        <w:r w:rsidR="00CD60FE" w:rsidRPr="003E0035">
          <w:rPr>
            <w:rStyle w:val="Hyperlink"/>
            <w:cs/>
          </w:rPr>
          <w:t>ความรู้</w:t>
        </w:r>
      </w:hyperlink>
      <w:r w:rsidR="00CD60FE">
        <w:tab/>
      </w:r>
      <w:r w:rsidRPr="00C12B13">
        <w:rPr>
          <w:cs/>
        </w:rPr>
        <w:t>ทั่วไป/</w:t>
      </w:r>
      <w:r w:rsidRPr="00C12B13">
        <w:t>4084-system-analysis-and-design.html</w:t>
      </w:r>
      <w:r w:rsidR="00CD60FE">
        <w:t xml:space="preserve">,  21 </w:t>
      </w:r>
      <w:r w:rsidR="00CD60FE">
        <w:rPr>
          <w:rFonts w:hint="cs"/>
          <w:cs/>
        </w:rPr>
        <w:t xml:space="preserve">กุมภาพันธ์ </w:t>
      </w:r>
      <w:r w:rsidR="00CD60FE">
        <w:t>2566.</w:t>
      </w:r>
    </w:p>
    <w:p w14:paraId="62AB4943" w14:textId="788C9D82" w:rsidR="00F90B6A" w:rsidRDefault="00F90B6A" w:rsidP="001572AB">
      <w:proofErr w:type="spellStart"/>
      <w:r w:rsidRPr="003A04CE">
        <w:t>mindphp</w:t>
      </w:r>
      <w:proofErr w:type="spellEnd"/>
      <w:r w:rsidRPr="003A04CE">
        <w:t xml:space="preserve">. </w:t>
      </w:r>
      <w:r>
        <w:t>2566</w:t>
      </w:r>
      <w:r w:rsidRPr="003A04CE">
        <w:t xml:space="preserve">. NumPy </w:t>
      </w:r>
      <w:r w:rsidRPr="003A04CE">
        <w:rPr>
          <w:cs/>
        </w:rPr>
        <w:t>คืออะไร.</w:t>
      </w:r>
      <w:r>
        <w:t xml:space="preserve"> 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10" w:history="1">
        <w:r w:rsidR="00CD60FE" w:rsidRPr="003E0035">
          <w:rPr>
            <w:rStyle w:val="Hyperlink"/>
          </w:rPr>
          <w:t>https://www.mindphp.com/</w:t>
        </w:r>
        <w:r w:rsidR="00CD60FE" w:rsidRPr="003E0035">
          <w:rPr>
            <w:rStyle w:val="Hyperlink"/>
            <w:cs/>
          </w:rPr>
          <w:t>บทเรียนออนไลน์/</w:t>
        </w:r>
      </w:hyperlink>
      <w:r w:rsidR="00CD60FE">
        <w:tab/>
      </w:r>
      <w:r w:rsidRPr="00C12B13">
        <w:t>83-python/8492-what-is-the-numpy.html</w:t>
      </w:r>
      <w:r w:rsidR="00CD60FE">
        <w:t xml:space="preserve">,  18 </w:t>
      </w:r>
      <w:r w:rsidR="00CD60FE">
        <w:rPr>
          <w:rFonts w:hint="cs"/>
          <w:cs/>
        </w:rPr>
        <w:t xml:space="preserve">กุมภาพันธ์ </w:t>
      </w:r>
      <w:r w:rsidR="00CD60FE">
        <w:t>2566.</w:t>
      </w:r>
    </w:p>
    <w:p w14:paraId="150319D6" w14:textId="2D5C6C0F" w:rsidR="00CD60FE" w:rsidRDefault="00CD60FE" w:rsidP="001572AB">
      <w:proofErr w:type="spellStart"/>
      <w:r w:rsidRPr="003A04CE">
        <w:t>mindphp</w:t>
      </w:r>
      <w:proofErr w:type="spellEnd"/>
      <w:r w:rsidRPr="003A04CE">
        <w:t xml:space="preserve">. </w:t>
      </w:r>
      <w:r>
        <w:t>2565</w:t>
      </w:r>
      <w:r w:rsidRPr="003A04CE">
        <w:t xml:space="preserve">. </w:t>
      </w:r>
      <w:r w:rsidRPr="003A04CE">
        <w:rPr>
          <w:cs/>
        </w:rPr>
        <w:t xml:space="preserve">การใช้งานต่างๆใน </w:t>
      </w:r>
      <w:proofErr w:type="spellStart"/>
      <w:r w:rsidRPr="003A04CE">
        <w:t>PyThaiNLP</w:t>
      </w:r>
      <w:proofErr w:type="spellEnd"/>
      <w:r w:rsidRPr="003A04CE">
        <w:t>.</w:t>
      </w:r>
      <w:r>
        <w:t xml:space="preserve"> 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11" w:history="1">
        <w:r w:rsidRPr="003E0035">
          <w:rPr>
            <w:rStyle w:val="Hyperlink"/>
          </w:rPr>
          <w:t>https://www.mindphp.com/</w:t>
        </w:r>
      </w:hyperlink>
      <w:r>
        <w:tab/>
      </w:r>
      <w:r w:rsidRPr="001246A7">
        <w:rPr>
          <w:cs/>
        </w:rPr>
        <w:t>บทความ/</w:t>
      </w:r>
      <w:r w:rsidRPr="001246A7">
        <w:t>it-news/8778-</w:t>
      </w:r>
      <w:r w:rsidRPr="001246A7">
        <w:rPr>
          <w:cs/>
        </w:rPr>
        <w:t>การใช้งานต่างๆใน-</w:t>
      </w:r>
      <w:r w:rsidRPr="001246A7">
        <w:t>pythainlp.html</w:t>
      </w:r>
      <w:r>
        <w:t xml:space="preserve">,  18 </w:t>
      </w:r>
      <w:r>
        <w:rPr>
          <w:rFonts w:hint="cs"/>
          <w:cs/>
        </w:rPr>
        <w:t xml:space="preserve">กุมภาพันธ์ </w:t>
      </w:r>
      <w:r>
        <w:t>2566.</w:t>
      </w:r>
    </w:p>
    <w:p w14:paraId="330AE03B" w14:textId="278E66AD" w:rsidR="00CD60FE" w:rsidRPr="00CD60FE" w:rsidRDefault="00CD60FE" w:rsidP="001572AB">
      <w:proofErr w:type="spellStart"/>
      <w:r w:rsidRPr="003A04CE">
        <w:t>Natakorn</w:t>
      </w:r>
      <w:proofErr w:type="spellEnd"/>
      <w:r w:rsidRPr="003A04CE">
        <w:t xml:space="preserve">, C. </w:t>
      </w:r>
      <w:r>
        <w:t>2564</w:t>
      </w:r>
      <w:r w:rsidRPr="003A04CE">
        <w:t xml:space="preserve">. </w:t>
      </w:r>
      <w:proofErr w:type="spellStart"/>
      <w:r w:rsidRPr="003A04CE">
        <w:t>FastAPI</w:t>
      </w:r>
      <w:proofErr w:type="spellEnd"/>
      <w:r w:rsidRPr="003A04CE">
        <w:t xml:space="preserve"> </w:t>
      </w:r>
      <w:r w:rsidRPr="003A04CE">
        <w:rPr>
          <w:cs/>
        </w:rPr>
        <w:t>คืออะไร และการใช้งานเบื้องต้น.</w:t>
      </w:r>
      <w: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r>
        <w:tab/>
      </w:r>
      <w:hyperlink r:id="rId112" w:history="1">
        <w:r w:rsidRPr="003E0035">
          <w:rPr>
            <w:rStyle w:val="Hyperlink"/>
          </w:rPr>
          <w:t>https://natakornch.medium.com/fastapi-</w:t>
        </w:r>
        <w:r w:rsidRPr="003E0035">
          <w:rPr>
            <w:rStyle w:val="Hyperlink"/>
            <w:cs/>
          </w:rPr>
          <w:t>คืออะไร-และการใช้งาน</w:t>
        </w:r>
      </w:hyperlink>
      <w:r>
        <w:rPr>
          <w:cs/>
        </w:rPr>
        <w:tab/>
      </w:r>
      <w:r w:rsidRPr="00005E87">
        <w:rPr>
          <w:cs/>
        </w:rPr>
        <w:t>เบื้องต้น-</w:t>
      </w:r>
      <w:r>
        <w:tab/>
      </w:r>
      <w:r w:rsidRPr="003A04CE">
        <w:t>4f2d0fd91bcd</w:t>
      </w:r>
      <w:r>
        <w:t xml:space="preserve">, 17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3CA95ADE" w14:textId="639208F8" w:rsidR="00F90B6A" w:rsidRDefault="00F90B6A" w:rsidP="001572AB">
      <w:r>
        <w:t xml:space="preserve">nipa. (2564). </w:t>
      </w:r>
      <w:r w:rsidRPr="003A04CE">
        <w:t xml:space="preserve">Cloudflare </w:t>
      </w:r>
      <w:r w:rsidRPr="003A04CE">
        <w:rPr>
          <w:cs/>
        </w:rPr>
        <w:t xml:space="preserve">คืออะไร </w:t>
      </w:r>
      <w:proofErr w:type="gramStart"/>
      <w:r w:rsidRPr="003A04CE">
        <w:rPr>
          <w:cs/>
        </w:rPr>
        <w:t>จะเข้ามาช่วยองค์กรของคุณได้อย่างไร</w:t>
      </w:r>
      <w:r w:rsidRPr="003A04CE">
        <w:t>?</w:t>
      </w:r>
      <w:r>
        <w:t>.</w:t>
      </w:r>
      <w:proofErr w:type="gramEnd"/>
      <w:r w:rsidRPr="003A04CE">
        <w:t xml:space="preserve"> </w:t>
      </w:r>
      <w:r w:rsidR="001572AB">
        <w:rPr>
          <w:cs/>
        </w:rPr>
        <w:br/>
      </w:r>
      <w:r w:rsidR="001572AB">
        <w:rPr>
          <w:cs/>
        </w:rPr>
        <w:tab/>
      </w:r>
      <w:r>
        <w:rPr>
          <w:rFonts w:hint="cs"/>
          <w:cs/>
        </w:rPr>
        <w:t xml:space="preserve">สืบค้น </w:t>
      </w:r>
      <w:r>
        <w:t xml:space="preserve">11 </w:t>
      </w:r>
      <w:r>
        <w:rPr>
          <w:rFonts w:hint="cs"/>
          <w:cs/>
        </w:rPr>
        <w:t xml:space="preserve">กุมภาพันธ์ </w:t>
      </w:r>
      <w:r>
        <w:t xml:space="preserve">2566 </w:t>
      </w:r>
      <w:r>
        <w:rPr>
          <w:rFonts w:hint="cs"/>
          <w:cs/>
        </w:rPr>
        <w:t>แหล่งที่มา</w:t>
      </w:r>
      <w:r w:rsidR="001572AB">
        <w:rPr>
          <w:rFonts w:hint="cs"/>
          <w:cs/>
        </w:rPr>
        <w:t xml:space="preserve"> </w:t>
      </w:r>
      <w:r w:rsidRPr="003A04CE">
        <w:t xml:space="preserve">: </w:t>
      </w:r>
      <w:hyperlink r:id="rId113" w:history="1">
        <w:r w:rsidR="001572AB" w:rsidRPr="00CF2C00">
          <w:rPr>
            <w:rStyle w:val="Hyperlink"/>
          </w:rPr>
          <w:t>https://web.nipa.cloud/how-cloudflare-</w:t>
        </w:r>
        <w:r w:rsidR="001572AB" w:rsidRPr="00CF2C00">
          <w:rPr>
            <w:rStyle w:val="Hyperlink"/>
            <w:cs/>
          </w:rPr>
          <w:tab/>
        </w:r>
        <w:r w:rsidR="001572AB" w:rsidRPr="00CF2C00">
          <w:rPr>
            <w:rStyle w:val="Hyperlink"/>
          </w:rPr>
          <w:t>protect-your-</w:t>
        </w:r>
      </w:hyperlink>
      <w:r w:rsidRPr="00005E87">
        <w:t>corporate</w:t>
      </w:r>
    </w:p>
    <w:p w14:paraId="2929F94D" w14:textId="585E3CDE" w:rsidR="00CD60FE" w:rsidRPr="00CD60FE" w:rsidRDefault="00CD60FE" w:rsidP="00CD60FE">
      <w:proofErr w:type="spellStart"/>
      <w:r w:rsidRPr="003A04CE">
        <w:t>Pallop</w:t>
      </w:r>
      <w:proofErr w:type="spellEnd"/>
      <w:r w:rsidRPr="003A04CE">
        <w:t xml:space="preserve">, C. </w:t>
      </w:r>
      <w:r>
        <w:t>2560</w:t>
      </w:r>
      <w:r w:rsidRPr="003A04CE">
        <w:t xml:space="preserve">. Next.js </w:t>
      </w:r>
      <w:proofErr w:type="gramStart"/>
      <w:r w:rsidRPr="003A04CE">
        <w:rPr>
          <w:cs/>
        </w:rPr>
        <w:t>คืออะไร</w:t>
      </w:r>
      <w:r w:rsidRPr="003A04CE">
        <w:t>?</w:t>
      </w:r>
      <w:r>
        <w:t>.</w:t>
      </w:r>
      <w:proofErr w:type="gramEnd"/>
      <w:r>
        <w:t xml:space="preserve">  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14" w:history="1">
        <w:r w:rsidRPr="003E0035">
          <w:rPr>
            <w:rStyle w:val="Hyperlink"/>
          </w:rPr>
          <w:t>https://medium.com/hamcompe/next-js-</w:t>
        </w:r>
        <w:r w:rsidRPr="003E0035">
          <w:rPr>
            <w:rStyle w:val="Hyperlink"/>
            <w:cs/>
          </w:rPr>
          <w:t>คือ</w:t>
        </w:r>
      </w:hyperlink>
      <w:r>
        <w:tab/>
      </w:r>
      <w:r w:rsidRPr="003A04CE">
        <w:rPr>
          <w:cs/>
        </w:rPr>
        <w:t>อะไร-</w:t>
      </w:r>
      <w:r w:rsidRPr="003A04CE">
        <w:t>8fbb36e68b0</w:t>
      </w:r>
      <w:r>
        <w:t>,  17</w:t>
      </w:r>
      <w:r w:rsidRPr="001246A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230594F4" w14:textId="5EC4C69F" w:rsidR="00CD60FE" w:rsidRPr="00CD60FE" w:rsidRDefault="00CD60FE" w:rsidP="00CD60FE">
      <w:proofErr w:type="spellStart"/>
      <w:r w:rsidRPr="003A04CE">
        <w:t>Panchart</w:t>
      </w:r>
      <w:proofErr w:type="spellEnd"/>
      <w:r w:rsidRPr="003A04CE">
        <w:t xml:space="preserve">, M. </w:t>
      </w:r>
      <w:r w:rsidRPr="00005E87">
        <w:rPr>
          <w:lang w:val="en-TH"/>
        </w:rPr>
        <w:t>2564</w:t>
      </w:r>
      <w:r w:rsidRPr="003A04CE">
        <w:t xml:space="preserve">. DATA </w:t>
      </w:r>
      <w:r w:rsidRPr="003A04CE">
        <w:rPr>
          <w:cs/>
        </w:rPr>
        <w:t xml:space="preserve">รู้จัก </w:t>
      </w:r>
      <w:r w:rsidRPr="003A04CE">
        <w:t xml:space="preserve">pandas – Library </w:t>
      </w:r>
      <w:r w:rsidRPr="003A04CE">
        <w:rPr>
          <w:cs/>
        </w:rPr>
        <w:t xml:space="preserve">อันดับ </w:t>
      </w:r>
      <w:r w:rsidRPr="003A04CE">
        <w:t>1</w:t>
      </w:r>
      <w:r w:rsidRPr="003A04CE">
        <w:rPr>
          <w:cs/>
        </w:rPr>
        <w:t xml:space="preserve"> สำหรับการทำ </w:t>
      </w:r>
      <w:r w:rsidRPr="003A04CE">
        <w:t>Data Analysis.</w:t>
      </w:r>
      <w:r>
        <w:t xml:space="preserve"> </w:t>
      </w:r>
      <w:r>
        <w:tab/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115" w:history="1">
        <w:r w:rsidRPr="00CF2C00">
          <w:rPr>
            <w:rStyle w:val="Hyperlink"/>
          </w:rPr>
          <w:t>https://blog.skooldio.com/what-is-pandas</w:t>
        </w:r>
      </w:hyperlink>
      <w:r>
        <w:t>,  18</w:t>
      </w:r>
      <w:r w:rsidRPr="001246A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6468E73F" w14:textId="0B3752D2" w:rsidR="00CD60FE" w:rsidRPr="00CD60FE" w:rsidRDefault="00CD60FE" w:rsidP="00CD60FE">
      <w:proofErr w:type="spellStart"/>
      <w:r w:rsidRPr="003A04CE">
        <w:t>Patipan</w:t>
      </w:r>
      <w:proofErr w:type="spellEnd"/>
      <w:r w:rsidRPr="003A04CE">
        <w:t xml:space="preserve">, P. </w:t>
      </w:r>
      <w:r>
        <w:t>2563</w:t>
      </w:r>
      <w:r w:rsidRPr="003A04CE">
        <w:t xml:space="preserve">. </w:t>
      </w:r>
      <w:r w:rsidRPr="003A04CE">
        <w:rPr>
          <w:cs/>
        </w:rPr>
        <w:t>สกัดใจความสำคัญของข้อความด้วยเทคนิคการประมวลผลทางภาษา</w:t>
      </w:r>
      <w:r>
        <w:rPr>
          <w:cs/>
        </w:rPr>
        <w:tab/>
      </w:r>
      <w:r w:rsidRPr="003A04CE">
        <w:rPr>
          <w:cs/>
        </w:rPr>
        <w:t xml:space="preserve">เบื้องต้น: </w:t>
      </w:r>
      <w:r w:rsidRPr="003A04CE">
        <w:t>TF-IDF, Part 1.</w:t>
      </w:r>
      <w: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>:</w:t>
      </w:r>
      <w:r>
        <w:rPr>
          <w:rFonts w:hint="cs"/>
          <w:cs/>
        </w:rPr>
        <w:t xml:space="preserve"> </w:t>
      </w:r>
      <w:hyperlink r:id="rId116" w:history="1">
        <w:r w:rsidRPr="003E0035">
          <w:rPr>
            <w:rStyle w:val="Hyperlink"/>
          </w:rPr>
          <w:t>https://bigdata.go.th/big-data-101/tf-idf-1/</w:t>
        </w:r>
      </w:hyperlink>
      <w:r>
        <w:t xml:space="preserve">,  </w:t>
      </w:r>
      <w:r>
        <w:tab/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022DC239" w14:textId="58D10D5D" w:rsidR="00CD60FE" w:rsidRPr="00CD60FE" w:rsidRDefault="00CD60FE" w:rsidP="00CD60FE">
      <w:r w:rsidRPr="003A04CE">
        <w:t xml:space="preserve">Paul. </w:t>
      </w:r>
      <w:r w:rsidRPr="001246A7">
        <w:rPr>
          <w:lang w:val="en-TH"/>
        </w:rPr>
        <w:t>2564</w:t>
      </w:r>
      <w:r w:rsidRPr="003A04CE">
        <w:t>. K-Means Clustering with Elbow Method.</w:t>
      </w:r>
      <w:r w:rsidRPr="001246A7">
        <w:rPr>
          <w:lang w:val="en-TH"/>
        </w:rP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>:</w:t>
      </w:r>
      <w:r>
        <w:t xml:space="preserve"> </w:t>
      </w:r>
      <w:r>
        <w:tab/>
      </w:r>
      <w:hyperlink r:id="rId117" w:history="1">
        <w:r w:rsidRPr="003E0035">
          <w:rPr>
            <w:rStyle w:val="Hyperlink"/>
          </w:rPr>
          <w:t>https://medium.com/kbtg-life/k-means-clustering-with-elbow-method-</w:t>
        </w:r>
      </w:hyperlink>
      <w:r>
        <w:tab/>
      </w:r>
      <w:r w:rsidRPr="003A04CE">
        <w:t>8d02b35aaa2e</w:t>
      </w:r>
      <w:r>
        <w:t xml:space="preserve">,  </w:t>
      </w:r>
      <w:r w:rsidRPr="001246A7">
        <w:rPr>
          <w:lang w:val="en-TH"/>
        </w:rPr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678F186B" w14:textId="3E8149DC" w:rsidR="00CD60FE" w:rsidRPr="00CD60FE" w:rsidRDefault="00CD60FE" w:rsidP="00CD60FE">
      <w:r w:rsidRPr="003A04CE">
        <w:t xml:space="preserve">PLC, V. M. </w:t>
      </w:r>
      <w:r>
        <w:t>2565</w:t>
      </w:r>
      <w:r w:rsidRPr="003A04CE">
        <w:t xml:space="preserve">. </w:t>
      </w:r>
      <w:r w:rsidRPr="003A04CE">
        <w:rPr>
          <w:cs/>
        </w:rPr>
        <w:t xml:space="preserve">เข้าถึงและจัดการข้อมูลได้ง่ายๆ ด้วย </w:t>
      </w:r>
      <w:r w:rsidRPr="003A04CE">
        <w:t xml:space="preserve">MongoDB. </w:t>
      </w:r>
      <w:r>
        <w:rPr>
          <w:rFonts w:hint="cs"/>
          <w:cs/>
        </w:rPr>
        <w:t>แหล่งที่มา</w:t>
      </w:r>
      <w:r w:rsidRPr="003A04CE">
        <w:t xml:space="preserve">: </w:t>
      </w:r>
      <w:r>
        <w:tab/>
      </w:r>
      <w:hyperlink r:id="rId118" w:history="1">
        <w:r w:rsidRPr="003E0035">
          <w:rPr>
            <w:rStyle w:val="Hyperlink"/>
          </w:rPr>
          <w:t>https://www.proen.cloud/en/blogs/mongodb/</w:t>
        </w:r>
      </w:hyperlink>
      <w:r>
        <w:t xml:space="preserve">,  17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0D344439" w14:textId="77777777" w:rsidR="00CD60FE" w:rsidRPr="003A04CE" w:rsidRDefault="00CD60FE" w:rsidP="001572AB"/>
    <w:p w14:paraId="62493532" w14:textId="21471E4B" w:rsidR="00A47502" w:rsidRDefault="00A47502" w:rsidP="00A47502">
      <w:pPr>
        <w:jc w:val="center"/>
        <w:rPr>
          <w:b/>
          <w:bCs/>
          <w:sz w:val="36"/>
          <w:szCs w:val="36"/>
        </w:rPr>
      </w:pPr>
      <w:r w:rsidRPr="00A47502">
        <w:rPr>
          <w:rFonts w:hint="cs"/>
          <w:b/>
          <w:bCs/>
          <w:sz w:val="36"/>
          <w:szCs w:val="36"/>
          <w:cs/>
        </w:rPr>
        <w:lastRenderedPageBreak/>
        <w:t>เอกสารอ้างอิง (ต่อ)</w:t>
      </w:r>
    </w:p>
    <w:p w14:paraId="2C44B5B5" w14:textId="77777777" w:rsidR="003A6B95" w:rsidRDefault="003A6B95" w:rsidP="00A47502">
      <w:pPr>
        <w:jc w:val="center"/>
        <w:rPr>
          <w:b/>
          <w:bCs/>
          <w:sz w:val="36"/>
          <w:szCs w:val="36"/>
          <w:cs/>
        </w:rPr>
      </w:pPr>
    </w:p>
    <w:p w14:paraId="0DBD833D" w14:textId="6D03D4E9" w:rsidR="00CD60FE" w:rsidRPr="003A6B95" w:rsidRDefault="003A6B95" w:rsidP="003A6B95">
      <w:proofErr w:type="spellStart"/>
      <w:r w:rsidRPr="003A04CE">
        <w:t>Rungnapha</w:t>
      </w:r>
      <w:proofErr w:type="spellEnd"/>
      <w:r w:rsidRPr="003A04CE">
        <w:t xml:space="preserve">, K. </w:t>
      </w:r>
      <w:r>
        <w:t>2561</w:t>
      </w:r>
      <w:r w:rsidRPr="003A04CE">
        <w:t xml:space="preserve">. Sequence Diagram </w:t>
      </w:r>
      <w:r w:rsidRPr="003A04CE">
        <w:rPr>
          <w:cs/>
        </w:rPr>
        <w:t>แผนผังการทำงานแบบลำดับปฏิสัมพันธ์</w:t>
      </w:r>
      <w:r>
        <w:t xml:space="preserve">. </w:t>
      </w:r>
      <w:r>
        <w:tab/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>:</w:t>
      </w:r>
      <w:r>
        <w:t xml:space="preserve"> </w:t>
      </w:r>
      <w:hyperlink r:id="rId119" w:history="1">
        <w:r w:rsidRPr="003E0035">
          <w:rPr>
            <w:rStyle w:val="Hyperlink"/>
          </w:rPr>
          <w:t>https://www.glurgeek.com/education/sequencediagram/</w:t>
        </w:r>
      </w:hyperlink>
      <w:r>
        <w:t>,  22</w:t>
      </w:r>
      <w:r w:rsidRPr="001246A7">
        <w:rPr>
          <w:lang w:val="en-TH"/>
        </w:rPr>
        <w:t xml:space="preserve"> </w:t>
      </w:r>
      <w:r>
        <w:rPr>
          <w:lang w:val="en-TH"/>
        </w:rPr>
        <w:tab/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456F58C6" w14:textId="06F7E5DA" w:rsidR="00CD60FE" w:rsidRDefault="00CD60FE" w:rsidP="00CD60FE">
      <w:pPr>
        <w:pStyle w:val="Bibliography"/>
        <w:ind w:left="720" w:hanging="720"/>
        <w:rPr>
          <w:rFonts w:cs="TH Niramit A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Supalerk, P. </w:t>
      </w:r>
      <w:r>
        <w:rPr>
          <w:rFonts w:cs="TH Niramit AS"/>
          <w:noProof/>
          <w:szCs w:val="32"/>
        </w:rPr>
        <w:t xml:space="preserve">2564. </w:t>
      </w:r>
      <w:r w:rsidRPr="003A6B95">
        <w:rPr>
          <w:rFonts w:cs="TH Niramit AS" w:hint="cs"/>
          <w:noProof/>
          <w:szCs w:val="32"/>
          <w:cs/>
        </w:rPr>
        <w:t xml:space="preserve">เมื่อสาย </w:t>
      </w:r>
      <w:r w:rsidRPr="003A6B95">
        <w:rPr>
          <w:rFonts w:cs="TH Niramit AS" w:hint="cs"/>
          <w:noProof/>
          <w:szCs w:val="32"/>
        </w:rPr>
        <w:t xml:space="preserve">DATA </w:t>
      </w:r>
      <w:r w:rsidRPr="003A6B95">
        <w:rPr>
          <w:rFonts w:cs="TH Niramit AS" w:hint="cs"/>
          <w:noProof/>
          <w:szCs w:val="32"/>
          <w:cs/>
        </w:rPr>
        <w:t xml:space="preserve">อยากจะกิน </w:t>
      </w:r>
      <w:r w:rsidRPr="003A6B95">
        <w:rPr>
          <w:rFonts w:cs="TH Niramit AS" w:hint="cs"/>
          <w:noProof/>
          <w:szCs w:val="32"/>
        </w:rPr>
        <w:t>Pizza (</w:t>
      </w:r>
      <w:r w:rsidRPr="003A6B95">
        <w:rPr>
          <w:rFonts w:cs="TH Niramit AS" w:hint="cs"/>
          <w:noProof/>
          <w:szCs w:val="32"/>
          <w:cs/>
        </w:rPr>
        <w:t xml:space="preserve">โดยใช้ </w:t>
      </w:r>
      <w:r w:rsidRPr="003A6B95">
        <w:rPr>
          <w:rFonts w:cs="TH Niramit AS" w:hint="cs"/>
          <w:noProof/>
          <w:szCs w:val="32"/>
        </w:rPr>
        <w:t xml:space="preserve">Jaccard Similarity </w:t>
      </w:r>
      <w:r w:rsidRPr="003A6B95">
        <w:rPr>
          <w:rFonts w:cs="TH Niramit AS" w:hint="cs"/>
          <w:noProof/>
          <w:szCs w:val="32"/>
          <w:cs/>
        </w:rPr>
        <w:t xml:space="preserve">และ </w:t>
      </w:r>
      <w:r w:rsidRPr="003A6B95">
        <w:rPr>
          <w:rFonts w:cs="TH Niramit AS" w:hint="cs"/>
          <w:noProof/>
          <w:szCs w:val="32"/>
        </w:rPr>
        <w:t>Cosine Similarity)</w:t>
      </w:r>
      <w:r w:rsidRPr="00E5067A">
        <w:rPr>
          <w:rFonts w:cs="TH Niramit AS" w:hint="cs"/>
          <w:i/>
          <w:iCs/>
          <w:noProof/>
          <w:szCs w:val="32"/>
        </w:rPr>
        <w:t>.</w:t>
      </w:r>
      <w:r w:rsidRPr="00E5067A">
        <w:rPr>
          <w:rFonts w:cs="TH Niramit AS" w:hint="cs"/>
          <w:noProof/>
          <w:szCs w:val="32"/>
        </w:rPr>
        <w:t xml:space="preserve"> </w:t>
      </w:r>
      <w:r w:rsidR="003A6B95">
        <w:rPr>
          <w:rFonts w:cs="TH Niramit AS" w:hint="cs"/>
          <w:noProof/>
          <w:szCs w:val="32"/>
          <w:cs/>
        </w:rPr>
        <w:t xml:space="preserve">แหล่งอ้างอิง </w:t>
      </w:r>
      <w:r w:rsidRPr="00E5067A">
        <w:rPr>
          <w:rFonts w:cs="TH Niramit AS" w:hint="cs"/>
          <w:noProof/>
          <w:szCs w:val="32"/>
        </w:rPr>
        <w:t xml:space="preserve">: </w:t>
      </w:r>
      <w:hyperlink r:id="rId120" w:history="1">
        <w:r w:rsidR="003A6B95" w:rsidRPr="003E0035">
          <w:rPr>
            <w:rStyle w:val="Hyperlink"/>
            <w:rFonts w:hint="cs"/>
            <w:noProof/>
            <w:szCs w:val="32"/>
          </w:rPr>
          <w:t>https://medium.com/data-cafe-thailand/</w:t>
        </w:r>
        <w:r w:rsidR="003A6B95" w:rsidRPr="003E0035">
          <w:rPr>
            <w:rStyle w:val="Hyperlink"/>
            <w:rFonts w:hint="cs"/>
            <w:noProof/>
            <w:szCs w:val="32"/>
            <w:cs/>
          </w:rPr>
          <w:t>เมื่อสาย-</w:t>
        </w:r>
        <w:r w:rsidR="003A6B95" w:rsidRPr="003E0035">
          <w:rPr>
            <w:rStyle w:val="Hyperlink"/>
            <w:rFonts w:hint="cs"/>
            <w:noProof/>
            <w:szCs w:val="32"/>
          </w:rPr>
          <w:t>data-</w:t>
        </w:r>
        <w:r w:rsidR="003A6B95" w:rsidRPr="003E0035">
          <w:rPr>
            <w:rStyle w:val="Hyperlink"/>
            <w:rFonts w:hint="cs"/>
            <w:noProof/>
            <w:szCs w:val="32"/>
            <w:cs/>
          </w:rPr>
          <w:t>อยากจะกิน-</w:t>
        </w:r>
        <w:r w:rsidR="003A6B95" w:rsidRPr="003E0035">
          <w:rPr>
            <w:rStyle w:val="Hyperlink"/>
            <w:rFonts w:hint="cs"/>
            <w:noProof/>
            <w:szCs w:val="32"/>
          </w:rPr>
          <w:t>pizza-</w:t>
        </w:r>
        <w:r w:rsidR="003A6B95" w:rsidRPr="003E0035">
          <w:rPr>
            <w:rStyle w:val="Hyperlink"/>
            <w:rFonts w:hint="cs"/>
            <w:noProof/>
            <w:szCs w:val="32"/>
            <w:cs/>
          </w:rPr>
          <w:t>โดยใช้-</w:t>
        </w:r>
        <w:r w:rsidR="003A6B95" w:rsidRPr="003E0035">
          <w:rPr>
            <w:rStyle w:val="Hyperlink"/>
            <w:rFonts w:hint="cs"/>
            <w:noProof/>
            <w:szCs w:val="32"/>
          </w:rPr>
          <w:t>jaccard-similarity-</w:t>
        </w:r>
        <w:r w:rsidR="003A6B95" w:rsidRPr="003E0035">
          <w:rPr>
            <w:rStyle w:val="Hyperlink"/>
            <w:rFonts w:hint="cs"/>
            <w:noProof/>
            <w:szCs w:val="32"/>
            <w:cs/>
          </w:rPr>
          <w:t>และ-</w:t>
        </w:r>
        <w:r w:rsidR="003A6B95" w:rsidRPr="003E0035">
          <w:rPr>
            <w:rStyle w:val="Hyperlink"/>
            <w:rFonts w:hint="cs"/>
            <w:noProof/>
            <w:szCs w:val="32"/>
          </w:rPr>
          <w:t>cosine-similarity-f921fa4ab043</w:t>
        </w:r>
      </w:hyperlink>
      <w:r w:rsidR="003A6B95">
        <w:rPr>
          <w:rFonts w:cs="TH Niramit AS"/>
          <w:noProof/>
          <w:szCs w:val="32"/>
        </w:rPr>
        <w:t xml:space="preserve">,  24 </w:t>
      </w:r>
      <w:r w:rsidR="003A6B95">
        <w:rPr>
          <w:rFonts w:cs="TH Niramit AS" w:hint="cs"/>
          <w:noProof/>
          <w:szCs w:val="32"/>
          <w:cs/>
        </w:rPr>
        <w:t>กุมภพันธ์</w:t>
      </w:r>
      <w:r w:rsidR="003A6B95">
        <w:rPr>
          <w:rFonts w:cs="TH Niramit AS"/>
          <w:noProof/>
          <w:szCs w:val="32"/>
        </w:rPr>
        <w:t xml:space="preserve"> 2566</w:t>
      </w:r>
    </w:p>
    <w:p w14:paraId="41CAD688" w14:textId="626CF601" w:rsidR="003A6B95" w:rsidRPr="003A6B95" w:rsidRDefault="003A6B95" w:rsidP="003A6B95">
      <w:r w:rsidRPr="003A04CE">
        <w:t xml:space="preserve">Surapong, K. </w:t>
      </w:r>
      <w:r>
        <w:t>2563</w:t>
      </w:r>
      <w:r w:rsidRPr="003A04CE">
        <w:t xml:space="preserve">. </w:t>
      </w:r>
      <w:proofErr w:type="spellStart"/>
      <w:r w:rsidRPr="003A04CE">
        <w:t>PyThaiNLP</w:t>
      </w:r>
      <w:proofErr w:type="spellEnd"/>
      <w:r w:rsidRPr="003A04CE">
        <w:t xml:space="preserve"> </w:t>
      </w:r>
      <w:r w:rsidRPr="003A04CE">
        <w:rPr>
          <w:cs/>
        </w:rPr>
        <w:t xml:space="preserve">คืออะไร </w:t>
      </w:r>
      <w:r w:rsidRPr="003A04CE">
        <w:t xml:space="preserve">Tutorial </w:t>
      </w:r>
      <w:r w:rsidRPr="003A04CE">
        <w:rPr>
          <w:cs/>
        </w:rPr>
        <w:t xml:space="preserve">สอนใช้งาน </w:t>
      </w:r>
      <w:proofErr w:type="spellStart"/>
      <w:r w:rsidRPr="003A04CE">
        <w:t>PyThaiNLP</w:t>
      </w:r>
      <w:proofErr w:type="spellEnd"/>
      <w:r w:rsidRPr="003A04CE">
        <w:t xml:space="preserve"> Library NLP </w:t>
      </w:r>
      <w:r>
        <w:rPr>
          <w:cs/>
        </w:rPr>
        <w:tab/>
      </w:r>
      <w:r w:rsidRPr="003A04CE">
        <w:rPr>
          <w:cs/>
        </w:rPr>
        <w:t xml:space="preserve">ภาษาไทย สำหรับ </w:t>
      </w:r>
      <w:r w:rsidRPr="003A04CE">
        <w:t xml:space="preserve">Python </w:t>
      </w:r>
      <w:r w:rsidRPr="003A04CE">
        <w:rPr>
          <w:cs/>
        </w:rPr>
        <w:t xml:space="preserve">เบื้องต้น </w:t>
      </w:r>
      <w:r w:rsidRPr="003A04CE">
        <w:t xml:space="preserve">– </w:t>
      </w:r>
      <w:proofErr w:type="spellStart"/>
      <w:r w:rsidRPr="003A04CE">
        <w:t>PyThaiNLP</w:t>
      </w:r>
      <w:proofErr w:type="spellEnd"/>
      <w:r w:rsidRPr="003A04CE">
        <w:t xml:space="preserve"> ep.1.</w:t>
      </w:r>
      <w:r>
        <w:t xml:space="preserve">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21" w:history="1">
        <w:r w:rsidRPr="00CF2C00">
          <w:rPr>
            <w:rStyle w:val="Hyperlink"/>
          </w:rPr>
          <w:t>https://www.bualabs.com/archives/3234/what-is-pythainlp-tutorial-</w:t>
        </w:r>
      </w:hyperlink>
      <w:r>
        <w:rPr>
          <w:cs/>
        </w:rPr>
        <w:tab/>
      </w:r>
      <w:r w:rsidRPr="00005E87">
        <w:t>teach-</w:t>
      </w:r>
      <w:r>
        <w:rPr>
          <w:cs/>
        </w:rPr>
        <w:tab/>
      </w:r>
      <w:r w:rsidRPr="003A04CE">
        <w:t>basic-how-to-use-pythainlp-library-nlp-in-python-pythainlp-ep-1/</w:t>
      </w:r>
      <w:r>
        <w:t>,  18</w:t>
      </w:r>
      <w:r w:rsidRPr="001246A7">
        <w:rPr>
          <w:lang w:val="en-TH"/>
        </w:rPr>
        <w:t xml:space="preserve"> </w:t>
      </w:r>
      <w:r>
        <w:rPr>
          <w:lang w:val="en-TH"/>
        </w:rPr>
        <w:tab/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16E4A54C" w14:textId="229DD4F9" w:rsidR="003A6B95" w:rsidRDefault="003A6B95" w:rsidP="003A6B95">
      <w:proofErr w:type="spellStart"/>
      <w:r w:rsidRPr="003A04CE">
        <w:t>TAeng</w:t>
      </w:r>
      <w:proofErr w:type="spellEnd"/>
      <w:r w:rsidRPr="003A04CE">
        <w:t xml:space="preserve"> </w:t>
      </w:r>
      <w:proofErr w:type="spellStart"/>
      <w:r w:rsidRPr="003A04CE">
        <w:t>Trirong</w:t>
      </w:r>
      <w:proofErr w:type="spellEnd"/>
      <w:r w:rsidRPr="003A04CE">
        <w:t xml:space="preserve">, P. </w:t>
      </w:r>
      <w:r w:rsidRPr="00005E87">
        <w:rPr>
          <w:lang w:val="en-TH"/>
        </w:rPr>
        <w:t>2560</w:t>
      </w:r>
      <w:r w:rsidRPr="003A04CE">
        <w:t xml:space="preserve">. Cross-Origin Resource Sharing (CORS) </w:t>
      </w:r>
      <w:r w:rsidRPr="003A04CE">
        <w:rPr>
          <w:cs/>
        </w:rPr>
        <w:t xml:space="preserve">เป็นสิ่งที่ </w:t>
      </w:r>
      <w:r w:rsidRPr="003A04CE">
        <w:t xml:space="preserve">Web Developer </w:t>
      </w:r>
      <w:r>
        <w:rPr>
          <w:cs/>
        </w:rPr>
        <w:tab/>
      </w:r>
      <w:r w:rsidRPr="003A04CE">
        <w:rPr>
          <w:cs/>
        </w:rPr>
        <w:t>ต้องควรรู้.</w:t>
      </w:r>
      <w:r w:rsidRPr="00005E87">
        <w:rPr>
          <w:lang w:val="en-TH"/>
        </w:rP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122" w:history="1">
        <w:r w:rsidRPr="003E0035">
          <w:rPr>
            <w:rStyle w:val="Hyperlink"/>
          </w:rPr>
          <w:t>https://medium.com/nellika/cors-</w:t>
        </w:r>
        <w:r w:rsidRPr="003E0035">
          <w:rPr>
            <w:rStyle w:val="Hyperlink"/>
            <w:cs/>
          </w:rPr>
          <w:t>เป็นสิ่งที่-</w:t>
        </w:r>
        <w:r w:rsidRPr="003E0035">
          <w:rPr>
            <w:rStyle w:val="Hyperlink"/>
          </w:rPr>
          <w:t>web-developer-</w:t>
        </w:r>
      </w:hyperlink>
      <w:r>
        <w:tab/>
      </w:r>
      <w:r w:rsidRPr="003A04CE">
        <w:rPr>
          <w:cs/>
        </w:rPr>
        <w:t>ต้องควรรู้-</w:t>
      </w:r>
      <w:r w:rsidRPr="003A04CE">
        <w:t>c906b1b47958</w:t>
      </w:r>
      <w:r>
        <w:t>,  11</w:t>
      </w:r>
      <w:r w:rsidRPr="00005E8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415E1C2D" w14:textId="2F3E9C23" w:rsidR="003A6B95" w:rsidRDefault="003A6B95" w:rsidP="003A6B95">
      <w:r w:rsidRPr="003A04CE">
        <w:t xml:space="preserve">Thongchai </w:t>
      </w:r>
      <w:proofErr w:type="spellStart"/>
      <w:r w:rsidRPr="003A04CE">
        <w:t>Klayklueng</w:t>
      </w:r>
      <w:proofErr w:type="spellEnd"/>
      <w:r>
        <w:t xml:space="preserve">, </w:t>
      </w:r>
      <w:r w:rsidRPr="003A04CE">
        <w:t>2</w:t>
      </w:r>
      <w:r>
        <w:t>562</w:t>
      </w:r>
      <w:r w:rsidRPr="003A04CE">
        <w:t xml:space="preserve">. </w:t>
      </w:r>
      <w:r w:rsidRPr="003A04CE">
        <w:rPr>
          <w:cs/>
        </w:rPr>
        <w:t>เทคนิคการคัดเลือกกลุ่มโหลดรายอาคาร</w:t>
      </w:r>
      <w:proofErr w:type="spellStart"/>
      <w:r w:rsidRPr="003A04CE">
        <w:rPr>
          <w:cs/>
        </w:rPr>
        <w:t>สําห</w:t>
      </w:r>
      <w:proofErr w:type="spellEnd"/>
      <w:r w:rsidRPr="003A04CE">
        <w:rPr>
          <w:cs/>
        </w:rPr>
        <w:t>รับรองรับ</w:t>
      </w:r>
      <w:r>
        <w:rPr>
          <w:cs/>
        </w:rPr>
        <w:tab/>
      </w:r>
      <w:r w:rsidRPr="003A04CE">
        <w:rPr>
          <w:cs/>
        </w:rPr>
        <w:t>แผนการติดตั้งระบบผลิตไฟฟ้าพลังงานแสงอาทิตย์บนหลังคาเพื่อเพิ่มค่าดรรชนี</w:t>
      </w:r>
      <w:r>
        <w:rPr>
          <w:cs/>
        </w:rPr>
        <w:tab/>
      </w:r>
      <w:r w:rsidRPr="003A04CE">
        <w:rPr>
          <w:cs/>
        </w:rPr>
        <w:t xml:space="preserve">ประสิทธิภาพการใช้พลังงานไฟฟ้า </w:t>
      </w:r>
      <w:r w:rsidRPr="003A04CE">
        <w:t xml:space="preserve">Load Clustering Technique Application to PV Solar </w:t>
      </w:r>
      <w:r>
        <w:rPr>
          <w:cs/>
        </w:rPr>
        <w:tab/>
      </w:r>
      <w:r w:rsidRPr="003A04CE">
        <w:t xml:space="preserve">Rooftop Installation Planning for Improving Energy </w:t>
      </w:r>
      <w:proofErr w:type="spellStart"/>
      <w:r w:rsidRPr="003A04CE">
        <w:t>Effi</w:t>
      </w:r>
      <w:proofErr w:type="spellEnd"/>
      <w:r w:rsidRPr="003A04CE">
        <w:t xml:space="preserve"> c</w:t>
      </w:r>
      <w:r>
        <w:t xml:space="preserve">: </w:t>
      </w:r>
      <w:r w:rsidRPr="003A04CE">
        <w:t>134-148.</w:t>
      </w:r>
    </w:p>
    <w:p w14:paraId="61538DBA" w14:textId="3864FCF6" w:rsidR="003A6B95" w:rsidRPr="003A04CE" w:rsidRDefault="003A6B95" w:rsidP="003A6B95">
      <w:proofErr w:type="spellStart"/>
      <w:r w:rsidRPr="003A04CE">
        <w:t>Warakorn</w:t>
      </w:r>
      <w:proofErr w:type="spellEnd"/>
      <w:r w:rsidRPr="003A04CE">
        <w:t xml:space="preserve"> </w:t>
      </w:r>
      <w:proofErr w:type="spellStart"/>
      <w:r w:rsidRPr="003A04CE">
        <w:t>Pradiskul</w:t>
      </w:r>
      <w:proofErr w:type="spellEnd"/>
      <w:r>
        <w:t xml:space="preserve">, </w:t>
      </w:r>
      <w:r w:rsidRPr="003A04CE">
        <w:t>2</w:t>
      </w:r>
      <w:r>
        <w:t>564</w:t>
      </w:r>
      <w:r w:rsidRPr="003A04CE">
        <w:t xml:space="preserve">. Recommender System Using Collaborative Filtering A Case </w:t>
      </w:r>
      <w:r>
        <w:rPr>
          <w:cs/>
        </w:rPr>
        <w:tab/>
      </w:r>
      <w:r w:rsidRPr="003A04CE">
        <w:t>Study of Toyota Buzz Company Limited</w:t>
      </w:r>
      <w:r>
        <w:t xml:space="preserve">: </w:t>
      </w:r>
      <w:r w:rsidRPr="003A04CE">
        <w:t>11-21.</w:t>
      </w:r>
    </w:p>
    <w:p w14:paraId="305509EC" w14:textId="5D110E9C" w:rsidR="00A47502" w:rsidRPr="003A6B95" w:rsidRDefault="003A6B95" w:rsidP="003A6B95">
      <w:proofErr w:type="spellStart"/>
      <w:r w:rsidRPr="003A04CE">
        <w:t>Weerasak</w:t>
      </w:r>
      <w:proofErr w:type="spellEnd"/>
      <w:r w:rsidRPr="003A04CE">
        <w:t xml:space="preserve">, T. </w:t>
      </w:r>
      <w:r>
        <w:t>2560</w:t>
      </w:r>
      <w:r w:rsidRPr="003A04CE">
        <w:t xml:space="preserve">. </w:t>
      </w:r>
      <w:r w:rsidRPr="003A04CE">
        <w:rPr>
          <w:cs/>
        </w:rPr>
        <w:t xml:space="preserve">การหาจำนวน </w:t>
      </w:r>
      <w:r w:rsidRPr="003A04CE">
        <w:t xml:space="preserve">k </w:t>
      </w:r>
      <w:r w:rsidRPr="003A04CE">
        <w:rPr>
          <w:cs/>
        </w:rPr>
        <w:t xml:space="preserve">ที่เหมาะสมที่สุดด้วยวิธี </w:t>
      </w:r>
      <w:r w:rsidRPr="003A04CE">
        <w:t xml:space="preserve">Elbow Method. </w:t>
      </w:r>
      <w:r>
        <w:rPr>
          <w:rFonts w:hint="cs"/>
          <w:cs/>
        </w:rPr>
        <w:t>แหล่งที่มา</w:t>
      </w:r>
      <w:r w:rsidRPr="003A04CE">
        <w:t xml:space="preserve">: </w:t>
      </w:r>
      <w:r>
        <w:tab/>
      </w:r>
      <w:hyperlink r:id="rId123" w:history="1">
        <w:r w:rsidRPr="003E0035">
          <w:rPr>
            <w:rStyle w:val="Hyperlink"/>
          </w:rPr>
          <w:t>https://medium.com/espressofx-notebook/</w:t>
        </w:r>
        <w:r w:rsidRPr="003E0035">
          <w:rPr>
            <w:rStyle w:val="Hyperlink"/>
            <w:cs/>
          </w:rPr>
          <w:t>การหาจำนวน-</w:t>
        </w:r>
        <w:r w:rsidRPr="003E0035">
          <w:rPr>
            <w:rStyle w:val="Hyperlink"/>
          </w:rPr>
          <w:t>k-</w:t>
        </w:r>
        <w:r w:rsidRPr="003E0035">
          <w:rPr>
            <w:rStyle w:val="Hyperlink"/>
            <w:cs/>
          </w:rPr>
          <w:t>ที่เหมาะสมที่สุดด้วยวิธี-</w:t>
        </w:r>
      </w:hyperlink>
      <w:r>
        <w:tab/>
      </w:r>
      <w:r w:rsidRPr="003A04CE">
        <w:t>elbow-method-79b9a75f934</w:t>
      </w:r>
      <w:r>
        <w:t xml:space="preserve">, 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58397FA0" w14:textId="2A2C9D24" w:rsidR="001572AB" w:rsidRPr="001572AB" w:rsidRDefault="001572AB" w:rsidP="001572AB">
      <w:proofErr w:type="spellStart"/>
      <w:r w:rsidRPr="003A04CE">
        <w:t>frevation</w:t>
      </w:r>
      <w:proofErr w:type="spellEnd"/>
      <w:r w:rsidRPr="003A04CE">
        <w:t>. (</w:t>
      </w:r>
      <w:r>
        <w:t>2564</w:t>
      </w:r>
      <w:r w:rsidRPr="003A04CE">
        <w:t xml:space="preserve">). Next </w:t>
      </w:r>
      <w:proofErr w:type="spellStart"/>
      <w:r w:rsidRPr="003A04CE">
        <w:t>js</w:t>
      </w:r>
      <w:proofErr w:type="spellEnd"/>
      <w:r w:rsidRPr="003A04CE">
        <w:t>.</w:t>
      </w:r>
      <w:r>
        <w:t xml:space="preserve"> 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24" w:history="1">
        <w:r w:rsidR="003A6B95" w:rsidRPr="003E0035">
          <w:rPr>
            <w:rStyle w:val="Hyperlink"/>
          </w:rPr>
          <w:t>https://www.frevation.com/blog/web-</w:t>
        </w:r>
      </w:hyperlink>
      <w:r w:rsidR="003A6B95">
        <w:tab/>
      </w:r>
      <w:r w:rsidRPr="001246A7">
        <w:t>development/next-</w:t>
      </w:r>
      <w:proofErr w:type="spellStart"/>
      <w:r w:rsidRPr="001246A7">
        <w:t>js</w:t>
      </w:r>
      <w:proofErr w:type="spellEnd"/>
      <w:r w:rsidRPr="001246A7">
        <w:t>/</w:t>
      </w:r>
      <w:r w:rsidR="003A6B95">
        <w:t xml:space="preserve">,  17 </w:t>
      </w:r>
      <w:r w:rsidR="003A6B95">
        <w:rPr>
          <w:rFonts w:hint="cs"/>
          <w:cs/>
        </w:rPr>
        <w:t xml:space="preserve">กุมภาพันธ์ </w:t>
      </w:r>
      <w:r w:rsidR="003A6B95">
        <w:t>2566.</w:t>
      </w:r>
    </w:p>
    <w:p w14:paraId="5398B722" w14:textId="77777777" w:rsidR="00A47502" w:rsidRDefault="00A47502" w:rsidP="002B2221"/>
    <w:p w14:paraId="7B36FFEB" w14:textId="77777777" w:rsidR="001572AB" w:rsidRDefault="001572AB" w:rsidP="00F90B6A"/>
    <w:p w14:paraId="602AFA8D" w14:textId="168C0862" w:rsidR="00C8408D" w:rsidRDefault="00C8408D" w:rsidP="00025889">
      <w:pPr>
        <w:spacing w:line="276" w:lineRule="auto"/>
      </w:pPr>
    </w:p>
    <w:p w14:paraId="6BDACF62" w14:textId="77777777" w:rsidR="00C8408D" w:rsidRDefault="00C8408D" w:rsidP="00025889">
      <w:pPr>
        <w:spacing w:line="276" w:lineRule="auto"/>
      </w:pPr>
    </w:p>
    <w:p w14:paraId="4452CC7A" w14:textId="2584EE35" w:rsidR="00C8408D" w:rsidRDefault="00C8408D" w:rsidP="00025889">
      <w:pPr>
        <w:spacing w:line="276" w:lineRule="auto"/>
      </w:pPr>
    </w:p>
    <w:p w14:paraId="77B322F8" w14:textId="2E517B62" w:rsidR="009854F7" w:rsidRDefault="009854F7" w:rsidP="00025889">
      <w:pPr>
        <w:spacing w:line="276" w:lineRule="auto"/>
      </w:pPr>
    </w:p>
    <w:p w14:paraId="06F718AD" w14:textId="77D7C7D5" w:rsidR="009854F7" w:rsidRDefault="009854F7" w:rsidP="00025889">
      <w:pPr>
        <w:spacing w:line="276" w:lineRule="auto"/>
      </w:pPr>
    </w:p>
    <w:p w14:paraId="21B06452" w14:textId="77777777" w:rsidR="00A47502" w:rsidRDefault="00A47502" w:rsidP="00025889">
      <w:pPr>
        <w:spacing w:line="276" w:lineRule="auto"/>
        <w:sectPr w:rsidR="00A47502" w:rsidSect="00A47502">
          <w:headerReference w:type="even" r:id="rId125"/>
          <w:headerReference w:type="default" r:id="rId126"/>
          <w:headerReference w:type="first" r:id="rId127"/>
          <w:pgSz w:w="11909" w:h="16840" w:code="9"/>
          <w:pgMar w:top="2160" w:right="1440" w:bottom="1440" w:left="2160" w:header="1219" w:footer="720" w:gutter="0"/>
          <w:cols w:space="720"/>
          <w:titlePg/>
          <w:docGrid w:linePitch="435"/>
        </w:sectPr>
      </w:pPr>
    </w:p>
    <w:p w14:paraId="5EDD686A" w14:textId="4C118EA4" w:rsidR="009854F7" w:rsidRDefault="009854F7" w:rsidP="00025889">
      <w:pPr>
        <w:spacing w:line="276" w:lineRule="auto"/>
      </w:pPr>
    </w:p>
    <w:p w14:paraId="5899F94D" w14:textId="7BCD9950" w:rsidR="009854F7" w:rsidRDefault="009854F7" w:rsidP="00025889">
      <w:pPr>
        <w:spacing w:line="276" w:lineRule="auto"/>
      </w:pPr>
    </w:p>
    <w:p w14:paraId="197F933E" w14:textId="68DC4990" w:rsidR="009854F7" w:rsidRDefault="009854F7" w:rsidP="00025889">
      <w:pPr>
        <w:spacing w:line="276" w:lineRule="auto"/>
      </w:pPr>
    </w:p>
    <w:p w14:paraId="65FF0402" w14:textId="2555F0FD" w:rsidR="009854F7" w:rsidRDefault="009854F7" w:rsidP="00025889">
      <w:pPr>
        <w:spacing w:line="276" w:lineRule="auto"/>
      </w:pPr>
    </w:p>
    <w:p w14:paraId="6D0AE390" w14:textId="024DDD41" w:rsidR="009854F7" w:rsidRDefault="009854F7" w:rsidP="00025889">
      <w:pPr>
        <w:spacing w:line="276" w:lineRule="auto"/>
      </w:pPr>
    </w:p>
    <w:p w14:paraId="002DAA22" w14:textId="72E49193" w:rsidR="00A13268" w:rsidRDefault="00A13268" w:rsidP="00025889">
      <w:pPr>
        <w:spacing w:line="276" w:lineRule="auto"/>
      </w:pPr>
    </w:p>
    <w:p w14:paraId="45B1A038" w14:textId="4A5C5CAF" w:rsidR="00A13268" w:rsidRDefault="00A13268" w:rsidP="00025889">
      <w:pPr>
        <w:spacing w:line="276" w:lineRule="auto"/>
      </w:pPr>
    </w:p>
    <w:p w14:paraId="7EBFEE26" w14:textId="77777777" w:rsidR="00C6504B" w:rsidRDefault="00C6504B" w:rsidP="00025889">
      <w:pPr>
        <w:spacing w:line="276" w:lineRule="auto"/>
      </w:pPr>
    </w:p>
    <w:p w14:paraId="4068BCA1" w14:textId="77777777" w:rsidR="00C6504B" w:rsidRDefault="00C6504B" w:rsidP="00025889">
      <w:pPr>
        <w:spacing w:line="276" w:lineRule="auto"/>
      </w:pPr>
    </w:p>
    <w:p w14:paraId="1B503159" w14:textId="77777777" w:rsidR="00C6504B" w:rsidRDefault="00C6504B" w:rsidP="00025889">
      <w:pPr>
        <w:spacing w:line="276" w:lineRule="auto"/>
      </w:pPr>
    </w:p>
    <w:p w14:paraId="093F70AA" w14:textId="77777777" w:rsidR="00C6504B" w:rsidRDefault="00C6504B" w:rsidP="00025889">
      <w:pPr>
        <w:spacing w:line="276" w:lineRule="auto"/>
      </w:pPr>
    </w:p>
    <w:p w14:paraId="4AA29E29" w14:textId="77777777" w:rsidR="00C6504B" w:rsidRDefault="00C6504B" w:rsidP="00025889">
      <w:pPr>
        <w:spacing w:line="276" w:lineRule="auto"/>
      </w:pPr>
    </w:p>
    <w:p w14:paraId="4B73A4DA" w14:textId="77777777" w:rsidR="00C6504B" w:rsidRDefault="00C6504B" w:rsidP="00025889">
      <w:pPr>
        <w:spacing w:line="276" w:lineRule="auto"/>
      </w:pPr>
    </w:p>
    <w:p w14:paraId="2B2EAA87" w14:textId="77777777" w:rsidR="009854F7" w:rsidRDefault="009854F7" w:rsidP="00025889">
      <w:pPr>
        <w:spacing w:line="276" w:lineRule="auto"/>
      </w:pPr>
    </w:p>
    <w:p w14:paraId="0C185313" w14:textId="09B50123" w:rsidR="00C8408D" w:rsidRPr="00C8408D" w:rsidRDefault="00C8408D" w:rsidP="00025889">
      <w:pPr>
        <w:pStyle w:val="Heading1"/>
        <w:spacing w:line="276" w:lineRule="auto"/>
        <w:rPr>
          <w:sz w:val="48"/>
          <w:szCs w:val="48"/>
        </w:rPr>
      </w:pPr>
      <w:bookmarkStart w:id="138" w:name="_Toc97370474"/>
      <w:bookmarkStart w:id="139" w:name="_Toc130401127"/>
      <w:bookmarkStart w:id="140" w:name="_Toc131332305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38"/>
      <w:bookmarkEnd w:id="139"/>
      <w:bookmarkEnd w:id="140"/>
    </w:p>
    <w:p w14:paraId="1C37A718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C9E7A26" w14:textId="77777777" w:rsidR="00D349B5" w:rsidRDefault="00D349B5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7FD9CFFC" w14:textId="77777777" w:rsidR="00F83B7C" w:rsidRDefault="00F83B7C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277F88C5" w14:textId="77777777" w:rsidR="00C6504B" w:rsidRDefault="00C6504B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6483E534" w14:textId="77777777" w:rsidR="00C6504B" w:rsidRDefault="00C6504B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6D6D4025" w14:textId="14BFDB27" w:rsidR="00C6504B" w:rsidRDefault="00C6504B" w:rsidP="00025889">
      <w:pPr>
        <w:spacing w:line="276" w:lineRule="auto"/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C6504B" w:rsidSect="00A47502">
          <w:pgSz w:w="11909" w:h="16840" w:code="9"/>
          <w:pgMar w:top="2160" w:right="1440" w:bottom="1440" w:left="2160" w:header="1219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025889">
      <w:pPr>
        <w:spacing w:line="276" w:lineRule="auto"/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6312DEC" w:rsidR="004B2F2F" w:rsidRPr="004B2F2F" w:rsidRDefault="004B2F2F" w:rsidP="00025889">
      <w:pPr>
        <w:pStyle w:val="Style1"/>
        <w:spacing w:line="276" w:lineRule="auto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>K-Means)</w:t>
      </w:r>
    </w:p>
    <w:p w14:paraId="7D867F04" w14:textId="77777777" w:rsidR="00747C7D" w:rsidRDefault="00747C7D" w:rsidP="00025889">
      <w:pPr>
        <w:spacing w:line="276" w:lineRule="auto"/>
        <w:rPr>
          <w:noProof/>
          <w:lang w:eastAsia="en-US"/>
        </w:rPr>
      </w:pPr>
    </w:p>
    <w:p w14:paraId="5780C6AC" w14:textId="52AA1BB5" w:rsidR="00070233" w:rsidRDefault="0093321E" w:rsidP="00025889">
      <w:pPr>
        <w:pStyle w:val="Heading2"/>
        <w:spacing w:line="276" w:lineRule="auto"/>
      </w:pPr>
      <w:bookmarkStart w:id="141" w:name="_Toc104559367"/>
      <w:bookmarkStart w:id="142" w:name="_Toc105063145"/>
      <w:bookmarkStart w:id="143" w:name="_Toc130401128"/>
      <w:bookmarkStart w:id="144" w:name="_Toc130464077"/>
      <w:bookmarkStart w:id="145" w:name="_Toc131332306"/>
      <w:r>
        <w:t>1</w:t>
      </w:r>
      <w:r w:rsidR="006F08C4">
        <w:t>.</w:t>
      </w:r>
      <w:r w:rsidR="00E27465" w:rsidRPr="00E27465">
        <w:t xml:space="preserve"> </w:t>
      </w:r>
      <w:bookmarkEnd w:id="141"/>
      <w:bookmarkEnd w:id="142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</w:t>
      </w:r>
      <w:r w:rsidR="00025889">
        <w:rPr>
          <w:rFonts w:hint="cs"/>
          <w:cs/>
        </w:rPr>
        <w:t>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43"/>
      <w:bookmarkEnd w:id="144"/>
      <w:bookmarkEnd w:id="145"/>
    </w:p>
    <w:p w14:paraId="4BC24B4D" w14:textId="2249D413" w:rsidR="001C1FE5" w:rsidRPr="001C1FE5" w:rsidRDefault="00965530" w:rsidP="00025889">
      <w:pPr>
        <w:pStyle w:val="Style1"/>
        <w:spacing w:line="276" w:lineRule="auto"/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hyperlink r:id="rId128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rPr>
          <w:rFonts w:hint="cs"/>
          <w:cs/>
        </w:rPr>
        <w:t xml:space="preserve"> ด้วยการใช้คำสั่ง </w:t>
      </w:r>
      <w:r w:rsidR="00BC0FB5">
        <w:t xml:space="preserve">git clone </w:t>
      </w:r>
      <w:hyperlink r:id="rId129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t xml:space="preserve"> </w:t>
      </w:r>
      <w:r w:rsidR="00BC0FB5">
        <w:rPr>
          <w:rFonts w:hint="cs"/>
          <w:cs/>
        </w:rPr>
        <w:t>เพื่อดาวน์โหลดไฟล์มาไว้ในเครื่อง</w:t>
      </w:r>
    </w:p>
    <w:p w14:paraId="31FC4696" w14:textId="0559A836" w:rsidR="00851B57" w:rsidRPr="00851B57" w:rsidRDefault="00965530" w:rsidP="00025889">
      <w:pPr>
        <w:pStyle w:val="Style1"/>
        <w:spacing w:line="276" w:lineRule="auto"/>
      </w:pPr>
      <w:r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2B8E08AD" w14:textId="6E41691F" w:rsidR="00670102" w:rsidRDefault="00965530" w:rsidP="00025889">
      <w:pPr>
        <w:pStyle w:val="Style1"/>
        <w:spacing w:line="276" w:lineRule="auto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65F1C03C" w:rsidR="00670102" w:rsidRDefault="00851B57" w:rsidP="00025889">
      <w:pPr>
        <w:pStyle w:val="Caption"/>
        <w:spacing w:line="276" w:lineRule="auto"/>
        <w:rPr>
          <w:cs/>
        </w:rPr>
      </w:pPr>
      <w:r w:rsidRPr="001C1FE5">
        <w:rPr>
          <w:b/>
          <w:bCs/>
          <w:cs/>
        </w:rPr>
        <w:t xml:space="preserve">ภาพที่ </w:t>
      </w:r>
      <w:r w:rsidRPr="001C1FE5">
        <w:rPr>
          <w:b/>
          <w:bCs/>
        </w:rPr>
        <w:fldChar w:fldCharType="begin"/>
      </w:r>
      <w:r w:rsidRPr="001C1FE5">
        <w:rPr>
          <w:b/>
          <w:bCs/>
        </w:rPr>
        <w:instrText xml:space="preserve"> SEQ </w:instrText>
      </w:r>
      <w:r w:rsidRPr="001C1FE5">
        <w:rPr>
          <w:b/>
          <w:bCs/>
          <w:cs/>
        </w:rPr>
        <w:instrText xml:space="preserve">ภาพที่ </w:instrText>
      </w:r>
      <w:r w:rsidRPr="001C1FE5">
        <w:rPr>
          <w:b/>
          <w:bCs/>
        </w:rPr>
        <w:instrText xml:space="preserve">\* ARABIC </w:instrText>
      </w:r>
      <w:r w:rsidRPr="001C1FE5">
        <w:rPr>
          <w:b/>
          <w:bCs/>
        </w:rPr>
        <w:fldChar w:fldCharType="separate"/>
      </w:r>
      <w:r w:rsidR="00EC0412">
        <w:rPr>
          <w:b/>
          <w:bCs/>
          <w:noProof/>
        </w:rPr>
        <w:t>58</w:t>
      </w:r>
      <w:r w:rsidRPr="001C1FE5">
        <w:rPr>
          <w:b/>
          <w:bCs/>
          <w:noProof/>
        </w:rPr>
        <w:fldChar w:fldCharType="end"/>
      </w:r>
      <w:r>
        <w:t xml:space="preserve"> </w:t>
      </w:r>
      <w:bookmarkStart w:id="146" w:name="_Toc130463880"/>
      <w:r w:rsidR="001C1FE5">
        <w:rPr>
          <w:rFonts w:hint="cs"/>
          <w:cs/>
        </w:rPr>
        <w:t>โค้ดคำสั่งใน</w:t>
      </w:r>
      <w:r>
        <w:rPr>
          <w:rFonts w:hint="cs"/>
          <w:cs/>
        </w:rPr>
        <w:t xml:space="preserve">ไฟล์ </w:t>
      </w:r>
      <w:r>
        <w:t>clustering.py</w:t>
      </w:r>
      <w:r w:rsidR="001C1FE5">
        <w:t xml:space="preserve"> </w:t>
      </w:r>
      <w:r w:rsidR="001C1FE5">
        <w:rPr>
          <w:rFonts w:hint="cs"/>
          <w:cs/>
        </w:rPr>
        <w:t>ใช้ในการจัดกลุ่มข้อมูล</w:t>
      </w:r>
      <w:bookmarkEnd w:id="146"/>
    </w:p>
    <w:p w14:paraId="682CC48E" w14:textId="77777777" w:rsidR="00564409" w:rsidRDefault="00564409" w:rsidP="00025889">
      <w:pPr>
        <w:pStyle w:val="ListParagraph"/>
        <w:tabs>
          <w:tab w:val="left" w:pos="1134"/>
        </w:tabs>
        <w:spacing w:line="276" w:lineRule="auto"/>
        <w:ind w:left="0"/>
      </w:pPr>
    </w:p>
    <w:p w14:paraId="114EDD24" w14:textId="19866B39" w:rsidR="006D3D23" w:rsidRDefault="006D3D23" w:rsidP="00025889">
      <w:pPr>
        <w:spacing w:line="276" w:lineRule="auto"/>
      </w:pPr>
      <w:r>
        <w:br w:type="page"/>
      </w:r>
    </w:p>
    <w:p w14:paraId="3497EEAB" w14:textId="0382F8EB" w:rsidR="00670102" w:rsidRPr="00CD5F71" w:rsidRDefault="00965530" w:rsidP="00025889">
      <w:pPr>
        <w:pStyle w:val="Style1"/>
        <w:spacing w:line="276" w:lineRule="auto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>กำหนดจำนวนของกลุ่มข้อมูลที่</w:t>
      </w:r>
      <w:r w:rsidR="006B0359">
        <w:rPr>
          <w:rFonts w:hint="cs"/>
          <w:cs/>
        </w:rPr>
        <w:t>ต้องการลงใน</w:t>
      </w:r>
      <w:r w:rsidR="00B42A39">
        <w:rPr>
          <w:rFonts w:hint="cs"/>
          <w:cs/>
        </w:rPr>
        <w:t xml:space="preserve">ตัวแปร </w:t>
      </w:r>
      <w:r w:rsidR="00B42A39">
        <w:t>k</w:t>
      </w:r>
      <w:r w:rsidR="006B0359">
        <w:rPr>
          <w:rFonts w:hint="cs"/>
          <w:cs/>
        </w:rPr>
        <w:t xml:space="preserve"> </w:t>
      </w:r>
    </w:p>
    <w:p w14:paraId="2F2375FC" w14:textId="77777777" w:rsidR="00B42A39" w:rsidRDefault="00B42A39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1BCC0B53">
            <wp:extent cx="5040000" cy="2295617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280ADE36" w:rsidR="00B42A39" w:rsidRDefault="00B42A39" w:rsidP="00025889">
      <w:pPr>
        <w:pStyle w:val="Caption"/>
        <w:spacing w:line="276" w:lineRule="auto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7" w:name="_Toc130463881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r w:rsidR="00E806F3">
        <w:rPr>
          <w:rFonts w:hint="cs"/>
          <w:cs/>
        </w:rPr>
        <w:t xml:space="preserve"> </w:t>
      </w:r>
      <w:r w:rsidR="0025044F">
        <w:rPr>
          <w:rFonts w:hint="cs"/>
          <w:cs/>
        </w:rPr>
        <w:t>และการจัดกลุ่มข้อมูล</w:t>
      </w:r>
      <w:bookmarkEnd w:id="147"/>
    </w:p>
    <w:p w14:paraId="3183F9AE" w14:textId="77777777" w:rsidR="0025044F" w:rsidRPr="0025044F" w:rsidRDefault="0025044F" w:rsidP="00025889">
      <w:pPr>
        <w:spacing w:line="276" w:lineRule="auto"/>
      </w:pPr>
    </w:p>
    <w:p w14:paraId="1568D78C" w14:textId="01E5D4BE" w:rsidR="006B0359" w:rsidRPr="006B0359" w:rsidRDefault="006B0359" w:rsidP="001621B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342A33">
        <w:t>59</w:t>
      </w:r>
      <w:r>
        <w:t xml:space="preserve"> </w:t>
      </w:r>
      <w:r>
        <w:rPr>
          <w:rFonts w:hint="cs"/>
          <w:cs/>
        </w:rPr>
        <w:t>แสดงการจัดกลุ่มข้อมูลด้วย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โดยการที่กำหนดจำนวนกลุ่มข้อมูลที่ต้องการลงในตัวแปร </w:t>
      </w:r>
      <w:r>
        <w:t xml:space="preserve">k </w:t>
      </w:r>
      <w:r>
        <w:rPr>
          <w:rFonts w:hint="cs"/>
          <w:cs/>
        </w:rPr>
        <w:t xml:space="preserve">จากนั้นทำการจัดกลุ่มข้อมูลด้วยฟังก์ชัน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และคืนค่ากลับมายังตัวแปร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และเก็บป้ายชื่อของกลุ่มลงในตัวแปร </w:t>
      </w:r>
      <w:r>
        <w:t>clusters</w:t>
      </w:r>
    </w:p>
    <w:p w14:paraId="3E175081" w14:textId="36CA5743" w:rsidR="00C33136" w:rsidRDefault="00C33136" w:rsidP="00025889">
      <w:pPr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7033F952" w:rsidR="00C33136" w:rsidRDefault="00965530" w:rsidP="00025889">
      <w:pPr>
        <w:pStyle w:val="Style1"/>
        <w:spacing w:line="276" w:lineRule="auto"/>
      </w:pPr>
      <w:r>
        <w:t>1</w:t>
      </w:r>
      <w:r w:rsidR="00C33136">
        <w:t xml:space="preserve">.5 </w:t>
      </w:r>
      <w:r w:rsidR="003621CD">
        <w:rPr>
          <w:rFonts w:hint="cs"/>
          <w:cs/>
        </w:rPr>
        <w:t>เรียกใช้ไฟล์เพื่อทำการจัดกลุ่มข้อมูล</w:t>
      </w:r>
    </w:p>
    <w:p w14:paraId="5E941FD7" w14:textId="0F92A0AA" w:rsidR="00C33136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7466710D">
            <wp:extent cx="5040000" cy="2397966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13E9C229" w:rsidR="00660E54" w:rsidRDefault="00444F6D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8" w:name="_Toc130463882"/>
      <w:r>
        <w:rPr>
          <w:rFonts w:hint="cs"/>
          <w:cs/>
        </w:rPr>
        <w:t>แสดงการ</w:t>
      </w:r>
      <w:r w:rsidR="00E80C53">
        <w:rPr>
          <w:rFonts w:hint="cs"/>
          <w:cs/>
        </w:rPr>
        <w:t>ใช้งาน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148"/>
    </w:p>
    <w:p w14:paraId="05643E42" w14:textId="0B827D89" w:rsidR="006D3D23" w:rsidRDefault="006D3D23" w:rsidP="00025889">
      <w:pPr>
        <w:spacing w:line="276" w:lineRule="auto"/>
      </w:pPr>
      <w:r>
        <w:br w:type="page"/>
      </w:r>
    </w:p>
    <w:p w14:paraId="477D473A" w14:textId="45B015CA" w:rsidR="00132C76" w:rsidRDefault="00965530" w:rsidP="00025889">
      <w:pPr>
        <w:pStyle w:val="Style1"/>
        <w:spacing w:line="276" w:lineRule="auto"/>
      </w:pPr>
      <w:r>
        <w:lastRenderedPageBreak/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</w:t>
      </w:r>
    </w:p>
    <w:p w14:paraId="2E90F338" w14:textId="01A70A4B" w:rsidR="00670102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2F693D56">
            <wp:extent cx="4734045" cy="2876388"/>
            <wp:effectExtent l="0" t="0" r="3175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018" cy="28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0B6B00E6" w:rsidR="005C5A66" w:rsidRDefault="00444F6D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9" w:name="_Toc130463883"/>
      <w:r>
        <w:rPr>
          <w:rFonts w:hint="cs"/>
          <w:cs/>
        </w:rPr>
        <w:t xml:space="preserve">แสดงไฟล์ </w:t>
      </w:r>
      <w:r>
        <w:t>clustered_company.csv</w:t>
      </w:r>
      <w:bookmarkEnd w:id="149"/>
      <w:r>
        <w:t xml:space="preserve"> </w:t>
      </w:r>
    </w:p>
    <w:p w14:paraId="458BE2AF" w14:textId="06744466" w:rsidR="00444F6D" w:rsidRPr="00444F6D" w:rsidRDefault="00444F6D" w:rsidP="00025889">
      <w:pPr>
        <w:spacing w:line="276" w:lineRule="auto"/>
        <w:rPr>
          <w:cs/>
        </w:rPr>
      </w:pPr>
    </w:p>
    <w:p w14:paraId="5E259621" w14:textId="420C83A4" w:rsidR="002A6499" w:rsidRDefault="0093321E" w:rsidP="00025889">
      <w:pPr>
        <w:pStyle w:val="Heading2"/>
        <w:spacing w:line="276" w:lineRule="auto"/>
      </w:pPr>
      <w:bookmarkStart w:id="150" w:name="_Toc104559368"/>
      <w:bookmarkStart w:id="151" w:name="_Toc105063146"/>
      <w:bookmarkStart w:id="152" w:name="_Toc130401129"/>
      <w:bookmarkStart w:id="153" w:name="_Toc130464078"/>
      <w:bookmarkStart w:id="154" w:name="_Toc131332307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50"/>
      <w:bookmarkEnd w:id="151"/>
      <w:bookmarkEnd w:id="152"/>
      <w:bookmarkEnd w:id="153"/>
      <w:bookmarkEnd w:id="154"/>
    </w:p>
    <w:p w14:paraId="2F90CC62" w14:textId="5263083B" w:rsidR="0089473D" w:rsidRPr="0089473D" w:rsidRDefault="00965530" w:rsidP="00025889">
      <w:pPr>
        <w:pStyle w:val="Style1"/>
        <w:spacing w:line="276" w:lineRule="auto"/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r w:rsidR="0089473D" w:rsidRPr="00405647">
        <w:t>https://www.mongodb.com</w:t>
      </w:r>
      <w:r w:rsidR="0089473D">
        <w:rPr>
          <w:rFonts w:hint="cs"/>
          <w:cs/>
        </w:rPr>
        <w:t xml:space="preserve"> จากนั้นเข้าสู่ระบบ</w:t>
      </w:r>
    </w:p>
    <w:p w14:paraId="27C9653F" w14:textId="7ED2D49F" w:rsidR="00770C46" w:rsidRDefault="00965530" w:rsidP="00025889">
      <w:pPr>
        <w:pStyle w:val="Style1"/>
        <w:spacing w:line="276" w:lineRule="auto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025889">
      <w:pPr>
        <w:pStyle w:val="Style1"/>
        <w:spacing w:line="276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16F0FA95">
            <wp:extent cx="4687747" cy="284829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271" cy="286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C3A" w14:textId="34B857A9" w:rsidR="006F7992" w:rsidRDefault="006F7992" w:rsidP="00025889">
      <w:pPr>
        <w:pStyle w:val="Caption"/>
        <w:spacing w:line="276" w:lineRule="auto"/>
      </w:pPr>
      <w:r w:rsidRPr="006F7992">
        <w:rPr>
          <w:b/>
          <w:bCs/>
          <w:cs/>
        </w:rPr>
        <w:t xml:space="preserve">ภาพที่ </w:t>
      </w:r>
      <w:r w:rsidRPr="006F7992">
        <w:rPr>
          <w:b/>
          <w:bCs/>
          <w:cs/>
        </w:rPr>
        <w:fldChar w:fldCharType="begin"/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</w:rPr>
        <w:instrText xml:space="preserve">SEQ </w:instrText>
      </w:r>
      <w:r w:rsidRPr="006F7992">
        <w:rPr>
          <w:b/>
          <w:bCs/>
          <w:cs/>
        </w:rPr>
        <w:instrText xml:space="preserve">ภาพที่ </w:instrText>
      </w:r>
      <w:r w:rsidRPr="006F7992">
        <w:rPr>
          <w:b/>
          <w:bCs/>
        </w:rPr>
        <w:instrText>\* ARABIC</w:instrText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62</w:t>
      </w:r>
      <w:r w:rsidRPr="006F7992">
        <w:rPr>
          <w:b/>
          <w:bCs/>
          <w:cs/>
        </w:rPr>
        <w:fldChar w:fldCharType="end"/>
      </w:r>
      <w:r w:rsidRPr="006F7992">
        <w:rPr>
          <w:rFonts w:hint="cs"/>
          <w:b/>
          <w:bCs/>
          <w:cs/>
        </w:rPr>
        <w:t xml:space="preserve"> </w:t>
      </w:r>
      <w:bookmarkStart w:id="155" w:name="_Toc130463884"/>
      <w:r>
        <w:rPr>
          <w:rFonts w:hint="cs"/>
          <w:cs/>
        </w:rPr>
        <w:t>แสดงหน้าการจัดการ</w:t>
      </w:r>
      <w:r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5"/>
    </w:p>
    <w:p w14:paraId="617A01BA" w14:textId="77777777" w:rsidR="006F7992" w:rsidRPr="006F7992" w:rsidRDefault="006F7992" w:rsidP="00025889">
      <w:pPr>
        <w:spacing w:line="276" w:lineRule="auto"/>
      </w:pPr>
    </w:p>
    <w:p w14:paraId="521C7509" w14:textId="6481B6A4" w:rsidR="00B45313" w:rsidRDefault="00965530" w:rsidP="00025889">
      <w:pPr>
        <w:pStyle w:val="Style1"/>
        <w:spacing w:line="276" w:lineRule="auto"/>
        <w:rPr>
          <w:cs/>
        </w:rPr>
      </w:pPr>
      <w:r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r w:rsidR="009028D1">
        <w:rPr>
          <w:rFonts w:hint="cs"/>
          <w:cs/>
        </w:rPr>
        <w:t>เพื่อสร้างฐานข้อมูล</w:t>
      </w:r>
      <w:r w:rsidR="006F7992">
        <w:rPr>
          <w:rFonts w:hint="cs"/>
          <w:cs/>
        </w:rPr>
        <w:t xml:space="preserve">โดยที่เลือกผู้ให้บริการเป็น </w:t>
      </w:r>
      <w:r w:rsidR="006F7992">
        <w:t xml:space="preserve">AWS </w:t>
      </w:r>
      <w:proofErr w:type="gramStart"/>
      <w:r w:rsidR="006F7992">
        <w:rPr>
          <w:rFonts w:hint="cs"/>
          <w:cs/>
        </w:rPr>
        <w:t>และเลือกภูมิภาคเป็นประเทศสิงคโปร์</w:t>
      </w:r>
      <w:proofErr w:type="gramEnd"/>
    </w:p>
    <w:p w14:paraId="275FA088" w14:textId="69B2633E" w:rsidR="000A6B6B" w:rsidRDefault="009028D1" w:rsidP="00025889">
      <w:pPr>
        <w:tabs>
          <w:tab w:val="left" w:pos="1104"/>
          <w:tab w:val="left" w:pos="3600"/>
        </w:tabs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1874D2A" wp14:editId="7B962A7F">
            <wp:extent cx="5040000" cy="306232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21CD80BD" w:rsidR="0093321E" w:rsidRDefault="00FE7C0B" w:rsidP="00025889">
      <w:pPr>
        <w:pStyle w:val="Caption"/>
        <w:spacing w:line="276" w:lineRule="auto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63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56" w:name="_Toc13046388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6"/>
    </w:p>
    <w:p w14:paraId="5FD5F9CB" w14:textId="2EDCBB7C" w:rsidR="003E6C79" w:rsidRDefault="003E6C79" w:rsidP="00025889">
      <w:pPr>
        <w:spacing w:line="276" w:lineRule="auto"/>
      </w:pPr>
    </w:p>
    <w:p w14:paraId="65115C9C" w14:textId="6CED7A80" w:rsidR="003E6C79" w:rsidRPr="003E6C79" w:rsidRDefault="003E6C79" w:rsidP="00573AA8">
      <w:pPr>
        <w:spacing w:line="276" w:lineRule="auto"/>
      </w:pPr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>จากนั้น</w:t>
      </w:r>
      <w:r w:rsidR="00573AA8">
        <w:rPr>
          <w:rFonts w:hint="cs"/>
          <w:cs/>
        </w:rPr>
        <w:t>กด</w:t>
      </w:r>
      <w:r>
        <w:rPr>
          <w:rFonts w:hint="cs"/>
          <w:cs/>
        </w:rPr>
        <w:t>ปุ</w:t>
      </w:r>
      <w:r w:rsidR="00573AA8">
        <w:rPr>
          <w:rFonts w:hint="cs"/>
          <w:cs/>
        </w:rPr>
        <w:t>่</w:t>
      </w:r>
      <w:r>
        <w:rPr>
          <w:rFonts w:hint="cs"/>
          <w:cs/>
        </w:rPr>
        <w:t xml:space="preserve">ม </w:t>
      </w:r>
      <w:r>
        <w:t>Create User</w:t>
      </w:r>
    </w:p>
    <w:p w14:paraId="44CE6428" w14:textId="4AE93655" w:rsidR="003E6C79" w:rsidRDefault="003E6C7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8674EF5" wp14:editId="6ACAC801">
            <wp:extent cx="5040000" cy="3062286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564748FE" w:rsidR="003E6C79" w:rsidRPr="003E6C79" w:rsidRDefault="003E6C79" w:rsidP="00025889">
      <w:pPr>
        <w:pStyle w:val="Caption"/>
        <w:spacing w:line="276" w:lineRule="auto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64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57" w:name="_Toc13046388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57"/>
    </w:p>
    <w:p w14:paraId="7EA0FBDD" w14:textId="76BCDA78" w:rsidR="00FE7C0B" w:rsidRDefault="00FE7C0B" w:rsidP="00025889">
      <w:pPr>
        <w:spacing w:line="276" w:lineRule="auto"/>
      </w:pPr>
    </w:p>
    <w:p w14:paraId="46161A77" w14:textId="2E37CF06" w:rsidR="00D14CF4" w:rsidRDefault="00D14CF4" w:rsidP="00025889">
      <w:pPr>
        <w:spacing w:line="276" w:lineRule="auto"/>
      </w:pPr>
      <w:r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5B0E5EC9" w:rsidR="00D14CF4" w:rsidRDefault="00D14CF4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40256334" wp14:editId="5157235B">
            <wp:extent cx="5040000" cy="306232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9CC" w14:textId="66CBA2AA" w:rsidR="00D14CF4" w:rsidRDefault="00D14CF4" w:rsidP="00025889">
      <w:pPr>
        <w:pStyle w:val="Caption"/>
        <w:spacing w:line="276" w:lineRule="auto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65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8" w:name="_Toc13046388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8"/>
    </w:p>
    <w:p w14:paraId="6E95957F" w14:textId="77777777" w:rsidR="00A43381" w:rsidRPr="006F7992" w:rsidRDefault="00A43381" w:rsidP="00025889">
      <w:pPr>
        <w:spacing w:line="276" w:lineRule="auto"/>
        <w:rPr>
          <w:cs/>
        </w:rPr>
      </w:pPr>
    </w:p>
    <w:p w14:paraId="5C84778A" w14:textId="2533C8B5" w:rsidR="00FE7C0B" w:rsidRDefault="00FE7C0B" w:rsidP="00025889">
      <w:pPr>
        <w:pStyle w:val="Heading2"/>
        <w:spacing w:line="276" w:lineRule="auto"/>
        <w:rPr>
          <w:cs/>
        </w:rPr>
      </w:pPr>
      <w:bookmarkStart w:id="159" w:name="_Toc130401130"/>
      <w:bookmarkStart w:id="160" w:name="_Toc130401397"/>
      <w:bookmarkStart w:id="161" w:name="_Toc130464079"/>
      <w:bookmarkStart w:id="162" w:name="_Toc131332308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9"/>
      <w:bookmarkEnd w:id="160"/>
      <w:bookmarkEnd w:id="161"/>
      <w:bookmarkEnd w:id="162"/>
    </w:p>
    <w:p w14:paraId="30CEC72B" w14:textId="18F5742D" w:rsidR="00BF5568" w:rsidRDefault="00BF5568" w:rsidP="00025889">
      <w:pPr>
        <w:spacing w:line="276" w:lineRule="auto"/>
      </w:pPr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38C7AD91" w:rsidR="00BF5568" w:rsidRDefault="00BF5568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74B60C" wp14:editId="47599A23">
            <wp:extent cx="5040000" cy="306232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357632F2" w:rsidR="00BF5568" w:rsidRDefault="00BF5568" w:rsidP="00025889">
      <w:pPr>
        <w:pStyle w:val="Caption"/>
        <w:spacing w:line="276" w:lineRule="auto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66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63" w:name="_Toc13046388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63"/>
    </w:p>
    <w:p w14:paraId="2C89BA9F" w14:textId="54AC9614" w:rsidR="001621B3" w:rsidRDefault="00931B95" w:rsidP="00025889">
      <w:pPr>
        <w:spacing w:line="276" w:lineRule="auto"/>
      </w:pPr>
      <w:r>
        <w:tab/>
      </w:r>
    </w:p>
    <w:p w14:paraId="1E2B0BBC" w14:textId="77777777" w:rsidR="00B34387" w:rsidRDefault="00B34387" w:rsidP="00025889">
      <w:pPr>
        <w:spacing w:line="276" w:lineRule="auto"/>
      </w:pPr>
    </w:p>
    <w:p w14:paraId="3ABF6D49" w14:textId="77777777" w:rsidR="00B34387" w:rsidRDefault="00B34387" w:rsidP="00025889">
      <w:pPr>
        <w:spacing w:line="276" w:lineRule="auto"/>
      </w:pPr>
    </w:p>
    <w:p w14:paraId="40C89A5F" w14:textId="77777777" w:rsidR="00B34387" w:rsidRDefault="00B34387" w:rsidP="00025889">
      <w:pPr>
        <w:spacing w:line="276" w:lineRule="auto"/>
      </w:pPr>
    </w:p>
    <w:p w14:paraId="08B51083" w14:textId="67B81DEB" w:rsidR="00931B95" w:rsidRDefault="00931B95" w:rsidP="00B25B81">
      <w:pPr>
        <w:spacing w:line="276" w:lineRule="auto"/>
        <w:jc w:val="thaiDistribute"/>
      </w:pPr>
      <w:r>
        <w:lastRenderedPageBreak/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57BF705C" w:rsidR="00931B95" w:rsidRDefault="00931B9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8DE71BE" wp14:editId="664658BB">
            <wp:extent cx="5040000" cy="306232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A569" w14:textId="698FF5A6" w:rsidR="006529AD" w:rsidRDefault="00931B95" w:rsidP="00025889">
      <w:pPr>
        <w:pStyle w:val="Caption"/>
        <w:spacing w:line="276" w:lineRule="auto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67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64" w:name="_Toc13046388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64"/>
    </w:p>
    <w:p w14:paraId="1B7257DB" w14:textId="77777777" w:rsidR="006529AD" w:rsidRDefault="006529AD" w:rsidP="00025889">
      <w:pPr>
        <w:spacing w:line="276" w:lineRule="auto"/>
      </w:pPr>
    </w:p>
    <w:p w14:paraId="61B1DD97" w14:textId="1EDAFB1B" w:rsidR="00931B95" w:rsidRDefault="00E72991" w:rsidP="00025889">
      <w:pPr>
        <w:spacing w:line="276" w:lineRule="auto"/>
        <w:ind w:left="720"/>
      </w:pPr>
      <w:r>
        <w:t xml:space="preserve">3.3 </w:t>
      </w:r>
      <w:r w:rsidR="00931B95">
        <w:rPr>
          <w:rFonts w:hint="cs"/>
          <w:cs/>
        </w:rPr>
        <w:t>กำหนดชื่อฐานข</w:t>
      </w:r>
      <w:r w:rsidR="006529AD">
        <w:rPr>
          <w:rFonts w:hint="cs"/>
          <w:cs/>
        </w:rPr>
        <w:t>้</w:t>
      </w:r>
      <w:r w:rsidR="00931B95">
        <w:rPr>
          <w:rFonts w:hint="cs"/>
          <w:cs/>
        </w:rPr>
        <w:t xml:space="preserve">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77477FF" w:rsidR="007E357D" w:rsidRDefault="007E35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F1FD46" wp14:editId="1A2C1887">
            <wp:extent cx="5040000" cy="3062320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44B0FBAA" w:rsidR="007E357D" w:rsidRDefault="007E357D" w:rsidP="00025889">
      <w:pPr>
        <w:pStyle w:val="Caption"/>
        <w:spacing w:line="276" w:lineRule="auto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68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65" w:name="_Toc13046389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65"/>
    </w:p>
    <w:p w14:paraId="07878BBE" w14:textId="77777777" w:rsidR="0018220E" w:rsidRPr="0018220E" w:rsidRDefault="0018220E" w:rsidP="00025889">
      <w:pPr>
        <w:spacing w:line="276" w:lineRule="auto"/>
      </w:pPr>
    </w:p>
    <w:p w14:paraId="2B4EA1CB" w14:textId="3DC909D3" w:rsidR="00E72991" w:rsidRDefault="00E72991" w:rsidP="00206BB2">
      <w:pPr>
        <w:spacing w:line="276" w:lineRule="auto"/>
        <w:ind w:left="720"/>
        <w:jc w:val="thaiDistribute"/>
      </w:pPr>
      <w:r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1621B3">
        <w:rPr>
          <w:rFonts w:hint="cs"/>
          <w:cs/>
        </w:rPr>
        <w:t xml:space="preserve">ของ </w:t>
      </w:r>
      <w:r w:rsidR="001621B3">
        <w:t xml:space="preserve">MongoDB </w:t>
      </w:r>
      <w:r w:rsidR="001621B3">
        <w:rPr>
          <w:rFonts w:hint="cs"/>
          <w:cs/>
        </w:rPr>
        <w:t>และเลือก</w:t>
      </w:r>
      <w:r w:rsidR="000F631E"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 w:rsidR="001621B3">
        <w:rPr>
          <w:rFonts w:hint="cs"/>
          <w:cs/>
        </w:rPr>
        <w:t xml:space="preserve"> </w:t>
      </w:r>
      <w:r>
        <w:t>Package</w:t>
      </w:r>
      <w:r>
        <w:rPr>
          <w:rFonts w:hint="cs"/>
          <w:cs/>
        </w:rPr>
        <w:t xml:space="preserve"> ตามระบบปฏิบัติการที่ใช้และกดปุ่ม </w:t>
      </w:r>
      <w:proofErr w:type="gramStart"/>
      <w:r>
        <w:t>Download</w:t>
      </w:r>
      <w:proofErr w:type="gramEnd"/>
    </w:p>
    <w:p w14:paraId="4910F0FD" w14:textId="2345371D" w:rsidR="009F4EFF" w:rsidRDefault="009F4EFF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89D321C" wp14:editId="252386CB">
            <wp:extent cx="5040000" cy="3062286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0BA" w14:textId="68CA4E2C" w:rsidR="009F4EFF" w:rsidRDefault="0018220E" w:rsidP="00025889">
      <w:pPr>
        <w:pStyle w:val="Caption"/>
        <w:spacing w:line="276" w:lineRule="auto"/>
      </w:pPr>
      <w:r w:rsidRPr="0018220E">
        <w:rPr>
          <w:b/>
          <w:bCs/>
          <w:cs/>
        </w:rPr>
        <w:t xml:space="preserve">ภาพที่ </w:t>
      </w:r>
      <w:r w:rsidRPr="0018220E">
        <w:rPr>
          <w:b/>
          <w:bCs/>
          <w:cs/>
        </w:rPr>
        <w:fldChar w:fldCharType="begin"/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</w:rPr>
        <w:instrText xml:space="preserve">SEQ </w:instrText>
      </w:r>
      <w:r w:rsidRPr="0018220E">
        <w:rPr>
          <w:b/>
          <w:bCs/>
          <w:cs/>
        </w:rPr>
        <w:instrText xml:space="preserve">ภาพที่ </w:instrText>
      </w:r>
      <w:r w:rsidRPr="0018220E">
        <w:rPr>
          <w:b/>
          <w:bCs/>
        </w:rPr>
        <w:instrText>\* ARABIC</w:instrText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69</w:t>
      </w:r>
      <w:r w:rsidRPr="0018220E">
        <w:rPr>
          <w:b/>
          <w:bCs/>
          <w:cs/>
        </w:rPr>
        <w:fldChar w:fldCharType="end"/>
      </w:r>
      <w:r>
        <w:t xml:space="preserve"> </w:t>
      </w:r>
      <w:bookmarkStart w:id="166" w:name="_Toc130463891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66"/>
    </w:p>
    <w:p w14:paraId="4119E81D" w14:textId="77777777" w:rsidR="007E6C91" w:rsidRPr="007E6C91" w:rsidRDefault="007E6C91" w:rsidP="00025889">
      <w:pPr>
        <w:spacing w:line="276" w:lineRule="auto"/>
      </w:pPr>
    </w:p>
    <w:p w14:paraId="79B2E12B" w14:textId="029287A3" w:rsidR="000C4C90" w:rsidRDefault="000C4C90" w:rsidP="00025889">
      <w:pPr>
        <w:pStyle w:val="Heading2"/>
        <w:spacing w:line="276" w:lineRule="auto"/>
      </w:pPr>
      <w:bookmarkStart w:id="167" w:name="_Toc130287987"/>
      <w:bookmarkStart w:id="168" w:name="_Toc130401131"/>
      <w:bookmarkStart w:id="169" w:name="_Toc130401398"/>
      <w:bookmarkStart w:id="170" w:name="_Toc130464080"/>
      <w:bookmarkStart w:id="171" w:name="_Toc131332309"/>
      <w:r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67"/>
      <w:bookmarkEnd w:id="168"/>
      <w:bookmarkEnd w:id="169"/>
      <w:bookmarkEnd w:id="170"/>
      <w:bookmarkEnd w:id="171"/>
    </w:p>
    <w:p w14:paraId="44EA5303" w14:textId="22F6B7A4" w:rsidR="000C4C90" w:rsidRDefault="000C4C90" w:rsidP="00025889">
      <w:pPr>
        <w:spacing w:line="276" w:lineRule="auto"/>
      </w:pPr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7E7D367B" w:rsidR="000C4C90" w:rsidRDefault="000C4C90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3563D71" wp14:editId="24A00FE3">
            <wp:extent cx="5040000" cy="3062286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4915CCE" w:rsidR="000C4C90" w:rsidRDefault="000C4C90" w:rsidP="00025889">
      <w:pPr>
        <w:pStyle w:val="Caption"/>
        <w:spacing w:line="276" w:lineRule="auto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70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72" w:name="_Toc130463892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72"/>
    </w:p>
    <w:p w14:paraId="636BD228" w14:textId="1CCA1D00" w:rsidR="00256B1F" w:rsidRDefault="00256B1F" w:rsidP="00025889">
      <w:pPr>
        <w:spacing w:line="276" w:lineRule="auto"/>
      </w:pPr>
      <w:r>
        <w:br w:type="page"/>
      </w:r>
    </w:p>
    <w:p w14:paraId="15E61A7A" w14:textId="5D2704B8" w:rsidR="00EA3F2C" w:rsidRDefault="00EA3F2C" w:rsidP="00025889">
      <w:pPr>
        <w:pStyle w:val="ListParagraph"/>
        <w:numPr>
          <w:ilvl w:val="1"/>
          <w:numId w:val="11"/>
        </w:numPr>
        <w:spacing w:line="276" w:lineRule="auto"/>
      </w:pPr>
      <w:r>
        <w:rPr>
          <w:rFonts w:hint="cs"/>
          <w:cs/>
        </w:rPr>
        <w:lastRenderedPageBreak/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1FEA3C62" w:rsidR="00EA3F2C" w:rsidRDefault="00EA3F2C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BCC2DFD" wp14:editId="0C3879E1">
            <wp:extent cx="5040000" cy="3062286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A566697" w:rsidR="00EA3F2C" w:rsidRDefault="00EA3F2C" w:rsidP="00025889">
      <w:pPr>
        <w:pStyle w:val="Caption"/>
        <w:spacing w:line="276" w:lineRule="auto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71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73" w:name="_Toc130463893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73"/>
    </w:p>
    <w:p w14:paraId="3999025A" w14:textId="77777777" w:rsidR="007E6C91" w:rsidRPr="007E6C91" w:rsidRDefault="007E6C91" w:rsidP="00025889">
      <w:pPr>
        <w:spacing w:line="276" w:lineRule="auto"/>
      </w:pPr>
    </w:p>
    <w:p w14:paraId="11BB4C68" w14:textId="2328E4F6" w:rsidR="00713A55" w:rsidRDefault="00713A55" w:rsidP="00025889">
      <w:pPr>
        <w:spacing w:line="276" w:lineRule="auto"/>
      </w:pPr>
      <w:r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733FFA61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66ADA1F" wp14:editId="4063FE3E">
            <wp:extent cx="5040000" cy="3058857"/>
            <wp:effectExtent l="0" t="0" r="0" b="190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5F2BA61E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72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4" w:name="_Toc130463894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74"/>
    </w:p>
    <w:p w14:paraId="4DFDA768" w14:textId="4B500D7A" w:rsidR="00256B1F" w:rsidRDefault="00256B1F" w:rsidP="00025889">
      <w:pPr>
        <w:spacing w:line="276" w:lineRule="auto"/>
      </w:pPr>
      <w:r>
        <w:br w:type="page"/>
      </w:r>
    </w:p>
    <w:p w14:paraId="49DB6F9A" w14:textId="5031A946" w:rsidR="00713A55" w:rsidRDefault="00713A55" w:rsidP="00025889">
      <w:pPr>
        <w:spacing w:line="276" w:lineRule="auto"/>
      </w:pPr>
      <w:r>
        <w:lastRenderedPageBreak/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2FC5B21C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DB16969" wp14:editId="0DAC014C">
            <wp:extent cx="5040000" cy="3058857"/>
            <wp:effectExtent l="0" t="0" r="0" b="190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2451082B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73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5" w:name="_Toc130463895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75"/>
    </w:p>
    <w:p w14:paraId="7C29F700" w14:textId="0323A299" w:rsidR="00713A55" w:rsidRDefault="00713A55" w:rsidP="00025889">
      <w:pPr>
        <w:spacing w:line="276" w:lineRule="auto"/>
      </w:pPr>
    </w:p>
    <w:p w14:paraId="126B0344" w14:textId="41A12314" w:rsidR="00713A55" w:rsidRPr="00EA7153" w:rsidRDefault="00713A55" w:rsidP="00025889">
      <w:pPr>
        <w:spacing w:line="276" w:lineRule="auto"/>
        <w:rPr>
          <w:cs/>
        </w:rPr>
      </w:pPr>
      <w:r>
        <w:tab/>
        <w:t xml:space="preserve">4.5 </w:t>
      </w:r>
      <w:r>
        <w:rPr>
          <w:rFonts w:hint="cs"/>
          <w:cs/>
        </w:rPr>
        <w:t>เลือกไฟล์ข้อมูลบริษัทที่จัดกลุ่ม</w:t>
      </w:r>
      <w:r w:rsidR="00D06324">
        <w:rPr>
          <w:rFonts w:hint="cs"/>
          <w:cs/>
        </w:rPr>
        <w:t>แล้ว</w:t>
      </w:r>
      <w:r>
        <w:rPr>
          <w:rFonts w:hint="cs"/>
          <w:cs/>
        </w:rPr>
        <w:t xml:space="preserve">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D6BD039" wp14:editId="4840591A">
            <wp:extent cx="5040000" cy="3059072"/>
            <wp:effectExtent l="0" t="0" r="0" b="190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634A5CAF" w:rsidR="00EA7153" w:rsidRDefault="00EA7153" w:rsidP="00025889">
      <w:pPr>
        <w:pStyle w:val="Caption"/>
        <w:spacing w:line="276" w:lineRule="auto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74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6" w:name="_Toc130463896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76"/>
    </w:p>
    <w:p w14:paraId="55922683" w14:textId="0921688E" w:rsidR="00256B1F" w:rsidRDefault="00256B1F" w:rsidP="00025889">
      <w:pPr>
        <w:spacing w:line="276" w:lineRule="auto"/>
      </w:pPr>
      <w:r>
        <w:br w:type="page"/>
      </w:r>
    </w:p>
    <w:p w14:paraId="620B1B41" w14:textId="074C3774" w:rsidR="00DA7E2A" w:rsidRDefault="00DA7E2A" w:rsidP="00025889">
      <w:pPr>
        <w:spacing w:line="276" w:lineRule="auto"/>
      </w:pPr>
      <w:r>
        <w:lastRenderedPageBreak/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511BD7F" wp14:editId="5AE0390F">
            <wp:extent cx="5040000" cy="3058857"/>
            <wp:effectExtent l="0" t="0" r="0" b="190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309EC63D" w:rsidR="00DA7E2A" w:rsidRDefault="00DA7E2A" w:rsidP="00025889">
      <w:pPr>
        <w:pStyle w:val="Caption"/>
        <w:spacing w:line="276" w:lineRule="auto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77" w:name="_Toc130463897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77"/>
    </w:p>
    <w:p w14:paraId="4EF1EF6F" w14:textId="77777777" w:rsidR="007E6C91" w:rsidRDefault="007E6C91" w:rsidP="00025889">
      <w:pPr>
        <w:spacing w:line="276" w:lineRule="auto"/>
      </w:pPr>
    </w:p>
    <w:p w14:paraId="3A29A8D0" w14:textId="16FD87D2" w:rsidR="006E64A5" w:rsidRDefault="006E64A5" w:rsidP="00025889">
      <w:pPr>
        <w:pStyle w:val="Heading2"/>
        <w:spacing w:line="276" w:lineRule="auto"/>
        <w:rPr>
          <w:cs/>
        </w:rPr>
      </w:pPr>
      <w:bookmarkStart w:id="178" w:name="_Toc130287988"/>
      <w:bookmarkStart w:id="179" w:name="_Toc130401132"/>
      <w:bookmarkStart w:id="180" w:name="_Toc130401399"/>
      <w:bookmarkStart w:id="181" w:name="_Toc130464081"/>
      <w:bookmarkStart w:id="182" w:name="_Toc131332310"/>
      <w:r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78"/>
      <w:bookmarkEnd w:id="179"/>
      <w:bookmarkEnd w:id="180"/>
      <w:bookmarkEnd w:id="181"/>
      <w:bookmarkEnd w:id="182"/>
    </w:p>
    <w:p w14:paraId="616973B4" w14:textId="1D7966E7" w:rsidR="006E64A5" w:rsidRDefault="006E64A5" w:rsidP="00025889">
      <w:pPr>
        <w:spacing w:line="276" w:lineRule="auto"/>
      </w:pPr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47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5ADF5642" w:rsidR="006E64A5" w:rsidRDefault="006E64A5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32353D69" wp14:editId="44FCF718">
            <wp:extent cx="5040000" cy="3062286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78CA3C05" w:rsidR="006E64A5" w:rsidRPr="006E64A5" w:rsidRDefault="006E64A5" w:rsidP="00025889">
      <w:pPr>
        <w:pStyle w:val="Caption"/>
        <w:spacing w:line="276" w:lineRule="auto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76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3" w:name="_Toc130463898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83"/>
    </w:p>
    <w:p w14:paraId="071D2D29" w14:textId="6E392AA6" w:rsidR="00256B1F" w:rsidRDefault="00256B1F" w:rsidP="00025889">
      <w:pPr>
        <w:spacing w:line="276" w:lineRule="auto"/>
      </w:pPr>
      <w:r>
        <w:br w:type="page"/>
      </w:r>
    </w:p>
    <w:p w14:paraId="45889DDA" w14:textId="7F7D2CFB" w:rsidR="006E64A5" w:rsidRPr="006E64A5" w:rsidRDefault="006E64A5" w:rsidP="00025889">
      <w:pPr>
        <w:spacing w:line="276" w:lineRule="auto"/>
      </w:pPr>
      <w:r>
        <w:lastRenderedPageBreak/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6227BC89" w:rsidR="006E64A5" w:rsidRDefault="006E64A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FB9176" wp14:editId="2978C404">
            <wp:extent cx="5040000" cy="306232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4AFD2138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77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84" w:name="_Toc130463899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84"/>
    </w:p>
    <w:p w14:paraId="0927F917" w14:textId="77777777" w:rsidR="00805114" w:rsidRDefault="00805114" w:rsidP="00025889">
      <w:pPr>
        <w:spacing w:line="276" w:lineRule="auto"/>
      </w:pPr>
    </w:p>
    <w:p w14:paraId="7F879B2A" w14:textId="18FA81DD" w:rsidR="0018097D" w:rsidRDefault="0018097D" w:rsidP="00025889">
      <w:pPr>
        <w:spacing w:line="276" w:lineRule="auto"/>
      </w:pPr>
      <w:r>
        <w:rPr>
          <w:cs/>
        </w:rPr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</w:t>
      </w:r>
      <w:proofErr w:type="gramStart"/>
      <w:r>
        <w:t>instance</w:t>
      </w:r>
      <w:proofErr w:type="gramEnd"/>
    </w:p>
    <w:p w14:paraId="20D79B45" w14:textId="54948545" w:rsidR="0018097D" w:rsidRDefault="0018097D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D414344" wp14:editId="60C97E88">
            <wp:extent cx="5040000" cy="3062286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1E8433E4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78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5" w:name="_Toc130463900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85"/>
    </w:p>
    <w:p w14:paraId="25D638F1" w14:textId="2A041E0D" w:rsidR="00256B1F" w:rsidRDefault="00256B1F" w:rsidP="00025889">
      <w:pPr>
        <w:spacing w:line="276" w:lineRule="auto"/>
      </w:pPr>
      <w:r>
        <w:br w:type="page"/>
      </w:r>
    </w:p>
    <w:p w14:paraId="61BB27CC" w14:textId="365C50FE" w:rsidR="0018097D" w:rsidRDefault="0018097D" w:rsidP="00025889">
      <w:pPr>
        <w:spacing w:line="276" w:lineRule="auto"/>
      </w:pPr>
      <w:r>
        <w:lastRenderedPageBreak/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57B5B58D" w:rsidR="006D5B4F" w:rsidRDefault="006D5B4F" w:rsidP="00025889">
      <w:pPr>
        <w:pStyle w:val="Caption"/>
        <w:spacing w:line="276" w:lineRule="auto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79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86" w:name="_Toc130463901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86"/>
    </w:p>
    <w:p w14:paraId="2E7A884B" w14:textId="77777777" w:rsidR="0095615E" w:rsidRPr="000337D5" w:rsidRDefault="0095615E" w:rsidP="00025889">
      <w:pPr>
        <w:spacing w:line="276" w:lineRule="auto"/>
      </w:pPr>
    </w:p>
    <w:p w14:paraId="704029F4" w14:textId="6EB6ECBD" w:rsidR="0002019A" w:rsidRDefault="00A50F0D" w:rsidP="00025889">
      <w:pPr>
        <w:pStyle w:val="Heading2"/>
        <w:spacing w:line="276" w:lineRule="auto"/>
      </w:pPr>
      <w:bookmarkStart w:id="187" w:name="_Toc130287989"/>
      <w:bookmarkStart w:id="188" w:name="_Toc130401133"/>
      <w:bookmarkStart w:id="189" w:name="_Toc130401400"/>
      <w:bookmarkStart w:id="190" w:name="_Toc130464082"/>
      <w:bookmarkStart w:id="191" w:name="_Toc131332311"/>
      <w:r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87"/>
      <w:bookmarkEnd w:id="188"/>
      <w:bookmarkEnd w:id="189"/>
      <w:bookmarkEnd w:id="190"/>
      <w:bookmarkEnd w:id="191"/>
    </w:p>
    <w:p w14:paraId="737D5042" w14:textId="297212DC" w:rsidR="00A50F0D" w:rsidRDefault="00A50F0D" w:rsidP="00025889">
      <w:pPr>
        <w:spacing w:line="276" w:lineRule="auto"/>
      </w:pPr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52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1A0F21C2" w:rsidR="009032F1" w:rsidRDefault="00A50F0D" w:rsidP="00025889">
      <w:pPr>
        <w:pStyle w:val="Caption"/>
        <w:spacing w:line="276" w:lineRule="auto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80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92" w:name="_Toc130463902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92"/>
    </w:p>
    <w:p w14:paraId="0C8789FA" w14:textId="77777777" w:rsidR="009032F1" w:rsidRPr="009032F1" w:rsidRDefault="009032F1" w:rsidP="00025889">
      <w:pPr>
        <w:spacing w:line="276" w:lineRule="auto"/>
        <w:rPr>
          <w:cs/>
        </w:rPr>
      </w:pPr>
    </w:p>
    <w:p w14:paraId="54B5CB77" w14:textId="4778ADB9" w:rsidR="0002019A" w:rsidRDefault="0002019A" w:rsidP="00025889">
      <w:pPr>
        <w:spacing w:line="276" w:lineRule="auto"/>
        <w:rPr>
          <w:cs/>
        </w:rPr>
      </w:pPr>
      <w:r>
        <w:lastRenderedPageBreak/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4CC" w14:textId="0945A0C9" w:rsidR="00256B1F" w:rsidRDefault="0002019A" w:rsidP="00025889">
      <w:pPr>
        <w:pStyle w:val="Caption"/>
        <w:spacing w:line="276" w:lineRule="auto"/>
        <w:rPr>
          <w:b/>
          <w:b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81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93" w:name="_Toc130463903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93"/>
    </w:p>
    <w:p w14:paraId="2D3F3F6F" w14:textId="77777777" w:rsidR="00256B1F" w:rsidRPr="00256B1F" w:rsidRDefault="00256B1F" w:rsidP="00025889">
      <w:pPr>
        <w:spacing w:line="276" w:lineRule="auto"/>
      </w:pPr>
    </w:p>
    <w:p w14:paraId="3F8AADE9" w14:textId="041EF279" w:rsidR="0002019A" w:rsidRDefault="00A652C4" w:rsidP="00025889">
      <w:pPr>
        <w:pStyle w:val="Caption"/>
        <w:spacing w:line="276" w:lineRule="auto"/>
        <w:jc w:val="thaiDistribute"/>
      </w:pPr>
      <w:r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>ที่จำเป็นและใช</w:t>
      </w:r>
      <w:r w:rsidR="0079266D">
        <w:rPr>
          <w:rFonts w:hint="cs"/>
          <w:cs/>
        </w:rPr>
        <w:t>้</w:t>
      </w:r>
      <w:r>
        <w:rPr>
          <w:rFonts w:hint="cs"/>
          <w:cs/>
        </w:rPr>
        <w:t xml:space="preserve">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</w:t>
      </w:r>
      <w:r w:rsidR="00DB7DC9">
        <w:rPr>
          <w:rFonts w:hint="cs"/>
          <w:cs/>
        </w:rPr>
        <w:t>ใช้งาน</w:t>
      </w:r>
      <w:r>
        <w:t xml:space="preserve"> Server Web API</w:t>
      </w:r>
    </w:p>
    <w:p w14:paraId="4D635282" w14:textId="28A7B809" w:rsidR="00A652C4" w:rsidRDefault="00A652C4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84E968D" wp14:editId="6627ED14">
            <wp:extent cx="5040000" cy="1581143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4525A663" w:rsidR="00A652C4" w:rsidRDefault="00A652C4" w:rsidP="00025889">
      <w:pPr>
        <w:pStyle w:val="Caption"/>
        <w:spacing w:line="276" w:lineRule="auto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82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94" w:name="_Toc130463904"/>
      <w:r>
        <w:rPr>
          <w:rFonts w:hint="cs"/>
          <w:cs/>
        </w:rPr>
        <w:t>ตัวอย่างการ</w:t>
      </w:r>
      <w:r w:rsidR="00ED2BFD">
        <w:rPr>
          <w:rFonts w:hint="cs"/>
          <w:cs/>
        </w:rPr>
        <w:t>เริ่มต้น</w:t>
      </w:r>
      <w:r>
        <w:rPr>
          <w:rFonts w:hint="cs"/>
          <w:cs/>
        </w:rPr>
        <w:t xml:space="preserve">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94"/>
    </w:p>
    <w:p w14:paraId="4283D659" w14:textId="41B03ECB" w:rsidR="00256B1F" w:rsidRDefault="00256B1F" w:rsidP="00025889">
      <w:pPr>
        <w:spacing w:line="276" w:lineRule="auto"/>
      </w:pPr>
      <w:r>
        <w:br w:type="page"/>
      </w:r>
    </w:p>
    <w:p w14:paraId="21455492" w14:textId="6A3A85B5" w:rsidR="00DA2837" w:rsidRDefault="00DA2837" w:rsidP="00025889">
      <w:pPr>
        <w:pStyle w:val="Heading2"/>
        <w:spacing w:line="276" w:lineRule="auto"/>
      </w:pPr>
      <w:bookmarkStart w:id="195" w:name="_Toc130287990"/>
      <w:bookmarkStart w:id="196" w:name="_Toc130401134"/>
      <w:bookmarkStart w:id="197" w:name="_Toc130401401"/>
      <w:bookmarkStart w:id="198" w:name="_Toc130464083"/>
      <w:bookmarkStart w:id="199" w:name="_Toc131332312"/>
      <w:r>
        <w:lastRenderedPageBreak/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95"/>
      <w:bookmarkEnd w:id="196"/>
      <w:bookmarkEnd w:id="197"/>
      <w:bookmarkEnd w:id="198"/>
      <w:bookmarkEnd w:id="199"/>
    </w:p>
    <w:p w14:paraId="28936B09" w14:textId="7043C6F8" w:rsidR="00D03E42" w:rsidRDefault="00B75F2F" w:rsidP="00025889">
      <w:pPr>
        <w:spacing w:line="276" w:lineRule="auto"/>
      </w:pPr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CA1665D" w14:textId="59B2DFC6" w:rsidR="00D03E42" w:rsidRDefault="00D03E42" w:rsidP="00025889">
      <w:pPr>
        <w:spacing w:line="276" w:lineRule="auto"/>
      </w:pPr>
      <w:r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154E76A2" w:rsidR="00D03E42" w:rsidRP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45A88E9" wp14:editId="7E29E284">
            <wp:extent cx="5040000" cy="3062286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566E9070" w:rsidR="00D03E42" w:rsidRDefault="00D03E42" w:rsidP="00025889">
      <w:pPr>
        <w:pStyle w:val="Caption"/>
        <w:spacing w:line="276" w:lineRule="auto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83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200" w:name="_Toc130463905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200"/>
      <w:proofErr w:type="spellEnd"/>
    </w:p>
    <w:p w14:paraId="291323AF" w14:textId="67F769FE" w:rsidR="00256B1F" w:rsidRDefault="00256B1F" w:rsidP="00025889">
      <w:pPr>
        <w:spacing w:line="276" w:lineRule="auto"/>
      </w:pPr>
    </w:p>
    <w:p w14:paraId="3F3841A2" w14:textId="146856A9" w:rsidR="00D03E42" w:rsidRDefault="00D03E42" w:rsidP="00025889">
      <w:pPr>
        <w:spacing w:line="276" w:lineRule="auto"/>
      </w:pPr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F9880AE" wp14:editId="6D06F53D">
            <wp:extent cx="5040000" cy="3062286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0029" w14:textId="3841A4FA" w:rsidR="0095615E" w:rsidRDefault="005C36E7" w:rsidP="00025889">
      <w:pPr>
        <w:pStyle w:val="Caption"/>
        <w:spacing w:line="276" w:lineRule="auto"/>
      </w:pPr>
      <w:r w:rsidRPr="005C36E7">
        <w:rPr>
          <w:b/>
          <w:bCs/>
          <w:cs/>
        </w:rPr>
        <w:t xml:space="preserve">ภาพที่ </w:t>
      </w:r>
      <w:r w:rsidRPr="005C36E7">
        <w:rPr>
          <w:b/>
          <w:bCs/>
          <w:cs/>
        </w:rPr>
        <w:fldChar w:fldCharType="begin"/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</w:rPr>
        <w:instrText xml:space="preserve">SEQ </w:instrText>
      </w:r>
      <w:r w:rsidRPr="005C36E7">
        <w:rPr>
          <w:b/>
          <w:bCs/>
          <w:cs/>
        </w:rPr>
        <w:instrText xml:space="preserve">ภาพที่ </w:instrText>
      </w:r>
      <w:r w:rsidRPr="005C36E7">
        <w:rPr>
          <w:b/>
          <w:bCs/>
        </w:rPr>
        <w:instrText>\* ARABIC</w:instrText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84</w:t>
      </w:r>
      <w:r w:rsidRPr="005C36E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1" w:name="_Toc130463906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201"/>
    </w:p>
    <w:p w14:paraId="585E878D" w14:textId="10AB4407" w:rsidR="00D03E42" w:rsidRPr="009C250F" w:rsidRDefault="00D03E42" w:rsidP="00025889">
      <w:pPr>
        <w:spacing w:line="276" w:lineRule="auto"/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250EACF1" w:rsidR="009C250F" w:rsidRDefault="009C250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DE3835" wp14:editId="3F0D6AA0">
            <wp:extent cx="5040000" cy="3062286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35D0B86A" w:rsidR="009C250F" w:rsidRDefault="009C250F" w:rsidP="00025889">
      <w:pPr>
        <w:pStyle w:val="Caption"/>
        <w:spacing w:line="276" w:lineRule="auto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85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2" w:name="_Toc130463907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202"/>
    </w:p>
    <w:p w14:paraId="521D1206" w14:textId="19AA17BB" w:rsidR="00256B1F" w:rsidRDefault="00256B1F" w:rsidP="00025889">
      <w:pPr>
        <w:spacing w:line="276" w:lineRule="auto"/>
      </w:pPr>
    </w:p>
    <w:p w14:paraId="554223A7" w14:textId="5C47C75E" w:rsidR="003F048C" w:rsidRDefault="003F048C" w:rsidP="00025889">
      <w:pPr>
        <w:spacing w:line="276" w:lineRule="auto"/>
      </w:pPr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60493338" wp14:editId="7ABA5CC7">
            <wp:extent cx="5040000" cy="3062286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46DDE46B" w:rsidR="003F048C" w:rsidRPr="003F048C" w:rsidRDefault="003F048C" w:rsidP="00025889">
      <w:pPr>
        <w:pStyle w:val="Caption"/>
        <w:spacing w:line="276" w:lineRule="auto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86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3" w:name="_Toc130463908"/>
      <w:r>
        <w:rPr>
          <w:rFonts w:hint="cs"/>
          <w:cs/>
        </w:rPr>
        <w:t>ตัวอย่างหน้าเว็บไซต์</w:t>
      </w:r>
      <w:bookmarkEnd w:id="203"/>
    </w:p>
    <w:p w14:paraId="58D34803" w14:textId="77777777" w:rsidR="00795787" w:rsidRDefault="00795787" w:rsidP="00025889">
      <w:pPr>
        <w:tabs>
          <w:tab w:val="center" w:pos="4154"/>
        </w:tabs>
        <w:spacing w:line="276" w:lineRule="auto"/>
        <w:rPr>
          <w:rFonts w:cs="Angsana New"/>
        </w:rPr>
        <w:sectPr w:rsidR="00795787" w:rsidSect="00EC4F18">
          <w:headerReference w:type="even" r:id="rId160"/>
          <w:headerReference w:type="default" r:id="rId161"/>
          <w:headerReference w:type="first" r:id="rId162"/>
          <w:type w:val="continuous"/>
          <w:pgSz w:w="11909" w:h="16840" w:code="9"/>
          <w:pgMar w:top="2160" w:right="1440" w:bottom="1440" w:left="2160" w:header="1219" w:footer="720" w:gutter="0"/>
          <w:cols w:space="720"/>
          <w:docGrid w:linePitch="435"/>
        </w:sectPr>
      </w:pPr>
    </w:p>
    <w:p w14:paraId="3470A31E" w14:textId="77777777" w:rsidR="00B34387" w:rsidRDefault="00B34387">
      <w:pPr>
        <w:sectPr w:rsidR="00B34387" w:rsidSect="00B34387">
          <w:headerReference w:type="default" r:id="rId163"/>
          <w:type w:val="continuous"/>
          <w:pgSz w:w="11909" w:h="16840" w:code="9"/>
          <w:pgMar w:top="2160" w:right="1440" w:bottom="1440" w:left="2160" w:header="1219" w:footer="720" w:gutter="0"/>
          <w:cols w:space="720"/>
          <w:docGrid w:linePitch="435"/>
        </w:sectPr>
      </w:pPr>
      <w:r>
        <w:br w:type="page"/>
      </w:r>
    </w:p>
    <w:p w14:paraId="2C6BEAC0" w14:textId="77777777" w:rsidR="007E65DF" w:rsidRPr="007E65DF" w:rsidRDefault="007E65DF" w:rsidP="00025889">
      <w:pPr>
        <w:spacing w:line="276" w:lineRule="auto"/>
      </w:pPr>
    </w:p>
    <w:p w14:paraId="306223B7" w14:textId="77777777" w:rsidR="00A81428" w:rsidRDefault="00A81428" w:rsidP="00025889">
      <w:pPr>
        <w:spacing w:line="276" w:lineRule="auto"/>
      </w:pPr>
    </w:p>
    <w:p w14:paraId="4000F8C0" w14:textId="77777777" w:rsidR="00A81428" w:rsidRDefault="00A81428" w:rsidP="00025889">
      <w:pPr>
        <w:spacing w:line="276" w:lineRule="auto"/>
      </w:pPr>
    </w:p>
    <w:p w14:paraId="0053AC5B" w14:textId="77777777" w:rsidR="00A81428" w:rsidRDefault="00A81428" w:rsidP="00025889">
      <w:pPr>
        <w:spacing w:line="276" w:lineRule="auto"/>
      </w:pPr>
    </w:p>
    <w:p w14:paraId="2507C0EE" w14:textId="5A86307B" w:rsidR="00A81428" w:rsidRDefault="00A81428" w:rsidP="00025889">
      <w:pPr>
        <w:spacing w:line="276" w:lineRule="auto"/>
      </w:pPr>
    </w:p>
    <w:p w14:paraId="68FED7FE" w14:textId="13B1080A" w:rsidR="0095615E" w:rsidRDefault="0095615E" w:rsidP="00025889">
      <w:pPr>
        <w:spacing w:line="276" w:lineRule="auto"/>
      </w:pPr>
    </w:p>
    <w:p w14:paraId="098E162B" w14:textId="2AF51B61" w:rsidR="0095615E" w:rsidRDefault="0095615E" w:rsidP="00025889">
      <w:pPr>
        <w:spacing w:line="276" w:lineRule="auto"/>
      </w:pPr>
    </w:p>
    <w:p w14:paraId="18283514" w14:textId="5988F5C3" w:rsidR="0095615E" w:rsidRDefault="0095615E" w:rsidP="00025889">
      <w:pPr>
        <w:spacing w:line="276" w:lineRule="auto"/>
      </w:pPr>
    </w:p>
    <w:p w14:paraId="76492E33" w14:textId="707E5E19" w:rsidR="0095615E" w:rsidRDefault="0095615E" w:rsidP="00025889">
      <w:pPr>
        <w:spacing w:line="276" w:lineRule="auto"/>
      </w:pPr>
    </w:p>
    <w:p w14:paraId="358121D6" w14:textId="77777777" w:rsidR="00A81428" w:rsidRDefault="00A81428" w:rsidP="00025889">
      <w:pPr>
        <w:spacing w:line="276" w:lineRule="auto"/>
      </w:pPr>
    </w:p>
    <w:p w14:paraId="7F4EB8CB" w14:textId="77777777" w:rsidR="00B34387" w:rsidRDefault="00B34387" w:rsidP="00025889">
      <w:pPr>
        <w:spacing w:line="276" w:lineRule="auto"/>
      </w:pPr>
    </w:p>
    <w:p w14:paraId="435AB73C" w14:textId="77777777" w:rsidR="00B34387" w:rsidRDefault="00B34387" w:rsidP="00025889">
      <w:pPr>
        <w:spacing w:line="276" w:lineRule="auto"/>
      </w:pPr>
    </w:p>
    <w:p w14:paraId="4CF6FA89" w14:textId="77777777" w:rsidR="00B34387" w:rsidRDefault="00B34387" w:rsidP="00025889">
      <w:pPr>
        <w:spacing w:line="276" w:lineRule="auto"/>
      </w:pPr>
    </w:p>
    <w:p w14:paraId="7F020B02" w14:textId="77777777" w:rsidR="00B34387" w:rsidRDefault="00B34387" w:rsidP="00025889">
      <w:pPr>
        <w:spacing w:line="276" w:lineRule="auto"/>
      </w:pPr>
    </w:p>
    <w:p w14:paraId="19D4A7CC" w14:textId="3E864C60" w:rsidR="00A81428" w:rsidRPr="00A81428" w:rsidRDefault="00A81428" w:rsidP="00025889">
      <w:pPr>
        <w:pStyle w:val="Heading1"/>
        <w:spacing w:line="276" w:lineRule="auto"/>
        <w:rPr>
          <w:sz w:val="48"/>
          <w:szCs w:val="48"/>
        </w:rPr>
      </w:pPr>
      <w:bookmarkStart w:id="204" w:name="_Toc97370475"/>
      <w:bookmarkStart w:id="205" w:name="_Toc130287991"/>
      <w:bookmarkStart w:id="206" w:name="_Toc130401135"/>
      <w:bookmarkStart w:id="207" w:name="_Toc130401402"/>
      <w:bookmarkStart w:id="208" w:name="_Toc131332313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204"/>
      <w:bookmarkEnd w:id="205"/>
      <w:bookmarkEnd w:id="206"/>
      <w:bookmarkEnd w:id="207"/>
      <w:bookmarkEnd w:id="208"/>
    </w:p>
    <w:p w14:paraId="0E3606D8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025889">
      <w:pPr>
        <w:spacing w:line="276" w:lineRule="auto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025889">
      <w:pPr>
        <w:spacing w:line="276" w:lineRule="auto"/>
      </w:pPr>
    </w:p>
    <w:p w14:paraId="32A4E181" w14:textId="77777777" w:rsidR="00D349B5" w:rsidRDefault="00D349B5" w:rsidP="00025889">
      <w:pPr>
        <w:spacing w:line="276" w:lineRule="auto"/>
        <w:rPr>
          <w:rFonts w:cs="Angsana New"/>
        </w:rPr>
      </w:pPr>
    </w:p>
    <w:p w14:paraId="14BD7DED" w14:textId="77777777" w:rsidR="00B34387" w:rsidRDefault="00B34387" w:rsidP="00025889">
      <w:pPr>
        <w:spacing w:line="276" w:lineRule="auto"/>
        <w:rPr>
          <w:rFonts w:cs="Angsana New"/>
        </w:rPr>
      </w:pPr>
    </w:p>
    <w:p w14:paraId="1542B4AE" w14:textId="77777777" w:rsidR="00B34387" w:rsidRDefault="00B34387" w:rsidP="00025889">
      <w:pPr>
        <w:spacing w:line="276" w:lineRule="auto"/>
        <w:rPr>
          <w:rFonts w:cs="Angsana New"/>
        </w:rPr>
      </w:pPr>
    </w:p>
    <w:p w14:paraId="77D2DD5D" w14:textId="77777777" w:rsidR="00B34387" w:rsidRDefault="00B34387" w:rsidP="00025889">
      <w:pPr>
        <w:spacing w:line="276" w:lineRule="auto"/>
        <w:rPr>
          <w:rFonts w:cs="Angsana New"/>
        </w:rPr>
      </w:pPr>
    </w:p>
    <w:p w14:paraId="155F73FE" w14:textId="77777777" w:rsidR="00B34387" w:rsidRDefault="00B34387" w:rsidP="00025889">
      <w:pPr>
        <w:spacing w:line="276" w:lineRule="auto"/>
        <w:rPr>
          <w:rFonts w:cs="Angsana New"/>
        </w:rPr>
      </w:pPr>
    </w:p>
    <w:p w14:paraId="128CF79D" w14:textId="77777777" w:rsidR="00B34387" w:rsidRDefault="00B34387" w:rsidP="00025889">
      <w:pPr>
        <w:spacing w:line="276" w:lineRule="auto"/>
        <w:rPr>
          <w:rFonts w:cs="Angsana New"/>
        </w:rPr>
      </w:pPr>
    </w:p>
    <w:p w14:paraId="46B75430" w14:textId="77777777" w:rsidR="00B34387" w:rsidRDefault="00B34387" w:rsidP="00025889">
      <w:pPr>
        <w:spacing w:line="276" w:lineRule="auto"/>
        <w:rPr>
          <w:rFonts w:cs="Angsana New"/>
        </w:rPr>
      </w:pPr>
    </w:p>
    <w:p w14:paraId="77F61171" w14:textId="77777777" w:rsidR="00B34387" w:rsidRDefault="00B34387" w:rsidP="00025889">
      <w:pPr>
        <w:spacing w:line="276" w:lineRule="auto"/>
        <w:rPr>
          <w:rFonts w:cs="Angsana New"/>
        </w:rPr>
      </w:pPr>
    </w:p>
    <w:p w14:paraId="778CCD28" w14:textId="514C10A4" w:rsidR="00B34387" w:rsidRDefault="00B34387" w:rsidP="00025889">
      <w:pPr>
        <w:spacing w:line="276" w:lineRule="auto"/>
        <w:rPr>
          <w:rFonts w:cs="Angsana New"/>
          <w:cs/>
        </w:rPr>
        <w:sectPr w:rsidR="00B34387" w:rsidSect="00B34387">
          <w:pgSz w:w="11909" w:h="16840" w:code="9"/>
          <w:pgMar w:top="2160" w:right="1440" w:bottom="1440" w:left="2160" w:header="1219" w:footer="720" w:gutter="0"/>
          <w:pgNumType w:start="80"/>
          <w:cols w:space="720"/>
          <w:titlePg/>
          <w:docGrid w:linePitch="435"/>
        </w:sectPr>
      </w:pPr>
    </w:p>
    <w:p w14:paraId="6C40171D" w14:textId="4788A5A6" w:rsidR="00A81428" w:rsidRPr="00287F3E" w:rsidRDefault="00A81428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025889">
      <w:pPr>
        <w:spacing w:line="276" w:lineRule="auto"/>
        <w:jc w:val="center"/>
        <w:rPr>
          <w:noProof/>
          <w:lang w:eastAsia="en-US"/>
        </w:rPr>
      </w:pPr>
    </w:p>
    <w:p w14:paraId="70A58389" w14:textId="38F3199D" w:rsidR="00A60EE6" w:rsidRDefault="00C902B3" w:rsidP="00025889">
      <w:pPr>
        <w:spacing w:line="276" w:lineRule="auto"/>
        <w:ind w:firstLine="720"/>
      </w:pPr>
      <w:r w:rsidRPr="00C902B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Pr="00C902B3">
        <w:rPr>
          <w:cs/>
        </w:rPr>
        <w:t xml:space="preserve"> (</w:t>
      </w:r>
      <w:r w:rsidRPr="00C902B3">
        <w:t>K-Means)</w:t>
      </w:r>
      <w:r w:rsidR="007F05A2">
        <w:rPr>
          <w:rFonts w:hint="cs"/>
          <w:cs/>
        </w:rPr>
        <w:t xml:space="preserve"> สามารถแบ่งได้ </w:t>
      </w:r>
      <w:r w:rsidR="00D914A4">
        <w:t>3</w:t>
      </w:r>
      <w:r w:rsidR="007F05A2">
        <w:t xml:space="preserve"> </w:t>
      </w:r>
      <w:r w:rsidR="007F05A2">
        <w:rPr>
          <w:rFonts w:hint="cs"/>
          <w:cs/>
        </w:rPr>
        <w:t>ส่วนดังนี้</w:t>
      </w:r>
    </w:p>
    <w:p w14:paraId="098BC7CE" w14:textId="08C8FBD5" w:rsidR="007F05A2" w:rsidRDefault="007F05A2" w:rsidP="00025889">
      <w:pPr>
        <w:pStyle w:val="Heading2"/>
        <w:spacing w:line="276" w:lineRule="auto"/>
      </w:pPr>
      <w:bookmarkStart w:id="209" w:name="_Toc130287992"/>
      <w:bookmarkStart w:id="210" w:name="_Toc130401136"/>
      <w:bookmarkStart w:id="211" w:name="_Toc130401403"/>
      <w:bookmarkStart w:id="212" w:name="_Toc130464085"/>
      <w:bookmarkStart w:id="213" w:name="_Toc131332314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209"/>
      <w:bookmarkEnd w:id="210"/>
      <w:bookmarkEnd w:id="211"/>
      <w:bookmarkEnd w:id="212"/>
      <w:bookmarkEnd w:id="213"/>
    </w:p>
    <w:p w14:paraId="2171D4AD" w14:textId="243DB1B0" w:rsidR="007F05A2" w:rsidRDefault="007F05A2" w:rsidP="00025889">
      <w:pPr>
        <w:spacing w:line="276" w:lineRule="auto"/>
      </w:pPr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43510FDB" w14:textId="734348D9" w:rsidR="007F05A2" w:rsidRPr="00C33136" w:rsidRDefault="007F05A2" w:rsidP="00025889">
      <w:pPr>
        <w:pStyle w:val="Style1"/>
        <w:spacing w:line="276" w:lineRule="auto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17DA29DD" w14:textId="6E7DC27F" w:rsidR="007F05A2" w:rsidRPr="00CD5F71" w:rsidRDefault="007F05A2" w:rsidP="00025889">
      <w:pPr>
        <w:pStyle w:val="Style1"/>
        <w:spacing w:line="276" w:lineRule="auto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1565E9CE">
            <wp:extent cx="5040000" cy="2295617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729F" w14:textId="46BFD2FB" w:rsidR="007F05A2" w:rsidRDefault="00C902B3" w:rsidP="00025889">
      <w:pPr>
        <w:pStyle w:val="Caption"/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 w:rsidRPr="00C902B3">
        <w:rPr>
          <w:b/>
          <w:bCs/>
          <w:cs/>
        </w:rPr>
        <w:t xml:space="preserve">ภาพที่ </w:t>
      </w:r>
      <w:r w:rsidRPr="00C902B3">
        <w:rPr>
          <w:b/>
          <w:bCs/>
          <w:cs/>
        </w:rPr>
        <w:fldChar w:fldCharType="begin"/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</w:rPr>
        <w:instrText xml:space="preserve">SEQ </w:instrText>
      </w:r>
      <w:r w:rsidRPr="00C902B3">
        <w:rPr>
          <w:b/>
          <w:bCs/>
          <w:cs/>
        </w:rPr>
        <w:instrText xml:space="preserve">ภาพที่ </w:instrText>
      </w:r>
      <w:r w:rsidRPr="00C902B3">
        <w:rPr>
          <w:b/>
          <w:bCs/>
        </w:rPr>
        <w:instrText>\* ARABIC</w:instrText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87</w:t>
      </w:r>
      <w:r w:rsidRPr="00C902B3">
        <w:rPr>
          <w:b/>
          <w:bCs/>
          <w:cs/>
        </w:rPr>
        <w:fldChar w:fldCharType="end"/>
      </w:r>
      <w:r>
        <w:t xml:space="preserve"> </w:t>
      </w:r>
      <w:bookmarkStart w:id="214" w:name="_Toc130463909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214"/>
    </w:p>
    <w:p w14:paraId="34A6BF51" w14:textId="77777777" w:rsidR="00C902B3" w:rsidRPr="00C902B3" w:rsidRDefault="00C902B3" w:rsidP="00025889">
      <w:pPr>
        <w:spacing w:line="276" w:lineRule="auto"/>
      </w:pPr>
    </w:p>
    <w:p w14:paraId="6182E16D" w14:textId="32551329" w:rsidR="007F05A2" w:rsidRDefault="007F05A2" w:rsidP="00025889">
      <w:pPr>
        <w:pStyle w:val="Style1"/>
        <w:spacing w:line="276" w:lineRule="auto"/>
        <w:ind w:firstLine="0"/>
      </w:pPr>
      <w:r>
        <w:t xml:space="preserve">3. 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>คำสั่ง</w:t>
      </w:r>
      <w:r w:rsidR="00C902B3">
        <w:rPr>
          <w:rFonts w:hint="cs"/>
          <w:cs/>
        </w:rPr>
        <w:t>ใช้งานไฟล์เพื่อ</w:t>
      </w:r>
      <w:r>
        <w:rPr>
          <w:rFonts w:hint="cs"/>
          <w:cs/>
        </w:rPr>
        <w:t>จัดกลุ่มข้อมูล</w:t>
      </w:r>
    </w:p>
    <w:p w14:paraId="750EFE1E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3A37FFD5">
            <wp:extent cx="5040000" cy="1845143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0F74D455" w:rsidR="007F05A2" w:rsidRDefault="007F05A2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88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15" w:name="_Toc130463910"/>
      <w:r>
        <w:rPr>
          <w:rFonts w:hint="cs"/>
          <w:cs/>
        </w:rPr>
        <w:t>แสดงการ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215"/>
    </w:p>
    <w:p w14:paraId="03947F29" w14:textId="1833A10E" w:rsidR="007F05A2" w:rsidRDefault="007F05A2" w:rsidP="00025889">
      <w:pPr>
        <w:spacing w:line="276" w:lineRule="auto"/>
      </w:pPr>
    </w:p>
    <w:p w14:paraId="0FB654F4" w14:textId="60E5D753" w:rsidR="00C902B3" w:rsidRDefault="00C902B3" w:rsidP="00025889">
      <w:pPr>
        <w:spacing w:line="276" w:lineRule="auto"/>
      </w:pPr>
    </w:p>
    <w:p w14:paraId="6C827E51" w14:textId="6534CA3B" w:rsidR="00C902B3" w:rsidRDefault="00C902B3" w:rsidP="00025889">
      <w:pPr>
        <w:spacing w:line="276" w:lineRule="auto"/>
      </w:pPr>
    </w:p>
    <w:p w14:paraId="353F2D59" w14:textId="53BB8918" w:rsidR="00C902B3" w:rsidRDefault="00C902B3" w:rsidP="00025889">
      <w:pPr>
        <w:spacing w:line="276" w:lineRule="auto"/>
      </w:pPr>
    </w:p>
    <w:p w14:paraId="5C874EC9" w14:textId="42E5E7CE" w:rsidR="00C902B3" w:rsidRDefault="00C902B3" w:rsidP="00025889">
      <w:pPr>
        <w:spacing w:line="276" w:lineRule="auto"/>
      </w:pPr>
    </w:p>
    <w:p w14:paraId="08FA97B1" w14:textId="77777777" w:rsidR="00405D83" w:rsidRPr="00444F6D" w:rsidRDefault="00405D83" w:rsidP="00025889">
      <w:pPr>
        <w:spacing w:line="276" w:lineRule="auto"/>
      </w:pPr>
    </w:p>
    <w:p w14:paraId="72DF0961" w14:textId="2ECC8E2F" w:rsidR="007F05A2" w:rsidRDefault="007F05A2" w:rsidP="00025889">
      <w:pPr>
        <w:pStyle w:val="Style1"/>
        <w:spacing w:line="276" w:lineRule="auto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463FB1DF">
            <wp:extent cx="5040000" cy="3062286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1FE" w14:textId="6E0F4BA9" w:rsidR="000A514F" w:rsidRDefault="007F05A2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89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216" w:name="_Toc130463911"/>
      <w:r>
        <w:rPr>
          <w:rFonts w:hint="cs"/>
          <w:cs/>
        </w:rPr>
        <w:t xml:space="preserve">แสดงไฟล์ </w:t>
      </w:r>
      <w:r>
        <w:t>clustered_company.csv</w:t>
      </w:r>
      <w:bookmarkEnd w:id="216"/>
    </w:p>
    <w:p w14:paraId="78CB332B" w14:textId="77777777" w:rsidR="00405D83" w:rsidRPr="00405D83" w:rsidRDefault="00405D83" w:rsidP="00025889">
      <w:pPr>
        <w:spacing w:line="276" w:lineRule="auto"/>
      </w:pPr>
    </w:p>
    <w:p w14:paraId="6419E40E" w14:textId="367E84C5" w:rsidR="000A514F" w:rsidRPr="00EA7153" w:rsidRDefault="000A514F" w:rsidP="00025889">
      <w:pPr>
        <w:spacing w:line="276" w:lineRule="auto"/>
        <w:ind w:left="720"/>
        <w:rPr>
          <w:cs/>
        </w:rPr>
      </w:pPr>
      <w:r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>ข</w:t>
      </w:r>
      <w:r w:rsidR="006B6505">
        <w:rPr>
          <w:rFonts w:hint="cs"/>
          <w:cs/>
        </w:rPr>
        <w:t>้</w:t>
      </w:r>
      <w:r>
        <w:rPr>
          <w:rFonts w:hint="cs"/>
          <w:cs/>
        </w:rPr>
        <w:t xml:space="preserve">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FD678A3" wp14:editId="2F756077">
            <wp:extent cx="5040000" cy="3059072"/>
            <wp:effectExtent l="0" t="0" r="0" b="190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201BCB1" w:rsidR="000A514F" w:rsidRDefault="000A514F" w:rsidP="00025889">
      <w:pPr>
        <w:pStyle w:val="Caption"/>
        <w:spacing w:line="276" w:lineRule="auto"/>
      </w:pPr>
      <w:r w:rsidRPr="00405D83">
        <w:rPr>
          <w:b/>
          <w:bCs/>
          <w:cs/>
        </w:rPr>
        <w:t xml:space="preserve">ภาพที่ </w:t>
      </w:r>
      <w:r w:rsidRPr="00405D83">
        <w:rPr>
          <w:b/>
          <w:bCs/>
        </w:rPr>
        <w:fldChar w:fldCharType="begin"/>
      </w:r>
      <w:r w:rsidRPr="00405D83">
        <w:rPr>
          <w:b/>
          <w:bCs/>
        </w:rPr>
        <w:instrText xml:space="preserve"> SEQ </w:instrText>
      </w:r>
      <w:r w:rsidRPr="00405D83">
        <w:rPr>
          <w:b/>
          <w:bCs/>
          <w:cs/>
        </w:rPr>
        <w:instrText xml:space="preserve">ภาพที่ </w:instrText>
      </w:r>
      <w:r w:rsidRPr="00405D83">
        <w:rPr>
          <w:b/>
          <w:bCs/>
        </w:rPr>
        <w:instrText xml:space="preserve">\* ARABIC </w:instrText>
      </w:r>
      <w:r w:rsidRPr="00405D83">
        <w:rPr>
          <w:b/>
          <w:bCs/>
        </w:rPr>
        <w:fldChar w:fldCharType="separate"/>
      </w:r>
      <w:r w:rsidR="00EC0412">
        <w:rPr>
          <w:b/>
          <w:bCs/>
          <w:noProof/>
        </w:rPr>
        <w:t>90</w:t>
      </w:r>
      <w:r w:rsidRPr="00405D83">
        <w:rPr>
          <w:b/>
          <w:bCs/>
          <w:noProof/>
        </w:rPr>
        <w:fldChar w:fldCharType="end"/>
      </w:r>
      <w:r>
        <w:t xml:space="preserve"> </w:t>
      </w:r>
      <w:bookmarkStart w:id="217" w:name="_Toc130463912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217"/>
    </w:p>
    <w:p w14:paraId="48C33154" w14:textId="3225091A" w:rsidR="000A514F" w:rsidRDefault="000A514F" w:rsidP="00025889">
      <w:pPr>
        <w:spacing w:line="276" w:lineRule="auto"/>
        <w:ind w:left="720"/>
      </w:pPr>
      <w:r>
        <w:lastRenderedPageBreak/>
        <w:t>6</w:t>
      </w:r>
      <w:r w:rsidR="00405D83">
        <w:t xml:space="preserve">.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B902F45" wp14:editId="2D0F7C72">
            <wp:extent cx="5040000" cy="3058857"/>
            <wp:effectExtent l="0" t="0" r="0" b="190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757E8C8A" w:rsidR="00660E54" w:rsidRDefault="000A514F" w:rsidP="00025889">
      <w:pPr>
        <w:spacing w:line="276" w:lineRule="auto"/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218" w:name="_Toc130463913"/>
      <w:r>
        <w:rPr>
          <w:rFonts w:hint="cs"/>
          <w:cs/>
        </w:rPr>
        <w:t xml:space="preserve">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218"/>
    </w:p>
    <w:p w14:paraId="1FF41AD7" w14:textId="77777777" w:rsidR="007818DB" w:rsidRDefault="007818DB" w:rsidP="00025889">
      <w:pPr>
        <w:spacing w:line="276" w:lineRule="auto"/>
      </w:pPr>
    </w:p>
    <w:p w14:paraId="4E76D1E7" w14:textId="72F03AF2" w:rsidR="00A60EE6" w:rsidRDefault="00DB290C" w:rsidP="00025889">
      <w:pPr>
        <w:pStyle w:val="Heading2"/>
        <w:spacing w:line="276" w:lineRule="auto"/>
      </w:pPr>
      <w:bookmarkStart w:id="219" w:name="_Toc130287993"/>
      <w:bookmarkStart w:id="220" w:name="_Toc130401137"/>
      <w:bookmarkStart w:id="221" w:name="_Toc130401404"/>
      <w:bookmarkStart w:id="222" w:name="_Toc130464086"/>
      <w:bookmarkStart w:id="223" w:name="_Toc131332315"/>
      <w:r>
        <w:t xml:space="preserve">2. </w:t>
      </w:r>
      <w:r>
        <w:rPr>
          <w:rFonts w:hint="cs"/>
          <w:cs/>
        </w:rPr>
        <w:t>ผู้ใช้งาน</w:t>
      </w:r>
      <w:bookmarkEnd w:id="219"/>
      <w:bookmarkEnd w:id="220"/>
      <w:bookmarkEnd w:id="221"/>
      <w:bookmarkEnd w:id="222"/>
      <w:bookmarkEnd w:id="223"/>
    </w:p>
    <w:p w14:paraId="05123B4C" w14:textId="0B65D001" w:rsidR="00DB290C" w:rsidRDefault="00DB290C" w:rsidP="00025889">
      <w:pPr>
        <w:spacing w:line="276" w:lineRule="auto"/>
      </w:pPr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66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E8A7E4A" wp14:editId="0E4C1838">
            <wp:extent cx="5040000" cy="306232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6346A4B5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4" w:name="_Toc130463914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224"/>
      <w:proofErr w:type="spellEnd"/>
    </w:p>
    <w:p w14:paraId="09BF7F70" w14:textId="1849CA6D" w:rsidR="0021519F" w:rsidRDefault="0021519F" w:rsidP="00025889">
      <w:pPr>
        <w:spacing w:line="276" w:lineRule="auto"/>
      </w:pPr>
    </w:p>
    <w:p w14:paraId="61E78645" w14:textId="0A16FAA2" w:rsidR="00657A83" w:rsidRDefault="00657A83" w:rsidP="00025889">
      <w:pPr>
        <w:spacing w:line="276" w:lineRule="auto"/>
      </w:pPr>
    </w:p>
    <w:p w14:paraId="2E99CC1B" w14:textId="77777777" w:rsidR="00657A83" w:rsidRDefault="00657A83" w:rsidP="00025889">
      <w:pPr>
        <w:spacing w:line="276" w:lineRule="auto"/>
      </w:pPr>
    </w:p>
    <w:p w14:paraId="1E01436D" w14:textId="24BC34D4" w:rsidR="0021519F" w:rsidRDefault="0021519F" w:rsidP="00025889">
      <w:pPr>
        <w:spacing w:line="276" w:lineRule="auto"/>
      </w:pPr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9C1FEED" wp14:editId="5541FBFC">
            <wp:extent cx="5040000" cy="306232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47F1F44E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93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5" w:name="_Toc130463915"/>
      <w:r>
        <w:rPr>
          <w:rFonts w:hint="cs"/>
          <w:cs/>
        </w:rPr>
        <w:t>หน้าแสดงผลลัพธ์เมื่อค้นหาบริษัท</w:t>
      </w:r>
      <w:bookmarkEnd w:id="225"/>
    </w:p>
    <w:p w14:paraId="6D4873DB" w14:textId="77777777" w:rsidR="00657A83" w:rsidRPr="00657A83" w:rsidRDefault="00657A83" w:rsidP="00025889">
      <w:pPr>
        <w:spacing w:line="276" w:lineRule="auto"/>
      </w:pPr>
    </w:p>
    <w:p w14:paraId="7100400B" w14:textId="44AFF430" w:rsidR="0021519F" w:rsidRDefault="0021519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  <w:r w:rsidR="00657A83">
        <w:rPr>
          <w:rFonts w:hint="cs"/>
          <w:cs/>
        </w:rPr>
        <w:t>ในการเลือกสถานประกอบการเพื่อฝึกงานได้</w:t>
      </w:r>
    </w:p>
    <w:p w14:paraId="4B38DE1A" w14:textId="1123FED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4F2BCCE" wp14:editId="187A2D23">
            <wp:extent cx="5040000" cy="3062286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01CCAFD0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6" w:name="_Toc130463916"/>
      <w:r>
        <w:rPr>
          <w:rFonts w:hint="cs"/>
          <w:cs/>
        </w:rPr>
        <w:t>หน้าแสดงข้อมูลบริษัท</w:t>
      </w:r>
      <w:bookmarkEnd w:id="226"/>
    </w:p>
    <w:p w14:paraId="2F1D9EF9" w14:textId="77777777" w:rsidR="00134CC3" w:rsidRDefault="00134CC3" w:rsidP="00025889">
      <w:pPr>
        <w:spacing w:line="276" w:lineRule="auto"/>
        <w:rPr>
          <w:rFonts w:cs="Angsana New"/>
        </w:rPr>
      </w:pPr>
    </w:p>
    <w:p w14:paraId="04B02FCF" w14:textId="049CB7AE" w:rsidR="006D15F1" w:rsidRDefault="006D15F1" w:rsidP="00025889">
      <w:pPr>
        <w:spacing w:line="276" w:lineRule="auto"/>
        <w:rPr>
          <w:rFonts w:cs="Angsana New"/>
        </w:rPr>
      </w:pPr>
      <w:r>
        <w:rPr>
          <w:rFonts w:cs="Angsana New"/>
        </w:rPr>
        <w:br w:type="page"/>
      </w:r>
    </w:p>
    <w:p w14:paraId="05B88B96" w14:textId="4E6B18CA" w:rsidR="006D15F1" w:rsidRDefault="002930C2" w:rsidP="00025889">
      <w:pPr>
        <w:pStyle w:val="Heading2"/>
        <w:spacing w:line="276" w:lineRule="auto"/>
      </w:pPr>
      <w:bookmarkStart w:id="227" w:name="_Toc130287994"/>
      <w:bookmarkStart w:id="228" w:name="_Toc130401138"/>
      <w:bookmarkStart w:id="229" w:name="_Toc130401405"/>
      <w:bookmarkStart w:id="230" w:name="_Toc130464087"/>
      <w:bookmarkStart w:id="231" w:name="_Toc131332316"/>
      <w:r>
        <w:lastRenderedPageBreak/>
        <w:t xml:space="preserve">3. </w:t>
      </w:r>
      <w:r w:rsidR="006D15F1">
        <w:t>Web</w:t>
      </w:r>
      <w:r>
        <w:t xml:space="preserve"> API</w:t>
      </w:r>
      <w:bookmarkEnd w:id="227"/>
      <w:bookmarkEnd w:id="228"/>
      <w:bookmarkEnd w:id="229"/>
      <w:bookmarkEnd w:id="230"/>
      <w:bookmarkEnd w:id="231"/>
    </w:p>
    <w:p w14:paraId="36A66158" w14:textId="2A7F37C6" w:rsidR="006D15F1" w:rsidRDefault="006D15F1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</w:rPr>
      </w:pPr>
      <w:r>
        <w:rPr>
          <w:rFonts w:eastAsiaTheme="majorEastAsia"/>
        </w:rPr>
        <w:tab/>
      </w:r>
      <w:r>
        <w:rPr>
          <w:rFonts w:eastAsiaTheme="majorEastAsia" w:hint="cs"/>
          <w:cs/>
        </w:rPr>
        <w:t xml:space="preserve">เป็นเว็บ </w:t>
      </w:r>
      <w:r>
        <w:rPr>
          <w:rFonts w:eastAsiaTheme="majorEastAsia"/>
        </w:rPr>
        <w:t xml:space="preserve">API </w:t>
      </w:r>
      <w:r>
        <w:rPr>
          <w:rFonts w:eastAsiaTheme="majorEastAsia" w:hint="cs"/>
          <w:cs/>
        </w:rPr>
        <w:t xml:space="preserve">ที่ทำหน้าที่ให้ข้อมูลที่ต้องการและมีหน้าที่ในการคำนวณค่าความคล้ายคลึง </w:t>
      </w:r>
      <w:r>
        <w:rPr>
          <w:rFonts w:eastAsiaTheme="majorEastAsia"/>
        </w:rPr>
        <w:t xml:space="preserve">(Cosine similarity) </w:t>
      </w:r>
      <w:r w:rsidR="003A60AB">
        <w:rPr>
          <w:rFonts w:eastAsiaTheme="majorEastAsia" w:hint="cs"/>
          <w:cs/>
        </w:rPr>
        <w:t>ข้อมูลที่สามารถคืนไปยังคำขอได้มีดังนี้</w:t>
      </w:r>
    </w:p>
    <w:p w14:paraId="6D8B6724" w14:textId="066416A5" w:rsidR="003A60AB" w:rsidRPr="006D15F1" w:rsidRDefault="003A60AB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  <w:cs/>
        </w:rPr>
      </w:pPr>
      <w:r>
        <w:rPr>
          <w:rFonts w:eastAsiaTheme="majorEastAsia"/>
        </w:rPr>
        <w:tab/>
        <w:t xml:space="preserve">3.1 </w:t>
      </w:r>
      <w:r>
        <w:rPr>
          <w:rFonts w:eastAsiaTheme="majorEastAsia" w:hint="cs"/>
          <w:cs/>
        </w:rPr>
        <w:t>ข้อมูลบริษัททั้งหมดในฐานข้อมูล</w:t>
      </w:r>
    </w:p>
    <w:p w14:paraId="25A198CA" w14:textId="741D3B8E" w:rsidR="003113D8" w:rsidRDefault="003113D8" w:rsidP="00025889">
      <w:pPr>
        <w:spacing w:line="276" w:lineRule="auto"/>
        <w:jc w:val="center"/>
        <w:rPr>
          <w:rStyle w:val="Hyperlink"/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5B774D9" wp14:editId="3208FBCE">
            <wp:extent cx="5040000" cy="232515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C90" w14:textId="4AAEF92C" w:rsidR="003113D8" w:rsidRDefault="003113D8" w:rsidP="006D439F">
      <w:pPr>
        <w:pStyle w:val="Caption"/>
        <w:spacing w:line="276" w:lineRule="auto"/>
        <w:rPr>
          <w:rStyle w:val="Hyperlink"/>
        </w:rPr>
      </w:pPr>
      <w:r w:rsidRPr="003113D8">
        <w:rPr>
          <w:b/>
          <w:bCs/>
          <w:cs/>
        </w:rPr>
        <w:t xml:space="preserve">ภาพที่ </w:t>
      </w:r>
      <w:r w:rsidRPr="003113D8">
        <w:rPr>
          <w:b/>
          <w:bCs/>
          <w:cs/>
        </w:rPr>
        <w:fldChar w:fldCharType="begin"/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</w:rPr>
        <w:instrText xml:space="preserve">SEQ </w:instrText>
      </w:r>
      <w:r w:rsidRPr="003113D8">
        <w:rPr>
          <w:b/>
          <w:bCs/>
          <w:cs/>
        </w:rPr>
        <w:instrText xml:space="preserve">ภาพที่ </w:instrText>
      </w:r>
      <w:r w:rsidRPr="003113D8">
        <w:rPr>
          <w:b/>
          <w:bCs/>
        </w:rPr>
        <w:instrText>\* ARABIC</w:instrText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95</w:t>
      </w:r>
      <w:r w:rsidRPr="003113D8">
        <w:rPr>
          <w:b/>
          <w:bCs/>
          <w:cs/>
        </w:rPr>
        <w:fldChar w:fldCharType="end"/>
      </w:r>
      <w:r>
        <w:t xml:space="preserve"> </w:t>
      </w:r>
      <w:bookmarkStart w:id="232" w:name="_Toc130463917"/>
      <w:r>
        <w:rPr>
          <w:rFonts w:hint="cs"/>
          <w:cs/>
        </w:rPr>
        <w:t xml:space="preserve">ตัวอย่างการส่งคำขอไปยัง </w:t>
      </w:r>
      <w:hyperlink r:id="rId171" w:history="1">
        <w:r w:rsidR="006E4A53" w:rsidRPr="003B18C5">
          <w:rPr>
            <w:rStyle w:val="Hyperlink"/>
          </w:rPr>
          <w:t>https://iamonze.tech/allcompanies</w:t>
        </w:r>
      </w:hyperlink>
      <w:bookmarkEnd w:id="232"/>
    </w:p>
    <w:p w14:paraId="3FEE4D22" w14:textId="77777777" w:rsidR="006D439F" w:rsidRPr="006D439F" w:rsidRDefault="006D439F" w:rsidP="006D439F"/>
    <w:p w14:paraId="163300D0" w14:textId="210DFF54" w:rsidR="00B72B35" w:rsidRDefault="003113D8" w:rsidP="006D439F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9</w:t>
      </w:r>
      <w:r w:rsidR="005C36E7">
        <w:t>5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72" w:history="1">
        <w:r w:rsidR="006D439F" w:rsidRPr="003B18C5">
          <w:rPr>
            <w:rStyle w:val="Hyperlink"/>
          </w:rPr>
          <w:t>https://iamonze.tech/allcompanies</w:t>
        </w:r>
        <w:r w:rsidR="006D439F" w:rsidRPr="003B18C5">
          <w:rPr>
            <w:rStyle w:val="Hyperlink"/>
            <w:rFonts w:hint="cs"/>
            <w:cs/>
          </w:rPr>
          <w:t xml:space="preserve"> ด้วย</w:t>
        </w:r>
      </w:hyperlink>
      <w:r w:rsidR="006D439F">
        <w:rPr>
          <w:rStyle w:val="Hyperlink"/>
        </w:rPr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เพื่อขอข้อมูลบริษัททั้งหมดในฐานข้อมูลด้วยโปรแกรม </w:t>
      </w:r>
      <w:r>
        <w:t>Postman</w:t>
      </w:r>
    </w:p>
    <w:p w14:paraId="15CC1198" w14:textId="77777777" w:rsidR="006E4A53" w:rsidRDefault="006E4A53" w:rsidP="006D439F">
      <w:pPr>
        <w:spacing w:line="276" w:lineRule="auto"/>
        <w:jc w:val="thaiDistribute"/>
      </w:pPr>
    </w:p>
    <w:p w14:paraId="2DFADDB0" w14:textId="5DE4192C" w:rsidR="00B72B35" w:rsidRDefault="00B72B35" w:rsidP="00025889">
      <w:pPr>
        <w:spacing w:line="276" w:lineRule="auto"/>
      </w:pPr>
      <w:r>
        <w:tab/>
        <w:t xml:space="preserve">3.2 </w:t>
      </w:r>
      <w:r>
        <w:rPr>
          <w:rFonts w:hint="cs"/>
          <w:cs/>
        </w:rPr>
        <w:t>ข้อมูลบริษัทที่อยู่ในกลุ่มที่กำหนด</w:t>
      </w:r>
    </w:p>
    <w:p w14:paraId="12A69FB4" w14:textId="40705A30" w:rsidR="00B72B35" w:rsidRDefault="00B72B3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5E16B1D" wp14:editId="7247113A">
            <wp:extent cx="5040000" cy="23251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AD8" w14:textId="35668D93" w:rsidR="00B72B35" w:rsidRDefault="00B72B35" w:rsidP="00025889">
      <w:pPr>
        <w:pStyle w:val="Caption"/>
        <w:spacing w:line="276" w:lineRule="auto"/>
      </w:pPr>
      <w:r w:rsidRPr="00B72B35">
        <w:rPr>
          <w:b/>
          <w:bCs/>
          <w:cs/>
        </w:rPr>
        <w:t xml:space="preserve">ภาพที่ </w:t>
      </w:r>
      <w:r w:rsidRPr="00B72B35">
        <w:rPr>
          <w:b/>
          <w:bCs/>
          <w:cs/>
        </w:rPr>
        <w:fldChar w:fldCharType="begin"/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</w:rPr>
        <w:instrText xml:space="preserve">SEQ </w:instrText>
      </w:r>
      <w:r w:rsidRPr="00B72B35">
        <w:rPr>
          <w:b/>
          <w:bCs/>
          <w:cs/>
        </w:rPr>
        <w:instrText xml:space="preserve">ภาพที่ </w:instrText>
      </w:r>
      <w:r w:rsidRPr="00B72B35">
        <w:rPr>
          <w:b/>
          <w:bCs/>
        </w:rPr>
        <w:instrText>\* ARABIC</w:instrText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96</w:t>
      </w:r>
      <w:r w:rsidRPr="00B72B35">
        <w:rPr>
          <w:b/>
          <w:bCs/>
          <w:cs/>
        </w:rPr>
        <w:fldChar w:fldCharType="end"/>
      </w:r>
      <w:r>
        <w:t xml:space="preserve"> </w:t>
      </w:r>
      <w:bookmarkStart w:id="233" w:name="_Toc130463918"/>
      <w:r>
        <w:rPr>
          <w:rFonts w:hint="cs"/>
          <w:cs/>
        </w:rPr>
        <w:t xml:space="preserve">ตัวอย่างการส่งคำขอไปยัง </w:t>
      </w:r>
      <w:hyperlink r:id="rId174" w:history="1">
        <w:r w:rsidR="006E4A53" w:rsidRPr="003B18C5">
          <w:rPr>
            <w:rStyle w:val="Hyperlink"/>
          </w:rPr>
          <w:t>https://iamonze.tech/company/1</w:t>
        </w:r>
      </w:hyperlink>
      <w:bookmarkEnd w:id="233"/>
    </w:p>
    <w:p w14:paraId="6AC76511" w14:textId="77777777" w:rsidR="005C36E7" w:rsidRDefault="005C36E7" w:rsidP="00025889">
      <w:pPr>
        <w:spacing w:line="276" w:lineRule="auto"/>
      </w:pPr>
    </w:p>
    <w:p w14:paraId="704BCE8D" w14:textId="5DCBA0BD" w:rsidR="00B72B35" w:rsidRDefault="00B72B35" w:rsidP="006E4A5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5C36E7">
        <w:t>96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r w:rsidRPr="00B72B35">
        <w:t>https://iamonze.tech/</w:t>
      </w:r>
      <w:r w:rsidR="006E4A53">
        <w:t>company</w:t>
      </w:r>
      <w:r>
        <w:t>/1</w:t>
      </w:r>
      <w:r w:rsidRPr="00B72B35">
        <w:rPr>
          <w:rFonts w:hint="cs"/>
          <w:cs/>
        </w:rPr>
        <w:t xml:space="preserve"> ด้วย</w:t>
      </w:r>
      <w:r w:rsidR="006E4A53"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เพื่อขอข้อมูลบริษัทที่อยู่ในกลุ่มที่ </w:t>
      </w:r>
      <w:r>
        <w:t xml:space="preserve">1 </w:t>
      </w:r>
      <w:r>
        <w:rPr>
          <w:rFonts w:hint="cs"/>
          <w:cs/>
        </w:rPr>
        <w:t xml:space="preserve">ทั้งหมดในฐานข้อมูลด้วยโปรแกรม </w:t>
      </w:r>
      <w:r>
        <w:t>Postman</w:t>
      </w:r>
    </w:p>
    <w:p w14:paraId="7B9E1358" w14:textId="77777777" w:rsidR="006E4A53" w:rsidRDefault="006E4A53" w:rsidP="00025889">
      <w:pPr>
        <w:spacing w:line="276" w:lineRule="auto"/>
      </w:pPr>
    </w:p>
    <w:p w14:paraId="0ADD9872" w14:textId="6C0852FA" w:rsidR="00B72B35" w:rsidRDefault="00A234E9" w:rsidP="00025889">
      <w:pPr>
        <w:spacing w:line="276" w:lineRule="auto"/>
      </w:pPr>
      <w:r>
        <w:tab/>
        <w:t xml:space="preserve">3.3 </w:t>
      </w:r>
      <w:r>
        <w:rPr>
          <w:rFonts w:hint="cs"/>
          <w:cs/>
        </w:rPr>
        <w:t>ข้อมูลรายการรหัสข้อกลุ่ม (</w:t>
      </w:r>
      <w:r>
        <w:t>Cluster ID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ทั้งหมดที่มีในฐานข้อมูล</w:t>
      </w:r>
    </w:p>
    <w:p w14:paraId="1664390C" w14:textId="3439CFF7" w:rsidR="00A234E9" w:rsidRDefault="00A234E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2A948C17" wp14:editId="3164F251">
            <wp:extent cx="5040000" cy="234788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050" w14:textId="642B7B03" w:rsidR="00A234E9" w:rsidRDefault="00A234E9" w:rsidP="00025889">
      <w:pPr>
        <w:pStyle w:val="Caption"/>
        <w:spacing w:line="276" w:lineRule="auto"/>
      </w:pPr>
      <w:r w:rsidRPr="00A234E9">
        <w:rPr>
          <w:b/>
          <w:bCs/>
          <w:cs/>
        </w:rPr>
        <w:t xml:space="preserve">ภาพที่ </w:t>
      </w:r>
      <w:r w:rsidRPr="00A234E9">
        <w:rPr>
          <w:b/>
          <w:bCs/>
          <w:cs/>
        </w:rPr>
        <w:fldChar w:fldCharType="begin"/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</w:rPr>
        <w:instrText xml:space="preserve">SEQ </w:instrText>
      </w:r>
      <w:r w:rsidRPr="00A234E9">
        <w:rPr>
          <w:b/>
          <w:bCs/>
          <w:cs/>
        </w:rPr>
        <w:instrText xml:space="preserve">ภาพที่ </w:instrText>
      </w:r>
      <w:r w:rsidRPr="00A234E9">
        <w:rPr>
          <w:b/>
          <w:bCs/>
        </w:rPr>
        <w:instrText>\* ARABIC</w:instrText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97</w:t>
      </w:r>
      <w:r w:rsidRPr="00A234E9">
        <w:rPr>
          <w:b/>
          <w:bCs/>
          <w:cs/>
        </w:rPr>
        <w:fldChar w:fldCharType="end"/>
      </w:r>
      <w:r>
        <w:t xml:space="preserve"> </w:t>
      </w:r>
      <w:bookmarkStart w:id="234" w:name="_Toc130463919"/>
      <w:r>
        <w:rPr>
          <w:rFonts w:hint="cs"/>
          <w:cs/>
        </w:rPr>
        <w:t xml:space="preserve">ตัวอย่างการส่งคำขอไปยัง </w:t>
      </w:r>
      <w:hyperlink r:id="rId176" w:history="1">
        <w:r w:rsidR="005C36E7" w:rsidRPr="006B6AE6">
          <w:rPr>
            <w:rStyle w:val="Hyperlink"/>
          </w:rPr>
          <w:t>https://iamonze.tech/cluster</w:t>
        </w:r>
        <w:bookmarkEnd w:id="234"/>
      </w:hyperlink>
    </w:p>
    <w:p w14:paraId="18EFB595" w14:textId="77777777" w:rsidR="005C36E7" w:rsidRPr="005C36E7" w:rsidRDefault="005C36E7" w:rsidP="00025889">
      <w:pPr>
        <w:spacing w:line="276" w:lineRule="auto"/>
      </w:pPr>
    </w:p>
    <w:p w14:paraId="07C5600A" w14:textId="19EF1B29" w:rsidR="00667F9F" w:rsidRDefault="00B72B35" w:rsidP="00025889">
      <w:pPr>
        <w:spacing w:line="276" w:lineRule="auto"/>
        <w:jc w:val="thaiDistribute"/>
      </w:pPr>
      <w:r>
        <w:tab/>
      </w:r>
      <w:r w:rsidR="00A234E9">
        <w:rPr>
          <w:rFonts w:hint="cs"/>
          <w:cs/>
        </w:rPr>
        <w:t xml:space="preserve">จากภาพที่ </w:t>
      </w:r>
      <w:r w:rsidR="005C36E7">
        <w:t>97</w:t>
      </w:r>
      <w:r w:rsidR="00A234E9">
        <w:t xml:space="preserve"> </w:t>
      </w:r>
      <w:r w:rsidR="00A234E9">
        <w:rPr>
          <w:rFonts w:hint="cs"/>
          <w:cs/>
        </w:rPr>
        <w:t xml:space="preserve">แสดงตัวอย่างการส่งคำขอไปยัง </w:t>
      </w:r>
      <w:r w:rsidR="00A234E9" w:rsidRPr="000E587C">
        <w:t xml:space="preserve">https://iamonze.tech/cluster </w:t>
      </w:r>
      <w:r w:rsidR="00A234E9" w:rsidRPr="000E587C">
        <w:rPr>
          <w:rFonts w:hint="cs"/>
          <w:cs/>
        </w:rPr>
        <w:t>ด้วย</w:t>
      </w:r>
      <w:r w:rsidR="00A234E9">
        <w:rPr>
          <w:rFonts w:hint="cs"/>
          <w:cs/>
        </w:rPr>
        <w:t xml:space="preserve">เมธอด </w:t>
      </w:r>
      <w:r w:rsidR="00A234E9">
        <w:t xml:space="preserve">GET </w:t>
      </w:r>
      <w:r w:rsidR="00A234E9">
        <w:rPr>
          <w:rFonts w:hint="cs"/>
          <w:cs/>
        </w:rPr>
        <w:t>เพื่อขอข้อมูลรายการรหัสของกลุ่มข้อมูล (</w:t>
      </w:r>
      <w:r w:rsidR="00A234E9">
        <w:t>Cluster ID</w:t>
      </w:r>
      <w:r w:rsidR="00A234E9">
        <w:rPr>
          <w:rFonts w:hint="cs"/>
          <w:cs/>
        </w:rPr>
        <w:t>)</w:t>
      </w:r>
      <w:r w:rsidR="00A234E9">
        <w:t xml:space="preserve"> </w:t>
      </w:r>
      <w:r w:rsidR="00A234E9">
        <w:rPr>
          <w:rFonts w:hint="cs"/>
          <w:cs/>
        </w:rPr>
        <w:t xml:space="preserve">ทั้งหมดในฐานข้อมูลด้วยโปรแกรม </w:t>
      </w:r>
      <w:r w:rsidR="00A234E9">
        <w:t>Postman</w:t>
      </w:r>
    </w:p>
    <w:p w14:paraId="62D89A3B" w14:textId="79ECE450" w:rsidR="00667F9F" w:rsidRDefault="00667F9F" w:rsidP="00025889">
      <w:pPr>
        <w:tabs>
          <w:tab w:val="left" w:pos="709"/>
        </w:tabs>
        <w:spacing w:line="276" w:lineRule="auto"/>
      </w:pPr>
      <w:r>
        <w:rPr>
          <w:cs/>
        </w:rPr>
        <w:tab/>
      </w:r>
      <w:r>
        <w:t xml:space="preserve">3.4 </w:t>
      </w:r>
      <w:r>
        <w:rPr>
          <w:rFonts w:hint="cs"/>
          <w:cs/>
        </w:rPr>
        <w:t xml:space="preserve">การส่งค่าเพื่อคำนวณค่าความคล้ายคลึง </w:t>
      </w:r>
      <w:r>
        <w:t>(Cosine similarity)</w:t>
      </w:r>
    </w:p>
    <w:p w14:paraId="0FFFCF2C" w14:textId="31B99E72" w:rsidR="00667F9F" w:rsidRDefault="00667F9F" w:rsidP="00025889">
      <w:pPr>
        <w:tabs>
          <w:tab w:val="left" w:pos="709"/>
        </w:tabs>
        <w:spacing w:line="276" w:lineRule="auto"/>
      </w:pPr>
      <w:r>
        <w:tab/>
        <w:t xml:space="preserve">1. </w:t>
      </w:r>
      <w:r>
        <w:rPr>
          <w:rFonts w:hint="cs"/>
          <w:cs/>
        </w:rPr>
        <w:t>ส่งกลับข้อมูลมาเป็นผลลัพธ์ค่าความคล้ายคลึงและรหัสกลุ่ม (</w:t>
      </w:r>
      <w:r>
        <w:t>Cluster ID</w:t>
      </w:r>
      <w:r>
        <w:rPr>
          <w:rFonts w:hint="cs"/>
          <w:cs/>
        </w:rPr>
        <w:t xml:space="preserve">) </w:t>
      </w:r>
    </w:p>
    <w:p w14:paraId="6A3F502D" w14:textId="23BE5425" w:rsidR="00667F9F" w:rsidRDefault="00667F9F" w:rsidP="00025889">
      <w:pPr>
        <w:tabs>
          <w:tab w:val="left" w:pos="709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0B4A2CC" wp14:editId="5896C5D3">
            <wp:extent cx="5040000" cy="3058857"/>
            <wp:effectExtent l="0" t="0" r="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3C1" w14:textId="5068FB57" w:rsidR="00667F9F" w:rsidRDefault="00667F9F" w:rsidP="00025889">
      <w:pPr>
        <w:pStyle w:val="Caption"/>
        <w:spacing w:line="276" w:lineRule="auto"/>
      </w:pPr>
      <w:r w:rsidRPr="00667F9F">
        <w:rPr>
          <w:b/>
          <w:bCs/>
          <w:cs/>
        </w:rPr>
        <w:t xml:space="preserve">ภาพที่ </w:t>
      </w:r>
      <w:r w:rsidRPr="00667F9F">
        <w:rPr>
          <w:b/>
          <w:bCs/>
          <w:cs/>
        </w:rPr>
        <w:fldChar w:fldCharType="begin"/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</w:rPr>
        <w:instrText xml:space="preserve">SEQ </w:instrText>
      </w:r>
      <w:r w:rsidRPr="00667F9F">
        <w:rPr>
          <w:b/>
          <w:bCs/>
          <w:cs/>
        </w:rPr>
        <w:instrText xml:space="preserve">ภาพที่ </w:instrText>
      </w:r>
      <w:r w:rsidRPr="00667F9F">
        <w:rPr>
          <w:b/>
          <w:bCs/>
        </w:rPr>
        <w:instrText>\* ARABIC</w:instrText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98</w:t>
      </w:r>
      <w:r w:rsidRPr="00667F9F">
        <w:rPr>
          <w:b/>
          <w:bCs/>
          <w:cs/>
        </w:rPr>
        <w:fldChar w:fldCharType="end"/>
      </w:r>
      <w:r>
        <w:t xml:space="preserve"> </w:t>
      </w:r>
      <w:bookmarkStart w:id="235" w:name="_Toc130463920"/>
      <w:r>
        <w:rPr>
          <w:rFonts w:hint="cs"/>
          <w:cs/>
        </w:rPr>
        <w:t xml:space="preserve">ตัวอย่างการส่งคำขอไปยัง </w:t>
      </w:r>
      <w:hyperlink r:id="rId178" w:history="1">
        <w:r w:rsidRPr="00285564">
          <w:rPr>
            <w:rStyle w:val="Hyperlink"/>
          </w:rPr>
          <w:t>https://iamonze.tech/search</w:t>
        </w:r>
        <w:bookmarkEnd w:id="235"/>
      </w:hyperlink>
    </w:p>
    <w:p w14:paraId="14F90D48" w14:textId="77777777" w:rsidR="00667F9F" w:rsidRDefault="00667F9F" w:rsidP="00025889">
      <w:pPr>
        <w:spacing w:line="276" w:lineRule="auto"/>
      </w:pPr>
    </w:p>
    <w:p w14:paraId="2B61F64F" w14:textId="34686CB4" w:rsidR="001F38EF" w:rsidRDefault="00667F9F" w:rsidP="00025889">
      <w:pPr>
        <w:spacing w:line="276" w:lineRule="auto"/>
        <w:jc w:val="thaiDistribute"/>
      </w:pPr>
      <w:r>
        <w:lastRenderedPageBreak/>
        <w:tab/>
      </w:r>
      <w:r>
        <w:rPr>
          <w:rFonts w:hint="cs"/>
          <w:cs/>
        </w:rPr>
        <w:t xml:space="preserve">จากภาพที่ </w:t>
      </w:r>
      <w:r w:rsidR="005C36E7">
        <w:t>98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79" w:history="1">
        <w:r w:rsidRPr="00285564">
          <w:rPr>
            <w:rStyle w:val="Hyperlink"/>
          </w:rPr>
          <w:t>https://iamonze.tech/search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ด้วยเมธอด </w:t>
      </w:r>
      <w:r>
        <w:t xml:space="preserve">POST </w:t>
      </w:r>
      <w:r>
        <w:rPr>
          <w:rFonts w:hint="cs"/>
          <w:cs/>
        </w:rPr>
        <w:t>และผลลัพธ์ที่คืนค่ากลับมาจะเป็นค่าความคล้ายคลึงของแต่ละกลุ่ม และรหัสกลุ่มข้อมูลที่มีความคล้ายคลึงมากที่สุด</w:t>
      </w:r>
    </w:p>
    <w:p w14:paraId="395C4CFC" w14:textId="09A9BFCF" w:rsidR="001F38EF" w:rsidRDefault="001F38E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ส่งกลับข้อมูลมาเป็นข้อมูลบริษัทที่อยู่ในกลุ่มที่มีความคล้ายมากที่สุด</w:t>
      </w:r>
    </w:p>
    <w:p w14:paraId="1DB0FE77" w14:textId="251F1779" w:rsidR="009C14AE" w:rsidRDefault="009C14AE" w:rsidP="00025889">
      <w:pPr>
        <w:tabs>
          <w:tab w:val="left" w:pos="6611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31961E" wp14:editId="44DE5EF5">
            <wp:extent cx="5040000" cy="3058857"/>
            <wp:effectExtent l="0" t="0" r="0" b="190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89A" w14:textId="6FC6B3B9" w:rsidR="009C14AE" w:rsidRDefault="009C14AE" w:rsidP="00025889">
      <w:pPr>
        <w:pStyle w:val="Caption"/>
        <w:spacing w:line="276" w:lineRule="auto"/>
      </w:pPr>
      <w:r w:rsidRPr="009C14AE">
        <w:rPr>
          <w:b/>
          <w:bCs/>
          <w:cs/>
        </w:rPr>
        <w:t xml:space="preserve">ภาพที่ </w:t>
      </w:r>
      <w:r w:rsidRPr="009C14AE">
        <w:rPr>
          <w:b/>
          <w:bCs/>
          <w:cs/>
        </w:rPr>
        <w:fldChar w:fldCharType="begin"/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</w:rPr>
        <w:instrText xml:space="preserve">SEQ </w:instrText>
      </w:r>
      <w:r w:rsidRPr="009C14AE">
        <w:rPr>
          <w:b/>
          <w:bCs/>
          <w:cs/>
        </w:rPr>
        <w:instrText xml:space="preserve">ภาพที่ </w:instrText>
      </w:r>
      <w:r w:rsidRPr="009C14AE">
        <w:rPr>
          <w:b/>
          <w:bCs/>
        </w:rPr>
        <w:instrText>\* ARABIC</w:instrText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99</w:t>
      </w:r>
      <w:r w:rsidRPr="009C14AE">
        <w:rPr>
          <w:b/>
          <w:bCs/>
          <w:cs/>
        </w:rPr>
        <w:fldChar w:fldCharType="end"/>
      </w:r>
      <w:r>
        <w:t xml:space="preserve"> </w:t>
      </w:r>
      <w:bookmarkStart w:id="236" w:name="_Toc130463921"/>
      <w:r>
        <w:rPr>
          <w:rFonts w:hint="cs"/>
          <w:cs/>
        </w:rPr>
        <w:t xml:space="preserve">ตัวอย่างการส่งคำขอไปยัง </w:t>
      </w:r>
      <w:hyperlink r:id="rId181" w:history="1">
        <w:r w:rsidR="000E587C" w:rsidRPr="003B18C5">
          <w:rPr>
            <w:rStyle w:val="Hyperlink"/>
          </w:rPr>
          <w:t>https://iamonze.tech/searchcompany</w:t>
        </w:r>
      </w:hyperlink>
      <w:bookmarkEnd w:id="236"/>
    </w:p>
    <w:p w14:paraId="4988C3D4" w14:textId="77777777" w:rsidR="000E587C" w:rsidRPr="000E587C" w:rsidRDefault="000E587C" w:rsidP="000E587C"/>
    <w:p w14:paraId="0C2390AC" w14:textId="58A8BDDF" w:rsidR="00C363D8" w:rsidRPr="00C363D8" w:rsidRDefault="00C363D8" w:rsidP="00025889">
      <w:pPr>
        <w:tabs>
          <w:tab w:val="left" w:pos="709"/>
        </w:tabs>
        <w:spacing w:line="276" w:lineRule="auto"/>
        <w:jc w:val="thaiDistribute"/>
        <w:rPr>
          <w:cs/>
        </w:rPr>
      </w:pPr>
      <w:r>
        <w:rPr>
          <w:b/>
          <w:bCs/>
        </w:rPr>
        <w:tab/>
      </w:r>
      <w:r>
        <w:rPr>
          <w:rFonts w:hint="cs"/>
          <w:cs/>
        </w:rPr>
        <w:t xml:space="preserve">จากภาพที่ </w:t>
      </w:r>
      <w:r w:rsidR="005C36E7">
        <w:t>99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82" w:history="1">
        <w:r w:rsidRPr="00285564">
          <w:rPr>
            <w:rStyle w:val="Hyperlink"/>
          </w:rPr>
          <w:t>https://iamonze.tech/searchcompany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 xml:space="preserve">) มีลักษณะคล้ายกับการทำงานในภาพที่ </w:t>
      </w:r>
      <w:r w:rsidR="000E587C">
        <w:t>98</w:t>
      </w:r>
      <w:r>
        <w:t xml:space="preserve"> </w:t>
      </w:r>
      <w:r>
        <w:rPr>
          <w:rFonts w:hint="cs"/>
          <w:cs/>
        </w:rPr>
        <w:t>แต่ผลลัพธ์ที่คืนค่ากลับมาจะเป็นข้อมูลบริษัทที่อยู่ในกลุ่มที่มีความคล้ายมากที่สุด</w:t>
      </w:r>
    </w:p>
    <w:p w14:paraId="01077008" w14:textId="77777777" w:rsidR="004E075D" w:rsidRDefault="00C363D8" w:rsidP="00025889">
      <w:pPr>
        <w:tabs>
          <w:tab w:val="left" w:pos="1052"/>
        </w:tabs>
        <w:spacing w:line="276" w:lineRule="auto"/>
        <w:sectPr w:rsidR="004E075D" w:rsidSect="004E075D">
          <w:type w:val="continuous"/>
          <w:pgSz w:w="11909" w:h="16840" w:code="9"/>
          <w:pgMar w:top="2160" w:right="1440" w:bottom="1440" w:left="2160" w:header="1219" w:footer="720" w:gutter="0"/>
          <w:pgNumType w:start="81"/>
          <w:cols w:space="720"/>
          <w:docGrid w:linePitch="435"/>
        </w:sectPr>
      </w:pPr>
      <w:r>
        <w:tab/>
      </w:r>
    </w:p>
    <w:p w14:paraId="5E8CE8D2" w14:textId="77777777" w:rsidR="001C6764" w:rsidRDefault="001C6764" w:rsidP="00025889">
      <w:pPr>
        <w:tabs>
          <w:tab w:val="left" w:pos="1052"/>
        </w:tabs>
        <w:spacing w:line="276" w:lineRule="auto"/>
        <w:sectPr w:rsidR="001C6764" w:rsidSect="004E075D">
          <w:pgSz w:w="11909" w:h="16840" w:code="9"/>
          <w:pgMar w:top="2160" w:right="1440" w:bottom="1440" w:left="2160" w:header="1219" w:footer="720" w:gutter="0"/>
          <w:pgNumType w:start="88"/>
          <w:cols w:space="720"/>
          <w:docGrid w:linePitch="435"/>
        </w:sectPr>
      </w:pPr>
    </w:p>
    <w:p w14:paraId="42E979BC" w14:textId="6E33F0E7" w:rsidR="00924626" w:rsidRDefault="00924626" w:rsidP="00025889">
      <w:pPr>
        <w:pStyle w:val="Heading1"/>
        <w:spacing w:line="276" w:lineRule="auto"/>
      </w:pPr>
      <w:bookmarkStart w:id="237" w:name="_Toc93251062"/>
      <w:bookmarkStart w:id="238" w:name="_Toc93251099"/>
      <w:bookmarkStart w:id="239" w:name="_Toc93251214"/>
      <w:bookmarkStart w:id="240" w:name="_Toc97370477"/>
      <w:bookmarkStart w:id="241" w:name="_Toc130287995"/>
      <w:bookmarkStart w:id="242" w:name="_Toc130401139"/>
      <w:bookmarkStart w:id="243" w:name="_Toc130401406"/>
      <w:bookmarkStart w:id="244" w:name="_Toc131332317"/>
      <w:r w:rsidRPr="00505411">
        <w:rPr>
          <w:cs/>
        </w:rPr>
        <w:t>ประวัติผู้ศึกษา</w:t>
      </w:r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p w14:paraId="0A58591F" w14:textId="59ADBEFC" w:rsidR="00834F1C" w:rsidRPr="00834F1C" w:rsidRDefault="000D1F6F" w:rsidP="00025889">
      <w:pPr>
        <w:spacing w:line="276" w:lineRule="auto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5AEFFEAF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</w:t>
      </w:r>
      <w:r w:rsidR="00B457F8">
        <w:t>t.s@gmail.com</w:t>
      </w:r>
    </w:p>
    <w:p w14:paraId="68B06C03" w14:textId="77777777" w:rsidR="00924626" w:rsidRPr="00505411" w:rsidRDefault="00924626" w:rsidP="00025889">
      <w:pPr>
        <w:tabs>
          <w:tab w:val="left" w:pos="1560"/>
        </w:tabs>
        <w:spacing w:line="276" w:lineRule="auto"/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025889">
      <w:pPr>
        <w:spacing w:line="276" w:lineRule="auto"/>
      </w:pPr>
    </w:p>
    <w:p w14:paraId="5AAE5CC8" w14:textId="5A6E8BE0" w:rsidR="00134CC3" w:rsidRDefault="00134CC3" w:rsidP="00025889">
      <w:pPr>
        <w:spacing w:line="276" w:lineRule="auto"/>
        <w:jc w:val="center"/>
      </w:pPr>
    </w:p>
    <w:p w14:paraId="0BF124A1" w14:textId="3D6830F9" w:rsidR="005E5167" w:rsidRDefault="005E5167" w:rsidP="00025889">
      <w:pPr>
        <w:pStyle w:val="Style1"/>
        <w:spacing w:line="276" w:lineRule="auto"/>
        <w:ind w:firstLine="0"/>
        <w:rPr>
          <w:noProof/>
        </w:rPr>
      </w:pPr>
    </w:p>
    <w:sectPr w:rsidR="005E5167" w:rsidSect="0057021A">
      <w:type w:val="continuous"/>
      <w:pgSz w:w="11909" w:h="16840" w:code="9"/>
      <w:pgMar w:top="2160" w:right="1440" w:bottom="1440" w:left="2160" w:header="2160" w:footer="720" w:gutter="0"/>
      <w:pgNumType w:start="87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5077B3" w14:textId="77777777" w:rsidR="00236C14" w:rsidRDefault="00236C14" w:rsidP="00CE6FE8">
      <w:r>
        <w:separator/>
      </w:r>
    </w:p>
  </w:endnote>
  <w:endnote w:type="continuationSeparator" w:id="0">
    <w:p w14:paraId="78D06931" w14:textId="77777777" w:rsidR="00236C14" w:rsidRDefault="00236C14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C98464" w14:textId="77777777" w:rsidR="00236C14" w:rsidRDefault="00236C14" w:rsidP="00CE6FE8">
      <w:r>
        <w:separator/>
      </w:r>
    </w:p>
  </w:footnote>
  <w:footnote w:type="continuationSeparator" w:id="0">
    <w:p w14:paraId="699477D8" w14:textId="77777777" w:rsidR="00236C14" w:rsidRDefault="00236C14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 w:rsidP="00BC2219">
    <w:pPr>
      <w:pStyle w:val="Header"/>
      <w:ind w:right="36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6337640"/>
      <w:docPartObj>
        <w:docPartGallery w:val="Page Numbers (Top of Page)"/>
        <w:docPartUnique/>
      </w:docPartObj>
    </w:sdtPr>
    <w:sdtContent>
      <w:p w14:paraId="3AF0BBB2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6450605"/>
      <w:docPartObj>
        <w:docPartGallery w:val="Page Numbers (Top of Page)"/>
        <w:docPartUnique/>
      </w:docPartObj>
    </w:sdtPr>
    <w:sdtContent>
      <w:p w14:paraId="2B161124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-1315556172"/>
      <w:docPartObj>
        <w:docPartGallery w:val="Page Numbers (Top of Page)"/>
        <w:docPartUnique/>
      </w:docPartObj>
    </w:sdtPr>
    <w:sdtContent>
      <w:p w14:paraId="65BBD482" w14:textId="64618BC5" w:rsidR="001572AB" w:rsidRDefault="001572AB" w:rsidP="00CF2C0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separate"/>
        </w:r>
        <w:r w:rsidR="00A47502">
          <w:rPr>
            <w:rStyle w:val="PageNumber"/>
            <w:noProof/>
          </w:rPr>
          <w:t>60</w:t>
        </w:r>
        <w:r>
          <w:rPr>
            <w:rStyle w:val="PageNumber"/>
            <w:cs/>
          </w:rPr>
          <w:fldChar w:fldCharType="end"/>
        </w:r>
      </w:p>
    </w:sdtContent>
  </w:sdt>
  <w:p w14:paraId="31B4054E" w14:textId="490B20BC" w:rsidR="007F1476" w:rsidRDefault="007F1476" w:rsidP="001572AB">
    <w:pPr>
      <w:pStyle w:val="Header"/>
      <w:ind w:right="36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-416173867"/>
      <w:docPartObj>
        <w:docPartGallery w:val="Page Numbers (Top of Page)"/>
        <w:docPartUnique/>
      </w:docPartObj>
    </w:sdtPr>
    <w:sdtContent>
      <w:p w14:paraId="1F13FB73" w14:textId="2148901B" w:rsidR="001572AB" w:rsidRDefault="001572AB" w:rsidP="00CF2C0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separate"/>
        </w:r>
        <w:r>
          <w:rPr>
            <w:rStyle w:val="PageNumber"/>
            <w:noProof/>
          </w:rPr>
          <w:t>62</w:t>
        </w:r>
        <w:r>
          <w:rPr>
            <w:rStyle w:val="PageNumber"/>
            <w:cs/>
          </w:rPr>
          <w:fldChar w:fldCharType="end"/>
        </w:r>
      </w:p>
    </w:sdtContent>
  </w:sdt>
  <w:p w14:paraId="26EBDC09" w14:textId="4AF3AB15" w:rsidR="007F1476" w:rsidRDefault="007F1476" w:rsidP="001572AB">
    <w:pPr>
      <w:pStyle w:val="Header"/>
      <w:ind w:right="36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962645799"/>
      <w:docPartObj>
        <w:docPartGallery w:val="Page Numbers (Top of Page)"/>
        <w:docPartUnique/>
      </w:docPartObj>
    </w:sdtPr>
    <w:sdtContent>
      <w:p w14:paraId="4301BFF5" w14:textId="3E411F08" w:rsidR="00B34387" w:rsidRDefault="00B34387" w:rsidP="00A4767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594677845"/>
      <w:docPartObj>
        <w:docPartGallery w:val="Page Numbers (Top of Page)"/>
        <w:docPartUnique/>
      </w:docPartObj>
    </w:sdtPr>
    <w:sdtContent>
      <w:p w14:paraId="6C05D03D" w14:textId="06AF64C3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639377103"/>
      <w:docPartObj>
        <w:docPartGallery w:val="Page Numbers (Top of Page)"/>
        <w:docPartUnique/>
      </w:docPartObj>
    </w:sdtPr>
    <w:sdtContent>
      <w:p w14:paraId="7629A06B" w14:textId="21BB7DF3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074244676"/>
      <w:docPartObj>
        <w:docPartGallery w:val="Page Numbers (Top of Page)"/>
        <w:docPartUnique/>
      </w:docPartObj>
    </w:sdtPr>
    <w:sdtContent>
      <w:p w14:paraId="55731448" w14:textId="2E70A8B3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264955679"/>
      <w:docPartObj>
        <w:docPartGallery w:val="Page Numbers (Top of Page)"/>
        <w:docPartUnique/>
      </w:docPartObj>
    </w:sdtPr>
    <w:sdtContent>
      <w:p w14:paraId="322E6C87" w14:textId="1FF218EC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0DF6CD1" w14:textId="2C6E9821" w:rsidR="007F1476" w:rsidRDefault="007F1476" w:rsidP="00B34387">
    <w:pPr>
      <w:pStyle w:val="Header"/>
      <w:ind w:right="36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95544" w14:textId="21397313" w:rsidR="007C6200" w:rsidRDefault="007C6200" w:rsidP="00795787">
    <w:pPr>
      <w:pStyle w:val="Header"/>
      <w:ind w:right="360"/>
      <w:jc w:val="righ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8767816"/>
      <w:docPartObj>
        <w:docPartGallery w:val="Page Numbers (Top of Page)"/>
        <w:docPartUnique/>
      </w:docPartObj>
    </w:sdtPr>
    <w:sdtEndPr>
      <w:rPr>
        <w:rStyle w:val="PageNumber"/>
        <w:color w:val="FFFFFF" w:themeColor="background1"/>
      </w:rPr>
    </w:sdtEndPr>
    <w:sdtContent>
      <w:p w14:paraId="1AA0F889" w14:textId="23F6210F" w:rsidR="00B34387" w:rsidRDefault="00B34387" w:rsidP="00A4767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80</w:t>
        </w:r>
        <w:r>
          <w:rPr>
            <w:rStyle w:val="PageNumber"/>
          </w:rPr>
          <w:fldChar w:fldCharType="end"/>
        </w:r>
      </w:p>
    </w:sdtContent>
  </w:sdt>
  <w:p w14:paraId="5D983415" w14:textId="1EDE2597" w:rsidR="00B34387" w:rsidRDefault="00B34387" w:rsidP="00B34387">
    <w:pPr>
      <w:pStyle w:val="Header"/>
      <w:ind w:right="360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6A5C"/>
    <w:multiLevelType w:val="hybridMultilevel"/>
    <w:tmpl w:val="CDA851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9E1079"/>
    <w:multiLevelType w:val="hybridMultilevel"/>
    <w:tmpl w:val="2C169808"/>
    <w:lvl w:ilvl="0" w:tplc="949214DE">
      <w:start w:val="1"/>
      <w:numFmt w:val="decimal"/>
      <w:pStyle w:val="TableofFigures"/>
      <w:lvlText w:val="%1"/>
      <w:lvlJc w:val="left"/>
      <w:pPr>
        <w:ind w:left="360" w:hanging="360"/>
      </w:pPr>
      <w:rPr>
        <w:rFonts w:ascii="TH Niramit AS" w:hAnsi="TH Niramit AS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A0A11"/>
    <w:multiLevelType w:val="hybridMultilevel"/>
    <w:tmpl w:val="B33A5B8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" w15:restartNumberingAfterBreak="0">
    <w:nsid w:val="1A6953F3"/>
    <w:multiLevelType w:val="hybridMultilevel"/>
    <w:tmpl w:val="D1425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6667D"/>
    <w:multiLevelType w:val="hybridMultilevel"/>
    <w:tmpl w:val="0BA4D09C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73791"/>
    <w:multiLevelType w:val="hybridMultilevel"/>
    <w:tmpl w:val="CDA8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58403F7"/>
    <w:multiLevelType w:val="hybridMultilevel"/>
    <w:tmpl w:val="0BDE8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784350"/>
    <w:multiLevelType w:val="hybridMultilevel"/>
    <w:tmpl w:val="1B9EF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BC008F"/>
    <w:multiLevelType w:val="hybridMultilevel"/>
    <w:tmpl w:val="D7B25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B159F3"/>
    <w:multiLevelType w:val="multilevel"/>
    <w:tmpl w:val="2C169808"/>
    <w:styleLink w:val="CurrentList3"/>
    <w:lvl w:ilvl="0">
      <w:start w:val="1"/>
      <w:numFmt w:val="decimal"/>
      <w:lvlText w:val="%1"/>
      <w:lvlJc w:val="left"/>
      <w:pPr>
        <w:ind w:left="360" w:hanging="360"/>
      </w:pPr>
      <w:rPr>
        <w:rFonts w:ascii="TH Niramit AS" w:hAnsi="TH Niramit AS" w:hint="default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2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3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2C13660"/>
    <w:multiLevelType w:val="hybridMultilevel"/>
    <w:tmpl w:val="9508F02E"/>
    <w:lvl w:ilvl="0" w:tplc="90FA4B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72C94EA7"/>
    <w:multiLevelType w:val="multilevel"/>
    <w:tmpl w:val="E9F28A84"/>
    <w:styleLink w:val="CurrentList2"/>
    <w:lvl w:ilvl="0">
      <w:start w:val="1"/>
      <w:numFmt w:val="decimal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7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2"/>
  </w:num>
  <w:num w:numId="2" w16cid:durableId="1546135329">
    <w:abstractNumId w:val="14"/>
  </w:num>
  <w:num w:numId="3" w16cid:durableId="1409233827">
    <w:abstractNumId w:val="16"/>
  </w:num>
  <w:num w:numId="4" w16cid:durableId="104346008">
    <w:abstractNumId w:val="26"/>
  </w:num>
  <w:num w:numId="5" w16cid:durableId="313678271">
    <w:abstractNumId w:val="23"/>
  </w:num>
  <w:num w:numId="6" w16cid:durableId="1557813924">
    <w:abstractNumId w:val="22"/>
  </w:num>
  <w:num w:numId="7" w16cid:durableId="2042052416">
    <w:abstractNumId w:val="27"/>
  </w:num>
  <w:num w:numId="8" w16cid:durableId="1764916880">
    <w:abstractNumId w:val="21"/>
  </w:num>
  <w:num w:numId="9" w16cid:durableId="1141188066">
    <w:abstractNumId w:val="9"/>
  </w:num>
  <w:num w:numId="10" w16cid:durableId="251278246">
    <w:abstractNumId w:val="11"/>
  </w:num>
  <w:num w:numId="11" w16cid:durableId="1622375687">
    <w:abstractNumId w:val="12"/>
  </w:num>
  <w:num w:numId="12" w16cid:durableId="2070302293">
    <w:abstractNumId w:val="13"/>
  </w:num>
  <w:num w:numId="13" w16cid:durableId="2113165317">
    <w:abstractNumId w:val="1"/>
  </w:num>
  <w:num w:numId="14" w16cid:durableId="619805451">
    <w:abstractNumId w:val="7"/>
  </w:num>
  <w:num w:numId="15" w16cid:durableId="806125106">
    <w:abstractNumId w:val="2"/>
    <w:lvlOverride w:ilvl="0">
      <w:startOverride w:val="1"/>
    </w:lvlOverride>
  </w:num>
  <w:num w:numId="16" w16cid:durableId="340544090">
    <w:abstractNumId w:val="6"/>
  </w:num>
  <w:num w:numId="17" w16cid:durableId="846602760">
    <w:abstractNumId w:val="10"/>
  </w:num>
  <w:num w:numId="18" w16cid:durableId="82457901">
    <w:abstractNumId w:val="19"/>
  </w:num>
  <w:num w:numId="19" w16cid:durableId="1668286518">
    <w:abstractNumId w:val="2"/>
    <w:lvlOverride w:ilvl="0">
      <w:startOverride w:val="1"/>
    </w:lvlOverride>
  </w:num>
  <w:num w:numId="20" w16cid:durableId="1602058517">
    <w:abstractNumId w:val="4"/>
  </w:num>
  <w:num w:numId="21" w16cid:durableId="1564481396">
    <w:abstractNumId w:val="18"/>
  </w:num>
  <w:num w:numId="22" w16cid:durableId="1545603441">
    <w:abstractNumId w:val="24"/>
  </w:num>
  <w:num w:numId="23" w16cid:durableId="923417126">
    <w:abstractNumId w:val="3"/>
  </w:num>
  <w:num w:numId="24" w16cid:durableId="1658608134">
    <w:abstractNumId w:val="17"/>
  </w:num>
  <w:num w:numId="25" w16cid:durableId="481968680">
    <w:abstractNumId w:val="8"/>
  </w:num>
  <w:num w:numId="26" w16cid:durableId="413403361">
    <w:abstractNumId w:val="0"/>
  </w:num>
  <w:num w:numId="27" w16cid:durableId="565799356">
    <w:abstractNumId w:val="5"/>
  </w:num>
  <w:num w:numId="28" w16cid:durableId="1091585961">
    <w:abstractNumId w:val="2"/>
    <w:lvlOverride w:ilvl="0">
      <w:startOverride w:val="1"/>
    </w:lvlOverride>
  </w:num>
  <w:num w:numId="29" w16cid:durableId="1526284437">
    <w:abstractNumId w:val="2"/>
    <w:lvlOverride w:ilvl="0">
      <w:startOverride w:val="1"/>
    </w:lvlOverride>
  </w:num>
  <w:num w:numId="30" w16cid:durableId="1946648569">
    <w:abstractNumId w:val="2"/>
    <w:lvlOverride w:ilvl="0">
      <w:startOverride w:val="1"/>
    </w:lvlOverride>
  </w:num>
  <w:num w:numId="31" w16cid:durableId="1404524756">
    <w:abstractNumId w:val="2"/>
    <w:lvlOverride w:ilvl="0">
      <w:startOverride w:val="1"/>
    </w:lvlOverride>
  </w:num>
  <w:num w:numId="32" w16cid:durableId="1711759574">
    <w:abstractNumId w:val="2"/>
    <w:lvlOverride w:ilvl="0">
      <w:startOverride w:val="1"/>
    </w:lvlOverride>
  </w:num>
  <w:num w:numId="33" w16cid:durableId="1032731611">
    <w:abstractNumId w:val="2"/>
    <w:lvlOverride w:ilvl="0">
      <w:startOverride w:val="1"/>
    </w:lvlOverride>
  </w:num>
  <w:num w:numId="34" w16cid:durableId="979119472">
    <w:abstractNumId w:val="2"/>
    <w:lvlOverride w:ilvl="0">
      <w:startOverride w:val="1"/>
    </w:lvlOverride>
  </w:num>
  <w:num w:numId="35" w16cid:durableId="379402273">
    <w:abstractNumId w:val="2"/>
    <w:lvlOverride w:ilvl="0">
      <w:startOverride w:val="1"/>
    </w:lvlOverride>
  </w:num>
  <w:num w:numId="36" w16cid:durableId="573509244">
    <w:abstractNumId w:val="2"/>
    <w:lvlOverride w:ilvl="0">
      <w:startOverride w:val="1"/>
    </w:lvlOverride>
  </w:num>
  <w:num w:numId="37" w16cid:durableId="2097744455">
    <w:abstractNumId w:val="2"/>
    <w:lvlOverride w:ilvl="0">
      <w:startOverride w:val="1"/>
    </w:lvlOverride>
  </w:num>
  <w:num w:numId="38" w16cid:durableId="415589099">
    <w:abstractNumId w:val="2"/>
    <w:lvlOverride w:ilvl="0">
      <w:startOverride w:val="1"/>
    </w:lvlOverride>
  </w:num>
  <w:num w:numId="39" w16cid:durableId="2003656393">
    <w:abstractNumId w:val="2"/>
    <w:lvlOverride w:ilvl="0">
      <w:startOverride w:val="1"/>
    </w:lvlOverride>
  </w:num>
  <w:num w:numId="40" w16cid:durableId="325479151">
    <w:abstractNumId w:val="2"/>
    <w:lvlOverride w:ilvl="0">
      <w:startOverride w:val="1"/>
    </w:lvlOverride>
  </w:num>
  <w:num w:numId="41" w16cid:durableId="1265068599">
    <w:abstractNumId w:val="15"/>
  </w:num>
  <w:num w:numId="42" w16cid:durableId="71204449">
    <w:abstractNumId w:val="2"/>
    <w:lvlOverride w:ilvl="0">
      <w:startOverride w:val="1"/>
    </w:lvlOverride>
  </w:num>
  <w:num w:numId="43" w16cid:durableId="600458424">
    <w:abstractNumId w:val="25"/>
  </w:num>
  <w:num w:numId="44" w16cid:durableId="2013295500">
    <w:abstractNumId w:val="2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274E"/>
    <w:rsid w:val="00003369"/>
    <w:rsid w:val="000044E5"/>
    <w:rsid w:val="00004FB2"/>
    <w:rsid w:val="000064CB"/>
    <w:rsid w:val="00010771"/>
    <w:rsid w:val="000120ED"/>
    <w:rsid w:val="000122EA"/>
    <w:rsid w:val="000133B5"/>
    <w:rsid w:val="000147FA"/>
    <w:rsid w:val="00020198"/>
    <w:rsid w:val="0002019A"/>
    <w:rsid w:val="00022C10"/>
    <w:rsid w:val="00025889"/>
    <w:rsid w:val="00027D4E"/>
    <w:rsid w:val="00031C6D"/>
    <w:rsid w:val="000320B2"/>
    <w:rsid w:val="000326C8"/>
    <w:rsid w:val="00033145"/>
    <w:rsid w:val="000332CF"/>
    <w:rsid w:val="000335A7"/>
    <w:rsid w:val="000337D5"/>
    <w:rsid w:val="0003424F"/>
    <w:rsid w:val="00035286"/>
    <w:rsid w:val="000357E9"/>
    <w:rsid w:val="00036788"/>
    <w:rsid w:val="0003698C"/>
    <w:rsid w:val="000411A4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631FA"/>
    <w:rsid w:val="00067761"/>
    <w:rsid w:val="00070233"/>
    <w:rsid w:val="00072D81"/>
    <w:rsid w:val="00073D60"/>
    <w:rsid w:val="000805BC"/>
    <w:rsid w:val="00081B57"/>
    <w:rsid w:val="000822C1"/>
    <w:rsid w:val="00083D20"/>
    <w:rsid w:val="00083FE7"/>
    <w:rsid w:val="00091867"/>
    <w:rsid w:val="000918D9"/>
    <w:rsid w:val="00094E7B"/>
    <w:rsid w:val="000967A7"/>
    <w:rsid w:val="000A1F31"/>
    <w:rsid w:val="000A2FAD"/>
    <w:rsid w:val="000A514F"/>
    <w:rsid w:val="000A5B68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7D9"/>
    <w:rsid w:val="000D1F6F"/>
    <w:rsid w:val="000D2555"/>
    <w:rsid w:val="000D2971"/>
    <w:rsid w:val="000D44E3"/>
    <w:rsid w:val="000D796D"/>
    <w:rsid w:val="000E2946"/>
    <w:rsid w:val="000E587C"/>
    <w:rsid w:val="000E6610"/>
    <w:rsid w:val="000E71EF"/>
    <w:rsid w:val="000F2714"/>
    <w:rsid w:val="000F2F54"/>
    <w:rsid w:val="000F631E"/>
    <w:rsid w:val="001011F8"/>
    <w:rsid w:val="0010152A"/>
    <w:rsid w:val="00101C50"/>
    <w:rsid w:val="001025E3"/>
    <w:rsid w:val="00102FB6"/>
    <w:rsid w:val="00103C6B"/>
    <w:rsid w:val="001041D8"/>
    <w:rsid w:val="00104FD4"/>
    <w:rsid w:val="00110C34"/>
    <w:rsid w:val="001115DB"/>
    <w:rsid w:val="00113412"/>
    <w:rsid w:val="0011388B"/>
    <w:rsid w:val="00113AC4"/>
    <w:rsid w:val="00115347"/>
    <w:rsid w:val="00115B47"/>
    <w:rsid w:val="001171EC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369DD"/>
    <w:rsid w:val="0013719A"/>
    <w:rsid w:val="00141079"/>
    <w:rsid w:val="00143550"/>
    <w:rsid w:val="00144380"/>
    <w:rsid w:val="00144909"/>
    <w:rsid w:val="00144D36"/>
    <w:rsid w:val="00152FCB"/>
    <w:rsid w:val="00153413"/>
    <w:rsid w:val="00154B54"/>
    <w:rsid w:val="00156E9A"/>
    <w:rsid w:val="001572AB"/>
    <w:rsid w:val="001602AB"/>
    <w:rsid w:val="00160819"/>
    <w:rsid w:val="00160CFB"/>
    <w:rsid w:val="001621B3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76118"/>
    <w:rsid w:val="00176CA7"/>
    <w:rsid w:val="00180484"/>
    <w:rsid w:val="0018097D"/>
    <w:rsid w:val="00181042"/>
    <w:rsid w:val="0018220E"/>
    <w:rsid w:val="00182FF6"/>
    <w:rsid w:val="001848F5"/>
    <w:rsid w:val="00185050"/>
    <w:rsid w:val="0019075B"/>
    <w:rsid w:val="00191D41"/>
    <w:rsid w:val="00194E14"/>
    <w:rsid w:val="00196972"/>
    <w:rsid w:val="001A60EE"/>
    <w:rsid w:val="001A7392"/>
    <w:rsid w:val="001B385A"/>
    <w:rsid w:val="001B42E6"/>
    <w:rsid w:val="001B5DCC"/>
    <w:rsid w:val="001B6657"/>
    <w:rsid w:val="001B66D3"/>
    <w:rsid w:val="001B6CBF"/>
    <w:rsid w:val="001B7156"/>
    <w:rsid w:val="001C0771"/>
    <w:rsid w:val="001C1FE5"/>
    <w:rsid w:val="001C28C9"/>
    <w:rsid w:val="001C4ECF"/>
    <w:rsid w:val="001C6764"/>
    <w:rsid w:val="001C6BFD"/>
    <w:rsid w:val="001C730F"/>
    <w:rsid w:val="001C7D90"/>
    <w:rsid w:val="001D1277"/>
    <w:rsid w:val="001D1D25"/>
    <w:rsid w:val="001D3A83"/>
    <w:rsid w:val="001D3CC2"/>
    <w:rsid w:val="001D3F34"/>
    <w:rsid w:val="001D65E7"/>
    <w:rsid w:val="001D68AD"/>
    <w:rsid w:val="001D6BFE"/>
    <w:rsid w:val="001E1375"/>
    <w:rsid w:val="001E177F"/>
    <w:rsid w:val="001E295E"/>
    <w:rsid w:val="001E2EAC"/>
    <w:rsid w:val="001E639E"/>
    <w:rsid w:val="001F0771"/>
    <w:rsid w:val="001F234A"/>
    <w:rsid w:val="001F23E4"/>
    <w:rsid w:val="001F278F"/>
    <w:rsid w:val="001F2B1B"/>
    <w:rsid w:val="001F38EF"/>
    <w:rsid w:val="001F3CAD"/>
    <w:rsid w:val="001F3F87"/>
    <w:rsid w:val="001F4C08"/>
    <w:rsid w:val="001F4F92"/>
    <w:rsid w:val="001F5672"/>
    <w:rsid w:val="001F5EDA"/>
    <w:rsid w:val="001F60AF"/>
    <w:rsid w:val="0020404F"/>
    <w:rsid w:val="002057DD"/>
    <w:rsid w:val="00206BB2"/>
    <w:rsid w:val="00207682"/>
    <w:rsid w:val="002111BF"/>
    <w:rsid w:val="0021138F"/>
    <w:rsid w:val="002117A0"/>
    <w:rsid w:val="002141B6"/>
    <w:rsid w:val="00214EB2"/>
    <w:rsid w:val="0021519F"/>
    <w:rsid w:val="002158D7"/>
    <w:rsid w:val="00216734"/>
    <w:rsid w:val="00216B76"/>
    <w:rsid w:val="00217343"/>
    <w:rsid w:val="002208A3"/>
    <w:rsid w:val="00222031"/>
    <w:rsid w:val="0022278F"/>
    <w:rsid w:val="002233E7"/>
    <w:rsid w:val="00224B13"/>
    <w:rsid w:val="00225FB4"/>
    <w:rsid w:val="00226D59"/>
    <w:rsid w:val="00230B08"/>
    <w:rsid w:val="00231CC9"/>
    <w:rsid w:val="00231F10"/>
    <w:rsid w:val="00233FCF"/>
    <w:rsid w:val="00234EF9"/>
    <w:rsid w:val="00235368"/>
    <w:rsid w:val="002356B9"/>
    <w:rsid w:val="00235D16"/>
    <w:rsid w:val="00236C14"/>
    <w:rsid w:val="0024102C"/>
    <w:rsid w:val="00244B4D"/>
    <w:rsid w:val="0024585E"/>
    <w:rsid w:val="00245C28"/>
    <w:rsid w:val="0024708F"/>
    <w:rsid w:val="0025044F"/>
    <w:rsid w:val="0025505B"/>
    <w:rsid w:val="00255AD9"/>
    <w:rsid w:val="00256B1F"/>
    <w:rsid w:val="00260C6F"/>
    <w:rsid w:val="0026140A"/>
    <w:rsid w:val="00263621"/>
    <w:rsid w:val="00264BFF"/>
    <w:rsid w:val="0026618A"/>
    <w:rsid w:val="00271BE7"/>
    <w:rsid w:val="0027239D"/>
    <w:rsid w:val="00280431"/>
    <w:rsid w:val="002829FF"/>
    <w:rsid w:val="00284133"/>
    <w:rsid w:val="00287AB8"/>
    <w:rsid w:val="00287F3E"/>
    <w:rsid w:val="002902CF"/>
    <w:rsid w:val="00291EAF"/>
    <w:rsid w:val="002930C2"/>
    <w:rsid w:val="00293B0E"/>
    <w:rsid w:val="00293BAF"/>
    <w:rsid w:val="002A0A54"/>
    <w:rsid w:val="002A3F72"/>
    <w:rsid w:val="002A4DCA"/>
    <w:rsid w:val="002A5960"/>
    <w:rsid w:val="002A645E"/>
    <w:rsid w:val="002A6499"/>
    <w:rsid w:val="002B0E14"/>
    <w:rsid w:val="002B1C61"/>
    <w:rsid w:val="002B2221"/>
    <w:rsid w:val="002B402D"/>
    <w:rsid w:val="002C45CC"/>
    <w:rsid w:val="002C5D3D"/>
    <w:rsid w:val="002D1E34"/>
    <w:rsid w:val="002D2A75"/>
    <w:rsid w:val="002D3D86"/>
    <w:rsid w:val="002D5683"/>
    <w:rsid w:val="002E4161"/>
    <w:rsid w:val="002E4266"/>
    <w:rsid w:val="002E4AA2"/>
    <w:rsid w:val="002E4F04"/>
    <w:rsid w:val="002E535A"/>
    <w:rsid w:val="002E570C"/>
    <w:rsid w:val="002E6F20"/>
    <w:rsid w:val="002F342A"/>
    <w:rsid w:val="002F3537"/>
    <w:rsid w:val="002F4B7C"/>
    <w:rsid w:val="00301FE0"/>
    <w:rsid w:val="003027EA"/>
    <w:rsid w:val="00303118"/>
    <w:rsid w:val="00304428"/>
    <w:rsid w:val="00307F65"/>
    <w:rsid w:val="003112E1"/>
    <w:rsid w:val="003113D8"/>
    <w:rsid w:val="003147E8"/>
    <w:rsid w:val="0032047B"/>
    <w:rsid w:val="00320DC1"/>
    <w:rsid w:val="00321F7C"/>
    <w:rsid w:val="003236A3"/>
    <w:rsid w:val="0032428C"/>
    <w:rsid w:val="00324A9D"/>
    <w:rsid w:val="00324B17"/>
    <w:rsid w:val="00326624"/>
    <w:rsid w:val="00327372"/>
    <w:rsid w:val="003275B9"/>
    <w:rsid w:val="00327A18"/>
    <w:rsid w:val="0033107D"/>
    <w:rsid w:val="003328FA"/>
    <w:rsid w:val="003329A8"/>
    <w:rsid w:val="00332B8E"/>
    <w:rsid w:val="003341EB"/>
    <w:rsid w:val="0033790A"/>
    <w:rsid w:val="00341823"/>
    <w:rsid w:val="00342A33"/>
    <w:rsid w:val="003446E6"/>
    <w:rsid w:val="003455FE"/>
    <w:rsid w:val="00345C7A"/>
    <w:rsid w:val="00346408"/>
    <w:rsid w:val="00351901"/>
    <w:rsid w:val="00353EEF"/>
    <w:rsid w:val="0035449C"/>
    <w:rsid w:val="0035484C"/>
    <w:rsid w:val="00356445"/>
    <w:rsid w:val="003621CD"/>
    <w:rsid w:val="00364A78"/>
    <w:rsid w:val="00365A0F"/>
    <w:rsid w:val="0037146C"/>
    <w:rsid w:val="00372596"/>
    <w:rsid w:val="0037626D"/>
    <w:rsid w:val="00376599"/>
    <w:rsid w:val="00376749"/>
    <w:rsid w:val="003769CB"/>
    <w:rsid w:val="003819C8"/>
    <w:rsid w:val="0038315E"/>
    <w:rsid w:val="00384F42"/>
    <w:rsid w:val="003867D2"/>
    <w:rsid w:val="00387948"/>
    <w:rsid w:val="00391138"/>
    <w:rsid w:val="00391542"/>
    <w:rsid w:val="00391EEC"/>
    <w:rsid w:val="0039277C"/>
    <w:rsid w:val="00392B7D"/>
    <w:rsid w:val="003930D7"/>
    <w:rsid w:val="0039788E"/>
    <w:rsid w:val="003A276E"/>
    <w:rsid w:val="003A60AB"/>
    <w:rsid w:val="003A6B95"/>
    <w:rsid w:val="003A6D01"/>
    <w:rsid w:val="003A700E"/>
    <w:rsid w:val="003A7E68"/>
    <w:rsid w:val="003B06AA"/>
    <w:rsid w:val="003B0E0B"/>
    <w:rsid w:val="003B5D6F"/>
    <w:rsid w:val="003B7454"/>
    <w:rsid w:val="003C04FF"/>
    <w:rsid w:val="003C1266"/>
    <w:rsid w:val="003C41B5"/>
    <w:rsid w:val="003C5341"/>
    <w:rsid w:val="003C5ED8"/>
    <w:rsid w:val="003C5EF1"/>
    <w:rsid w:val="003C69F6"/>
    <w:rsid w:val="003C6A5E"/>
    <w:rsid w:val="003C7DCA"/>
    <w:rsid w:val="003D14D8"/>
    <w:rsid w:val="003D4771"/>
    <w:rsid w:val="003D4EE8"/>
    <w:rsid w:val="003D6151"/>
    <w:rsid w:val="003D744E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0EF9"/>
    <w:rsid w:val="0040352F"/>
    <w:rsid w:val="00404EDA"/>
    <w:rsid w:val="0040512E"/>
    <w:rsid w:val="00405647"/>
    <w:rsid w:val="00405D83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56C6"/>
    <w:rsid w:val="004260B6"/>
    <w:rsid w:val="00426E96"/>
    <w:rsid w:val="004310F2"/>
    <w:rsid w:val="00432D76"/>
    <w:rsid w:val="004330F9"/>
    <w:rsid w:val="004337AC"/>
    <w:rsid w:val="00434071"/>
    <w:rsid w:val="00434730"/>
    <w:rsid w:val="0043586A"/>
    <w:rsid w:val="004358F3"/>
    <w:rsid w:val="004376A2"/>
    <w:rsid w:val="00440E8A"/>
    <w:rsid w:val="004429A4"/>
    <w:rsid w:val="00444F6D"/>
    <w:rsid w:val="0045273E"/>
    <w:rsid w:val="00452EFF"/>
    <w:rsid w:val="00453840"/>
    <w:rsid w:val="00455AB3"/>
    <w:rsid w:val="00455CBB"/>
    <w:rsid w:val="0045613E"/>
    <w:rsid w:val="0045714E"/>
    <w:rsid w:val="004620AF"/>
    <w:rsid w:val="004638B0"/>
    <w:rsid w:val="00463D26"/>
    <w:rsid w:val="00467F9D"/>
    <w:rsid w:val="004705F8"/>
    <w:rsid w:val="004737CF"/>
    <w:rsid w:val="004753DA"/>
    <w:rsid w:val="00475E57"/>
    <w:rsid w:val="00476189"/>
    <w:rsid w:val="004763EF"/>
    <w:rsid w:val="00476F6B"/>
    <w:rsid w:val="00477A07"/>
    <w:rsid w:val="00477F90"/>
    <w:rsid w:val="00480600"/>
    <w:rsid w:val="00482AC4"/>
    <w:rsid w:val="0048362A"/>
    <w:rsid w:val="00483A98"/>
    <w:rsid w:val="004846F0"/>
    <w:rsid w:val="00485BFD"/>
    <w:rsid w:val="00492382"/>
    <w:rsid w:val="00494591"/>
    <w:rsid w:val="0049512C"/>
    <w:rsid w:val="004A25C7"/>
    <w:rsid w:val="004A27FB"/>
    <w:rsid w:val="004A36A6"/>
    <w:rsid w:val="004A38EF"/>
    <w:rsid w:val="004A6A93"/>
    <w:rsid w:val="004B0622"/>
    <w:rsid w:val="004B1419"/>
    <w:rsid w:val="004B1C12"/>
    <w:rsid w:val="004B2F2F"/>
    <w:rsid w:val="004B3F53"/>
    <w:rsid w:val="004B49F0"/>
    <w:rsid w:val="004B5A1C"/>
    <w:rsid w:val="004C1498"/>
    <w:rsid w:val="004C22B7"/>
    <w:rsid w:val="004C2F77"/>
    <w:rsid w:val="004C367F"/>
    <w:rsid w:val="004C576B"/>
    <w:rsid w:val="004D090A"/>
    <w:rsid w:val="004D3DE5"/>
    <w:rsid w:val="004D45AE"/>
    <w:rsid w:val="004D5CB0"/>
    <w:rsid w:val="004D67D9"/>
    <w:rsid w:val="004D72BA"/>
    <w:rsid w:val="004E075D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128D"/>
    <w:rsid w:val="00523F77"/>
    <w:rsid w:val="00524F52"/>
    <w:rsid w:val="005263AE"/>
    <w:rsid w:val="005275A8"/>
    <w:rsid w:val="00527EC0"/>
    <w:rsid w:val="0053031D"/>
    <w:rsid w:val="00532CB7"/>
    <w:rsid w:val="005338D5"/>
    <w:rsid w:val="00533964"/>
    <w:rsid w:val="005345DE"/>
    <w:rsid w:val="0053618C"/>
    <w:rsid w:val="00536586"/>
    <w:rsid w:val="00537423"/>
    <w:rsid w:val="00537A95"/>
    <w:rsid w:val="00537ED5"/>
    <w:rsid w:val="00540868"/>
    <w:rsid w:val="00543636"/>
    <w:rsid w:val="0054646F"/>
    <w:rsid w:val="00551956"/>
    <w:rsid w:val="00552E43"/>
    <w:rsid w:val="0055358B"/>
    <w:rsid w:val="005538D1"/>
    <w:rsid w:val="005548A0"/>
    <w:rsid w:val="00554C79"/>
    <w:rsid w:val="00555063"/>
    <w:rsid w:val="00556667"/>
    <w:rsid w:val="00556B8E"/>
    <w:rsid w:val="0056106D"/>
    <w:rsid w:val="005634EA"/>
    <w:rsid w:val="00564409"/>
    <w:rsid w:val="00567F38"/>
    <w:rsid w:val="0057021A"/>
    <w:rsid w:val="005713F3"/>
    <w:rsid w:val="005716B0"/>
    <w:rsid w:val="00571C99"/>
    <w:rsid w:val="005735D3"/>
    <w:rsid w:val="00573AA8"/>
    <w:rsid w:val="00575B5D"/>
    <w:rsid w:val="00575C5C"/>
    <w:rsid w:val="0057741A"/>
    <w:rsid w:val="005779AC"/>
    <w:rsid w:val="00582C7F"/>
    <w:rsid w:val="005850D0"/>
    <w:rsid w:val="00586F75"/>
    <w:rsid w:val="00587C48"/>
    <w:rsid w:val="00593184"/>
    <w:rsid w:val="005935DD"/>
    <w:rsid w:val="00593CCD"/>
    <w:rsid w:val="00593E97"/>
    <w:rsid w:val="0059453F"/>
    <w:rsid w:val="005A1624"/>
    <w:rsid w:val="005A27F9"/>
    <w:rsid w:val="005A30FD"/>
    <w:rsid w:val="005A41A8"/>
    <w:rsid w:val="005A5C86"/>
    <w:rsid w:val="005B0CF1"/>
    <w:rsid w:val="005B162C"/>
    <w:rsid w:val="005B1970"/>
    <w:rsid w:val="005B20D8"/>
    <w:rsid w:val="005B3900"/>
    <w:rsid w:val="005B4433"/>
    <w:rsid w:val="005B4F9A"/>
    <w:rsid w:val="005B6A94"/>
    <w:rsid w:val="005B7839"/>
    <w:rsid w:val="005C2064"/>
    <w:rsid w:val="005C349A"/>
    <w:rsid w:val="005C36E7"/>
    <w:rsid w:val="005C5A66"/>
    <w:rsid w:val="005C5ED6"/>
    <w:rsid w:val="005C709C"/>
    <w:rsid w:val="005C7F2D"/>
    <w:rsid w:val="005D63DF"/>
    <w:rsid w:val="005D69D0"/>
    <w:rsid w:val="005E14F9"/>
    <w:rsid w:val="005E416E"/>
    <w:rsid w:val="005E4862"/>
    <w:rsid w:val="005E5167"/>
    <w:rsid w:val="005E7BCD"/>
    <w:rsid w:val="005F187F"/>
    <w:rsid w:val="005F59CB"/>
    <w:rsid w:val="005F5D89"/>
    <w:rsid w:val="005F5F95"/>
    <w:rsid w:val="00600D22"/>
    <w:rsid w:val="0060126A"/>
    <w:rsid w:val="006066DA"/>
    <w:rsid w:val="00606C71"/>
    <w:rsid w:val="00610099"/>
    <w:rsid w:val="00614209"/>
    <w:rsid w:val="0061560D"/>
    <w:rsid w:val="00617920"/>
    <w:rsid w:val="0062240B"/>
    <w:rsid w:val="00622C1B"/>
    <w:rsid w:val="006238E7"/>
    <w:rsid w:val="0062404F"/>
    <w:rsid w:val="00624A02"/>
    <w:rsid w:val="00624AEA"/>
    <w:rsid w:val="00626EB2"/>
    <w:rsid w:val="00626F7B"/>
    <w:rsid w:val="0063065B"/>
    <w:rsid w:val="00632699"/>
    <w:rsid w:val="00636646"/>
    <w:rsid w:val="006373EA"/>
    <w:rsid w:val="00640E51"/>
    <w:rsid w:val="00643936"/>
    <w:rsid w:val="006449D1"/>
    <w:rsid w:val="0064796E"/>
    <w:rsid w:val="00647A0B"/>
    <w:rsid w:val="006529AD"/>
    <w:rsid w:val="00652A52"/>
    <w:rsid w:val="0065725C"/>
    <w:rsid w:val="00657A83"/>
    <w:rsid w:val="00657ACA"/>
    <w:rsid w:val="00657D4C"/>
    <w:rsid w:val="00660BB7"/>
    <w:rsid w:val="00660E54"/>
    <w:rsid w:val="0066163B"/>
    <w:rsid w:val="00664E23"/>
    <w:rsid w:val="0066633B"/>
    <w:rsid w:val="00667F9F"/>
    <w:rsid w:val="00670102"/>
    <w:rsid w:val="00674268"/>
    <w:rsid w:val="006771B6"/>
    <w:rsid w:val="00677EF2"/>
    <w:rsid w:val="00684825"/>
    <w:rsid w:val="00684DCE"/>
    <w:rsid w:val="006856E8"/>
    <w:rsid w:val="00687CE0"/>
    <w:rsid w:val="006911A2"/>
    <w:rsid w:val="00691708"/>
    <w:rsid w:val="00692296"/>
    <w:rsid w:val="00692B51"/>
    <w:rsid w:val="0069533D"/>
    <w:rsid w:val="006954B6"/>
    <w:rsid w:val="0069655F"/>
    <w:rsid w:val="00697956"/>
    <w:rsid w:val="00697F28"/>
    <w:rsid w:val="006A22CC"/>
    <w:rsid w:val="006A3EC5"/>
    <w:rsid w:val="006A6C82"/>
    <w:rsid w:val="006B0359"/>
    <w:rsid w:val="006B03D7"/>
    <w:rsid w:val="006B1DAE"/>
    <w:rsid w:val="006B2A7E"/>
    <w:rsid w:val="006B3192"/>
    <w:rsid w:val="006B356A"/>
    <w:rsid w:val="006B401B"/>
    <w:rsid w:val="006B6505"/>
    <w:rsid w:val="006C2DA7"/>
    <w:rsid w:val="006C3096"/>
    <w:rsid w:val="006C484B"/>
    <w:rsid w:val="006C7333"/>
    <w:rsid w:val="006D15F1"/>
    <w:rsid w:val="006D2BC5"/>
    <w:rsid w:val="006D3743"/>
    <w:rsid w:val="006D3D23"/>
    <w:rsid w:val="006D3D57"/>
    <w:rsid w:val="006D439F"/>
    <w:rsid w:val="006D5B4F"/>
    <w:rsid w:val="006D7C36"/>
    <w:rsid w:val="006E0496"/>
    <w:rsid w:val="006E4A53"/>
    <w:rsid w:val="006E517C"/>
    <w:rsid w:val="006E5C18"/>
    <w:rsid w:val="006E6253"/>
    <w:rsid w:val="006E64A5"/>
    <w:rsid w:val="006E7414"/>
    <w:rsid w:val="006E7B04"/>
    <w:rsid w:val="006E7DF8"/>
    <w:rsid w:val="006F08C4"/>
    <w:rsid w:val="006F11B3"/>
    <w:rsid w:val="006F1E8A"/>
    <w:rsid w:val="006F43A2"/>
    <w:rsid w:val="006F6CC8"/>
    <w:rsid w:val="006F7992"/>
    <w:rsid w:val="00702361"/>
    <w:rsid w:val="007049C0"/>
    <w:rsid w:val="00705F77"/>
    <w:rsid w:val="00705FA1"/>
    <w:rsid w:val="00706333"/>
    <w:rsid w:val="00706402"/>
    <w:rsid w:val="00706ECC"/>
    <w:rsid w:val="007108E6"/>
    <w:rsid w:val="00710CBA"/>
    <w:rsid w:val="00710D0B"/>
    <w:rsid w:val="007135B7"/>
    <w:rsid w:val="00713A55"/>
    <w:rsid w:val="00714923"/>
    <w:rsid w:val="00714C1E"/>
    <w:rsid w:val="00715061"/>
    <w:rsid w:val="0071632F"/>
    <w:rsid w:val="00720470"/>
    <w:rsid w:val="00721B09"/>
    <w:rsid w:val="00722F52"/>
    <w:rsid w:val="00723224"/>
    <w:rsid w:val="00725BCA"/>
    <w:rsid w:val="00730286"/>
    <w:rsid w:val="007302A0"/>
    <w:rsid w:val="007310EE"/>
    <w:rsid w:val="0073576A"/>
    <w:rsid w:val="00737E36"/>
    <w:rsid w:val="007402FC"/>
    <w:rsid w:val="0074091F"/>
    <w:rsid w:val="00741128"/>
    <w:rsid w:val="007424E9"/>
    <w:rsid w:val="00744FBF"/>
    <w:rsid w:val="00745744"/>
    <w:rsid w:val="0074720D"/>
    <w:rsid w:val="007476D7"/>
    <w:rsid w:val="00747C7D"/>
    <w:rsid w:val="00750691"/>
    <w:rsid w:val="00753FC2"/>
    <w:rsid w:val="00754571"/>
    <w:rsid w:val="0075463D"/>
    <w:rsid w:val="00754866"/>
    <w:rsid w:val="007602E8"/>
    <w:rsid w:val="0076081F"/>
    <w:rsid w:val="00762307"/>
    <w:rsid w:val="00762FC0"/>
    <w:rsid w:val="00764A2C"/>
    <w:rsid w:val="00765079"/>
    <w:rsid w:val="007650F4"/>
    <w:rsid w:val="00765C0D"/>
    <w:rsid w:val="0076694B"/>
    <w:rsid w:val="00767A5F"/>
    <w:rsid w:val="00767B3B"/>
    <w:rsid w:val="0077001C"/>
    <w:rsid w:val="00770C46"/>
    <w:rsid w:val="007722F0"/>
    <w:rsid w:val="007748CE"/>
    <w:rsid w:val="007763EF"/>
    <w:rsid w:val="007818DB"/>
    <w:rsid w:val="00782424"/>
    <w:rsid w:val="00782DFC"/>
    <w:rsid w:val="00783CEF"/>
    <w:rsid w:val="00784381"/>
    <w:rsid w:val="00784958"/>
    <w:rsid w:val="0078497A"/>
    <w:rsid w:val="00791450"/>
    <w:rsid w:val="00792051"/>
    <w:rsid w:val="0079266D"/>
    <w:rsid w:val="007930F5"/>
    <w:rsid w:val="00793859"/>
    <w:rsid w:val="00795787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2314"/>
    <w:rsid w:val="007C4FF3"/>
    <w:rsid w:val="007C6200"/>
    <w:rsid w:val="007D0A10"/>
    <w:rsid w:val="007D3560"/>
    <w:rsid w:val="007D3804"/>
    <w:rsid w:val="007D3A36"/>
    <w:rsid w:val="007D6AAF"/>
    <w:rsid w:val="007D6CAD"/>
    <w:rsid w:val="007E1F85"/>
    <w:rsid w:val="007E357D"/>
    <w:rsid w:val="007E378A"/>
    <w:rsid w:val="007E3836"/>
    <w:rsid w:val="007E6551"/>
    <w:rsid w:val="007E65DF"/>
    <w:rsid w:val="007E6748"/>
    <w:rsid w:val="007E6C91"/>
    <w:rsid w:val="007E7F92"/>
    <w:rsid w:val="007F03D3"/>
    <w:rsid w:val="007F05A2"/>
    <w:rsid w:val="007F0B20"/>
    <w:rsid w:val="007F0C20"/>
    <w:rsid w:val="007F1476"/>
    <w:rsid w:val="007F54D2"/>
    <w:rsid w:val="00801F9F"/>
    <w:rsid w:val="00803200"/>
    <w:rsid w:val="008033D8"/>
    <w:rsid w:val="00805114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0B4F"/>
    <w:rsid w:val="008420E9"/>
    <w:rsid w:val="008421DE"/>
    <w:rsid w:val="00842687"/>
    <w:rsid w:val="0084299B"/>
    <w:rsid w:val="00845A20"/>
    <w:rsid w:val="00850EA5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07BF"/>
    <w:rsid w:val="00861AA0"/>
    <w:rsid w:val="00862C1F"/>
    <w:rsid w:val="00863105"/>
    <w:rsid w:val="00864468"/>
    <w:rsid w:val="00865301"/>
    <w:rsid w:val="00867ABE"/>
    <w:rsid w:val="008706A3"/>
    <w:rsid w:val="00871678"/>
    <w:rsid w:val="00871C6C"/>
    <w:rsid w:val="008742FC"/>
    <w:rsid w:val="0087489B"/>
    <w:rsid w:val="008750EF"/>
    <w:rsid w:val="0087527B"/>
    <w:rsid w:val="00875C3E"/>
    <w:rsid w:val="008761F2"/>
    <w:rsid w:val="00877D60"/>
    <w:rsid w:val="0088468E"/>
    <w:rsid w:val="0088507F"/>
    <w:rsid w:val="0089007F"/>
    <w:rsid w:val="00890C04"/>
    <w:rsid w:val="0089425C"/>
    <w:rsid w:val="0089473D"/>
    <w:rsid w:val="008971A6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2617"/>
    <w:rsid w:val="008C3D58"/>
    <w:rsid w:val="008C4E95"/>
    <w:rsid w:val="008D2E61"/>
    <w:rsid w:val="008D73F2"/>
    <w:rsid w:val="008D7E17"/>
    <w:rsid w:val="008E072F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5022"/>
    <w:rsid w:val="008F6A6E"/>
    <w:rsid w:val="008F6D5B"/>
    <w:rsid w:val="009026BF"/>
    <w:rsid w:val="009028D1"/>
    <w:rsid w:val="009032F1"/>
    <w:rsid w:val="0090461E"/>
    <w:rsid w:val="00904E84"/>
    <w:rsid w:val="00904E8B"/>
    <w:rsid w:val="00904EAE"/>
    <w:rsid w:val="00905532"/>
    <w:rsid w:val="009056EF"/>
    <w:rsid w:val="00906C28"/>
    <w:rsid w:val="00907466"/>
    <w:rsid w:val="0091025F"/>
    <w:rsid w:val="00911467"/>
    <w:rsid w:val="009137D9"/>
    <w:rsid w:val="0092084B"/>
    <w:rsid w:val="00921D2E"/>
    <w:rsid w:val="0092277B"/>
    <w:rsid w:val="00923849"/>
    <w:rsid w:val="009245EE"/>
    <w:rsid w:val="00924626"/>
    <w:rsid w:val="00925BF0"/>
    <w:rsid w:val="00926D8C"/>
    <w:rsid w:val="0092716F"/>
    <w:rsid w:val="00927C71"/>
    <w:rsid w:val="00931188"/>
    <w:rsid w:val="00931B95"/>
    <w:rsid w:val="0093251C"/>
    <w:rsid w:val="0093321E"/>
    <w:rsid w:val="009355BB"/>
    <w:rsid w:val="00935671"/>
    <w:rsid w:val="00935E42"/>
    <w:rsid w:val="00936D32"/>
    <w:rsid w:val="00937142"/>
    <w:rsid w:val="00941F12"/>
    <w:rsid w:val="0094287A"/>
    <w:rsid w:val="00942E34"/>
    <w:rsid w:val="009439A6"/>
    <w:rsid w:val="00944876"/>
    <w:rsid w:val="00944B90"/>
    <w:rsid w:val="009505E1"/>
    <w:rsid w:val="00950634"/>
    <w:rsid w:val="00953BF4"/>
    <w:rsid w:val="00954025"/>
    <w:rsid w:val="00955F30"/>
    <w:rsid w:val="0095615E"/>
    <w:rsid w:val="00956B34"/>
    <w:rsid w:val="00956E2C"/>
    <w:rsid w:val="00957E9F"/>
    <w:rsid w:val="00960C90"/>
    <w:rsid w:val="00960D41"/>
    <w:rsid w:val="009625FE"/>
    <w:rsid w:val="00962B38"/>
    <w:rsid w:val="00962C2F"/>
    <w:rsid w:val="00963D91"/>
    <w:rsid w:val="0096402D"/>
    <w:rsid w:val="00965530"/>
    <w:rsid w:val="00967A8D"/>
    <w:rsid w:val="00967B91"/>
    <w:rsid w:val="00967B99"/>
    <w:rsid w:val="00967BD1"/>
    <w:rsid w:val="009711DE"/>
    <w:rsid w:val="009745F1"/>
    <w:rsid w:val="00975069"/>
    <w:rsid w:val="00975B97"/>
    <w:rsid w:val="0098186F"/>
    <w:rsid w:val="00983493"/>
    <w:rsid w:val="009854C1"/>
    <w:rsid w:val="009854F7"/>
    <w:rsid w:val="009858AA"/>
    <w:rsid w:val="00985B52"/>
    <w:rsid w:val="00987B6E"/>
    <w:rsid w:val="00990297"/>
    <w:rsid w:val="00990331"/>
    <w:rsid w:val="00990E86"/>
    <w:rsid w:val="00993FD8"/>
    <w:rsid w:val="00994364"/>
    <w:rsid w:val="00994D68"/>
    <w:rsid w:val="0099548B"/>
    <w:rsid w:val="00996188"/>
    <w:rsid w:val="00997160"/>
    <w:rsid w:val="009A175E"/>
    <w:rsid w:val="009A1C7B"/>
    <w:rsid w:val="009A460C"/>
    <w:rsid w:val="009A47F7"/>
    <w:rsid w:val="009A49F6"/>
    <w:rsid w:val="009A50D8"/>
    <w:rsid w:val="009A5306"/>
    <w:rsid w:val="009A64CE"/>
    <w:rsid w:val="009A6652"/>
    <w:rsid w:val="009A7295"/>
    <w:rsid w:val="009B2B79"/>
    <w:rsid w:val="009B49A4"/>
    <w:rsid w:val="009B5F84"/>
    <w:rsid w:val="009B7FA9"/>
    <w:rsid w:val="009C0621"/>
    <w:rsid w:val="009C14AE"/>
    <w:rsid w:val="009C250F"/>
    <w:rsid w:val="009C522F"/>
    <w:rsid w:val="009C6BE5"/>
    <w:rsid w:val="009D0D81"/>
    <w:rsid w:val="009D1E1A"/>
    <w:rsid w:val="009D6859"/>
    <w:rsid w:val="009D7F38"/>
    <w:rsid w:val="009E057C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313"/>
    <w:rsid w:val="009F444D"/>
    <w:rsid w:val="009F4EFF"/>
    <w:rsid w:val="009F57E8"/>
    <w:rsid w:val="00A01171"/>
    <w:rsid w:val="00A01E36"/>
    <w:rsid w:val="00A043E3"/>
    <w:rsid w:val="00A04EFB"/>
    <w:rsid w:val="00A10CA4"/>
    <w:rsid w:val="00A12889"/>
    <w:rsid w:val="00A13268"/>
    <w:rsid w:val="00A13F3C"/>
    <w:rsid w:val="00A16C58"/>
    <w:rsid w:val="00A17616"/>
    <w:rsid w:val="00A20019"/>
    <w:rsid w:val="00A225F1"/>
    <w:rsid w:val="00A234E9"/>
    <w:rsid w:val="00A23501"/>
    <w:rsid w:val="00A23859"/>
    <w:rsid w:val="00A24DDD"/>
    <w:rsid w:val="00A3153D"/>
    <w:rsid w:val="00A3162E"/>
    <w:rsid w:val="00A37928"/>
    <w:rsid w:val="00A421E0"/>
    <w:rsid w:val="00A429D2"/>
    <w:rsid w:val="00A43381"/>
    <w:rsid w:val="00A4476B"/>
    <w:rsid w:val="00A4720E"/>
    <w:rsid w:val="00A47502"/>
    <w:rsid w:val="00A50F0D"/>
    <w:rsid w:val="00A5238A"/>
    <w:rsid w:val="00A52978"/>
    <w:rsid w:val="00A548D2"/>
    <w:rsid w:val="00A56FF2"/>
    <w:rsid w:val="00A60EE6"/>
    <w:rsid w:val="00A6165E"/>
    <w:rsid w:val="00A62C54"/>
    <w:rsid w:val="00A63F69"/>
    <w:rsid w:val="00A652C4"/>
    <w:rsid w:val="00A674B3"/>
    <w:rsid w:val="00A67B5D"/>
    <w:rsid w:val="00A72415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2455"/>
    <w:rsid w:val="00AB54B3"/>
    <w:rsid w:val="00AB77FC"/>
    <w:rsid w:val="00AB7C69"/>
    <w:rsid w:val="00AC18C4"/>
    <w:rsid w:val="00AC2C7C"/>
    <w:rsid w:val="00AC4CAD"/>
    <w:rsid w:val="00AC4F8E"/>
    <w:rsid w:val="00AD0050"/>
    <w:rsid w:val="00AD04DB"/>
    <w:rsid w:val="00AD2CA3"/>
    <w:rsid w:val="00AD30AD"/>
    <w:rsid w:val="00AE19B8"/>
    <w:rsid w:val="00AE24A0"/>
    <w:rsid w:val="00AE2BB6"/>
    <w:rsid w:val="00AE2D51"/>
    <w:rsid w:val="00AE6828"/>
    <w:rsid w:val="00AE6916"/>
    <w:rsid w:val="00AE700F"/>
    <w:rsid w:val="00AE7E67"/>
    <w:rsid w:val="00AF1DA1"/>
    <w:rsid w:val="00AF24BF"/>
    <w:rsid w:val="00AF57E6"/>
    <w:rsid w:val="00AF5940"/>
    <w:rsid w:val="00B02247"/>
    <w:rsid w:val="00B032A1"/>
    <w:rsid w:val="00B0486B"/>
    <w:rsid w:val="00B048CA"/>
    <w:rsid w:val="00B11347"/>
    <w:rsid w:val="00B11934"/>
    <w:rsid w:val="00B1253C"/>
    <w:rsid w:val="00B127D7"/>
    <w:rsid w:val="00B15892"/>
    <w:rsid w:val="00B2040F"/>
    <w:rsid w:val="00B21CCC"/>
    <w:rsid w:val="00B21F2A"/>
    <w:rsid w:val="00B22068"/>
    <w:rsid w:val="00B244C0"/>
    <w:rsid w:val="00B25439"/>
    <w:rsid w:val="00B25B81"/>
    <w:rsid w:val="00B263AA"/>
    <w:rsid w:val="00B277AD"/>
    <w:rsid w:val="00B27984"/>
    <w:rsid w:val="00B30349"/>
    <w:rsid w:val="00B303FE"/>
    <w:rsid w:val="00B34387"/>
    <w:rsid w:val="00B35F44"/>
    <w:rsid w:val="00B36DFC"/>
    <w:rsid w:val="00B3745F"/>
    <w:rsid w:val="00B42A39"/>
    <w:rsid w:val="00B448A2"/>
    <w:rsid w:val="00B44D8B"/>
    <w:rsid w:val="00B45313"/>
    <w:rsid w:val="00B457F8"/>
    <w:rsid w:val="00B4628C"/>
    <w:rsid w:val="00B47A1D"/>
    <w:rsid w:val="00B504AA"/>
    <w:rsid w:val="00B50C65"/>
    <w:rsid w:val="00B54246"/>
    <w:rsid w:val="00B5591D"/>
    <w:rsid w:val="00B56AB2"/>
    <w:rsid w:val="00B56E6F"/>
    <w:rsid w:val="00B6184A"/>
    <w:rsid w:val="00B62764"/>
    <w:rsid w:val="00B64C9D"/>
    <w:rsid w:val="00B652D8"/>
    <w:rsid w:val="00B71E95"/>
    <w:rsid w:val="00B72B35"/>
    <w:rsid w:val="00B75F2F"/>
    <w:rsid w:val="00B8025C"/>
    <w:rsid w:val="00B823B5"/>
    <w:rsid w:val="00B82C25"/>
    <w:rsid w:val="00B845EC"/>
    <w:rsid w:val="00B84818"/>
    <w:rsid w:val="00B8484B"/>
    <w:rsid w:val="00B85E89"/>
    <w:rsid w:val="00B86167"/>
    <w:rsid w:val="00B86C43"/>
    <w:rsid w:val="00B86E81"/>
    <w:rsid w:val="00B86F44"/>
    <w:rsid w:val="00B9238D"/>
    <w:rsid w:val="00B925A4"/>
    <w:rsid w:val="00B95E82"/>
    <w:rsid w:val="00B97954"/>
    <w:rsid w:val="00BA1BB4"/>
    <w:rsid w:val="00BA234D"/>
    <w:rsid w:val="00BA2BEB"/>
    <w:rsid w:val="00BA476D"/>
    <w:rsid w:val="00BB009F"/>
    <w:rsid w:val="00BB09B3"/>
    <w:rsid w:val="00BB2FB1"/>
    <w:rsid w:val="00BB31E7"/>
    <w:rsid w:val="00BB3ACB"/>
    <w:rsid w:val="00BB4891"/>
    <w:rsid w:val="00BB6174"/>
    <w:rsid w:val="00BC0FB5"/>
    <w:rsid w:val="00BC199B"/>
    <w:rsid w:val="00BC2150"/>
    <w:rsid w:val="00BC2219"/>
    <w:rsid w:val="00BC3571"/>
    <w:rsid w:val="00BC4202"/>
    <w:rsid w:val="00BC4449"/>
    <w:rsid w:val="00BC4450"/>
    <w:rsid w:val="00BC5E56"/>
    <w:rsid w:val="00BC66CD"/>
    <w:rsid w:val="00BC716A"/>
    <w:rsid w:val="00BC71C3"/>
    <w:rsid w:val="00BC73C1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5C"/>
    <w:rsid w:val="00BF4D75"/>
    <w:rsid w:val="00BF5568"/>
    <w:rsid w:val="00BF5B27"/>
    <w:rsid w:val="00BF5D2B"/>
    <w:rsid w:val="00BF7CC0"/>
    <w:rsid w:val="00C03CA7"/>
    <w:rsid w:val="00C066E2"/>
    <w:rsid w:val="00C07802"/>
    <w:rsid w:val="00C07C33"/>
    <w:rsid w:val="00C10051"/>
    <w:rsid w:val="00C112FB"/>
    <w:rsid w:val="00C140F0"/>
    <w:rsid w:val="00C160DD"/>
    <w:rsid w:val="00C2095F"/>
    <w:rsid w:val="00C234B3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363D8"/>
    <w:rsid w:val="00C36879"/>
    <w:rsid w:val="00C37202"/>
    <w:rsid w:val="00C400D4"/>
    <w:rsid w:val="00C4287A"/>
    <w:rsid w:val="00C46B4A"/>
    <w:rsid w:val="00C56891"/>
    <w:rsid w:val="00C61F95"/>
    <w:rsid w:val="00C62066"/>
    <w:rsid w:val="00C62D53"/>
    <w:rsid w:val="00C641BB"/>
    <w:rsid w:val="00C6504B"/>
    <w:rsid w:val="00C65637"/>
    <w:rsid w:val="00C66866"/>
    <w:rsid w:val="00C70295"/>
    <w:rsid w:val="00C714E4"/>
    <w:rsid w:val="00C72431"/>
    <w:rsid w:val="00C74477"/>
    <w:rsid w:val="00C755F0"/>
    <w:rsid w:val="00C7667A"/>
    <w:rsid w:val="00C769EE"/>
    <w:rsid w:val="00C76F67"/>
    <w:rsid w:val="00C77D03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02B3"/>
    <w:rsid w:val="00C916EF"/>
    <w:rsid w:val="00C91F32"/>
    <w:rsid w:val="00C924F6"/>
    <w:rsid w:val="00C9388A"/>
    <w:rsid w:val="00C93F78"/>
    <w:rsid w:val="00C97C84"/>
    <w:rsid w:val="00CA02E2"/>
    <w:rsid w:val="00CA1BFD"/>
    <w:rsid w:val="00CA5B8C"/>
    <w:rsid w:val="00CB080A"/>
    <w:rsid w:val="00CB1B17"/>
    <w:rsid w:val="00CB34FA"/>
    <w:rsid w:val="00CB3605"/>
    <w:rsid w:val="00CB4566"/>
    <w:rsid w:val="00CB5A2C"/>
    <w:rsid w:val="00CB5E6F"/>
    <w:rsid w:val="00CB64D8"/>
    <w:rsid w:val="00CC111E"/>
    <w:rsid w:val="00CC1623"/>
    <w:rsid w:val="00CC351B"/>
    <w:rsid w:val="00CC473B"/>
    <w:rsid w:val="00CC6638"/>
    <w:rsid w:val="00CC7EC5"/>
    <w:rsid w:val="00CD1820"/>
    <w:rsid w:val="00CD186B"/>
    <w:rsid w:val="00CD4115"/>
    <w:rsid w:val="00CD4EF5"/>
    <w:rsid w:val="00CD60FE"/>
    <w:rsid w:val="00CD6163"/>
    <w:rsid w:val="00CD7BC9"/>
    <w:rsid w:val="00CE1817"/>
    <w:rsid w:val="00CE1DB6"/>
    <w:rsid w:val="00CE23AA"/>
    <w:rsid w:val="00CE27B5"/>
    <w:rsid w:val="00CE399C"/>
    <w:rsid w:val="00CE4F6A"/>
    <w:rsid w:val="00CE5206"/>
    <w:rsid w:val="00CE5541"/>
    <w:rsid w:val="00CE699A"/>
    <w:rsid w:val="00CE6FE8"/>
    <w:rsid w:val="00CF0B29"/>
    <w:rsid w:val="00CF105B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06324"/>
    <w:rsid w:val="00D10A81"/>
    <w:rsid w:val="00D10E11"/>
    <w:rsid w:val="00D139CA"/>
    <w:rsid w:val="00D14B42"/>
    <w:rsid w:val="00D14C50"/>
    <w:rsid w:val="00D14CF4"/>
    <w:rsid w:val="00D1728F"/>
    <w:rsid w:val="00D173DB"/>
    <w:rsid w:val="00D21A65"/>
    <w:rsid w:val="00D24B65"/>
    <w:rsid w:val="00D257DE"/>
    <w:rsid w:val="00D30944"/>
    <w:rsid w:val="00D349B5"/>
    <w:rsid w:val="00D35333"/>
    <w:rsid w:val="00D36391"/>
    <w:rsid w:val="00D3643D"/>
    <w:rsid w:val="00D406BA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A5C"/>
    <w:rsid w:val="00D60B55"/>
    <w:rsid w:val="00D615A3"/>
    <w:rsid w:val="00D61B40"/>
    <w:rsid w:val="00D64305"/>
    <w:rsid w:val="00D64A73"/>
    <w:rsid w:val="00D65205"/>
    <w:rsid w:val="00D653E0"/>
    <w:rsid w:val="00D65BD1"/>
    <w:rsid w:val="00D661F9"/>
    <w:rsid w:val="00D66A87"/>
    <w:rsid w:val="00D670CB"/>
    <w:rsid w:val="00D709CF"/>
    <w:rsid w:val="00D71D27"/>
    <w:rsid w:val="00D74456"/>
    <w:rsid w:val="00D76E1E"/>
    <w:rsid w:val="00D77267"/>
    <w:rsid w:val="00D773D0"/>
    <w:rsid w:val="00D801C6"/>
    <w:rsid w:val="00D81D98"/>
    <w:rsid w:val="00D81EA1"/>
    <w:rsid w:val="00D823D0"/>
    <w:rsid w:val="00D855E0"/>
    <w:rsid w:val="00D85F06"/>
    <w:rsid w:val="00D914A4"/>
    <w:rsid w:val="00D91CB6"/>
    <w:rsid w:val="00D923FC"/>
    <w:rsid w:val="00D9297C"/>
    <w:rsid w:val="00D9326A"/>
    <w:rsid w:val="00D94404"/>
    <w:rsid w:val="00D9684E"/>
    <w:rsid w:val="00DA17CA"/>
    <w:rsid w:val="00DA2837"/>
    <w:rsid w:val="00DA2D9C"/>
    <w:rsid w:val="00DA405B"/>
    <w:rsid w:val="00DA4D5C"/>
    <w:rsid w:val="00DA5436"/>
    <w:rsid w:val="00DA5C3E"/>
    <w:rsid w:val="00DA7E2A"/>
    <w:rsid w:val="00DB17EE"/>
    <w:rsid w:val="00DB290C"/>
    <w:rsid w:val="00DB35EC"/>
    <w:rsid w:val="00DB4EEB"/>
    <w:rsid w:val="00DB59D5"/>
    <w:rsid w:val="00DB6A73"/>
    <w:rsid w:val="00DB7DC9"/>
    <w:rsid w:val="00DC0476"/>
    <w:rsid w:val="00DC0E6A"/>
    <w:rsid w:val="00DC303C"/>
    <w:rsid w:val="00DD11E7"/>
    <w:rsid w:val="00DD21C0"/>
    <w:rsid w:val="00DD2F3A"/>
    <w:rsid w:val="00DD39BE"/>
    <w:rsid w:val="00DD53E1"/>
    <w:rsid w:val="00DE294E"/>
    <w:rsid w:val="00DE64E6"/>
    <w:rsid w:val="00DE7767"/>
    <w:rsid w:val="00DF0606"/>
    <w:rsid w:val="00DF0681"/>
    <w:rsid w:val="00DF1DB8"/>
    <w:rsid w:val="00DF2F60"/>
    <w:rsid w:val="00DF39D7"/>
    <w:rsid w:val="00DF6000"/>
    <w:rsid w:val="00DF7169"/>
    <w:rsid w:val="00E00C2A"/>
    <w:rsid w:val="00E023D0"/>
    <w:rsid w:val="00E043F2"/>
    <w:rsid w:val="00E06439"/>
    <w:rsid w:val="00E1146A"/>
    <w:rsid w:val="00E17C44"/>
    <w:rsid w:val="00E20E3B"/>
    <w:rsid w:val="00E2163E"/>
    <w:rsid w:val="00E221AF"/>
    <w:rsid w:val="00E22410"/>
    <w:rsid w:val="00E22ECD"/>
    <w:rsid w:val="00E23107"/>
    <w:rsid w:val="00E24481"/>
    <w:rsid w:val="00E2508B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45E2D"/>
    <w:rsid w:val="00E5076E"/>
    <w:rsid w:val="00E558DB"/>
    <w:rsid w:val="00E56DC3"/>
    <w:rsid w:val="00E57869"/>
    <w:rsid w:val="00E618DF"/>
    <w:rsid w:val="00E61BAC"/>
    <w:rsid w:val="00E64940"/>
    <w:rsid w:val="00E65CBB"/>
    <w:rsid w:val="00E6694E"/>
    <w:rsid w:val="00E66B01"/>
    <w:rsid w:val="00E70439"/>
    <w:rsid w:val="00E72991"/>
    <w:rsid w:val="00E7586D"/>
    <w:rsid w:val="00E806F3"/>
    <w:rsid w:val="00E80C53"/>
    <w:rsid w:val="00E822DA"/>
    <w:rsid w:val="00E8281C"/>
    <w:rsid w:val="00E82885"/>
    <w:rsid w:val="00E82DFD"/>
    <w:rsid w:val="00E8316F"/>
    <w:rsid w:val="00E8341A"/>
    <w:rsid w:val="00E84FC6"/>
    <w:rsid w:val="00E86C11"/>
    <w:rsid w:val="00E8709B"/>
    <w:rsid w:val="00E91560"/>
    <w:rsid w:val="00E9261D"/>
    <w:rsid w:val="00E92D2E"/>
    <w:rsid w:val="00E92D57"/>
    <w:rsid w:val="00E940A3"/>
    <w:rsid w:val="00E94C37"/>
    <w:rsid w:val="00E94EF6"/>
    <w:rsid w:val="00E95E22"/>
    <w:rsid w:val="00EA1636"/>
    <w:rsid w:val="00EA1E20"/>
    <w:rsid w:val="00EA3F2C"/>
    <w:rsid w:val="00EA7153"/>
    <w:rsid w:val="00EB0139"/>
    <w:rsid w:val="00EB3DB5"/>
    <w:rsid w:val="00EB57E4"/>
    <w:rsid w:val="00EB5BE7"/>
    <w:rsid w:val="00EB60E2"/>
    <w:rsid w:val="00EB63C0"/>
    <w:rsid w:val="00EB6B73"/>
    <w:rsid w:val="00EB7106"/>
    <w:rsid w:val="00EB7112"/>
    <w:rsid w:val="00EB7C70"/>
    <w:rsid w:val="00EC0412"/>
    <w:rsid w:val="00EC1A16"/>
    <w:rsid w:val="00EC2045"/>
    <w:rsid w:val="00EC4F18"/>
    <w:rsid w:val="00ED0490"/>
    <w:rsid w:val="00ED17DD"/>
    <w:rsid w:val="00ED2BFD"/>
    <w:rsid w:val="00ED42BF"/>
    <w:rsid w:val="00ED6839"/>
    <w:rsid w:val="00ED7B56"/>
    <w:rsid w:val="00EE1A01"/>
    <w:rsid w:val="00EE1ACB"/>
    <w:rsid w:val="00EE212C"/>
    <w:rsid w:val="00EE4BCF"/>
    <w:rsid w:val="00EE58E1"/>
    <w:rsid w:val="00EF5A18"/>
    <w:rsid w:val="00EF614B"/>
    <w:rsid w:val="00EF727A"/>
    <w:rsid w:val="00F0483E"/>
    <w:rsid w:val="00F100EB"/>
    <w:rsid w:val="00F11121"/>
    <w:rsid w:val="00F13CC7"/>
    <w:rsid w:val="00F14FEF"/>
    <w:rsid w:val="00F2194A"/>
    <w:rsid w:val="00F226F5"/>
    <w:rsid w:val="00F23C4B"/>
    <w:rsid w:val="00F2408A"/>
    <w:rsid w:val="00F2463D"/>
    <w:rsid w:val="00F25782"/>
    <w:rsid w:val="00F25E2C"/>
    <w:rsid w:val="00F26D83"/>
    <w:rsid w:val="00F30FCF"/>
    <w:rsid w:val="00F31574"/>
    <w:rsid w:val="00F317B8"/>
    <w:rsid w:val="00F31D68"/>
    <w:rsid w:val="00F32180"/>
    <w:rsid w:val="00F344A7"/>
    <w:rsid w:val="00F35737"/>
    <w:rsid w:val="00F3618D"/>
    <w:rsid w:val="00F410BC"/>
    <w:rsid w:val="00F446C4"/>
    <w:rsid w:val="00F459BF"/>
    <w:rsid w:val="00F4690B"/>
    <w:rsid w:val="00F47152"/>
    <w:rsid w:val="00F51208"/>
    <w:rsid w:val="00F544DF"/>
    <w:rsid w:val="00F555B6"/>
    <w:rsid w:val="00F55777"/>
    <w:rsid w:val="00F56EFC"/>
    <w:rsid w:val="00F62CD9"/>
    <w:rsid w:val="00F6524A"/>
    <w:rsid w:val="00F67528"/>
    <w:rsid w:val="00F70675"/>
    <w:rsid w:val="00F71370"/>
    <w:rsid w:val="00F71A0A"/>
    <w:rsid w:val="00F71C6A"/>
    <w:rsid w:val="00F71D2B"/>
    <w:rsid w:val="00F72DED"/>
    <w:rsid w:val="00F75232"/>
    <w:rsid w:val="00F77010"/>
    <w:rsid w:val="00F771C8"/>
    <w:rsid w:val="00F808BA"/>
    <w:rsid w:val="00F81794"/>
    <w:rsid w:val="00F821BD"/>
    <w:rsid w:val="00F828CD"/>
    <w:rsid w:val="00F83423"/>
    <w:rsid w:val="00F836D1"/>
    <w:rsid w:val="00F83B7C"/>
    <w:rsid w:val="00F83D48"/>
    <w:rsid w:val="00F846F3"/>
    <w:rsid w:val="00F8543B"/>
    <w:rsid w:val="00F86497"/>
    <w:rsid w:val="00F872AD"/>
    <w:rsid w:val="00F87F7D"/>
    <w:rsid w:val="00F90439"/>
    <w:rsid w:val="00F90B6A"/>
    <w:rsid w:val="00F92DC6"/>
    <w:rsid w:val="00F95D33"/>
    <w:rsid w:val="00F96B1B"/>
    <w:rsid w:val="00F9721B"/>
    <w:rsid w:val="00FA1E80"/>
    <w:rsid w:val="00FA281A"/>
    <w:rsid w:val="00FA34B9"/>
    <w:rsid w:val="00FA5AA5"/>
    <w:rsid w:val="00FB3F2B"/>
    <w:rsid w:val="00FB6044"/>
    <w:rsid w:val="00FB6AC8"/>
    <w:rsid w:val="00FB73D7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5816"/>
    <w:rsid w:val="00FE6564"/>
    <w:rsid w:val="00FE6794"/>
    <w:rsid w:val="00FE67F4"/>
    <w:rsid w:val="00FE6989"/>
    <w:rsid w:val="00FE7C0B"/>
    <w:rsid w:val="00FF007B"/>
    <w:rsid w:val="00FF091D"/>
    <w:rsid w:val="00FF1B3F"/>
    <w:rsid w:val="00FF245D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5F187F"/>
    <w:pPr>
      <w:tabs>
        <w:tab w:val="left" w:pos="720"/>
        <w:tab w:val="right" w:pos="9270"/>
      </w:tabs>
      <w:spacing w:line="276" w:lineRule="auto"/>
      <w:jc w:val="center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2508B"/>
    <w:pPr>
      <w:tabs>
        <w:tab w:val="left" w:pos="720"/>
        <w:tab w:val="left" w:pos="900"/>
        <w:tab w:val="right" w:pos="9270"/>
      </w:tabs>
      <w:spacing w:line="276" w:lineRule="auto"/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  <w:style w:type="character" w:styleId="PageNumber">
    <w:name w:val="page number"/>
    <w:basedOn w:val="DefaultParagraphFont"/>
    <w:uiPriority w:val="99"/>
    <w:semiHidden/>
    <w:unhideWhenUsed/>
    <w:rsid w:val="00BC2219"/>
  </w:style>
  <w:style w:type="numbering" w:customStyle="1" w:styleId="CurrentList2">
    <w:name w:val="Current List2"/>
    <w:uiPriority w:val="99"/>
    <w:rsid w:val="009B7FA9"/>
    <w:pPr>
      <w:numPr>
        <w:numId w:val="43"/>
      </w:numPr>
    </w:pPr>
  </w:style>
  <w:style w:type="numbering" w:customStyle="1" w:styleId="CurrentList3">
    <w:name w:val="Current List3"/>
    <w:uiPriority w:val="99"/>
    <w:rsid w:val="009B7FA9"/>
    <w:pPr>
      <w:numPr>
        <w:numId w:val="4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6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3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8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edium.com/kbtg-life/k-means-clustering-with-elbow-method-" TargetMode="External"/><Relationship Id="rId42" Type="http://schemas.openxmlformats.org/officeDocument/2006/relationships/image" Target="media/image17.png"/><Relationship Id="rId63" Type="http://schemas.openxmlformats.org/officeDocument/2006/relationships/image" Target="media/image38.png"/><Relationship Id="rId84" Type="http://schemas.openxmlformats.org/officeDocument/2006/relationships/image" Target="media/image54.png"/><Relationship Id="rId138" Type="http://schemas.openxmlformats.org/officeDocument/2006/relationships/image" Target="media/image72.png"/><Relationship Id="rId159" Type="http://schemas.openxmlformats.org/officeDocument/2006/relationships/image" Target="media/image91.png"/><Relationship Id="rId170" Type="http://schemas.openxmlformats.org/officeDocument/2006/relationships/image" Target="media/image97.png"/><Relationship Id="rId107" Type="http://schemas.openxmlformats.org/officeDocument/2006/relationships/hyperlink" Target="http://marcuscode.com/tutorials/nodejs/introducing-nodejs" TargetMode="External"/><Relationship Id="rId11" Type="http://schemas.openxmlformats.org/officeDocument/2006/relationships/header" Target="header3.xml"/><Relationship Id="rId32" Type="http://schemas.openxmlformats.org/officeDocument/2006/relationships/image" Target="media/image9.png"/><Relationship Id="rId53" Type="http://schemas.openxmlformats.org/officeDocument/2006/relationships/image" Target="media/image28.jpeg"/><Relationship Id="rId74" Type="http://schemas.openxmlformats.org/officeDocument/2006/relationships/image" Target="media/image44.png"/><Relationship Id="rId128" Type="http://schemas.openxmlformats.org/officeDocument/2006/relationships/hyperlink" Target="https://github.com/slapexs/final_project" TargetMode="External"/><Relationship Id="rId149" Type="http://schemas.openxmlformats.org/officeDocument/2006/relationships/image" Target="media/image82.png"/><Relationship Id="rId5" Type="http://schemas.openxmlformats.org/officeDocument/2006/relationships/webSettings" Target="webSettings.xml"/><Relationship Id="rId95" Type="http://schemas.openxmlformats.org/officeDocument/2006/relationships/hyperlink" Target="https://www.9experttraining.com/articles/&#3610;&#3607;&#3588;&#3623;&#3634;&#3617;-e-r-diagram-&#3588;&#3639;&#3629;&#3629;&#3632;&#3652;&#3619;" TargetMode="External"/><Relationship Id="rId160" Type="http://schemas.openxmlformats.org/officeDocument/2006/relationships/header" Target="header18.xml"/><Relationship Id="rId181" Type="http://schemas.openxmlformats.org/officeDocument/2006/relationships/hyperlink" Target="https://iamonze.tech/searchcompany" TargetMode="External"/><Relationship Id="rId43" Type="http://schemas.openxmlformats.org/officeDocument/2006/relationships/image" Target="media/image18.png"/><Relationship Id="rId64" Type="http://schemas.openxmlformats.org/officeDocument/2006/relationships/image" Target="media/image39.png"/><Relationship Id="rId118" Type="http://schemas.openxmlformats.org/officeDocument/2006/relationships/hyperlink" Target="https://www.proen.cloud/en/blogs/mongodb/" TargetMode="External"/><Relationship Id="rId139" Type="http://schemas.openxmlformats.org/officeDocument/2006/relationships/image" Target="media/image73.png"/><Relationship Id="rId85" Type="http://schemas.openxmlformats.org/officeDocument/2006/relationships/image" Target="media/image55.png"/><Relationship Id="rId150" Type="http://schemas.openxmlformats.org/officeDocument/2006/relationships/image" Target="media/image83.png"/><Relationship Id="rId171" Type="http://schemas.openxmlformats.org/officeDocument/2006/relationships/hyperlink" Target="https://iamonze.tech/allcompanies" TargetMode="External"/><Relationship Id="rId12" Type="http://schemas.openxmlformats.org/officeDocument/2006/relationships/header" Target="header4.xml"/><Relationship Id="rId33" Type="http://schemas.openxmlformats.org/officeDocument/2006/relationships/header" Target="header11.xml"/><Relationship Id="rId108" Type="http://schemas.openxmlformats.org/officeDocument/2006/relationships/hyperlink" Target="https://www.mindphp.com/&#3610;&#3607;&#3588;&#3623;&#3634;&#3617;/31-&#3588;&#3623;&#3634;&#3617;&#3619;&#3641;&#3657;&#3607;&#3633;&#3656;&#3623;&#3652;&#3611;/6870-" TargetMode="External"/><Relationship Id="rId129" Type="http://schemas.openxmlformats.org/officeDocument/2006/relationships/hyperlink" Target="https://github.com/slapexs/final_project" TargetMode="External"/><Relationship Id="rId54" Type="http://schemas.openxmlformats.org/officeDocument/2006/relationships/image" Target="media/image29.png"/><Relationship Id="rId75" Type="http://schemas.openxmlformats.org/officeDocument/2006/relationships/image" Target="media/image45.png"/><Relationship Id="rId96" Type="http://schemas.openxmlformats.org/officeDocument/2006/relationships/hyperlink" Target="https://hashdork.com/th/scikit-" TargetMode="External"/><Relationship Id="rId140" Type="http://schemas.openxmlformats.org/officeDocument/2006/relationships/image" Target="media/image74.png"/><Relationship Id="rId161" Type="http://schemas.openxmlformats.org/officeDocument/2006/relationships/header" Target="header19.xml"/><Relationship Id="rId182" Type="http://schemas.openxmlformats.org/officeDocument/2006/relationships/hyperlink" Target="https://iamonze.tech/searchcompany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3.png"/><Relationship Id="rId119" Type="http://schemas.openxmlformats.org/officeDocument/2006/relationships/hyperlink" Target="https://www.glurgeek.com/education/sequencediagram/" TargetMode="External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1.jpg"/><Relationship Id="rId86" Type="http://schemas.openxmlformats.org/officeDocument/2006/relationships/image" Target="media/image56.png"/><Relationship Id="rId130" Type="http://schemas.openxmlformats.org/officeDocument/2006/relationships/image" Target="media/image64.png"/><Relationship Id="rId135" Type="http://schemas.openxmlformats.org/officeDocument/2006/relationships/image" Target="media/image69.png"/><Relationship Id="rId151" Type="http://schemas.openxmlformats.org/officeDocument/2006/relationships/image" Target="media/image84.png"/><Relationship Id="rId156" Type="http://schemas.openxmlformats.org/officeDocument/2006/relationships/image" Target="media/image88.png"/><Relationship Id="rId177" Type="http://schemas.openxmlformats.org/officeDocument/2006/relationships/image" Target="media/image100.png"/><Relationship Id="rId172" Type="http://schemas.openxmlformats.org/officeDocument/2006/relationships/hyperlink" Target="https://iamonze.tech/allcompanies%20&#3604;&#3657;&#3623;&#3618;" TargetMode="External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14.png"/><Relationship Id="rId109" Type="http://schemas.openxmlformats.org/officeDocument/2006/relationships/hyperlink" Target="https://www.mindphp.com/&#3610;&#3607;&#3588;&#3623;&#3634;&#3617;/31-&#3588;&#3623;&#3634;&#3617;&#3619;&#3641;&#3657;" TargetMode="External"/><Relationship Id="rId34" Type="http://schemas.openxmlformats.org/officeDocument/2006/relationships/image" Target="media/image10.jpeg"/><Relationship Id="rId50" Type="http://schemas.openxmlformats.org/officeDocument/2006/relationships/image" Target="media/image25.jpeg"/><Relationship Id="rId55" Type="http://schemas.openxmlformats.org/officeDocument/2006/relationships/image" Target="media/image30.svg"/><Relationship Id="rId76" Type="http://schemas.openxmlformats.org/officeDocument/2006/relationships/image" Target="media/image46.png"/><Relationship Id="rId97" Type="http://schemas.openxmlformats.org/officeDocument/2006/relationships/hyperlink" Target="https://aws.amazon.com/th/what-is/api/" TargetMode="External"/><Relationship Id="rId104" Type="http://schemas.openxmlformats.org/officeDocument/2006/relationships/hyperlink" Target="https://digi.data.go.th/blog/what-" TargetMode="External"/><Relationship Id="rId120" Type="http://schemas.openxmlformats.org/officeDocument/2006/relationships/hyperlink" Target="https://medium.com/data-cafe-thailand/&#3648;&#3617;&#3639;&#3656;&#3629;&#3626;&#3634;&#3618;-data-&#3629;&#3618;&#3634;&#3585;&#3592;&#3632;&#3585;&#3636;&#3609;-pizza-&#3650;&#3604;&#3618;&#3651;&#3594;&#3657;-jaccard-similarity-&#3649;&#3621;&#3632;-cosine-similarity-f921fa4ab043" TargetMode="External"/><Relationship Id="rId125" Type="http://schemas.openxmlformats.org/officeDocument/2006/relationships/header" Target="header15.xml"/><Relationship Id="rId141" Type="http://schemas.openxmlformats.org/officeDocument/2006/relationships/image" Target="media/image75.png"/><Relationship Id="rId146" Type="http://schemas.openxmlformats.org/officeDocument/2006/relationships/image" Target="media/image80.png"/><Relationship Id="rId167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92" Type="http://schemas.openxmlformats.org/officeDocument/2006/relationships/image" Target="media/image62.png"/><Relationship Id="rId162" Type="http://schemas.openxmlformats.org/officeDocument/2006/relationships/header" Target="header20.xml"/><Relationship Id="rId183" Type="http://schemas.openxmlformats.org/officeDocument/2006/relationships/image" Target="media/image102.jpeg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customXml" Target="ink/ink2.xm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57.png"/><Relationship Id="rId110" Type="http://schemas.openxmlformats.org/officeDocument/2006/relationships/hyperlink" Target="https://www.mindphp.com/&#3610;&#3607;&#3648;&#3619;&#3637;&#3618;&#3609;&#3629;&#3629;&#3609;&#3652;&#3621;&#3609;&#3660;/" TargetMode="External"/><Relationship Id="rId115" Type="http://schemas.openxmlformats.org/officeDocument/2006/relationships/hyperlink" Target="https://blog.skooldio.com/what-is-pandas" TargetMode="External"/><Relationship Id="rId131" Type="http://schemas.openxmlformats.org/officeDocument/2006/relationships/image" Target="media/image65.png"/><Relationship Id="rId136" Type="http://schemas.openxmlformats.org/officeDocument/2006/relationships/image" Target="media/image70.png"/><Relationship Id="rId157" Type="http://schemas.openxmlformats.org/officeDocument/2006/relationships/image" Target="media/image89.png"/><Relationship Id="rId178" Type="http://schemas.openxmlformats.org/officeDocument/2006/relationships/hyperlink" Target="https://iamonze.tech/search" TargetMode="External"/><Relationship Id="rId61" Type="http://schemas.openxmlformats.org/officeDocument/2006/relationships/image" Target="media/image36.png"/><Relationship Id="rId82" Type="http://schemas.openxmlformats.org/officeDocument/2006/relationships/image" Target="media/image52.png"/><Relationship Id="rId152" Type="http://schemas.openxmlformats.org/officeDocument/2006/relationships/hyperlink" Target="https://github.com/slapexs/final_project.git" TargetMode="External"/><Relationship Id="rId173" Type="http://schemas.openxmlformats.org/officeDocument/2006/relationships/image" Target="media/image98.png"/><Relationship Id="rId19" Type="http://schemas.openxmlformats.org/officeDocument/2006/relationships/image" Target="media/image2.png"/><Relationship Id="rId14" Type="http://schemas.openxmlformats.org/officeDocument/2006/relationships/header" Target="header6.xml"/><Relationship Id="rId30" Type="http://schemas.openxmlformats.org/officeDocument/2006/relationships/image" Target="media/image7.png"/><Relationship Id="rId35" Type="http://schemas.openxmlformats.org/officeDocument/2006/relationships/hyperlink" Target="https://github.com/slapexs/final_project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7.png"/><Relationship Id="rId100" Type="http://schemas.openxmlformats.org/officeDocument/2006/relationships/hyperlink" Target="https://www.softnix.co.th/2018/09/06/&#3623;&#3656;&#3634;&#3604;&#3657;&#3623;&#3618;-k-means-&#3649;&#3621;&#3632;&#3585;&#3634;&#3619;&#3611;&#3619;&#3632;&#3618;&#3640;&#3585;&#3605;&#3619;/" TargetMode="External"/><Relationship Id="rId105" Type="http://schemas.openxmlformats.org/officeDocument/2006/relationships/hyperlink" Target="https://www.kaggle.com/code/ratthachat/python-numpy-deep-learning" TargetMode="External"/><Relationship Id="rId126" Type="http://schemas.openxmlformats.org/officeDocument/2006/relationships/header" Target="header16.xml"/><Relationship Id="rId147" Type="http://schemas.openxmlformats.org/officeDocument/2006/relationships/hyperlink" Target="https://aws.amazon.com/th/" TargetMode="External"/><Relationship Id="rId168" Type="http://schemas.openxmlformats.org/officeDocument/2006/relationships/image" Target="media/image95.png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98" Type="http://schemas.openxmlformats.org/officeDocument/2006/relationships/hyperlink" Target="https://devahoy.com/blog/2015/08/getting-started-with-mongodb" TargetMode="External"/><Relationship Id="rId121" Type="http://schemas.openxmlformats.org/officeDocument/2006/relationships/hyperlink" Target="https://www.bualabs.com/archives/3234/what-is-pythainlp-tutorial-" TargetMode="External"/><Relationship Id="rId142" Type="http://schemas.openxmlformats.org/officeDocument/2006/relationships/image" Target="media/image76.png"/><Relationship Id="rId163" Type="http://schemas.openxmlformats.org/officeDocument/2006/relationships/header" Target="header21.xml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customXml" Target="ink/ink3.xml"/><Relationship Id="rId46" Type="http://schemas.openxmlformats.org/officeDocument/2006/relationships/image" Target="media/image21.png"/><Relationship Id="rId67" Type="http://schemas.openxmlformats.org/officeDocument/2006/relationships/header" Target="header12.xml"/><Relationship Id="rId116" Type="http://schemas.openxmlformats.org/officeDocument/2006/relationships/hyperlink" Target="https://bigdata.go.th/big-data-101/tf-idf-1/" TargetMode="External"/><Relationship Id="rId137" Type="http://schemas.openxmlformats.org/officeDocument/2006/relationships/image" Target="media/image71.png"/><Relationship Id="rId158" Type="http://schemas.openxmlformats.org/officeDocument/2006/relationships/image" Target="media/image90.png"/><Relationship Id="rId20" Type="http://schemas.openxmlformats.org/officeDocument/2006/relationships/customXml" Target="ink/ink1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3.svg"/><Relationship Id="rId88" Type="http://schemas.openxmlformats.org/officeDocument/2006/relationships/image" Target="media/image58.png"/><Relationship Id="rId111" Type="http://schemas.openxmlformats.org/officeDocument/2006/relationships/hyperlink" Target="https://www.mindphp.com/" TargetMode="External"/><Relationship Id="rId132" Type="http://schemas.openxmlformats.org/officeDocument/2006/relationships/image" Target="media/image66.png"/><Relationship Id="rId153" Type="http://schemas.openxmlformats.org/officeDocument/2006/relationships/image" Target="media/image85.png"/><Relationship Id="rId174" Type="http://schemas.openxmlformats.org/officeDocument/2006/relationships/hyperlink" Target="https://iamonze.tech/company/1" TargetMode="External"/><Relationship Id="rId179" Type="http://schemas.openxmlformats.org/officeDocument/2006/relationships/hyperlink" Target="https://iamonze.tech/search" TargetMode="External"/><Relationship Id="rId15" Type="http://schemas.openxmlformats.org/officeDocument/2006/relationships/header" Target="header7.xml"/><Relationship Id="rId36" Type="http://schemas.openxmlformats.org/officeDocument/2006/relationships/image" Target="media/image11.png"/><Relationship Id="rId57" Type="http://schemas.openxmlformats.org/officeDocument/2006/relationships/image" Target="media/image32.svg"/><Relationship Id="rId106" Type="http://schemas.openxmlformats.org/officeDocument/2006/relationships/hyperlink" Target="https://medium.com/mmp-li/nlp-%09natural-language-processing-" TargetMode="External"/><Relationship Id="rId127" Type="http://schemas.openxmlformats.org/officeDocument/2006/relationships/header" Target="header17.xml"/><Relationship Id="rId10" Type="http://schemas.openxmlformats.org/officeDocument/2006/relationships/header" Target="header2.xml"/><Relationship Id="rId31" Type="http://schemas.openxmlformats.org/officeDocument/2006/relationships/image" Target="media/image8.png"/><Relationship Id="rId52" Type="http://schemas.openxmlformats.org/officeDocument/2006/relationships/image" Target="media/image27.jpe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hyperlink" Target="https://www.mindphp.com/&#3588;&#3641;&#3656;&#3617;&#3639;&#3629;/73-&#3588;&#3639;&#3629;&#3629;&#3632;&#3652;&#3619;/" TargetMode="External"/><Relationship Id="rId99" Type="http://schemas.openxmlformats.org/officeDocument/2006/relationships/hyperlink" Target="https://www.softnix.co.th/2019/05/29/similarity-&#3588;&#3623;&#3634;&#3617;&#3648;&#3627;&#3617;&#3639;&#3629;&#3609;&#3607;&#3637;&#3656;&#3649;&#3605;&#3585;&#3605;&#3656;&#3634;&#3591;/" TargetMode="External"/><Relationship Id="rId101" Type="http://schemas.openxmlformats.org/officeDocument/2006/relationships/hyperlink" Target="https://www.softnix.co.th/2019/05/28/tf-" TargetMode="External"/><Relationship Id="rId122" Type="http://schemas.openxmlformats.org/officeDocument/2006/relationships/hyperlink" Target="https://medium.com/nellika/cors-&#3648;&#3611;&#3655;&#3609;&#3626;&#3636;&#3656;&#3591;&#3607;&#3637;&#3656;-web-developer-" TargetMode="External"/><Relationship Id="rId143" Type="http://schemas.openxmlformats.org/officeDocument/2006/relationships/image" Target="media/image77.png"/><Relationship Id="rId148" Type="http://schemas.openxmlformats.org/officeDocument/2006/relationships/image" Target="media/image81.png"/><Relationship Id="rId164" Type="http://schemas.openxmlformats.org/officeDocument/2006/relationships/image" Target="media/image92.png"/><Relationship Id="rId169" Type="http://schemas.openxmlformats.org/officeDocument/2006/relationships/image" Target="media/image96.png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01.png"/><Relationship Id="rId26" Type="http://schemas.openxmlformats.org/officeDocument/2006/relationships/image" Target="media/image3.jpg"/><Relationship Id="rId47" Type="http://schemas.openxmlformats.org/officeDocument/2006/relationships/image" Target="media/image22.jpeg"/><Relationship Id="rId68" Type="http://schemas.openxmlformats.org/officeDocument/2006/relationships/header" Target="header13.xml"/><Relationship Id="rId89" Type="http://schemas.openxmlformats.org/officeDocument/2006/relationships/image" Target="media/image59.png"/><Relationship Id="rId112" Type="http://schemas.openxmlformats.org/officeDocument/2006/relationships/hyperlink" Target="https://natakornch.medium.com/fastapi-&#3588;&#3639;&#3629;&#3629;&#3632;&#3652;&#3619;-&#3649;&#3621;&#3632;&#3585;&#3634;&#3619;&#3651;&#3594;&#3657;&#3591;&#3634;&#3609;" TargetMode="External"/><Relationship Id="rId133" Type="http://schemas.openxmlformats.org/officeDocument/2006/relationships/image" Target="media/image67.png"/><Relationship Id="rId154" Type="http://schemas.openxmlformats.org/officeDocument/2006/relationships/image" Target="media/image86.png"/><Relationship Id="rId175" Type="http://schemas.openxmlformats.org/officeDocument/2006/relationships/image" Target="media/image99.png"/><Relationship Id="rId16" Type="http://schemas.openxmlformats.org/officeDocument/2006/relationships/header" Target="header8.xml"/><Relationship Id="rId37" Type="http://schemas.openxmlformats.org/officeDocument/2006/relationships/image" Target="media/image12.png"/><Relationship Id="rId58" Type="http://schemas.openxmlformats.org/officeDocument/2006/relationships/image" Target="media/image33.png"/><Relationship Id="rId79" Type="http://schemas.openxmlformats.org/officeDocument/2006/relationships/image" Target="media/image49.jpg"/><Relationship Id="rId102" Type="http://schemas.openxmlformats.org/officeDocument/2006/relationships/hyperlink" Target="https://blog.cloudhm.co.th/what-is-and-what-business-need-aws/" TargetMode="External"/><Relationship Id="rId123" Type="http://schemas.openxmlformats.org/officeDocument/2006/relationships/hyperlink" Target="https://medium.com/espressofx-notebook/&#3585;&#3634;&#3619;&#3627;&#3634;&#3592;&#3635;&#3609;&#3623;&#3609;-k-&#3607;&#3637;&#3656;&#3648;&#3627;&#3617;&#3634;&#3632;&#3626;&#3617;&#3607;&#3637;&#3656;&#3626;&#3640;&#3604;&#3604;&#3657;&#3623;&#3618;&#3623;&#3636;&#3608;&#3637;-" TargetMode="External"/><Relationship Id="rId144" Type="http://schemas.openxmlformats.org/officeDocument/2006/relationships/image" Target="media/image78.png"/><Relationship Id="rId90" Type="http://schemas.openxmlformats.org/officeDocument/2006/relationships/image" Target="media/image60.png"/><Relationship Id="rId165" Type="http://schemas.openxmlformats.org/officeDocument/2006/relationships/image" Target="media/image93.png"/><Relationship Id="rId27" Type="http://schemas.openxmlformats.org/officeDocument/2006/relationships/image" Target="media/image4.jpg"/><Relationship Id="rId48" Type="http://schemas.openxmlformats.org/officeDocument/2006/relationships/image" Target="media/image23.jpeg"/><Relationship Id="rId69" Type="http://schemas.openxmlformats.org/officeDocument/2006/relationships/footer" Target="footer1.xml"/><Relationship Id="rId113" Type="http://schemas.openxmlformats.org/officeDocument/2006/relationships/hyperlink" Target="https://web.nipa.cloud/how-cloudflare-%09protect-your-" TargetMode="External"/><Relationship Id="rId134" Type="http://schemas.openxmlformats.org/officeDocument/2006/relationships/image" Target="media/image68.png"/><Relationship Id="rId80" Type="http://schemas.openxmlformats.org/officeDocument/2006/relationships/image" Target="media/image50.jpg"/><Relationship Id="rId155" Type="http://schemas.openxmlformats.org/officeDocument/2006/relationships/image" Target="media/image87.png"/><Relationship Id="rId176" Type="http://schemas.openxmlformats.org/officeDocument/2006/relationships/hyperlink" Target="https://iamonze.tech/cluster" TargetMode="External"/><Relationship Id="rId17" Type="http://schemas.openxmlformats.org/officeDocument/2006/relationships/header" Target="header9.xml"/><Relationship Id="rId38" Type="http://schemas.openxmlformats.org/officeDocument/2006/relationships/image" Target="media/image13.png"/><Relationship Id="rId59" Type="http://schemas.openxmlformats.org/officeDocument/2006/relationships/image" Target="media/image34.svg"/><Relationship Id="rId103" Type="http://schemas.openxmlformats.org/officeDocument/2006/relationships/hyperlink" Target="https://medium.com/mlearning-ai/text-clustering-with-tf-idf-in-python-" TargetMode="External"/><Relationship Id="rId124" Type="http://schemas.openxmlformats.org/officeDocument/2006/relationships/hyperlink" Target="https://www.frevation.com/blog/web-" TargetMode="External"/><Relationship Id="rId70" Type="http://schemas.openxmlformats.org/officeDocument/2006/relationships/header" Target="header14.xml"/><Relationship Id="rId91" Type="http://schemas.openxmlformats.org/officeDocument/2006/relationships/image" Target="media/image61.png"/><Relationship Id="rId145" Type="http://schemas.openxmlformats.org/officeDocument/2006/relationships/image" Target="media/image79.png"/><Relationship Id="rId166" Type="http://schemas.openxmlformats.org/officeDocument/2006/relationships/hyperlink" Target="https://intern-assistant.vercel.app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5.jpg"/><Relationship Id="rId49" Type="http://schemas.openxmlformats.org/officeDocument/2006/relationships/image" Target="media/image24.jpeg"/><Relationship Id="rId114" Type="http://schemas.openxmlformats.org/officeDocument/2006/relationships/hyperlink" Target="https://medium.com/hamcompe/next-js-&#3588;&#3639;&#3629;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02:32:40.2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6.13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0.18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  <b:Source>
    <b:Tag>Cha18</b:Tag>
    <b:SourceType>DocumentFromInternetSite</b:SourceType>
    <b:Guid>{C4F47179-ED02-3A44-8511-542A3879786A}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ว่าด้วย-k-means-และการประยุกต์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 xmlns:b="http://schemas.openxmlformats.org/officeDocument/2006/bibliography"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</b:Sources>
</file>

<file path=customXml/itemProps1.xml><?xml version="1.0" encoding="utf-8"?>
<ds:datastoreItem xmlns:ds="http://schemas.openxmlformats.org/officeDocument/2006/customXml" ds:itemID="{09E000FC-A232-8C44-9587-33D377B39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5</TotalTime>
  <Pages>99</Pages>
  <Words>15957</Words>
  <Characters>90955</Characters>
  <Application>Microsoft Office Word</Application>
  <DocSecurity>0</DocSecurity>
  <Lines>757</Lines>
  <Paragraphs>213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3</cp:revision>
  <cp:lastPrinted>2023-03-31T05:26:00Z</cp:lastPrinted>
  <dcterms:created xsi:type="dcterms:W3CDTF">2023-04-03T05:53:00Z</dcterms:created>
  <dcterms:modified xsi:type="dcterms:W3CDTF">2023-04-04T02:29:00Z</dcterms:modified>
</cp:coreProperties>
</file>