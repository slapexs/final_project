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.xml" ContentType="application/vnd.openxmlformats-officedocument.wordprocessingml.footer+xml"/>
  <Override PartName="/word/header14.xml" ContentType="application/vnd.openxmlformats-officedocument.wordprocessingml.header+xml"/>
  <Override PartName="/word/footer2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1D22F" w14:textId="77777777" w:rsidR="00871C6C" w:rsidRPr="00242171" w:rsidRDefault="00871C6C" w:rsidP="00025889">
      <w:pPr>
        <w:pStyle w:val="Subtitle"/>
        <w:spacing w:line="276" w:lineRule="auto"/>
        <w:jc w:val="center"/>
        <w:rPr>
          <w:cs/>
        </w:rPr>
      </w:pPr>
      <w:bookmarkStart w:id="0" w:name="_Hlk105020420"/>
      <w:bookmarkEnd w:id="0"/>
      <w:r w:rsidRPr="00242171">
        <w:rPr>
          <w:noProof/>
        </w:rPr>
        <w:drawing>
          <wp:anchor distT="0" distB="0" distL="114300" distR="114300" simplePos="0" relativeHeight="251969536" behindDoc="0" locked="0" layoutInCell="1" allowOverlap="1" wp14:anchorId="166FFC93" wp14:editId="4BFBE08B">
            <wp:simplePos x="0" y="0"/>
            <wp:positionH relativeFrom="column">
              <wp:posOffset>2237831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8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94971" w14:textId="77777777" w:rsidR="00871C6C" w:rsidRPr="00242171" w:rsidRDefault="00871C6C" w:rsidP="00025889">
      <w:pPr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โครงงาน</w:t>
      </w:r>
      <w:r>
        <w:rPr>
          <w:rFonts w:hint="cs"/>
          <w:b/>
          <w:bCs/>
          <w:sz w:val="40"/>
          <w:szCs w:val="40"/>
          <w:cs/>
        </w:rPr>
        <w:t>ทางวิทยาการ</w:t>
      </w:r>
      <w:r w:rsidRPr="00242171">
        <w:rPr>
          <w:b/>
          <w:bCs/>
          <w:sz w:val="40"/>
          <w:szCs w:val="40"/>
          <w:cs/>
        </w:rPr>
        <w:t>คอมพิวเตอร์ระดับปริญญาตรี</w:t>
      </w:r>
    </w:p>
    <w:p w14:paraId="26732AE6" w14:textId="45D74020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6DC3F160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B4191E6" w14:textId="1DD24B04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เรื่อง</w:t>
      </w:r>
    </w:p>
    <w:p w14:paraId="1668CA2F" w14:textId="4D213C46" w:rsidR="00185050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0F12230C" w14:textId="77777777" w:rsidR="00185050" w:rsidRPr="00242171" w:rsidRDefault="00185050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6C95A63" w14:textId="310AD150" w:rsidR="00F71C6A" w:rsidRDefault="00F71C6A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b/>
          <w:bCs/>
          <w:sz w:val="40"/>
          <w:szCs w:val="40"/>
          <w:cs/>
        </w:rPr>
        <w:t>เคมีน</w:t>
      </w:r>
      <w:r w:rsidRPr="00F71C6A">
        <w:rPr>
          <w:b/>
          <w:bCs/>
          <w:sz w:val="40"/>
          <w:szCs w:val="40"/>
          <w:cs/>
        </w:rPr>
        <w:t xml:space="preserve"> (</w:t>
      </w:r>
      <w:r w:rsidRPr="00F71C6A">
        <w:rPr>
          <w:b/>
          <w:bCs/>
          <w:sz w:val="40"/>
          <w:szCs w:val="40"/>
        </w:rPr>
        <w:t>K-Means)</w:t>
      </w:r>
    </w:p>
    <w:p w14:paraId="09FD925D" w14:textId="107D046B" w:rsidR="00871C6C" w:rsidRDefault="00025889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sz w:val="40"/>
          <w:szCs w:val="40"/>
        </w:rPr>
      </w:pPr>
      <w:r w:rsidRPr="00F71C6A">
        <w:rPr>
          <w:b/>
          <w:bCs/>
          <w:sz w:val="40"/>
          <w:szCs w:val="40"/>
        </w:rPr>
        <w:t>COMPUTER INTERNSHIP RECOMMENDATION SYSTEM WITH</w:t>
      </w: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br/>
      </w:r>
      <w:r w:rsidRPr="00F71C6A">
        <w:rPr>
          <w:b/>
          <w:bCs/>
          <w:sz w:val="40"/>
          <w:szCs w:val="40"/>
        </w:rPr>
        <w:t>K-MEANS CLUSTERING</w:t>
      </w:r>
    </w:p>
    <w:p w14:paraId="17FFF109" w14:textId="77777777" w:rsidR="0033107D" w:rsidRPr="0033107D" w:rsidRDefault="0033107D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40"/>
          <w:szCs w:val="40"/>
        </w:rPr>
      </w:pPr>
    </w:p>
    <w:p w14:paraId="0EA9FD59" w14:textId="77777777" w:rsidR="00185050" w:rsidRPr="00F90F30" w:rsidRDefault="0018505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lang w:val="en"/>
        </w:rPr>
      </w:pPr>
    </w:p>
    <w:p w14:paraId="65BA73C6" w14:textId="2930C931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โดย</w:t>
      </w:r>
    </w:p>
    <w:p w14:paraId="4FA3318B" w14:textId="77777777" w:rsidR="0033107D" w:rsidRPr="00242171" w:rsidRDefault="0033107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3CF85B61" w14:textId="3BA61570" w:rsidR="00871C6C" w:rsidRPr="00242171" w:rsidRDefault="001C6BFD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>
        <w:rPr>
          <w:rFonts w:hint="cs"/>
          <w:b/>
          <w:bCs/>
          <w:sz w:val="40"/>
          <w:szCs w:val="40"/>
          <w:cs/>
        </w:rPr>
        <w:t>นายทินกฤต</w:t>
      </w:r>
      <w:r>
        <w:rPr>
          <w:b/>
          <w:bCs/>
          <w:sz w:val="40"/>
          <w:szCs w:val="40"/>
          <w:cs/>
        </w:rPr>
        <w:tab/>
      </w:r>
      <w:r>
        <w:rPr>
          <w:rFonts w:hint="cs"/>
          <w:b/>
          <w:bCs/>
          <w:sz w:val="40"/>
          <w:szCs w:val="40"/>
          <w:cs/>
        </w:rPr>
        <w:t>สิงห์แก้ว</w:t>
      </w:r>
    </w:p>
    <w:p w14:paraId="1ED67A06" w14:textId="496183BC" w:rsidR="00871C6C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2513ED3B" w14:textId="77777777" w:rsidR="00871C6C" w:rsidRDefault="00871C6C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0D30D413" w14:textId="77777777" w:rsidR="00D61B40" w:rsidRDefault="00D61B40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  <w:cs/>
        </w:rPr>
      </w:pPr>
    </w:p>
    <w:p w14:paraId="0880BAFE" w14:textId="77777777" w:rsidR="00871C6C" w:rsidRPr="00807B8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8"/>
          <w:szCs w:val="8"/>
        </w:rPr>
      </w:pPr>
    </w:p>
    <w:p w14:paraId="4D924B7C" w14:textId="77777777" w:rsidR="00871C6C" w:rsidRPr="00242171" w:rsidRDefault="00871C6C" w:rsidP="00025889">
      <w:pPr>
        <w:tabs>
          <w:tab w:val="left" w:pos="1991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>มหาวิทยาลัยเทคโนโลยีราชมงคลล้านนา  น่าน</w:t>
      </w:r>
    </w:p>
    <w:p w14:paraId="0066AA25" w14:textId="78B30565" w:rsidR="00871C6C" w:rsidRDefault="00871C6C" w:rsidP="00025889">
      <w:pPr>
        <w:tabs>
          <w:tab w:val="left" w:pos="1991"/>
          <w:tab w:val="left" w:pos="4680"/>
        </w:tabs>
        <w:spacing w:line="276" w:lineRule="auto"/>
        <w:jc w:val="center"/>
        <w:rPr>
          <w:b/>
          <w:bCs/>
          <w:sz w:val="40"/>
          <w:szCs w:val="40"/>
        </w:rPr>
      </w:pPr>
      <w:r w:rsidRPr="00242171">
        <w:rPr>
          <w:b/>
          <w:bCs/>
          <w:sz w:val="40"/>
          <w:szCs w:val="40"/>
          <w:cs/>
        </w:rPr>
        <w:t xml:space="preserve">ปีการศึกษา  </w:t>
      </w:r>
      <w:r w:rsidRPr="00242171">
        <w:rPr>
          <w:b/>
          <w:bCs/>
          <w:sz w:val="40"/>
          <w:szCs w:val="40"/>
        </w:rPr>
        <w:t>25</w:t>
      </w:r>
      <w:r>
        <w:rPr>
          <w:b/>
          <w:bCs/>
          <w:sz w:val="40"/>
          <w:szCs w:val="40"/>
        </w:rPr>
        <w:t>6</w:t>
      </w:r>
      <w:r w:rsidR="001C6BFD">
        <w:rPr>
          <w:b/>
          <w:bCs/>
          <w:sz w:val="40"/>
          <w:szCs w:val="40"/>
        </w:rPr>
        <w:t>5</w:t>
      </w:r>
    </w:p>
    <w:p w14:paraId="45B6B290" w14:textId="77777777" w:rsidR="00DC0E6A" w:rsidRDefault="00DC0E6A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  <w:sectPr w:rsidR="00DC0E6A" w:rsidSect="00E66B01">
          <w:headerReference w:type="first" r:id="rId9"/>
          <w:pgSz w:w="11909" w:h="16840" w:code="9"/>
          <w:pgMar w:top="2160" w:right="1109" w:bottom="1440" w:left="1980" w:header="1440" w:footer="720" w:gutter="0"/>
          <w:pgNumType w:start="17"/>
          <w:cols w:space="720"/>
          <w:titlePg/>
          <w:docGrid w:linePitch="360"/>
        </w:sectPr>
      </w:pPr>
    </w:p>
    <w:p w14:paraId="0CED093F" w14:textId="77777777" w:rsidR="00DC0E6A" w:rsidRPr="00242171" w:rsidRDefault="00DC0E6A" w:rsidP="00025889">
      <w:pPr>
        <w:spacing w:line="276" w:lineRule="auto"/>
        <w:jc w:val="center"/>
        <w:rPr>
          <w:cs/>
        </w:rPr>
      </w:pPr>
      <w:r w:rsidRPr="00242171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79A3361" wp14:editId="40AB6F43">
            <wp:simplePos x="0" y="0"/>
            <wp:positionH relativeFrom="column">
              <wp:posOffset>2310765</wp:posOffset>
            </wp:positionH>
            <wp:positionV relativeFrom="paragraph">
              <wp:posOffset>0</wp:posOffset>
            </wp:positionV>
            <wp:extent cx="1143000" cy="1828800"/>
            <wp:effectExtent l="0" t="0" r="0" b="0"/>
            <wp:wrapTopAndBottom/>
            <wp:docPr id="16" name="รูปภาพ 0" descr="10269507_649575145111158_3943996718435864130_n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69507_649575145111158_3943996718435864130_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85B93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cs/>
        </w:rPr>
        <w:t>ใบ</w:t>
      </w:r>
      <w:r>
        <w:rPr>
          <w:rFonts w:hint="cs"/>
          <w:b/>
          <w:bCs/>
          <w:sz w:val="36"/>
          <w:szCs w:val="36"/>
          <w:cs/>
        </w:rPr>
        <w:t>รับรอง</w:t>
      </w:r>
      <w:r w:rsidRPr="00242171">
        <w:rPr>
          <w:b/>
          <w:bCs/>
          <w:sz w:val="36"/>
          <w:szCs w:val="36"/>
          <w:cs/>
        </w:rPr>
        <w:t>โครงงาน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</w:p>
    <w:p w14:paraId="162DFE41" w14:textId="77777777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มหาวิทยาลัยเทคโนโลยีราชมงคลล้านนา น่าน</w:t>
      </w:r>
    </w:p>
    <w:p w14:paraId="7D7FD428" w14:textId="41264155" w:rsidR="00DC0E6A" w:rsidRPr="00242171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42171">
        <w:rPr>
          <w:b/>
          <w:bCs/>
          <w:sz w:val="36"/>
          <w:szCs w:val="36"/>
          <w:cs/>
        </w:rPr>
        <w:t>วิทยา</w:t>
      </w:r>
      <w:proofErr w:type="spellStart"/>
      <w:r w:rsidRPr="00242171">
        <w:rPr>
          <w:b/>
          <w:bCs/>
          <w:sz w:val="36"/>
          <w:szCs w:val="36"/>
          <w:cs/>
        </w:rPr>
        <w:t>ศา</w:t>
      </w:r>
      <w:proofErr w:type="spellEnd"/>
      <w:r w:rsidRPr="00242171">
        <w:rPr>
          <w:b/>
          <w:bCs/>
          <w:sz w:val="36"/>
          <w:szCs w:val="36"/>
          <w:cs/>
        </w:rPr>
        <w:t>สตรบัณฑิต (</w:t>
      </w:r>
      <w:r>
        <w:rPr>
          <w:rFonts w:hint="cs"/>
          <w:b/>
          <w:bCs/>
          <w:sz w:val="36"/>
          <w:szCs w:val="36"/>
          <w:cs/>
        </w:rPr>
        <w:t>วิทยาการคอมพิวเตอร์</w:t>
      </w:r>
      <w:r w:rsidRPr="00242171">
        <w:rPr>
          <w:b/>
          <w:bCs/>
          <w:sz w:val="36"/>
          <w:szCs w:val="36"/>
          <w:cs/>
        </w:rPr>
        <w:t>)</w:t>
      </w:r>
    </w:p>
    <w:p w14:paraId="2BFB0CDA" w14:textId="77777777" w:rsidR="00DC0E6A" w:rsidRPr="00B0645F" w:rsidRDefault="00DC0E6A" w:rsidP="00025889">
      <w:pPr>
        <w:spacing w:line="276" w:lineRule="auto"/>
        <w:rPr>
          <w:sz w:val="24"/>
          <w:szCs w:val="24"/>
        </w:rPr>
      </w:pPr>
    </w:p>
    <w:p w14:paraId="30164D8E" w14:textId="0D62E203" w:rsidR="008110CC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 xml:space="preserve">เรื่อง  </w:t>
      </w:r>
      <w:r w:rsidR="00F71C6A" w:rsidRPr="00F71C6A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F71C6A" w:rsidRPr="00F71C6A">
        <w:rPr>
          <w:cs/>
        </w:rPr>
        <w:t xml:space="preserve"> (</w:t>
      </w:r>
      <w:r w:rsidR="00F71C6A" w:rsidRPr="00F71C6A">
        <w:t>K-Means)</w:t>
      </w:r>
    </w:p>
    <w:p w14:paraId="0C5A1578" w14:textId="400D9B28" w:rsidR="00DC0E6A" w:rsidRPr="00B22068" w:rsidRDefault="00DC0E6A" w:rsidP="00025889">
      <w:pPr>
        <w:tabs>
          <w:tab w:val="left" w:pos="567"/>
        </w:tabs>
        <w:spacing w:line="276" w:lineRule="auto"/>
        <w:rPr>
          <w:sz w:val="24"/>
          <w:szCs w:val="24"/>
          <w:cs/>
        </w:rPr>
      </w:pPr>
      <w:r w:rsidRPr="00EA2734">
        <w:rPr>
          <w:sz w:val="24"/>
          <w:szCs w:val="24"/>
        </w:rPr>
        <w:tab/>
      </w:r>
      <w:r w:rsidR="00F71C6A" w:rsidRPr="00F71C6A">
        <w:t>Computer Internship Recommendation System With K-Means Clustering</w:t>
      </w:r>
    </w:p>
    <w:p w14:paraId="1DF8E746" w14:textId="1BB96D9D" w:rsidR="00DC0E6A" w:rsidRDefault="00DC0E6A" w:rsidP="00025889">
      <w:pPr>
        <w:tabs>
          <w:tab w:val="left" w:pos="567"/>
        </w:tabs>
        <w:spacing w:line="276" w:lineRule="auto"/>
      </w:pPr>
      <w:r w:rsidRPr="00242171">
        <w:rPr>
          <w:cs/>
        </w:rPr>
        <w:t>โดย</w:t>
      </w:r>
      <w:r>
        <w:rPr>
          <w:rFonts w:hint="cs"/>
          <w:cs/>
        </w:rPr>
        <w:tab/>
      </w:r>
      <w:r w:rsidR="00BF5B27">
        <w:rPr>
          <w:rFonts w:hint="cs"/>
          <w:cs/>
        </w:rPr>
        <w:t>นายทินกฤต สิงห์แก้ว</w:t>
      </w:r>
    </w:p>
    <w:p w14:paraId="33AEF169" w14:textId="3F34909F" w:rsidR="00BF5B27" w:rsidRDefault="00BF5B27" w:rsidP="00025889">
      <w:pPr>
        <w:tabs>
          <w:tab w:val="left" w:pos="567"/>
        </w:tabs>
        <w:spacing w:line="276" w:lineRule="auto"/>
      </w:pPr>
    </w:p>
    <w:p w14:paraId="5E9D04DE" w14:textId="77777777" w:rsidR="00A421E0" w:rsidRPr="00907466" w:rsidRDefault="00A421E0" w:rsidP="00025889">
      <w:pPr>
        <w:tabs>
          <w:tab w:val="left" w:pos="567"/>
        </w:tabs>
        <w:spacing w:line="276" w:lineRule="auto"/>
        <w:rPr>
          <w:cs/>
        </w:rPr>
      </w:pPr>
    </w:p>
    <w:p w14:paraId="07AEA537" w14:textId="2E3B19AB" w:rsidR="00DC0E6A" w:rsidRDefault="00DC0E6A" w:rsidP="00025889">
      <w:pPr>
        <w:spacing w:line="276" w:lineRule="auto"/>
        <w:rPr>
          <w:b/>
          <w:bCs/>
        </w:rPr>
      </w:pPr>
      <w:r w:rsidRPr="00D21907">
        <w:rPr>
          <w:b/>
          <w:bCs/>
          <w:cs/>
        </w:rPr>
        <w:t>คณะกรรมการพิจารณา</w:t>
      </w:r>
      <w:r w:rsidRPr="00D21907">
        <w:rPr>
          <w:rFonts w:hint="cs"/>
          <w:b/>
          <w:bCs/>
          <w:cs/>
        </w:rPr>
        <w:t>เห็นชอบโดย</w:t>
      </w:r>
    </w:p>
    <w:p w14:paraId="2C5475B6" w14:textId="77777777" w:rsidR="00A421E0" w:rsidRPr="00D21907" w:rsidRDefault="00A421E0" w:rsidP="00025889">
      <w:pPr>
        <w:spacing w:line="276" w:lineRule="auto"/>
        <w:rPr>
          <w:b/>
          <w:bCs/>
        </w:rPr>
      </w:pPr>
    </w:p>
    <w:p w14:paraId="5204EA3F" w14:textId="1D709AF3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t>……..………………………………………………</w:t>
      </w:r>
      <w:r w:rsidR="00C83E3F">
        <w:t>.</w:t>
      </w:r>
      <w:r>
        <w:t>……………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40F31E63" w14:textId="6B00F6C0" w:rsidR="00F71C6A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</w:r>
      <w:r w:rsidR="00DC0E6A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BF5B27">
        <w:rPr>
          <w:cs/>
        </w:rPr>
        <w:t>ผู้ช่วยศาสตราจารย์ ดร.นงนุช  เกตุ้ย</w:t>
      </w:r>
      <w:r w:rsidR="00BF5B27">
        <w:rPr>
          <w:rFonts w:hint="cs"/>
          <w:cs/>
        </w:rPr>
        <w:t xml:space="preserve"> </w:t>
      </w:r>
      <w:r w:rsidR="00DC0E6A" w:rsidRPr="00242171">
        <w:rPr>
          <w:cs/>
        </w:rPr>
        <w:t>)</w:t>
      </w:r>
    </w:p>
    <w:p w14:paraId="1F07211B" w14:textId="77777777" w:rsidR="00F71C6A" w:rsidRDefault="00F71C6A" w:rsidP="00025889">
      <w:pPr>
        <w:tabs>
          <w:tab w:val="left" w:pos="2127"/>
        </w:tabs>
        <w:spacing w:line="276" w:lineRule="auto"/>
      </w:pPr>
    </w:p>
    <w:p w14:paraId="0E586778" w14:textId="7FB9FECA" w:rsidR="00C83E3F" w:rsidRPr="00242171" w:rsidRDefault="00C83E3F" w:rsidP="00025889">
      <w:pPr>
        <w:spacing w:line="276" w:lineRule="auto"/>
      </w:pPr>
      <w:r w:rsidRPr="00242171">
        <w:rPr>
          <w:cs/>
        </w:rPr>
        <w:t>อาจารย์ที่ปรึกษา</w:t>
      </w:r>
      <w:r>
        <w:rPr>
          <w:rFonts w:hint="cs"/>
          <w:cs/>
        </w:rPr>
        <w:t>ร่วม</w:t>
      </w:r>
      <w:r>
        <w:t>……..………………………………………………..……</w:t>
      </w:r>
      <w:r>
        <w:rPr>
          <w:rFonts w:hint="cs"/>
          <w:cs/>
        </w:rPr>
        <w:t xml:space="preserve"> 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04C4D628" w14:textId="1D32CCB6" w:rsidR="00C83E3F" w:rsidRDefault="00C83E3F" w:rsidP="00025889">
      <w:pPr>
        <w:tabs>
          <w:tab w:val="left" w:pos="2127"/>
        </w:tabs>
        <w:spacing w:line="276" w:lineRule="auto"/>
      </w:pPr>
      <w:r>
        <w:rPr>
          <w:cs/>
        </w:rPr>
        <w:tab/>
        <w:t>(</w:t>
      </w:r>
      <w:r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40E414C5" w14:textId="77777777" w:rsidR="00F71C6A" w:rsidRPr="00242171" w:rsidRDefault="00F71C6A" w:rsidP="00025889">
      <w:pPr>
        <w:tabs>
          <w:tab w:val="left" w:pos="2127"/>
        </w:tabs>
        <w:spacing w:line="276" w:lineRule="auto"/>
      </w:pPr>
    </w:p>
    <w:p w14:paraId="61C0C05D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อาจารย์ผู้รับผิดชอบวิชา</w:t>
      </w:r>
      <w:r w:rsidRPr="00242171">
        <w:t>…………………………………………………………</w:t>
      </w:r>
      <w:r>
        <w:t>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3AA0A4F9" w14:textId="08FD9B51" w:rsidR="00DC0E6A" w:rsidRDefault="00DC0E6A" w:rsidP="00025889">
      <w:pPr>
        <w:spacing w:line="276" w:lineRule="auto"/>
        <w:ind w:left="1440" w:firstLine="720"/>
      </w:pPr>
      <w:r>
        <w:rPr>
          <w:cs/>
        </w:rPr>
        <w:t>(</w:t>
      </w:r>
      <w:r>
        <w:rPr>
          <w:rFonts w:hint="cs"/>
          <w:cs/>
        </w:rPr>
        <w:t xml:space="preserve"> </w:t>
      </w:r>
      <w:r w:rsidR="00BF5B27" w:rsidRPr="00264811">
        <w:rPr>
          <w:rFonts w:hint="cs"/>
          <w:cs/>
        </w:rPr>
        <w:t>อาจารย์</w:t>
      </w:r>
      <w:r w:rsidR="006B3192" w:rsidRPr="006B3192">
        <w:rPr>
          <w:cs/>
        </w:rPr>
        <w:t>ปกรณ์ สุนทรเมธ</w:t>
      </w:r>
      <w:r w:rsidR="006B3192">
        <w:t xml:space="preserve"> </w:t>
      </w:r>
      <w:r w:rsidRPr="00242171">
        <w:rPr>
          <w:cs/>
        </w:rPr>
        <w:t>)</w:t>
      </w:r>
    </w:p>
    <w:p w14:paraId="043C2C6D" w14:textId="77777777" w:rsidR="00F71C6A" w:rsidRPr="00242171" w:rsidRDefault="00F71C6A" w:rsidP="00025889">
      <w:pPr>
        <w:spacing w:line="276" w:lineRule="auto"/>
        <w:ind w:left="1440" w:firstLine="720"/>
      </w:pPr>
    </w:p>
    <w:p w14:paraId="3FE5C198" w14:textId="77777777" w:rsidR="00DC0E6A" w:rsidRPr="00242171" w:rsidRDefault="00DC0E6A" w:rsidP="00025889">
      <w:pPr>
        <w:spacing w:line="276" w:lineRule="auto"/>
      </w:pPr>
      <w:r w:rsidRPr="00242171">
        <w:rPr>
          <w:cs/>
        </w:rPr>
        <w:t>ประธานหลักสูตร</w:t>
      </w:r>
      <w:r>
        <w:t>………</w:t>
      </w:r>
      <w:r w:rsidRPr="00242171">
        <w:t>……………………………………………………..……</w:t>
      </w:r>
      <w:r>
        <w:rPr>
          <w:rFonts w:hint="cs"/>
          <w:cs/>
        </w:rPr>
        <w:t>..</w:t>
      </w:r>
      <w:r w:rsidRPr="00242171">
        <w:rPr>
          <w:cs/>
        </w:rPr>
        <w:t>วันที่</w:t>
      </w:r>
      <w:r w:rsidRPr="00242171">
        <w:t>…………/…………/………..</w:t>
      </w:r>
    </w:p>
    <w:p w14:paraId="6C40B597" w14:textId="6F108D3F" w:rsidR="00DC0E6A" w:rsidRDefault="00DC0E6A" w:rsidP="00025889">
      <w:pPr>
        <w:spacing w:line="276" w:lineRule="auto"/>
        <w:ind w:left="1440" w:firstLine="720"/>
      </w:pPr>
      <w:r w:rsidRPr="00242171">
        <w:rPr>
          <w:cs/>
        </w:rPr>
        <w:t>(</w:t>
      </w:r>
      <w:r w:rsidR="00BF5B27">
        <w:rPr>
          <w:rFonts w:hint="cs"/>
          <w:cs/>
        </w:rPr>
        <w:t xml:space="preserve"> </w:t>
      </w:r>
      <w:r w:rsidR="00BF5B27" w:rsidRPr="00E65E8D">
        <w:rPr>
          <w:cs/>
        </w:rPr>
        <w:t>อาจารย์</w:t>
      </w:r>
      <w:r w:rsidR="00BF5B27">
        <w:rPr>
          <w:rFonts w:hint="cs"/>
          <w:cs/>
        </w:rPr>
        <w:t>วรวิ</w:t>
      </w:r>
      <w:proofErr w:type="spellStart"/>
      <w:r w:rsidR="00BF5B27">
        <w:rPr>
          <w:rFonts w:hint="cs"/>
          <w:cs/>
        </w:rPr>
        <w:t>ทย์</w:t>
      </w:r>
      <w:proofErr w:type="spellEnd"/>
      <w:r w:rsidR="00BF5B27">
        <w:rPr>
          <w:rFonts w:hint="cs"/>
          <w:cs/>
        </w:rPr>
        <w:t xml:space="preserve"> </w:t>
      </w:r>
      <w:r w:rsidR="00826998" w:rsidRPr="00826998">
        <w:rPr>
          <w:cs/>
        </w:rPr>
        <w:t>ฝั้นคำอ้าย</w:t>
      </w:r>
      <w:r w:rsidR="00BF5B27">
        <w:rPr>
          <w:rFonts w:hint="cs"/>
          <w:cs/>
        </w:rPr>
        <w:t xml:space="preserve"> </w:t>
      </w:r>
      <w:r w:rsidRPr="00242171">
        <w:rPr>
          <w:cs/>
        </w:rPr>
        <w:t>)</w:t>
      </w:r>
    </w:p>
    <w:p w14:paraId="098345BD" w14:textId="48D0A213" w:rsidR="00A421E0" w:rsidRDefault="00A421E0" w:rsidP="00025889">
      <w:pPr>
        <w:spacing w:line="276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D9D22D9" w14:textId="02110E55" w:rsidR="00DC0E6A" w:rsidRPr="00035286" w:rsidRDefault="00DC0E6A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lastRenderedPageBreak/>
        <w:t>โครงงาน</w:t>
      </w:r>
      <w:r w:rsidRPr="00035286">
        <w:rPr>
          <w:rFonts w:hint="cs"/>
          <w:b/>
          <w:bCs/>
          <w:sz w:val="36"/>
          <w:szCs w:val="36"/>
          <w:cs/>
        </w:rPr>
        <w:t>ทางวิทยาการคอมพิวเตอร์</w:t>
      </w:r>
      <w:r w:rsidRPr="00035286">
        <w:rPr>
          <w:b/>
          <w:bCs/>
          <w:sz w:val="36"/>
          <w:szCs w:val="36"/>
          <w:cs/>
        </w:rPr>
        <w:t>ระดับปริญญาตรี</w:t>
      </w:r>
    </w:p>
    <w:p w14:paraId="404EDB23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C39B4BE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CD7AD7F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927BE20" w14:textId="43FE52E7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เรื่อง</w:t>
      </w:r>
    </w:p>
    <w:p w14:paraId="0EBF4AAD" w14:textId="7973014F" w:rsidR="004429A4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C061EC5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33E6A85C" w14:textId="02AC1C21" w:rsidR="008110CC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4429A4">
        <w:rPr>
          <w:b/>
          <w:bCs/>
          <w:sz w:val="36"/>
          <w:szCs w:val="36"/>
          <w:cs/>
        </w:rPr>
        <w:t>ระบบแนะนำสถานที่ฝึกงานด้านคอมพิวเตอร์ ด้วยเทคโนโลยีการจัดกลุ่ม</w:t>
      </w:r>
      <w:r>
        <w:rPr>
          <w:b/>
          <w:bCs/>
          <w:sz w:val="36"/>
          <w:szCs w:val="36"/>
          <w:cs/>
        </w:rPr>
        <w:br/>
      </w:r>
      <w:r w:rsidR="00025889">
        <w:rPr>
          <w:b/>
          <w:bCs/>
          <w:sz w:val="36"/>
          <w:szCs w:val="36"/>
          <w:cs/>
        </w:rPr>
        <w:t>เคมีน</w:t>
      </w:r>
      <w:r w:rsidRPr="004429A4">
        <w:rPr>
          <w:b/>
          <w:bCs/>
          <w:sz w:val="36"/>
          <w:szCs w:val="36"/>
          <w:cs/>
        </w:rPr>
        <w:t xml:space="preserve"> (</w:t>
      </w:r>
      <w:r w:rsidRPr="004429A4">
        <w:rPr>
          <w:b/>
          <w:bCs/>
          <w:sz w:val="36"/>
          <w:szCs w:val="36"/>
        </w:rPr>
        <w:t>K-Means)</w:t>
      </w:r>
    </w:p>
    <w:p w14:paraId="2A49D89C" w14:textId="30D86A4E" w:rsidR="00035286" w:rsidRPr="00035286" w:rsidRDefault="004429A4" w:rsidP="000258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jc w:val="center"/>
        <w:rPr>
          <w:b/>
          <w:bCs/>
          <w:caps/>
          <w:sz w:val="36"/>
          <w:szCs w:val="36"/>
        </w:rPr>
      </w:pPr>
      <w:r w:rsidRPr="004429A4">
        <w:rPr>
          <w:b/>
          <w:bCs/>
          <w:sz w:val="36"/>
          <w:szCs w:val="36"/>
        </w:rPr>
        <w:t>Computer Internship Recommendation System With K-Means Clustering</w:t>
      </w:r>
    </w:p>
    <w:p w14:paraId="45E517B4" w14:textId="2710A930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45375FDE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0B7A78F9" w14:textId="77777777" w:rsidR="00B22068" w:rsidRPr="00035286" w:rsidRDefault="00B22068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28A1E04D" w14:textId="38153A29" w:rsidR="00DC0E6A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</w:rPr>
        <w:t xml:space="preserve">  </w:t>
      </w:r>
      <w:r w:rsidRPr="00035286">
        <w:rPr>
          <w:b/>
          <w:bCs/>
          <w:sz w:val="36"/>
          <w:szCs w:val="36"/>
          <w:cs/>
        </w:rPr>
        <w:t>โดย</w:t>
      </w:r>
    </w:p>
    <w:p w14:paraId="21650C2A" w14:textId="77777777" w:rsidR="004429A4" w:rsidRPr="00035286" w:rsidRDefault="004429A4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</w:p>
    <w:p w14:paraId="7CF1CB46" w14:textId="41EBD1BE" w:rsidR="00F90439" w:rsidRPr="00035286" w:rsidRDefault="00083FE7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>
        <w:rPr>
          <w:rFonts w:hint="cs"/>
          <w:b/>
          <w:bCs/>
          <w:sz w:val="36"/>
          <w:szCs w:val="36"/>
          <w:cs/>
        </w:rPr>
        <w:t>นายทินกฤต</w:t>
      </w:r>
      <w:r>
        <w:rPr>
          <w:b/>
          <w:bCs/>
          <w:sz w:val="36"/>
          <w:szCs w:val="36"/>
          <w:cs/>
        </w:rPr>
        <w:tab/>
      </w:r>
      <w:r>
        <w:rPr>
          <w:rFonts w:hint="cs"/>
          <w:b/>
          <w:bCs/>
          <w:sz w:val="36"/>
          <w:szCs w:val="36"/>
          <w:cs/>
        </w:rPr>
        <w:t>สิงห์แก้ว</w:t>
      </w:r>
    </w:p>
    <w:p w14:paraId="6D97C11B" w14:textId="77777777" w:rsidR="00B54246" w:rsidRPr="00035286" w:rsidRDefault="00B54246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</w:p>
    <w:p w14:paraId="15E8F126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247808B0" w14:textId="77777777" w:rsidR="00DC0E6A" w:rsidRPr="00035286" w:rsidRDefault="00DC0E6A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35936B4" w14:textId="747FAE10" w:rsidR="00702361" w:rsidRPr="00035286" w:rsidRDefault="00702361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C76EF13" w14:textId="3C9075DC" w:rsidR="00035286" w:rsidRDefault="00035286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0D064128" w14:textId="77777777" w:rsidR="004429A4" w:rsidRPr="00035286" w:rsidRDefault="004429A4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</w:rPr>
      </w:pPr>
    </w:p>
    <w:p w14:paraId="45D8BE7D" w14:textId="77777777" w:rsidR="00B22068" w:rsidRPr="00035286" w:rsidRDefault="00B22068" w:rsidP="00025889">
      <w:pPr>
        <w:tabs>
          <w:tab w:val="left" w:pos="1991"/>
        </w:tabs>
        <w:spacing w:line="276" w:lineRule="auto"/>
        <w:rPr>
          <w:b/>
          <w:bCs/>
          <w:sz w:val="36"/>
          <w:szCs w:val="36"/>
          <w:cs/>
        </w:rPr>
      </w:pPr>
    </w:p>
    <w:p w14:paraId="1F4F095A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>คณะวิทยาศาสตร์และเทคโนโลยีการเกษตร</w:t>
      </w:r>
    </w:p>
    <w:p w14:paraId="36268D86" w14:textId="77777777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b/>
          <w:bCs/>
          <w:sz w:val="36"/>
          <w:szCs w:val="36"/>
          <w:cs/>
        </w:rPr>
        <w:t>มหาวิทยาลัยเทคโนโลยีราชมงคลล้านนา  น่าน</w:t>
      </w:r>
    </w:p>
    <w:p w14:paraId="001020A1" w14:textId="73A53F41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  <w:cs/>
        </w:rPr>
      </w:pPr>
      <w:r w:rsidRPr="00035286">
        <w:rPr>
          <w:rFonts w:hint="cs"/>
          <w:b/>
          <w:bCs/>
          <w:sz w:val="36"/>
          <w:szCs w:val="36"/>
          <w:cs/>
        </w:rPr>
        <w:t>เพื่อความสมบูรณ์แห่งปริญญาวิทยา</w:t>
      </w:r>
      <w:proofErr w:type="spellStart"/>
      <w:r w:rsidRPr="00035286">
        <w:rPr>
          <w:rFonts w:hint="cs"/>
          <w:b/>
          <w:bCs/>
          <w:sz w:val="36"/>
          <w:szCs w:val="36"/>
          <w:cs/>
        </w:rPr>
        <w:t>ศา</w:t>
      </w:r>
      <w:proofErr w:type="spellEnd"/>
      <w:r w:rsidRPr="00035286">
        <w:rPr>
          <w:rFonts w:hint="cs"/>
          <w:b/>
          <w:bCs/>
          <w:sz w:val="36"/>
          <w:szCs w:val="36"/>
          <w:cs/>
        </w:rPr>
        <w:t>สตรบัณฑิต สาข</w:t>
      </w:r>
      <w:r w:rsidR="00035286" w:rsidRPr="00035286">
        <w:rPr>
          <w:rFonts w:hint="cs"/>
          <w:b/>
          <w:bCs/>
          <w:sz w:val="36"/>
          <w:szCs w:val="36"/>
          <w:cs/>
        </w:rPr>
        <w:t>า</w:t>
      </w:r>
      <w:r w:rsidRPr="00035286">
        <w:rPr>
          <w:rFonts w:hint="cs"/>
          <w:b/>
          <w:bCs/>
          <w:sz w:val="36"/>
          <w:szCs w:val="36"/>
          <w:cs/>
        </w:rPr>
        <w:t>วิทยาศาสตร์</w:t>
      </w:r>
    </w:p>
    <w:p w14:paraId="05C076E4" w14:textId="62CE759D" w:rsidR="00DC0E6A" w:rsidRPr="00035286" w:rsidRDefault="00DC0E6A" w:rsidP="00025889">
      <w:pPr>
        <w:tabs>
          <w:tab w:val="left" w:pos="1991"/>
        </w:tabs>
        <w:spacing w:line="276" w:lineRule="auto"/>
        <w:jc w:val="center"/>
        <w:rPr>
          <w:b/>
          <w:bCs/>
          <w:sz w:val="36"/>
          <w:szCs w:val="36"/>
        </w:rPr>
      </w:pPr>
      <w:r w:rsidRPr="00035286">
        <w:rPr>
          <w:rFonts w:hint="cs"/>
          <w:b/>
          <w:bCs/>
          <w:sz w:val="36"/>
          <w:szCs w:val="36"/>
          <w:cs/>
        </w:rPr>
        <w:t xml:space="preserve">พ.ศ. </w:t>
      </w:r>
      <w:r w:rsidRPr="00035286">
        <w:rPr>
          <w:b/>
          <w:bCs/>
          <w:sz w:val="36"/>
          <w:szCs w:val="36"/>
        </w:rPr>
        <w:t>256</w:t>
      </w:r>
      <w:r w:rsidR="00083FE7">
        <w:rPr>
          <w:b/>
          <w:bCs/>
          <w:sz w:val="36"/>
          <w:szCs w:val="36"/>
        </w:rPr>
        <w:t>5</w:t>
      </w:r>
    </w:p>
    <w:p w14:paraId="14902434" w14:textId="77777777" w:rsidR="00DC0E6A" w:rsidRPr="00035286" w:rsidRDefault="00DC0E6A" w:rsidP="00025889">
      <w:pPr>
        <w:tabs>
          <w:tab w:val="left" w:pos="1134"/>
        </w:tabs>
        <w:spacing w:line="276" w:lineRule="auto"/>
        <w:rPr>
          <w:rFonts w:cs="Angsana New"/>
          <w:b/>
          <w:bCs/>
          <w:sz w:val="40"/>
          <w:szCs w:val="40"/>
          <w:cs/>
        </w:rPr>
        <w:sectPr w:rsidR="00DC0E6A" w:rsidRPr="00035286" w:rsidSect="00E66B01">
          <w:headerReference w:type="even" r:id="rId10"/>
          <w:headerReference w:type="default" r:id="rId11"/>
          <w:headerReference w:type="first" r:id="rId12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</w:p>
    <w:p w14:paraId="679C5658" w14:textId="77777777" w:rsidR="00DC0E6A" w:rsidRDefault="00DC0E6A" w:rsidP="00025889">
      <w:pPr>
        <w:pStyle w:val="Heading1"/>
        <w:spacing w:line="276" w:lineRule="auto"/>
        <w:rPr>
          <w:cs/>
        </w:rPr>
      </w:pPr>
      <w:bookmarkStart w:id="1" w:name="_Toc97370449"/>
      <w:bookmarkStart w:id="2" w:name="_Toc130464044"/>
      <w:r>
        <w:rPr>
          <w:rFonts w:hint="cs"/>
          <w:cs/>
        </w:rPr>
        <w:lastRenderedPageBreak/>
        <w:t>บทคัดย่อ</w:t>
      </w:r>
      <w:bookmarkEnd w:id="1"/>
      <w:bookmarkEnd w:id="2"/>
    </w:p>
    <w:p w14:paraId="73A96494" w14:textId="77777777" w:rsidR="00DC0E6A" w:rsidRDefault="00DC0E6A" w:rsidP="00025889">
      <w:pPr>
        <w:tabs>
          <w:tab w:val="left" w:pos="1134"/>
        </w:tabs>
        <w:spacing w:line="276" w:lineRule="auto"/>
        <w:jc w:val="center"/>
        <w:rPr>
          <w:b/>
          <w:bCs/>
          <w:sz w:val="40"/>
          <w:szCs w:val="40"/>
        </w:rPr>
      </w:pPr>
    </w:p>
    <w:p w14:paraId="4A48F93B" w14:textId="1D5D8DB3" w:rsidR="00B22068" w:rsidRDefault="00DC0E6A" w:rsidP="00025889">
      <w:pPr>
        <w:tabs>
          <w:tab w:val="left" w:pos="2340"/>
        </w:tabs>
        <w:spacing w:line="276" w:lineRule="auto"/>
        <w:ind w:left="2265" w:hanging="2265"/>
      </w:pPr>
      <w:r w:rsidRPr="00301376">
        <w:rPr>
          <w:rFonts w:hint="cs"/>
          <w:b/>
          <w:bCs/>
          <w:cs/>
        </w:rPr>
        <w:t>ชื่อโครงงาน</w:t>
      </w:r>
      <w:r>
        <w:tab/>
        <w:t>:</w:t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ระบบแนะนำสถานที่ฝึกงานด้านคอมพิวเตอร์ ด้วยเทคโนโลยีการจัด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 </w:t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rPr>
          <w:cs/>
        </w:rPr>
        <w:t>กลุ่ม</w:t>
      </w:r>
      <w:r w:rsidR="00025889">
        <w:rPr>
          <w:cs/>
        </w:rPr>
        <w:t>เคมีน</w:t>
      </w:r>
      <w:r w:rsidR="004429A4" w:rsidRPr="004429A4">
        <w:rPr>
          <w:cs/>
        </w:rPr>
        <w:t xml:space="preserve"> (</w:t>
      </w:r>
      <w:r w:rsidR="004429A4" w:rsidRPr="004429A4">
        <w:t>K-Means)</w:t>
      </w:r>
    </w:p>
    <w:p w14:paraId="3B93BFCB" w14:textId="5D4924EB" w:rsidR="001C0771" w:rsidRDefault="00B22068" w:rsidP="00025889">
      <w:pPr>
        <w:tabs>
          <w:tab w:val="left" w:pos="2340"/>
        </w:tabs>
        <w:spacing w:line="276" w:lineRule="auto"/>
        <w:ind w:left="2265" w:hanging="2265"/>
        <w:rPr>
          <w:b/>
          <w:bCs/>
        </w:rPr>
      </w:pPr>
      <w:r>
        <w:rPr>
          <w:cs/>
        </w:rPr>
        <w:tab/>
      </w:r>
      <w:r w:rsidR="00F90439">
        <w:rPr>
          <w:cs/>
        </w:rPr>
        <w:tab/>
      </w:r>
      <w:r w:rsidR="00F90439">
        <w:rPr>
          <w:rFonts w:hint="cs"/>
          <w:cs/>
        </w:rPr>
        <w:t xml:space="preserve"> </w:t>
      </w:r>
      <w:r w:rsidR="004429A4" w:rsidRPr="004429A4">
        <w:t xml:space="preserve">Computer Internship Recommendation System With K-Means </w:t>
      </w:r>
      <w:r w:rsidR="004429A4">
        <w:rPr>
          <w:rFonts w:hint="cs"/>
          <w:cs/>
        </w:rPr>
        <w:t xml:space="preserve"> </w:t>
      </w:r>
      <w:r w:rsidR="004429A4">
        <w:rPr>
          <w:cs/>
        </w:rPr>
        <w:tab/>
      </w:r>
      <w:r w:rsidR="004429A4">
        <w:rPr>
          <w:cs/>
        </w:rPr>
        <w:tab/>
      </w:r>
      <w:r w:rsidR="004429A4">
        <w:rPr>
          <w:rFonts w:hint="cs"/>
          <w:cs/>
        </w:rPr>
        <w:t xml:space="preserve"> </w:t>
      </w:r>
      <w:r w:rsidR="004429A4" w:rsidRPr="004429A4">
        <w:t>Clustering</w:t>
      </w:r>
      <w:r w:rsidR="001C0771" w:rsidRPr="00301376">
        <w:rPr>
          <w:rFonts w:hint="cs"/>
          <w:b/>
          <w:bCs/>
          <w:cs/>
        </w:rPr>
        <w:t xml:space="preserve"> </w:t>
      </w:r>
    </w:p>
    <w:p w14:paraId="3CF7B65F" w14:textId="70672F83" w:rsidR="00F90439" w:rsidRPr="00FB60D7" w:rsidRDefault="00DC0E6A" w:rsidP="00025889">
      <w:pPr>
        <w:tabs>
          <w:tab w:val="left" w:pos="2340"/>
        </w:tabs>
        <w:spacing w:line="276" w:lineRule="auto"/>
        <w:ind w:left="2265" w:hanging="2265"/>
        <w:rPr>
          <w:cs/>
        </w:rPr>
      </w:pPr>
      <w:r w:rsidRPr="00301376">
        <w:rPr>
          <w:rFonts w:hint="cs"/>
          <w:b/>
          <w:bCs/>
          <w:cs/>
        </w:rPr>
        <w:t>ผู้ศึกษา</w:t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</w:t>
      </w:r>
      <w:r w:rsidR="00AA20F8">
        <w:rPr>
          <w:rFonts w:hint="cs"/>
          <w:cs/>
        </w:rPr>
        <w:t>นายทินกฤต</w:t>
      </w:r>
      <w:r w:rsidR="00AA20F8">
        <w:rPr>
          <w:cs/>
        </w:rPr>
        <w:tab/>
      </w:r>
      <w:r w:rsidR="00AA20F8">
        <w:rPr>
          <w:rFonts w:hint="cs"/>
          <w:cs/>
        </w:rPr>
        <w:t>สิงห์แก้ว</w:t>
      </w:r>
      <w:r w:rsidR="00F90439">
        <w:rPr>
          <w:b/>
          <w:bCs/>
          <w:cs/>
        </w:rPr>
        <w:tab/>
      </w:r>
      <w:r w:rsidR="00F90439">
        <w:rPr>
          <w:rFonts w:hint="cs"/>
          <w:cs/>
        </w:rPr>
        <w:t xml:space="preserve"> </w:t>
      </w:r>
    </w:p>
    <w:p w14:paraId="409C192B" w14:textId="4E8C256C" w:rsidR="00DC0E6A" w:rsidRDefault="00DC0E6A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301376">
        <w:rPr>
          <w:rFonts w:hint="cs"/>
          <w:b/>
          <w:bCs/>
          <w:cs/>
        </w:rPr>
        <w:t>อาจารย์ที่ปรึกษา</w:t>
      </w:r>
      <w:r w:rsidR="00643936">
        <w:rPr>
          <w:b/>
          <w:bCs/>
        </w:rPr>
        <w:tab/>
      </w:r>
      <w:r>
        <w:rPr>
          <w:rFonts w:hint="cs"/>
          <w:b/>
          <w:bCs/>
          <w:cs/>
        </w:rPr>
        <w:tab/>
      </w:r>
      <w:r w:rsidRPr="00301376">
        <w:t xml:space="preserve">: </w:t>
      </w:r>
      <w:r w:rsidR="003027EA" w:rsidRPr="00BF5B27">
        <w:rPr>
          <w:cs/>
        </w:rPr>
        <w:t>ผู้ช่วยศาสตราจารย์ ดร.นงนุช  เกตุ้ย</w:t>
      </w:r>
    </w:p>
    <w:p w14:paraId="4E636039" w14:textId="470FA447" w:rsidR="00D51B81" w:rsidRDefault="00D51B81" w:rsidP="00025889">
      <w:pPr>
        <w:tabs>
          <w:tab w:val="left" w:pos="1134"/>
          <w:tab w:val="left" w:pos="1701"/>
          <w:tab w:val="left" w:pos="2268"/>
        </w:tabs>
        <w:spacing w:line="276" w:lineRule="auto"/>
      </w:pPr>
      <w:r w:rsidRPr="00C112FB">
        <w:rPr>
          <w:rFonts w:hint="cs"/>
          <w:b/>
          <w:bCs/>
          <w:cs/>
        </w:rPr>
        <w:t>อาจารย์ที่ปรึกษาร่วม</w:t>
      </w:r>
      <w:r w:rsidR="00C112FB">
        <w:rPr>
          <w:cs/>
        </w:rPr>
        <w:tab/>
      </w:r>
      <w:r w:rsidR="00C112FB">
        <w:t xml:space="preserve">: </w:t>
      </w:r>
      <w:r w:rsidR="003027EA">
        <w:rPr>
          <w:rFonts w:hint="cs"/>
          <w:cs/>
        </w:rPr>
        <w:t>อาจารย์วรวิ</w:t>
      </w:r>
      <w:proofErr w:type="spellStart"/>
      <w:r w:rsidR="003027EA">
        <w:rPr>
          <w:rFonts w:hint="cs"/>
          <w:cs/>
        </w:rPr>
        <w:t>ทย์</w:t>
      </w:r>
      <w:proofErr w:type="spellEnd"/>
      <w:r w:rsidR="003027EA">
        <w:rPr>
          <w:rFonts w:hint="cs"/>
          <w:cs/>
        </w:rPr>
        <w:t xml:space="preserve">   ฝั้นคำอ้าย</w:t>
      </w:r>
    </w:p>
    <w:p w14:paraId="3F7E701F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สาขา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วิทยาศาสตร์</w:t>
      </w:r>
    </w:p>
    <w:p w14:paraId="70A02582" w14:textId="77777777" w:rsidR="00DC0E6A" w:rsidRPr="00FB60D7" w:rsidRDefault="00DC0E6A" w:rsidP="00025889">
      <w:pPr>
        <w:tabs>
          <w:tab w:val="left" w:pos="1134"/>
          <w:tab w:val="left" w:pos="2268"/>
        </w:tabs>
        <w:spacing w:line="276" w:lineRule="auto"/>
        <w:rPr>
          <w:cs/>
        </w:rPr>
      </w:pPr>
      <w:r w:rsidRPr="00301376">
        <w:rPr>
          <w:rFonts w:hint="cs"/>
          <w:b/>
          <w:bCs/>
          <w:cs/>
        </w:rPr>
        <w:t>หลักสูตร</w:t>
      </w:r>
      <w:r>
        <w:rPr>
          <w:b/>
          <w:bCs/>
        </w:rPr>
        <w:tab/>
      </w:r>
      <w:r>
        <w:rPr>
          <w:b/>
          <w:bCs/>
        </w:rPr>
        <w:tab/>
      </w:r>
      <w:r w:rsidRPr="00301376">
        <w:t>:</w:t>
      </w:r>
      <w:r>
        <w:rPr>
          <w:rFonts w:hint="cs"/>
          <w:cs/>
        </w:rPr>
        <w:t xml:space="preserve"> วิทยาการคอมพิวเตอร์</w:t>
      </w:r>
    </w:p>
    <w:p w14:paraId="4ACBDAAC" w14:textId="0490A274" w:rsidR="00DC0E6A" w:rsidRPr="006B6606" w:rsidRDefault="00DC0E6A" w:rsidP="00025889">
      <w:pPr>
        <w:tabs>
          <w:tab w:val="left" w:pos="1134"/>
          <w:tab w:val="left" w:pos="1808"/>
          <w:tab w:val="left" w:pos="1985"/>
          <w:tab w:val="left" w:pos="2268"/>
        </w:tabs>
        <w:spacing w:line="276" w:lineRule="auto"/>
        <w:rPr>
          <w:b/>
          <w:bCs/>
          <w:sz w:val="40"/>
          <w:szCs w:val="40"/>
          <w:cs/>
        </w:rPr>
      </w:pPr>
      <w:r w:rsidRPr="00301376">
        <w:rPr>
          <w:rFonts w:hint="cs"/>
          <w:b/>
          <w:bCs/>
          <w:cs/>
        </w:rPr>
        <w:t>ปีการศึกษา</w:t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rPr>
          <w:b/>
          <w:bCs/>
          <w:sz w:val="40"/>
          <w:szCs w:val="40"/>
        </w:rPr>
        <w:tab/>
      </w:r>
      <w:r>
        <w:t>: 256</w:t>
      </w:r>
      <w:r w:rsidR="003027EA">
        <w:t>5</w:t>
      </w:r>
    </w:p>
    <w:p w14:paraId="0990C870" w14:textId="77777777" w:rsidR="00DC0E6A" w:rsidRDefault="00DC0E6A" w:rsidP="00025889">
      <w:pPr>
        <w:tabs>
          <w:tab w:val="left" w:pos="1134"/>
          <w:tab w:val="left" w:pos="1985"/>
        </w:tabs>
        <w:spacing w:line="276" w:lineRule="auto"/>
        <w:rPr>
          <w:b/>
          <w:bCs/>
          <w:sz w:val="40"/>
          <w:szCs w:val="40"/>
        </w:rPr>
      </w:pPr>
    </w:p>
    <w:p w14:paraId="3561D475" w14:textId="3B388B06" w:rsidR="00DC0E6A" w:rsidRPr="00710D0B" w:rsidRDefault="001C0771" w:rsidP="00025889">
      <w:pPr>
        <w:tabs>
          <w:tab w:val="left" w:pos="720"/>
        </w:tabs>
        <w:spacing w:line="276" w:lineRule="auto"/>
        <w:jc w:val="thaiDistribute"/>
        <w:rPr>
          <w:b/>
          <w:bCs/>
          <w:sz w:val="40"/>
          <w:szCs w:val="40"/>
        </w:rPr>
        <w:sectPr w:rsidR="00DC0E6A" w:rsidRPr="00710D0B" w:rsidSect="00BC2219">
          <w:headerReference w:type="even" r:id="rId13"/>
          <w:headerReference w:type="default" r:id="rId14"/>
          <w:headerReference w:type="first" r:id="rId15"/>
          <w:pgSz w:w="11909" w:h="16839" w:code="9"/>
          <w:pgMar w:top="2160" w:right="1109" w:bottom="1440" w:left="1980" w:header="1872" w:footer="706" w:gutter="0"/>
          <w:pgNumType w:fmt="thaiLetters" w:start="1"/>
          <w:cols w:space="708"/>
          <w:docGrid w:linePitch="435"/>
        </w:sectPr>
      </w:pPr>
      <w:r>
        <w:rPr>
          <w:cs/>
        </w:rPr>
        <w:tab/>
      </w:r>
      <w:r w:rsidR="00224B13" w:rsidRPr="00224B1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224B13" w:rsidRPr="00224B13">
        <w:rPr>
          <w:cs/>
        </w:rPr>
        <w:t xml:space="preserve"> (</w:t>
      </w:r>
      <w:r w:rsidR="00224B13" w:rsidRPr="00224B13">
        <w:t>K-Means)</w:t>
      </w:r>
      <w:r w:rsidR="001220D7">
        <w:rPr>
          <w:rFonts w:hint="cs"/>
          <w:cs/>
        </w:rPr>
        <w:t xml:space="preserve"> </w:t>
      </w:r>
      <w:r w:rsidR="00863105" w:rsidRPr="00863105">
        <w:rPr>
          <w:cs/>
        </w:rPr>
        <w:t>(</w:t>
      </w:r>
      <w:r w:rsidR="00224B13" w:rsidRPr="00224B13">
        <w:t>Computer Internship Recommendation System With K-Means Clustering</w:t>
      </w:r>
      <w:r w:rsidR="00863105" w:rsidRPr="00863105">
        <w:t xml:space="preserve">) </w:t>
      </w:r>
      <w:r w:rsidR="00863105" w:rsidRPr="00863105">
        <w:rPr>
          <w:cs/>
        </w:rPr>
        <w:t>เป็นระบบที่ช่วยแนะนำสถานประกอบการสำหรับการฝึกงานของนักศึกษามหาวิทยาลัยเทคโนโลยีราชมงคลล้านนา น่าน ในรูปแบบของเว็บแอปพลิเคชัน</w:t>
      </w:r>
      <w:r w:rsidR="00FD4AD4">
        <w:rPr>
          <w:rFonts w:hint="cs"/>
          <w:cs/>
        </w:rPr>
        <w:t>ที่พัฒนา</w:t>
      </w:r>
      <w:r w:rsidR="00224B13">
        <w:rPr>
          <w:rFonts w:hint="cs"/>
          <w:cs/>
        </w:rPr>
        <w:t>โดยใช้</w:t>
      </w:r>
      <w:r w:rsidR="002F4B7C">
        <w:rPr>
          <w:rFonts w:hint="cs"/>
          <w:cs/>
        </w:rPr>
        <w:t xml:space="preserve"> </w:t>
      </w:r>
      <w:r w:rsidR="002F4B7C">
        <w:t>Next.js</w:t>
      </w:r>
      <w:r w:rsidR="00567F38">
        <w:rPr>
          <w:rFonts w:hint="cs"/>
          <w:cs/>
        </w:rPr>
        <w:t xml:space="preserve"> </w:t>
      </w:r>
      <w:r w:rsidR="00224B13">
        <w:rPr>
          <w:rFonts w:hint="cs"/>
          <w:cs/>
        </w:rPr>
        <w:t xml:space="preserve">เว็บเฟรมเวิร์ค </w:t>
      </w:r>
      <w:r w:rsidR="00567F38">
        <w:rPr>
          <w:rFonts w:hint="cs"/>
          <w:cs/>
        </w:rPr>
        <w:t>(</w:t>
      </w:r>
      <w:r w:rsidR="00567F38">
        <w:t xml:space="preserve">Web </w:t>
      </w:r>
      <w:r w:rsidR="006E0496">
        <w:t>F</w:t>
      </w:r>
      <w:r w:rsidR="00567F38">
        <w:t>ramework</w:t>
      </w:r>
      <w:r w:rsidR="00567F38">
        <w:rPr>
          <w:rFonts w:hint="cs"/>
          <w:cs/>
        </w:rPr>
        <w:t>)</w:t>
      </w:r>
      <w:r w:rsidR="00567F38">
        <w:t xml:space="preserve"> </w:t>
      </w:r>
      <w:r w:rsidR="00567F38">
        <w:rPr>
          <w:rFonts w:hint="cs"/>
          <w:cs/>
        </w:rPr>
        <w:t>สำหรับพัฒนาเว็บแอปพลิเคชัน</w:t>
      </w:r>
      <w:r w:rsidR="00863105" w:rsidRPr="00863105">
        <w:rPr>
          <w:cs/>
        </w:rPr>
        <w:t xml:space="preserve"> โดยให้นักศึกษาระบุรายละเอียดความสนใจ</w:t>
      </w:r>
      <w:r w:rsidR="00C4287A">
        <w:rPr>
          <w:rFonts w:hint="cs"/>
          <w:cs/>
        </w:rPr>
        <w:t>ตาม</w:t>
      </w:r>
      <w:r w:rsidR="00863105" w:rsidRPr="00863105">
        <w:rPr>
          <w:cs/>
        </w:rPr>
        <w:t>รูปแบบธุรกิจ หรือรูปแบบของงาน เพื่อนำมาวิเคราะห์หาความคล้ายคลึงกับข้อมูลสถานประกอบการที่มีอยู่ในฐานข้อมูล</w:t>
      </w:r>
      <w:r w:rsidR="00587C48">
        <w:rPr>
          <w:rFonts w:hint="cs"/>
          <w:cs/>
        </w:rPr>
        <w:t xml:space="preserve"> </w:t>
      </w:r>
      <w:r w:rsidR="00863105" w:rsidRPr="00863105">
        <w:rPr>
          <w:cs/>
        </w:rPr>
        <w:t>ที่</w:t>
      </w:r>
      <w:r w:rsidR="008B2BD0">
        <w:rPr>
          <w:rFonts w:hint="cs"/>
          <w:cs/>
        </w:rPr>
        <w:t>ผ่านกระบวนการ</w:t>
      </w:r>
      <w:r w:rsidR="00FF007B">
        <w:rPr>
          <w:rFonts w:hint="cs"/>
          <w:cs/>
        </w:rPr>
        <w:t>จัดกลุ่มข้อมูล</w:t>
      </w:r>
      <w:r w:rsidR="00025889">
        <w:rPr>
          <w:rFonts w:hint="cs"/>
          <w:cs/>
        </w:rPr>
        <w:t>เคมีน</w:t>
      </w:r>
      <w:r w:rsidR="00FF007B">
        <w:rPr>
          <w:rFonts w:hint="cs"/>
          <w:cs/>
        </w:rPr>
        <w:t xml:space="preserve"> (</w:t>
      </w:r>
      <w:r w:rsidR="00FF007B">
        <w:t>K-Means</w:t>
      </w:r>
      <w:r w:rsidR="00FF007B">
        <w:rPr>
          <w:rFonts w:hint="cs"/>
          <w:cs/>
        </w:rPr>
        <w:t>)</w:t>
      </w:r>
      <w:r w:rsidR="00A67B5D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ซึ่งเป็นส่วนหนึ่งของเทคโนโลยีปัญญาประดิษฐ์</w:t>
      </w:r>
      <w:r w:rsidR="00FF007B">
        <w:t xml:space="preserve"> </w:t>
      </w:r>
      <w:r w:rsidR="00FF007B">
        <w:rPr>
          <w:rFonts w:hint="cs"/>
          <w:cs/>
        </w:rPr>
        <w:t>โดยการใช้เทคโนโลยี</w:t>
      </w:r>
      <w:r w:rsidR="008B2BD0">
        <w:rPr>
          <w:rFonts w:hint="cs"/>
          <w:cs/>
        </w:rPr>
        <w:t>ประมวลผลภาษาธรรมชาติ</w:t>
      </w:r>
      <w:r w:rsidR="00117681">
        <w:rPr>
          <w:rFonts w:hint="cs"/>
          <w:cs/>
        </w:rPr>
        <w:t xml:space="preserve"> </w:t>
      </w:r>
      <w:r w:rsidR="00A67B5D">
        <w:rPr>
          <w:rFonts w:hint="cs"/>
          <w:cs/>
        </w:rPr>
        <w:t>(</w:t>
      </w:r>
      <w:r w:rsidR="00A67B5D" w:rsidRPr="00A67B5D">
        <w:t>Natural Language Processing</w:t>
      </w:r>
      <w:r w:rsidR="00A67B5D">
        <w:rPr>
          <w:rFonts w:hint="cs"/>
          <w:cs/>
        </w:rPr>
        <w:t xml:space="preserve">) </w:t>
      </w:r>
      <w:r w:rsidR="00FF007B">
        <w:rPr>
          <w:rFonts w:hint="cs"/>
          <w:cs/>
        </w:rPr>
        <w:t>เพื่อจัด</w:t>
      </w:r>
      <w:r w:rsidR="00117681">
        <w:rPr>
          <w:rFonts w:hint="cs"/>
          <w:cs/>
        </w:rPr>
        <w:t>กลุ่ม</w:t>
      </w:r>
      <w:r w:rsidR="00FF007B">
        <w:rPr>
          <w:rFonts w:hint="cs"/>
          <w:cs/>
        </w:rPr>
        <w:t>ข้อมูล</w:t>
      </w:r>
      <w:r w:rsidR="00871678">
        <w:rPr>
          <w:rFonts w:hint="cs"/>
          <w:cs/>
        </w:rPr>
        <w:t>สถานประกอบการด้านคอมพิวเตอร์จากสมาคมปัญญาประดิษฐ์แห่งประเทศไทย</w:t>
      </w:r>
      <w:r w:rsidR="006E0496">
        <w:rPr>
          <w:rFonts w:hint="cs"/>
          <w:cs/>
        </w:rPr>
        <w:t xml:space="preserve"> </w:t>
      </w:r>
      <w:r w:rsidR="00FF007B">
        <w:rPr>
          <w:rFonts w:hint="cs"/>
          <w:cs/>
        </w:rPr>
        <w:t>ซึ่ง</w:t>
      </w:r>
      <w:r w:rsidR="00587C48">
        <w:rPr>
          <w:rFonts w:hint="cs"/>
          <w:cs/>
        </w:rPr>
        <w:t>การจัดกลุ่มข้อมูลด้วย</w:t>
      </w:r>
      <w:r w:rsidR="00025889">
        <w:rPr>
          <w:rFonts w:hint="cs"/>
          <w:cs/>
        </w:rPr>
        <w:t>เคมีน</w:t>
      </w:r>
      <w:r w:rsidR="00587C48">
        <w:rPr>
          <w:rFonts w:hint="cs"/>
          <w:cs/>
        </w:rPr>
        <w:t xml:space="preserve"> (</w:t>
      </w:r>
      <w:r w:rsidR="00587C48">
        <w:t>K-Means</w:t>
      </w:r>
      <w:r w:rsidR="00587C48">
        <w:rPr>
          <w:rFonts w:hint="cs"/>
          <w:cs/>
        </w:rPr>
        <w:t xml:space="preserve">) </w:t>
      </w:r>
      <w:r w:rsidR="006E0496">
        <w:rPr>
          <w:rFonts w:hint="cs"/>
          <w:cs/>
        </w:rPr>
        <w:t>อยู่ในกลุ่มของการ</w:t>
      </w:r>
      <w:r w:rsidR="004337AC">
        <w:rPr>
          <w:rFonts w:hint="cs"/>
          <w:cs/>
        </w:rPr>
        <w:t>ให้คอมพิวเตอร์</w:t>
      </w:r>
      <w:r w:rsidR="006E0496">
        <w:rPr>
          <w:rFonts w:hint="cs"/>
          <w:cs/>
        </w:rPr>
        <w:t>เรียนรู</w:t>
      </w:r>
      <w:r w:rsidR="004337AC">
        <w:rPr>
          <w:rFonts w:hint="cs"/>
          <w:cs/>
        </w:rPr>
        <w:t>้</w:t>
      </w:r>
      <w:r w:rsidR="003112E1">
        <w:rPr>
          <w:rFonts w:hint="cs"/>
          <w:cs/>
        </w:rPr>
        <w:t>โดย</w:t>
      </w:r>
      <w:r w:rsidR="006E0496">
        <w:rPr>
          <w:rFonts w:hint="cs"/>
          <w:cs/>
        </w:rPr>
        <w:t>ไม่มีผู้สอน (</w:t>
      </w:r>
      <w:r w:rsidR="006E0496">
        <w:t>Unsupervised Learning</w:t>
      </w:r>
      <w:r w:rsidR="006E0496">
        <w:rPr>
          <w:rFonts w:hint="cs"/>
          <w:cs/>
        </w:rPr>
        <w:t>)</w:t>
      </w:r>
      <w:r w:rsidR="007F0B20">
        <w:rPr>
          <w:rFonts w:hint="cs"/>
          <w:cs/>
        </w:rPr>
        <w:t xml:space="preserve"> </w:t>
      </w:r>
      <w:r w:rsidR="00A84AE4">
        <w:rPr>
          <w:rFonts w:hint="cs"/>
          <w:cs/>
        </w:rPr>
        <w:t>โดยผลการทด</w:t>
      </w:r>
      <w:r w:rsidR="00A67B5D">
        <w:rPr>
          <w:rFonts w:hint="cs"/>
          <w:cs/>
        </w:rPr>
        <w:t>ลองใช้</w:t>
      </w:r>
      <w:r w:rsidR="00A84AE4">
        <w:rPr>
          <w:rFonts w:hint="cs"/>
          <w:cs/>
        </w:rPr>
        <w:t>พบว่านักศึกษาได้ใช้</w:t>
      </w:r>
      <w:r w:rsidR="00A67B5D" w:rsidRPr="00A67B5D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A67B5D" w:rsidRPr="00A67B5D">
        <w:rPr>
          <w:cs/>
        </w:rPr>
        <w:t xml:space="preserve"> (</w:t>
      </w:r>
      <w:r w:rsidR="00A67B5D" w:rsidRPr="00A67B5D">
        <w:t>K-Means)</w:t>
      </w:r>
      <w:r w:rsidR="00A84AE4">
        <w:rPr>
          <w:rFonts w:hint="cs"/>
          <w:cs/>
        </w:rPr>
        <w:t xml:space="preserve"> </w:t>
      </w:r>
      <w:r w:rsidR="00A84AE4" w:rsidRPr="00863105">
        <w:rPr>
          <w:cs/>
        </w:rPr>
        <w:t>(</w:t>
      </w:r>
      <w:r w:rsidR="00A67B5D" w:rsidRPr="00A67B5D">
        <w:t>Computer Internship Recommendation System With K-Means Clustering</w:t>
      </w:r>
      <w:r w:rsidR="00A84AE4" w:rsidRPr="00863105">
        <w:t>)</w:t>
      </w:r>
      <w:r w:rsidR="00A84AE4">
        <w:rPr>
          <w:rFonts w:hint="cs"/>
          <w:cs/>
        </w:rPr>
        <w:t xml:space="preserve"> </w:t>
      </w:r>
      <w:r w:rsidR="005109EB">
        <w:rPr>
          <w:rFonts w:hint="cs"/>
          <w:cs/>
        </w:rPr>
        <w:t>และ</w:t>
      </w:r>
      <w:r w:rsidR="00A84AE4">
        <w:rPr>
          <w:rFonts w:hint="cs"/>
          <w:cs/>
        </w:rPr>
        <w:t>ได้มีประสิทธิภาพที่ค่าเฉลี่ยค่าความพึงพอใจอยู่</w:t>
      </w:r>
      <w:r w:rsidR="00F31574">
        <w:rPr>
          <w:rFonts w:hint="cs"/>
          <w:cs/>
        </w:rPr>
        <w:t xml:space="preserve">ที่ </w:t>
      </w:r>
      <w:r w:rsidR="00F31574">
        <w:t xml:space="preserve">4.01 </w:t>
      </w:r>
      <w:r w:rsidR="00F31574">
        <w:rPr>
          <w:rFonts w:hint="cs"/>
          <w:cs/>
        </w:rPr>
        <w:t>ซึ่งอยู่ในระดับดี</w:t>
      </w:r>
    </w:p>
    <w:p w14:paraId="05205CC2" w14:textId="77777777" w:rsidR="00DC0E6A" w:rsidRPr="00E65E8D" w:rsidRDefault="00DC0E6A" w:rsidP="00025889">
      <w:pPr>
        <w:pStyle w:val="Heading1"/>
        <w:spacing w:line="276" w:lineRule="auto"/>
      </w:pPr>
      <w:bookmarkStart w:id="3" w:name="_Toc97370450"/>
      <w:bookmarkStart w:id="4" w:name="_Toc130464045"/>
      <w:bookmarkStart w:id="5" w:name="_Hlk97384189"/>
      <w:r w:rsidRPr="00E65E8D">
        <w:rPr>
          <w:cs/>
        </w:rPr>
        <w:lastRenderedPageBreak/>
        <w:t>กิตติกรรมประกาศ</w:t>
      </w:r>
      <w:bookmarkEnd w:id="3"/>
      <w:bookmarkEnd w:id="4"/>
    </w:p>
    <w:p w14:paraId="45932032" w14:textId="77777777" w:rsidR="00DC0E6A" w:rsidRPr="00E65E8D" w:rsidRDefault="00DC0E6A" w:rsidP="00025889">
      <w:pPr>
        <w:spacing w:line="276" w:lineRule="auto"/>
      </w:pPr>
    </w:p>
    <w:bookmarkEnd w:id="5"/>
    <w:p w14:paraId="1006A48B" w14:textId="4E87F3BB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tab/>
      </w:r>
      <w:r>
        <w:rPr>
          <w:cs/>
        </w:rPr>
        <w:t xml:space="preserve">โครงงานทางวิทยาการคอมพิวเตอร์ </w:t>
      </w:r>
      <w:r>
        <w:t>“</w:t>
      </w:r>
      <w:r w:rsidR="003455FE" w:rsidRPr="003455FE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3455FE" w:rsidRPr="003455FE">
        <w:rPr>
          <w:cs/>
        </w:rPr>
        <w:t xml:space="preserve"> (</w:t>
      </w:r>
      <w:r w:rsidR="003455FE" w:rsidRPr="003455FE">
        <w:t>K-Means)</w:t>
      </w:r>
      <w:r>
        <w:rPr>
          <w:cs/>
        </w:rPr>
        <w:t xml:space="preserve"> </w:t>
      </w:r>
      <w:r w:rsidR="003455FE">
        <w:t>(</w:t>
      </w:r>
      <w:r w:rsidR="003455FE" w:rsidRPr="003455FE">
        <w:t>Computer Internship Recommendation System With K-Means Clustering</w:t>
      </w:r>
      <w:r w:rsidR="003455FE">
        <w:t xml:space="preserve">)” </w:t>
      </w:r>
      <w:r>
        <w:rPr>
          <w:cs/>
        </w:rPr>
        <w:t>เพื่อการสำเร็จการศึกษาระดับปริญญาตรี สามารถดำเนินการจนประสบความสำเร็จลุล่วงไปด้วยดี เนื่องจากได้รับความกรุณาและคำแนะนำจากคณาจารย์หลาย ๆ ท่านในหลักสูตรวิทยาการคอมพิวเตอร์ ที่ได้กรุณาให้ความรู้ แนะแนวทาง ข้อคิด ข้อแนะนำสู่ความสำเร็จและช่วยแก้ไขปัญหาอุปสรรคต่าง ๆ รวมทั้งรูปเล่มให้สำเร็จไปได้ด้วยดี</w:t>
      </w:r>
    </w:p>
    <w:p w14:paraId="4B30348C" w14:textId="766F7835" w:rsidR="00F56EFC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ขอขอบพระคุณ ผู้ช่วยศาตราจาร</w:t>
      </w:r>
      <w:proofErr w:type="spellStart"/>
      <w:r>
        <w:rPr>
          <w:cs/>
        </w:rPr>
        <w:t>ย์</w:t>
      </w:r>
      <w:proofErr w:type="spellEnd"/>
      <w:r>
        <w:rPr>
          <w:cs/>
        </w:rPr>
        <w:t xml:space="preserve"> ดร.นงนุช เกตุ้ย และอาจารย์วรวิ</w:t>
      </w:r>
      <w:proofErr w:type="spellStart"/>
      <w:r>
        <w:rPr>
          <w:cs/>
        </w:rPr>
        <w:t>ทย์</w:t>
      </w:r>
      <w:proofErr w:type="spellEnd"/>
      <w:r>
        <w:rPr>
          <w:cs/>
        </w:rPr>
        <w:t xml:space="preserve">  </w:t>
      </w:r>
      <w:r w:rsidR="001220D7">
        <w:rPr>
          <w:rFonts w:hint="cs"/>
          <w:cs/>
        </w:rPr>
        <w:t>ฝั้น</w:t>
      </w:r>
      <w:r>
        <w:rPr>
          <w:cs/>
        </w:rPr>
        <w:t>คำอ้ายอาจารย์ที่ปรึกษา และอาจารย์ประจำวิชาทุกท่าน ผู้ซึ่งกรุณาให้ความรู้ คำแนะนำแนวทางการสร้างผลงานสู่ความสำเร็จ และช่วยแก้ไขปัญหาอุปสรรคต่าง ๆ รวมทั้งตรวจทานแก้ไขรูปเล่มจนเสร็จสมบูรณ์ ขอขอบคุณบิดา มารดา ผู้มีพระคุณทุกท่าน เพื่อนนักศึกษา และบุคคลที่เกี่ยวข้องที่ยังไม่ได้กล่าวถึง ที่ได้ช่วยออกความคิดเห็น ได้ให้ข้อแนะนำ และอำนวยความสะดวกในด้านต่าง ๆ</w:t>
      </w:r>
      <w:r w:rsidR="00C769EE">
        <w:rPr>
          <w:rFonts w:hint="cs"/>
          <w:cs/>
        </w:rPr>
        <w:t xml:space="preserve"> </w:t>
      </w:r>
      <w:r>
        <w:rPr>
          <w:cs/>
        </w:rPr>
        <w:t>ในการทำโครงงานครั้งนี้ไว้ ณ ที่นี้</w:t>
      </w:r>
    </w:p>
    <w:p w14:paraId="6C8E4980" w14:textId="0755567F" w:rsidR="00DC0E6A" w:rsidRDefault="00F56EFC" w:rsidP="00025889">
      <w:pPr>
        <w:tabs>
          <w:tab w:val="left" w:pos="1134"/>
        </w:tabs>
        <w:spacing w:line="276" w:lineRule="auto"/>
        <w:contextualSpacing/>
        <w:jc w:val="thaiDistribute"/>
      </w:pPr>
      <w:r>
        <w:rPr>
          <w:cs/>
        </w:rPr>
        <w:tab/>
        <w:t>สุดท้ายนี้ผู้ศึกษาหวังว่าโครงงานฉบับนี้จะเป็นประโยชน์สำหรับมหาวิทยาลัย</w:t>
      </w:r>
      <w:r w:rsidR="001220D7">
        <w:rPr>
          <w:rFonts w:hint="cs"/>
          <w:cs/>
        </w:rPr>
        <w:t xml:space="preserve"> </w:t>
      </w:r>
      <w:r>
        <w:rPr>
          <w:cs/>
        </w:rPr>
        <w:t>และนัก</w:t>
      </w:r>
      <w:r w:rsidR="001220D7">
        <w:rPr>
          <w:cs/>
        </w:rPr>
        <w:br/>
      </w:r>
      <w:r>
        <w:rPr>
          <w:cs/>
        </w:rPr>
        <w:t>ศึกษามหาวิทยาลัยเทคโนโลยีราชมงคลล้านนา น่าน และผู้ที่สนใจที่จะศึกษาต่อไป</w:t>
      </w:r>
    </w:p>
    <w:p w14:paraId="787D1269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17822F90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F5AD155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688F844F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280B4068" w14:textId="40CF5AB6" w:rsidR="00CB4566" w:rsidRPr="00CB4566" w:rsidRDefault="00CB4566" w:rsidP="00025889">
      <w:pPr>
        <w:tabs>
          <w:tab w:val="left" w:pos="5270"/>
        </w:tabs>
        <w:spacing w:line="276" w:lineRule="auto"/>
        <w:rPr>
          <w:sz w:val="40"/>
          <w:szCs w:val="40"/>
        </w:rPr>
      </w:pPr>
      <w:r>
        <w:rPr>
          <w:sz w:val="40"/>
          <w:szCs w:val="40"/>
        </w:rPr>
        <w:tab/>
      </w:r>
    </w:p>
    <w:p w14:paraId="2B5040B6" w14:textId="77777777" w:rsidR="00CB4566" w:rsidRPr="00CB4566" w:rsidRDefault="00CB4566" w:rsidP="00025889">
      <w:pPr>
        <w:spacing w:line="276" w:lineRule="auto"/>
        <w:rPr>
          <w:sz w:val="40"/>
          <w:szCs w:val="40"/>
        </w:rPr>
      </w:pPr>
    </w:p>
    <w:p w14:paraId="0BEA7BA6" w14:textId="52B2AAD3" w:rsidR="00CB4566" w:rsidRPr="00CB4566" w:rsidRDefault="00CB4566" w:rsidP="00025889">
      <w:pPr>
        <w:spacing w:line="276" w:lineRule="auto"/>
        <w:rPr>
          <w:rFonts w:cs="Angsana New"/>
          <w:sz w:val="40"/>
          <w:szCs w:val="40"/>
          <w:cs/>
        </w:rPr>
        <w:sectPr w:rsidR="00CB4566" w:rsidRPr="00CB4566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20809006" w14:textId="77777777" w:rsidR="002057DD" w:rsidRDefault="002057DD" w:rsidP="00025889">
      <w:pPr>
        <w:pStyle w:val="Heading1"/>
        <w:spacing w:line="276" w:lineRule="auto"/>
      </w:pPr>
      <w:bookmarkStart w:id="6" w:name="_Toc97370451"/>
      <w:bookmarkStart w:id="7" w:name="_Toc130464046"/>
      <w:bookmarkStart w:id="8" w:name="_Hlk97384220"/>
      <w:r w:rsidRPr="00E65E8D">
        <w:rPr>
          <w:cs/>
        </w:rPr>
        <w:lastRenderedPageBreak/>
        <w:t>สารบัญ</w:t>
      </w:r>
      <w:bookmarkEnd w:id="6"/>
      <w:bookmarkEnd w:id="7"/>
    </w:p>
    <w:p w14:paraId="7F21FE2F" w14:textId="77777777" w:rsidR="002057DD" w:rsidRPr="001D3CC2" w:rsidRDefault="002057DD" w:rsidP="00025889">
      <w:pPr>
        <w:spacing w:line="276" w:lineRule="auto"/>
      </w:pPr>
    </w:p>
    <w:p w14:paraId="56214044" w14:textId="77777777" w:rsidR="002057DD" w:rsidRPr="001D3CC2" w:rsidRDefault="002057DD" w:rsidP="00025889">
      <w:pPr>
        <w:spacing w:line="276" w:lineRule="auto"/>
        <w:ind w:right="-111"/>
        <w:jc w:val="right"/>
        <w:rPr>
          <w:b/>
          <w:bCs/>
          <w:cs/>
        </w:rPr>
      </w:pPr>
      <w:r w:rsidRPr="001D3CC2">
        <w:rPr>
          <w:rFonts w:hint="cs"/>
          <w:b/>
          <w:bCs/>
          <w:cs/>
        </w:rPr>
        <w:t>หน้า</w:t>
      </w:r>
    </w:p>
    <w:p w14:paraId="6076073D" w14:textId="3F3CF5B4" w:rsidR="008F5022" w:rsidRPr="00067761" w:rsidRDefault="002057DD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sz w:val="40"/>
          <w:szCs w:val="40"/>
        </w:rPr>
        <w:fldChar w:fldCharType="begin"/>
      </w:r>
      <w:r>
        <w:rPr>
          <w:sz w:val="40"/>
          <w:szCs w:val="40"/>
        </w:rPr>
        <w:instrText xml:space="preserve"> TOC \o "1-3" \u </w:instrText>
      </w:r>
      <w:r>
        <w:rPr>
          <w:sz w:val="40"/>
          <w:szCs w:val="40"/>
        </w:rPr>
        <w:fldChar w:fldCharType="separate"/>
      </w:r>
      <w:r w:rsidR="008F5022">
        <w:rPr>
          <w:cs/>
        </w:rPr>
        <w:t>บทคัดย่อ</w:t>
      </w:r>
      <w:r w:rsidR="008F5022">
        <w:tab/>
      </w:r>
      <w:r w:rsidR="008F5022" w:rsidRPr="00067761">
        <w:rPr>
          <w:b w:val="0"/>
          <w:bCs w:val="0"/>
        </w:rPr>
        <w:fldChar w:fldCharType="begin"/>
      </w:r>
      <w:r w:rsidR="008F5022" w:rsidRPr="00067761">
        <w:rPr>
          <w:b w:val="0"/>
          <w:bCs w:val="0"/>
        </w:rPr>
        <w:instrText xml:space="preserve"> PAGEREF _Toc130464044 \h </w:instrText>
      </w:r>
      <w:r w:rsidR="008F5022" w:rsidRPr="00067761">
        <w:rPr>
          <w:b w:val="0"/>
          <w:bCs w:val="0"/>
        </w:rPr>
      </w:r>
      <w:r w:rsidR="008F5022"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ก</w:t>
      </w:r>
      <w:r w:rsidR="008F5022" w:rsidRPr="00067761">
        <w:rPr>
          <w:b w:val="0"/>
          <w:bCs w:val="0"/>
        </w:rPr>
        <w:fldChar w:fldCharType="end"/>
      </w:r>
    </w:p>
    <w:p w14:paraId="2B00A3AD" w14:textId="56A4F5B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กิตติกรรมประกาศ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ข</w:t>
      </w:r>
      <w:r w:rsidRPr="00067761">
        <w:rPr>
          <w:b w:val="0"/>
          <w:bCs w:val="0"/>
        </w:rPr>
        <w:fldChar w:fldCharType="end"/>
      </w:r>
    </w:p>
    <w:p w14:paraId="5293E8A2" w14:textId="74E72D73" w:rsidR="008F5022" w:rsidRPr="00067761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ค</w:t>
      </w:r>
      <w:r w:rsidRPr="00067761">
        <w:rPr>
          <w:b w:val="0"/>
          <w:bCs w:val="0"/>
        </w:rPr>
        <w:fldChar w:fldCharType="end"/>
      </w:r>
    </w:p>
    <w:p w14:paraId="0F505EF4" w14:textId="7AC511B0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สารบัญตาราง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_Toc130464047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จ</w:t>
      </w:r>
      <w:r w:rsidRPr="00067761">
        <w:rPr>
          <w:b w:val="0"/>
          <w:bCs w:val="0"/>
        </w:rPr>
        <w:fldChar w:fldCharType="end"/>
      </w:r>
    </w:p>
    <w:p w14:paraId="195770CA" w14:textId="62070E7A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สารบัญภาพ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ฉ</w:t>
      </w:r>
      <w:r w:rsidRPr="00067761">
        <w:rPr>
          <w:b w:val="0"/>
          <w:bCs w:val="0"/>
        </w:rPr>
        <w:fldChar w:fldCharType="end"/>
      </w:r>
    </w:p>
    <w:p w14:paraId="4A8EA70F" w14:textId="344B4330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1 </w:t>
      </w:r>
      <w:r>
        <w:rPr>
          <w:cs/>
        </w:rPr>
        <w:t>บทนำ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_Toc130464049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1</w:t>
      </w:r>
      <w:r w:rsidRPr="00067761">
        <w:rPr>
          <w:b w:val="0"/>
          <w:bCs w:val="0"/>
        </w:rPr>
        <w:fldChar w:fldCharType="end"/>
      </w:r>
    </w:p>
    <w:p w14:paraId="5DABD4B2" w14:textId="04E3EE4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1.1 </w:t>
      </w:r>
      <w:r>
        <w:rPr>
          <w:noProof/>
          <w:cs/>
        </w:rPr>
        <w:t>ความเป็นมาและความสำคัญของปัญหา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_Toc130464050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1</w:t>
      </w:r>
      <w:r>
        <w:rPr>
          <w:noProof/>
        </w:rPr>
        <w:fldChar w:fldCharType="end"/>
      </w:r>
    </w:p>
    <w:p w14:paraId="240BA03C" w14:textId="6E5A0EB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1.2 วัตถุประสงค์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_Toc130464051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1</w:t>
      </w:r>
      <w:r>
        <w:rPr>
          <w:noProof/>
        </w:rPr>
        <w:fldChar w:fldCharType="end"/>
      </w:r>
    </w:p>
    <w:p w14:paraId="6D0EE307" w14:textId="1A2BE114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1.3 ขอบเขตของโครงงาน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_Toc130464052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1</w:t>
      </w:r>
      <w:r>
        <w:rPr>
          <w:noProof/>
        </w:rPr>
        <w:fldChar w:fldCharType="end"/>
      </w:r>
    </w:p>
    <w:p w14:paraId="6F287D73" w14:textId="1920CC6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1.4 ประโยชน์ที่คาดว่าจะได้รับ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_Toc130464053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2</w:t>
      </w:r>
      <w:r>
        <w:rPr>
          <w:noProof/>
        </w:rPr>
        <w:fldChar w:fldCharType="end"/>
      </w:r>
    </w:p>
    <w:p w14:paraId="7F6192FE" w14:textId="69A7379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  <w:cs/>
        </w:rPr>
        <w:t>1.5 อุปกรณ์เครื่องมือที่ใช้ในโครงงาน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_Toc130464054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2</w:t>
      </w:r>
      <w:r>
        <w:rPr>
          <w:noProof/>
        </w:rPr>
        <w:fldChar w:fldCharType="end"/>
      </w:r>
    </w:p>
    <w:p w14:paraId="5D5121F8" w14:textId="07968343" w:rsidR="008F5022" w:rsidRDefault="008F5022">
      <w:pPr>
        <w:pStyle w:val="TOC2"/>
        <w:rPr>
          <w:noProof/>
        </w:rPr>
      </w:pPr>
      <w:r>
        <w:rPr>
          <w:noProof/>
          <w:cs/>
        </w:rPr>
        <w:t>1.6 นิยามศัพท์ที่ใช้ในโครงงาน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_Toc130464055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3</w:t>
      </w:r>
      <w:r>
        <w:rPr>
          <w:noProof/>
        </w:rPr>
        <w:fldChar w:fldCharType="end"/>
      </w:r>
    </w:p>
    <w:p w14:paraId="66509ECA" w14:textId="77777777" w:rsidR="008F5022" w:rsidRPr="008F5022" w:rsidRDefault="008F5022" w:rsidP="008F5022">
      <w:pPr>
        <w:rPr>
          <w:noProof/>
        </w:rPr>
      </w:pPr>
    </w:p>
    <w:p w14:paraId="0C90FF23" w14:textId="222755B2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2 </w:t>
      </w:r>
      <w:r>
        <w:rPr>
          <w:cs/>
        </w:rPr>
        <w:t>ทฤษฎีและงานวิจัยที่เกี่ยวข้อง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5</w:t>
      </w:r>
      <w:r w:rsidRPr="00067761">
        <w:rPr>
          <w:b w:val="0"/>
          <w:bCs w:val="0"/>
        </w:rPr>
        <w:fldChar w:fldCharType="end"/>
      </w:r>
    </w:p>
    <w:p w14:paraId="3198A59A" w14:textId="1A450595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2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ทฤษฎีและความรู้ที่เกี่ยวข้อง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_Toc130464057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</w:t>
      </w:r>
      <w:r>
        <w:rPr>
          <w:noProof/>
        </w:rPr>
        <w:fldChar w:fldCharType="end"/>
      </w:r>
    </w:p>
    <w:p w14:paraId="4815CE26" w14:textId="7D7579B0" w:rsidR="008F5022" w:rsidRDefault="008F5022">
      <w:pPr>
        <w:pStyle w:val="TOC2"/>
        <w:rPr>
          <w:noProof/>
        </w:rPr>
      </w:pPr>
      <w:r>
        <w:rPr>
          <w:noProof/>
          <w:cs/>
        </w:rPr>
        <w:t>2.</w:t>
      </w:r>
      <w:r>
        <w:rPr>
          <w:noProof/>
        </w:rPr>
        <w:t>2</w:t>
      </w:r>
      <w:r>
        <w:rPr>
          <w:noProof/>
          <w:cs/>
        </w:rPr>
        <w:t xml:space="preserve"> งานวิจัยที่เกี่ยวข้อง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_Toc130464058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18</w:t>
      </w:r>
      <w:r>
        <w:rPr>
          <w:noProof/>
        </w:rPr>
        <w:fldChar w:fldCharType="end"/>
      </w:r>
    </w:p>
    <w:p w14:paraId="1E6DD4CF" w14:textId="77777777" w:rsidR="008F5022" w:rsidRPr="008F5022" w:rsidRDefault="008F5022" w:rsidP="008F5022">
      <w:pPr>
        <w:rPr>
          <w:noProof/>
        </w:rPr>
      </w:pPr>
    </w:p>
    <w:p w14:paraId="07927368" w14:textId="526500EE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3 </w:t>
      </w:r>
      <w:r>
        <w:rPr>
          <w:cs/>
        </w:rPr>
        <w:t>ขั้นตอนการดำเนินงาน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_Toc130464059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21</w:t>
      </w:r>
      <w:r w:rsidRPr="00067761">
        <w:rPr>
          <w:b w:val="0"/>
          <w:bCs w:val="0"/>
        </w:rPr>
        <w:fldChar w:fldCharType="end"/>
      </w:r>
    </w:p>
    <w:p w14:paraId="186209F7" w14:textId="7526C6E7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</w:t>
      </w:r>
      <w:r>
        <w:rPr>
          <w:noProof/>
          <w:cs/>
        </w:rPr>
        <w:t>.</w:t>
      </w:r>
      <w:r>
        <w:rPr>
          <w:noProof/>
        </w:rPr>
        <w:t>1</w:t>
      </w:r>
      <w:r>
        <w:rPr>
          <w:noProof/>
          <w:cs/>
        </w:rPr>
        <w:t xml:space="preserve"> การเตรียมและวิเคราะห์ข้อมูล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_Toc130464060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21</w:t>
      </w:r>
      <w:r>
        <w:rPr>
          <w:noProof/>
        </w:rPr>
        <w:fldChar w:fldCharType="end"/>
      </w:r>
    </w:p>
    <w:p w14:paraId="04251084" w14:textId="634EA8F9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3.2 </w:t>
      </w:r>
      <w:r>
        <w:rPr>
          <w:noProof/>
          <w:cs/>
        </w:rPr>
        <w:t>การทำงานของระบบ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_Toc130464061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28</w:t>
      </w:r>
      <w:r>
        <w:rPr>
          <w:noProof/>
        </w:rPr>
        <w:fldChar w:fldCharType="end"/>
      </w:r>
    </w:p>
    <w:p w14:paraId="1CF74BE2" w14:textId="55792FB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3.3 </w:t>
      </w:r>
      <w:r>
        <w:rPr>
          <w:noProof/>
          <w:cs/>
        </w:rPr>
        <w:t>การวิเคราะห์และออกแบบระบบ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_Toc130464062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28</w:t>
      </w:r>
      <w:r>
        <w:rPr>
          <w:noProof/>
        </w:rPr>
        <w:fldChar w:fldCharType="end"/>
      </w:r>
    </w:p>
    <w:p w14:paraId="5626CBDB" w14:textId="7259E1B3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3.4 </w:t>
      </w:r>
      <w:r>
        <w:rPr>
          <w:noProof/>
          <w:cs/>
        </w:rPr>
        <w:t>การออกแบบฐานข้อมูล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_Toc130464063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35</w:t>
      </w:r>
      <w:r>
        <w:rPr>
          <w:noProof/>
        </w:rPr>
        <w:fldChar w:fldCharType="end"/>
      </w:r>
    </w:p>
    <w:p w14:paraId="29677796" w14:textId="63B38302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3.5</w:t>
      </w:r>
      <w:r>
        <w:rPr>
          <w:noProof/>
          <w:cs/>
        </w:rPr>
        <w:t xml:space="preserve"> การออกแบบหน้าจอ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_Toc130464064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37</w:t>
      </w:r>
      <w:r>
        <w:rPr>
          <w:noProof/>
        </w:rPr>
        <w:fldChar w:fldCharType="end"/>
      </w:r>
    </w:p>
    <w:p w14:paraId="016385F8" w14:textId="71249F1A" w:rsidR="008F5022" w:rsidRDefault="008F5022">
      <w:pPr>
        <w:pStyle w:val="TOC2"/>
        <w:rPr>
          <w:noProof/>
        </w:rPr>
      </w:pPr>
      <w:r>
        <w:rPr>
          <w:noProof/>
        </w:rPr>
        <w:t xml:space="preserve">3.6 </w:t>
      </w:r>
      <w:r>
        <w:rPr>
          <w:noProof/>
          <w:cs/>
        </w:rPr>
        <w:t>การใช้งานระบบ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_Toc130464065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41</w:t>
      </w:r>
      <w:r>
        <w:rPr>
          <w:noProof/>
        </w:rPr>
        <w:fldChar w:fldCharType="end"/>
      </w:r>
    </w:p>
    <w:p w14:paraId="206AE43E" w14:textId="77777777" w:rsidR="008F5022" w:rsidRPr="008F5022" w:rsidRDefault="008F5022" w:rsidP="008F5022">
      <w:pPr>
        <w:rPr>
          <w:noProof/>
        </w:rPr>
      </w:pPr>
    </w:p>
    <w:p w14:paraId="621731B7" w14:textId="6FA1DA1F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 xml:space="preserve">4 </w:t>
      </w:r>
      <w:r>
        <w:rPr>
          <w:cs/>
        </w:rPr>
        <w:t xml:space="preserve"> 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_Toc130464066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42</w:t>
      </w:r>
      <w:r w:rsidRPr="00067761">
        <w:rPr>
          <w:b w:val="0"/>
          <w:bCs w:val="0"/>
        </w:rPr>
        <w:fldChar w:fldCharType="end"/>
      </w:r>
    </w:p>
    <w:p w14:paraId="2EDB2348" w14:textId="57F4EE98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4</w:t>
      </w:r>
      <w:r>
        <w:rPr>
          <w:noProof/>
          <w:cs/>
        </w:rPr>
        <w:t>.</w:t>
      </w:r>
      <w:r>
        <w:rPr>
          <w:noProof/>
        </w:rPr>
        <w:t xml:space="preserve">1 </w:t>
      </w:r>
      <w:r>
        <w:rPr>
          <w:noProof/>
          <w:cs/>
        </w:rPr>
        <w:t>การวิเคราะห์และการตัดคำ (</w:t>
      </w:r>
      <w:r>
        <w:rPr>
          <w:noProof/>
        </w:rPr>
        <w:t>Word segmentation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_Toc130464067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42</w:t>
      </w:r>
      <w:r>
        <w:rPr>
          <w:noProof/>
        </w:rPr>
        <w:fldChar w:fldCharType="end"/>
      </w:r>
    </w:p>
    <w:p w14:paraId="27E55261" w14:textId="3A5AD90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4.2 </w:t>
      </w:r>
      <w:r>
        <w:rPr>
          <w:noProof/>
          <w:cs/>
        </w:rPr>
        <w:t>ขั้นตอนการใช้งานสำหรับผู้ใช้งาน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_Toc130464068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52</w:t>
      </w:r>
      <w:r>
        <w:rPr>
          <w:noProof/>
        </w:rPr>
        <w:fldChar w:fldCharType="end"/>
      </w:r>
    </w:p>
    <w:p w14:paraId="2396292F" w14:textId="588826FC" w:rsidR="008F5022" w:rsidRDefault="008F5022">
      <w:pPr>
        <w:pStyle w:val="TOC2"/>
        <w:rPr>
          <w:noProof/>
        </w:rPr>
      </w:pPr>
      <w:r>
        <w:rPr>
          <w:noProof/>
        </w:rPr>
        <w:t xml:space="preserve">4.3 </w:t>
      </w:r>
      <w:r>
        <w:rPr>
          <w:noProof/>
          <w:cs/>
        </w:rPr>
        <w:t>การวัดค่าความคล้ายคลึง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_Toc130464069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56</w:t>
      </w:r>
      <w:r>
        <w:rPr>
          <w:noProof/>
        </w:rPr>
        <w:fldChar w:fldCharType="end"/>
      </w:r>
    </w:p>
    <w:p w14:paraId="311E8EBE" w14:textId="77777777" w:rsidR="008F5022" w:rsidRPr="008F5022" w:rsidRDefault="008F5022" w:rsidP="008F5022">
      <w:pPr>
        <w:rPr>
          <w:noProof/>
        </w:rPr>
      </w:pPr>
    </w:p>
    <w:p w14:paraId="52B6B0A9" w14:textId="62E58DEF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 xml:space="preserve">บทที่ </w:t>
      </w:r>
      <w:r>
        <w:t>5</w:t>
      </w:r>
      <w:r>
        <w:rPr>
          <w:cs/>
        </w:rPr>
        <w:t xml:space="preserve">  สรุปผลการดำเนินงาน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_Toc130464070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58</w:t>
      </w:r>
      <w:r w:rsidRPr="00067761">
        <w:rPr>
          <w:b w:val="0"/>
          <w:bCs w:val="0"/>
        </w:rPr>
        <w:fldChar w:fldCharType="end"/>
      </w:r>
    </w:p>
    <w:p w14:paraId="45A43343" w14:textId="0A1C6323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5.1</w:t>
      </w:r>
      <w:r>
        <w:rPr>
          <w:noProof/>
          <w:cs/>
        </w:rPr>
        <w:t xml:space="preserve"> สรุปผลการดำเนินงาน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_Toc130464071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58</w:t>
      </w:r>
      <w:r>
        <w:rPr>
          <w:noProof/>
        </w:rPr>
        <w:fldChar w:fldCharType="end"/>
      </w:r>
    </w:p>
    <w:p w14:paraId="474F7272" w14:textId="5CDA4EF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5.2</w:t>
      </w:r>
      <w:r>
        <w:rPr>
          <w:noProof/>
          <w:cs/>
        </w:rPr>
        <w:t xml:space="preserve"> สรุปปัญหาที่เกิดระหว่างการดำเนินงาน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_Toc130464072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59</w:t>
      </w:r>
      <w:r>
        <w:rPr>
          <w:noProof/>
        </w:rPr>
        <w:fldChar w:fldCharType="end"/>
      </w:r>
    </w:p>
    <w:p w14:paraId="4DE668D6" w14:textId="4CF6907D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5.3</w:t>
      </w:r>
      <w:r>
        <w:rPr>
          <w:noProof/>
          <w:cs/>
        </w:rPr>
        <w:t xml:space="preserve"> แนวทางพัฒนาระบบในอนาคต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_Toc130464073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59</w:t>
      </w:r>
      <w:r>
        <w:rPr>
          <w:noProof/>
        </w:rPr>
        <w:fldChar w:fldCharType="end"/>
      </w:r>
    </w:p>
    <w:p w14:paraId="67B3E198" w14:textId="5B044FF2" w:rsidR="008F5022" w:rsidRDefault="008F5022" w:rsidP="008F5022">
      <w:pPr>
        <w:pStyle w:val="Heading1"/>
        <w:spacing w:line="276" w:lineRule="auto"/>
        <w:rPr>
          <w:noProof/>
        </w:rPr>
      </w:pPr>
      <w:bookmarkStart w:id="9" w:name="_Toc130463934"/>
      <w:r w:rsidRPr="00E65E8D">
        <w:rPr>
          <w:noProof/>
          <w:cs/>
        </w:rPr>
        <w:lastRenderedPageBreak/>
        <w:t>สารบัญ</w:t>
      </w:r>
      <w:bookmarkEnd w:id="9"/>
      <w:r>
        <w:rPr>
          <w:rFonts w:hint="cs"/>
          <w:noProof/>
          <w:cs/>
        </w:rPr>
        <w:t xml:space="preserve"> (ต่อ)</w:t>
      </w:r>
    </w:p>
    <w:p w14:paraId="7AE281A5" w14:textId="77777777" w:rsidR="008F5022" w:rsidRPr="001D3CC2" w:rsidRDefault="008F5022" w:rsidP="008F5022">
      <w:pPr>
        <w:spacing w:line="276" w:lineRule="auto"/>
        <w:rPr>
          <w:noProof/>
        </w:rPr>
      </w:pPr>
    </w:p>
    <w:p w14:paraId="28DAA9E1" w14:textId="05D8F3CC" w:rsidR="008F5022" w:rsidRPr="008F5022" w:rsidRDefault="008F5022" w:rsidP="008F5022">
      <w:pPr>
        <w:spacing w:line="276" w:lineRule="auto"/>
        <w:ind w:right="-111"/>
        <w:jc w:val="right"/>
        <w:rPr>
          <w:b/>
          <w:bCs/>
          <w:noProof/>
        </w:rPr>
      </w:pPr>
      <w:r w:rsidRPr="001D3CC2">
        <w:rPr>
          <w:rFonts w:hint="cs"/>
          <w:b/>
          <w:bCs/>
          <w:noProof/>
          <w:cs/>
        </w:rPr>
        <w:t>หน้า</w:t>
      </w:r>
    </w:p>
    <w:p w14:paraId="1B50C963" w14:textId="0A586827" w:rsidR="008F5022" w:rsidRDefault="008F5022">
      <w:pPr>
        <w:pStyle w:val="TOC2"/>
        <w:rPr>
          <w:noProof/>
        </w:rPr>
      </w:pPr>
      <w:r>
        <w:rPr>
          <w:noProof/>
        </w:rPr>
        <w:t xml:space="preserve">5.4 </w:t>
      </w:r>
      <w:r>
        <w:rPr>
          <w:noProof/>
          <w:cs/>
        </w:rPr>
        <w:t>แบบประเมินความพึงพอใจของผู้ใช้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_Toc130464074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59</w:t>
      </w:r>
      <w:r>
        <w:rPr>
          <w:noProof/>
        </w:rPr>
        <w:fldChar w:fldCharType="end"/>
      </w:r>
    </w:p>
    <w:p w14:paraId="351B5CB2" w14:textId="77777777" w:rsidR="00067761" w:rsidRPr="00067761" w:rsidRDefault="00067761" w:rsidP="00067761">
      <w:pPr>
        <w:rPr>
          <w:noProof/>
        </w:rPr>
      </w:pPr>
    </w:p>
    <w:p w14:paraId="054AA72C" w14:textId="2C963F8C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เอกสารอ้างอิง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_Toc130464075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61</w:t>
      </w:r>
      <w:r w:rsidRPr="00067761">
        <w:rPr>
          <w:b w:val="0"/>
          <w:bCs w:val="0"/>
        </w:rPr>
        <w:fldChar w:fldCharType="end"/>
      </w:r>
    </w:p>
    <w:p w14:paraId="1BFBEC0C" w14:textId="69DD3149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ก คู่มือการติดตั้งระบบ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_Toc130464076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64</w:t>
      </w:r>
      <w:r w:rsidRPr="00067761">
        <w:rPr>
          <w:b w:val="0"/>
          <w:bCs w:val="0"/>
        </w:rPr>
        <w:fldChar w:fldCharType="end"/>
      </w:r>
    </w:p>
    <w:p w14:paraId="2A9B5084" w14:textId="79030E84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การจัดกลุ่มข้อมูลด้วยเทคนิคทางปัญญาประดิษฐ์เคมีน (</w:t>
      </w:r>
      <w:r>
        <w:rPr>
          <w:noProof/>
        </w:rPr>
        <w:t>K-Means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_Toc130464077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65</w:t>
      </w:r>
      <w:r>
        <w:rPr>
          <w:noProof/>
        </w:rPr>
        <w:fldChar w:fldCharType="end"/>
      </w:r>
    </w:p>
    <w:p w14:paraId="236CAEB9" w14:textId="0B13EE86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การสร้างคลัสเตอร์</w:t>
      </w:r>
      <w:r>
        <w:rPr>
          <w:noProof/>
        </w:rPr>
        <w:t xml:space="preserve"> (Cluster) </w:t>
      </w:r>
      <w:r>
        <w:rPr>
          <w:noProof/>
          <w:cs/>
        </w:rPr>
        <w:t>ของฐานข้อมูลมองโกดีบี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 xml:space="preserve"> </w:t>
      </w:r>
      <w:r>
        <w:rPr>
          <w:noProof/>
          <w:cs/>
        </w:rPr>
        <w:t>บนเว็บไซต์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_Toc130464078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67</w:t>
      </w:r>
      <w:r>
        <w:rPr>
          <w:noProof/>
        </w:rPr>
        <w:fldChar w:fldCharType="end"/>
      </w:r>
    </w:p>
    <w:p w14:paraId="1B77AFB9" w14:textId="4D72087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3. </w:t>
      </w:r>
      <w:r>
        <w:rPr>
          <w:noProof/>
          <w:cs/>
        </w:rPr>
        <w:t>การสร้างฐานข้อมูลในโปรแกรมมองโกดีบี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_Toc130464079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69</w:t>
      </w:r>
      <w:r>
        <w:rPr>
          <w:noProof/>
        </w:rPr>
        <w:fldChar w:fldCharType="end"/>
      </w:r>
    </w:p>
    <w:p w14:paraId="599D0EBE" w14:textId="522785C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4. </w:t>
      </w:r>
      <w:r>
        <w:rPr>
          <w:noProof/>
          <w:cs/>
        </w:rPr>
        <w:t>การนำข้อมูลเข้าสู่ฐานข้อมูลมองโกดีบี (</w:t>
      </w:r>
      <w:r>
        <w:rPr>
          <w:noProof/>
        </w:rPr>
        <w:t>MongoDB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_Toc130464080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71</w:t>
      </w:r>
      <w:r>
        <w:rPr>
          <w:noProof/>
        </w:rPr>
        <w:fldChar w:fldCharType="end"/>
      </w:r>
    </w:p>
    <w:p w14:paraId="794B7440" w14:textId="4CE2063A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5. </w:t>
      </w:r>
      <w:r>
        <w:rPr>
          <w:noProof/>
          <w:cs/>
        </w:rPr>
        <w:t xml:space="preserve">การใช้งาน </w:t>
      </w:r>
      <w:r>
        <w:rPr>
          <w:noProof/>
        </w:rPr>
        <w:t xml:space="preserve">Cloud computing </w:t>
      </w:r>
      <w:r>
        <w:rPr>
          <w:noProof/>
          <w:cs/>
        </w:rPr>
        <w:t xml:space="preserve">ของ </w:t>
      </w:r>
      <w:r>
        <w:rPr>
          <w:noProof/>
        </w:rPr>
        <w:t>Amazon Web Services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_Toc130464081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74</w:t>
      </w:r>
      <w:r>
        <w:rPr>
          <w:noProof/>
        </w:rPr>
        <w:fldChar w:fldCharType="end"/>
      </w:r>
    </w:p>
    <w:p w14:paraId="5EB7A44C" w14:textId="5C1B6087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6. </w:t>
      </w:r>
      <w:r>
        <w:rPr>
          <w:noProof/>
          <w:cs/>
        </w:rPr>
        <w:t>การติดตั้งและใช้งาน</w:t>
      </w:r>
      <w:r>
        <w:rPr>
          <w:noProof/>
        </w:rPr>
        <w:t xml:space="preserve"> Web API </w:t>
      </w:r>
      <w:r>
        <w:rPr>
          <w:noProof/>
          <w:cs/>
        </w:rPr>
        <w:t>สำหรับคำนวณค่าความคล้ายคลึง (</w:t>
      </w:r>
      <w:r>
        <w:rPr>
          <w:noProof/>
        </w:rPr>
        <w:t>Cosine similarity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_Toc130464082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76</w:t>
      </w:r>
      <w:r>
        <w:rPr>
          <w:noProof/>
        </w:rPr>
        <w:fldChar w:fldCharType="end"/>
      </w:r>
    </w:p>
    <w:p w14:paraId="4626EAED" w14:textId="09B6CF2E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7. </w:t>
      </w:r>
      <w:r>
        <w:rPr>
          <w:noProof/>
          <w:cs/>
        </w:rPr>
        <w:t>การติดตั้งและใช้งานเว็บแอปพลิเคชัน (</w:t>
      </w:r>
      <w:r>
        <w:rPr>
          <w:noProof/>
        </w:rPr>
        <w:t>Web application</w:t>
      </w:r>
      <w:r>
        <w:rPr>
          <w:noProof/>
          <w:cs/>
        </w:rPr>
        <w:t>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_Toc130464083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78</w:t>
      </w:r>
      <w:r>
        <w:rPr>
          <w:noProof/>
        </w:rPr>
        <w:fldChar w:fldCharType="end"/>
      </w:r>
    </w:p>
    <w:p w14:paraId="5E0F4E7A" w14:textId="5FBF3D65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ภาคผนวก ข คู่มือการใช้งาน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_Toc130464084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80</w:t>
      </w:r>
      <w:r w:rsidRPr="00067761">
        <w:rPr>
          <w:b w:val="0"/>
          <w:bCs w:val="0"/>
        </w:rPr>
        <w:fldChar w:fldCharType="end"/>
      </w:r>
    </w:p>
    <w:p w14:paraId="0C4289FF" w14:textId="7FA698C0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1. </w:t>
      </w:r>
      <w:r>
        <w:rPr>
          <w:noProof/>
          <w:cs/>
        </w:rPr>
        <w:t>ผู้ดูแลระบบ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_Toc130464085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81</w:t>
      </w:r>
      <w:r>
        <w:rPr>
          <w:noProof/>
        </w:rPr>
        <w:fldChar w:fldCharType="end"/>
      </w:r>
    </w:p>
    <w:p w14:paraId="6FB4AFC9" w14:textId="4CA42B2F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 xml:space="preserve">2. </w:t>
      </w:r>
      <w:r>
        <w:rPr>
          <w:noProof/>
          <w:cs/>
        </w:rPr>
        <w:t>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_Toc130464086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83</w:t>
      </w:r>
      <w:r>
        <w:rPr>
          <w:noProof/>
        </w:rPr>
        <w:fldChar w:fldCharType="end"/>
      </w:r>
    </w:p>
    <w:p w14:paraId="01C89C0C" w14:textId="5A372191" w:rsidR="008F5022" w:rsidRDefault="008F5022">
      <w:pPr>
        <w:pStyle w:val="TOC2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noProof/>
        </w:rPr>
        <w:t>3. Web API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_Toc130464087 \h </w:instrText>
      </w:r>
      <w:r>
        <w:rPr>
          <w:noProof/>
        </w:rPr>
      </w:r>
      <w:r>
        <w:rPr>
          <w:noProof/>
        </w:rPr>
        <w:fldChar w:fldCharType="separate"/>
      </w:r>
      <w:r w:rsidR="00EC0412">
        <w:rPr>
          <w:noProof/>
          <w:cs/>
        </w:rPr>
        <w:t>85</w:t>
      </w:r>
      <w:r>
        <w:rPr>
          <w:noProof/>
        </w:rPr>
        <w:fldChar w:fldCharType="end"/>
      </w:r>
    </w:p>
    <w:p w14:paraId="08172CBD" w14:textId="436A82CD" w:rsidR="008F5022" w:rsidRDefault="008F5022">
      <w:pPr>
        <w:pStyle w:val="TOC1"/>
        <w:rPr>
          <w:rFonts w:asciiTheme="minorHAnsi" w:hAnsiTheme="minorHAnsi" w:cs="Angsana New"/>
          <w:b w:val="0"/>
          <w:bCs w:val="0"/>
          <w:sz w:val="24"/>
          <w:szCs w:val="30"/>
          <w:lang w:val="en-TH" w:eastAsia="en-US"/>
        </w:rPr>
      </w:pPr>
      <w:r>
        <w:rPr>
          <w:cs/>
        </w:rPr>
        <w:t>ประวัติผู้ศึกษา</w:t>
      </w:r>
      <w:r>
        <w:tab/>
      </w:r>
      <w:r w:rsidRPr="00067761">
        <w:rPr>
          <w:b w:val="0"/>
          <w:bCs w:val="0"/>
        </w:rPr>
        <w:fldChar w:fldCharType="begin"/>
      </w:r>
      <w:r w:rsidRPr="00067761">
        <w:rPr>
          <w:b w:val="0"/>
          <w:bCs w:val="0"/>
        </w:rPr>
        <w:instrText xml:space="preserve"> PAGEREF _Toc130464088 \h </w:instrText>
      </w:r>
      <w:r w:rsidRPr="00067761">
        <w:rPr>
          <w:b w:val="0"/>
          <w:bCs w:val="0"/>
        </w:rPr>
      </w:r>
      <w:r w:rsidRPr="00067761">
        <w:rPr>
          <w:b w:val="0"/>
          <w:bCs w:val="0"/>
        </w:rPr>
        <w:fldChar w:fldCharType="separate"/>
      </w:r>
      <w:r w:rsidR="00EC0412">
        <w:rPr>
          <w:b w:val="0"/>
          <w:bCs w:val="0"/>
          <w:cs/>
        </w:rPr>
        <w:t>87</w:t>
      </w:r>
      <w:r w:rsidRPr="00067761">
        <w:rPr>
          <w:b w:val="0"/>
          <w:bCs w:val="0"/>
        </w:rPr>
        <w:fldChar w:fldCharType="end"/>
      </w:r>
    </w:p>
    <w:p w14:paraId="7ED52423" w14:textId="7C1C00DC" w:rsidR="002057DD" w:rsidRDefault="002057DD" w:rsidP="00025889">
      <w:pPr>
        <w:tabs>
          <w:tab w:val="left" w:pos="1134"/>
        </w:tabs>
        <w:spacing w:line="276" w:lineRule="auto"/>
        <w:contextualSpacing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  <w:r>
        <w:rPr>
          <w:b/>
          <w:bCs/>
          <w:noProof/>
          <w:sz w:val="40"/>
          <w:szCs w:val="40"/>
        </w:rPr>
        <w:fldChar w:fldCharType="end"/>
      </w:r>
    </w:p>
    <w:p w14:paraId="51D8419C" w14:textId="05564D61" w:rsidR="002057DD" w:rsidRDefault="002057DD" w:rsidP="00025889">
      <w:pPr>
        <w:pStyle w:val="Heading1"/>
        <w:spacing w:line="276" w:lineRule="auto"/>
      </w:pPr>
      <w:bookmarkStart w:id="10" w:name="_Toc97370452"/>
      <w:bookmarkStart w:id="11" w:name="_Toc130464047"/>
      <w:r w:rsidRPr="00E65E8D">
        <w:rPr>
          <w:rFonts w:hint="cs"/>
          <w:cs/>
        </w:rPr>
        <w:lastRenderedPageBreak/>
        <w:t>สารบัญตาราง</w:t>
      </w:r>
      <w:bookmarkEnd w:id="10"/>
      <w:bookmarkEnd w:id="11"/>
    </w:p>
    <w:p w14:paraId="7059D0EA" w14:textId="77777777" w:rsidR="002057DD" w:rsidRPr="00D10A81" w:rsidRDefault="002057DD" w:rsidP="00025889">
      <w:pPr>
        <w:spacing w:line="276" w:lineRule="auto"/>
      </w:pPr>
    </w:p>
    <w:p w14:paraId="40B099A5" w14:textId="3A2E0D6E" w:rsidR="002057DD" w:rsidRDefault="002057DD" w:rsidP="00025889">
      <w:pPr>
        <w:tabs>
          <w:tab w:val="center" w:pos="9270"/>
        </w:tabs>
        <w:spacing w:line="276" w:lineRule="auto"/>
        <w:ind w:right="-111"/>
        <w:rPr>
          <w:b/>
          <w:bCs/>
        </w:rPr>
      </w:pPr>
      <w:r w:rsidRPr="00A77EE9">
        <w:rPr>
          <w:rFonts w:hint="cs"/>
          <w:b/>
          <w:bCs/>
          <w:cs/>
        </w:rPr>
        <w:t>ตารางที่</w:t>
      </w:r>
      <w:r w:rsidR="00025889">
        <w:rPr>
          <w:b/>
          <w:bCs/>
        </w:rPr>
        <w:tab/>
      </w:r>
      <w:r w:rsidRPr="00A77EE9">
        <w:rPr>
          <w:rFonts w:hint="cs"/>
          <w:b/>
          <w:bCs/>
          <w:cs/>
        </w:rPr>
        <w:t>หน้า</w:t>
      </w:r>
    </w:p>
    <w:p w14:paraId="7C028F2C" w14:textId="0188FB59" w:rsidR="006911A2" w:rsidRDefault="002A0A54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\a "</w:instrText>
      </w:r>
      <w:r>
        <w:rPr>
          <w:b/>
          <w:bCs/>
          <w:cs/>
        </w:rPr>
        <w:instrText>ตาราง"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463759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Term Frequency </w:t>
        </w:r>
        <w:r w:rsidR="006911A2" w:rsidRPr="00E1501B">
          <w:rPr>
            <w:rStyle w:val="Hyperlink"/>
            <w:noProof/>
            <w:cs/>
          </w:rPr>
          <w:t xml:space="preserve">ที่จำนวนคำทั้งหมดเท่ากับ </w:t>
        </w:r>
        <w:r w:rsidR="006911A2" w:rsidRPr="00E1501B">
          <w:rPr>
            <w:rStyle w:val="Hyperlink"/>
            <w:noProof/>
          </w:rPr>
          <w:t>7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_Toc130463759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6911A2">
          <w:rPr>
            <w:noProof/>
            <w:webHidden/>
          </w:rPr>
          <w:fldChar w:fldCharType="end"/>
        </w:r>
      </w:hyperlink>
    </w:p>
    <w:p w14:paraId="093B96E1" w14:textId="6D01014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0" w:history="1">
        <w:r w:rsidR="006911A2" w:rsidRPr="00E1501B">
          <w:rPr>
            <w:rStyle w:val="Hyperlink"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noProof/>
          </w:rPr>
          <w:t xml:space="preserve">Inverse Document Frequency </w:t>
        </w:r>
        <w:r w:rsidR="006911A2" w:rsidRPr="00E1501B">
          <w:rPr>
            <w:rStyle w:val="Hyperlink"/>
            <w:noProof/>
            <w:cs/>
          </w:rPr>
          <w:t xml:space="preserve">ที่จำนวนเอกสารเท่ากับ </w:t>
        </w:r>
        <w:r w:rsidR="006911A2" w:rsidRPr="00E1501B">
          <w:rPr>
            <w:rStyle w:val="Hyperlink"/>
            <w:noProof/>
          </w:rPr>
          <w:t>10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4E17EE02" w14:textId="18D280F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1" w:history="1">
        <w:r w:rsidR="006911A2" w:rsidRPr="00E1501B">
          <w:rPr>
            <w:rStyle w:val="Hyperlink"/>
            <w:i/>
            <w:noProof/>
            <w:cs/>
          </w:rPr>
          <w:t xml:space="preserve">ตัวอย่างการคำนวณค่า </w:t>
        </w:r>
        <w:r w:rsidR="006911A2" w:rsidRPr="00E1501B">
          <w:rPr>
            <w:rStyle w:val="Hyperlink"/>
            <w:iCs/>
            <w:noProof/>
          </w:rPr>
          <w:t>TF-IDF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</w:t>
        </w:r>
        <w:r w:rsidR="006911A2">
          <w:rPr>
            <w:noProof/>
            <w:webHidden/>
          </w:rPr>
          <w:fldChar w:fldCharType="end"/>
        </w:r>
      </w:hyperlink>
    </w:p>
    <w:p w14:paraId="0712AC61" w14:textId="4619FB23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2" w:history="1">
        <w:r w:rsidR="006911A2" w:rsidRPr="00E1501B">
          <w:rPr>
            <w:rStyle w:val="Hyperlink"/>
            <w:noProof/>
            <w:cs/>
          </w:rPr>
          <w:t>การวิเคราะห์ข้อมูล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21</w:t>
        </w:r>
        <w:r w:rsidR="006911A2">
          <w:rPr>
            <w:noProof/>
            <w:webHidden/>
          </w:rPr>
          <w:fldChar w:fldCharType="end"/>
        </w:r>
      </w:hyperlink>
    </w:p>
    <w:p w14:paraId="726BBD0F" w14:textId="1E80FE2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3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2A40CEA7" w14:textId="0FF92AC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4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6911A2">
          <w:rPr>
            <w:noProof/>
            <w:webHidden/>
          </w:rPr>
          <w:fldChar w:fldCharType="end"/>
        </w:r>
      </w:hyperlink>
    </w:p>
    <w:p w14:paraId="1344AD38" w14:textId="1F351446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5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ดูรายชื่อบริษัทในกลุ่มทั้งหมด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4CB5FAEF" w14:textId="0265E05A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6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ดูข้อมูลบริษัท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30</w:t>
        </w:r>
        <w:r w:rsidR="006911A2">
          <w:rPr>
            <w:noProof/>
            <w:webHidden/>
          </w:rPr>
          <w:fldChar w:fldCharType="end"/>
        </w:r>
      </w:hyperlink>
    </w:p>
    <w:p w14:paraId="7C688880" w14:textId="0D75CC49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7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_Toc130463767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514982FF" w14:textId="3267C78F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8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แก้ไขคู่มือการใช้งาน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_Toc130463768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0C334B14" w14:textId="36D72955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69" w:history="1">
        <w:r w:rsidR="006911A2" w:rsidRPr="00E1501B">
          <w:rPr>
            <w:rStyle w:val="Hyperlink"/>
            <w:noProof/>
            <w:cs/>
          </w:rPr>
          <w:t xml:space="preserve">คำอธิบาย </w:t>
        </w:r>
        <w:r w:rsidR="006911A2" w:rsidRPr="00E1501B">
          <w:rPr>
            <w:rStyle w:val="Hyperlink"/>
            <w:noProof/>
          </w:rPr>
          <w:t xml:space="preserve">Use case </w:t>
        </w:r>
        <w:r w:rsidR="006911A2" w:rsidRPr="00E1501B">
          <w:rPr>
            <w:rStyle w:val="Hyperlink"/>
            <w:noProof/>
            <w:cs/>
          </w:rPr>
          <w:t>เพิ่ม ลบ แก้ไขข้อมูลบริษัท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_Toc130463769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31</w:t>
        </w:r>
        <w:r w:rsidR="006911A2">
          <w:rPr>
            <w:noProof/>
            <w:webHidden/>
          </w:rPr>
          <w:fldChar w:fldCharType="end"/>
        </w:r>
      </w:hyperlink>
    </w:p>
    <w:p w14:paraId="26D3FAF6" w14:textId="3E22DC92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0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การค้นหาบริษัทด้วยความสนใจ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_Toc130463770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6911A2">
          <w:rPr>
            <w:noProof/>
            <w:webHidden/>
          </w:rPr>
          <w:fldChar w:fldCharType="end"/>
        </w:r>
      </w:hyperlink>
    </w:p>
    <w:p w14:paraId="2D4F67CA" w14:textId="455E7800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1" w:history="1">
        <w:r w:rsidR="006911A2" w:rsidRPr="00E1501B">
          <w:rPr>
            <w:rStyle w:val="Hyperlink"/>
            <w:noProof/>
            <w:cs/>
          </w:rPr>
          <w:t xml:space="preserve">อธิบายเหตุการณ์ที่เกิดขึ้นใน </w:t>
        </w:r>
        <w:r w:rsidR="006911A2" w:rsidRPr="00E1501B">
          <w:rPr>
            <w:rStyle w:val="Hyperlink"/>
            <w:noProof/>
          </w:rPr>
          <w:t>Sequence Diagram</w:t>
        </w:r>
        <w:r w:rsidR="006911A2" w:rsidRPr="00E1501B">
          <w:rPr>
            <w:rStyle w:val="Hyperlink"/>
            <w:noProof/>
            <w:cs/>
          </w:rPr>
          <w:t xml:space="preserve"> การเพิ่มข้อมูลและจัดกลุ่มใหม่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_Toc130463771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6911A2">
          <w:rPr>
            <w:noProof/>
            <w:webHidden/>
          </w:rPr>
          <w:fldChar w:fldCharType="end"/>
        </w:r>
      </w:hyperlink>
    </w:p>
    <w:p w14:paraId="5A4D819B" w14:textId="152852E7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2" w:history="1">
        <w:r w:rsidR="006911A2" w:rsidRPr="00E1501B">
          <w:rPr>
            <w:rStyle w:val="Hyperlink"/>
            <w:noProof/>
            <w:cs/>
          </w:rPr>
          <w:t>พจนานุกรมข้อมูลบริษัท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_Toc130463772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6911A2">
          <w:rPr>
            <w:noProof/>
            <w:webHidden/>
          </w:rPr>
          <w:fldChar w:fldCharType="end"/>
        </w:r>
      </w:hyperlink>
    </w:p>
    <w:p w14:paraId="6A71ED40" w14:textId="0F2BD2E3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3" w:history="1">
        <w:r w:rsidR="006911A2" w:rsidRPr="00E1501B">
          <w:rPr>
            <w:rStyle w:val="Hyperlink"/>
            <w:noProof/>
            <w:cs/>
          </w:rPr>
          <w:t>ตารางตัวอย่างการวัดค่าความแม่นยำในการตัดคำ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_Toc130463773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6911A2">
          <w:rPr>
            <w:noProof/>
            <w:webHidden/>
          </w:rPr>
          <w:fldChar w:fldCharType="end"/>
        </w:r>
      </w:hyperlink>
    </w:p>
    <w:p w14:paraId="2FA79734" w14:textId="5B13143D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4" w:history="1">
        <w:r w:rsidR="006911A2" w:rsidRPr="00E1501B">
          <w:rPr>
            <w:rStyle w:val="Hyperlink"/>
            <w:noProof/>
            <w:cs/>
          </w:rPr>
          <w:t>ผลการทดสอบความแม่นยำการตัดคำ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_Toc130463774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6911A2">
          <w:rPr>
            <w:noProof/>
            <w:webHidden/>
          </w:rPr>
          <w:fldChar w:fldCharType="end"/>
        </w:r>
      </w:hyperlink>
    </w:p>
    <w:p w14:paraId="4B606F65" w14:textId="3D3720BC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5" w:history="1">
        <w:r w:rsidR="006911A2" w:rsidRPr="00E1501B">
          <w:rPr>
            <w:rStyle w:val="Hyperlink"/>
            <w:noProof/>
            <w:cs/>
          </w:rPr>
          <w:t xml:space="preserve">แสดงการนับจำนวนบริษัทแต่ละประเภทในการจัดกลุ่มทั้งหมด </w:t>
        </w:r>
        <w:r w:rsidR="006911A2" w:rsidRPr="00E1501B">
          <w:rPr>
            <w:rStyle w:val="Hyperlink"/>
            <w:noProof/>
          </w:rPr>
          <w:t xml:space="preserve">1,643 </w:t>
        </w:r>
        <w:r w:rsidR="006911A2" w:rsidRPr="00E1501B">
          <w:rPr>
            <w:rStyle w:val="Hyperlink"/>
            <w:noProof/>
            <w:cs/>
          </w:rPr>
          <w:t>รายการ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_Toc130463775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49</w:t>
        </w:r>
        <w:r w:rsidR="006911A2">
          <w:rPr>
            <w:noProof/>
            <w:webHidden/>
          </w:rPr>
          <w:fldChar w:fldCharType="end"/>
        </w:r>
      </w:hyperlink>
    </w:p>
    <w:p w14:paraId="4D9E56CC" w14:textId="34A288EB" w:rsidR="006911A2" w:rsidRDefault="00000000" w:rsidP="006911A2">
      <w:pPr>
        <w:pStyle w:val="TableofFigures"/>
        <w:tabs>
          <w:tab w:val="right" w:pos="8810"/>
        </w:tabs>
        <w:ind w:left="99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776" w:history="1">
        <w:r w:rsidR="006911A2" w:rsidRPr="00E1501B">
          <w:rPr>
            <w:rStyle w:val="Hyperlink"/>
            <w:noProof/>
            <w:cs/>
          </w:rPr>
          <w:t>แสดง</w:t>
        </w:r>
        <w:r w:rsidR="006911A2" w:rsidRPr="00E1501B">
          <w:rPr>
            <w:rStyle w:val="Hyperlink"/>
            <w:noProof/>
            <w:cs/>
          </w:rPr>
          <w:t>จ</w:t>
        </w:r>
        <w:r w:rsidR="006911A2" w:rsidRPr="00E1501B">
          <w:rPr>
            <w:rStyle w:val="Hyperlink"/>
            <w:noProof/>
            <w:cs/>
          </w:rPr>
          <w:t>ำนวนค่าเฉลี่ยความพึงพอใจต่อระบบ</w:t>
        </w:r>
        <w:r w:rsidR="006911A2">
          <w:rPr>
            <w:noProof/>
            <w:webHidden/>
          </w:rPr>
          <w:tab/>
        </w:r>
        <w:r w:rsidR="006911A2">
          <w:rPr>
            <w:noProof/>
            <w:webHidden/>
          </w:rPr>
          <w:fldChar w:fldCharType="begin"/>
        </w:r>
        <w:r w:rsidR="006911A2">
          <w:rPr>
            <w:noProof/>
            <w:webHidden/>
          </w:rPr>
          <w:instrText xml:space="preserve"> PAGEREF _Toc130463776 \h </w:instrText>
        </w:r>
        <w:r w:rsidR="006911A2">
          <w:rPr>
            <w:noProof/>
            <w:webHidden/>
          </w:rPr>
        </w:r>
        <w:r w:rsidR="006911A2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60</w:t>
        </w:r>
        <w:r w:rsidR="006911A2">
          <w:rPr>
            <w:noProof/>
            <w:webHidden/>
          </w:rPr>
          <w:fldChar w:fldCharType="end"/>
        </w:r>
      </w:hyperlink>
    </w:p>
    <w:p w14:paraId="4E74B988" w14:textId="172A5D42" w:rsidR="006911A2" w:rsidRDefault="006911A2" w:rsidP="00E91560">
      <w:pPr>
        <w:pStyle w:val="TableofFigures"/>
        <w:numPr>
          <w:ilvl w:val="0"/>
          <w:numId w:val="0"/>
        </w:numPr>
        <w:tabs>
          <w:tab w:val="right" w:pos="8810"/>
        </w:tabs>
        <w:ind w:left="633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</w:p>
    <w:p w14:paraId="2A76EC31" w14:textId="0E83B1D7" w:rsidR="002057DD" w:rsidRPr="000500D5" w:rsidRDefault="002A0A54" w:rsidP="006911A2">
      <w:pPr>
        <w:tabs>
          <w:tab w:val="center" w:pos="9270"/>
        </w:tabs>
        <w:spacing w:line="276" w:lineRule="auto"/>
        <w:ind w:left="993"/>
        <w:rPr>
          <w:b/>
          <w:bCs/>
        </w:rPr>
      </w:pPr>
      <w:r>
        <w:rPr>
          <w:b/>
          <w:bCs/>
        </w:rPr>
        <w:fldChar w:fldCharType="end"/>
      </w:r>
      <w:r w:rsidR="002057DD">
        <w:rPr>
          <w:b/>
          <w:bCs/>
          <w:sz w:val="40"/>
          <w:szCs w:val="40"/>
          <w:cs/>
        </w:rPr>
        <w:fldChar w:fldCharType="begin"/>
      </w:r>
      <w:r w:rsidR="002057DD">
        <w:rPr>
          <w:b/>
          <w:bCs/>
          <w:sz w:val="40"/>
          <w:szCs w:val="40"/>
          <w:cs/>
        </w:rPr>
        <w:instrText xml:space="preserve"> </w:instrText>
      </w:r>
      <w:r w:rsidR="002057DD">
        <w:rPr>
          <w:b/>
          <w:bCs/>
          <w:sz w:val="40"/>
          <w:szCs w:val="40"/>
        </w:rPr>
        <w:instrText>TOC \h \z \c "</w:instrText>
      </w:r>
      <w:r w:rsidR="002057DD">
        <w:rPr>
          <w:b/>
          <w:bCs/>
          <w:sz w:val="40"/>
          <w:szCs w:val="40"/>
          <w:cs/>
        </w:rPr>
        <w:instrText xml:space="preserve">ตารางที่" </w:instrText>
      </w:r>
      <w:r w:rsidR="00000000">
        <w:rPr>
          <w:b/>
          <w:bCs/>
          <w:sz w:val="40"/>
          <w:szCs w:val="40"/>
          <w:cs/>
        </w:rPr>
        <w:fldChar w:fldCharType="separate"/>
      </w:r>
      <w:r w:rsidR="002057DD">
        <w:rPr>
          <w:b/>
          <w:bCs/>
          <w:sz w:val="40"/>
          <w:szCs w:val="40"/>
          <w:cs/>
        </w:rPr>
        <w:fldChar w:fldCharType="end"/>
      </w:r>
    </w:p>
    <w:p w14:paraId="2F4FE733" w14:textId="77777777" w:rsidR="002057DD" w:rsidRPr="00E65E8D" w:rsidRDefault="002057DD" w:rsidP="00025889">
      <w:pPr>
        <w:tabs>
          <w:tab w:val="left" w:pos="1991"/>
        </w:tabs>
        <w:spacing w:line="276" w:lineRule="auto"/>
        <w:rPr>
          <w:b/>
          <w:bCs/>
          <w:sz w:val="40"/>
          <w:szCs w:val="40"/>
        </w:rPr>
      </w:pPr>
    </w:p>
    <w:p w14:paraId="27654960" w14:textId="77777777" w:rsidR="002057DD" w:rsidRDefault="002057DD" w:rsidP="00025889">
      <w:pPr>
        <w:tabs>
          <w:tab w:val="left" w:pos="1991"/>
        </w:tabs>
        <w:spacing w:line="276" w:lineRule="auto"/>
        <w:jc w:val="center"/>
        <w:rPr>
          <w:rFonts w:cs="Angsana New"/>
          <w:b/>
          <w:bCs/>
          <w:sz w:val="40"/>
          <w:szCs w:val="40"/>
          <w:cs/>
        </w:rPr>
        <w:sectPr w:rsidR="002057DD" w:rsidSect="00E66B01">
          <w:pgSz w:w="11909" w:h="16839" w:code="9"/>
          <w:pgMar w:top="2160" w:right="1109" w:bottom="1440" w:left="1980" w:header="1872" w:footer="706" w:gutter="0"/>
          <w:pgNumType w:fmt="thaiLetters"/>
          <w:cols w:space="708"/>
          <w:docGrid w:linePitch="435"/>
        </w:sectPr>
      </w:pPr>
    </w:p>
    <w:p w14:paraId="73BCA40A" w14:textId="59A8E705" w:rsidR="002057DD" w:rsidRDefault="002057DD" w:rsidP="00025889">
      <w:pPr>
        <w:pStyle w:val="Heading1"/>
        <w:spacing w:line="276" w:lineRule="auto"/>
      </w:pPr>
      <w:bookmarkStart w:id="12" w:name="_Toc97370453"/>
      <w:bookmarkStart w:id="13" w:name="_Toc130464048"/>
      <w:r w:rsidRPr="00E65E8D">
        <w:rPr>
          <w:rFonts w:hint="cs"/>
          <w:cs/>
        </w:rPr>
        <w:lastRenderedPageBreak/>
        <w:t>สารบัญภาพ</w:t>
      </w:r>
      <w:bookmarkEnd w:id="12"/>
      <w:bookmarkEnd w:id="13"/>
    </w:p>
    <w:p w14:paraId="3FB39152" w14:textId="77777777" w:rsidR="006E5C18" w:rsidRPr="006E5C18" w:rsidRDefault="006E5C18" w:rsidP="00025889">
      <w:pPr>
        <w:spacing w:line="276" w:lineRule="auto"/>
      </w:pPr>
    </w:p>
    <w:p w14:paraId="6D62546B" w14:textId="77777777" w:rsidR="00F2194A" w:rsidRDefault="002057DD" w:rsidP="00783CEF">
      <w:pPr>
        <w:tabs>
          <w:tab w:val="center" w:pos="9270"/>
        </w:tabs>
        <w:spacing w:line="276" w:lineRule="auto"/>
        <w:ind w:right="-16"/>
        <w:rPr>
          <w:noProof/>
        </w:rPr>
      </w:pPr>
      <w:r w:rsidRPr="00A77EE9">
        <w:rPr>
          <w:rFonts w:hint="cs"/>
          <w:b/>
          <w:bCs/>
          <w:cs/>
        </w:rPr>
        <w:t xml:space="preserve">ภาพที่ </w:t>
      </w:r>
      <w:r w:rsidRPr="00A77EE9">
        <w:rPr>
          <w:b/>
          <w:bCs/>
          <w:cs/>
        </w:rPr>
        <w:tab/>
      </w:r>
      <w:r w:rsidRPr="00A77EE9">
        <w:rPr>
          <w:rFonts w:hint="cs"/>
          <w:b/>
          <w:bCs/>
          <w:cs/>
        </w:rPr>
        <w:t>หน้า</w:t>
      </w:r>
      <w:bookmarkEnd w:id="8"/>
      <w:r w:rsidR="00BF7CC0">
        <w:rPr>
          <w:sz w:val="40"/>
          <w:szCs w:val="40"/>
        </w:rPr>
        <w:fldChar w:fldCharType="begin"/>
      </w:r>
      <w:r w:rsidR="00BF7CC0">
        <w:rPr>
          <w:sz w:val="40"/>
          <w:szCs w:val="40"/>
        </w:rPr>
        <w:instrText xml:space="preserve"> TOC \h \z \a "</w:instrText>
      </w:r>
      <w:r w:rsidR="00BF7CC0">
        <w:rPr>
          <w:sz w:val="40"/>
          <w:szCs w:val="40"/>
          <w:cs/>
        </w:rPr>
        <w:instrText>ภาพที่"</w:instrText>
      </w:r>
      <w:r w:rsidR="00BF7CC0">
        <w:rPr>
          <w:sz w:val="40"/>
          <w:szCs w:val="40"/>
        </w:rPr>
        <w:instrText xml:space="preserve"> </w:instrText>
      </w:r>
      <w:r w:rsidR="00BF7CC0">
        <w:rPr>
          <w:sz w:val="40"/>
          <w:szCs w:val="40"/>
        </w:rPr>
        <w:fldChar w:fldCharType="separate"/>
      </w:r>
    </w:p>
    <w:p w14:paraId="704D70AC" w14:textId="68FBD3F1" w:rsidR="00F2194A" w:rsidRPr="00F2194A" w:rsidRDefault="00000000" w:rsidP="00F2194A">
      <w:pPr>
        <w:pStyle w:val="TableofFigures"/>
        <w:numPr>
          <w:ilvl w:val="0"/>
          <w:numId w:val="40"/>
        </w:numPr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3" w:history="1">
        <w:r w:rsidR="00F2194A" w:rsidRPr="00776482">
          <w:rPr>
            <w:rStyle w:val="Hyperlink"/>
            <w:noProof/>
            <w:cs/>
          </w:rPr>
          <w:t xml:space="preserve">ตัวอย่างการทำ </w:t>
        </w:r>
        <w:r w:rsidR="00F2194A" w:rsidRPr="00776482">
          <w:rPr>
            <w:rStyle w:val="Hyperlink"/>
            <w:noProof/>
          </w:rPr>
          <w:t>Word segmentation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</w:t>
        </w:r>
        <w:r w:rsidR="00F2194A">
          <w:rPr>
            <w:noProof/>
            <w:webHidden/>
          </w:rPr>
          <w:fldChar w:fldCharType="end"/>
        </w:r>
      </w:hyperlink>
    </w:p>
    <w:p w14:paraId="65E87496" w14:textId="0853D9E1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4" w:history="1">
        <w:r w:rsidR="00F2194A" w:rsidRPr="00776482">
          <w:rPr>
            <w:rStyle w:val="Hyperlink"/>
            <w:noProof/>
            <w:cs/>
          </w:rPr>
          <w:t xml:space="preserve">การกำหนดสุ่มกำหนดจุด </w:t>
        </w:r>
        <w:r w:rsidR="00F2194A" w:rsidRPr="00776482">
          <w:rPr>
            <w:rStyle w:val="Hyperlink"/>
            <w:noProof/>
          </w:rPr>
          <w:t>Centroid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9</w:t>
        </w:r>
        <w:r w:rsidR="00F2194A">
          <w:rPr>
            <w:noProof/>
            <w:webHidden/>
          </w:rPr>
          <w:fldChar w:fldCharType="end"/>
        </w:r>
      </w:hyperlink>
    </w:p>
    <w:p w14:paraId="21CD934F" w14:textId="3887BC8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5" w:history="1">
        <w:r w:rsidR="00F2194A" w:rsidRPr="00776482">
          <w:rPr>
            <w:rStyle w:val="Hyperlink"/>
            <w:noProof/>
            <w:cs/>
          </w:rPr>
          <w:t xml:space="preserve">จุด </w:t>
        </w:r>
        <w:r w:rsidR="00F2194A" w:rsidRPr="00776482">
          <w:rPr>
            <w:rStyle w:val="Hyperlink"/>
            <w:noProof/>
          </w:rPr>
          <w:t xml:space="preserve">Centroid </w:t>
        </w:r>
        <w:r w:rsidR="00F2194A" w:rsidRPr="00776482">
          <w:rPr>
            <w:rStyle w:val="Hyperlink"/>
            <w:noProof/>
            <w:cs/>
          </w:rPr>
          <w:t>ที่อยู่ตรงกลางและจุดข้อมูลทุกจุดไม่เปลี่ยนแปลง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6698F7FE" w14:textId="250ED2B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6" w:history="1">
        <w:r w:rsidR="002A4DCA" w:rsidRPr="00264811">
          <w:rPr>
            <w:rFonts w:hint="cs"/>
            <w:cs/>
          </w:rPr>
          <w:t>ตัวอย่าง</w:t>
        </w:r>
        <w:r w:rsidR="002A4DCA">
          <w:rPr>
            <w:rFonts w:hint="cs"/>
            <w:cs/>
          </w:rPr>
          <w:t xml:space="preserve">การกลุ่มข้อมูลที่มีจุด </w:t>
        </w:r>
        <w:r w:rsidR="002A4DCA">
          <w:t xml:space="preserve">Centroid </w:t>
        </w:r>
        <w:r w:rsidR="002A4DCA">
          <w:rPr>
            <w:rFonts w:hint="cs"/>
            <w:cs/>
          </w:rPr>
          <w:t>เป็นกากบาทสีแดง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10</w:t>
        </w:r>
        <w:r w:rsidR="00F2194A">
          <w:rPr>
            <w:noProof/>
            <w:webHidden/>
          </w:rPr>
          <w:fldChar w:fldCharType="end"/>
        </w:r>
      </w:hyperlink>
    </w:p>
    <w:p w14:paraId="156EB141" w14:textId="7D127A13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7" w:history="1">
        <w:r w:rsidR="00F2194A" w:rsidRPr="00776482">
          <w:rPr>
            <w:rStyle w:val="Hyperlink"/>
            <w:noProof/>
            <w:cs/>
          </w:rPr>
          <w:t>กราฟที่แสดงจำนวนข้อผิดพลาดเพื่อหาจ</w:t>
        </w:r>
        <w:r w:rsidR="00FA1E80">
          <w:rPr>
            <w:rStyle w:val="Hyperlink"/>
            <w:rFonts w:hint="cs"/>
            <w:noProof/>
            <w:cs/>
          </w:rPr>
          <w:t>ำ</w:t>
        </w:r>
        <w:r w:rsidR="00F2194A" w:rsidRPr="00776482">
          <w:rPr>
            <w:rStyle w:val="Hyperlink"/>
            <w:noProof/>
            <w:cs/>
          </w:rPr>
          <w:t>นวนกลุ่มที่เหมาะสมที่สุด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11</w:t>
        </w:r>
        <w:r w:rsidR="00F2194A">
          <w:rPr>
            <w:noProof/>
            <w:webHidden/>
          </w:rPr>
          <w:fldChar w:fldCharType="end"/>
        </w:r>
      </w:hyperlink>
    </w:p>
    <w:p w14:paraId="5292C641" w14:textId="2438639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8" w:history="1">
        <w:r w:rsidR="00F2194A" w:rsidRPr="00776482">
          <w:rPr>
            <w:rStyle w:val="Hyperlink"/>
            <w:noProof/>
            <w:cs/>
          </w:rPr>
          <w:t xml:space="preserve">ตัวอย่างโค้ดสำหรับการสร้าง </w:t>
        </w:r>
        <w:r w:rsidR="00F2194A" w:rsidRPr="00776482">
          <w:rPr>
            <w:rStyle w:val="Hyperlink"/>
            <w:noProof/>
          </w:rPr>
          <w:t xml:space="preserve">Web API </w:t>
        </w:r>
        <w:r w:rsidR="00F2194A" w:rsidRPr="00776482">
          <w:rPr>
            <w:rStyle w:val="Hyperlink"/>
            <w:noProof/>
            <w:cs/>
          </w:rPr>
          <w:t xml:space="preserve">ด้วย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63CC9BEE" w14:textId="49C5F7C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29" w:history="1">
        <w:r w:rsidR="00F2194A" w:rsidRPr="00776482">
          <w:rPr>
            <w:rStyle w:val="Hyperlink"/>
            <w:noProof/>
            <w:cs/>
          </w:rPr>
          <w:t xml:space="preserve">ผลลัพธ์แสดงคำว่า </w:t>
        </w:r>
        <w:r w:rsidR="00F2194A" w:rsidRPr="00776482">
          <w:rPr>
            <w:rStyle w:val="Hyperlink"/>
            <w:noProof/>
          </w:rPr>
          <w:t xml:space="preserve">Hello project </w:t>
        </w:r>
        <w:r w:rsidR="00F2194A" w:rsidRPr="00776482">
          <w:rPr>
            <w:rStyle w:val="Hyperlink"/>
            <w:noProof/>
            <w:cs/>
          </w:rPr>
          <w:t xml:space="preserve">จาก </w:t>
        </w:r>
        <w:r w:rsidR="00F2194A" w:rsidRPr="00776482">
          <w:rPr>
            <w:rStyle w:val="Hyperlink"/>
            <w:noProof/>
          </w:rPr>
          <w:t>fastAPI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_Toc130463829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13</w:t>
        </w:r>
        <w:r w:rsidR="00F2194A">
          <w:rPr>
            <w:noProof/>
            <w:webHidden/>
          </w:rPr>
          <w:fldChar w:fldCharType="end"/>
        </w:r>
      </w:hyperlink>
    </w:p>
    <w:p w14:paraId="3B86DE04" w14:textId="33BD9AA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0" w:history="1">
        <w:r w:rsidR="00F2194A" w:rsidRPr="00776482">
          <w:rPr>
            <w:rStyle w:val="Hyperlink"/>
            <w:noProof/>
            <w:cs/>
          </w:rPr>
          <w:t xml:space="preserve">ตัวอย่างข้อมูลแบบ </w:t>
        </w:r>
        <w:r w:rsidR="00F2194A" w:rsidRPr="00776482">
          <w:rPr>
            <w:rStyle w:val="Hyperlink"/>
            <w:noProof/>
          </w:rPr>
          <w:t>JSON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15</w:t>
        </w:r>
        <w:r w:rsidR="00F2194A">
          <w:rPr>
            <w:noProof/>
            <w:webHidden/>
          </w:rPr>
          <w:fldChar w:fldCharType="end"/>
        </w:r>
      </w:hyperlink>
    </w:p>
    <w:p w14:paraId="40001027" w14:textId="6EE1CCF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1" w:history="1">
        <w:r w:rsidR="00F2194A" w:rsidRPr="00776482">
          <w:rPr>
            <w:rStyle w:val="Hyperlink"/>
            <w:noProof/>
            <w:cs/>
          </w:rPr>
          <w:t>การเตรียมและวิเคราะห์ข้อมูล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22</w:t>
        </w:r>
        <w:r w:rsidR="00F2194A">
          <w:rPr>
            <w:noProof/>
            <w:webHidden/>
          </w:rPr>
          <w:fldChar w:fldCharType="end"/>
        </w:r>
      </w:hyperlink>
    </w:p>
    <w:p w14:paraId="5D7873B2" w14:textId="0AA0173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2" w:history="1">
        <w:r w:rsidR="00F2194A" w:rsidRPr="00776482">
          <w:rPr>
            <w:rStyle w:val="Hyperlink"/>
            <w:noProof/>
            <w:cs/>
          </w:rPr>
          <w:t>การเรียกใช้ไลบรารี่ (</w:t>
        </w:r>
        <w:r w:rsidR="00F2194A" w:rsidRPr="00776482">
          <w:rPr>
            <w:rStyle w:val="Hyperlink"/>
            <w:noProof/>
          </w:rPr>
          <w:t>Library</w:t>
        </w:r>
        <w:r w:rsidR="00F2194A" w:rsidRPr="00776482">
          <w:rPr>
            <w:rStyle w:val="Hyperlink"/>
            <w:noProof/>
            <w:cs/>
          </w:rPr>
          <w:t>)</w:t>
        </w:r>
        <w:r w:rsidR="00F2194A" w:rsidRPr="00776482">
          <w:rPr>
            <w:rStyle w:val="Hyperlink"/>
            <w:noProof/>
          </w:rPr>
          <w:t xml:space="preserve"> </w:t>
        </w:r>
        <w:r w:rsidR="00F2194A" w:rsidRPr="00776482">
          <w:rPr>
            <w:rStyle w:val="Hyperlink"/>
            <w:noProof/>
            <w:cs/>
          </w:rPr>
          <w:t xml:space="preserve">สำหรับคำนวณค่า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0FB5119" w14:textId="5FD11E3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3" w:history="1">
        <w:r w:rsidR="00F2194A" w:rsidRPr="00776482">
          <w:rPr>
            <w:rStyle w:val="Hyperlink"/>
            <w:noProof/>
            <w:cs/>
          </w:rPr>
          <w:t>การอ่านข้อมูลจากไฟล์และกำหนดตัวกรองการตัดคำ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23</w:t>
        </w:r>
        <w:r w:rsidR="00F2194A">
          <w:rPr>
            <w:noProof/>
            <w:webHidden/>
          </w:rPr>
          <w:fldChar w:fldCharType="end"/>
        </w:r>
      </w:hyperlink>
    </w:p>
    <w:p w14:paraId="74631953" w14:textId="232EDF5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4" w:history="1">
        <w:r w:rsidR="00F2194A" w:rsidRPr="00776482">
          <w:rPr>
            <w:rStyle w:val="Hyperlink"/>
            <w:noProof/>
            <w:cs/>
          </w:rPr>
          <w:t>ฟังก์ชันสำหรับใช้ลบตัวเลข และอักขระพิเศษ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8CF7F10" w14:textId="54264A37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5" w:history="1">
        <w:r w:rsidR="00F2194A" w:rsidRPr="00776482">
          <w:rPr>
            <w:rStyle w:val="Hyperlink"/>
            <w:noProof/>
            <w:cs/>
          </w:rPr>
          <w:t>ฟังก์ชันสำหรับใช้ลบคำที่ไม่สื่อความหมายและตัวเลขไทย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6B4A50AB" w14:textId="200E7DA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6" w:history="1">
        <w:r w:rsidR="00F2194A" w:rsidRPr="00776482">
          <w:rPr>
            <w:rStyle w:val="Hyperlink"/>
            <w:noProof/>
            <w:cs/>
          </w:rPr>
          <w:t>การวนซ้ำข้อมูลเพื่อตัดคำและทำความสะอาดข้อมูล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24</w:t>
        </w:r>
        <w:r w:rsidR="00F2194A">
          <w:rPr>
            <w:noProof/>
            <w:webHidden/>
          </w:rPr>
          <w:fldChar w:fldCharType="end"/>
        </w:r>
      </w:hyperlink>
    </w:p>
    <w:p w14:paraId="1D059161" w14:textId="4E4C4EB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7" w:history="1">
        <w:r w:rsidR="00F2194A" w:rsidRPr="00776482">
          <w:rPr>
            <w:rStyle w:val="Hyperlink"/>
            <w:noProof/>
            <w:cs/>
          </w:rPr>
          <w:t xml:space="preserve">การเทรนและการทดสอบโมเดลการคำนวณค่า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79A70762" w14:textId="09F9117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8" w:history="1">
        <w:r w:rsidR="00F2194A" w:rsidRPr="00776482">
          <w:rPr>
            <w:rStyle w:val="Hyperlink"/>
            <w:noProof/>
            <w:cs/>
          </w:rPr>
          <w:t xml:space="preserve">ผลลัพธ์การคำนวณค่า </w:t>
        </w:r>
        <w:r w:rsidR="00F2194A" w:rsidRPr="00776482">
          <w:rPr>
            <w:rStyle w:val="Hyperlink"/>
            <w:noProof/>
          </w:rPr>
          <w:t>TF-IDF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25</w:t>
        </w:r>
        <w:r w:rsidR="00F2194A">
          <w:rPr>
            <w:noProof/>
            <w:webHidden/>
          </w:rPr>
          <w:fldChar w:fldCharType="end"/>
        </w:r>
      </w:hyperlink>
    </w:p>
    <w:p w14:paraId="17D32FF1" w14:textId="03263AD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39" w:history="1">
        <w:r w:rsidR="00F2194A" w:rsidRPr="00776482">
          <w:rPr>
            <w:rStyle w:val="Hyperlink"/>
            <w:noProof/>
            <w:cs/>
          </w:rPr>
          <w:t>การเรียกใช้ไลบรารี่สำหรับการ จัดกลุ่มข้อ</w:t>
        </w:r>
        <w:r w:rsidR="00767A5F">
          <w:rPr>
            <w:rStyle w:val="Hyperlink"/>
            <w:rFonts w:hint="cs"/>
            <w:noProof/>
            <w:cs/>
          </w:rPr>
          <w:t>มู</w:t>
        </w:r>
        <w:r w:rsidR="00F2194A" w:rsidRPr="00776482">
          <w:rPr>
            <w:rStyle w:val="Hyperlink"/>
            <w:noProof/>
            <w:cs/>
          </w:rPr>
          <w:t>ลด้วยเคมีน (</w:t>
        </w:r>
        <w:r w:rsidR="00F2194A" w:rsidRPr="00776482">
          <w:rPr>
            <w:rStyle w:val="Hyperlink"/>
            <w:noProof/>
          </w:rPr>
          <w:t>K-Means</w:t>
        </w:r>
        <w:r w:rsidR="00F2194A" w:rsidRPr="00776482">
          <w:rPr>
            <w:rStyle w:val="Hyperlink"/>
            <w:noProof/>
            <w:cs/>
          </w:rPr>
          <w:t>)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_Toc130463839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1BE2F56A" w14:textId="459DFCF9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0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 xml:space="preserve">k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26</w:t>
        </w:r>
        <w:r w:rsidR="00F2194A">
          <w:rPr>
            <w:noProof/>
            <w:webHidden/>
          </w:rPr>
          <w:fldChar w:fldCharType="end"/>
        </w:r>
      </w:hyperlink>
    </w:p>
    <w:p w14:paraId="6CED9435" w14:textId="3CAA6A0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1" w:history="1">
        <w:r w:rsidR="00F2194A" w:rsidRPr="00776482">
          <w:rPr>
            <w:rStyle w:val="Hyperlink"/>
            <w:noProof/>
            <w:cs/>
          </w:rPr>
          <w:t xml:space="preserve">การเรียกใช้งานไฟล์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เพื่อจัดกลุ่มข้อมูลและบันทึกผลลัพธ์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715BB800" w14:textId="1DBF076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2" w:history="1">
        <w:r w:rsidR="00F2194A" w:rsidRPr="00776482">
          <w:rPr>
            <w:rStyle w:val="Hyperlink"/>
            <w:noProof/>
            <w:cs/>
          </w:rPr>
          <w:t xml:space="preserve">การนำเข้าข้อมูลลงสู่ฐานข้อมูล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27</w:t>
        </w:r>
        <w:r w:rsidR="00F2194A">
          <w:rPr>
            <w:noProof/>
            <w:webHidden/>
          </w:rPr>
          <w:fldChar w:fldCharType="end"/>
        </w:r>
      </w:hyperlink>
    </w:p>
    <w:p w14:paraId="66AED6DA" w14:textId="3C6489D5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3" w:history="1">
        <w:r w:rsidR="00F2194A" w:rsidRPr="00776482">
          <w:rPr>
            <w:rStyle w:val="Hyperlink"/>
            <w:noProof/>
            <w:cs/>
          </w:rPr>
          <w:t>การทำงานของระบบ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28</w:t>
        </w:r>
        <w:r w:rsidR="00F2194A">
          <w:rPr>
            <w:noProof/>
            <w:webHidden/>
          </w:rPr>
          <w:fldChar w:fldCharType="end"/>
        </w:r>
      </w:hyperlink>
    </w:p>
    <w:p w14:paraId="5C7556F7" w14:textId="784FB32C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4" w:history="1">
        <w:r w:rsidR="00F2194A" w:rsidRPr="00776482">
          <w:rPr>
            <w:rStyle w:val="Hyperlink"/>
            <w:noProof/>
          </w:rPr>
          <w:t xml:space="preserve">Use Case Diagram </w:t>
        </w:r>
        <w:r w:rsidR="00F2194A" w:rsidRPr="00776482">
          <w:rPr>
            <w:rStyle w:val="Hyperlink"/>
            <w:noProof/>
            <w:cs/>
          </w:rPr>
          <w:t>ของระบบ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29</w:t>
        </w:r>
        <w:r w:rsidR="00F2194A">
          <w:rPr>
            <w:noProof/>
            <w:webHidden/>
          </w:rPr>
          <w:fldChar w:fldCharType="end"/>
        </w:r>
      </w:hyperlink>
    </w:p>
    <w:p w14:paraId="1C961F8B" w14:textId="31E1E430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5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การค้นหาบริษัทด้วยความสนใจของผู้ใช้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32</w:t>
        </w:r>
        <w:r w:rsidR="00F2194A">
          <w:rPr>
            <w:noProof/>
            <w:webHidden/>
          </w:rPr>
          <w:fldChar w:fldCharType="end"/>
        </w:r>
      </w:hyperlink>
    </w:p>
    <w:p w14:paraId="4644DADB" w14:textId="77389262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6" w:history="1">
        <w:r w:rsidR="00F2194A" w:rsidRPr="00776482">
          <w:rPr>
            <w:rStyle w:val="Hyperlink"/>
            <w:noProof/>
          </w:rPr>
          <w:t>Sequence Diagram</w:t>
        </w:r>
        <w:r w:rsidR="00F2194A" w:rsidRPr="00776482">
          <w:rPr>
            <w:rStyle w:val="Hyperlink"/>
            <w:noProof/>
            <w:cs/>
          </w:rPr>
          <w:t xml:space="preserve"> การเพิ่มข้อมูลและจัดกลุ่มบริษัทใหม่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33</w:t>
        </w:r>
        <w:r w:rsidR="00F2194A">
          <w:rPr>
            <w:noProof/>
            <w:webHidden/>
          </w:rPr>
          <w:fldChar w:fldCharType="end"/>
        </w:r>
      </w:hyperlink>
    </w:p>
    <w:p w14:paraId="5A8CE8B6" w14:textId="5D0FC98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7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ของผู้ใช้งาน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34</w:t>
        </w:r>
        <w:r w:rsidR="00F2194A">
          <w:rPr>
            <w:noProof/>
            <w:webHidden/>
          </w:rPr>
          <w:fldChar w:fldCharType="end"/>
        </w:r>
      </w:hyperlink>
    </w:p>
    <w:p w14:paraId="6AC87032" w14:textId="7F8A1656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8" w:history="1">
        <w:r w:rsidR="00F2194A" w:rsidRPr="00776482">
          <w:rPr>
            <w:rStyle w:val="Hyperlink"/>
            <w:noProof/>
          </w:rPr>
          <w:t xml:space="preserve">Activity Diagram </w:t>
        </w:r>
        <w:r w:rsidR="00F2194A" w:rsidRPr="00776482">
          <w:rPr>
            <w:rStyle w:val="Hyperlink"/>
            <w:noProof/>
            <w:cs/>
          </w:rPr>
          <w:t>ของผู้ดูแลระบบ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35</w:t>
        </w:r>
        <w:r w:rsidR="00F2194A">
          <w:rPr>
            <w:noProof/>
            <w:webHidden/>
          </w:rPr>
          <w:fldChar w:fldCharType="end"/>
        </w:r>
      </w:hyperlink>
    </w:p>
    <w:p w14:paraId="26852574" w14:textId="47E1269E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49" w:history="1">
        <w:r w:rsidR="00F2194A" w:rsidRPr="00776482">
          <w:rPr>
            <w:rStyle w:val="Hyperlink"/>
            <w:noProof/>
          </w:rPr>
          <w:t xml:space="preserve">ER Diagram </w:t>
        </w:r>
        <w:r w:rsidR="00F2194A" w:rsidRPr="00776482">
          <w:rPr>
            <w:rStyle w:val="Hyperlink"/>
            <w:noProof/>
            <w:cs/>
          </w:rPr>
          <w:t>ระบบแนะนำบริษัทสำหรับฝึกงานตามความสนใจ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_Toc130463849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36</w:t>
        </w:r>
        <w:r w:rsidR="00F2194A">
          <w:rPr>
            <w:noProof/>
            <w:webHidden/>
          </w:rPr>
          <w:fldChar w:fldCharType="end"/>
        </w:r>
      </w:hyperlink>
    </w:p>
    <w:p w14:paraId="5CFA8D35" w14:textId="6456EC8F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0" w:history="1">
        <w:r w:rsidR="00F2194A" w:rsidRPr="00776482">
          <w:rPr>
            <w:rStyle w:val="Hyperlink"/>
            <w:noProof/>
            <w:cs/>
          </w:rPr>
          <w:t>หน้าแรก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130821B1" w14:textId="15D7EBBB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1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38</w:t>
        </w:r>
        <w:r w:rsidR="00F2194A">
          <w:rPr>
            <w:noProof/>
            <w:webHidden/>
          </w:rPr>
          <w:fldChar w:fldCharType="end"/>
        </w:r>
      </w:hyperlink>
    </w:p>
    <w:p w14:paraId="3A014B4F" w14:textId="68B4C231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2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5EB2DE87" w14:textId="5D8A835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3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39</w:t>
        </w:r>
        <w:r w:rsidR="00F2194A">
          <w:rPr>
            <w:noProof/>
            <w:webHidden/>
          </w:rPr>
          <w:fldChar w:fldCharType="end"/>
        </w:r>
      </w:hyperlink>
    </w:p>
    <w:p w14:paraId="0F0FD02A" w14:textId="2BCBFB98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4" w:history="1">
        <w:r w:rsidR="00F2194A" w:rsidRPr="00776482">
          <w:rPr>
            <w:rStyle w:val="Hyperlink"/>
            <w:noProof/>
            <w:cs/>
          </w:rPr>
          <w:t>หน้าแสดงผลลัพธ์รายชื่อบริษัท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6CB19D0B" w14:textId="7EC87EDD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5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40</w:t>
        </w:r>
        <w:r w:rsidR="00F2194A">
          <w:rPr>
            <w:noProof/>
            <w:webHidden/>
          </w:rPr>
          <w:fldChar w:fldCharType="end"/>
        </w:r>
      </w:hyperlink>
    </w:p>
    <w:p w14:paraId="74E29B44" w14:textId="6404F554" w:rsidR="00F2194A" w:rsidRDefault="00000000" w:rsidP="00F2194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6" w:history="1">
        <w:r w:rsidR="00F2194A" w:rsidRPr="00776482">
          <w:rPr>
            <w:rStyle w:val="Hyperlink"/>
            <w:noProof/>
            <w:cs/>
          </w:rPr>
          <w:t>ตัวอย่างผลลัพธ์จากการค้นหาด้วยความสนใจของผู้ใช้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41</w:t>
        </w:r>
        <w:r w:rsidR="00F2194A">
          <w:rPr>
            <w:noProof/>
            <w:webHidden/>
          </w:rPr>
          <w:fldChar w:fldCharType="end"/>
        </w:r>
      </w:hyperlink>
    </w:p>
    <w:p w14:paraId="346B6BAD" w14:textId="3B15C42C" w:rsidR="00F2194A" w:rsidRDefault="00000000" w:rsidP="00F2194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57" w:history="1">
        <w:r w:rsidR="00F2194A" w:rsidRPr="00776482">
          <w:rPr>
            <w:rStyle w:val="Hyperlink"/>
            <w:noProof/>
            <w:cs/>
          </w:rPr>
          <w:t>ตัวอย่างข้อมูลต้นฉบับ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6E42A343" w14:textId="77777777" w:rsidR="00E8281C" w:rsidRPr="00E8281C" w:rsidRDefault="00E8281C" w:rsidP="00E8281C">
      <w:pPr>
        <w:rPr>
          <w:cs/>
        </w:rPr>
      </w:pPr>
    </w:p>
    <w:p w14:paraId="5BE3B1A5" w14:textId="5A21147A" w:rsidR="00532CB7" w:rsidRDefault="00532CB7" w:rsidP="00532CB7">
      <w:pPr>
        <w:jc w:val="center"/>
        <w:rPr>
          <w:b/>
          <w:bCs/>
          <w:sz w:val="36"/>
          <w:szCs w:val="36"/>
        </w:rPr>
      </w:pPr>
      <w:r w:rsidRPr="00532CB7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2362D1D" w14:textId="77777777" w:rsidR="00975B97" w:rsidRDefault="00975B97" w:rsidP="00532CB7">
      <w:pPr>
        <w:jc w:val="center"/>
        <w:rPr>
          <w:b/>
          <w:bCs/>
          <w:sz w:val="36"/>
          <w:szCs w:val="36"/>
        </w:rPr>
      </w:pPr>
    </w:p>
    <w:p w14:paraId="0A317618" w14:textId="6FDB0B90" w:rsidR="00532CB7" w:rsidRPr="00532CB7" w:rsidRDefault="00532CB7" w:rsidP="00532CB7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หน้า</w:t>
      </w:r>
    </w:p>
    <w:p w14:paraId="180E9BF3" w14:textId="04F8AAE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8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newmm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0381736D" w14:textId="4DF621B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59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longest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_Toc130463859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43</w:t>
        </w:r>
        <w:r w:rsidR="00F2194A">
          <w:rPr>
            <w:noProof/>
            <w:webHidden/>
          </w:rPr>
          <w:fldChar w:fldCharType="end"/>
        </w:r>
      </w:hyperlink>
    </w:p>
    <w:p w14:paraId="1835CE47" w14:textId="012E164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0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ตัวอย่างการตัดคำโดยใช้ </w:t>
        </w:r>
        <w:r w:rsidR="00F2194A" w:rsidRPr="00776482">
          <w:rPr>
            <w:rStyle w:val="Hyperlink"/>
            <w:noProof/>
          </w:rPr>
          <w:t>Engine deepcut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44</w:t>
        </w:r>
        <w:r w:rsidR="00F2194A">
          <w:rPr>
            <w:noProof/>
            <w:webHidden/>
          </w:rPr>
          <w:fldChar w:fldCharType="end"/>
        </w:r>
      </w:hyperlink>
    </w:p>
    <w:p w14:paraId="63373DAD" w14:textId="3EB0E86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1" w:history="1">
        <w:r w:rsidR="00F2194A" w:rsidRPr="00776482">
          <w:rPr>
            <w:rStyle w:val="Hyperlink"/>
            <w:noProof/>
            <w:cs/>
          </w:rPr>
          <w:t xml:space="preserve">ผลการวัดค่าความแม่นยำในการตัดคำของ </w:t>
        </w:r>
        <w:r w:rsidR="00F2194A" w:rsidRPr="00776482">
          <w:rPr>
            <w:rStyle w:val="Hyperlink"/>
            <w:noProof/>
          </w:rPr>
          <w:t xml:space="preserve">Engine </w:t>
        </w:r>
        <w:r w:rsidR="00F2194A" w:rsidRPr="00776482">
          <w:rPr>
            <w:rStyle w:val="Hyperlink"/>
            <w:noProof/>
            <w:cs/>
          </w:rPr>
          <w:t xml:space="preserve">ในไลบรารี่ </w:t>
        </w:r>
        <w:r w:rsidR="00F2194A" w:rsidRPr="00776482">
          <w:rPr>
            <w:rStyle w:val="Hyperlink"/>
            <w:noProof/>
          </w:rPr>
          <w:t>Pythainlp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45</w:t>
        </w:r>
        <w:r w:rsidR="00F2194A">
          <w:rPr>
            <w:noProof/>
            <w:webHidden/>
          </w:rPr>
          <w:fldChar w:fldCharType="end"/>
        </w:r>
      </w:hyperlink>
    </w:p>
    <w:p w14:paraId="5946056A" w14:textId="18AB45B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2" w:history="1">
        <w:r w:rsidR="00F2194A" w:rsidRPr="00776482">
          <w:rPr>
            <w:rStyle w:val="Hyperlink"/>
            <w:noProof/>
            <w:cs/>
          </w:rPr>
          <w:t xml:space="preserve">ตัวอย่างตาราง </w:t>
        </w:r>
        <w:r w:rsidR="00F2194A" w:rsidRPr="00776482">
          <w:rPr>
            <w:rStyle w:val="Hyperlink"/>
            <w:noProof/>
          </w:rPr>
          <w:t xml:space="preserve">TF-IDF </w:t>
        </w:r>
        <w:r w:rsidR="00F2194A" w:rsidRPr="00776482">
          <w:rPr>
            <w:rStyle w:val="Hyperlink"/>
            <w:noProof/>
            <w:cs/>
          </w:rPr>
          <w:t>แสดงน้ำหนักของคำ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6E4A9F1A" w14:textId="5D89316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3" w:history="1">
        <w:r w:rsidR="00F2194A" w:rsidRPr="00776482">
          <w:rPr>
            <w:rStyle w:val="Hyperlink"/>
            <w:noProof/>
            <w:cs/>
          </w:rPr>
          <w:t xml:space="preserve">ตัวอย่างการตัดคำและลบ </w:t>
        </w:r>
        <w:r w:rsidR="00F2194A" w:rsidRPr="00776482">
          <w:rPr>
            <w:rStyle w:val="Hyperlink"/>
            <w:noProof/>
          </w:rPr>
          <w:t>Stop word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46</w:t>
        </w:r>
        <w:r w:rsidR="00F2194A">
          <w:rPr>
            <w:noProof/>
            <w:webHidden/>
          </w:rPr>
          <w:fldChar w:fldCharType="end"/>
        </w:r>
      </w:hyperlink>
    </w:p>
    <w:p w14:paraId="3FC6A25B" w14:textId="6122DFE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4" w:history="1">
        <w:r w:rsidR="00F2194A" w:rsidRPr="00776482">
          <w:rPr>
            <w:rStyle w:val="Hyperlink"/>
            <w:noProof/>
            <w:cs/>
          </w:rPr>
          <w:t xml:space="preserve">การทำ </w:t>
        </w:r>
        <w:r w:rsidR="00F2194A" w:rsidRPr="00776482">
          <w:rPr>
            <w:rStyle w:val="Hyperlink"/>
            <w:noProof/>
          </w:rPr>
          <w:t>Elbow method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424F44EA" w14:textId="7708AC8B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5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9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47</w:t>
        </w:r>
        <w:r w:rsidR="00F2194A">
          <w:rPr>
            <w:noProof/>
            <w:webHidden/>
          </w:rPr>
          <w:fldChar w:fldCharType="end"/>
        </w:r>
      </w:hyperlink>
    </w:p>
    <w:p w14:paraId="7613A643" w14:textId="2AEE893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6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8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ADE4FB3" w14:textId="100090F4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7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7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6DA46D80" w14:textId="37A7AAD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8" w:history="1">
        <w:r w:rsidR="00F2194A" w:rsidRPr="00776482">
          <w:rPr>
            <w:rStyle w:val="Hyperlink"/>
            <w:noProof/>
            <w:cs/>
          </w:rPr>
          <w:t xml:space="preserve">จัดกลุ่มข้อมูลจำนวน </w:t>
        </w:r>
        <w:r w:rsidR="00F2194A" w:rsidRPr="00776482">
          <w:rPr>
            <w:rStyle w:val="Hyperlink"/>
            <w:noProof/>
          </w:rPr>
          <w:t xml:space="preserve">6 </w:t>
        </w:r>
        <w:r w:rsidR="00F2194A" w:rsidRPr="00776482">
          <w:rPr>
            <w:rStyle w:val="Hyperlink"/>
            <w:noProof/>
            <w:cs/>
          </w:rPr>
          <w:t>กลุ่ม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48</w:t>
        </w:r>
        <w:r w:rsidR="00F2194A">
          <w:rPr>
            <w:noProof/>
            <w:webHidden/>
          </w:rPr>
          <w:fldChar w:fldCharType="end"/>
        </w:r>
      </w:hyperlink>
    </w:p>
    <w:p w14:paraId="5809C1DB" w14:textId="29D61AD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69" w:history="1">
        <w:r w:rsidR="00F2194A" w:rsidRPr="00776482">
          <w:rPr>
            <w:rStyle w:val="Hyperlink"/>
            <w:noProof/>
            <w:cs/>
          </w:rPr>
          <w:t>เปรียบเทียบอัตราการเติบโตการจัดกลุ่มข้อมูล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_Toc130463869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50</w:t>
        </w:r>
        <w:r w:rsidR="00F2194A">
          <w:rPr>
            <w:noProof/>
            <w:webHidden/>
          </w:rPr>
          <w:fldChar w:fldCharType="end"/>
        </w:r>
      </w:hyperlink>
    </w:p>
    <w:p w14:paraId="095EE03A" w14:textId="157B000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0" w:history="1">
        <w:r w:rsidR="00F2194A" w:rsidRPr="00776482">
          <w:rPr>
            <w:rStyle w:val="Hyperlink"/>
            <w:noProof/>
            <w:cs/>
          </w:rPr>
          <w:t xml:space="preserve">หน้าแรกเว็บไซต์ </w:t>
        </w:r>
        <w:r w:rsidR="00F2194A" w:rsidRPr="00776482">
          <w:rPr>
            <w:rStyle w:val="Hyperlink"/>
            <w:noProof/>
          </w:rPr>
          <w:t>Intern-assistant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52</w:t>
        </w:r>
        <w:r w:rsidR="00F2194A">
          <w:rPr>
            <w:noProof/>
            <w:webHidden/>
          </w:rPr>
          <w:fldChar w:fldCharType="end"/>
        </w:r>
      </w:hyperlink>
    </w:p>
    <w:p w14:paraId="17CCD99B" w14:textId="3392F68F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1" w:history="1">
        <w:r w:rsidR="00F2194A" w:rsidRPr="00776482">
          <w:rPr>
            <w:rStyle w:val="Hyperlink"/>
            <w:noProof/>
            <w:cs/>
          </w:rPr>
          <w:t>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28C4BC31" w14:textId="111F369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2" w:history="1">
        <w:r w:rsidR="00F2194A" w:rsidRPr="00776482">
          <w:rPr>
            <w:rStyle w:val="Hyperlink"/>
            <w:noProof/>
            <w:cs/>
          </w:rPr>
          <w:t>หน้าแสดงผลลัพธ์การค้นหา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53</w:t>
        </w:r>
        <w:r w:rsidR="00F2194A">
          <w:rPr>
            <w:noProof/>
            <w:webHidden/>
          </w:rPr>
          <w:fldChar w:fldCharType="end"/>
        </w:r>
      </w:hyperlink>
    </w:p>
    <w:p w14:paraId="1E747613" w14:textId="22107F8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3" w:history="1">
        <w:r w:rsidR="00F2194A" w:rsidRPr="00776482">
          <w:rPr>
            <w:rStyle w:val="Hyperlink"/>
            <w:noProof/>
            <w:cs/>
          </w:rPr>
          <w:t>หน้าเกี่ยวกับ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74E27B4F" w14:textId="2D88B2B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4" w:history="1">
        <w:r w:rsidR="00F2194A" w:rsidRPr="00776482">
          <w:rPr>
            <w:rStyle w:val="Hyperlink"/>
            <w:noProof/>
            <w:cs/>
          </w:rPr>
          <w:t>หน้าแสดงรายชื่อบริษัททั้งหมด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54</w:t>
        </w:r>
        <w:r w:rsidR="00F2194A">
          <w:rPr>
            <w:noProof/>
            <w:webHidden/>
          </w:rPr>
          <w:fldChar w:fldCharType="end"/>
        </w:r>
      </w:hyperlink>
    </w:p>
    <w:p w14:paraId="2FA17FAF" w14:textId="4DDEB066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5" w:history="1">
        <w:r w:rsidR="00F2194A" w:rsidRPr="00776482">
          <w:rPr>
            <w:rStyle w:val="Hyperlink"/>
            <w:noProof/>
            <w:cs/>
          </w:rPr>
          <w:t>หน้าแสดงรายชื่อบริษัทในกลุ่มทั้งหมด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61AC2B52" w14:textId="7FF90D4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6" w:history="1">
        <w:r w:rsidR="00F2194A" w:rsidRPr="00776482">
          <w:rPr>
            <w:rStyle w:val="Hyperlink"/>
            <w:noProof/>
            <w:cs/>
          </w:rPr>
          <w:t>หน้ารายละเอียดบริษัท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55</w:t>
        </w:r>
        <w:r w:rsidR="00F2194A">
          <w:rPr>
            <w:noProof/>
            <w:webHidden/>
          </w:rPr>
          <w:fldChar w:fldCharType="end"/>
        </w:r>
      </w:hyperlink>
    </w:p>
    <w:p w14:paraId="2506E552" w14:textId="281BB35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7" w:history="1">
        <w:r w:rsidR="00F2194A" w:rsidRPr="00776482">
          <w:rPr>
            <w:rStyle w:val="Hyperlink"/>
            <w:noProof/>
            <w:cs/>
          </w:rPr>
          <w:t>ตัวอย่างการคำนวณค่า</w:t>
        </w:r>
        <w:r w:rsidR="00F2194A" w:rsidRPr="00776482">
          <w:rPr>
            <w:rStyle w:val="Hyperlink"/>
            <w:noProof/>
          </w:rPr>
          <w:t xml:space="preserve"> Cosine similarity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14985049" w14:textId="6CC46E79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8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และคืนค่าความคล้ายคลึง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56</w:t>
        </w:r>
        <w:r w:rsidR="00F2194A">
          <w:rPr>
            <w:noProof/>
            <w:webHidden/>
          </w:rPr>
          <w:fldChar w:fldCharType="end"/>
        </w:r>
      </w:hyperlink>
    </w:p>
    <w:p w14:paraId="324CBDAA" w14:textId="116E939D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79" w:history="1">
        <w:r w:rsidR="00F2194A" w:rsidRPr="00776482">
          <w:rPr>
            <w:rStyle w:val="Hyperlink"/>
            <w:noProof/>
            <w:cs/>
          </w:rPr>
          <w:t xml:space="preserve">ตัวอย่างการคำนวณค่า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ผ่าน </w:t>
        </w:r>
        <w:r w:rsidR="00F2194A" w:rsidRPr="00776482">
          <w:rPr>
            <w:rStyle w:val="Hyperlink"/>
            <w:noProof/>
          </w:rPr>
          <w:t xml:space="preserve">API </w:t>
        </w:r>
        <w:r w:rsidR="00F2194A" w:rsidRPr="00776482">
          <w:rPr>
            <w:rStyle w:val="Hyperlink"/>
            <w:noProof/>
            <w:cs/>
          </w:rPr>
          <w:t>และคืนค่าเป็นข้อมูลบริษัท</w:t>
        </w:r>
        <w:r w:rsidR="00532CB7">
          <w:rPr>
            <w:rStyle w:val="Hyperlink"/>
            <w:noProof/>
            <w:cs/>
          </w:rPr>
          <w:br/>
        </w:r>
        <w:r w:rsidR="00F2194A" w:rsidRPr="00776482">
          <w:rPr>
            <w:rStyle w:val="Hyperlink"/>
            <w:noProof/>
            <w:cs/>
          </w:rPr>
          <w:t>ที่อยู่ในกลุ่มที่คล้ายที่สุด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_Toc130463879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57</w:t>
        </w:r>
        <w:r w:rsidR="00F2194A">
          <w:rPr>
            <w:noProof/>
            <w:webHidden/>
          </w:rPr>
          <w:fldChar w:fldCharType="end"/>
        </w:r>
      </w:hyperlink>
    </w:p>
    <w:p w14:paraId="4514DEA0" w14:textId="5843847E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0" w:history="1">
        <w:r w:rsidR="00F2194A" w:rsidRPr="00776482">
          <w:rPr>
            <w:rStyle w:val="Hyperlink"/>
            <w:noProof/>
            <w:cs/>
          </w:rPr>
          <w:t xml:space="preserve">โค้ดคำสั่งในไฟล์ </w:t>
        </w:r>
        <w:r w:rsidR="00F2194A" w:rsidRPr="00776482">
          <w:rPr>
            <w:rStyle w:val="Hyperlink"/>
            <w:noProof/>
          </w:rPr>
          <w:t xml:space="preserve">clustering.py </w:t>
        </w:r>
        <w:r w:rsidR="00F2194A" w:rsidRPr="00776482">
          <w:rPr>
            <w:rStyle w:val="Hyperlink"/>
            <w:noProof/>
            <w:cs/>
          </w:rPr>
          <w:t>ใช้ในการจัดกลุ่มข้อมูล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65</w:t>
        </w:r>
        <w:r w:rsidR="00F2194A">
          <w:rPr>
            <w:noProof/>
            <w:webHidden/>
          </w:rPr>
          <w:fldChar w:fldCharType="end"/>
        </w:r>
      </w:hyperlink>
    </w:p>
    <w:p w14:paraId="4CAD7EFC" w14:textId="4E1D3D9C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1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191D41">
          <w:rPr>
            <w:rStyle w:val="Hyperlink"/>
            <w:rFonts w:hint="cs"/>
            <w:noProof/>
            <w:cs/>
          </w:rPr>
          <w:t xml:space="preserve"> </w:t>
        </w:r>
        <w:r w:rsidR="00F2194A" w:rsidRPr="00776482">
          <w:rPr>
            <w:rStyle w:val="Hyperlink"/>
            <w:noProof/>
            <w:cs/>
          </w:rPr>
          <w:t>และการจัดกลุ่มข้อมูล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36ED61BD" w14:textId="477E77C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2" w:history="1">
        <w:r w:rsidR="00F2194A" w:rsidRPr="00776482">
          <w:rPr>
            <w:rStyle w:val="Hyperlink"/>
            <w:noProof/>
            <w:cs/>
          </w:rPr>
          <w:t>แสดงการ</w:t>
        </w:r>
        <w:r w:rsidR="002E4266">
          <w:rPr>
            <w:rStyle w:val="Hyperlink"/>
            <w:rFonts w:hint="cs"/>
            <w:noProof/>
            <w:cs/>
          </w:rPr>
          <w:t>ใช้งาน</w:t>
        </w:r>
        <w:r w:rsidR="00F2194A" w:rsidRPr="00776482">
          <w:rPr>
            <w:rStyle w:val="Hyperlink"/>
            <w:noProof/>
            <w:cs/>
          </w:rPr>
          <w:t xml:space="preserve">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66</w:t>
        </w:r>
        <w:r w:rsidR="00F2194A">
          <w:rPr>
            <w:noProof/>
            <w:webHidden/>
          </w:rPr>
          <w:fldChar w:fldCharType="end"/>
        </w:r>
      </w:hyperlink>
    </w:p>
    <w:p w14:paraId="4BCB617B" w14:textId="0A9C522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3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54679302" w14:textId="2572A8E8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4" w:history="1">
        <w:r w:rsidR="00F2194A" w:rsidRPr="00776482">
          <w:rPr>
            <w:rStyle w:val="Hyperlink"/>
            <w:noProof/>
            <w:cs/>
          </w:rPr>
          <w:t>แสดงหน้าการจัดการ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67</w:t>
        </w:r>
        <w:r w:rsidR="00F2194A">
          <w:rPr>
            <w:noProof/>
            <w:webHidden/>
          </w:rPr>
          <w:fldChar w:fldCharType="end"/>
        </w:r>
      </w:hyperlink>
    </w:p>
    <w:p w14:paraId="247FA013" w14:textId="6D145C2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5" w:history="1">
        <w:r w:rsidR="00F2194A" w:rsidRPr="00776482">
          <w:rPr>
            <w:rStyle w:val="Hyperlink"/>
            <w:noProof/>
            <w:cs/>
          </w:rPr>
          <w:t>แสดงหน้าตั้งค่าและสร้าง</w:t>
        </w:r>
        <w:r w:rsidR="00F2194A" w:rsidRPr="00776482">
          <w:rPr>
            <w:rStyle w:val="Hyperlink"/>
            <w:noProof/>
          </w:rPr>
          <w:t xml:space="preserve"> Cluster</w:t>
        </w:r>
        <w:r w:rsidR="00F2194A" w:rsidRPr="00776482">
          <w:rPr>
            <w:rStyle w:val="Hyperlink"/>
            <w:noProof/>
            <w:cs/>
          </w:rPr>
          <w:t xml:space="preserve">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4F2CC567" w14:textId="0D19EBC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6" w:history="1">
        <w:r w:rsidR="00F2194A" w:rsidRPr="00776482">
          <w:rPr>
            <w:rStyle w:val="Hyperlink"/>
            <w:noProof/>
            <w:cs/>
          </w:rPr>
          <w:t>แสดงหน้าสร้างบัญชีสำหรับจัดการฐานข้อมูล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68</w:t>
        </w:r>
        <w:r w:rsidR="00F2194A">
          <w:rPr>
            <w:noProof/>
            <w:webHidden/>
          </w:rPr>
          <w:fldChar w:fldCharType="end"/>
        </w:r>
      </w:hyperlink>
    </w:p>
    <w:p w14:paraId="039DEBB8" w14:textId="0B4FBE7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7" w:history="1">
        <w:r w:rsidR="00F2194A" w:rsidRPr="00776482">
          <w:rPr>
            <w:rStyle w:val="Hyperlink"/>
            <w:noProof/>
            <w:cs/>
          </w:rPr>
          <w:t xml:space="preserve">แสดงหน้าเพิ่ม </w:t>
        </w:r>
        <w:r w:rsidR="00F2194A" w:rsidRPr="00776482">
          <w:rPr>
            <w:rStyle w:val="Hyperlink"/>
            <w:noProof/>
          </w:rPr>
          <w:t xml:space="preserve">IP address </w:t>
        </w:r>
        <w:r w:rsidR="00F2194A" w:rsidRPr="00776482">
          <w:rPr>
            <w:rStyle w:val="Hyperlink"/>
            <w:noProof/>
            <w:cs/>
          </w:rPr>
          <w:t>ที่สามารถเชื่อมต่อฐานข้อมูลได้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5C68A984" w14:textId="5A1B9F85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8" w:history="1">
        <w:r w:rsidR="00F2194A" w:rsidRPr="00776482">
          <w:rPr>
            <w:rStyle w:val="Hyperlink"/>
            <w:noProof/>
            <w:cs/>
          </w:rPr>
          <w:t xml:space="preserve">แสดงหน้าจัดการ </w:t>
        </w:r>
        <w:r w:rsidR="00F2194A" w:rsidRPr="00776482">
          <w:rPr>
            <w:rStyle w:val="Hyperlink"/>
            <w:noProof/>
          </w:rPr>
          <w:t>Cluster 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69</w:t>
        </w:r>
        <w:r w:rsidR="00F2194A">
          <w:rPr>
            <w:noProof/>
            <w:webHidden/>
          </w:rPr>
          <w:fldChar w:fldCharType="end"/>
        </w:r>
      </w:hyperlink>
    </w:p>
    <w:p w14:paraId="363C0538" w14:textId="1BE04B20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89" w:history="1">
        <w:r w:rsidR="00F2194A" w:rsidRPr="00776482">
          <w:rPr>
            <w:rStyle w:val="Hyperlink"/>
            <w:noProof/>
            <w:cs/>
          </w:rPr>
          <w:t xml:space="preserve">แสดงการสร้างฐานข้อมูล </w:t>
        </w:r>
        <w:r w:rsidR="00F2194A" w:rsidRPr="00776482">
          <w:rPr>
            <w:rStyle w:val="Hyperlink"/>
            <w:noProof/>
          </w:rPr>
          <w:t>MongoDB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_Toc130463889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7A10E22" w14:textId="78DC7BD2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0" w:history="1">
        <w:r w:rsidR="00F2194A" w:rsidRPr="00776482">
          <w:rPr>
            <w:rStyle w:val="Hyperlink"/>
            <w:noProof/>
            <w:cs/>
          </w:rPr>
          <w:t xml:space="preserve">แสดงหน้าต่างการสร้างฐานข้อมูลและ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70</w:t>
        </w:r>
        <w:r w:rsidR="00F2194A">
          <w:rPr>
            <w:noProof/>
            <w:webHidden/>
          </w:rPr>
          <w:fldChar w:fldCharType="end"/>
        </w:r>
      </w:hyperlink>
    </w:p>
    <w:p w14:paraId="38A8118F" w14:textId="0484643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1" w:history="1">
        <w:r w:rsidR="00F2194A" w:rsidRPr="00776482">
          <w:rPr>
            <w:rStyle w:val="Hyperlink"/>
            <w:noProof/>
            <w:cs/>
          </w:rPr>
          <w:t xml:space="preserve">ตัวอย่างการเลือกตั้งค่าการดาวน์โหลดโปรแกรม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2B6614F" w14:textId="72AE1207" w:rsidR="00F2194A" w:rsidRDefault="00000000" w:rsidP="00532CB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2" w:history="1">
        <w:r w:rsidR="00F2194A" w:rsidRPr="00776482">
          <w:rPr>
            <w:rStyle w:val="Hyperlink"/>
            <w:noProof/>
            <w:cs/>
          </w:rPr>
          <w:t xml:space="preserve">หน้าต่างเลือกเชื่อมต่อกับ </w:t>
        </w:r>
        <w:r w:rsidR="00F2194A" w:rsidRPr="00776482">
          <w:rPr>
            <w:rStyle w:val="Hyperlink"/>
            <w:noProof/>
          </w:rPr>
          <w:t>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71</w:t>
        </w:r>
        <w:r w:rsidR="00F2194A">
          <w:rPr>
            <w:noProof/>
            <w:webHidden/>
          </w:rPr>
          <w:fldChar w:fldCharType="end"/>
        </w:r>
      </w:hyperlink>
    </w:p>
    <w:p w14:paraId="2070315F" w14:textId="5392EEBE" w:rsidR="0013719A" w:rsidRDefault="0013719A" w:rsidP="0013719A">
      <w:pPr>
        <w:jc w:val="center"/>
        <w:rPr>
          <w:b/>
          <w:bCs/>
          <w:sz w:val="36"/>
          <w:szCs w:val="36"/>
        </w:rPr>
      </w:pPr>
      <w:r w:rsidRPr="0013719A">
        <w:rPr>
          <w:rFonts w:hint="cs"/>
          <w:b/>
          <w:bCs/>
          <w:sz w:val="36"/>
          <w:szCs w:val="36"/>
          <w:cs/>
        </w:rPr>
        <w:lastRenderedPageBreak/>
        <w:t>สารบัญภาพ (ต่อ)</w:t>
      </w:r>
    </w:p>
    <w:p w14:paraId="16F7DCBF" w14:textId="1A24F193" w:rsidR="0013719A" w:rsidRPr="0013719A" w:rsidRDefault="0013719A" w:rsidP="0013719A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ภาพที่</w:t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b/>
          <w:bCs/>
          <w:cs/>
        </w:rPr>
        <w:tab/>
      </w:r>
      <w:r>
        <w:rPr>
          <w:rFonts w:hint="cs"/>
          <w:b/>
          <w:bCs/>
          <w:cs/>
        </w:rPr>
        <w:t xml:space="preserve">            หน้า</w:t>
      </w:r>
    </w:p>
    <w:p w14:paraId="610FD765" w14:textId="7F2D6423" w:rsidR="00975B97" w:rsidRDefault="00000000" w:rsidP="00975B97">
      <w:pPr>
        <w:pStyle w:val="TableofFigures"/>
        <w:ind w:left="851"/>
        <w:rPr>
          <w:rStyle w:val="Hyperlink"/>
          <w:noProof/>
        </w:rPr>
      </w:pPr>
      <w:hyperlink w:anchor="_Toc130463893" w:history="1">
        <w:r w:rsidR="00975B97" w:rsidRPr="00776482">
          <w:rPr>
            <w:rStyle w:val="Hyperlink"/>
            <w:noProof/>
            <w:cs/>
          </w:rPr>
          <w:t xml:space="preserve">หน้าต่างข้อมูลการเชื่อมต่อ </w:t>
        </w:r>
        <w:r w:rsidR="00975B97" w:rsidRPr="00776482">
          <w:rPr>
            <w:rStyle w:val="Hyperlink"/>
            <w:noProof/>
          </w:rPr>
          <w:t xml:space="preserve">Cluster </w:t>
        </w:r>
        <w:r w:rsidR="00975B97" w:rsidRPr="00776482">
          <w:rPr>
            <w:rStyle w:val="Hyperlink"/>
            <w:noProof/>
            <w:cs/>
          </w:rPr>
          <w:t xml:space="preserve">กับ </w:t>
        </w:r>
        <w:r w:rsidR="00975B97" w:rsidRPr="00776482">
          <w:rPr>
            <w:rStyle w:val="Hyperlink"/>
            <w:noProof/>
          </w:rPr>
          <w:t>MongoDB compass</w:t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tab/>
          <w:t xml:space="preserve">   </w:t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_Toc130463893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7E80EA6C" w14:textId="1C99546F" w:rsidR="00975B97" w:rsidRDefault="00000000" w:rsidP="00975B97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4" w:history="1">
        <w:r w:rsidR="00975B97" w:rsidRPr="00776482">
          <w:rPr>
            <w:rStyle w:val="Hyperlink"/>
            <w:noProof/>
            <w:cs/>
          </w:rPr>
          <w:t xml:space="preserve">หน้าต่างโปรแกรม </w:t>
        </w:r>
        <w:r w:rsidR="00975B97" w:rsidRPr="00776482">
          <w:rPr>
            <w:rStyle w:val="Hyperlink"/>
            <w:noProof/>
          </w:rPr>
          <w:t xml:space="preserve">MongoDB compass </w:t>
        </w:r>
        <w:r w:rsidR="00975B97" w:rsidRPr="00776482">
          <w:rPr>
            <w:rStyle w:val="Hyperlink"/>
            <w:noProof/>
            <w:cs/>
          </w:rPr>
          <w:t xml:space="preserve">สำหรับเชื่อมต่อ </w:t>
        </w:r>
        <w:r w:rsidR="00975B97" w:rsidRPr="00776482">
          <w:rPr>
            <w:rStyle w:val="Hyperlink"/>
            <w:noProof/>
          </w:rPr>
          <w:t>Cluster</w:t>
        </w:r>
        <w:r w:rsidR="00975B97">
          <w:rPr>
            <w:noProof/>
            <w:webHidden/>
          </w:rPr>
          <w:tab/>
        </w:r>
        <w:r w:rsidR="00975B97">
          <w:rPr>
            <w:noProof/>
            <w:webHidden/>
          </w:rPr>
          <w:fldChar w:fldCharType="begin"/>
        </w:r>
        <w:r w:rsidR="00975B97">
          <w:rPr>
            <w:noProof/>
            <w:webHidden/>
          </w:rPr>
          <w:instrText xml:space="preserve"> PAGEREF _Toc130463894 \h </w:instrText>
        </w:r>
        <w:r w:rsidR="00975B97">
          <w:rPr>
            <w:noProof/>
            <w:webHidden/>
          </w:rPr>
        </w:r>
        <w:r w:rsidR="00975B97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72</w:t>
        </w:r>
        <w:r w:rsidR="00975B97">
          <w:rPr>
            <w:noProof/>
            <w:webHidden/>
          </w:rPr>
          <w:fldChar w:fldCharType="end"/>
        </w:r>
      </w:hyperlink>
    </w:p>
    <w:p w14:paraId="6FF7DED3" w14:textId="229C01DD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5" w:history="1">
        <w:r w:rsidR="00F2194A" w:rsidRPr="00776482">
          <w:rPr>
            <w:rStyle w:val="Hyperlink"/>
            <w:noProof/>
            <w:cs/>
          </w:rPr>
          <w:t xml:space="preserve">หน้าต่างโปรแกรมแสดงข้อมูลใน </w:t>
        </w:r>
        <w:r w:rsidR="00F2194A" w:rsidRPr="00776482">
          <w:rPr>
            <w:rStyle w:val="Hyperlink"/>
            <w:noProof/>
          </w:rPr>
          <w:t>Collection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4C9D65A9" w14:textId="61761058" w:rsidR="00532CB7" w:rsidRPr="0013719A" w:rsidRDefault="00000000" w:rsidP="0013719A">
      <w:pPr>
        <w:pStyle w:val="TableofFigures"/>
        <w:tabs>
          <w:tab w:val="right" w:pos="8364"/>
        </w:tabs>
        <w:ind w:left="851"/>
        <w:rPr>
          <w:noProof/>
        </w:rPr>
      </w:pPr>
      <w:hyperlink w:anchor="_Toc130463896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73</w:t>
        </w:r>
        <w:r w:rsidR="00F2194A">
          <w:rPr>
            <w:noProof/>
            <w:webHidden/>
          </w:rPr>
          <w:fldChar w:fldCharType="end"/>
        </w:r>
      </w:hyperlink>
    </w:p>
    <w:p w14:paraId="217A786A" w14:textId="73B2A6C0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7" w:history="1">
        <w:r w:rsidR="00F2194A" w:rsidRPr="00776482">
          <w:rPr>
            <w:rStyle w:val="Hyperlink"/>
            <w:noProof/>
            <w:cs/>
          </w:rPr>
          <w:t xml:space="preserve">หน้าต่างแสดงข้อมูลใน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6A47AE" w14:textId="43571ED6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8" w:history="1">
        <w:r w:rsidR="00F2194A" w:rsidRPr="00776482">
          <w:rPr>
            <w:rStyle w:val="Hyperlink"/>
            <w:noProof/>
            <w:cs/>
          </w:rPr>
          <w:t xml:space="preserve">หน้าเว็บไซต์ </w:t>
        </w:r>
        <w:r w:rsidR="00F2194A" w:rsidRPr="00776482">
          <w:rPr>
            <w:rStyle w:val="Hyperlink"/>
            <w:noProof/>
          </w:rPr>
          <w:t>Amazon Web Services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74</w:t>
        </w:r>
        <w:r w:rsidR="00F2194A">
          <w:rPr>
            <w:noProof/>
            <w:webHidden/>
          </w:rPr>
          <w:fldChar w:fldCharType="end"/>
        </w:r>
      </w:hyperlink>
    </w:p>
    <w:p w14:paraId="724CE1DB" w14:textId="39899FCA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899" w:history="1">
        <w:r w:rsidR="00F2194A" w:rsidRPr="00776482">
          <w:rPr>
            <w:rStyle w:val="Hyperlink"/>
            <w:noProof/>
            <w:cs/>
          </w:rPr>
          <w:t xml:space="preserve">หน้าแสดงการเลือกสร้าง </w:t>
        </w:r>
        <w:r w:rsidR="00F2194A" w:rsidRPr="00776482">
          <w:rPr>
            <w:rStyle w:val="Hyperlink"/>
            <w:noProof/>
          </w:rPr>
          <w:t xml:space="preserve">Instance </w:t>
        </w:r>
        <w:r w:rsidR="00F2194A" w:rsidRPr="00776482">
          <w:rPr>
            <w:rStyle w:val="Hyperlink"/>
            <w:noProof/>
            <w:cs/>
          </w:rPr>
          <w:t>ใหม่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_Toc130463899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0A81944F" w14:textId="49ECD7B4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0" w:history="1">
        <w:r w:rsidR="00F2194A" w:rsidRPr="00776482">
          <w:rPr>
            <w:rStyle w:val="Hyperlink"/>
            <w:noProof/>
            <w:cs/>
          </w:rPr>
          <w:t xml:space="preserve">หน้าแสดงการตั้งค่า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75</w:t>
        </w:r>
        <w:r w:rsidR="00F2194A">
          <w:rPr>
            <w:noProof/>
            <w:webHidden/>
          </w:rPr>
          <w:fldChar w:fldCharType="end"/>
        </w:r>
      </w:hyperlink>
    </w:p>
    <w:p w14:paraId="28235705" w14:textId="30A61E1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1" w:history="1">
        <w:r w:rsidR="00F2194A" w:rsidRPr="00776482">
          <w:rPr>
            <w:rStyle w:val="Hyperlink"/>
            <w:noProof/>
            <w:cs/>
          </w:rPr>
          <w:t xml:space="preserve">ตัวอย่างการเชื่อมต่อเข้าไปยัง </w:t>
        </w:r>
        <w:r w:rsidR="00F2194A" w:rsidRPr="00776482">
          <w:rPr>
            <w:rStyle w:val="Hyperlink"/>
            <w:noProof/>
          </w:rPr>
          <w:t>Instance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6ECE16C2" w14:textId="77DA7C5F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2" w:history="1">
        <w:r w:rsidR="00F2194A" w:rsidRPr="00776482">
          <w:rPr>
            <w:rStyle w:val="Hyperlink"/>
            <w:noProof/>
            <w:cs/>
          </w:rPr>
          <w:t xml:space="preserve">การดาวน์โหลดโปรเจคจาก </w:t>
        </w:r>
        <w:r w:rsidR="00F2194A" w:rsidRPr="00776482">
          <w:rPr>
            <w:rStyle w:val="Hyperlink"/>
            <w:noProof/>
          </w:rPr>
          <w:t xml:space="preserve">Github </w:t>
        </w:r>
        <w:r w:rsidR="00F2194A" w:rsidRPr="00776482">
          <w:rPr>
            <w:rStyle w:val="Hyperlink"/>
            <w:noProof/>
            <w:cs/>
          </w:rPr>
          <w:t xml:space="preserve">ด้วยคำสั่ง </w:t>
        </w:r>
        <w:r w:rsidR="00F2194A" w:rsidRPr="00776482">
          <w:rPr>
            <w:rStyle w:val="Hyperlink"/>
            <w:noProof/>
          </w:rPr>
          <w:t>git clone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76</w:t>
        </w:r>
        <w:r w:rsidR="00F2194A">
          <w:rPr>
            <w:noProof/>
            <w:webHidden/>
          </w:rPr>
          <w:fldChar w:fldCharType="end"/>
        </w:r>
      </w:hyperlink>
    </w:p>
    <w:p w14:paraId="734BF64D" w14:textId="6A76ECF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3" w:history="1">
        <w:r w:rsidR="00F2194A" w:rsidRPr="00776482">
          <w:rPr>
            <w:rStyle w:val="Hyperlink"/>
            <w:noProof/>
            <w:cs/>
          </w:rPr>
          <w:t xml:space="preserve">สร้างไฟล์ใหม่ชื่อ </w:t>
        </w:r>
        <w:r w:rsidR="00F2194A" w:rsidRPr="00776482">
          <w:rPr>
            <w:rStyle w:val="Hyperlink"/>
            <w:noProof/>
          </w:rPr>
          <w:t xml:space="preserve">.env </w:t>
        </w:r>
        <w:r w:rsidR="00F2194A" w:rsidRPr="00776482">
          <w:rPr>
            <w:rStyle w:val="Hyperlink"/>
            <w:noProof/>
            <w:cs/>
          </w:rPr>
          <w:t>และสร้างตัวแปรเพื่อเก็บค่าเชื่อมต่อฐานข้อมูล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4434E27B" w14:textId="4802BE8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4" w:history="1">
        <w:r w:rsidR="00F2194A" w:rsidRPr="00776482">
          <w:rPr>
            <w:rStyle w:val="Hyperlink"/>
            <w:noProof/>
            <w:cs/>
          </w:rPr>
          <w:t xml:space="preserve">ตัวอย่างการเริ่มต้น </w:t>
        </w:r>
        <w:r w:rsidR="00F2194A" w:rsidRPr="00776482">
          <w:rPr>
            <w:rStyle w:val="Hyperlink"/>
            <w:noProof/>
          </w:rPr>
          <w:t xml:space="preserve">Server Web API </w:t>
        </w:r>
        <w:r w:rsidR="00F2194A" w:rsidRPr="00776482">
          <w:rPr>
            <w:rStyle w:val="Hyperlink"/>
            <w:noProof/>
            <w:cs/>
          </w:rPr>
          <w:t xml:space="preserve">เพื่อคำนวณค่า </w:t>
        </w:r>
        <w:r w:rsidR="00F2194A" w:rsidRPr="00776482">
          <w:rPr>
            <w:rStyle w:val="Hyperlink"/>
            <w:noProof/>
          </w:rPr>
          <w:t xml:space="preserve">Cosine similarity </w:t>
        </w:r>
        <w:r w:rsidR="00F2194A" w:rsidRPr="00776482">
          <w:rPr>
            <w:rStyle w:val="Hyperlink"/>
            <w:noProof/>
            <w:cs/>
          </w:rPr>
          <w:t xml:space="preserve">บน </w:t>
        </w:r>
        <w:r w:rsidR="00F2194A" w:rsidRPr="00776482">
          <w:rPr>
            <w:rStyle w:val="Hyperlink"/>
            <w:noProof/>
          </w:rPr>
          <w:t>AWS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77</w:t>
        </w:r>
        <w:r w:rsidR="00F2194A">
          <w:rPr>
            <w:noProof/>
            <w:webHidden/>
          </w:rPr>
          <w:fldChar w:fldCharType="end"/>
        </w:r>
      </w:hyperlink>
    </w:p>
    <w:p w14:paraId="3BE161EC" w14:textId="287FCA8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5" w:history="1">
        <w:r w:rsidR="00F2194A" w:rsidRPr="00776482">
          <w:rPr>
            <w:rStyle w:val="Hyperlink"/>
            <w:noProof/>
            <w:cs/>
          </w:rPr>
          <w:t xml:space="preserve">สร้างโปรเจคใหม่ใน </w:t>
        </w:r>
        <w:r w:rsidR="00F2194A" w:rsidRPr="00776482">
          <w:rPr>
            <w:rStyle w:val="Hyperlink"/>
            <w:noProof/>
          </w:rPr>
          <w:t>Vercel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50768163" w14:textId="39A28DC6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6" w:history="1">
        <w:r w:rsidR="00F2194A" w:rsidRPr="00776482">
          <w:rPr>
            <w:rStyle w:val="Hyperlink"/>
            <w:noProof/>
            <w:cs/>
          </w:rPr>
          <w:t xml:space="preserve">หน้าแสดงรายชื่อ </w:t>
        </w:r>
        <w:r w:rsidR="00F2194A" w:rsidRPr="00776482">
          <w:rPr>
            <w:rStyle w:val="Hyperlink"/>
            <w:noProof/>
          </w:rPr>
          <w:t>Repository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78</w:t>
        </w:r>
        <w:r w:rsidR="00F2194A">
          <w:rPr>
            <w:noProof/>
            <w:webHidden/>
          </w:rPr>
          <w:fldChar w:fldCharType="end"/>
        </w:r>
      </w:hyperlink>
    </w:p>
    <w:p w14:paraId="6D4E86F5" w14:textId="3F031E04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7" w:history="1">
        <w:r w:rsidR="00F2194A" w:rsidRPr="00776482">
          <w:rPr>
            <w:rStyle w:val="Hyperlink"/>
            <w:noProof/>
            <w:cs/>
          </w:rPr>
          <w:t xml:space="preserve">หน้าการตั้งค่าโปรเจคก่อน </w:t>
        </w:r>
        <w:r w:rsidR="00F2194A" w:rsidRPr="00776482">
          <w:rPr>
            <w:rStyle w:val="Hyperlink"/>
            <w:noProof/>
          </w:rPr>
          <w:t>Deploy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_Toc130463907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789C5698" w14:textId="1488FC3C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8" w:history="1">
        <w:r w:rsidR="00F2194A" w:rsidRPr="00776482">
          <w:rPr>
            <w:rStyle w:val="Hyperlink"/>
            <w:noProof/>
            <w:cs/>
          </w:rPr>
          <w:t>ตัวอย่างหน้าเว็บไซต์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_Toc130463908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79</w:t>
        </w:r>
        <w:r w:rsidR="00F2194A">
          <w:rPr>
            <w:noProof/>
            <w:webHidden/>
          </w:rPr>
          <w:fldChar w:fldCharType="end"/>
        </w:r>
      </w:hyperlink>
    </w:p>
    <w:p w14:paraId="20B2ED26" w14:textId="70EC6BAF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09" w:history="1">
        <w:r w:rsidR="00F2194A" w:rsidRPr="00776482">
          <w:rPr>
            <w:rStyle w:val="Hyperlink"/>
            <w:noProof/>
            <w:cs/>
          </w:rPr>
          <w:t xml:space="preserve">แสดงกำหนดจำนวนกลุ่มที่ตัวแปร </w:t>
        </w:r>
        <w:r w:rsidR="00F2194A" w:rsidRPr="00776482">
          <w:rPr>
            <w:rStyle w:val="Hyperlink"/>
            <w:noProof/>
          </w:rPr>
          <w:t>k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_Toc130463909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0B407BE3" w14:textId="52A23182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0" w:history="1">
        <w:r w:rsidR="00F2194A" w:rsidRPr="00776482">
          <w:rPr>
            <w:rStyle w:val="Hyperlink"/>
            <w:noProof/>
            <w:cs/>
          </w:rPr>
          <w:t xml:space="preserve">แสดงการใช้คำสั่งจัดกลุ่มข้อมูลใน </w:t>
        </w:r>
        <w:r w:rsidR="00F2194A" w:rsidRPr="00776482">
          <w:rPr>
            <w:rStyle w:val="Hyperlink"/>
            <w:noProof/>
          </w:rPr>
          <w:t>Terminal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81</w:t>
        </w:r>
        <w:r w:rsidR="00F2194A">
          <w:rPr>
            <w:noProof/>
            <w:webHidden/>
          </w:rPr>
          <w:fldChar w:fldCharType="end"/>
        </w:r>
      </w:hyperlink>
    </w:p>
    <w:p w14:paraId="43DD65F7" w14:textId="70F497B7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1" w:history="1">
        <w:r w:rsidR="00F2194A" w:rsidRPr="00776482">
          <w:rPr>
            <w:rStyle w:val="Hyperlink"/>
            <w:noProof/>
            <w:cs/>
          </w:rPr>
          <w:t xml:space="preserve">แสดงไฟล์ </w:t>
        </w:r>
        <w:r w:rsidR="00F2194A" w:rsidRPr="00776482">
          <w:rPr>
            <w:rStyle w:val="Hyperlink"/>
            <w:noProof/>
          </w:rPr>
          <w:t>clustered_company.csv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1F9D9EE8" w14:textId="64B47E48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2" w:history="1">
        <w:r w:rsidR="00F2194A" w:rsidRPr="00776482">
          <w:rPr>
            <w:rStyle w:val="Hyperlink"/>
            <w:noProof/>
            <w:cs/>
          </w:rPr>
          <w:t xml:space="preserve">หน้าต่าง </w:t>
        </w:r>
        <w:r w:rsidR="00F2194A" w:rsidRPr="00776482">
          <w:rPr>
            <w:rStyle w:val="Hyperlink"/>
            <w:noProof/>
          </w:rPr>
          <w:t xml:space="preserve">Import </w:t>
        </w:r>
        <w:r w:rsidR="00F2194A" w:rsidRPr="00776482">
          <w:rPr>
            <w:rStyle w:val="Hyperlink"/>
            <w:noProof/>
            <w:cs/>
          </w:rPr>
          <w:t xml:space="preserve">ข้อมูลนามสกุลไฟล์ </w:t>
        </w:r>
        <w:r w:rsidR="00F2194A" w:rsidRPr="00776482">
          <w:rPr>
            <w:rStyle w:val="Hyperlink"/>
            <w:noProof/>
          </w:rPr>
          <w:t>csv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_Toc130463912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82</w:t>
        </w:r>
        <w:r w:rsidR="00F2194A">
          <w:rPr>
            <w:noProof/>
            <w:webHidden/>
          </w:rPr>
          <w:fldChar w:fldCharType="end"/>
        </w:r>
      </w:hyperlink>
    </w:p>
    <w:p w14:paraId="7CE5EC84" w14:textId="4EEDF14D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3" w:history="1">
        <w:r w:rsidR="00F2194A" w:rsidRPr="00776482">
          <w:rPr>
            <w:rStyle w:val="Hyperlink"/>
            <w:noProof/>
            <w:cs/>
          </w:rPr>
          <w:t xml:space="preserve">ข้อมูลใน </w:t>
        </w:r>
        <w:r w:rsidR="00F2194A" w:rsidRPr="00776482">
          <w:rPr>
            <w:rStyle w:val="Hyperlink"/>
            <w:noProof/>
          </w:rPr>
          <w:t>Collection ใ</w:t>
        </w:r>
        <w:r w:rsidR="00F2194A" w:rsidRPr="00776482">
          <w:rPr>
            <w:rStyle w:val="Hyperlink"/>
            <w:noProof/>
            <w:cs/>
          </w:rPr>
          <w:t xml:space="preserve">นโปรแกรม </w:t>
        </w:r>
        <w:r w:rsidR="00F2194A" w:rsidRPr="00776482">
          <w:rPr>
            <w:rStyle w:val="Hyperlink"/>
            <w:noProof/>
          </w:rPr>
          <w:t>MongoDB compass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_Toc130463913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1BAF73AC" w14:textId="0553A36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4" w:history="1">
        <w:r w:rsidR="00F2194A" w:rsidRPr="00776482">
          <w:rPr>
            <w:rStyle w:val="Hyperlink"/>
            <w:noProof/>
            <w:cs/>
          </w:rPr>
          <w:t>หน้าเว็บไซต์</w:t>
        </w:r>
        <w:r w:rsidR="00F2194A" w:rsidRPr="00776482">
          <w:rPr>
            <w:rStyle w:val="Hyperlink"/>
            <w:noProof/>
          </w:rPr>
          <w:t xml:space="preserve"> intern-assistant.vercel.app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_Toc130463914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83</w:t>
        </w:r>
        <w:r w:rsidR="00F2194A">
          <w:rPr>
            <w:noProof/>
            <w:webHidden/>
          </w:rPr>
          <w:fldChar w:fldCharType="end"/>
        </w:r>
      </w:hyperlink>
    </w:p>
    <w:p w14:paraId="34F560BB" w14:textId="36F23F13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5" w:history="1">
        <w:r w:rsidR="00F2194A" w:rsidRPr="00776482">
          <w:rPr>
            <w:rStyle w:val="Hyperlink"/>
            <w:noProof/>
            <w:cs/>
          </w:rPr>
          <w:t>หน้าแสดงผลลัพธ์เมื่อค้นหาบริษัท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_Toc130463915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448CB834" w14:textId="40058275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6" w:history="1">
        <w:r w:rsidR="00F2194A" w:rsidRPr="00776482">
          <w:rPr>
            <w:rStyle w:val="Hyperlink"/>
            <w:noProof/>
            <w:cs/>
          </w:rPr>
          <w:t>หน้าแสดงข้อมูลบริษัท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_Toc130463916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84</w:t>
        </w:r>
        <w:r w:rsidR="00F2194A">
          <w:rPr>
            <w:noProof/>
            <w:webHidden/>
          </w:rPr>
          <w:fldChar w:fldCharType="end"/>
        </w:r>
      </w:hyperlink>
    </w:p>
    <w:p w14:paraId="65838DA9" w14:textId="4A6174A0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https://iamonze.tech/allco</w:t>
      </w:r>
      <w:r w:rsidR="006E4A53" w:rsidRPr="006E4A53">
        <w:rPr>
          <w:noProof/>
        </w:rPr>
        <w:t>m</w:t>
      </w:r>
      <w:r w:rsidRPr="006E4A53">
        <w:rPr>
          <w:noProof/>
        </w:rPr>
        <w:t>panies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02DE8662" w14:textId="52D61E5E" w:rsidR="00F2194A" w:rsidRDefault="00F2194A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r w:rsidRPr="006E4A53">
        <w:rPr>
          <w:noProof/>
          <w:cs/>
        </w:rPr>
        <w:t xml:space="preserve">ตัวอย่างการส่งคำขอไปยัง </w:t>
      </w:r>
      <w:r w:rsidRPr="006E4A53">
        <w:rPr>
          <w:noProof/>
        </w:rPr>
        <w:t>https://iamonze.tech/</w:t>
      </w:r>
      <w:r w:rsidR="006E4A53" w:rsidRPr="006E4A53">
        <w:rPr>
          <w:noProof/>
        </w:rPr>
        <w:t>company</w:t>
      </w:r>
      <w:r w:rsidRPr="006E4A53">
        <w:rPr>
          <w:noProof/>
        </w:rPr>
        <w:t>/1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_Toc130463918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 w:rsidR="00EC0412">
        <w:rPr>
          <w:noProof/>
          <w:webHidden/>
          <w:cs/>
        </w:rPr>
        <w:t>85</w:t>
      </w:r>
      <w:r>
        <w:rPr>
          <w:noProof/>
          <w:webHidden/>
        </w:rPr>
        <w:fldChar w:fldCharType="end"/>
      </w:r>
    </w:p>
    <w:p w14:paraId="2DD605FD" w14:textId="771D3586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19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https://iamonze.tech/cluster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_Toc130463919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06B09115" w14:textId="7D9FAED9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0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_Toc130463920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86</w:t>
        </w:r>
        <w:r w:rsidR="00F2194A">
          <w:rPr>
            <w:noProof/>
            <w:webHidden/>
          </w:rPr>
          <w:fldChar w:fldCharType="end"/>
        </w:r>
      </w:hyperlink>
    </w:p>
    <w:p w14:paraId="3EBA98C3" w14:textId="14B23404" w:rsidR="00F2194A" w:rsidRDefault="00000000" w:rsidP="0013719A">
      <w:pPr>
        <w:pStyle w:val="TableofFigures"/>
        <w:tabs>
          <w:tab w:val="right" w:pos="8364"/>
        </w:tabs>
        <w:ind w:left="851"/>
        <w:rPr>
          <w:rFonts w:asciiTheme="minorHAnsi" w:hAnsiTheme="minorHAnsi" w:cs="Angsana New"/>
          <w:noProof/>
          <w:sz w:val="24"/>
          <w:szCs w:val="30"/>
          <w:lang w:val="en-TH" w:eastAsia="en-US"/>
        </w:rPr>
      </w:pPr>
      <w:hyperlink w:anchor="_Toc130463921" w:history="1">
        <w:r w:rsidR="00F2194A" w:rsidRPr="00776482">
          <w:rPr>
            <w:rStyle w:val="Hyperlink"/>
            <w:noProof/>
            <w:cs/>
          </w:rPr>
          <w:t xml:space="preserve">ตัวอย่างการส่งคำขอไปยัง </w:t>
        </w:r>
        <w:r w:rsidR="00F2194A" w:rsidRPr="00776482">
          <w:rPr>
            <w:rStyle w:val="Hyperlink"/>
            <w:noProof/>
          </w:rPr>
          <w:t>https://iamonze.tech/searchcompany</w:t>
        </w:r>
        <w:r w:rsidR="00F2194A">
          <w:rPr>
            <w:noProof/>
            <w:webHidden/>
          </w:rPr>
          <w:tab/>
        </w:r>
        <w:r w:rsidR="00F2194A">
          <w:rPr>
            <w:noProof/>
            <w:webHidden/>
          </w:rPr>
          <w:fldChar w:fldCharType="begin"/>
        </w:r>
        <w:r w:rsidR="00F2194A">
          <w:rPr>
            <w:noProof/>
            <w:webHidden/>
          </w:rPr>
          <w:instrText xml:space="preserve"> PAGEREF _Toc130463921 \h </w:instrText>
        </w:r>
        <w:r w:rsidR="00F2194A">
          <w:rPr>
            <w:noProof/>
            <w:webHidden/>
          </w:rPr>
        </w:r>
        <w:r w:rsidR="00F2194A">
          <w:rPr>
            <w:noProof/>
            <w:webHidden/>
          </w:rPr>
          <w:fldChar w:fldCharType="separate"/>
        </w:r>
        <w:r w:rsidR="00EC0412">
          <w:rPr>
            <w:noProof/>
            <w:webHidden/>
            <w:cs/>
          </w:rPr>
          <w:t>87</w:t>
        </w:r>
        <w:r w:rsidR="00F2194A">
          <w:rPr>
            <w:noProof/>
            <w:webHidden/>
          </w:rPr>
          <w:fldChar w:fldCharType="end"/>
        </w:r>
      </w:hyperlink>
    </w:p>
    <w:p w14:paraId="4E69D8A2" w14:textId="45BC79CF" w:rsidR="00A77EE9" w:rsidRPr="00D10A81" w:rsidRDefault="00BF7CC0" w:rsidP="00025889">
      <w:pPr>
        <w:tabs>
          <w:tab w:val="center" w:pos="9270"/>
        </w:tabs>
        <w:spacing w:line="276" w:lineRule="auto"/>
        <w:rPr>
          <w:rFonts w:cs="Angsana New" w:hint="cs"/>
          <w:b/>
          <w:bCs/>
          <w:sz w:val="40"/>
          <w:szCs w:val="40"/>
          <w:cs/>
        </w:rPr>
        <w:sectPr w:rsidR="00A77EE9" w:rsidRPr="00D10A81" w:rsidSect="00E66B01">
          <w:pgSz w:w="11909" w:h="16839" w:code="9"/>
          <w:pgMar w:top="2160" w:right="1440" w:bottom="1440" w:left="1980" w:header="1872" w:footer="706" w:gutter="0"/>
          <w:pgNumType w:fmt="thaiLetters"/>
          <w:cols w:space="708"/>
          <w:docGrid w:linePitch="435"/>
        </w:sectPr>
      </w:pPr>
      <w:r>
        <w:rPr>
          <w:sz w:val="40"/>
          <w:szCs w:val="40"/>
        </w:rPr>
        <w:fldChar w:fldCharType="end"/>
      </w:r>
    </w:p>
    <w:p w14:paraId="2A33B314" w14:textId="77777777" w:rsidR="00307F65" w:rsidRPr="00DA405B" w:rsidRDefault="00307F65" w:rsidP="00025889">
      <w:pPr>
        <w:pStyle w:val="Heading1"/>
        <w:spacing w:line="276" w:lineRule="auto"/>
      </w:pPr>
      <w:bookmarkStart w:id="14" w:name="_Toc104142048"/>
      <w:bookmarkStart w:id="15" w:name="_Toc104294390"/>
      <w:bookmarkStart w:id="16" w:name="_Toc130464049"/>
      <w:bookmarkStart w:id="17" w:name="_Hlk97384285"/>
      <w:bookmarkStart w:id="18" w:name="_Toc97370460"/>
      <w:bookmarkStart w:id="19" w:name="_Toc97889761"/>
      <w:r w:rsidRPr="00DA405B">
        <w:rPr>
          <w:cs/>
        </w:rPr>
        <w:lastRenderedPageBreak/>
        <w:t xml:space="preserve">บทที่ </w:t>
      </w:r>
      <w:r w:rsidRPr="00DA405B">
        <w:t>1</w:t>
      </w:r>
      <w:r w:rsidRPr="00DA405B">
        <w:br/>
      </w:r>
      <w:r w:rsidRPr="00DA405B">
        <w:rPr>
          <w:cs/>
        </w:rPr>
        <w:t>บทนำ</w:t>
      </w:r>
      <w:bookmarkEnd w:id="14"/>
      <w:bookmarkEnd w:id="15"/>
      <w:bookmarkEnd w:id="16"/>
    </w:p>
    <w:p w14:paraId="1C69D505" w14:textId="77777777" w:rsidR="00307F65" w:rsidRPr="00B71B10" w:rsidRDefault="00307F65" w:rsidP="00025889">
      <w:pPr>
        <w:spacing w:line="276" w:lineRule="auto"/>
      </w:pPr>
    </w:p>
    <w:p w14:paraId="231DD09F" w14:textId="77777777" w:rsidR="00307F65" w:rsidRPr="00B71B10" w:rsidRDefault="00307F65" w:rsidP="00025889">
      <w:pPr>
        <w:pStyle w:val="Heading2"/>
        <w:spacing w:line="276" w:lineRule="auto"/>
      </w:pPr>
      <w:bookmarkStart w:id="20" w:name="_heading=h.30j0zll" w:colFirst="0" w:colLast="0"/>
      <w:bookmarkStart w:id="21" w:name="_Toc130464050"/>
      <w:bookmarkEnd w:id="20"/>
      <w:r w:rsidRPr="00B71B10">
        <w:t xml:space="preserve">1.1 </w:t>
      </w:r>
      <w:r w:rsidRPr="00B71B10">
        <w:rPr>
          <w:cs/>
        </w:rPr>
        <w:t>ความเป็นมาและความสำคัญของปัญหา</w:t>
      </w:r>
      <w:bookmarkEnd w:id="21"/>
    </w:p>
    <w:p w14:paraId="1EAB36EC" w14:textId="297F6DA8" w:rsidR="00D55428" w:rsidRPr="00264811" w:rsidRDefault="00782424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bookmarkStart w:id="22" w:name="_Toc104142055"/>
      <w:bookmarkStart w:id="23" w:name="_Toc104294397"/>
      <w:bookmarkEnd w:id="17"/>
      <w:bookmarkEnd w:id="18"/>
      <w:bookmarkEnd w:id="19"/>
      <w:r>
        <w:rPr>
          <w:rFonts w:ascii="TH Niramit AS" w:hAnsi="TH Niramit AS" w:cs="TH Niramit AS"/>
          <w:sz w:val="32"/>
          <w:szCs w:val="32"/>
        </w:rPr>
        <w:tab/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ในระบบการศึกษาระดับปริญญาตรีนั้นรายวิชาที่มีในการศึกษาปีสุดท้ายของหลักสูตรคือ รายวิชาที่จะต้องให้นักศึกษาแต่ละคนนั้นออกไปฝึกทำงานที่สถานประกอบการต่าง</w:t>
      </w:r>
      <w:r w:rsidR="007602E8">
        <w:rPr>
          <w:rFonts w:ascii="TH Niramit AS" w:hAnsi="TH Niramit AS" w:cs="TH Niramit AS"/>
          <w:sz w:val="32"/>
          <w:szCs w:val="32"/>
        </w:rPr>
        <w:t xml:space="preserve"> </w:t>
      </w:r>
      <w:r w:rsidR="00D55428" w:rsidRPr="00264811">
        <w:rPr>
          <w:rFonts w:ascii="TH Niramit AS" w:hAnsi="TH Niramit AS" w:cs="TH Niramit AS" w:hint="cs"/>
          <w:sz w:val="32"/>
          <w:szCs w:val="32"/>
          <w:cs/>
        </w:rPr>
        <w:t>ๆ ในช่วงระยะเวลาหนึ่ง ซึ่งเป็นสิ่งที่มีความสำคัญและความท้าทายเนื่องจากเป็นการที่นักศึกษาจะได้ทดลองทำงานจริง สถานการณ์จริง สถานที่จริง ในสถานประกอบการที่นักศึกษาได้เลือก</w:t>
      </w:r>
    </w:p>
    <w:p w14:paraId="2966AD90" w14:textId="6ACBA623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ังนั้นการเลือกสถานประกอบการสำหรับฝึกงานจึงเป็นเรื่องที่ต้องให้ความสำคัญเป็นอย่างมากเนื่องจากหากสถานประกอบการที่เลือกนั้นรูปแบบธุรกิจหรืองานที่ทำนั้น ตรงกันกับความสามารถของนักศึกษาก็จะเป็นผลดี เนื่องจากความรู้และทักษะที่ได้จากการทำงานนั้นสามารถนำไปต่อยอดและใช้งานจริงเมื่อจบการศึกษาและเข้าทำงาน แต่หากสถานประกอบการที่เลือกนั้นรูปแบบธุรกิจหรืองานที่ทำไม่ตรงกับความต้องการหรือทักษะของนักศึกษาอาจทำให้การฝึกงานนั้นล้มเหลว หรืออาจไม่ได้ความรู้และทักษะที่ต้องการได้ และด้วยเทคโนโลยีปัญญาประดิษฐ์ในด้านของการประมวลผลภาษาธรรมชาตินั้นพัฒนาก้าวหน้าขึ้นมาก ทั้งในแง่ของเทคนิค เครื่องมือ และ</w:t>
      </w:r>
      <w:r w:rsidR="00996188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องค์ความรู้ ทำให้เกิดตัวอย่างการนำข้อมูลมาประมวลผลที่มีประสิทธิภาพมากมายในปัจจุบัน</w:t>
      </w:r>
    </w:p>
    <w:p w14:paraId="631D3F22" w14:textId="35B0106B" w:rsidR="00D55428" w:rsidRPr="00264811" w:rsidRDefault="00D55428" w:rsidP="00025889">
      <w:pPr>
        <w:pStyle w:val="NoSpacing"/>
        <w:tabs>
          <w:tab w:val="left" w:pos="567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ab/>
        <w:t>ด้วยเหตุน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ึ้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จึงได้มีการเริ่มโครงงานการพัฒนาเว็บแอปพลิเคชันที่นักศึกษามีความสนใจในรูปแบบธุรกิจของสถานประกอบการนั้น เพื่อช่วยอำนวยความสะดวกแก่นักศึกษามหาวิทยาลัยเทคโนโลยีราชมงคลล้านนา น่าน ในการค้นหาสถานประกอบการสำหรับออกฝึกงาน โดยการใช้วิธีประมวลผลภาษาธรรมชาติเข้ามาช่วยจัดกลุ่มสถานประกอบการและเสนอรายชื่อสถานประกอบการที่เหมาะสมแก่นักศึกษาผ่านทางเว็บแอปพลิเคชัน</w:t>
      </w:r>
    </w:p>
    <w:p w14:paraId="41F89413" w14:textId="77777777" w:rsidR="002902CF" w:rsidRPr="005A031E" w:rsidRDefault="002902CF" w:rsidP="00025889">
      <w:pPr>
        <w:tabs>
          <w:tab w:val="left" w:pos="720"/>
        </w:tabs>
        <w:spacing w:line="276" w:lineRule="auto"/>
        <w:jc w:val="thaiDistribute"/>
      </w:pPr>
    </w:p>
    <w:p w14:paraId="7CDE133F" w14:textId="6E9560C7" w:rsidR="00E23107" w:rsidRDefault="002902CF" w:rsidP="00025889">
      <w:pPr>
        <w:pStyle w:val="Heading2"/>
        <w:spacing w:line="276" w:lineRule="auto"/>
      </w:pPr>
      <w:bookmarkStart w:id="24" w:name="_Toc130464051"/>
      <w:r w:rsidRPr="00D827F1">
        <w:rPr>
          <w:rFonts w:hint="cs"/>
          <w:cs/>
        </w:rPr>
        <w:t>1.2 วัตถุประสงค์</w:t>
      </w:r>
      <w:bookmarkEnd w:id="24"/>
    </w:p>
    <w:p w14:paraId="0026BACE" w14:textId="571C50EA" w:rsidR="002902CF" w:rsidRPr="00E23107" w:rsidRDefault="002902CF" w:rsidP="00025889">
      <w:pPr>
        <w:pStyle w:val="Style1"/>
        <w:spacing w:line="276" w:lineRule="auto"/>
        <w:rPr>
          <w:sz w:val="28"/>
        </w:rPr>
      </w:pPr>
      <w:r w:rsidRPr="00DF0606">
        <w:rPr>
          <w:rFonts w:hint="cs"/>
          <w:cs/>
        </w:rPr>
        <w:t>1.2.1</w:t>
      </w:r>
      <w:r>
        <w:rPr>
          <w:rFonts w:hint="cs"/>
          <w:cs/>
        </w:rPr>
        <w:t xml:space="preserve"> </w:t>
      </w:r>
      <w:r w:rsidR="00D55428" w:rsidRPr="00264811">
        <w:rPr>
          <w:rFonts w:hint="cs"/>
          <w:cs/>
        </w:rPr>
        <w:t>เพื่อศึกษาและพัฒนาเว็บแอปพลิเคชันเพื่อแนะนำสถานประกอบการตามความสนใจของนักศึกษา</w:t>
      </w:r>
    </w:p>
    <w:p w14:paraId="68D92582" w14:textId="1FA26D2C" w:rsidR="002902CF" w:rsidRDefault="002902CF" w:rsidP="00025889">
      <w:pPr>
        <w:pStyle w:val="Style1"/>
        <w:spacing w:line="276" w:lineRule="auto"/>
      </w:pPr>
      <w:r w:rsidRPr="00B25ECC">
        <w:rPr>
          <w:rFonts w:hint="cs"/>
          <w:cs/>
        </w:rPr>
        <w:t xml:space="preserve">1.2.2 </w:t>
      </w:r>
      <w:r w:rsidR="00D55428" w:rsidRPr="00264811">
        <w:rPr>
          <w:rFonts w:hint="cs"/>
          <w:cs/>
        </w:rPr>
        <w:t>เพื่อศึกษาและวิเคราะห์ความสนใจของนักศึกษาในการหาสถานประกอบการสำหรับฝึกงาน</w:t>
      </w:r>
    </w:p>
    <w:p w14:paraId="6816E4CA" w14:textId="508E2353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2</w:t>
      </w:r>
      <w:r>
        <w:rPr>
          <w:cs/>
        </w:rPr>
        <w:t>.</w:t>
      </w:r>
      <w:r>
        <w:t xml:space="preserve">3 </w:t>
      </w:r>
      <w:r w:rsidR="00D55428" w:rsidRPr="00264811">
        <w:rPr>
          <w:rFonts w:hint="cs"/>
          <w:cs/>
        </w:rPr>
        <w:t>เพื่อศึกษาประสิทธิภาพการแบ่งกลุ่มของข้อมูลสถานประกอบการด้วยวิธีประมวลผลภาษาธรรมชาติ</w:t>
      </w:r>
    </w:p>
    <w:p w14:paraId="22C3CE8B" w14:textId="77777777" w:rsidR="002902CF" w:rsidRDefault="002902CF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5419D416" w14:textId="1058D742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5" w:name="_Toc130464052"/>
      <w:r w:rsidRPr="00D827F1">
        <w:rPr>
          <w:rFonts w:hint="cs"/>
          <w:cs/>
        </w:rPr>
        <w:t>1.3 ขอบเขตของโครงงาน</w:t>
      </w:r>
      <w:bookmarkEnd w:id="25"/>
    </w:p>
    <w:p w14:paraId="3E9CB5DB" w14:textId="2B3A239B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234EF9" w:rsidRPr="00264811">
        <w:rPr>
          <w:rFonts w:hint="cs"/>
          <w:cs/>
        </w:rPr>
        <w:t>ผู้ใช้สามารถค้นหาสถานประกอบการได้ด้วยรายละเอียดของงานหรือรูปแบบธุรกิจที่สนใจ</w:t>
      </w:r>
    </w:p>
    <w:p w14:paraId="132D48C2" w14:textId="03C8E22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>2</w:t>
      </w:r>
      <w:r>
        <w:rPr>
          <w:rFonts w:hint="cs"/>
          <w:cs/>
        </w:rPr>
        <w:t xml:space="preserve"> </w:t>
      </w:r>
      <w:r w:rsidR="00234EF9">
        <w:rPr>
          <w:rFonts w:hint="cs"/>
          <w:cs/>
        </w:rPr>
        <w:t>เว็บแอปพลิเคชันสามารถให้ข้อมูลบริษัทเพื่อการตัดสินใจในการ</w:t>
      </w:r>
      <w:r w:rsidR="0052128D">
        <w:rPr>
          <w:rFonts w:hint="cs"/>
          <w:cs/>
        </w:rPr>
        <w:t>เลือกบริษัท</w:t>
      </w:r>
      <w:r w:rsidR="00234EF9">
        <w:rPr>
          <w:rFonts w:hint="cs"/>
          <w:cs/>
        </w:rPr>
        <w:t>ฝึกงานได้</w:t>
      </w:r>
    </w:p>
    <w:p w14:paraId="4B4D05EE" w14:textId="29973026" w:rsidR="002902CF" w:rsidRDefault="002902CF" w:rsidP="00025889">
      <w:pPr>
        <w:pStyle w:val="Style1"/>
        <w:spacing w:line="276" w:lineRule="auto"/>
        <w:rPr>
          <w:cs/>
        </w:rPr>
      </w:pPr>
      <w:r>
        <w:lastRenderedPageBreak/>
        <w:t>1</w:t>
      </w:r>
      <w:r>
        <w:rPr>
          <w:cs/>
        </w:rPr>
        <w:t>.</w:t>
      </w:r>
      <w:r>
        <w:t>3</w:t>
      </w:r>
      <w:r>
        <w:rPr>
          <w:cs/>
        </w:rPr>
        <w:t>.</w:t>
      </w:r>
      <w:r>
        <w:t xml:space="preserve">3 </w:t>
      </w:r>
      <w:r w:rsidR="00234EF9">
        <w:rPr>
          <w:rFonts w:hint="cs"/>
          <w:cs/>
        </w:rPr>
        <w:t xml:space="preserve">ใช้เทคโนโลยีการประมวลผลภาษาธรรมชาติ </w:t>
      </w:r>
      <w:r w:rsidR="003F4A3B">
        <w:rPr>
          <w:rFonts w:hint="cs"/>
          <w:cs/>
        </w:rPr>
        <w:t>เพื่อจัดการคำ</w:t>
      </w:r>
      <w:r w:rsidR="00BC4449">
        <w:rPr>
          <w:rFonts w:hint="cs"/>
          <w:cs/>
        </w:rPr>
        <w:t>และแบ่งกลุ่มข้อมูลโดยใช้เทคโนโลยีการจัดกลุ่ม</w:t>
      </w:r>
      <w:r w:rsidR="00025889">
        <w:rPr>
          <w:rFonts w:hint="cs"/>
          <w:cs/>
        </w:rPr>
        <w:t>เคมีน</w:t>
      </w:r>
      <w:r w:rsidR="00BC4449">
        <w:rPr>
          <w:rFonts w:hint="cs"/>
          <w:cs/>
        </w:rPr>
        <w:t xml:space="preserve"> (</w:t>
      </w:r>
      <w:r w:rsidR="00BC4449">
        <w:t>K-Means</w:t>
      </w:r>
      <w:r w:rsidR="00BC4449">
        <w:rPr>
          <w:rFonts w:hint="cs"/>
          <w:cs/>
        </w:rPr>
        <w:t xml:space="preserve">) </w:t>
      </w:r>
      <w:r w:rsidR="003F4A3B">
        <w:rPr>
          <w:rFonts w:hint="cs"/>
          <w:cs/>
        </w:rPr>
        <w:t>และหาความคล้าย</w:t>
      </w:r>
      <w:r w:rsidR="00BC4449">
        <w:rPr>
          <w:rFonts w:hint="cs"/>
          <w:cs/>
        </w:rPr>
        <w:t>ของข้อความด้วยการคำนวณค่าความคล้ายคลึง (</w:t>
      </w:r>
      <w:r w:rsidR="00BC4449">
        <w:t>Cosine similarity</w:t>
      </w:r>
      <w:r w:rsidR="00BC4449">
        <w:rPr>
          <w:rFonts w:hint="cs"/>
          <w:cs/>
        </w:rPr>
        <w:t>)</w:t>
      </w:r>
    </w:p>
    <w:p w14:paraId="3E4E6653" w14:textId="1D2CEA0D" w:rsidR="002902CF" w:rsidRPr="003E469C" w:rsidRDefault="002902CF" w:rsidP="00025889">
      <w:pPr>
        <w:spacing w:line="276" w:lineRule="auto"/>
      </w:pPr>
    </w:p>
    <w:p w14:paraId="53B1CC21" w14:textId="1712223A" w:rsidR="00E23107" w:rsidRDefault="002902CF" w:rsidP="00025889">
      <w:pPr>
        <w:pStyle w:val="Heading2"/>
        <w:spacing w:line="276" w:lineRule="auto"/>
        <w:rPr>
          <w:sz w:val="36"/>
          <w:szCs w:val="36"/>
        </w:rPr>
      </w:pPr>
      <w:bookmarkStart w:id="26" w:name="_Toc130464053"/>
      <w:r w:rsidRPr="00D827F1">
        <w:rPr>
          <w:rFonts w:hint="cs"/>
          <w:cs/>
        </w:rPr>
        <w:t>1.4 ประโยชน์ที่คาดว่าจะได้รับ</w:t>
      </w:r>
      <w:bookmarkEnd w:id="26"/>
    </w:p>
    <w:p w14:paraId="1814C241" w14:textId="3D0CF015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E25588" w:rsidRPr="00264811">
        <w:rPr>
          <w:rFonts w:hint="cs"/>
          <w:cs/>
        </w:rPr>
        <w:t>ได้พัฒนาเว็บแอปพลิเคชันสำหรับการค้นหาสถานประกอบการสำหรับฝึกงาน</w:t>
      </w:r>
    </w:p>
    <w:p w14:paraId="6F6CF4FA" w14:textId="30FAC88A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4</w:t>
      </w:r>
      <w:r>
        <w:rPr>
          <w:cs/>
        </w:rPr>
        <w:t>.</w:t>
      </w:r>
      <w:r>
        <w:t xml:space="preserve">2 </w:t>
      </w:r>
      <w:r>
        <w:rPr>
          <w:rFonts w:hint="cs"/>
          <w:cs/>
        </w:rPr>
        <w:t>สามารถ</w:t>
      </w:r>
      <w:r w:rsidRPr="00B25ECC">
        <w:rPr>
          <w:cs/>
        </w:rPr>
        <w:t>นำระบบประมวลผล</w:t>
      </w:r>
      <w:r w:rsidR="00E25588">
        <w:rPr>
          <w:rFonts w:hint="cs"/>
          <w:cs/>
        </w:rPr>
        <w:t>ภาษาธรรมชาติมาใช้ในการจุดกลุ่มข้อมูลได้อย่างแม่นยำ</w:t>
      </w:r>
    </w:p>
    <w:p w14:paraId="1FEC1B85" w14:textId="2CE96BC6" w:rsidR="00E25588" w:rsidRDefault="00E25588" w:rsidP="00025889">
      <w:pPr>
        <w:pStyle w:val="Style1"/>
        <w:spacing w:line="276" w:lineRule="auto"/>
      </w:pPr>
      <w:r>
        <w:t xml:space="preserve">1.4.3 </w:t>
      </w:r>
      <w:r w:rsidRPr="00264811">
        <w:rPr>
          <w:rFonts w:hint="cs"/>
          <w:cs/>
        </w:rPr>
        <w:t>เป็นช่องทางสำหรับการเลือกและหาข้อมูลของสถานประกอบการสำหรับออกฝึกงานของนักศึกษา</w:t>
      </w:r>
    </w:p>
    <w:p w14:paraId="776E6B70" w14:textId="77777777" w:rsidR="00835EC7" w:rsidRPr="00135A1D" w:rsidRDefault="00835EC7" w:rsidP="00025889">
      <w:pPr>
        <w:pStyle w:val="ListParagraph"/>
        <w:tabs>
          <w:tab w:val="left" w:pos="720"/>
        </w:tabs>
        <w:spacing w:line="276" w:lineRule="auto"/>
        <w:ind w:left="0"/>
      </w:pPr>
    </w:p>
    <w:p w14:paraId="7F0F25EB" w14:textId="77777777" w:rsidR="00E23107" w:rsidRDefault="002902CF" w:rsidP="00025889">
      <w:pPr>
        <w:pStyle w:val="Heading2"/>
        <w:spacing w:line="276" w:lineRule="auto"/>
      </w:pPr>
      <w:bookmarkStart w:id="27" w:name="_Toc130464054"/>
      <w:r w:rsidRPr="00D827F1">
        <w:rPr>
          <w:rFonts w:hint="cs"/>
          <w:cs/>
        </w:rPr>
        <w:t>1.5 อุปกรณ์เครื่องมือที่ใช้ในโครงงาน</w:t>
      </w:r>
      <w:bookmarkEnd w:id="27"/>
    </w:p>
    <w:p w14:paraId="41FF11F5" w14:textId="3EA1BE00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1 </w:t>
      </w:r>
      <w:r w:rsidR="008F315D">
        <w:t>Programing language</w:t>
      </w:r>
    </w:p>
    <w:p w14:paraId="5E02CE9B" w14:textId="7CF22386" w:rsidR="008F315D" w:rsidRDefault="008F315D" w:rsidP="00025889">
      <w:pPr>
        <w:pStyle w:val="Style1"/>
        <w:spacing w:line="276" w:lineRule="auto"/>
      </w:pPr>
      <w:r>
        <w:tab/>
        <w:t>1. Python</w:t>
      </w:r>
    </w:p>
    <w:p w14:paraId="7049D34C" w14:textId="6CDEF6AE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Javascript</w:t>
      </w:r>
      <w:proofErr w:type="spellEnd"/>
    </w:p>
    <w:p w14:paraId="40AA6B6B" w14:textId="6169A532" w:rsidR="008F315D" w:rsidRDefault="008F315D" w:rsidP="00025889">
      <w:pPr>
        <w:pStyle w:val="Style1"/>
        <w:spacing w:line="276" w:lineRule="auto"/>
      </w:pPr>
      <w:r>
        <w:tab/>
        <w:t>3. HTML</w:t>
      </w:r>
    </w:p>
    <w:p w14:paraId="2CF3694C" w14:textId="26509B59" w:rsidR="008F315D" w:rsidRPr="00520A1E" w:rsidRDefault="008F315D" w:rsidP="00025889">
      <w:pPr>
        <w:pStyle w:val="Style1"/>
        <w:spacing w:line="276" w:lineRule="auto"/>
      </w:pPr>
      <w:r>
        <w:tab/>
        <w:t>4. CSS</w:t>
      </w:r>
    </w:p>
    <w:p w14:paraId="7160B6A6" w14:textId="05532C1E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2 </w:t>
      </w:r>
      <w:r w:rsidR="008F315D">
        <w:t>Framework</w:t>
      </w:r>
    </w:p>
    <w:p w14:paraId="7325EFDC" w14:textId="62D039D6" w:rsidR="008F315D" w:rsidRDefault="008F315D" w:rsidP="00025889">
      <w:pPr>
        <w:pStyle w:val="Style1"/>
        <w:spacing w:line="276" w:lineRule="auto"/>
      </w:pPr>
      <w:r>
        <w:tab/>
        <w:t>1. Next.js</w:t>
      </w:r>
    </w:p>
    <w:p w14:paraId="67AFCF75" w14:textId="2A7FFB35" w:rsidR="008F315D" w:rsidRPr="00520A1E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fastAPI</w:t>
      </w:r>
      <w:proofErr w:type="spellEnd"/>
    </w:p>
    <w:p w14:paraId="264BE58F" w14:textId="1568F775" w:rsidR="002902CF" w:rsidRDefault="002902CF" w:rsidP="00025889">
      <w:pPr>
        <w:pStyle w:val="Style1"/>
        <w:spacing w:line="276" w:lineRule="auto"/>
      </w:pPr>
      <w:r w:rsidRPr="00520A1E">
        <w:t>1</w:t>
      </w:r>
      <w:r w:rsidRPr="00520A1E">
        <w:rPr>
          <w:cs/>
        </w:rPr>
        <w:t>.</w:t>
      </w:r>
      <w:r w:rsidRPr="00520A1E">
        <w:t>5</w:t>
      </w:r>
      <w:r w:rsidRPr="00520A1E">
        <w:rPr>
          <w:cs/>
        </w:rPr>
        <w:t>.</w:t>
      </w:r>
      <w:r w:rsidRPr="00520A1E">
        <w:t xml:space="preserve">3 </w:t>
      </w:r>
      <w:r w:rsidR="008F315D">
        <w:t>Database</w:t>
      </w:r>
    </w:p>
    <w:p w14:paraId="76E9EE06" w14:textId="01279416" w:rsidR="008F315D" w:rsidRDefault="008F315D" w:rsidP="00025889">
      <w:pPr>
        <w:pStyle w:val="Style1"/>
        <w:spacing w:line="276" w:lineRule="auto"/>
      </w:pPr>
      <w:r>
        <w:tab/>
        <w:t>1. MongoDB</w:t>
      </w:r>
    </w:p>
    <w:p w14:paraId="48B25E1D" w14:textId="07F0AF5D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>
        <w:t xml:space="preserve">4 </w:t>
      </w:r>
      <w:r w:rsidR="008F315D">
        <w:t>Program</w:t>
      </w:r>
    </w:p>
    <w:p w14:paraId="378446AC" w14:textId="0A2BFC8B" w:rsidR="008F315D" w:rsidRDefault="008F315D" w:rsidP="00025889">
      <w:pPr>
        <w:pStyle w:val="Style1"/>
        <w:spacing w:line="276" w:lineRule="auto"/>
      </w:pPr>
      <w:r>
        <w:tab/>
        <w:t>1. Microsoft Excel</w:t>
      </w:r>
    </w:p>
    <w:p w14:paraId="54842967" w14:textId="44F90CD9" w:rsidR="008F315D" w:rsidRDefault="008F315D" w:rsidP="00025889">
      <w:pPr>
        <w:pStyle w:val="Style1"/>
        <w:spacing w:line="276" w:lineRule="auto"/>
      </w:pPr>
      <w:r>
        <w:tab/>
        <w:t xml:space="preserve">2. </w:t>
      </w:r>
      <w:r w:rsidRPr="00264811">
        <w:rPr>
          <w:rFonts w:hint="cs"/>
        </w:rPr>
        <w:t>Visual studio code</w:t>
      </w:r>
    </w:p>
    <w:p w14:paraId="216EB9C6" w14:textId="4303C1E2" w:rsidR="008F315D" w:rsidRDefault="008F315D" w:rsidP="00025889">
      <w:pPr>
        <w:pStyle w:val="Style1"/>
        <w:spacing w:line="276" w:lineRule="auto"/>
      </w:pPr>
      <w:r>
        <w:tab/>
        <w:t xml:space="preserve">3. </w:t>
      </w:r>
      <w:r w:rsidRPr="00264811">
        <w:rPr>
          <w:rFonts w:hint="cs"/>
        </w:rPr>
        <w:t>Postman</w:t>
      </w:r>
    </w:p>
    <w:p w14:paraId="0231C4AF" w14:textId="4C69EE6D" w:rsidR="008F315D" w:rsidRDefault="008F315D" w:rsidP="00025889">
      <w:pPr>
        <w:pStyle w:val="Style1"/>
        <w:spacing w:line="276" w:lineRule="auto"/>
      </w:pPr>
      <w:r>
        <w:tab/>
        <w:t xml:space="preserve">4. </w:t>
      </w:r>
      <w:r w:rsidRPr="00264811">
        <w:rPr>
          <w:rFonts w:hint="cs"/>
        </w:rPr>
        <w:t>Firefox</w:t>
      </w:r>
    </w:p>
    <w:p w14:paraId="16ECBC4B" w14:textId="46202012" w:rsidR="008F315D" w:rsidRDefault="008F315D" w:rsidP="00025889">
      <w:pPr>
        <w:pStyle w:val="Style1"/>
        <w:spacing w:line="276" w:lineRule="auto"/>
      </w:pPr>
      <w:r>
        <w:tab/>
        <w:t xml:space="preserve">5. </w:t>
      </w:r>
      <w:r w:rsidRPr="00264811">
        <w:rPr>
          <w:rFonts w:hint="cs"/>
        </w:rPr>
        <w:t>Figma</w:t>
      </w:r>
    </w:p>
    <w:p w14:paraId="597B2D20" w14:textId="33E20BAF" w:rsidR="008F315D" w:rsidRDefault="008F315D" w:rsidP="00025889">
      <w:pPr>
        <w:pStyle w:val="Style1"/>
        <w:spacing w:line="276" w:lineRule="auto"/>
      </w:pPr>
      <w:r>
        <w:tab/>
        <w:t>6. Notion</w:t>
      </w:r>
    </w:p>
    <w:p w14:paraId="642281B5" w14:textId="77777777" w:rsidR="008F315D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5</w:t>
      </w:r>
      <w:r>
        <w:t xml:space="preserve"> </w:t>
      </w:r>
      <w:r w:rsidR="008F315D">
        <w:t>Version control</w:t>
      </w:r>
    </w:p>
    <w:p w14:paraId="7F927FCA" w14:textId="77777777" w:rsidR="008F315D" w:rsidRDefault="008F315D" w:rsidP="00025889">
      <w:pPr>
        <w:pStyle w:val="Style1"/>
        <w:spacing w:line="276" w:lineRule="auto"/>
      </w:pPr>
      <w:r>
        <w:tab/>
        <w:t>1. Git</w:t>
      </w:r>
    </w:p>
    <w:p w14:paraId="63ED4466" w14:textId="35CEE885" w:rsidR="002902CF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Github</w:t>
      </w:r>
      <w:proofErr w:type="spellEnd"/>
      <w:r w:rsidR="00835EC7" w:rsidRPr="004D3CB9">
        <w:t xml:space="preserve"> </w:t>
      </w:r>
    </w:p>
    <w:p w14:paraId="2065DF70" w14:textId="657DB4E6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6</w:t>
      </w:r>
      <w:r>
        <w:t xml:space="preserve"> </w:t>
      </w:r>
      <w:r w:rsidR="008F315D">
        <w:t>Python library</w:t>
      </w:r>
    </w:p>
    <w:p w14:paraId="2291DB29" w14:textId="425FA102" w:rsidR="008F315D" w:rsidRDefault="008F315D" w:rsidP="00025889">
      <w:pPr>
        <w:pStyle w:val="Style1"/>
        <w:spacing w:line="276" w:lineRule="auto"/>
      </w:pPr>
      <w:r>
        <w:tab/>
        <w:t xml:space="preserve">1. </w:t>
      </w:r>
      <w:proofErr w:type="spellStart"/>
      <w:r>
        <w:t>Pythainlp</w:t>
      </w:r>
      <w:proofErr w:type="spellEnd"/>
    </w:p>
    <w:p w14:paraId="5D839EAD" w14:textId="38D31F99" w:rsidR="008F315D" w:rsidRDefault="008F315D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Matplotlibs</w:t>
      </w:r>
      <w:proofErr w:type="spellEnd"/>
    </w:p>
    <w:p w14:paraId="5EE6A241" w14:textId="6291CB50" w:rsidR="008F315D" w:rsidRDefault="008F315D" w:rsidP="00025889">
      <w:pPr>
        <w:pStyle w:val="Style1"/>
        <w:spacing w:line="276" w:lineRule="auto"/>
      </w:pPr>
      <w:r>
        <w:lastRenderedPageBreak/>
        <w:tab/>
        <w:t>3. Pandas</w:t>
      </w:r>
    </w:p>
    <w:p w14:paraId="7DEF74D0" w14:textId="7AA795E2" w:rsidR="008F315D" w:rsidRDefault="008F315D" w:rsidP="00025889">
      <w:pPr>
        <w:pStyle w:val="Style1"/>
        <w:spacing w:line="276" w:lineRule="auto"/>
      </w:pPr>
      <w:r>
        <w:tab/>
        <w:t xml:space="preserve">4. </w:t>
      </w:r>
      <w:proofErr w:type="spellStart"/>
      <w:r>
        <w:t>Numpy</w:t>
      </w:r>
      <w:proofErr w:type="spellEnd"/>
    </w:p>
    <w:p w14:paraId="0A2DEE13" w14:textId="66607D13" w:rsidR="008F315D" w:rsidRDefault="008F315D" w:rsidP="00025889">
      <w:pPr>
        <w:pStyle w:val="Style1"/>
        <w:spacing w:line="276" w:lineRule="auto"/>
      </w:pPr>
      <w:r>
        <w:tab/>
        <w:t>5. Sci-kit learn</w:t>
      </w:r>
    </w:p>
    <w:p w14:paraId="1EAB3B97" w14:textId="15B42680" w:rsidR="008F315D" w:rsidRDefault="008F315D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nltk</w:t>
      </w:r>
      <w:proofErr w:type="spellEnd"/>
    </w:p>
    <w:p w14:paraId="3B35C961" w14:textId="5881AD67" w:rsidR="008F315D" w:rsidRDefault="008F315D" w:rsidP="00025889">
      <w:pPr>
        <w:pStyle w:val="Style1"/>
        <w:spacing w:line="276" w:lineRule="auto"/>
      </w:pPr>
      <w:r>
        <w:tab/>
        <w:t>7. python-</w:t>
      </w:r>
      <w:proofErr w:type="spellStart"/>
      <w:r>
        <w:t>dotenv</w:t>
      </w:r>
      <w:proofErr w:type="spellEnd"/>
    </w:p>
    <w:p w14:paraId="5AC80D43" w14:textId="70FBD754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5</w:t>
      </w:r>
      <w:r>
        <w:rPr>
          <w:cs/>
        </w:rPr>
        <w:t>.</w:t>
      </w:r>
      <w:r w:rsidR="0053618C">
        <w:t>7</w:t>
      </w:r>
      <w:r>
        <w:t xml:space="preserve"> </w:t>
      </w:r>
      <w:proofErr w:type="spellStart"/>
      <w:r w:rsidR="00225FB4" w:rsidRPr="00225FB4">
        <w:t>Javascript</w:t>
      </w:r>
      <w:proofErr w:type="spellEnd"/>
      <w:r w:rsidR="00225FB4" w:rsidRPr="00225FB4">
        <w:t xml:space="preserve"> library</w:t>
      </w:r>
    </w:p>
    <w:p w14:paraId="0880AE33" w14:textId="1AEFDF33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Tailwind CSS</w:t>
      </w:r>
    </w:p>
    <w:p w14:paraId="7F5268A3" w14:textId="3138408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cors</w:t>
      </w:r>
      <w:proofErr w:type="spellEnd"/>
    </w:p>
    <w:p w14:paraId="560F58AC" w14:textId="2EFBC31E" w:rsidR="00225FB4" w:rsidRDefault="00225FB4" w:rsidP="00025889">
      <w:pPr>
        <w:pStyle w:val="Style1"/>
        <w:spacing w:line="276" w:lineRule="auto"/>
      </w:pPr>
      <w:r>
        <w:tab/>
        <w:t xml:space="preserve">3. </w:t>
      </w:r>
      <w:proofErr w:type="spellStart"/>
      <w:r>
        <w:t>dotenv</w:t>
      </w:r>
      <w:proofErr w:type="spellEnd"/>
    </w:p>
    <w:p w14:paraId="0B793270" w14:textId="0AE8E30A" w:rsidR="00225FB4" w:rsidRDefault="00225FB4" w:rsidP="00025889">
      <w:pPr>
        <w:pStyle w:val="Style1"/>
        <w:spacing w:line="276" w:lineRule="auto"/>
      </w:pPr>
      <w:r>
        <w:tab/>
        <w:t>4. sweetalert2</w:t>
      </w:r>
    </w:p>
    <w:p w14:paraId="235AB653" w14:textId="4B7B6F12" w:rsidR="00225FB4" w:rsidRDefault="00225FB4" w:rsidP="00025889">
      <w:pPr>
        <w:pStyle w:val="Style1"/>
        <w:spacing w:line="276" w:lineRule="auto"/>
      </w:pPr>
      <w:r>
        <w:tab/>
        <w:t xml:space="preserve">5. </w:t>
      </w:r>
      <w:proofErr w:type="spellStart"/>
      <w:r w:rsidRPr="00225FB4">
        <w:t>headlessui</w:t>
      </w:r>
      <w:proofErr w:type="spellEnd"/>
    </w:p>
    <w:p w14:paraId="5960F5C8" w14:textId="0214294E" w:rsidR="00225FB4" w:rsidRDefault="00225FB4" w:rsidP="00025889">
      <w:pPr>
        <w:pStyle w:val="Style1"/>
        <w:spacing w:line="276" w:lineRule="auto"/>
      </w:pPr>
      <w:r>
        <w:tab/>
        <w:t xml:space="preserve">6. </w:t>
      </w:r>
      <w:proofErr w:type="spellStart"/>
      <w:r>
        <w:t>heroicons</w:t>
      </w:r>
      <w:proofErr w:type="spellEnd"/>
    </w:p>
    <w:p w14:paraId="5A81594B" w14:textId="2A6ACF77" w:rsidR="00225FB4" w:rsidRDefault="00225FB4" w:rsidP="00025889">
      <w:pPr>
        <w:pStyle w:val="Style1"/>
        <w:spacing w:line="276" w:lineRule="auto"/>
        <w:rPr>
          <w:cs/>
        </w:rPr>
      </w:pPr>
      <w:r>
        <w:t>1.5.8 Global network</w:t>
      </w:r>
    </w:p>
    <w:p w14:paraId="5EA5DB66" w14:textId="2136B8A9" w:rsidR="00225FB4" w:rsidRDefault="00225FB4" w:rsidP="00025889">
      <w:pPr>
        <w:pStyle w:val="Style1"/>
        <w:spacing w:line="276" w:lineRule="auto"/>
      </w:pPr>
      <w:r>
        <w:tab/>
        <w:t>1. Cloudflare</w:t>
      </w:r>
    </w:p>
    <w:p w14:paraId="4B56ED42" w14:textId="6FDFF20C" w:rsidR="00225FB4" w:rsidRDefault="00225FB4" w:rsidP="00025889">
      <w:pPr>
        <w:pStyle w:val="Style1"/>
        <w:spacing w:line="276" w:lineRule="auto"/>
      </w:pPr>
      <w:r>
        <w:t>1.5.9 Cloud computing</w:t>
      </w:r>
    </w:p>
    <w:p w14:paraId="7D559B36" w14:textId="1EBBCFE6" w:rsidR="00225FB4" w:rsidRDefault="00225FB4" w:rsidP="00025889">
      <w:pPr>
        <w:pStyle w:val="Style1"/>
        <w:spacing w:line="276" w:lineRule="auto"/>
      </w:pPr>
      <w:r>
        <w:tab/>
        <w:t xml:space="preserve">1. </w:t>
      </w:r>
      <w:r w:rsidRPr="00264811">
        <w:rPr>
          <w:rFonts w:hint="cs"/>
        </w:rPr>
        <w:t>Amazon Web Services</w:t>
      </w:r>
    </w:p>
    <w:p w14:paraId="26235BDC" w14:textId="2F555EF1" w:rsidR="00225FB4" w:rsidRDefault="00225FB4" w:rsidP="00025889">
      <w:pPr>
        <w:pStyle w:val="Style1"/>
        <w:spacing w:line="276" w:lineRule="auto"/>
      </w:pPr>
      <w:r>
        <w:tab/>
        <w:t xml:space="preserve">2. </w:t>
      </w:r>
      <w:proofErr w:type="spellStart"/>
      <w:r>
        <w:t>Vercel</w:t>
      </w:r>
      <w:proofErr w:type="spellEnd"/>
    </w:p>
    <w:p w14:paraId="2DABD47F" w14:textId="77777777" w:rsidR="00835EC7" w:rsidRDefault="00835EC7" w:rsidP="00025889">
      <w:pPr>
        <w:tabs>
          <w:tab w:val="left" w:pos="720"/>
        </w:tabs>
        <w:spacing w:line="276" w:lineRule="auto"/>
      </w:pPr>
    </w:p>
    <w:p w14:paraId="07E1F66C" w14:textId="0009BB08" w:rsidR="002902CF" w:rsidRDefault="002902CF" w:rsidP="00025889">
      <w:pPr>
        <w:pStyle w:val="Heading2"/>
        <w:spacing w:line="276" w:lineRule="auto"/>
      </w:pPr>
      <w:bookmarkStart w:id="28" w:name="_Toc130464055"/>
      <w:r w:rsidRPr="00D827F1">
        <w:rPr>
          <w:rFonts w:hint="cs"/>
          <w:cs/>
        </w:rPr>
        <w:t>1.6 นิยามศัพท์ที่ใช้ในโครงงาน</w:t>
      </w:r>
      <w:bookmarkEnd w:id="28"/>
    </w:p>
    <w:p w14:paraId="4EFD08D8" w14:textId="4AE3E8F0" w:rsidR="002902CF" w:rsidRPr="00990F36" w:rsidRDefault="002902CF" w:rsidP="00025889">
      <w:pPr>
        <w:pStyle w:val="Style1"/>
        <w:spacing w:line="276" w:lineRule="auto"/>
      </w:pPr>
      <w:r w:rsidRPr="00990F36">
        <w:t>1</w:t>
      </w:r>
      <w:r w:rsidRPr="00990F36">
        <w:rPr>
          <w:cs/>
        </w:rPr>
        <w:t>.</w:t>
      </w:r>
      <w:r w:rsidRPr="00990F36">
        <w:t>6</w:t>
      </w:r>
      <w:r w:rsidRPr="00990F36">
        <w:rPr>
          <w:cs/>
        </w:rPr>
        <w:t>.</w:t>
      </w:r>
      <w:r w:rsidRPr="00990F36">
        <w:t>1</w:t>
      </w:r>
      <w:r>
        <w:rPr>
          <w:rFonts w:hint="cs"/>
          <w:cs/>
        </w:rPr>
        <w:t xml:space="preserve"> </w:t>
      </w:r>
      <w:r w:rsidR="00FF6012">
        <w:rPr>
          <w:rFonts w:hint="cs"/>
          <w:cs/>
        </w:rPr>
        <w:t>การ</w:t>
      </w:r>
      <w:r w:rsidR="00DB35EC" w:rsidRPr="00DB35EC">
        <w:rPr>
          <w:cs/>
        </w:rPr>
        <w:t xml:space="preserve">ประมวลผลภาษาธรรมชาติ </w:t>
      </w:r>
      <w:r w:rsidR="00F67528">
        <w:rPr>
          <w:rFonts w:hint="cs"/>
          <w:cs/>
        </w:rPr>
        <w:t>(</w:t>
      </w:r>
      <w:r w:rsidR="00DB35EC" w:rsidRPr="00DB35EC">
        <w:t xml:space="preserve">Natural language </w:t>
      </w:r>
      <w:proofErr w:type="spellStart"/>
      <w:r w:rsidR="00DB35EC" w:rsidRPr="00DB35EC">
        <w:t>processin</w:t>
      </w:r>
      <w:r w:rsidR="00F67528">
        <w:t>g:NLP</w:t>
      </w:r>
      <w:proofErr w:type="spellEnd"/>
      <w:r w:rsidR="00DB35EC" w:rsidRPr="00DB35EC">
        <w:t xml:space="preserve">) </w:t>
      </w:r>
      <w:r w:rsidR="00DB35EC" w:rsidRPr="00DB35EC">
        <w:rPr>
          <w:cs/>
        </w:rPr>
        <w:t>เป็นเทคนิคแขนงหนึ่งในศาสตร์ของเทคโนโลยีปัญญาประดิษฐ์ ซึ่งเป็นการทำให้คอมพิวเตอร์เข้าใจ ตีความ และสื่อสารภาษาของมนุษย์ได้</w:t>
      </w:r>
    </w:p>
    <w:p w14:paraId="5C493463" w14:textId="331F942A" w:rsidR="002902CF" w:rsidRPr="00990F36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2</w:t>
      </w:r>
      <w:r w:rsidRPr="00990F36">
        <w:t xml:space="preserve"> </w:t>
      </w:r>
      <w:r w:rsidR="00DB35EC" w:rsidRPr="00DB35EC">
        <w:rPr>
          <w:cs/>
        </w:rPr>
        <w:t xml:space="preserve">การจัดกลุ่มข้อมูล </w:t>
      </w:r>
      <w:r w:rsidR="00060351">
        <w:t>(</w:t>
      </w:r>
      <w:r w:rsidR="00DB35EC" w:rsidRPr="00DB35EC">
        <w:t>Clustering</w:t>
      </w:r>
      <w:r w:rsidR="00060351"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หมายถึง เป็น </w:t>
      </w:r>
      <w:r w:rsidR="00DB35EC" w:rsidRPr="00DB35EC">
        <w:t xml:space="preserve">Machine learning model </w:t>
      </w:r>
      <w:r w:rsidR="00DB35EC" w:rsidRPr="00DB35EC">
        <w:rPr>
          <w:cs/>
        </w:rPr>
        <w:t xml:space="preserve">ชนิดหนึ่งที่อยู่ในประเภท </w:t>
      </w:r>
      <w:r w:rsidR="00DB35EC" w:rsidRPr="00DB35EC">
        <w:t xml:space="preserve">Unsupervised </w:t>
      </w:r>
      <w:r w:rsidR="00DB35EC" w:rsidRPr="00DB35EC">
        <w:rPr>
          <w:cs/>
        </w:rPr>
        <w:t xml:space="preserve">คือเป็นการที่นำข้อมูลเข้าไปให้ </w:t>
      </w:r>
      <w:r w:rsidR="00DB35EC" w:rsidRPr="00DB35EC">
        <w:t xml:space="preserve">Model </w:t>
      </w:r>
      <w:r w:rsidR="00DB35EC" w:rsidRPr="00DB35EC">
        <w:rPr>
          <w:cs/>
        </w:rPr>
        <w:t>ประมวลผลโดยที่ไม่ได้จำกัดคำตอบไว้แต่ให้คอมพิวเตอร์ประมวลผลและกำหนดเองว่าคำตอบควรจะเป็นลักษณะใดบ้าง</w:t>
      </w:r>
    </w:p>
    <w:p w14:paraId="7F6BA5B5" w14:textId="0C44D50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3</w:t>
      </w:r>
      <w:r w:rsidRPr="00990F36">
        <w:t xml:space="preserve"> </w:t>
      </w:r>
      <w:r w:rsidR="000122EA">
        <w:rPr>
          <w:rFonts w:hint="cs"/>
          <w:cs/>
        </w:rPr>
        <w:t xml:space="preserve">การตัดคำ </w:t>
      </w:r>
      <w:r w:rsidR="000122EA">
        <w:t>(</w:t>
      </w:r>
      <w:r w:rsidR="00DB35EC" w:rsidRPr="00DB35EC">
        <w:t>Word segmentation</w:t>
      </w:r>
      <w:r w:rsidR="000122EA">
        <w:t>)</w:t>
      </w:r>
      <w:r w:rsidR="00DB35EC" w:rsidRPr="00DB35EC">
        <w:t xml:space="preserve"> </w:t>
      </w:r>
      <w:r w:rsidR="00DB35EC" w:rsidRPr="00DB35EC">
        <w:rPr>
          <w:cs/>
        </w:rPr>
        <w:t>หมายถึง ด้วยที่การเขียนภาษาไทยนั้นไม่มีการแยกคำด้วยการเว้นวรรคเหมือนภาษาอังกฤษ หรือ ภาษาอื่นๆ ดังนั้นจึงจำเป็นต้องทำการตัดคำจากประโยคออกมาเป็นคำ ๆ เพื่อให้นำไปประมวลหรือใช้งานต่อได้ด้วยอัลกอริทึมต่าง ๆ</w:t>
      </w:r>
    </w:p>
    <w:p w14:paraId="5FC11899" w14:textId="55EFB1D0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4</w:t>
      </w:r>
      <w:r>
        <w:rPr>
          <w:cs/>
        </w:rPr>
        <w:t xml:space="preserve"> </w:t>
      </w:r>
      <w:r w:rsidR="00DB35EC" w:rsidRPr="00DB35EC">
        <w:rPr>
          <w:cs/>
        </w:rPr>
        <w:t>การหาค่าความคล้ายคลึง</w:t>
      </w:r>
      <w:r w:rsidR="004D67D9">
        <w:rPr>
          <w:rFonts w:hint="cs"/>
          <w:cs/>
        </w:rPr>
        <w:t xml:space="preserve"> (</w:t>
      </w:r>
      <w:r w:rsidR="004D67D9" w:rsidRPr="00DB35EC">
        <w:t>Cosine similarity</w:t>
      </w:r>
      <w:r w:rsidR="004D67D9">
        <w:rPr>
          <w:rFonts w:hint="cs"/>
          <w:cs/>
        </w:rPr>
        <w:t xml:space="preserve">) </w:t>
      </w:r>
      <w:r w:rsidR="00DB35EC" w:rsidRPr="00DB35EC">
        <w:rPr>
          <w:cs/>
        </w:rPr>
        <w:t>ระหว่าง</w:t>
      </w:r>
      <w:r w:rsidR="00391542">
        <w:rPr>
          <w:rFonts w:hint="cs"/>
          <w:cs/>
        </w:rPr>
        <w:t>เวกเตอร์เอ</w:t>
      </w:r>
      <w:r w:rsidR="00DB35EC" w:rsidRPr="00DB35EC">
        <w:rPr>
          <w:cs/>
        </w:rPr>
        <w:t xml:space="preserve"> </w:t>
      </w:r>
      <w:r w:rsidR="00391542">
        <w:rPr>
          <w:rFonts w:hint="cs"/>
          <w:cs/>
        </w:rPr>
        <w:t>(</w:t>
      </w:r>
      <w:r w:rsidR="00DB35EC" w:rsidRPr="00DB35EC">
        <w:t>Vector A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391542">
        <w:rPr>
          <w:rFonts w:hint="cs"/>
          <w:cs/>
        </w:rPr>
        <w:t>เวกเตอร์บี (</w:t>
      </w:r>
      <w:r w:rsidR="00DB35EC" w:rsidRPr="00DB35EC">
        <w:t>Vector B</w:t>
      </w:r>
      <w:r w:rsidR="00391542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ว่าไปทิศทางเดียวกันหรือไม่โดยการใช้สูตรของกฎสามเหลี่ยมเพื่อหาผลลัพธ์แล้วนำมาเปรียบเทียบกัน</w:t>
      </w:r>
    </w:p>
    <w:p w14:paraId="0DD98B90" w14:textId="3265DE7C" w:rsidR="002902CF" w:rsidRDefault="002902CF" w:rsidP="00025889">
      <w:pPr>
        <w:pStyle w:val="Style1"/>
        <w:spacing w:line="276" w:lineRule="auto"/>
      </w:pPr>
      <w:r>
        <w:t>1</w:t>
      </w:r>
      <w:r>
        <w:rPr>
          <w:cs/>
        </w:rPr>
        <w:t>.</w:t>
      </w:r>
      <w:r>
        <w:t>6</w:t>
      </w:r>
      <w:r>
        <w:rPr>
          <w:cs/>
        </w:rPr>
        <w:t>.</w:t>
      </w:r>
      <w:r w:rsidR="00835EC7">
        <w:t>5</w:t>
      </w:r>
      <w:r>
        <w:rPr>
          <w:cs/>
        </w:rPr>
        <w:t xml:space="preserve"> </w:t>
      </w:r>
      <w:r w:rsidR="00DB35EC" w:rsidRPr="00DB35EC">
        <w:rPr>
          <w:cs/>
        </w:rPr>
        <w:t>ช่องทางสำหรับการสื่อสารกัน</w:t>
      </w:r>
      <w:r w:rsidR="009D1E1A">
        <w:rPr>
          <w:rFonts w:hint="cs"/>
          <w:cs/>
        </w:rPr>
        <w:t xml:space="preserve"> (</w:t>
      </w:r>
      <w:r w:rsidR="009D1E1A" w:rsidRPr="00DB35EC">
        <w:t xml:space="preserve">Application programing </w:t>
      </w:r>
      <w:proofErr w:type="spellStart"/>
      <w:r w:rsidR="009D1E1A" w:rsidRPr="00DB35EC">
        <w:t>interface</w:t>
      </w:r>
      <w:r w:rsidR="009D1E1A">
        <w:t>:API</w:t>
      </w:r>
      <w:proofErr w:type="spellEnd"/>
      <w:r w:rsidR="009D1E1A">
        <w:rPr>
          <w:rFonts w:hint="cs"/>
          <w:cs/>
        </w:rPr>
        <w:t>)</w:t>
      </w:r>
      <w:r w:rsidR="009D1E1A">
        <w:t xml:space="preserve"> </w:t>
      </w:r>
      <w:r w:rsidR="009D1E1A">
        <w:rPr>
          <w:rFonts w:hint="cs"/>
          <w:cs/>
        </w:rPr>
        <w:t>ระหว่างเครื่องแม่ข่าย</w:t>
      </w:r>
      <w:r w:rsidR="00DB35EC" w:rsidRPr="00DB35EC">
        <w:rPr>
          <w:cs/>
        </w:rPr>
        <w:t xml:space="preserve"> </w:t>
      </w:r>
      <w:r w:rsidR="009D1E1A">
        <w:rPr>
          <w:rFonts w:hint="cs"/>
          <w:cs/>
        </w:rPr>
        <w:t>(</w:t>
      </w:r>
      <w:r w:rsidR="00DB35EC" w:rsidRPr="00DB35EC">
        <w:t>Server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 xml:space="preserve">และ </w:t>
      </w:r>
      <w:r w:rsidR="009D1E1A">
        <w:rPr>
          <w:rFonts w:hint="cs"/>
          <w:cs/>
        </w:rPr>
        <w:t>เครื่องลูกข่าย (</w:t>
      </w:r>
      <w:r w:rsidR="00DB35EC" w:rsidRPr="00DB35EC">
        <w:t>Client</w:t>
      </w:r>
      <w:r w:rsidR="009D1E1A">
        <w:rPr>
          <w:rFonts w:hint="cs"/>
          <w:cs/>
        </w:rPr>
        <w:t>)</w:t>
      </w:r>
      <w:r w:rsidR="00DB35EC" w:rsidRPr="00DB35EC">
        <w:t xml:space="preserve"> </w:t>
      </w:r>
      <w:r w:rsidR="00DB35EC" w:rsidRPr="00DB35EC">
        <w:rPr>
          <w:cs/>
        </w:rPr>
        <w:t>สร้างขึ้นมาเพื่อเป็นตัวกลางให้โปรแกรม หรือผู้ใช้อื่นๆ</w:t>
      </w:r>
      <w:r w:rsidR="006066DA">
        <w:rPr>
          <w:rFonts w:hint="cs"/>
          <w:cs/>
        </w:rPr>
        <w:t xml:space="preserve"> </w:t>
      </w:r>
      <w:r w:rsidR="00DB35EC" w:rsidRPr="00DB35EC">
        <w:rPr>
          <w:cs/>
        </w:rPr>
        <w:t>ใช้ติดต่อสื่อสารเชื่อ</w:t>
      </w:r>
      <w:r w:rsidR="006066DA">
        <w:rPr>
          <w:rFonts w:hint="cs"/>
          <w:cs/>
        </w:rPr>
        <w:t>ม</w:t>
      </w:r>
      <w:r w:rsidR="00DB35EC" w:rsidRPr="00DB35EC">
        <w:rPr>
          <w:cs/>
        </w:rPr>
        <w:t>ต่อแลกเปลี่ยนข้อมูลกัน</w:t>
      </w:r>
    </w:p>
    <w:p w14:paraId="6DCBCEF4" w14:textId="34F9D2FA" w:rsidR="002902CF" w:rsidRDefault="002902CF" w:rsidP="00025889">
      <w:pPr>
        <w:pStyle w:val="Style1"/>
        <w:spacing w:line="276" w:lineRule="auto"/>
      </w:pPr>
      <w:r>
        <w:lastRenderedPageBreak/>
        <w:t>1</w:t>
      </w:r>
      <w:r w:rsidRPr="00DB6A73">
        <w:rPr>
          <w:cs/>
        </w:rPr>
        <w:t>.</w:t>
      </w:r>
      <w:r w:rsidRPr="00DB6A73">
        <w:t>6</w:t>
      </w:r>
      <w:r w:rsidRPr="00DB6A73">
        <w:rPr>
          <w:cs/>
        </w:rPr>
        <w:t>.</w:t>
      </w:r>
      <w:r w:rsidR="00835EC7" w:rsidRPr="00DB6A73">
        <w:t>6</w:t>
      </w:r>
      <w:r w:rsidRPr="00DB6A73">
        <w:t xml:space="preserve"> </w:t>
      </w:r>
      <w:r w:rsidR="00DB35EC" w:rsidRPr="00DB35EC">
        <w:rPr>
          <w:cs/>
        </w:rPr>
        <w:t xml:space="preserve">การเช่าใช้ระบบคอมพิวเตอร์ </w:t>
      </w:r>
      <w:r w:rsidR="00DF6000">
        <w:rPr>
          <w:rFonts w:hint="cs"/>
          <w:cs/>
        </w:rPr>
        <w:t>(</w:t>
      </w:r>
      <w:r w:rsidR="00DF6000" w:rsidRPr="00DB35EC">
        <w:t>Cloud computing</w:t>
      </w:r>
      <w:r w:rsidR="00DF6000">
        <w:rPr>
          <w:rFonts w:hint="cs"/>
          <w:cs/>
        </w:rPr>
        <w:t>)</w:t>
      </w:r>
      <w:r w:rsidR="00DF6000" w:rsidRPr="00DB35EC">
        <w:t xml:space="preserve"> </w:t>
      </w:r>
      <w:r w:rsidR="00DB35EC" w:rsidRPr="00DB35EC">
        <w:rPr>
          <w:cs/>
        </w:rPr>
        <w:t>และทรัพยากรแบบครบวงจรจาก</w:t>
      </w:r>
      <w:r w:rsidR="006066DA">
        <w:rPr>
          <w:cs/>
        </w:rPr>
        <w:br/>
      </w:r>
      <w:r w:rsidR="00DB35EC" w:rsidRPr="00DB35EC">
        <w:rPr>
          <w:cs/>
        </w:rPr>
        <w:t>ผู้ให้บริการต่าง</w:t>
      </w:r>
      <w:r w:rsidR="00D24B65">
        <w:rPr>
          <w:rFonts w:hint="cs"/>
          <w:cs/>
        </w:rPr>
        <w:t xml:space="preserve"> </w:t>
      </w:r>
      <w:r w:rsidR="00DB35EC" w:rsidRPr="00DB35EC">
        <w:rPr>
          <w:cs/>
        </w:rPr>
        <w:t xml:space="preserve">ๆ เช่น </w:t>
      </w:r>
      <w:r w:rsidR="00DB35EC" w:rsidRPr="00DB35EC">
        <w:t xml:space="preserve">Amazon, Google, Microsoft, Huawei </w:t>
      </w:r>
      <w:r w:rsidR="00DB35EC" w:rsidRPr="00DB35EC">
        <w:rPr>
          <w:cs/>
        </w:rPr>
        <w:t>โดยสามารถกำหนดรูปแบบของฮาร์ดแวร์และซอฟต์แวร์ที่ต้องการได้ มีให้บริการทั้งเครื่องแม่ข่าย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Server) </w:t>
      </w:r>
      <w:r w:rsidR="00DB35EC" w:rsidRPr="00DB35EC">
        <w:rPr>
          <w:cs/>
        </w:rPr>
        <w:t>ฐานข้อมูล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Database) </w:t>
      </w:r>
      <w:r w:rsidR="00DB35EC" w:rsidRPr="00DB35EC">
        <w:rPr>
          <w:cs/>
        </w:rPr>
        <w:t>การทดสอบระบบ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 xml:space="preserve">Testing) </w:t>
      </w:r>
      <w:r w:rsidR="00DB35EC" w:rsidRPr="00DB35EC">
        <w:rPr>
          <w:cs/>
        </w:rPr>
        <w:t>หรือแอปพลิชันสำเร็จรูปในหลายระบบปฏิบัติการ</w:t>
      </w:r>
      <w:r w:rsidR="00D9297C">
        <w:rPr>
          <w:rFonts w:hint="cs"/>
          <w:cs/>
        </w:rPr>
        <w:t xml:space="preserve"> </w:t>
      </w:r>
      <w:r w:rsidR="00DB35EC" w:rsidRPr="00DB35EC">
        <w:rPr>
          <w:cs/>
        </w:rPr>
        <w:t>(</w:t>
      </w:r>
      <w:r w:rsidR="00DB35EC" w:rsidRPr="00DB35EC">
        <w:t>Platform)</w:t>
      </w:r>
    </w:p>
    <w:p w14:paraId="66DD4BCC" w14:textId="3A8F5EA9" w:rsidR="00741128" w:rsidRDefault="00741128" w:rsidP="00025889">
      <w:pPr>
        <w:pStyle w:val="Style1"/>
        <w:spacing w:line="276" w:lineRule="auto"/>
        <w:ind w:firstLine="0"/>
      </w:pPr>
      <w:r>
        <w:tab/>
        <w:t xml:space="preserve">1.6.7 </w:t>
      </w:r>
      <w:r>
        <w:rPr>
          <w:rFonts w:hint="cs"/>
          <w:cs/>
        </w:rPr>
        <w:t>สถานประกอบการ หมายถึง บริษัทที่ประกอบอาชีพทางด้านศาสตร์ของคอมพิวเตอร์และเทคโนโลยีต่าง</w:t>
      </w:r>
      <w:r w:rsidR="00E22410">
        <w:rPr>
          <w:rFonts w:hint="cs"/>
          <w:cs/>
        </w:rPr>
        <w:t xml:space="preserve"> </w:t>
      </w:r>
      <w:r>
        <w:rPr>
          <w:rFonts w:hint="cs"/>
          <w:cs/>
        </w:rPr>
        <w:t>ๆ</w:t>
      </w:r>
    </w:p>
    <w:p w14:paraId="7496D51B" w14:textId="54FB3E4A" w:rsidR="00967BD1" w:rsidRPr="00DB6A73" w:rsidRDefault="00967BD1" w:rsidP="00025889">
      <w:pPr>
        <w:pStyle w:val="Style1"/>
        <w:spacing w:line="276" w:lineRule="auto"/>
        <w:ind w:firstLine="0"/>
        <w:rPr>
          <w:cs/>
        </w:rPr>
      </w:pPr>
      <w:r>
        <w:rPr>
          <w:cs/>
        </w:rPr>
        <w:tab/>
      </w:r>
      <w:r>
        <w:t xml:space="preserve">1.6.8 </w:t>
      </w:r>
      <w:r>
        <w:rPr>
          <w:rFonts w:hint="cs"/>
          <w:cs/>
        </w:rPr>
        <w:t xml:space="preserve">ตรงกับความต้องการ หมายถึง </w:t>
      </w:r>
      <w:r w:rsidR="001345A2">
        <w:rPr>
          <w:rFonts w:hint="cs"/>
          <w:cs/>
        </w:rPr>
        <w:t>การนำความต้องการของผู้ใช้มาเปรียบเทียบกับข้อมูลและคำนวณค่าความคลายคลึง</w:t>
      </w:r>
    </w:p>
    <w:p w14:paraId="37876553" w14:textId="77777777" w:rsidR="00BC2219" w:rsidRDefault="00DB35EC" w:rsidP="00025889">
      <w:pPr>
        <w:spacing w:line="276" w:lineRule="auto"/>
        <w:rPr>
          <w:cs/>
        </w:rPr>
        <w:sectPr w:rsidR="00BC2219" w:rsidSect="009A64CE">
          <w:headerReference w:type="even" r:id="rId16"/>
          <w:headerReference w:type="default" r:id="rId17"/>
          <w:headerReference w:type="first" r:id="rId18"/>
          <w:pgSz w:w="11909" w:h="16840" w:code="9"/>
          <w:pgMar w:top="2160" w:right="1109" w:bottom="1440" w:left="1980" w:header="1872" w:footer="720" w:gutter="0"/>
          <w:pgNumType w:start="1"/>
          <w:cols w:space="720"/>
          <w:titlePg/>
          <w:docGrid w:linePitch="435"/>
        </w:sectPr>
      </w:pPr>
      <w:r>
        <w:rPr>
          <w:cs/>
        </w:rPr>
        <w:br w:type="page"/>
      </w:r>
    </w:p>
    <w:p w14:paraId="0B67DE14" w14:textId="6FB43688" w:rsidR="00307F65" w:rsidRPr="00FE79D6" w:rsidRDefault="00307F65" w:rsidP="00025889">
      <w:pPr>
        <w:pStyle w:val="Heading1"/>
        <w:tabs>
          <w:tab w:val="left" w:pos="720"/>
        </w:tabs>
        <w:spacing w:line="276" w:lineRule="auto"/>
      </w:pPr>
      <w:bookmarkStart w:id="29" w:name="_Toc130464056"/>
      <w:r w:rsidRPr="00FC7A71">
        <w:rPr>
          <w:cs/>
        </w:rPr>
        <w:lastRenderedPageBreak/>
        <w:t xml:space="preserve">บทที่ </w:t>
      </w:r>
      <w:r w:rsidRPr="00FE79D6">
        <w:t>2</w:t>
      </w:r>
      <w:r w:rsidRPr="00FE79D6">
        <w:br/>
      </w:r>
      <w:r w:rsidRPr="00FC7A71">
        <w:rPr>
          <w:cs/>
        </w:rPr>
        <w:t>ทฤษฎีและงานวิจัยที่เกี่ยวข้อง</w:t>
      </w:r>
      <w:bookmarkEnd w:id="22"/>
      <w:bookmarkEnd w:id="23"/>
      <w:bookmarkEnd w:id="29"/>
      <w:r w:rsidRPr="00FE79D6">
        <w:br/>
      </w:r>
    </w:p>
    <w:p w14:paraId="7013A4E3" w14:textId="6C0B4D10" w:rsidR="002C5D3D" w:rsidRDefault="00C62066" w:rsidP="00025889">
      <w:pPr>
        <w:pStyle w:val="Style1"/>
        <w:spacing w:line="276" w:lineRule="auto"/>
      </w:pPr>
      <w:bookmarkStart w:id="30" w:name="_Hlk102734228"/>
      <w:r w:rsidRPr="00C62066">
        <w:rPr>
          <w:cs/>
        </w:rPr>
        <w:t xml:space="preserve">การศึกษาค้นคว้าเพื่อจัดทำโครงงานทางวิทยาการคอมพิวเตอร์ </w:t>
      </w:r>
      <w:r w:rsidR="000A1F31" w:rsidRPr="000A1F31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="000A1F31" w:rsidRPr="000A1F31">
        <w:rPr>
          <w:cs/>
        </w:rPr>
        <w:t xml:space="preserve"> (</w:t>
      </w:r>
      <w:r w:rsidR="000A1F31" w:rsidRPr="000A1F31">
        <w:t>K-Means)</w:t>
      </w:r>
      <w:r w:rsidRPr="00C62066">
        <w:rPr>
          <w:cs/>
        </w:rPr>
        <w:t xml:space="preserve"> ผู้ศึกษาได้ศึกษาค้นคว้าเอกสารและงานวิจัยที่เกี่ยวข้องตามหัวข้อลำดับต่อไปนี้</w:t>
      </w:r>
    </w:p>
    <w:p w14:paraId="415AF22B" w14:textId="5BBFBB61" w:rsidR="00834AE0" w:rsidRDefault="00834AE0" w:rsidP="00025889">
      <w:pPr>
        <w:pStyle w:val="Style1"/>
        <w:spacing w:line="276" w:lineRule="auto"/>
      </w:pPr>
      <w:r w:rsidRPr="00A51300">
        <w:rPr>
          <w:rFonts w:hint="cs"/>
          <w:cs/>
        </w:rPr>
        <w:t xml:space="preserve">2.1 </w:t>
      </w:r>
      <w:r w:rsidRPr="00A51300">
        <w:rPr>
          <w:cs/>
        </w:rPr>
        <w:t>ทฤษฎีและความรู้ที่เกี่ยวข้อง</w:t>
      </w:r>
    </w:p>
    <w:bookmarkEnd w:id="30"/>
    <w:p w14:paraId="249BBC53" w14:textId="3103F8E8" w:rsidR="00834AE0" w:rsidRDefault="00834AE0" w:rsidP="00025889">
      <w:pPr>
        <w:pStyle w:val="Style2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>1</w:t>
      </w:r>
      <w:r w:rsidRPr="00A51300">
        <w:rPr>
          <w:cs/>
        </w:rPr>
        <w:t>.</w:t>
      </w:r>
      <w:r w:rsidRPr="00A51300">
        <w:t xml:space="preserve">1 </w:t>
      </w:r>
      <w:r w:rsidR="00C62066" w:rsidRPr="00C62066">
        <w:rPr>
          <w:cs/>
        </w:rPr>
        <w:t>ทฤษฎี</w:t>
      </w:r>
      <w:r w:rsidR="00983493">
        <w:t xml:space="preserve"> </w:t>
      </w:r>
      <w:r w:rsidR="00C62066" w:rsidRPr="00C62066">
        <w:rPr>
          <w:cs/>
        </w:rPr>
        <w:t xml:space="preserve">การประมวลผลภาษาธรรมชาติ หรือ </w:t>
      </w:r>
      <w:r w:rsidR="00C62066" w:rsidRPr="00C62066">
        <w:t>Natural language processing</w:t>
      </w:r>
    </w:p>
    <w:p w14:paraId="0594727B" w14:textId="1A23C1E0" w:rsidR="00834AE0" w:rsidRDefault="00834AE0" w:rsidP="00025889">
      <w:pPr>
        <w:pStyle w:val="Style2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การตัดคำในภาษาไทยหรือ </w:t>
      </w:r>
      <w:r w:rsidR="00C62066" w:rsidRPr="00264811">
        <w:rPr>
          <w:rFonts w:hint="cs"/>
        </w:rPr>
        <w:t>Word segmentation</w:t>
      </w:r>
    </w:p>
    <w:p w14:paraId="2AF8803F" w14:textId="330569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C62066" w:rsidRPr="00264811">
        <w:rPr>
          <w:rFonts w:hint="cs"/>
        </w:rPr>
        <w:t>TF-IDF</w:t>
      </w:r>
    </w:p>
    <w:p w14:paraId="1A5CC722" w14:textId="5DCD49F3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C62066" w:rsidRPr="00264811">
        <w:rPr>
          <w:rFonts w:hint="cs"/>
        </w:rPr>
        <w:t>K-Means</w:t>
      </w:r>
    </w:p>
    <w:p w14:paraId="74501972" w14:textId="17CD046A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C62066" w:rsidRPr="00264811">
        <w:rPr>
          <w:rFonts w:hint="cs"/>
        </w:rPr>
        <w:t>Elbow method</w:t>
      </w:r>
    </w:p>
    <w:p w14:paraId="3FED3029" w14:textId="52AD11F0" w:rsidR="00834AE0" w:rsidRPr="00A5130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C62066" w:rsidRPr="00264811">
        <w:rPr>
          <w:rFonts w:hint="cs"/>
        </w:rPr>
        <w:t>Cosine similarity</w:t>
      </w:r>
    </w:p>
    <w:p w14:paraId="095D7794" w14:textId="3648C6B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7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A4720E">
        <w:rPr>
          <w:rFonts w:hint="cs"/>
          <w:cs/>
        </w:rPr>
        <w:t>การจัดการระบบคลาว</w:t>
      </w:r>
      <w:proofErr w:type="spellStart"/>
      <w:r w:rsidR="00A4720E">
        <w:rPr>
          <w:rFonts w:hint="cs"/>
          <w:cs/>
        </w:rPr>
        <w:t>ด์</w:t>
      </w:r>
      <w:proofErr w:type="spellEnd"/>
      <w:r w:rsidR="00A4720E">
        <w:rPr>
          <w:rFonts w:hint="cs"/>
          <w:cs/>
        </w:rPr>
        <w:t xml:space="preserve"> (</w:t>
      </w:r>
      <w:r w:rsidR="00A4720E" w:rsidRPr="00264811">
        <w:rPr>
          <w:rFonts w:hint="cs"/>
        </w:rPr>
        <w:t>Amazon web service</w:t>
      </w:r>
      <w:r w:rsidR="00A4720E">
        <w:rPr>
          <w:rFonts w:hint="cs"/>
          <w:cs/>
        </w:rPr>
        <w:t>)</w:t>
      </w:r>
    </w:p>
    <w:p w14:paraId="61C124B5" w14:textId="18DFCB33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 w:rsidRPr="00A51300">
        <w:rPr>
          <w:cs/>
        </w:rPr>
        <w:t xml:space="preserve"> </w:t>
      </w:r>
      <w:r w:rsidR="00C62066" w:rsidRPr="00C62066">
        <w:rPr>
          <w:cs/>
        </w:rPr>
        <w:t xml:space="preserve">ทฤษฎี </w:t>
      </w:r>
      <w:r w:rsidR="00C62066" w:rsidRPr="00C62066">
        <w:t>API</w:t>
      </w:r>
    </w:p>
    <w:p w14:paraId="49AA1995" w14:textId="2FECB782" w:rsidR="00834AE0" w:rsidRPr="004E4E88" w:rsidRDefault="00834AE0" w:rsidP="00025889">
      <w:pPr>
        <w:pStyle w:val="Style2"/>
        <w:spacing w:line="276" w:lineRule="auto"/>
      </w:pPr>
      <w:r w:rsidRPr="004E4E88">
        <w:rPr>
          <w:cs/>
        </w:rPr>
        <w:t xml:space="preserve">2.1.9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Cloudflare</w:t>
      </w:r>
    </w:p>
    <w:p w14:paraId="05186004" w14:textId="55510A92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Cors</w:t>
      </w:r>
      <w:proofErr w:type="spellEnd"/>
    </w:p>
    <w:p w14:paraId="13282AD5" w14:textId="7A946B6C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11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proofErr w:type="spellStart"/>
      <w:r w:rsidR="00C62066" w:rsidRPr="00264811">
        <w:rPr>
          <w:rFonts w:hint="cs"/>
        </w:rPr>
        <w:t>Fastapi</w:t>
      </w:r>
      <w:proofErr w:type="spellEnd"/>
    </w:p>
    <w:p w14:paraId="06FFFBC2" w14:textId="0F87B344" w:rsidR="00834AE0" w:rsidRDefault="00834AE0" w:rsidP="00025889">
      <w:pPr>
        <w:pStyle w:val="Style2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12</w:t>
      </w:r>
      <w:r w:rsidRPr="00A51300">
        <w:rPr>
          <w:cs/>
        </w:rPr>
        <w:t xml:space="preserve"> </w:t>
      </w:r>
      <w:r w:rsidR="00C62066" w:rsidRPr="00264811">
        <w:rPr>
          <w:rFonts w:hint="cs"/>
          <w:cs/>
        </w:rPr>
        <w:t xml:space="preserve">ทฤษฎี </w:t>
      </w:r>
      <w:r w:rsidR="00C62066" w:rsidRPr="00264811">
        <w:rPr>
          <w:rFonts w:hint="cs"/>
        </w:rPr>
        <w:t>Git</w:t>
      </w:r>
    </w:p>
    <w:p w14:paraId="63F4FFC8" w14:textId="740CD180" w:rsidR="00C62066" w:rsidRDefault="00C62066" w:rsidP="00025889">
      <w:pPr>
        <w:pStyle w:val="Style2"/>
        <w:spacing w:line="276" w:lineRule="auto"/>
      </w:pPr>
      <w:r>
        <w:t xml:space="preserve">2.1.13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Node.js</w:t>
      </w:r>
    </w:p>
    <w:p w14:paraId="2ACE1DF4" w14:textId="7B5C2862" w:rsidR="00C62066" w:rsidRDefault="00C62066" w:rsidP="00025889">
      <w:pPr>
        <w:pStyle w:val="Style2"/>
        <w:spacing w:line="276" w:lineRule="auto"/>
      </w:pPr>
      <w:r>
        <w:t xml:space="preserve">2.1.14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Matplotlibs</w:t>
      </w:r>
      <w:proofErr w:type="spellEnd"/>
    </w:p>
    <w:p w14:paraId="19862CA4" w14:textId="76113C0F" w:rsidR="00C62066" w:rsidRDefault="00C62066" w:rsidP="00025889">
      <w:pPr>
        <w:pStyle w:val="Style2"/>
        <w:spacing w:line="276" w:lineRule="auto"/>
      </w:pPr>
      <w:r>
        <w:t xml:space="preserve">2.1.15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Mongodb</w:t>
      </w:r>
      <w:proofErr w:type="spellEnd"/>
    </w:p>
    <w:p w14:paraId="0E39FAF2" w14:textId="4CBF5F91" w:rsidR="00C62066" w:rsidRDefault="00C62066" w:rsidP="00025889">
      <w:pPr>
        <w:pStyle w:val="Style2"/>
        <w:spacing w:line="276" w:lineRule="auto"/>
      </w:pPr>
      <w:r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64C22D9E" w14:textId="5CA6D018" w:rsidR="00C62066" w:rsidRDefault="00C62066" w:rsidP="00025889">
      <w:pPr>
        <w:pStyle w:val="Style2"/>
        <w:spacing w:line="276" w:lineRule="auto"/>
      </w:pPr>
      <w:r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068A03AF" w14:textId="5029294C" w:rsidR="00C62066" w:rsidRDefault="00C62066" w:rsidP="00025889">
      <w:pPr>
        <w:pStyle w:val="Style2"/>
        <w:spacing w:line="276" w:lineRule="auto"/>
      </w:pPr>
      <w:r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56221988" w14:textId="7C456B55" w:rsidR="00C62066" w:rsidRDefault="00C62066" w:rsidP="00025889">
      <w:pPr>
        <w:pStyle w:val="Style2"/>
        <w:spacing w:line="276" w:lineRule="auto"/>
      </w:pPr>
      <w:r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0E33A899" w14:textId="3BF2D516" w:rsidR="00C62066" w:rsidRDefault="00C62066" w:rsidP="00025889">
      <w:pPr>
        <w:pStyle w:val="Style2"/>
        <w:spacing w:line="276" w:lineRule="auto"/>
      </w:pPr>
      <w:r>
        <w:t xml:space="preserve">2.1.20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Scikit-</w:t>
      </w:r>
      <w:proofErr w:type="gramStart"/>
      <w:r w:rsidRPr="00264811">
        <w:rPr>
          <w:rFonts w:hint="cs"/>
        </w:rPr>
        <w:t>learn</w:t>
      </w:r>
      <w:proofErr w:type="gramEnd"/>
    </w:p>
    <w:p w14:paraId="6DE56F73" w14:textId="32686682" w:rsidR="00C62066" w:rsidRPr="00A51300" w:rsidRDefault="00C62066" w:rsidP="00025889">
      <w:pPr>
        <w:pStyle w:val="Style2"/>
        <w:spacing w:line="276" w:lineRule="auto"/>
      </w:pPr>
      <w:r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2569F4CE" w14:textId="669A835A" w:rsidR="00834AE0" w:rsidRDefault="00834AE0" w:rsidP="00025889">
      <w:pPr>
        <w:pStyle w:val="Style1"/>
        <w:spacing w:line="276" w:lineRule="auto"/>
      </w:pPr>
      <w:r w:rsidRPr="00A51300">
        <w:t>2</w:t>
      </w:r>
      <w:r w:rsidRPr="00A51300">
        <w:rPr>
          <w:cs/>
        </w:rPr>
        <w:t>.</w:t>
      </w:r>
      <w:r w:rsidRPr="00A51300">
        <w:t xml:space="preserve">2 </w:t>
      </w:r>
      <w:r>
        <w:rPr>
          <w:rFonts w:hint="cs"/>
          <w:cs/>
        </w:rPr>
        <w:t>งานวิจัยที่เกี่ยวข้อง</w:t>
      </w:r>
    </w:p>
    <w:p w14:paraId="6CE14692" w14:textId="77777777" w:rsidR="00834AE0" w:rsidRPr="00F6488C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</w:p>
    <w:p w14:paraId="195D30AC" w14:textId="77777777" w:rsidR="00834AE0" w:rsidRDefault="00834AE0" w:rsidP="00025889">
      <w:pPr>
        <w:pStyle w:val="Heading2"/>
        <w:spacing w:line="276" w:lineRule="auto"/>
      </w:pPr>
      <w:bookmarkStart w:id="31" w:name="_Toc130464057"/>
      <w:r w:rsidRPr="00A51300">
        <w:t>2</w:t>
      </w:r>
      <w:r w:rsidRPr="00A51300">
        <w:rPr>
          <w:cs/>
        </w:rPr>
        <w:t>.</w:t>
      </w:r>
      <w:r w:rsidRPr="00A51300">
        <w:t xml:space="preserve">1 </w:t>
      </w:r>
      <w:r>
        <w:rPr>
          <w:rFonts w:hint="cs"/>
          <w:cs/>
        </w:rPr>
        <w:t>ทฤษฎีและความรู้ที่เกี่ยวข้อง</w:t>
      </w:r>
      <w:bookmarkEnd w:id="31"/>
    </w:p>
    <w:p w14:paraId="27210409" w14:textId="6F45CC4A" w:rsidR="00834AE0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>
        <w:rPr>
          <w:rFonts w:hint="cs"/>
          <w:cs/>
        </w:rPr>
        <w:t xml:space="preserve"> </w:t>
      </w:r>
      <w:r w:rsidR="00705F77" w:rsidRPr="00264811">
        <w:rPr>
          <w:rFonts w:hint="cs"/>
          <w:cs/>
        </w:rPr>
        <w:t xml:space="preserve">ทฤษฎี การประมวลผลภาษาธรรมชาติ หรือ </w:t>
      </w:r>
      <w:r w:rsidR="00705F77" w:rsidRPr="00264811">
        <w:rPr>
          <w:rFonts w:hint="cs"/>
        </w:rPr>
        <w:t>Natural language processing</w:t>
      </w:r>
    </w:p>
    <w:p w14:paraId="38A4A709" w14:textId="5C0DA4BF" w:rsidR="00834AE0" w:rsidRDefault="00705F77" w:rsidP="00025889">
      <w:pPr>
        <w:pStyle w:val="Style2"/>
        <w:spacing w:line="276" w:lineRule="auto"/>
      </w:pPr>
      <w:r w:rsidRPr="00264811">
        <w:rPr>
          <w:rFonts w:hint="cs"/>
          <w:cs/>
        </w:rPr>
        <w:t>การประมวลผลภาษาธรรมชาติ</w:t>
      </w:r>
      <w:r w:rsidR="00BF4D75">
        <w:rPr>
          <w:rFonts w:hint="cs"/>
          <w:cs/>
        </w:rPr>
        <w:t xml:space="preserve"> (</w:t>
      </w:r>
      <w:r w:rsidR="00BF4D75" w:rsidRPr="00264811">
        <w:rPr>
          <w:rFonts w:hint="cs"/>
        </w:rPr>
        <w:t xml:space="preserve">Natural Language </w:t>
      </w:r>
      <w:proofErr w:type="spellStart"/>
      <w:r w:rsidR="00BF4D75" w:rsidRPr="00264811">
        <w:rPr>
          <w:rFonts w:hint="cs"/>
        </w:rPr>
        <w:t>Processing</w:t>
      </w:r>
      <w:r w:rsidR="003D4EE8">
        <w:t>:NLP</w:t>
      </w:r>
      <w:proofErr w:type="spellEnd"/>
      <w:r w:rsidR="00BF4D75">
        <w:rPr>
          <w:rFonts w:hint="cs"/>
          <w:cs/>
        </w:rPr>
        <w:t xml:space="preserve">) </w:t>
      </w:r>
      <w:r w:rsidR="00104FD4">
        <w:rPr>
          <w:rFonts w:hint="cs"/>
          <w:cs/>
        </w:rPr>
        <w:t>หรือ</w:t>
      </w:r>
      <w:r w:rsidRPr="00264811">
        <w:rPr>
          <w:rFonts w:hint="cs"/>
          <w:cs/>
        </w:rPr>
        <w:t>ภาษาของมนุษย์ที่ใช้สื่อสารกัน เป็นเทคนิคหนึ่งในเทคโนโลยีปัญญาประดิษฐ์ ที่จะทำให้คอมพิวเตอร์สามารถ</w:t>
      </w:r>
      <w:r w:rsidRPr="00264811">
        <w:rPr>
          <w:rFonts w:hint="cs"/>
          <w:cs/>
        </w:rPr>
        <w:lastRenderedPageBreak/>
        <w:t xml:space="preserve">เข้าใจและเรียนรู้ ประมวลผลภาษาของมนุษย์ได้ ในด้านของการวิเคราะห์ภาษาศาสตร์ การตีความจากบทความ หรือกระทั่งการแปลภาษา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นั้นจำเป็นต้องใช้ความรู้จากหลาย ๆ ศาสตร์เข้ามาเช่น </w:t>
      </w:r>
      <w:r w:rsidRPr="00264811">
        <w:rPr>
          <w:rFonts w:hint="cs"/>
        </w:rPr>
        <w:t>Mathematics, Linguistics, Psychology</w:t>
      </w:r>
      <w:r w:rsidRPr="00264811">
        <w:rPr>
          <w:rFonts w:hint="cs"/>
          <w:cs/>
        </w:rPr>
        <w:t xml:space="preserve"> เพื่อพัฒนาประสิทธิภาพการทำงานและความฉลาดของคอมพิวเตอร์</w:t>
      </w:r>
      <w:r w:rsidR="00C36358">
        <w:t xml:space="preserve"> </w:t>
      </w:r>
    </w:p>
    <w:p w14:paraId="024C6AD7" w14:textId="12760A75" w:rsidR="00C93F78" w:rsidRDefault="00C93F78" w:rsidP="00025889">
      <w:pPr>
        <w:pStyle w:val="Style2"/>
        <w:spacing w:line="276" w:lineRule="auto"/>
      </w:pPr>
      <w:r w:rsidRPr="00C93F78">
        <w:rPr>
          <w:cs/>
        </w:rPr>
        <w:t xml:space="preserve">จุดเริ่มต้นของ </w:t>
      </w:r>
      <w:r w:rsidRPr="00C93F78">
        <w:t xml:space="preserve">NLP </w:t>
      </w:r>
      <w:r w:rsidRPr="00C93F78">
        <w:rPr>
          <w:cs/>
        </w:rPr>
        <w:t xml:space="preserve">นั้นมีมาตั้งแต่ประมาณปี </w:t>
      </w:r>
      <w:r w:rsidRPr="00C93F78">
        <w:t xml:space="preserve">1950-1980 </w:t>
      </w:r>
      <w:r w:rsidRPr="00C93F78">
        <w:rPr>
          <w:cs/>
        </w:rPr>
        <w:t xml:space="preserve">ในยุคนั้นวิธีการที่จะให้คอมพิวเตอร์เข้าใจภาษาของมนุษย์นั้นใช้ </w:t>
      </w:r>
      <w:r w:rsidRPr="00C93F78">
        <w:t xml:space="preserve">“Rule-based” </w:t>
      </w:r>
      <w:r w:rsidRPr="00C93F78">
        <w:rPr>
          <w:cs/>
        </w:rPr>
        <w:t xml:space="preserve">เป็นการใช้ </w:t>
      </w:r>
      <w:r w:rsidRPr="00C93F78">
        <w:t xml:space="preserve">if-else </w:t>
      </w:r>
      <w:r w:rsidRPr="00C93F78">
        <w:rPr>
          <w:cs/>
        </w:rPr>
        <w:t>ในโปรแกรมที่ตั้งไว้ตามคำท</w:t>
      </w:r>
      <w:r w:rsidR="00586F75">
        <w:rPr>
          <w:rFonts w:hint="cs"/>
          <w:cs/>
        </w:rPr>
        <w:t>ี่กำ</w:t>
      </w:r>
      <w:r w:rsidRPr="00C93F78">
        <w:rPr>
          <w:cs/>
        </w:rPr>
        <w:t xml:space="preserve">หนด และในต่อมาประมาณปี </w:t>
      </w:r>
      <w:r w:rsidRPr="00C93F78">
        <w:t xml:space="preserve">1981-2001 </w:t>
      </w:r>
      <w:r w:rsidRPr="00C93F78">
        <w:rPr>
          <w:cs/>
        </w:rPr>
        <w:t xml:space="preserve">เริ่มมีการใช้ </w:t>
      </w:r>
      <w:r w:rsidRPr="00C93F78">
        <w:t xml:space="preserve">ML </w:t>
      </w:r>
      <w:r w:rsidRPr="00C93F78">
        <w:rPr>
          <w:cs/>
        </w:rPr>
        <w:t xml:space="preserve">หรือ </w:t>
      </w:r>
      <w:r w:rsidRPr="00C93F78">
        <w:t xml:space="preserve">Machine leaning </w:t>
      </w:r>
      <w:r w:rsidRPr="00C93F78">
        <w:rPr>
          <w:cs/>
        </w:rPr>
        <w:t xml:space="preserve">ที่ใช้อัลกอริทึมในการประมวลผลเช่น </w:t>
      </w:r>
      <w:r w:rsidR="00586F75">
        <w:t>“</w:t>
      </w:r>
      <w:r w:rsidRPr="00C93F78">
        <w:t>Decision Tree</w:t>
      </w:r>
      <w:r w:rsidR="00586F75">
        <w:t>”</w:t>
      </w:r>
      <w:r w:rsidRPr="00C93F78">
        <w:t xml:space="preserve"> </w:t>
      </w:r>
      <w:r w:rsidRPr="00C93F78">
        <w:rPr>
          <w:cs/>
        </w:rPr>
        <w:t xml:space="preserve">เข้ามาช่วยในการประมวลผล และฝึกสอนคอมพิวเตอร์โดยข้อมูลที่เป็น </w:t>
      </w:r>
      <w:r w:rsidRPr="00C93F78">
        <w:t xml:space="preserve">Dataset </w:t>
      </w:r>
      <w:r w:rsidRPr="00C93F78">
        <w:rPr>
          <w:cs/>
        </w:rPr>
        <w:t xml:space="preserve">ทำให้ความแม่นยำเพิ่มขึ้น และในยุคปัจจุบันยุคที่มี </w:t>
      </w:r>
      <w:r w:rsidR="00586F75">
        <w:rPr>
          <w:cs/>
        </w:rPr>
        <w:br/>
      </w:r>
      <w:r w:rsidRPr="00C93F78">
        <w:t xml:space="preserve">Deep Neural Network </w:t>
      </w:r>
      <w:r w:rsidRPr="00C93F78">
        <w:rPr>
          <w:cs/>
        </w:rPr>
        <w:t xml:space="preserve">เนื่องจากปัจจุบันคอมพิวเตอร์มีความเร็วที่เพิ่มขึ้นและปริมาณข้อมูลนั้นมีมากขึ้นตามทำให้การใช้ </w:t>
      </w:r>
      <w:r w:rsidRPr="00C93F78">
        <w:t xml:space="preserve">Deep Neural Network </w:t>
      </w:r>
      <w:r w:rsidRPr="00C93F78">
        <w:rPr>
          <w:cs/>
        </w:rPr>
        <w:t xml:space="preserve">มาสร้างโมเดลสำหรับการทำ </w:t>
      </w:r>
      <w:r w:rsidRPr="00C93F78">
        <w:t xml:space="preserve">NLP </w:t>
      </w:r>
      <w:r w:rsidRPr="00C93F78">
        <w:rPr>
          <w:cs/>
        </w:rPr>
        <w:t xml:space="preserve">เป็นที่นิยมมากยกตัวอย่างเช่น </w:t>
      </w:r>
      <w:r w:rsidRPr="00C93F78">
        <w:t xml:space="preserve">word embeddings </w:t>
      </w:r>
      <w:r w:rsidRPr="00C93F78">
        <w:rPr>
          <w:cs/>
        </w:rPr>
        <w:t xml:space="preserve">คือการหา </w:t>
      </w:r>
      <w:r w:rsidRPr="00C93F78">
        <w:t xml:space="preserve">semantic </w:t>
      </w:r>
      <w:r w:rsidRPr="00C93F78">
        <w:rPr>
          <w:cs/>
        </w:rPr>
        <w:t>กับข้อความนั้น</w:t>
      </w:r>
      <w:r w:rsidR="001F4F92">
        <w:rPr>
          <w:rFonts w:hint="cs"/>
          <w:cs/>
        </w:rPr>
        <w:t xml:space="preserve"> </w:t>
      </w:r>
      <w:r w:rsidRPr="00C93F78">
        <w:rPr>
          <w:cs/>
        </w:rPr>
        <w:t>ๆ</w:t>
      </w:r>
    </w:p>
    <w:p w14:paraId="470199CD" w14:textId="77777777" w:rsidR="00C93F78" w:rsidRDefault="00C93F78" w:rsidP="00025889">
      <w:pPr>
        <w:pStyle w:val="Style2"/>
        <w:spacing w:line="276" w:lineRule="auto"/>
      </w:pPr>
      <w:r>
        <w:rPr>
          <w:cs/>
        </w:rPr>
        <w:t xml:space="preserve">กระบวนการทำงานของ </w:t>
      </w:r>
      <w:r>
        <w:t xml:space="preserve">NLP </w:t>
      </w:r>
      <w:r>
        <w:rPr>
          <w:cs/>
        </w:rPr>
        <w:t>นั้น มีประกอบไปด้วยหลายส่วนของการประมวลผลและใช้แปลความหมาย ประกอบด้วยดังนี้</w:t>
      </w:r>
    </w:p>
    <w:p w14:paraId="23761D6B" w14:textId="77777777" w:rsidR="00C93F78" w:rsidRDefault="00C93F78" w:rsidP="00025889">
      <w:pPr>
        <w:pStyle w:val="Style2"/>
        <w:spacing w:line="276" w:lineRule="auto"/>
      </w:pPr>
      <w:r>
        <w:t>1.</w:t>
      </w:r>
      <w:r>
        <w:tab/>
        <w:t xml:space="preserve">Tokenization </w:t>
      </w:r>
      <w:r>
        <w:rPr>
          <w:cs/>
        </w:rPr>
        <w:t>เป็นการตัดคำออกเป็นคำ ๆ เพื่อที่จะนำไปประมวลผลต่อตามรูปแบบของแต่ละภาษา</w:t>
      </w:r>
    </w:p>
    <w:p w14:paraId="05535383" w14:textId="77777777" w:rsidR="00C93F78" w:rsidRDefault="00C93F78" w:rsidP="00025889">
      <w:pPr>
        <w:pStyle w:val="Style2"/>
        <w:spacing w:line="276" w:lineRule="auto"/>
      </w:pPr>
      <w:r>
        <w:t>2.</w:t>
      </w:r>
      <w:r>
        <w:tab/>
        <w:t xml:space="preserve">Parsing </w:t>
      </w:r>
      <w:r>
        <w:rPr>
          <w:cs/>
        </w:rPr>
        <w:t>เป็นการระบุโครงสร้างของข้อความ</w:t>
      </w:r>
    </w:p>
    <w:p w14:paraId="68B7808F" w14:textId="35294FA4" w:rsidR="00C93F78" w:rsidRDefault="00C93F78" w:rsidP="00025889">
      <w:pPr>
        <w:pStyle w:val="Style2"/>
        <w:spacing w:line="276" w:lineRule="auto"/>
      </w:pPr>
      <w:r>
        <w:t>3.</w:t>
      </w:r>
      <w:r>
        <w:tab/>
        <w:t xml:space="preserve">Lemmatization/stemming </w:t>
      </w:r>
      <w:r>
        <w:rPr>
          <w:cs/>
        </w:rPr>
        <w:t>คือ การแปลงคําให้อยู่ในรูปแบบเดิม</w:t>
      </w:r>
    </w:p>
    <w:p w14:paraId="62CBE216" w14:textId="77777777" w:rsidR="00C93F78" w:rsidRDefault="00C93F78" w:rsidP="00025889">
      <w:pPr>
        <w:pStyle w:val="Style2"/>
        <w:spacing w:line="276" w:lineRule="auto"/>
      </w:pPr>
      <w:r>
        <w:t>4.</w:t>
      </w:r>
      <w:r>
        <w:tab/>
        <w:t xml:space="preserve">Part-of-speech tagging </w:t>
      </w:r>
      <w:r>
        <w:rPr>
          <w:cs/>
        </w:rPr>
        <w:t>คือ การอธิบายหรือการกำกับว่าในแต่ละคำนั้นมีความหมาย หรือประเภทของคำเป็นอย่างไร</w:t>
      </w:r>
    </w:p>
    <w:p w14:paraId="42AD54A9" w14:textId="77777777" w:rsidR="00C93F78" w:rsidRDefault="00C93F78" w:rsidP="00025889">
      <w:pPr>
        <w:pStyle w:val="Style2"/>
        <w:spacing w:line="276" w:lineRule="auto"/>
      </w:pPr>
      <w:r>
        <w:t>5.</w:t>
      </w:r>
      <w:r>
        <w:tab/>
        <w:t xml:space="preserve">Language detection </w:t>
      </w:r>
      <w:r>
        <w:rPr>
          <w:cs/>
        </w:rPr>
        <w:t>การตรวจสอบภาษาว่าเป็นภาษาอะไร</w:t>
      </w:r>
    </w:p>
    <w:p w14:paraId="0E95BC1A" w14:textId="5527A4C3" w:rsidR="00C93F78" w:rsidRDefault="00C93F78" w:rsidP="00025889">
      <w:pPr>
        <w:pStyle w:val="Style2"/>
        <w:spacing w:line="276" w:lineRule="auto"/>
      </w:pPr>
      <w:r>
        <w:t>6.</w:t>
      </w:r>
      <w:r>
        <w:tab/>
        <w:t xml:space="preserve">Identification of semantic relationships </w:t>
      </w:r>
      <w:r>
        <w:rPr>
          <w:cs/>
        </w:rPr>
        <w:t>คือการระบุความสัมพันธ์ของคําต่าง</w:t>
      </w:r>
      <w:r w:rsidR="001F4F92">
        <w:rPr>
          <w:rFonts w:hint="cs"/>
          <w:cs/>
        </w:rPr>
        <w:t xml:space="preserve"> </w:t>
      </w:r>
      <w:r>
        <w:rPr>
          <w:cs/>
        </w:rPr>
        <w:t>ๆ</w:t>
      </w:r>
      <w:r w:rsidR="00586F75">
        <w:rPr>
          <w:cs/>
        </w:rPr>
        <w:br/>
      </w:r>
      <w:r>
        <w:rPr>
          <w:cs/>
        </w:rPr>
        <w:t>ในประโยค</w:t>
      </w:r>
    </w:p>
    <w:p w14:paraId="68E5A70B" w14:textId="49AF92A9" w:rsidR="00F30FCF" w:rsidRDefault="00C93F78" w:rsidP="00025889">
      <w:pPr>
        <w:pStyle w:val="Style2"/>
        <w:spacing w:line="276" w:lineRule="auto"/>
      </w:pPr>
      <w:r>
        <w:rPr>
          <w:cs/>
        </w:rPr>
        <w:t xml:space="preserve">ปัจจุบัน </w:t>
      </w:r>
      <w:r>
        <w:t xml:space="preserve">NLP </w:t>
      </w:r>
      <w:r>
        <w:rPr>
          <w:cs/>
        </w:rPr>
        <w:t>นั้นอยู่ในหลายรูปแบบรอบตัวถูกนำไปใช้ในหลาย ๆ ด้านทั้ง</w:t>
      </w:r>
      <w:r w:rsidR="00586F75">
        <w:rPr>
          <w:rFonts w:hint="cs"/>
          <w:cs/>
        </w:rPr>
        <w:t>ในด้านการทำ</w:t>
      </w:r>
      <w:r w:rsidR="00586F75">
        <w:rPr>
          <w:cs/>
        </w:rPr>
        <w:br/>
      </w:r>
      <w:r>
        <w:t xml:space="preserve">Digital marketing, </w:t>
      </w:r>
      <w:r>
        <w:rPr>
          <w:cs/>
        </w:rPr>
        <w:t xml:space="preserve">ทางการแพทย์ การแปลภาษา </w:t>
      </w:r>
      <w:r>
        <w:t xml:space="preserve">Chatbot </w:t>
      </w:r>
      <w:r>
        <w:rPr>
          <w:cs/>
        </w:rPr>
        <w:t>และอื่น ๆ</w:t>
      </w:r>
      <w:r w:rsidR="00C36358">
        <w:t xml:space="preserve"> </w:t>
      </w:r>
      <w:sdt>
        <w:sdtPr>
          <w:id w:val="430089239"/>
          <w:citation/>
        </w:sdtPr>
        <w:sdtContent>
          <w:r w:rsidR="00C36358">
            <w:fldChar w:fldCharType="begin"/>
          </w:r>
          <w:r w:rsidR="00C36358">
            <w:instrText xml:space="preserve"> CITATION </w:instrText>
          </w:r>
          <w:r w:rsidR="00C36358">
            <w:rPr>
              <w:cs/>
            </w:rPr>
            <w:instrText>ซาก</w:instrText>
          </w:r>
          <w:r w:rsidR="00C36358">
            <w:instrText xml:space="preserve">22 \l 1033 </w:instrText>
          </w:r>
          <w:r w:rsidR="00C36358">
            <w:fldChar w:fldCharType="separate"/>
          </w:r>
          <w:r w:rsidR="00C36358">
            <w:rPr>
              <w:noProof/>
            </w:rPr>
            <w:t>(</w:t>
          </w:r>
          <w:r w:rsidR="00C36358" w:rsidRPr="00C36358">
            <w:rPr>
              <w:noProof/>
              <w:cs/>
            </w:rPr>
            <w:t>ตาเยะ</w:t>
          </w:r>
          <w:r w:rsidR="00C36358">
            <w:rPr>
              <w:noProof/>
            </w:rPr>
            <w:t>, 2022)</w:t>
          </w:r>
          <w:r w:rsidR="00C36358">
            <w:fldChar w:fldCharType="end"/>
          </w:r>
        </w:sdtContent>
      </w:sdt>
    </w:p>
    <w:p w14:paraId="1FA8CEFA" w14:textId="107DB8D2" w:rsidR="00834AE0" w:rsidRPr="00545B0E" w:rsidRDefault="00834AE0" w:rsidP="00025889">
      <w:pPr>
        <w:pStyle w:val="Style1"/>
        <w:spacing w:line="276" w:lineRule="auto"/>
      </w:pPr>
      <w:r w:rsidRPr="00545B0E">
        <w:rPr>
          <w:cs/>
        </w:rPr>
        <w:t>2.1.</w:t>
      </w:r>
      <w:r>
        <w:t>2</w:t>
      </w:r>
      <w:r w:rsidRPr="00545B0E">
        <w:rPr>
          <w:cs/>
        </w:rPr>
        <w:t xml:space="preserve"> </w:t>
      </w:r>
      <w:r w:rsidR="00B84818" w:rsidRPr="00264811">
        <w:rPr>
          <w:rFonts w:hint="cs"/>
          <w:cs/>
        </w:rPr>
        <w:t xml:space="preserve">ทฤษฎี การตัดคำในภาษาไทย </w:t>
      </w:r>
      <w:r w:rsidR="00D010B7">
        <w:t>(</w:t>
      </w:r>
      <w:r w:rsidR="00B84818" w:rsidRPr="00264811">
        <w:rPr>
          <w:rFonts w:hint="cs"/>
        </w:rPr>
        <w:t>Word segmentation</w:t>
      </w:r>
      <w:r w:rsidR="00D010B7">
        <w:t>)</w:t>
      </w:r>
    </w:p>
    <w:p w14:paraId="2A1903F8" w14:textId="557BE087" w:rsidR="00834AE0" w:rsidRDefault="00B84818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การที่นำประโยคมาตัดออกเป็นคำ ๆ </w:t>
      </w:r>
      <w:r w:rsidR="00D010B7">
        <w:t xml:space="preserve"> (</w:t>
      </w:r>
      <w:r w:rsidR="00D010B7" w:rsidRPr="00264811">
        <w:rPr>
          <w:rFonts w:hint="cs"/>
        </w:rPr>
        <w:t>Word segmentation</w:t>
      </w:r>
      <w:r w:rsidR="00D010B7">
        <w:t xml:space="preserve">) </w:t>
      </w:r>
      <w:r w:rsidRPr="00264811">
        <w:rPr>
          <w:rFonts w:hint="cs"/>
          <w:cs/>
        </w:rPr>
        <w:t>เนื่องจากในบางภาษาเช่นภาษาไทยรูปแบบการเขียนนั้นไม่มีการเว้นวรรคของคำ</w:t>
      </w:r>
      <w:r w:rsidR="001F4F92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ต่างจากภาษาอังกฤษที่ใช้การเว้นวรรคในแต่ละคำดังนั้นถ้าจะทำ </w:t>
      </w:r>
      <w:r w:rsidRPr="00264811">
        <w:rPr>
          <w:rFonts w:hint="cs"/>
        </w:rPr>
        <w:t xml:space="preserve">NLP </w:t>
      </w:r>
      <w:r w:rsidRPr="00264811">
        <w:rPr>
          <w:rFonts w:hint="cs"/>
          <w:cs/>
        </w:rPr>
        <w:t xml:space="preserve">ที่เป็นภาษาไทยนั้นจำเป็นต้องทำ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>เพื่อให้ได้ชุดคำที่จะนำไปใช้งานต่อ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นั้นมีเครื่องมือให้ใช้อยู่จำนวนมากยกตัวอย่างเช่น </w:t>
      </w:r>
      <w:r w:rsidRPr="00264811">
        <w:rPr>
          <w:rFonts w:hint="cs"/>
        </w:rPr>
        <w:t xml:space="preserve">Python library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หรือสามารถใช้บริการ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ของ </w:t>
      </w:r>
      <w:proofErr w:type="spellStart"/>
      <w:r w:rsidRPr="00264811">
        <w:rPr>
          <w:rFonts w:hint="cs"/>
        </w:rPr>
        <w:t>aiforthai</w:t>
      </w:r>
      <w:proofErr w:type="spellEnd"/>
      <w:r w:rsidR="00C36358">
        <w:t xml:space="preserve"> </w:t>
      </w:r>
    </w:p>
    <w:p w14:paraId="5F054C0A" w14:textId="77777777" w:rsidR="00F2463D" w:rsidRPr="00264811" w:rsidRDefault="00F2463D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inline distT="0" distB="0" distL="0" distR="0" wp14:anchorId="4D480128" wp14:editId="2C6FB9C2">
            <wp:extent cx="5040000" cy="1777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05B5" w14:textId="6C9CFFE1" w:rsidR="00AE19B8" w:rsidRDefault="00F51208" w:rsidP="00025889">
      <w:pPr>
        <w:pStyle w:val="Caption"/>
        <w:spacing w:line="276" w:lineRule="auto"/>
      </w:pPr>
      <w:r w:rsidRPr="000C62CA">
        <w:rPr>
          <w:b/>
          <w:bCs/>
          <w:cs/>
        </w:rPr>
        <w:t xml:space="preserve">ภาพที่ </w:t>
      </w:r>
      <w:r w:rsidRPr="000C62CA">
        <w:rPr>
          <w:b/>
          <w:bCs/>
          <w:cs/>
        </w:rPr>
        <w:fldChar w:fldCharType="begin"/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</w:rPr>
        <w:instrText xml:space="preserve">SEQ </w:instrText>
      </w:r>
      <w:r w:rsidRPr="000C62CA">
        <w:rPr>
          <w:b/>
          <w:bCs/>
          <w:cs/>
        </w:rPr>
        <w:instrText xml:space="preserve">ภาพที่ </w:instrText>
      </w:r>
      <w:r w:rsidRPr="000C62CA">
        <w:rPr>
          <w:b/>
          <w:bCs/>
        </w:rPr>
        <w:instrText>\* ARABIC</w:instrText>
      </w:r>
      <w:r w:rsidRPr="000C62CA">
        <w:rPr>
          <w:b/>
          <w:bCs/>
          <w:cs/>
        </w:rPr>
        <w:instrText xml:space="preserve"> </w:instrText>
      </w:r>
      <w:r w:rsidRPr="000C62C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</w:t>
      </w:r>
      <w:r w:rsidRPr="000C62C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2" w:name="_Toc128252696"/>
      <w:bookmarkStart w:id="33" w:name="_Toc130463823"/>
      <w:r>
        <w:rPr>
          <w:rFonts w:hint="cs"/>
          <w:cs/>
        </w:rPr>
        <w:t>ตัวอย่าง</w:t>
      </w:r>
      <w:r w:rsidR="00F31D68">
        <w:rPr>
          <w:rFonts w:hint="cs"/>
          <w:cs/>
        </w:rPr>
        <w:t>การทำ</w:t>
      </w:r>
      <w:r>
        <w:rPr>
          <w:rFonts w:hint="cs"/>
          <w:cs/>
        </w:rPr>
        <w:t xml:space="preserve"> </w:t>
      </w:r>
      <w:r>
        <w:t>Word segmentation</w:t>
      </w:r>
      <w:bookmarkEnd w:id="32"/>
      <w:bookmarkEnd w:id="33"/>
    </w:p>
    <w:p w14:paraId="3B3A6002" w14:textId="4981FF5F" w:rsidR="00F51208" w:rsidRDefault="00F51208" w:rsidP="00025889">
      <w:pPr>
        <w:spacing w:line="276" w:lineRule="auto"/>
        <w:rPr>
          <w:lang w:eastAsia="en-US"/>
        </w:rPr>
      </w:pPr>
    </w:p>
    <w:p w14:paraId="2CDA4656" w14:textId="51ED0846" w:rsidR="00BF273A" w:rsidRPr="00F51208" w:rsidRDefault="00BF273A" w:rsidP="00025889">
      <w:pPr>
        <w:spacing w:line="276" w:lineRule="auto"/>
        <w:ind w:firstLine="720"/>
        <w:rPr>
          <w:lang w:eastAsia="en-US"/>
        </w:rPr>
      </w:pPr>
      <w:r w:rsidRPr="00BF273A">
        <w:rPr>
          <w:cs/>
          <w:lang w:eastAsia="en-US"/>
        </w:rPr>
        <w:t xml:space="preserve">จากภาพที่ 1 เป็นการทำ </w:t>
      </w:r>
      <w:r w:rsidRPr="00BF273A">
        <w:rPr>
          <w:lang w:eastAsia="en-US"/>
        </w:rPr>
        <w:t xml:space="preserve">Word segmentation </w:t>
      </w:r>
      <w:r w:rsidRPr="00BF273A">
        <w:rPr>
          <w:cs/>
          <w:lang w:eastAsia="en-US"/>
        </w:rPr>
        <w:t xml:space="preserve">ด้วย </w:t>
      </w:r>
      <w:r w:rsidRPr="00BF273A">
        <w:rPr>
          <w:lang w:eastAsia="en-US"/>
        </w:rPr>
        <w:t xml:space="preserve">Python library </w:t>
      </w:r>
      <w:proofErr w:type="spellStart"/>
      <w:r w:rsidRPr="00BF273A">
        <w:rPr>
          <w:lang w:eastAsia="en-US"/>
        </w:rPr>
        <w:t>pythainlp</w:t>
      </w:r>
      <w:proofErr w:type="spellEnd"/>
      <w:r w:rsidRPr="00BF273A">
        <w:rPr>
          <w:lang w:eastAsia="en-US"/>
        </w:rPr>
        <w:t xml:space="preserve"> </w:t>
      </w:r>
      <w:r w:rsidRPr="00BF273A">
        <w:rPr>
          <w:cs/>
          <w:lang w:eastAsia="en-US"/>
        </w:rPr>
        <w:t xml:space="preserve">จากคำว่า </w:t>
      </w:r>
      <w:r w:rsidRPr="00BF273A">
        <w:rPr>
          <w:lang w:eastAsia="en-US"/>
        </w:rPr>
        <w:t>“</w:t>
      </w:r>
      <w:r w:rsidRPr="00BF273A">
        <w:rPr>
          <w:cs/>
          <w:lang w:eastAsia="en-US"/>
        </w:rPr>
        <w:t>นอนตากลมดูดาว</w:t>
      </w:r>
      <w:r w:rsidRPr="00BF273A">
        <w:rPr>
          <w:lang w:eastAsia="en-US"/>
        </w:rPr>
        <w:t xml:space="preserve">” </w:t>
      </w:r>
      <w:r w:rsidRPr="00BF273A">
        <w:rPr>
          <w:cs/>
          <w:lang w:eastAsia="en-US"/>
        </w:rPr>
        <w:t>ได้ผลลัพธ์ออกมาเป็น นอน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ตากลม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ดู</w:t>
      </w:r>
      <w:r w:rsidRPr="00BF273A">
        <w:rPr>
          <w:lang w:eastAsia="en-US"/>
        </w:rPr>
        <w:t>,</w:t>
      </w:r>
      <w:r w:rsidRPr="00BF273A">
        <w:rPr>
          <w:cs/>
          <w:lang w:eastAsia="en-US"/>
        </w:rPr>
        <w:t>ดาว</w:t>
      </w:r>
      <w:r w:rsidR="00C36358">
        <w:rPr>
          <w:lang w:eastAsia="en-US"/>
        </w:rPr>
        <w:t xml:space="preserve"> </w:t>
      </w:r>
      <w:sdt>
        <w:sdtPr>
          <w:rPr>
            <w:lang w:eastAsia="en-US"/>
          </w:rPr>
          <w:id w:val="1236660082"/>
          <w:citation/>
        </w:sdtPr>
        <w:sdtContent>
          <w:r w:rsidR="00C36358">
            <w:rPr>
              <w:lang w:eastAsia="en-US"/>
            </w:rPr>
            <w:fldChar w:fldCharType="begin"/>
          </w:r>
          <w:r w:rsidR="00C36358">
            <w:rPr>
              <w:lang w:eastAsia="en-US"/>
            </w:rPr>
            <w:instrText xml:space="preserve"> CITATION MrP19 \l 1033 </w:instrText>
          </w:r>
          <w:r w:rsidR="00C36358">
            <w:rPr>
              <w:lang w:eastAsia="en-US"/>
            </w:rPr>
            <w:fldChar w:fldCharType="separate"/>
          </w:r>
          <w:r w:rsidR="00C36358">
            <w:rPr>
              <w:noProof/>
              <w:lang w:eastAsia="en-US"/>
            </w:rPr>
            <w:t>(L, 2019)</w:t>
          </w:r>
          <w:r w:rsidR="00C36358">
            <w:rPr>
              <w:lang w:eastAsia="en-US"/>
            </w:rPr>
            <w:fldChar w:fldCharType="end"/>
          </w:r>
        </w:sdtContent>
      </w:sdt>
    </w:p>
    <w:p w14:paraId="1CBA0EF2" w14:textId="6A73D274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3</w:t>
      </w:r>
      <w:r w:rsidRPr="00545B0E">
        <w:rPr>
          <w:cs/>
        </w:rPr>
        <w:t xml:space="preserve"> </w:t>
      </w:r>
      <w:r w:rsidR="00BF273A" w:rsidRPr="00264811">
        <w:rPr>
          <w:rFonts w:hint="cs"/>
          <w:cs/>
        </w:rPr>
        <w:t xml:space="preserve">ทฤษฎี การสกัดใจความของข้อความด้วยเทคนิค </w:t>
      </w:r>
      <w:r w:rsidR="00BF273A" w:rsidRPr="00264811">
        <w:rPr>
          <w:rFonts w:hint="cs"/>
        </w:rPr>
        <w:t>TF-IDF</w:t>
      </w:r>
    </w:p>
    <w:p w14:paraId="28DC2931" w14:textId="2362305A" w:rsidR="00834AE0" w:rsidRDefault="00BF273A" w:rsidP="00025889">
      <w:pPr>
        <w:pStyle w:val="2"/>
        <w:spacing w:line="276" w:lineRule="auto"/>
      </w:pPr>
      <w:r w:rsidRPr="00264811">
        <w:rPr>
          <w:rFonts w:hint="cs"/>
          <w:cs/>
        </w:rPr>
        <w:t>การ</w:t>
      </w:r>
      <w:r w:rsidR="00E22ECD" w:rsidRPr="00264811">
        <w:rPr>
          <w:rFonts w:hint="cs"/>
          <w:cs/>
        </w:rPr>
        <w:t>สกัดใจความของข้อความ</w:t>
      </w:r>
      <w:r w:rsidR="00E22ECD">
        <w:t xml:space="preserve"> </w:t>
      </w:r>
      <w:r w:rsidR="00E22ECD">
        <w:rPr>
          <w:rFonts w:hint="cs"/>
          <w:cs/>
        </w:rPr>
        <w:t>(</w:t>
      </w:r>
      <w:r w:rsidRPr="00264811">
        <w:rPr>
          <w:rFonts w:hint="cs"/>
        </w:rPr>
        <w:t>Term Frequency – Inverse Document Frequency</w:t>
      </w:r>
      <w:r w:rsidR="00E22ECD">
        <w:t>:</w:t>
      </w:r>
      <w:r w:rsidR="00E22ECD">
        <w:br/>
      </w:r>
      <w:r w:rsidR="00E22ECD" w:rsidRPr="00264811">
        <w:rPr>
          <w:rFonts w:hint="cs"/>
        </w:rPr>
        <w:t>TF-IDF</w:t>
      </w:r>
      <w:r w:rsidR="00E22ECD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เป็นเทคนิคที่พิจารณาองค์ประกอบของคำภายในประโยค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เทคนิคนี้มากจาก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 xml:space="preserve">องค์ประกอบต่อกันคือ </w:t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Inverse Document Frequency (IDF) </w:t>
      </w:r>
      <w:r w:rsidRPr="00264811">
        <w:rPr>
          <w:rFonts w:hint="cs"/>
          <w:cs/>
        </w:rPr>
        <w:t>องค์ประกอบแรก</w:t>
      </w:r>
      <w:r w:rsidR="00A62C54">
        <w:t xml:space="preserve"> </w:t>
      </w:r>
      <w:r w:rsidR="00A62C54">
        <w:br/>
      </w:r>
      <w:r w:rsidRPr="00264811">
        <w:rPr>
          <w:rFonts w:hint="cs"/>
        </w:rPr>
        <w:t xml:space="preserve">Term Frequency (TF) </w:t>
      </w:r>
      <w:r w:rsidRPr="00264811">
        <w:rPr>
          <w:rFonts w:hint="cs"/>
          <w:cs/>
        </w:rPr>
        <w:t>นั้นหมายถึงการที่หาคำที่มีการใช้ซ้ำบ่อยที่สุดในเอกสารนั้น ๆ ซึ่งแสดงไปถึงว่าคำนั้นเป็นคำที่มีความสำคัญมากเอกสารนั้น วิธีคำนวณค่าความถี่ของคำใช้การนำจำนวนครั้งของคำที่ปรากฏในเอกสารมาหารด้วยจำนวนคำทั้งหมดในเอกสาร เช่น ต้องการหาค่าความถี่ของคำว่า</w:t>
      </w:r>
      <w:r w:rsidR="00A62C54">
        <w:t xml:space="preserve"> “</w:t>
      </w:r>
      <w:r w:rsidRPr="00264811">
        <w:rPr>
          <w:rFonts w:hint="cs"/>
          <w:cs/>
        </w:rPr>
        <w:t>เว็บไซต์</w:t>
      </w:r>
      <w:r w:rsidR="00A62C54">
        <w:t xml:space="preserve">” </w:t>
      </w:r>
      <w:r w:rsidRPr="00264811">
        <w:rPr>
          <w:rFonts w:hint="cs"/>
          <w:cs/>
        </w:rPr>
        <w:t>ในเอกสาร</w:t>
      </w:r>
      <w:r w:rsidR="00D0119B">
        <w:t xml:space="preserve"> </w:t>
      </w:r>
      <w:sdt>
        <w:sdtPr>
          <w:id w:val="-794056650"/>
          <w:citation/>
        </w:sdtPr>
        <w:sdtContent>
          <w:r w:rsidR="00D0119B">
            <w:fldChar w:fldCharType="begin"/>
          </w:r>
          <w:r w:rsidR="00D0119B">
            <w:instrText xml:space="preserve"> CITATION CHA19 \l 1033 </w:instrText>
          </w:r>
          <w:r w:rsidR="00D0119B">
            <w:fldChar w:fldCharType="separate"/>
          </w:r>
          <w:r w:rsidR="00D0119B">
            <w:rPr>
              <w:noProof/>
            </w:rPr>
            <w:t>(CHAKRIT, 2019)</w:t>
          </w:r>
          <w:r w:rsidR="00D0119B">
            <w:fldChar w:fldCharType="end"/>
          </w:r>
        </w:sdtContent>
      </w:sdt>
    </w:p>
    <w:p w14:paraId="589FFE4C" w14:textId="6B92E23C" w:rsidR="00BF273A" w:rsidRPr="000B48CF" w:rsidRDefault="00BF273A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TF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f>
            <m:f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จำนวนของคำนั้นที่มีในเอกสาร</m:t>
              </m:r>
            </m:num>
            <m:den>
              <m:r>
                <w:rPr>
                  <w:rFonts w:ascii="Cambria Math" w:hAnsi="Cambria Math" w:cs="TH Niramit AS" w:hint="cs"/>
                  <w:sz w:val="28"/>
                  <w:cs/>
                </w:rPr>
                <m:t>จำนวนคำทั้งหมดที่มีในเอกสาร</m:t>
              </m:r>
            </m:den>
          </m:f>
        </m:oMath>
      </m:oMathPara>
    </w:p>
    <w:p w14:paraId="3F6990FA" w14:textId="77777777" w:rsidR="000B48CF" w:rsidRDefault="000B48CF" w:rsidP="00025889">
      <w:pPr>
        <w:pStyle w:val="Caption"/>
        <w:spacing w:line="276" w:lineRule="auto"/>
        <w:jc w:val="left"/>
        <w:rPr>
          <w:b/>
          <w:bCs/>
        </w:rPr>
      </w:pPr>
    </w:p>
    <w:p w14:paraId="1C223C12" w14:textId="618B6CD3" w:rsidR="00391138" w:rsidRPr="000500D5" w:rsidRDefault="000B48CF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0500D5">
        <w:rPr>
          <w:b/>
          <w:bCs/>
          <w:color w:val="000000" w:themeColor="text1"/>
          <w:cs/>
        </w:rPr>
        <w:t xml:space="preserve">ตาราง </w:t>
      </w:r>
      <w:r w:rsidRPr="000500D5">
        <w:rPr>
          <w:b/>
          <w:bCs/>
          <w:color w:val="000000" w:themeColor="text1"/>
          <w:cs/>
        </w:rPr>
        <w:fldChar w:fldCharType="begin"/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</w:rPr>
        <w:instrText xml:space="preserve">SEQ </w:instrText>
      </w:r>
      <w:r w:rsidRPr="000500D5">
        <w:rPr>
          <w:b/>
          <w:bCs/>
          <w:color w:val="000000" w:themeColor="text1"/>
          <w:cs/>
        </w:rPr>
        <w:instrText xml:space="preserve">ตาราง </w:instrText>
      </w:r>
      <w:r w:rsidRPr="000500D5">
        <w:rPr>
          <w:b/>
          <w:bCs/>
          <w:color w:val="000000" w:themeColor="text1"/>
        </w:rPr>
        <w:instrText>\* ARABIC</w:instrText>
      </w:r>
      <w:r w:rsidRPr="000500D5">
        <w:rPr>
          <w:b/>
          <w:bCs/>
          <w:color w:val="000000" w:themeColor="text1"/>
          <w:cs/>
        </w:rPr>
        <w:instrText xml:space="preserve"> </w:instrText>
      </w:r>
      <w:r w:rsidRPr="000500D5">
        <w:rPr>
          <w:b/>
          <w:bCs/>
          <w:color w:val="000000" w:themeColor="text1"/>
          <w:cs/>
        </w:rPr>
        <w:fldChar w:fldCharType="separate"/>
      </w:r>
      <w:r w:rsidR="00EC0412">
        <w:rPr>
          <w:b/>
          <w:bCs/>
          <w:noProof/>
          <w:color w:val="000000" w:themeColor="text1"/>
          <w:cs/>
        </w:rPr>
        <w:t>1</w:t>
      </w:r>
      <w:r w:rsidRPr="000500D5">
        <w:rPr>
          <w:b/>
          <w:bCs/>
          <w:color w:val="000000" w:themeColor="text1"/>
          <w:cs/>
        </w:rPr>
        <w:fldChar w:fldCharType="end"/>
      </w:r>
      <w:r w:rsidRPr="000500D5">
        <w:rPr>
          <w:rFonts w:hint="cs"/>
          <w:color w:val="000000" w:themeColor="text1"/>
          <w:cs/>
        </w:rPr>
        <w:t xml:space="preserve"> </w:t>
      </w:r>
      <w:bookmarkStart w:id="34" w:name="_Toc130463759"/>
      <w:r w:rsidRPr="000500D5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0500D5">
        <w:rPr>
          <w:rFonts w:hint="cs"/>
          <w:color w:val="000000" w:themeColor="text1"/>
        </w:rPr>
        <w:t xml:space="preserve">Term Frequency </w:t>
      </w:r>
      <w:r w:rsidRPr="000500D5">
        <w:rPr>
          <w:rFonts w:hint="cs"/>
          <w:color w:val="000000" w:themeColor="text1"/>
          <w:cs/>
        </w:rPr>
        <w:t xml:space="preserve">ที่จำนวนคำทั้งหมดเท่ากับ </w:t>
      </w:r>
      <w:r w:rsidRPr="000500D5">
        <w:rPr>
          <w:rFonts w:hint="cs"/>
          <w:color w:val="000000" w:themeColor="text1"/>
        </w:rPr>
        <w:t>7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BF273A" w:rsidRPr="00104FD4" w14:paraId="09A11537" w14:textId="77777777" w:rsidTr="001D3F34">
        <w:tc>
          <w:tcPr>
            <w:tcW w:w="2072" w:type="dxa"/>
          </w:tcPr>
          <w:p w14:paraId="774BC1F5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</w:tcPr>
          <w:p w14:paraId="305CBFC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จำนวนคำ</w:t>
            </w:r>
          </w:p>
        </w:tc>
        <w:tc>
          <w:tcPr>
            <w:tcW w:w="2073" w:type="dxa"/>
          </w:tcPr>
          <w:p w14:paraId="71350A61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</w:rPr>
              <w:t xml:space="preserve">Term Frequency </w:t>
            </w:r>
          </w:p>
        </w:tc>
        <w:tc>
          <w:tcPr>
            <w:tcW w:w="2073" w:type="dxa"/>
          </w:tcPr>
          <w:p w14:paraId="1ADC1F14" w14:textId="77777777" w:rsidR="00BF273A" w:rsidRPr="00104FD4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104FD4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BF273A" w:rsidRPr="00264811" w14:paraId="08C0C29D" w14:textId="77777777" w:rsidTr="001D3F34">
        <w:tc>
          <w:tcPr>
            <w:tcW w:w="2072" w:type="dxa"/>
          </w:tcPr>
          <w:p w14:paraId="03B7956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34EA7F2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231C0D7A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5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63DB7C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</w:tr>
      <w:tr w:rsidR="00BF273A" w:rsidRPr="00264811" w14:paraId="23F97659" w14:textId="77777777" w:rsidTr="001D3F34">
        <w:tc>
          <w:tcPr>
            <w:tcW w:w="2072" w:type="dxa"/>
          </w:tcPr>
          <w:p w14:paraId="65F6A8AC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42B1ABB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3514A40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3E49A1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69BE4E6" w14:textId="77777777" w:rsidTr="001D3F34">
        <w:tc>
          <w:tcPr>
            <w:tcW w:w="2072" w:type="dxa"/>
          </w:tcPr>
          <w:p w14:paraId="343DFB24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48D860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FFB193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4F024EF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DAA3F38" w14:textId="77777777" w:rsidTr="001D3F34">
        <w:tc>
          <w:tcPr>
            <w:tcW w:w="2072" w:type="dxa"/>
          </w:tcPr>
          <w:p w14:paraId="45A9018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7FAB834F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1D9588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3A26CD99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</w:tr>
      <w:tr w:rsidR="00BF273A" w:rsidRPr="00264811" w14:paraId="70EB1AA1" w14:textId="77777777" w:rsidTr="001D3F34">
        <w:tc>
          <w:tcPr>
            <w:tcW w:w="2072" w:type="dxa"/>
          </w:tcPr>
          <w:p w14:paraId="074842F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7A3E3F91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41199A35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0E3DB8E6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</w:tr>
      <w:tr w:rsidR="00BF273A" w:rsidRPr="00264811" w14:paraId="2DB84725" w14:textId="77777777" w:rsidTr="001D3F34">
        <w:tc>
          <w:tcPr>
            <w:tcW w:w="2072" w:type="dxa"/>
          </w:tcPr>
          <w:p w14:paraId="066992D8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1B3321C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  <w:tc>
          <w:tcPr>
            <w:tcW w:w="2073" w:type="dxa"/>
          </w:tcPr>
          <w:p w14:paraId="13A41A8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4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19996B5B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</w:tr>
      <w:tr w:rsidR="00BF273A" w:rsidRPr="00264811" w14:paraId="1A338BDA" w14:textId="77777777" w:rsidTr="001D3F34">
        <w:tc>
          <w:tcPr>
            <w:tcW w:w="2072" w:type="dxa"/>
          </w:tcPr>
          <w:p w14:paraId="118E1C0E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13D6EEC0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3791EEED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sym w:font="Symbol" w:char="F0B8"/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7</w:t>
            </w:r>
          </w:p>
        </w:tc>
        <w:tc>
          <w:tcPr>
            <w:tcW w:w="2073" w:type="dxa"/>
          </w:tcPr>
          <w:p w14:paraId="7487D642" w14:textId="77777777" w:rsidR="00BF273A" w:rsidRPr="00264811" w:rsidRDefault="00BF273A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</w:tr>
    </w:tbl>
    <w:p w14:paraId="6C7ED436" w14:textId="77777777" w:rsidR="00BF273A" w:rsidRDefault="00BF273A" w:rsidP="00025889">
      <w:pPr>
        <w:pStyle w:val="2"/>
        <w:spacing w:line="276" w:lineRule="auto"/>
      </w:pPr>
    </w:p>
    <w:p w14:paraId="2124F706" w14:textId="56366B8C" w:rsidR="00834AE0" w:rsidRDefault="001D3F34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lastRenderedPageBreak/>
        <w:t>จากตัวอย่างจะเห็นได้ว่าคำว่า</w:t>
      </w:r>
      <w:r w:rsidR="006C484B">
        <w:t xml:space="preserve"> “</w:t>
      </w:r>
      <w:r w:rsidRPr="00264811">
        <w:rPr>
          <w:rFonts w:hint="cs"/>
          <w:cs/>
        </w:rPr>
        <w:t>เว็บไซต์</w:t>
      </w:r>
      <w:r w:rsidR="006C484B">
        <w:t xml:space="preserve">” </w:t>
      </w:r>
      <w:r w:rsidRPr="00264811">
        <w:rPr>
          <w:rFonts w:hint="cs"/>
          <w:cs/>
        </w:rPr>
        <w:t xml:space="preserve">ปรากฏบ่อยในเอกสารทำให้มีค่า </w:t>
      </w:r>
      <w:r w:rsidRPr="00264811">
        <w:rPr>
          <w:rFonts w:hint="cs"/>
        </w:rPr>
        <w:t xml:space="preserve">Term Frequency </w:t>
      </w:r>
      <w:r w:rsidRPr="00264811">
        <w:rPr>
          <w:rFonts w:hint="cs"/>
          <w:cs/>
        </w:rPr>
        <w:t xml:space="preserve">สูงจึงเรียกได้ว่าเป็นคำสำคัญของเอกสาร แต่การใช้ค่า </w:t>
      </w:r>
      <w:r w:rsidRPr="00264811">
        <w:rPr>
          <w:rFonts w:hint="cs"/>
        </w:rPr>
        <w:t>Term Frequency</w:t>
      </w:r>
      <w:r w:rsidRPr="00264811">
        <w:rPr>
          <w:rFonts w:hint="cs"/>
          <w:cs/>
        </w:rPr>
        <w:t xml:space="preserve"> เพื่อหาใจความสำคัญเพียงอย่างเดียวนั้นยังไม่ดีพอ จึงต้องใช้องค์ประกอบ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เข้ามาช่วยเพิ่มเติม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หมายถึง การคำนวณหาน้ำหนักของคำโดยการนำคำสำคัญค้นหาจากหลาย ๆ เอกสารหากคำนั้นมีค่า </w:t>
      </w:r>
      <w:r w:rsidRPr="00264811">
        <w:rPr>
          <w:rFonts w:hint="cs"/>
        </w:rPr>
        <w:t>Inverse Document Frequency (IDF)</w:t>
      </w:r>
      <w:r w:rsidRPr="00264811">
        <w:rPr>
          <w:rFonts w:hint="cs"/>
          <w:cs/>
        </w:rPr>
        <w:t xml:space="preserve"> ต่ำ</w:t>
      </w:r>
      <w:r w:rsidR="009A64CE">
        <w:t xml:space="preserve"> </w:t>
      </w:r>
      <w:r w:rsidRPr="00264811">
        <w:rPr>
          <w:rFonts w:hint="cs"/>
          <w:cs/>
        </w:rPr>
        <w:t xml:space="preserve">แสดงว่าคำนั้นไม่ได้เป็นคำสำคัญของเอกสารทั้งหมด สมการที่ใช้คำนวณหาค่า </w:t>
      </w:r>
      <w:r w:rsidRPr="00264811">
        <w:rPr>
          <w:rFonts w:hint="cs"/>
        </w:rPr>
        <w:t>Inverse Document Frequency (IDF)</w:t>
      </w:r>
    </w:p>
    <w:p w14:paraId="3B23B068" w14:textId="74F30EEE" w:rsidR="001D3F34" w:rsidRDefault="001D3F34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sz w:val="28"/>
        </w:rPr>
      </w:pPr>
      <m:oMathPara>
        <m:oMath>
          <m:r>
            <w:rPr>
              <w:rFonts w:ascii="Cambria Math" w:hAnsi="Cambria Math" w:cs="TH Niramit AS" w:hint="cs"/>
              <w:sz w:val="32"/>
              <w:szCs w:val="32"/>
            </w:rPr>
            <m:t>IDF</m:t>
          </m:r>
          <m:d>
            <m:dPr>
              <m:ctrlPr>
                <w:rPr>
                  <w:rFonts w:ascii="Cambria Math" w:hAnsi="Cambria Math" w:cs="TH Niramit AS" w:hint="cs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Niramit AS" w:hint="cs"/>
                  <w:sz w:val="28"/>
                  <w:cs/>
                </w:rPr>
                <m:t>ของคำคำหนึ่ง</m:t>
              </m:r>
            </m:e>
          </m:d>
          <m:r>
            <w:rPr>
              <w:rFonts w:ascii="Cambria Math" w:hAnsi="Cambria Math" w:cs="TH Niramit AS" w:hint="cs"/>
              <w:sz w:val="28"/>
            </w:rPr>
            <m:t>=</m:t>
          </m:r>
          <m:r>
            <m:rPr>
              <m:sty m:val="p"/>
            </m:rPr>
            <w:rPr>
              <w:rFonts w:ascii="Cambria Math" w:hAnsi="Cambria Math" w:cs="TH Niramit AS" w:hint="cs"/>
              <w:sz w:val="28"/>
            </w:rPr>
            <m:t>log</m:t>
          </m:r>
          <m:d>
            <m:dPr>
              <m:ctrlPr>
                <w:rPr>
                  <w:rFonts w:ascii="Cambria Math" w:hAnsi="Cambria Math" w:cs="TH Niramit AS" w:hint="cs"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H Niramit AS" w:hint="cs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จำนวนเอกสารทั้งหมด</m:t>
                  </m:r>
                </m:num>
                <m:den>
                  <m:r>
                    <w:rPr>
                      <w:rFonts w:ascii="Cambria Math" w:hAnsi="Cambria Math" w:cs="TH Niramit AS" w:hint="cs"/>
                      <w:sz w:val="28"/>
                      <w:cs/>
                    </w:rPr>
                    <m:t>จำนวนเอกสารที่มีคำคำนั้นปรากฏ</m:t>
                  </m:r>
                </m:den>
              </m:f>
            </m:e>
          </m:d>
        </m:oMath>
      </m:oMathPara>
    </w:p>
    <w:p w14:paraId="2B90A94A" w14:textId="4964604A" w:rsidR="001D3F34" w:rsidRDefault="001D3F34" w:rsidP="00025889">
      <w:pPr>
        <w:spacing w:line="276" w:lineRule="auto"/>
        <w:rPr>
          <w:sz w:val="28"/>
          <w:szCs w:val="28"/>
          <w:lang w:eastAsia="en-US"/>
        </w:rPr>
      </w:pPr>
    </w:p>
    <w:p w14:paraId="54FC7A77" w14:textId="46C04D9A" w:rsidR="001D3F34" w:rsidRPr="00B56AB2" w:rsidRDefault="00524F52" w:rsidP="00025889">
      <w:pPr>
        <w:pStyle w:val="Caption"/>
        <w:spacing w:line="276" w:lineRule="auto"/>
        <w:jc w:val="left"/>
        <w:rPr>
          <w:color w:val="000000" w:themeColor="text1"/>
        </w:rPr>
      </w:pPr>
      <w:r w:rsidRPr="00524F52">
        <w:rPr>
          <w:b/>
          <w:bCs/>
          <w:cs/>
        </w:rPr>
        <w:t xml:space="preserve">ตาราง </w:t>
      </w:r>
      <w:r w:rsidRPr="00524F52">
        <w:rPr>
          <w:b/>
          <w:bCs/>
          <w:cs/>
        </w:rPr>
        <w:fldChar w:fldCharType="begin"/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</w:rPr>
        <w:instrText xml:space="preserve">SEQ </w:instrText>
      </w:r>
      <w:r w:rsidRPr="00524F52">
        <w:rPr>
          <w:b/>
          <w:bCs/>
          <w:cs/>
        </w:rPr>
        <w:instrText xml:space="preserve">ตาราง </w:instrText>
      </w:r>
      <w:r w:rsidRPr="00524F52">
        <w:rPr>
          <w:b/>
          <w:bCs/>
        </w:rPr>
        <w:instrText>\* ARABIC</w:instrText>
      </w:r>
      <w:r w:rsidRPr="00524F52">
        <w:rPr>
          <w:b/>
          <w:bCs/>
          <w:cs/>
        </w:rPr>
        <w:instrText xml:space="preserve"> </w:instrText>
      </w:r>
      <w:r w:rsidRPr="00524F5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524F52">
        <w:rPr>
          <w:b/>
          <w:bCs/>
          <w:cs/>
        </w:rPr>
        <w:fldChar w:fldCharType="end"/>
      </w:r>
      <w:r w:rsidRPr="00B56AB2">
        <w:rPr>
          <w:rFonts w:hint="cs"/>
          <w:color w:val="000000" w:themeColor="text1"/>
          <w:cs/>
        </w:rPr>
        <w:t xml:space="preserve"> </w:t>
      </w:r>
      <w:bookmarkStart w:id="35" w:name="_Toc130463760"/>
      <w:r w:rsidRPr="00B56AB2">
        <w:rPr>
          <w:rFonts w:hint="cs"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color w:val="000000" w:themeColor="text1"/>
        </w:rPr>
        <w:t xml:space="preserve">Inverse Document Frequency </w:t>
      </w:r>
      <w:r w:rsidRPr="00B56AB2">
        <w:rPr>
          <w:rFonts w:hint="cs"/>
          <w:color w:val="000000" w:themeColor="text1"/>
          <w:cs/>
        </w:rPr>
        <w:t xml:space="preserve">ที่จำนวนเอกสารเท่ากับ </w:t>
      </w:r>
      <w:r w:rsidRPr="00B56AB2">
        <w:rPr>
          <w:rFonts w:hint="cs"/>
          <w:color w:val="000000" w:themeColor="text1"/>
        </w:rPr>
        <w:t>10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1D3F34" w:rsidRPr="00104FD4" w14:paraId="5A8FE17D" w14:textId="77777777" w:rsidTr="001D3F34">
        <w:tc>
          <w:tcPr>
            <w:tcW w:w="2072" w:type="dxa"/>
            <w:vAlign w:val="center"/>
          </w:tcPr>
          <w:p w14:paraId="19B94294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733BE641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จำนวนเอกสารที่ปรากฏ</w:t>
            </w:r>
          </w:p>
        </w:tc>
        <w:tc>
          <w:tcPr>
            <w:tcW w:w="2073" w:type="dxa"/>
            <w:vAlign w:val="center"/>
          </w:tcPr>
          <w:p w14:paraId="5BFD382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Inverse Document Frequency</w:t>
            </w:r>
          </w:p>
        </w:tc>
        <w:tc>
          <w:tcPr>
            <w:tcW w:w="2073" w:type="dxa"/>
            <w:vAlign w:val="center"/>
          </w:tcPr>
          <w:p w14:paraId="1C61448F" w14:textId="77777777" w:rsidR="001D3F34" w:rsidRPr="00104FD4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ผลลัพธ์</w:t>
            </w:r>
          </w:p>
        </w:tc>
      </w:tr>
      <w:tr w:rsidR="001D3F34" w:rsidRPr="00264811" w14:paraId="1AA6AADB" w14:textId="77777777" w:rsidTr="001D3F34">
        <w:tc>
          <w:tcPr>
            <w:tcW w:w="2072" w:type="dxa"/>
          </w:tcPr>
          <w:p w14:paraId="5CCA537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58F030D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  <w:tc>
          <w:tcPr>
            <w:tcW w:w="2073" w:type="dxa"/>
          </w:tcPr>
          <w:p w14:paraId="118EF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5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E7DA1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</w:tr>
      <w:tr w:rsidR="001D3F34" w:rsidRPr="00264811" w14:paraId="543B459B" w14:textId="77777777" w:rsidTr="001D3F34">
        <w:tc>
          <w:tcPr>
            <w:tcW w:w="2072" w:type="dxa"/>
          </w:tcPr>
          <w:p w14:paraId="06F548C3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0AF512F8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76E57B6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5CBCDB7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0E113A1A" w14:textId="77777777" w:rsidTr="001D3F34">
        <w:tc>
          <w:tcPr>
            <w:tcW w:w="2072" w:type="dxa"/>
          </w:tcPr>
          <w:p w14:paraId="00EA370F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344EF59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542FA19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256914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7CFE26E2" w14:textId="77777777" w:rsidTr="001D3F34">
        <w:tc>
          <w:tcPr>
            <w:tcW w:w="2072" w:type="dxa"/>
          </w:tcPr>
          <w:p w14:paraId="45EEA5F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6F6239F0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2655AF6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03644E7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</w:tr>
      <w:tr w:rsidR="001D3F34" w:rsidRPr="00264811" w14:paraId="5DFE42E4" w14:textId="77777777" w:rsidTr="001D3F34">
        <w:tc>
          <w:tcPr>
            <w:tcW w:w="2072" w:type="dxa"/>
          </w:tcPr>
          <w:p w14:paraId="3D26AB8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F903F61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  <w:tc>
          <w:tcPr>
            <w:tcW w:w="2073" w:type="dxa"/>
          </w:tcPr>
          <w:p w14:paraId="2BDC2915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820D0F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</w:tr>
      <w:tr w:rsidR="001D3F34" w:rsidRPr="00264811" w14:paraId="31EFAFF5" w14:textId="77777777" w:rsidTr="001D3F34">
        <w:tc>
          <w:tcPr>
            <w:tcW w:w="2072" w:type="dxa"/>
          </w:tcPr>
          <w:p w14:paraId="7E58FB84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36B5FD3A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3</w:t>
            </w:r>
          </w:p>
        </w:tc>
        <w:tc>
          <w:tcPr>
            <w:tcW w:w="2073" w:type="dxa"/>
          </w:tcPr>
          <w:p w14:paraId="7EC060B9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3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354BA46D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</w:tr>
      <w:tr w:rsidR="001D3F34" w:rsidRPr="00264811" w14:paraId="6A1E3004" w14:textId="77777777" w:rsidTr="001D3F34">
        <w:tc>
          <w:tcPr>
            <w:tcW w:w="2072" w:type="dxa"/>
          </w:tcPr>
          <w:p w14:paraId="533E12FC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F6B243E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2</w:t>
            </w:r>
          </w:p>
        </w:tc>
        <w:tc>
          <w:tcPr>
            <w:tcW w:w="2073" w:type="dxa"/>
          </w:tcPr>
          <w:p w14:paraId="1C5A181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="Times New Roman" w:hAnsi="TH Niramit AS" w:cs="TH Niramit AS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H Niramit AS" w:hint="cs"/>
                    <w:sz w:val="28"/>
                  </w:rPr>
                  <m:t>log</m:t>
                </m:r>
                <m:d>
                  <m:dPr>
                    <m:ctrlPr>
                      <w:rPr>
                        <w:rFonts w:ascii="Cambria Math" w:eastAsiaTheme="minorEastAsia" w:hAnsi="Cambria Math" w:cs="TH Niramit AS" w:hint="cs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H Niramit AS" w:hint="cs"/>
                        <w:sz w:val="28"/>
                      </w:rPr>
                      <m:t>10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w:sym w:font="Symbol" w:char="F0B8"/>
                    </m:r>
                    <m:r>
                      <m:rPr>
                        <m:sty m:val="p"/>
                      </m:rPr>
                      <w:rPr>
                        <w:rFonts w:ascii="Cambria Math" w:hAnsi="Cambria Math" w:cs="TH Niramit AS" w:hint="cs"/>
                        <w:sz w:val="28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2073" w:type="dxa"/>
          </w:tcPr>
          <w:p w14:paraId="475A3132" w14:textId="77777777" w:rsidR="001D3F34" w:rsidRPr="00264811" w:rsidRDefault="001D3F34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</w:tr>
    </w:tbl>
    <w:p w14:paraId="76A187B3" w14:textId="5E6035E4" w:rsidR="00C843B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sz w:val="32"/>
          <w:szCs w:val="32"/>
          <w:cs/>
        </w:rPr>
        <w:t xml:space="preserve">จากนั้นคำนวณค่า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Term Frequency – Inverse Document Frequency (TF-IDF)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ได้โดยสมการ</w:t>
      </w:r>
    </w:p>
    <w:p w14:paraId="1917CB85" w14:textId="77777777" w:rsidR="00652A52" w:rsidRPr="00264811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rPr>
          <w:rFonts w:ascii="TH Niramit AS" w:hAnsi="TH Niramit AS" w:cs="TH Niramit AS"/>
          <w:sz w:val="32"/>
          <w:szCs w:val="32"/>
        </w:rPr>
      </w:pPr>
    </w:p>
    <w:p w14:paraId="29306E56" w14:textId="2ACEE627" w:rsidR="00C843B1" w:rsidRPr="00652A52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  <m:oMathPara>
        <m:oMath>
          <m:r>
            <w:rPr>
              <w:rFonts w:ascii="Cambria Math" w:eastAsiaTheme="minorEastAsia" w:hAnsi="Cambria Math" w:cs="TH Niramit AS" w:hint="cs"/>
              <w:sz w:val="28"/>
            </w:rPr>
            <m:t>TF-IDF=TF×IDF</m:t>
          </m:r>
        </m:oMath>
      </m:oMathPara>
    </w:p>
    <w:p w14:paraId="23047135" w14:textId="77777777" w:rsidR="00652A52" w:rsidRPr="00652A52" w:rsidRDefault="00652A52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eastAsiaTheme="minorEastAsia" w:hAnsi="TH Niramit AS" w:cs="TH Niramit AS"/>
          <w:i/>
          <w:sz w:val="28"/>
        </w:rPr>
      </w:pPr>
    </w:p>
    <w:p w14:paraId="42059BC7" w14:textId="4F3B016F" w:rsidR="00C843B1" w:rsidRPr="00B56AB2" w:rsidRDefault="00F459BF" w:rsidP="00025889">
      <w:pPr>
        <w:pStyle w:val="Caption"/>
        <w:spacing w:line="276" w:lineRule="auto"/>
        <w:jc w:val="left"/>
        <w:rPr>
          <w:i/>
          <w:color w:val="000000" w:themeColor="text1"/>
        </w:rPr>
      </w:pPr>
      <w:r w:rsidRPr="00F459BF">
        <w:rPr>
          <w:b/>
          <w:bCs/>
          <w:cs/>
        </w:rPr>
        <w:t xml:space="preserve">ตาราง </w:t>
      </w:r>
      <w:r w:rsidRPr="00F459BF">
        <w:rPr>
          <w:b/>
          <w:bCs/>
          <w:cs/>
        </w:rPr>
        <w:fldChar w:fldCharType="begin"/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</w:rPr>
        <w:instrText xml:space="preserve">SEQ </w:instrText>
      </w:r>
      <w:r w:rsidRPr="00F459BF">
        <w:rPr>
          <w:b/>
          <w:bCs/>
          <w:cs/>
        </w:rPr>
        <w:instrText xml:space="preserve">ตาราง </w:instrText>
      </w:r>
      <w:r w:rsidRPr="00F459BF">
        <w:rPr>
          <w:b/>
          <w:bCs/>
        </w:rPr>
        <w:instrText>\* ARABIC</w:instrText>
      </w:r>
      <w:r w:rsidRPr="00F459BF">
        <w:rPr>
          <w:b/>
          <w:bCs/>
          <w:cs/>
        </w:rPr>
        <w:instrText xml:space="preserve"> </w:instrText>
      </w:r>
      <w:r w:rsidRPr="00F459B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F459BF">
        <w:rPr>
          <w:b/>
          <w:bCs/>
          <w:cs/>
        </w:rPr>
        <w:fldChar w:fldCharType="end"/>
      </w:r>
      <w:r>
        <w:t xml:space="preserve"> </w:t>
      </w:r>
      <w:bookmarkStart w:id="36" w:name="_Toc130463761"/>
      <w:r w:rsidRPr="00B56AB2">
        <w:rPr>
          <w:rFonts w:hint="cs"/>
          <w:i/>
          <w:color w:val="000000" w:themeColor="text1"/>
          <w:cs/>
        </w:rPr>
        <w:t xml:space="preserve">ตัวอย่างการคำนวณค่า </w:t>
      </w:r>
      <w:r w:rsidRPr="00B56AB2">
        <w:rPr>
          <w:rFonts w:hint="cs"/>
          <w:iCs/>
          <w:color w:val="000000" w:themeColor="text1"/>
        </w:rPr>
        <w:t>TF-IDF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2"/>
        <w:gridCol w:w="2072"/>
        <w:gridCol w:w="2073"/>
        <w:gridCol w:w="2073"/>
      </w:tblGrid>
      <w:tr w:rsidR="00C843B1" w:rsidRPr="00104FD4" w14:paraId="21C09732" w14:textId="77777777" w:rsidTr="00C843B1">
        <w:tc>
          <w:tcPr>
            <w:tcW w:w="2072" w:type="dxa"/>
            <w:vAlign w:val="center"/>
          </w:tcPr>
          <w:p w14:paraId="6C360685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  <w:cs/>
              </w:rPr>
              <w:t>คำ</w:t>
            </w:r>
          </w:p>
        </w:tc>
        <w:tc>
          <w:tcPr>
            <w:tcW w:w="2072" w:type="dxa"/>
            <w:vAlign w:val="center"/>
          </w:tcPr>
          <w:p w14:paraId="6FA5055D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</w:t>
            </w:r>
          </w:p>
        </w:tc>
        <w:tc>
          <w:tcPr>
            <w:tcW w:w="2073" w:type="dxa"/>
            <w:vAlign w:val="center"/>
          </w:tcPr>
          <w:p w14:paraId="28CBB41A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IDF</w:t>
            </w:r>
          </w:p>
        </w:tc>
        <w:tc>
          <w:tcPr>
            <w:tcW w:w="2073" w:type="dxa"/>
            <w:vAlign w:val="center"/>
          </w:tcPr>
          <w:p w14:paraId="29C911E7" w14:textId="77777777" w:rsidR="00C843B1" w:rsidRPr="00104FD4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b/>
                <w:bCs/>
                <w:sz w:val="32"/>
                <w:szCs w:val="32"/>
              </w:rPr>
            </w:pPr>
            <w:r w:rsidRPr="00104FD4">
              <w:rPr>
                <w:rFonts w:ascii="TH Niramit AS" w:eastAsiaTheme="minorEastAsia" w:hAnsi="TH Niramit AS" w:cs="TH Niramit AS" w:hint="cs"/>
                <w:b/>
                <w:bCs/>
                <w:sz w:val="32"/>
                <w:szCs w:val="32"/>
              </w:rPr>
              <w:t>TF-IDF</w:t>
            </w:r>
          </w:p>
        </w:tc>
      </w:tr>
      <w:tr w:rsidR="00C843B1" w:rsidRPr="00264811" w14:paraId="2341A68B" w14:textId="77777777" w:rsidTr="00C843B1">
        <w:tc>
          <w:tcPr>
            <w:tcW w:w="2072" w:type="dxa"/>
          </w:tcPr>
          <w:p w14:paraId="74752F8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เว็บไซต์</w:t>
            </w:r>
          </w:p>
        </w:tc>
        <w:tc>
          <w:tcPr>
            <w:tcW w:w="2072" w:type="dxa"/>
          </w:tcPr>
          <w:p w14:paraId="4EAE44F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0.71</w:t>
            </w:r>
          </w:p>
        </w:tc>
        <w:tc>
          <w:tcPr>
            <w:tcW w:w="2073" w:type="dxa"/>
          </w:tcPr>
          <w:p w14:paraId="0E994EB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0.31</w:t>
            </w:r>
          </w:p>
        </w:tc>
        <w:tc>
          <w:tcPr>
            <w:tcW w:w="2073" w:type="dxa"/>
          </w:tcPr>
          <w:p w14:paraId="2A6C994B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0.22</w:t>
            </w:r>
          </w:p>
        </w:tc>
      </w:tr>
      <w:tr w:rsidR="00C843B1" w:rsidRPr="00264811" w14:paraId="5AF2D609" w14:textId="77777777" w:rsidTr="00C843B1">
        <w:tc>
          <w:tcPr>
            <w:tcW w:w="2072" w:type="dxa"/>
          </w:tcPr>
          <w:p w14:paraId="289EE3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หนังสือ</w:t>
            </w:r>
          </w:p>
        </w:tc>
        <w:tc>
          <w:tcPr>
            <w:tcW w:w="2072" w:type="dxa"/>
          </w:tcPr>
          <w:p w14:paraId="72804C3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3EF9990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0870658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0.10</w:t>
            </w:r>
          </w:p>
        </w:tc>
      </w:tr>
      <w:tr w:rsidR="00C843B1" w:rsidRPr="00264811" w14:paraId="314D87B7" w14:textId="77777777" w:rsidTr="00C843B1">
        <w:tc>
          <w:tcPr>
            <w:tcW w:w="2072" w:type="dxa"/>
          </w:tcPr>
          <w:p w14:paraId="3109FEBF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ออนไลน์</w:t>
            </w:r>
          </w:p>
        </w:tc>
        <w:tc>
          <w:tcPr>
            <w:tcW w:w="2072" w:type="dxa"/>
          </w:tcPr>
          <w:p w14:paraId="677EB94E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0397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28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7211D60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eastAsiaTheme="minorEastAsia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7939E53D" w14:textId="77777777" w:rsidTr="00C843B1">
        <w:tc>
          <w:tcPr>
            <w:tcW w:w="2072" w:type="dxa"/>
          </w:tcPr>
          <w:p w14:paraId="065C4CF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</w:t>
            </w:r>
          </w:p>
        </w:tc>
        <w:tc>
          <w:tcPr>
            <w:tcW w:w="2072" w:type="dxa"/>
          </w:tcPr>
          <w:p w14:paraId="1E01CFF7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0.29</w:t>
            </w:r>
          </w:p>
        </w:tc>
        <w:tc>
          <w:tcPr>
            <w:tcW w:w="2073" w:type="dxa"/>
          </w:tcPr>
          <w:p w14:paraId="4693F299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34CEB67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0.20</w:t>
            </w:r>
          </w:p>
        </w:tc>
      </w:tr>
      <w:tr w:rsidR="00C843B1" w:rsidRPr="00264811" w14:paraId="37B47D25" w14:textId="77777777" w:rsidTr="00C843B1">
        <w:tc>
          <w:tcPr>
            <w:tcW w:w="2072" w:type="dxa"/>
          </w:tcPr>
          <w:p w14:paraId="3D1C4D5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เข้าชม</w:t>
            </w:r>
          </w:p>
        </w:tc>
        <w:tc>
          <w:tcPr>
            <w:tcW w:w="2072" w:type="dxa"/>
          </w:tcPr>
          <w:p w14:paraId="01D0104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0.14</w:t>
            </w:r>
          </w:p>
        </w:tc>
        <w:tc>
          <w:tcPr>
            <w:tcW w:w="2073" w:type="dxa"/>
          </w:tcPr>
          <w:p w14:paraId="260DF99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1.00</w:t>
            </w:r>
          </w:p>
        </w:tc>
        <w:tc>
          <w:tcPr>
            <w:tcW w:w="2073" w:type="dxa"/>
          </w:tcPr>
          <w:p w14:paraId="012D08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eastAsiaTheme="minorEastAsia" w:hAnsi="TH Niramit AS" w:cs="TH Niramit AS" w:hint="cs"/>
                <w:sz w:val="32"/>
                <w:szCs w:val="32"/>
              </w:rPr>
              <w:t>0.14</w:t>
            </w:r>
          </w:p>
        </w:tc>
      </w:tr>
      <w:tr w:rsidR="00C843B1" w:rsidRPr="00264811" w14:paraId="0BC4CF64" w14:textId="77777777" w:rsidTr="00C843B1">
        <w:tc>
          <w:tcPr>
            <w:tcW w:w="2072" w:type="dxa"/>
          </w:tcPr>
          <w:p w14:paraId="2231C96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มือถือ</w:t>
            </w:r>
          </w:p>
        </w:tc>
        <w:tc>
          <w:tcPr>
            <w:tcW w:w="2072" w:type="dxa"/>
          </w:tcPr>
          <w:p w14:paraId="6B08A5B2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0.57</w:t>
            </w:r>
          </w:p>
        </w:tc>
        <w:tc>
          <w:tcPr>
            <w:tcW w:w="2073" w:type="dxa"/>
          </w:tcPr>
          <w:p w14:paraId="45C994BA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0.52</w:t>
            </w:r>
          </w:p>
        </w:tc>
        <w:tc>
          <w:tcPr>
            <w:tcW w:w="2073" w:type="dxa"/>
          </w:tcPr>
          <w:p w14:paraId="615B6F2C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  <w:tr w:rsidR="00C843B1" w:rsidRPr="00264811" w14:paraId="7DCDFA26" w14:textId="77777777" w:rsidTr="00C843B1">
        <w:tc>
          <w:tcPr>
            <w:tcW w:w="2072" w:type="dxa"/>
          </w:tcPr>
          <w:p w14:paraId="1854F218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และ</w:t>
            </w:r>
          </w:p>
        </w:tc>
        <w:tc>
          <w:tcPr>
            <w:tcW w:w="2072" w:type="dxa"/>
          </w:tcPr>
          <w:p w14:paraId="0DD83021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0.43</w:t>
            </w:r>
          </w:p>
        </w:tc>
        <w:tc>
          <w:tcPr>
            <w:tcW w:w="2073" w:type="dxa"/>
          </w:tcPr>
          <w:p w14:paraId="39BB1850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0.70</w:t>
            </w:r>
          </w:p>
        </w:tc>
        <w:tc>
          <w:tcPr>
            <w:tcW w:w="2073" w:type="dxa"/>
          </w:tcPr>
          <w:p w14:paraId="59A082FD" w14:textId="77777777" w:rsidR="00C843B1" w:rsidRPr="00264811" w:rsidRDefault="00C843B1" w:rsidP="00025889">
            <w:pPr>
              <w:pStyle w:val="NoSpacing"/>
              <w:tabs>
                <w:tab w:val="left" w:pos="567"/>
                <w:tab w:val="left" w:pos="1134"/>
                <w:tab w:val="left" w:pos="2268"/>
              </w:tabs>
              <w:spacing w:line="276" w:lineRule="auto"/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0.30</w:t>
            </w:r>
          </w:p>
        </w:tc>
      </w:tr>
    </w:tbl>
    <w:p w14:paraId="620286A1" w14:textId="77777777" w:rsidR="00C843B1" w:rsidRPr="00264811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eastAsiaTheme="minorEastAsia" w:hAnsi="TH Niramit AS" w:cs="TH Niramit AS"/>
          <w:b/>
          <w:bCs/>
          <w:i/>
          <w:sz w:val="32"/>
          <w:szCs w:val="32"/>
        </w:rPr>
      </w:pPr>
    </w:p>
    <w:p w14:paraId="1FC5F5A7" w14:textId="249FB270" w:rsidR="00F71A0A" w:rsidRPr="00F71A0A" w:rsidRDefault="00C843B1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lastRenderedPageBreak/>
        <w:tab/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ดังตัวอย่างจะเห็นได้ว่าบางคำที่มีค่า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>TF-IDF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สูงแต่ไม่ได้บ่งบอกถึงลักษณะของข้อความในเอกสารเช่นคำว่า 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“</w:t>
      </w:r>
      <w:r w:rsidRPr="005779AC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และ</w:t>
      </w:r>
      <w:r w:rsidR="005779AC" w:rsidRPr="005779AC">
        <w:rPr>
          <w:rFonts w:ascii="TH Niramit AS" w:eastAsiaTheme="minorEastAsia" w:hAnsi="TH Niramit AS" w:cs="TH Niramit AS"/>
          <w:iCs/>
          <w:sz w:val="32"/>
          <w:szCs w:val="32"/>
        </w:rPr>
        <w:t>”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 ซึ่งถือว่าเป็น </w:t>
      </w:r>
      <w:r w:rsidRPr="00264811">
        <w:rPr>
          <w:rFonts w:ascii="TH Niramit AS" w:eastAsiaTheme="minorEastAsia" w:hAnsi="TH Niramit AS" w:cs="TH Niramit AS" w:hint="cs"/>
          <w:iCs/>
          <w:sz w:val="32"/>
          <w:szCs w:val="32"/>
        </w:rPr>
        <w:t xml:space="preserve">Stop word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ซึ่งเป็นคำที่ไม่สื่อความหมาย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>โดยปกติแล้วคำเหล่านี้มักถูกกรองออกก่อนที่จะมีการนำข้อความมาทำการประมวลผลทางภาษา</w:t>
      </w:r>
      <w:r w:rsidR="008C4E95">
        <w:rPr>
          <w:rFonts w:ascii="TH Niramit AS" w:eastAsiaTheme="minorEastAsia" w:hAnsi="TH Niramit AS" w:cs="TH Niramit AS"/>
          <w:i/>
          <w:sz w:val="32"/>
          <w:szCs w:val="32"/>
        </w:rPr>
        <w:t xml:space="preserve"> </w:t>
      </w:r>
      <w:r w:rsidRPr="00264811">
        <w:rPr>
          <w:rFonts w:ascii="TH Niramit AS" w:eastAsiaTheme="minorEastAsia" w:hAnsi="TH Niramit AS" w:cs="TH Niramit AS" w:hint="cs"/>
          <w:i/>
          <w:sz w:val="32"/>
          <w:szCs w:val="32"/>
          <w:cs/>
        </w:rPr>
        <w:t xml:space="preserve">จากตัวอย่างจะเห็นว่าเมื่อคำนวณหาค่า </w:t>
      </w:r>
      <w:r w:rsidRPr="00264811">
        <w:rPr>
          <w:rFonts w:ascii="TH Niramit AS" w:hAnsi="TH Niramit AS" w:cs="TH Niramit AS" w:hint="cs"/>
          <w:sz w:val="32"/>
          <w:szCs w:val="32"/>
        </w:rPr>
        <w:t>Term Frequency – Inverse Document Frequency (TF-IDF)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โดยที่ตัดคำที่ไม่มีความหมายหรือ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Stop word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ออกแล้วจะเหลือคำว่า </w:t>
      </w:r>
      <w:r w:rsidR="00AD30AD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มือถือ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เว็บไซต์</w:t>
      </w:r>
      <w:r w:rsidR="00DD21C0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1C0">
        <w:rPr>
          <w:rFonts w:ascii="TH Niramit AS" w:hAnsi="TH Niramit AS" w:cs="TH Niramit AS"/>
          <w:sz w:val="32"/>
          <w:szCs w:val="32"/>
        </w:rPr>
        <w:t>“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ออนไลน์</w:t>
      </w:r>
      <w:r w:rsidR="00AD30AD">
        <w:rPr>
          <w:rFonts w:ascii="TH Niramit AS" w:hAnsi="TH Niramit AS" w:cs="TH Niramit AS"/>
          <w:sz w:val="32"/>
          <w:szCs w:val="32"/>
        </w:rPr>
        <w:t>”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เรียงลำดับความสำคัญจากมากไปน้อยตามลำดับ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266065253"/>
          <w:citation/>
        </w:sdtPr>
        <w:sdtContent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begin"/>
          </w:r>
          <w:r w:rsidRPr="00264811">
            <w:rPr>
              <w:rFonts w:ascii="TH Niramit AS" w:hAnsi="TH Niramit AS" w:cs="TH Niramit AS" w:hint="cs"/>
              <w:sz w:val="32"/>
              <w:szCs w:val="32"/>
            </w:rPr>
            <w:instrText xml:space="preserve">CITATION Pat20 \l 1033 </w:instrTex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separate"/>
          </w:r>
          <w:r w:rsidR="008537DD">
            <w:rPr>
              <w:rFonts w:ascii="TH Niramit AS" w:hAnsi="TH Niramit AS" w:cs="TH Niramit AS" w:hint="cs"/>
              <w:noProof/>
              <w:sz w:val="32"/>
              <w:szCs w:val="32"/>
              <w:cs/>
            </w:rPr>
            <w:t xml:space="preserve"> </w:t>
          </w:r>
          <w:r w:rsidR="008537DD" w:rsidRPr="008537DD">
            <w:rPr>
              <w:rFonts w:ascii="TH Niramit AS" w:hAnsi="TH Niramit AS" w:cs="TH Niramit AS"/>
              <w:noProof/>
              <w:sz w:val="32"/>
              <w:szCs w:val="32"/>
            </w:rPr>
            <w:t>(Patipan, 2020)</w:t>
          </w:r>
          <w:r w:rsidRPr="00264811">
            <w:rPr>
              <w:rFonts w:ascii="TH Niramit AS" w:hAnsi="TH Niramit AS" w:cs="TH Niramit AS" w:hint="cs"/>
              <w:sz w:val="32"/>
              <w:szCs w:val="32"/>
              <w:cs/>
            </w:rPr>
            <w:fldChar w:fldCharType="end"/>
          </w:r>
        </w:sdtContent>
      </w:sdt>
    </w:p>
    <w:p w14:paraId="5EF6973C" w14:textId="74696F58" w:rsidR="00834AE0" w:rsidRPr="00545B0E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4</w:t>
      </w:r>
      <w:r w:rsidRPr="00545B0E">
        <w:rPr>
          <w:cs/>
        </w:rPr>
        <w:t xml:space="preserve"> </w:t>
      </w:r>
      <w:r w:rsidR="00F71A0A" w:rsidRPr="00264811">
        <w:rPr>
          <w:rFonts w:hint="cs"/>
          <w:cs/>
        </w:rPr>
        <w:t xml:space="preserve">ทฤษฎี การจัดกลุ่มข้อความด้วยอัลกอริทึม </w:t>
      </w:r>
      <w:r w:rsidR="00F71A0A" w:rsidRPr="00264811">
        <w:rPr>
          <w:rFonts w:hint="cs"/>
        </w:rPr>
        <w:t>K-Means</w:t>
      </w:r>
    </w:p>
    <w:p w14:paraId="056AB3D4" w14:textId="60E89AA1" w:rsidR="00F71A0A" w:rsidRDefault="00F71A0A" w:rsidP="00025889">
      <w:pPr>
        <w:pStyle w:val="Style2"/>
        <w:spacing w:line="276" w:lineRule="auto"/>
      </w:pP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เป็นวิธีการหนึ่งใน </w:t>
      </w:r>
      <w:r w:rsidRPr="00264811">
        <w:rPr>
          <w:rFonts w:hint="cs"/>
        </w:rPr>
        <w:t xml:space="preserve">Data mining </w:t>
      </w:r>
      <w:r w:rsidRPr="00264811">
        <w:rPr>
          <w:rFonts w:hint="cs"/>
          <w:cs/>
        </w:rPr>
        <w:t xml:space="preserve">อยู่ในกลุ่มของ </w:t>
      </w:r>
      <w:r w:rsidRPr="00264811">
        <w:rPr>
          <w:rFonts w:hint="cs"/>
        </w:rPr>
        <w:t xml:space="preserve">Unsupervised Learning </w:t>
      </w:r>
      <w:r w:rsidRPr="00264811">
        <w:rPr>
          <w:rFonts w:hint="cs"/>
          <w:cs/>
        </w:rPr>
        <w:t>คือการให้คอมพิวเตอร์เรียนรู้โดยไม่ต้องมีผู้สอน</w:t>
      </w:r>
      <w:sdt>
        <w:sdtPr>
          <w:rPr>
            <w:rFonts w:hint="cs"/>
            <w:cs/>
          </w:rPr>
          <w:id w:val="-110666317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="006D439F">
            <w:rPr>
              <w:rFonts w:hint="cs"/>
            </w:rPr>
            <w:instrText xml:space="preserve">CITATION Cha18 \l 1033 </w:instrText>
          </w:r>
          <w:r w:rsidRPr="00264811">
            <w:rPr>
              <w:rFonts w:hint="cs"/>
              <w:cs/>
            </w:rPr>
            <w:fldChar w:fldCharType="separate"/>
          </w:r>
          <w:r w:rsidR="006D439F">
            <w:rPr>
              <w:rFonts w:hint="cs"/>
              <w:noProof/>
              <w:cs/>
            </w:rPr>
            <w:t xml:space="preserve"> </w:t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  <w:cs/>
        </w:rPr>
        <w:t xml:space="preserve"> เป็นอัลกอริทึมสำหรับการทำ </w:t>
      </w:r>
      <w:r w:rsidRPr="00264811">
        <w:rPr>
          <w:rFonts w:hint="cs"/>
        </w:rPr>
        <w:t xml:space="preserve">Clustering Model </w:t>
      </w:r>
      <w:r w:rsidRPr="00264811">
        <w:rPr>
          <w:rFonts w:hint="cs"/>
          <w:cs/>
        </w:rPr>
        <w:t xml:space="preserve">เป็นการจัดกลุ่มข้อมูลด้วยการกำหนดจำนวนกลุ่มก่อนการทำ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 xml:space="preserve">ซึ่งแทนด้วยค่า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 xml:space="preserve">จากนั้นคำนวณหาจุดกึ่งกลางของแต่ละกลุ่มเรียกว่าจุด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ตามจำนวนกลุ่มที่กำหนดไว้เว้นระยะห่างด้วยการคำนวณระยะห่างด้วยสมการ</w:t>
      </w:r>
      <w:r w:rsidR="00834AE0" w:rsidRPr="00301716">
        <w:t> </w:t>
      </w:r>
      <w:r w:rsidR="00834AE0" w:rsidRPr="00545B0E">
        <w:rPr>
          <w:cs/>
        </w:rPr>
        <w:t xml:space="preserve"> </w:t>
      </w:r>
      <w:sdt>
        <w:sdtPr>
          <w:rPr>
            <w:cs/>
          </w:rPr>
          <w:id w:val="-1744715029"/>
          <w:citation/>
        </w:sdtPr>
        <w:sdtContent>
          <w:r w:rsidR="00D44273">
            <w:rPr>
              <w:cs/>
            </w:rPr>
            <w:fldChar w:fldCharType="begin"/>
          </w:r>
          <w:r w:rsidR="006D439F">
            <w:instrText xml:space="preserve">CITATION Cha18 \l 1033 </w:instrText>
          </w:r>
          <w:r w:rsidR="00D44273">
            <w:rPr>
              <w:cs/>
            </w:rPr>
            <w:fldChar w:fldCharType="separate"/>
          </w:r>
          <w:r w:rsidR="006D439F">
            <w:rPr>
              <w:noProof/>
            </w:rPr>
            <w:t xml:space="preserve">(Chakrit, </w:t>
          </w:r>
          <w:r w:rsidR="006D439F" w:rsidRPr="006D439F">
            <w:rPr>
              <w:noProof/>
              <w:cs/>
            </w:rPr>
            <w:t>ว่าด้วย-</w:t>
          </w:r>
          <w:r w:rsidR="006D439F">
            <w:rPr>
              <w:noProof/>
            </w:rPr>
            <w:t>k-means-</w:t>
          </w:r>
          <w:r w:rsidR="006D439F" w:rsidRPr="006D439F">
            <w:rPr>
              <w:noProof/>
              <w:cs/>
            </w:rPr>
            <w:t>และการประยุกต์</w:t>
          </w:r>
          <w:r w:rsidR="006D439F">
            <w:rPr>
              <w:noProof/>
            </w:rPr>
            <w:t>, 2018)</w:t>
          </w:r>
          <w:r w:rsidR="00D44273">
            <w:rPr>
              <w:cs/>
            </w:rPr>
            <w:fldChar w:fldCharType="end"/>
          </w:r>
        </w:sdtContent>
      </w:sdt>
    </w:p>
    <w:p w14:paraId="099FDB77" w14:textId="6F5BBEE8" w:rsidR="00F71A0A" w:rsidRPr="00B71E95" w:rsidRDefault="00F71A0A" w:rsidP="00025889">
      <w:pPr>
        <w:spacing w:line="276" w:lineRule="auto"/>
        <w:jc w:val="center"/>
        <w:rPr>
          <w:i/>
          <w:sz w:val="28"/>
          <w:szCs w:val="28"/>
        </w:rPr>
      </w:pPr>
      <m:oMathPara>
        <m:oMath>
          <m:r>
            <w:rPr>
              <w:rFonts w:ascii="Cambria Math" w:hAnsi="Cambria Math" w:hint="cs"/>
              <w:sz w:val="28"/>
              <w:szCs w:val="28"/>
            </w:rPr>
            <m:t xml:space="preserve">Distance= </m:t>
          </m:r>
          <m:rad>
            <m:radPr>
              <m:degHide m:val="1"/>
              <m:ctrlPr>
                <w:rPr>
                  <w:rFonts w:ascii="Cambria Math" w:hAnsi="Cambria Math" w:hint="cs"/>
                  <w:i/>
                  <w:sz w:val="28"/>
                  <w:szCs w:val="28"/>
                </w:rPr>
              </m:ctrlPr>
            </m:radPr>
            <m:deg/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33D7CD1D" w14:textId="2C41FFF8" w:rsidR="00DE294E" w:rsidRPr="00864468" w:rsidRDefault="00C77D03" w:rsidP="00864468">
      <w:pPr>
        <w:spacing w:line="276" w:lineRule="auto"/>
        <w:ind w:firstLine="720"/>
        <w:jc w:val="thaiDistribute"/>
        <w:rPr>
          <w:iCs/>
        </w:rPr>
      </w:pPr>
      <w:r w:rsidRPr="00DE294E">
        <w:rPr>
          <w:rFonts w:hint="cs"/>
          <w:i/>
          <w:cs/>
        </w:rPr>
        <w:t>ตัวอย่างการ</w:t>
      </w:r>
      <w:r w:rsidR="00DE294E" w:rsidRPr="00DE294E">
        <w:rPr>
          <w:rFonts w:hint="cs"/>
          <w:i/>
          <w:cs/>
        </w:rPr>
        <w:t xml:space="preserve">คำนวณค่าการกำหนดจุด </w:t>
      </w:r>
      <w:r w:rsidR="00DE294E" w:rsidRPr="00DE294E">
        <w:rPr>
          <w:iCs/>
        </w:rPr>
        <w:t>Centroid</w:t>
      </w:r>
      <w:r w:rsidR="00DE294E" w:rsidRPr="00DE294E">
        <w:rPr>
          <w:i/>
        </w:rPr>
        <w:t xml:space="preserve"> </w:t>
      </w:r>
      <w:r w:rsidR="00DE294E" w:rsidRPr="00DE294E">
        <w:rPr>
          <w:rFonts w:hint="cs"/>
          <w:i/>
          <w:cs/>
        </w:rPr>
        <w:t xml:space="preserve">เมื่อกำหนด </w:t>
      </w:r>
      <w:r w:rsidR="00DE294E" w:rsidRPr="00DE294E">
        <w:rPr>
          <w:iCs/>
        </w:rPr>
        <w:t>k</w:t>
      </w:r>
      <w:r w:rsidR="00DD21C0">
        <w:rPr>
          <w:iCs/>
        </w:rPr>
        <w:t xml:space="preserve"> </w:t>
      </w:r>
      <w:r w:rsidR="00DD21C0" w:rsidRPr="00DD21C0">
        <w:rPr>
          <w:rFonts w:hint="cs"/>
          <w:i/>
          <w:cs/>
        </w:rPr>
        <w:t xml:space="preserve">เท่ากับ </w:t>
      </w:r>
      <w:r w:rsidR="005B162C">
        <w:rPr>
          <w:iCs/>
        </w:rPr>
        <w:t>2</w:t>
      </w:r>
      <w:r w:rsidR="00864468">
        <w:rPr>
          <w:iCs/>
        </w:rPr>
        <w:t xml:space="preserve"> </w:t>
      </w:r>
      <w:r w:rsidR="00DE294E">
        <w:rPr>
          <w:rFonts w:hint="cs"/>
          <w:i/>
          <w:cs/>
        </w:rPr>
        <w:t>ทำการสุ่มจุดข้อมูลจากข้อมูลทั้งหมด</w:t>
      </w:r>
    </w:p>
    <w:p w14:paraId="6A813EFD" w14:textId="0B808D58" w:rsidR="00DE294E" w:rsidRDefault="00652A52" w:rsidP="00025889">
      <w:pPr>
        <w:spacing w:line="276" w:lineRule="auto"/>
        <w:jc w:val="center"/>
        <w:rPr>
          <w:i/>
        </w:rPr>
      </w:pPr>
      <w:r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5DBB2FA0" wp14:editId="5AD62D39">
                <wp:simplePos x="0" y="0"/>
                <wp:positionH relativeFrom="column">
                  <wp:posOffset>2917650</wp:posOffset>
                </wp:positionH>
                <wp:positionV relativeFrom="paragraph">
                  <wp:posOffset>1654816</wp:posOffset>
                </wp:positionV>
                <wp:extent cx="360" cy="360"/>
                <wp:effectExtent l="50800" t="50800" r="50800" b="5080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BD9F2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28.35pt;margin-top:128.9pt;width:2.9pt;height:2.9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42AE1BA2" wp14:editId="17F24923">
                <wp:simplePos x="0" y="0"/>
                <wp:positionH relativeFrom="column">
                  <wp:posOffset>2049780</wp:posOffset>
                </wp:positionH>
                <wp:positionV relativeFrom="paragraph">
                  <wp:posOffset>1272289</wp:posOffset>
                </wp:positionV>
                <wp:extent cx="360" cy="360"/>
                <wp:effectExtent l="50800" t="50800" r="50800" b="5080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C37D" id="Ink 153" o:spid="_x0000_s1026" type="#_x0000_t75" style="position:absolute;margin-left:160pt;margin-top:98.8pt;width:2.9pt;height:2.9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423A1E0C" wp14:editId="3CA45C13">
                <wp:simplePos x="0" y="0"/>
                <wp:positionH relativeFrom="column">
                  <wp:posOffset>3432511</wp:posOffset>
                </wp:positionH>
                <wp:positionV relativeFrom="paragraph">
                  <wp:posOffset>1343262</wp:posOffset>
                </wp:positionV>
                <wp:extent cx="360" cy="360"/>
                <wp:effectExtent l="50800" t="50800" r="50800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0C36D" id="Ink 152" o:spid="_x0000_s1026" type="#_x0000_t75" style="position:absolute;margin-left:268.9pt;margin-top:104.35pt;width:2.9pt;height:2.9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">
                <v:imagedata r:id="rId23" o:title=""/>
              </v:shape>
            </w:pict>
          </mc:Fallback>
        </mc:AlternateContent>
      </w:r>
      <w:r w:rsidR="003867D2">
        <w:rPr>
          <w:rFonts w:hint="cs"/>
          <w:i/>
          <w:noProof/>
          <w:lang w:val="th-TH"/>
        </w:rPr>
        <w:drawing>
          <wp:inline distT="0" distB="0" distL="0" distR="0" wp14:anchorId="0F81C5BD" wp14:editId="33CBF179">
            <wp:extent cx="5040000" cy="2520000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E0A3" w14:textId="13C5E696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7" w:name="_Toc130463824"/>
      <w:r>
        <w:rPr>
          <w:rFonts w:hint="cs"/>
          <w:cs/>
        </w:rPr>
        <w:t xml:space="preserve">การกำหนดสุ่มกำหนดจุด </w:t>
      </w:r>
      <w:r>
        <w:t>Centroid</w:t>
      </w:r>
      <w:bookmarkEnd w:id="37"/>
      <w:r>
        <w:t xml:space="preserve"> </w:t>
      </w:r>
    </w:p>
    <w:p w14:paraId="18AB8B2C" w14:textId="77777777" w:rsidR="003867D2" w:rsidRPr="003867D2" w:rsidRDefault="003867D2" w:rsidP="00025889">
      <w:pPr>
        <w:spacing w:line="276" w:lineRule="auto"/>
      </w:pPr>
    </w:p>
    <w:p w14:paraId="3E34955E" w14:textId="001055CC" w:rsidR="00F71A0A" w:rsidRPr="003867D2" w:rsidRDefault="003867D2" w:rsidP="00025889">
      <w:pPr>
        <w:spacing w:line="276" w:lineRule="auto"/>
        <w:rPr>
          <w:i/>
        </w:rPr>
      </w:pPr>
      <w:r w:rsidRPr="003867D2">
        <w:rPr>
          <w:rFonts w:hint="cs"/>
          <w:i/>
          <w:cs/>
        </w:rPr>
        <w:t xml:space="preserve">ทำการทำซ้ำการกำหนดจุด </w:t>
      </w:r>
      <w:r w:rsidRPr="003867D2">
        <w:rPr>
          <w:iCs/>
        </w:rPr>
        <w:t>centroid</w:t>
      </w:r>
      <w:r w:rsidRPr="003867D2">
        <w:rPr>
          <w:i/>
        </w:rPr>
        <w:t xml:space="preserve"> </w:t>
      </w:r>
      <w:r w:rsidRPr="003867D2">
        <w:rPr>
          <w:rFonts w:hint="cs"/>
          <w:i/>
          <w:cs/>
        </w:rPr>
        <w:t>จนกว่าตำแหน่งของข้อมูลทุกตัวจะไม่เปลี่ยนแปลง</w:t>
      </w:r>
    </w:p>
    <w:p w14:paraId="5F2362FC" w14:textId="0806C3CC" w:rsidR="003867D2" w:rsidRDefault="003867D2" w:rsidP="00025889">
      <w:pPr>
        <w:spacing w:line="276" w:lineRule="auto"/>
        <w:jc w:val="center"/>
        <w:rPr>
          <w:i/>
          <w:sz w:val="28"/>
          <w:szCs w:val="28"/>
        </w:rPr>
      </w:pPr>
      <w:r>
        <w:rPr>
          <w:rFonts w:hint="cs"/>
          <w:i/>
          <w:noProof/>
          <w:sz w:val="28"/>
          <w:szCs w:val="28"/>
          <w:lang w:val="th-TH"/>
        </w:rPr>
        <w:lastRenderedPageBreak/>
        <w:drawing>
          <wp:inline distT="0" distB="0" distL="0" distR="0" wp14:anchorId="4C3D4824" wp14:editId="22C299CD">
            <wp:extent cx="5040000" cy="252000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0E0E" w14:textId="56C47EED" w:rsidR="003867D2" w:rsidRDefault="003867D2" w:rsidP="00025889">
      <w:pPr>
        <w:pStyle w:val="Caption"/>
        <w:spacing w:line="276" w:lineRule="auto"/>
      </w:pPr>
      <w:r w:rsidRPr="003867D2">
        <w:rPr>
          <w:b/>
          <w:bCs/>
          <w:cs/>
        </w:rPr>
        <w:t xml:space="preserve">ภาพที่ </w:t>
      </w:r>
      <w:r w:rsidRPr="003867D2">
        <w:rPr>
          <w:b/>
          <w:bCs/>
          <w:cs/>
        </w:rPr>
        <w:fldChar w:fldCharType="begin"/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</w:rPr>
        <w:instrText xml:space="preserve">SEQ </w:instrText>
      </w:r>
      <w:r w:rsidRPr="003867D2">
        <w:rPr>
          <w:b/>
          <w:bCs/>
          <w:cs/>
        </w:rPr>
        <w:instrText xml:space="preserve">ภาพที่ </w:instrText>
      </w:r>
      <w:r w:rsidRPr="003867D2">
        <w:rPr>
          <w:b/>
          <w:bCs/>
        </w:rPr>
        <w:instrText>\* ARABIC</w:instrText>
      </w:r>
      <w:r w:rsidRPr="003867D2">
        <w:rPr>
          <w:b/>
          <w:bCs/>
          <w:cs/>
        </w:rPr>
        <w:instrText xml:space="preserve"> </w:instrText>
      </w:r>
      <w:r w:rsidRPr="003867D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</w:t>
      </w:r>
      <w:r w:rsidRPr="003867D2">
        <w:rPr>
          <w:b/>
          <w:bCs/>
          <w:cs/>
        </w:rPr>
        <w:fldChar w:fldCharType="end"/>
      </w:r>
      <w:r>
        <w:t xml:space="preserve"> </w:t>
      </w:r>
      <w:bookmarkStart w:id="38" w:name="_Toc130463825"/>
      <w:r>
        <w:rPr>
          <w:rFonts w:hint="cs"/>
          <w:cs/>
        </w:rPr>
        <w:t xml:space="preserve">จุด </w:t>
      </w:r>
      <w:r>
        <w:t xml:space="preserve">Centroid </w:t>
      </w:r>
      <w:r>
        <w:rPr>
          <w:rFonts w:hint="cs"/>
          <w:cs/>
        </w:rPr>
        <w:t>ที่อยู่ตรงกลางและจุดข้อมูลทุกจุดไม่เปลี่ยนแปลง</w:t>
      </w:r>
      <w:bookmarkEnd w:id="38"/>
    </w:p>
    <w:p w14:paraId="18051979" w14:textId="77777777" w:rsidR="008420E9" w:rsidRPr="008420E9" w:rsidRDefault="008420E9" w:rsidP="00025889">
      <w:pPr>
        <w:spacing w:line="276" w:lineRule="auto"/>
        <w:rPr>
          <w:cs/>
        </w:rPr>
      </w:pPr>
    </w:p>
    <w:p w14:paraId="33637582" w14:textId="5B5B1D61" w:rsidR="00F71A0A" w:rsidRDefault="00F71A0A" w:rsidP="00025889">
      <w:pPr>
        <w:pStyle w:val="Style2"/>
        <w:spacing w:line="276" w:lineRule="auto"/>
      </w:pPr>
      <w:r w:rsidRPr="00264811">
        <w:rPr>
          <w:rFonts w:hint="cs"/>
          <w:cs/>
        </w:rPr>
        <w:t xml:space="preserve">ทำการคำนวณและย้ายจุด </w:t>
      </w:r>
      <w:r w:rsidRPr="00264811">
        <w:rPr>
          <w:rFonts w:hint="cs"/>
        </w:rPr>
        <w:t>Centroid</w:t>
      </w:r>
      <w:r w:rsidRPr="00264811">
        <w:rPr>
          <w:rFonts w:hint="cs"/>
          <w:cs/>
        </w:rPr>
        <w:t xml:space="preserve"> และหาค่าเฉลี่ยจนค่าเฉลี่ยไม่มีการเปลี่ยนแปลงจะได้จุดกึ่งกลางของข้อมูลในแต่ละกลุ่ม</w:t>
      </w:r>
    </w:p>
    <w:p w14:paraId="19D6BD15" w14:textId="39E0BC40" w:rsidR="00834AE0" w:rsidRDefault="00F71A0A" w:rsidP="00025889">
      <w:pPr>
        <w:tabs>
          <w:tab w:val="left" w:pos="540"/>
        </w:tabs>
        <w:spacing w:line="276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4C028D" wp14:editId="0951DAF4">
            <wp:extent cx="5600700" cy="28003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62" w14:textId="31F5C1FB" w:rsidR="00834AE0" w:rsidRPr="00545B0E" w:rsidRDefault="00E23107" w:rsidP="00025889">
      <w:pPr>
        <w:pStyle w:val="Caption"/>
        <w:spacing w:line="276" w:lineRule="auto"/>
      </w:pPr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39" w:name="_Toc130463826"/>
      <w:r w:rsidR="00F71A0A" w:rsidRPr="00264811">
        <w:rPr>
          <w:rFonts w:hint="cs"/>
          <w:cs/>
        </w:rPr>
        <w:t>ตัวอย่าง</w:t>
      </w:r>
      <w:r w:rsidR="002A4DCA">
        <w:rPr>
          <w:rFonts w:hint="cs"/>
          <w:cs/>
        </w:rPr>
        <w:t>การ</w:t>
      </w:r>
      <w:r w:rsidR="00640E51">
        <w:rPr>
          <w:rFonts w:hint="cs"/>
          <w:cs/>
        </w:rPr>
        <w:t xml:space="preserve">กลุ่มข้อมูลที่มีจุด </w:t>
      </w:r>
      <w:r w:rsidR="00640E51">
        <w:t xml:space="preserve">Centroid </w:t>
      </w:r>
      <w:r w:rsidR="00640E51">
        <w:rPr>
          <w:rFonts w:hint="cs"/>
          <w:cs/>
        </w:rPr>
        <w:t>เป็นกากบาทสีแดง</w:t>
      </w:r>
      <w:bookmarkEnd w:id="39"/>
    </w:p>
    <w:p w14:paraId="235C72C1" w14:textId="77777777" w:rsidR="00834AE0" w:rsidRPr="00F6488C" w:rsidRDefault="00834AE0" w:rsidP="00025889">
      <w:pPr>
        <w:pStyle w:val="ListParagraph"/>
        <w:tabs>
          <w:tab w:val="left" w:pos="990"/>
        </w:tabs>
        <w:spacing w:line="276" w:lineRule="auto"/>
        <w:ind w:left="0"/>
        <w:jc w:val="thaiDistribute"/>
        <w:rPr>
          <w:cs/>
        </w:rPr>
      </w:pPr>
    </w:p>
    <w:p w14:paraId="2CAB1C06" w14:textId="27F5F27D" w:rsidR="00834AE0" w:rsidRPr="00545B0E" w:rsidRDefault="00834AE0" w:rsidP="00025889">
      <w:pPr>
        <w:pStyle w:val="Style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5</w:t>
      </w:r>
      <w:r w:rsidRPr="00545B0E">
        <w:rPr>
          <w:cs/>
        </w:rPr>
        <w:t xml:space="preserve"> </w:t>
      </w:r>
      <w:r w:rsidR="006B03D7" w:rsidRPr="00264811">
        <w:rPr>
          <w:rFonts w:hint="cs"/>
          <w:cs/>
        </w:rPr>
        <w:t xml:space="preserve">ทฤษฎี การหาจำนวนกลุ่มที่เหมาะสมด้วยวิธี </w:t>
      </w:r>
      <w:r w:rsidR="006B03D7" w:rsidRPr="00264811">
        <w:rPr>
          <w:rFonts w:hint="cs"/>
        </w:rPr>
        <w:t>Elbow method</w:t>
      </w:r>
    </w:p>
    <w:p w14:paraId="19820064" w14:textId="63895B38" w:rsidR="006B03D7" w:rsidRDefault="006B03D7" w:rsidP="00025889">
      <w:pPr>
        <w:pStyle w:val="2"/>
        <w:spacing w:line="276" w:lineRule="auto"/>
      </w:pP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>เป็นวิธีหนึ่งที่ใช้หาจำนวนของกลุ่มที่เหมาะสมด้วยการวัดข้อผิดพลาด (</w:t>
      </w:r>
      <w:r w:rsidRPr="00264811">
        <w:rPr>
          <w:rFonts w:hint="cs"/>
        </w:rPr>
        <w:t>Error measurement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ผลรวมระยะห่างระหว่างข้อมูลกับจุด </w:t>
      </w:r>
      <w:r w:rsidRPr="00264811">
        <w:rPr>
          <w:rFonts w:hint="cs"/>
        </w:rPr>
        <w:t xml:space="preserve">Centroid </w:t>
      </w:r>
      <w:r w:rsidRPr="00264811">
        <w:rPr>
          <w:rFonts w:hint="cs"/>
          <w:cs/>
        </w:rPr>
        <w:t xml:space="preserve">เมื่อข้อผิดพลาดน้อยลงความชันของเส้นโค้งก็จะแบนราบไปตามแกน </w:t>
      </w:r>
      <w:r w:rsidRPr="00264811">
        <w:rPr>
          <w:rFonts w:hint="cs"/>
        </w:rPr>
        <w:t xml:space="preserve">X </w:t>
      </w:r>
      <w:r w:rsidRPr="00264811">
        <w:rPr>
          <w:rFonts w:hint="cs"/>
          <w:cs/>
        </w:rPr>
        <w:t xml:space="preserve">จนทำให้เกิดมุมลักษณะเหมือนกับข้อศอกก็จะถือจุดที่อยู่ตรงมุมข้อศอกเป็นจำนวนของกลุ่มข้อมูลที่เหมาะสมดังในภาพตัวอย่างภาพที่ </w:t>
      </w:r>
      <w:r w:rsidR="00291EAF">
        <w:t>5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จะเห็นได้ว่าจำนวนกลุ่มที่เหมาะสมคือ </w:t>
      </w:r>
      <w:r w:rsidR="00291EAF">
        <w:t>6</w:t>
      </w:r>
      <w:r w:rsidRPr="00264811">
        <w:rPr>
          <w:rFonts w:hint="cs"/>
        </w:rPr>
        <w:t>-</w:t>
      </w:r>
      <w:r w:rsidR="00291EAF"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 w:rsidR="00D44273">
        <w:t xml:space="preserve"> </w:t>
      </w:r>
      <w:sdt>
        <w:sdtPr>
          <w:id w:val="-62032192"/>
          <w:citation/>
        </w:sdtPr>
        <w:sdtContent>
          <w:r w:rsidR="00D44273">
            <w:fldChar w:fldCharType="begin"/>
          </w:r>
          <w:r w:rsidR="00D44273">
            <w:instrText xml:space="preserve"> CITATION Pau21 \l 1033 </w:instrText>
          </w:r>
          <w:r w:rsidR="00D44273">
            <w:fldChar w:fldCharType="separate"/>
          </w:r>
          <w:r w:rsidR="00D44273">
            <w:rPr>
              <w:noProof/>
            </w:rPr>
            <w:t>(Paul, 2021)</w:t>
          </w:r>
          <w:r w:rsidR="00D44273">
            <w:fldChar w:fldCharType="end"/>
          </w:r>
        </w:sdtContent>
      </w:sdt>
    </w:p>
    <w:p w14:paraId="55C704A3" w14:textId="72241958" w:rsidR="00834AE0" w:rsidRPr="00EA2E82" w:rsidRDefault="006A6C82" w:rsidP="00025889">
      <w:pPr>
        <w:pStyle w:val="1"/>
        <w:spacing w:line="276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DED38CE" wp14:editId="2B82B785">
                <wp:simplePos x="0" y="0"/>
                <wp:positionH relativeFrom="column">
                  <wp:posOffset>1551557</wp:posOffset>
                </wp:positionH>
                <wp:positionV relativeFrom="paragraph">
                  <wp:posOffset>1384935</wp:posOffset>
                </wp:positionV>
                <wp:extent cx="914400" cy="343531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7DF7A8" w14:textId="640FEBD3" w:rsidR="006A6C82" w:rsidRDefault="006A6C82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ED38CE" id="_x0000_t202" coordsize="21600,21600" o:spt="202" path="m,l,21600r21600,l21600,xe">
                <v:stroke joinstyle="miter"/>
                <v:path gradientshapeok="t" o:connecttype="rect"/>
              </v:shapetype>
              <v:shape id="Text Box 255" o:spid="_x0000_s1026" type="#_x0000_t202" style="position:absolute;left:0;text-align:left;margin-left:122.15pt;margin-top:109.05pt;width:1in;height:27.05pt;z-index:252103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" filled="f" stroked="f">
                <v:textbox>
                  <w:txbxContent>
                    <w:p w14:paraId="297DF7A8" w14:textId="640FEBD3" w:rsidR="006A6C82" w:rsidRDefault="006A6C82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621CE320" wp14:editId="735579A3">
                <wp:simplePos x="0" y="0"/>
                <wp:positionH relativeFrom="column">
                  <wp:posOffset>1349375</wp:posOffset>
                </wp:positionH>
                <wp:positionV relativeFrom="paragraph">
                  <wp:posOffset>1687887</wp:posOffset>
                </wp:positionV>
                <wp:extent cx="161662" cy="161662"/>
                <wp:effectExtent l="0" t="0" r="16510" b="16510"/>
                <wp:wrapNone/>
                <wp:docPr id="254" name="Oval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62" cy="16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6617E4" id="Oval 254" o:spid="_x0000_s1026" style="position:absolute;margin-left:106.25pt;margin-top:132.9pt;width:12.75pt;height:12.7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7147C4B" wp14:editId="497D9232">
                <wp:simplePos x="0" y="0"/>
                <wp:positionH relativeFrom="column">
                  <wp:posOffset>1427634</wp:posOffset>
                </wp:positionH>
                <wp:positionV relativeFrom="paragraph">
                  <wp:posOffset>1782857</wp:posOffset>
                </wp:positionV>
                <wp:extent cx="0" cy="313038"/>
                <wp:effectExtent l="0" t="0" r="12700" b="17780"/>
                <wp:wrapNone/>
                <wp:docPr id="252" name="Straight Connector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038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93F12" id="Straight Connector 252" o:spid="_x0000_s1026" style="position:absolute;flip:y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4pt,140.4pt" to="112.4pt,165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" strokecolor="red" strokeweight="1pt">
                <v:stroke dashstyle="3 1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ADDEBDB" wp14:editId="4E39D075">
                <wp:simplePos x="0" y="0"/>
                <wp:positionH relativeFrom="column">
                  <wp:posOffset>802159</wp:posOffset>
                </wp:positionH>
                <wp:positionV relativeFrom="paragraph">
                  <wp:posOffset>1782857</wp:posOffset>
                </wp:positionV>
                <wp:extent cx="626076" cy="0"/>
                <wp:effectExtent l="0" t="0" r="9525" b="12700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076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8EF6FE8" id="Straight Connector 251" o:spid="_x0000_s1026" style="position:absolute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3.15pt,140.4pt" to="112.45pt,140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" strokecolor="red" strokeweight="1pt">
                <v:stroke dashstyle="3 1" joinstyle="miter"/>
              </v:line>
            </w:pict>
          </mc:Fallback>
        </mc:AlternateContent>
      </w:r>
      <w:r w:rsidR="00834AE0" w:rsidRPr="00545B0E">
        <w:t xml:space="preserve"> </w:t>
      </w:r>
      <w:r w:rsidR="006B03D7">
        <w:rPr>
          <w:noProof/>
        </w:rPr>
        <w:drawing>
          <wp:inline distT="0" distB="0" distL="0" distR="0" wp14:anchorId="54E3227D" wp14:editId="600382BE">
            <wp:extent cx="4320000" cy="2374041"/>
            <wp:effectExtent l="0" t="0" r="0" b="0"/>
            <wp:docPr id="209" name="Picture 209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EE" w14:textId="61170EDE" w:rsidR="00834AE0" w:rsidRDefault="00E23107" w:rsidP="00025889">
      <w:pPr>
        <w:pStyle w:val="Caption"/>
        <w:spacing w:line="276" w:lineRule="auto"/>
      </w:pPr>
      <w:bookmarkStart w:id="40" w:name="_Hlk86171221"/>
      <w:r w:rsidRPr="00DD2F3A">
        <w:rPr>
          <w:b/>
          <w:bCs/>
          <w:cs/>
        </w:rPr>
        <w:t xml:space="preserve">ภาพที่ </w:t>
      </w:r>
      <w:r w:rsidRPr="00DD2F3A">
        <w:rPr>
          <w:b/>
          <w:bCs/>
          <w:cs/>
        </w:rPr>
        <w:fldChar w:fldCharType="begin"/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</w:rPr>
        <w:instrText xml:space="preserve">SEQ </w:instrText>
      </w:r>
      <w:r w:rsidRPr="00DD2F3A">
        <w:rPr>
          <w:b/>
          <w:bCs/>
          <w:cs/>
        </w:rPr>
        <w:instrText xml:space="preserve">ภาพที่ </w:instrText>
      </w:r>
      <w:r w:rsidRPr="00DD2F3A">
        <w:rPr>
          <w:b/>
          <w:bCs/>
        </w:rPr>
        <w:instrText>\* ARABIC</w:instrText>
      </w:r>
      <w:r w:rsidRPr="00DD2F3A">
        <w:rPr>
          <w:b/>
          <w:bCs/>
          <w:cs/>
        </w:rPr>
        <w:instrText xml:space="preserve"> </w:instrText>
      </w:r>
      <w:r w:rsidRPr="00DD2F3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DD2F3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1" w:name="_Toc130463827"/>
      <w:bookmarkEnd w:id="40"/>
      <w:r w:rsidR="006B03D7" w:rsidRPr="00264811">
        <w:rPr>
          <w:rFonts w:hint="cs"/>
          <w:cs/>
        </w:rPr>
        <w:t>กราฟที่แสดงจำนวนข้อผิดพลาดเพื่อหาจ</w:t>
      </w:r>
      <w:r w:rsidR="00EB7C70">
        <w:rPr>
          <w:rFonts w:hint="cs"/>
          <w:cs/>
        </w:rPr>
        <w:t>ำ</w:t>
      </w:r>
      <w:r w:rsidR="006B03D7" w:rsidRPr="00264811">
        <w:rPr>
          <w:rFonts w:hint="cs"/>
          <w:cs/>
        </w:rPr>
        <w:t>นวนกลุ่มที่เหมาะสมที่สุด</w:t>
      </w:r>
      <w:bookmarkEnd w:id="41"/>
    </w:p>
    <w:p w14:paraId="3072C20D" w14:textId="77777777" w:rsidR="006D3D23" w:rsidRPr="006D3D23" w:rsidRDefault="006D3D23" w:rsidP="00025889">
      <w:pPr>
        <w:spacing w:line="276" w:lineRule="auto"/>
      </w:pPr>
    </w:p>
    <w:p w14:paraId="4AB2A249" w14:textId="7DC0E0C1" w:rsidR="00834AE0" w:rsidRDefault="00834AE0" w:rsidP="00025889">
      <w:pPr>
        <w:pStyle w:val="ListParagraph"/>
        <w:tabs>
          <w:tab w:val="left" w:pos="540"/>
        </w:tabs>
        <w:spacing w:line="276" w:lineRule="auto"/>
        <w:ind w:left="0"/>
        <w:jc w:val="thaiDistribute"/>
      </w:pPr>
      <w:r>
        <w:rPr>
          <w:cs/>
        </w:rPr>
        <w:t xml:space="preserve">      </w:t>
      </w:r>
      <w:r>
        <w:rPr>
          <w:cs/>
        </w:rPr>
        <w:tab/>
      </w: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6</w:t>
      </w:r>
      <w:r>
        <w:rPr>
          <w:rFonts w:hint="cs"/>
          <w:cs/>
        </w:rPr>
        <w:t xml:space="preserve"> </w:t>
      </w:r>
      <w:r w:rsidR="00D40E9B" w:rsidRPr="00264811">
        <w:rPr>
          <w:rFonts w:hint="cs"/>
          <w:cs/>
        </w:rPr>
        <w:t xml:space="preserve">ทฤษฎี การคำนวณค่าความคล้ายคลึงด้วยเทคนิค </w:t>
      </w:r>
      <w:r w:rsidR="00D40E9B" w:rsidRPr="00264811">
        <w:rPr>
          <w:rFonts w:hint="cs"/>
        </w:rPr>
        <w:t>Cosine similarity</w:t>
      </w:r>
    </w:p>
    <w:p w14:paraId="4208972C" w14:textId="0BAC8B44" w:rsidR="00834AE0" w:rsidRDefault="00D40E9B" w:rsidP="00025889">
      <w:pPr>
        <w:pStyle w:val="2"/>
        <w:spacing w:line="276" w:lineRule="auto"/>
      </w:pPr>
      <w:r w:rsidRPr="00264811">
        <w:rPr>
          <w:rFonts w:hint="cs"/>
          <w:cs/>
        </w:rPr>
        <w:t xml:space="preserve">การวัดความเหมือนของ </w:t>
      </w:r>
      <w:r w:rsidRPr="00264811">
        <w:rPr>
          <w:rFonts w:hint="cs"/>
        </w:rPr>
        <w:t xml:space="preserve">Vector 2 </w:t>
      </w:r>
      <w:r w:rsidR="00CD4115">
        <w:t>(</w:t>
      </w:r>
      <w:r w:rsidR="00CD4115" w:rsidRPr="00264811">
        <w:rPr>
          <w:rFonts w:hint="cs"/>
        </w:rPr>
        <w:t>Cosine Similarity</w:t>
      </w:r>
      <w:r w:rsidR="00CD4115">
        <w:t xml:space="preserve">) </w:t>
      </w:r>
      <w:r w:rsidRPr="00264811">
        <w:rPr>
          <w:rFonts w:hint="cs"/>
          <w:cs/>
        </w:rPr>
        <w:t xml:space="preserve">ว่าไปในทิศทางเดียวกันหรือไม่ โดยที่เป็นการตัดขนาด หรือ </w:t>
      </w:r>
      <w:r w:rsidRPr="00264811">
        <w:rPr>
          <w:rFonts w:hint="cs"/>
        </w:rPr>
        <w:t xml:space="preserve">Magnitude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Vector </w:t>
      </w:r>
      <w:r w:rsidRPr="00264811">
        <w:rPr>
          <w:rFonts w:hint="cs"/>
          <w:cs/>
        </w:rPr>
        <w:t>ออกไป</w:t>
      </w:r>
      <w:r w:rsidR="00244B4D">
        <w:rPr>
          <w:rFonts w:hint="cs"/>
          <w:cs/>
        </w:rPr>
        <w:t>หาค่าได้จากสมการนี้</w:t>
      </w:r>
    </w:p>
    <w:p w14:paraId="37CD64C4" w14:textId="77777777" w:rsidR="00244B4D" w:rsidRDefault="00244B4D" w:rsidP="00025889">
      <w:pPr>
        <w:pStyle w:val="2"/>
        <w:spacing w:line="276" w:lineRule="auto"/>
      </w:pPr>
    </w:p>
    <w:p w14:paraId="28387967" w14:textId="5D9F90F0" w:rsidR="00D40E9B" w:rsidRPr="00244B4D" w:rsidRDefault="00D40E9B" w:rsidP="00025889">
      <w:pPr>
        <w:pStyle w:val="2"/>
        <w:spacing w:line="276" w:lineRule="auto"/>
        <w:ind w:firstLine="0"/>
        <w:jc w:val="center"/>
      </w:pPr>
      <m:oMathPara>
        <m:oMath>
          <m:r>
            <w:rPr>
              <w:rFonts w:ascii="Cambria Math" w:hAnsi="Cambria Math"/>
            </w:rPr>
            <m:t>similarity=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A∙B</m:t>
              </m:r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d>
            </m:den>
          </m:f>
        </m:oMath>
      </m:oMathPara>
    </w:p>
    <w:p w14:paraId="4D8829F1" w14:textId="18C7CBD2" w:rsidR="00244B4D" w:rsidRDefault="00244B4D" w:rsidP="00025889">
      <w:pPr>
        <w:pStyle w:val="2"/>
        <w:spacing w:line="276" w:lineRule="auto"/>
        <w:ind w:firstLine="0"/>
        <w:jc w:val="left"/>
      </w:pPr>
    </w:p>
    <w:p w14:paraId="43E307C3" w14:textId="03D4C97C" w:rsidR="00D173DB" w:rsidRDefault="00D173DB" w:rsidP="003C04FF">
      <w:pPr>
        <w:pStyle w:val="2"/>
        <w:spacing w:line="276" w:lineRule="auto"/>
        <w:ind w:firstLine="0"/>
      </w:pPr>
      <w:r>
        <w:rPr>
          <w:cs/>
        </w:rPr>
        <w:tab/>
      </w:r>
      <w:r>
        <w:rPr>
          <w:cs/>
        </w:rPr>
        <w:tab/>
      </w:r>
      <w:r w:rsidRPr="00264811">
        <w:rPr>
          <w:rFonts w:hint="cs"/>
          <w:cs/>
        </w:rPr>
        <w:t xml:space="preserve">อธิบายโดยง่ายคือเป็นการวัดระยะห่างระหว่าง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Object B </w:t>
      </w:r>
      <w:r w:rsidRPr="00264811">
        <w:rPr>
          <w:rFonts w:hint="cs"/>
          <w:cs/>
        </w:rPr>
        <w:t>ว่ามีความคล้ายกันแค่ไหน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ยกตัวอย่างเปรียบเทียบระหว่างคำว่า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ทำการตัดเพื่อหาคำทั้งหมดก่อนคือ 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ที่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ได้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รู้จัก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ครับ</w:t>
      </w:r>
      <w:r w:rsidRPr="00264811">
        <w:rPr>
          <w:rFonts w:hint="cs"/>
        </w:rPr>
        <w:t>” , “</w:t>
      </w:r>
      <w:r w:rsidRPr="00264811">
        <w:rPr>
          <w:rFonts w:hint="cs"/>
          <w:cs/>
        </w:rPr>
        <w:t>ค่ะ</w:t>
      </w:r>
      <w:r w:rsidRPr="00264811">
        <w:rPr>
          <w:rFonts w:hint="cs"/>
        </w:rPr>
        <w:t xml:space="preserve">”  </w:t>
      </w:r>
      <w:r w:rsidR="00291EAF">
        <w:rPr>
          <w:rFonts w:hint="cs"/>
          <w:cs/>
        </w:rPr>
        <w:t>จากนั้น</w:t>
      </w:r>
      <w:r w:rsidRPr="00264811">
        <w:rPr>
          <w:rFonts w:hint="cs"/>
          <w:cs/>
        </w:rPr>
        <w:t>จะได้</w:t>
      </w:r>
      <w:r w:rsidR="00291EAF">
        <w:rPr>
          <w:rFonts w:hint="cs"/>
          <w:cs/>
        </w:rPr>
        <w:t xml:space="preserve"> </w:t>
      </w:r>
      <w:r w:rsidRPr="00264811">
        <w:rPr>
          <w:rFonts w:hint="cs"/>
        </w:rPr>
        <w:t xml:space="preserve">Object A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B </w:t>
      </w:r>
      <w:r w:rsidRPr="00264811">
        <w:rPr>
          <w:rFonts w:hint="cs"/>
          <w:cs/>
        </w:rPr>
        <w:t>เขียนเป็นชุดข้อมูล ได้ดังนี้</w:t>
      </w:r>
      <w:r w:rsidR="00D44273">
        <w:t xml:space="preserve"> </w:t>
      </w:r>
      <w:sdt>
        <w:sdtPr>
          <w:id w:val="-1891797344"/>
          <w:citation/>
        </w:sdtPr>
        <w:sdtContent>
          <w:r w:rsidR="00D44273">
            <w:fldChar w:fldCharType="begin"/>
          </w:r>
          <w:r w:rsidR="00D44273">
            <w:instrText xml:space="preserve"> CITATION Sup20 \l 1033 </w:instrText>
          </w:r>
          <w:r w:rsidR="00D44273">
            <w:fldChar w:fldCharType="separate"/>
          </w:r>
          <w:r w:rsidR="00D44273">
            <w:rPr>
              <w:noProof/>
            </w:rPr>
            <w:t>(Supalerk, 2020)</w:t>
          </w:r>
          <w:r w:rsidR="00D44273">
            <w:fldChar w:fldCharType="end"/>
          </w:r>
        </w:sdtContent>
      </w:sdt>
    </w:p>
    <w:p w14:paraId="122BABB9" w14:textId="77777777" w:rsidR="00D173DB" w:rsidRPr="00264811" w:rsidRDefault="00D173DB" w:rsidP="00025889">
      <w:pPr>
        <w:pStyle w:val="ListParagraph"/>
        <w:numPr>
          <w:ilvl w:val="0"/>
          <w:numId w:val="2"/>
        </w:numPr>
        <w:spacing w:line="276" w:lineRule="auto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ยินดีที่ได้รู้จักครับ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0]</w:t>
      </w:r>
    </w:p>
    <w:p w14:paraId="1146695B" w14:textId="47364011" w:rsidR="00D173DB" w:rsidRDefault="00D173DB" w:rsidP="00025889">
      <w:pPr>
        <w:pStyle w:val="2"/>
        <w:numPr>
          <w:ilvl w:val="0"/>
          <w:numId w:val="2"/>
        </w:numPr>
        <w:spacing w:line="276" w:lineRule="auto"/>
        <w:jc w:val="left"/>
      </w:pPr>
      <w:r w:rsidRPr="00264811">
        <w:rPr>
          <w:rFonts w:hint="cs"/>
        </w:rPr>
        <w:t>“</w:t>
      </w:r>
      <w:r w:rsidRPr="00264811">
        <w:rPr>
          <w:rFonts w:hint="cs"/>
          <w:cs/>
        </w:rPr>
        <w:t>ยินดีที่ได้รู้จักค่ะ</w:t>
      </w:r>
      <w:r w:rsidRPr="00264811">
        <w:rPr>
          <w:rFonts w:hint="cs"/>
        </w:rPr>
        <w:t xml:space="preserve">”  = [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1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 xml:space="preserve">0 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1]</w:t>
      </w:r>
    </w:p>
    <w:p w14:paraId="1DEA336D" w14:textId="77777777" w:rsidR="003C04FF" w:rsidRDefault="003C04FF" w:rsidP="003C04FF">
      <w:pPr>
        <w:pStyle w:val="2"/>
        <w:spacing w:line="276" w:lineRule="auto"/>
        <w:jc w:val="left"/>
      </w:pPr>
    </w:p>
    <w:p w14:paraId="622E67FD" w14:textId="5C5385CE" w:rsidR="003B0E0B" w:rsidRPr="000411A4" w:rsidRDefault="003B0E0B" w:rsidP="00025889">
      <w:pPr>
        <w:spacing w:line="276" w:lineRule="auto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×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1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4"/>
                      <w:szCs w:val="24"/>
                    </w:rPr>
                    <m:t>)</m:t>
                  </m:r>
                </m:e>
              </m:rad>
            </m:den>
          </m:f>
        </m:oMath>
      </m:oMathPara>
    </w:p>
    <w:p w14:paraId="18741781" w14:textId="6478063D" w:rsidR="00D173DB" w:rsidRDefault="00D173DB" w:rsidP="00025889">
      <w:pPr>
        <w:spacing w:line="276" w:lineRule="auto"/>
      </w:pPr>
    </w:p>
    <w:p w14:paraId="0E6DA663" w14:textId="77777777" w:rsidR="007E7F92" w:rsidRPr="007E7F92" w:rsidRDefault="000411A4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 xml:space="preserve">similarity=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0.8</m:t>
              </m:r>
            </m:den>
          </m:f>
        </m:oMath>
      </m:oMathPara>
    </w:p>
    <w:p w14:paraId="149B8EA9" w14:textId="77777777" w:rsidR="007E7F92" w:rsidRPr="007E7F92" w:rsidRDefault="007E7F92" w:rsidP="00025889">
      <w:pPr>
        <w:spacing w:line="276" w:lineRule="auto"/>
        <w:jc w:val="center"/>
        <w:rPr>
          <w:sz w:val="24"/>
          <w:szCs w:val="24"/>
        </w:rPr>
      </w:pPr>
    </w:p>
    <w:p w14:paraId="3311B801" w14:textId="6366A593" w:rsidR="000411A4" w:rsidRPr="000411A4" w:rsidRDefault="007E7F92" w:rsidP="00025889">
      <w:pPr>
        <w:spacing w:line="276" w:lineRule="auto"/>
        <w:jc w:val="center"/>
        <w:rPr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4"/>
              <w:szCs w:val="24"/>
            </w:rPr>
            <m:t>similarity=0.8</m:t>
          </m:r>
        </m:oMath>
      </m:oMathPara>
    </w:p>
    <w:p w14:paraId="5D7B5F66" w14:textId="77777777" w:rsidR="000411A4" w:rsidRPr="000411A4" w:rsidRDefault="000411A4" w:rsidP="00025889">
      <w:pPr>
        <w:spacing w:line="276" w:lineRule="auto"/>
        <w:rPr>
          <w:sz w:val="24"/>
          <w:szCs w:val="24"/>
        </w:rPr>
      </w:pPr>
    </w:p>
    <w:p w14:paraId="5E9C45DB" w14:textId="5317E104" w:rsidR="00834AE0" w:rsidRDefault="006D3D23" w:rsidP="00025889">
      <w:pPr>
        <w:spacing w:line="276" w:lineRule="auto"/>
        <w:ind w:firstLine="720"/>
      </w:pPr>
      <w:r>
        <w:br w:type="page"/>
      </w:r>
      <w:r w:rsidR="00834AE0">
        <w:lastRenderedPageBreak/>
        <w:t>2</w:t>
      </w:r>
      <w:r w:rsidR="00834AE0">
        <w:rPr>
          <w:cs/>
        </w:rPr>
        <w:t>.</w:t>
      </w:r>
      <w:r w:rsidR="00834AE0">
        <w:t>1</w:t>
      </w:r>
      <w:r w:rsidR="00834AE0">
        <w:rPr>
          <w:cs/>
        </w:rPr>
        <w:t>.</w:t>
      </w:r>
      <w:r w:rsidR="00834AE0">
        <w:t>7</w:t>
      </w:r>
      <w:r w:rsidR="00834AE0"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B925A4">
        <w:rPr>
          <w:rFonts w:hint="cs"/>
          <w:cs/>
        </w:rPr>
        <w:t>การจัดการระบบคลาว</w:t>
      </w:r>
      <w:proofErr w:type="spellStart"/>
      <w:r w:rsidR="00B925A4">
        <w:rPr>
          <w:rFonts w:hint="cs"/>
          <w:cs/>
        </w:rPr>
        <w:t>ด์</w:t>
      </w:r>
      <w:proofErr w:type="spellEnd"/>
      <w:r w:rsidR="00B925A4">
        <w:rPr>
          <w:rFonts w:hint="cs"/>
          <w:cs/>
        </w:rPr>
        <w:t xml:space="preserve"> (</w:t>
      </w:r>
      <w:r w:rsidR="00B925A4" w:rsidRPr="00264811">
        <w:rPr>
          <w:rFonts w:hint="cs"/>
        </w:rPr>
        <w:t>Amazon web service</w:t>
      </w:r>
      <w:r w:rsidR="00B925A4">
        <w:rPr>
          <w:rFonts w:hint="cs"/>
          <w:cs/>
        </w:rPr>
        <w:t>)</w:t>
      </w:r>
    </w:p>
    <w:p w14:paraId="082E5C02" w14:textId="0FD9B624" w:rsidR="00687CE0" w:rsidRPr="00F30FCF" w:rsidRDefault="004846F0" w:rsidP="00025889">
      <w:pPr>
        <w:pStyle w:val="2"/>
        <w:spacing w:line="276" w:lineRule="auto"/>
      </w:pP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เป็นตัวย่อของ </w:t>
      </w:r>
      <w:r w:rsidRPr="00264811">
        <w:rPr>
          <w:rFonts w:hint="cs"/>
        </w:rPr>
        <w:t xml:space="preserve">Amazon Web Services </w:t>
      </w:r>
      <w:r w:rsidRPr="00264811">
        <w:rPr>
          <w:rFonts w:hint="cs"/>
          <w:cs/>
        </w:rPr>
        <w:t>ซึ่งเป็นบริการบนระบบคลาว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 ที่มีบริการหลากหลายมากกว่า </w:t>
      </w:r>
      <w:r w:rsidRPr="00264811">
        <w:rPr>
          <w:rFonts w:hint="cs"/>
        </w:rPr>
        <w:t xml:space="preserve">200 </w:t>
      </w:r>
      <w:r w:rsidRPr="00264811">
        <w:rPr>
          <w:rFonts w:hint="cs"/>
          <w:cs/>
        </w:rPr>
        <w:t>โซลูชัน ถูกใช้งานในธุรกิจและองค์กรทุกประเภทไม่ว่าจะเป็นบริษัท</w:t>
      </w:r>
      <w:r w:rsidR="009A64CE">
        <w:rPr>
          <w:cs/>
        </w:rPr>
        <w:br/>
      </w:r>
      <w:r w:rsidRPr="00264811">
        <w:rPr>
          <w:rFonts w:hint="cs"/>
          <w:cs/>
        </w:rPr>
        <w:t>สตาร์</w:t>
      </w:r>
      <w:r w:rsidR="009A64CE">
        <w:rPr>
          <w:rFonts w:hint="cs"/>
          <w:cs/>
        </w:rPr>
        <w:t>ท</w:t>
      </w:r>
      <w:proofErr w:type="spellStart"/>
      <w:r w:rsidRPr="00264811">
        <w:rPr>
          <w:rFonts w:hint="cs"/>
          <w:cs/>
        </w:rPr>
        <w:t>อัป</w:t>
      </w:r>
      <w:proofErr w:type="spellEnd"/>
      <w:r w:rsidRPr="00264811">
        <w:rPr>
          <w:rFonts w:hint="cs"/>
          <w:cs/>
        </w:rPr>
        <w:t xml:space="preserve"> องค์กรขนาดใหญ่ ไปจนถึงหน่วยงานของรัฐ</w:t>
      </w:r>
      <w:r w:rsidRPr="00264811">
        <w:rPr>
          <w:rFonts w:hint="cs"/>
        </w:rPr>
        <w:t xml:space="preserve"> AWS </w:t>
      </w:r>
      <w:r w:rsidRPr="00264811">
        <w:rPr>
          <w:rFonts w:hint="cs"/>
          <w:cs/>
        </w:rPr>
        <w:t xml:space="preserve">ให้บริการโครงสร้างพื้นฐานด้านไอที การใช้บริการ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Storage </w:t>
      </w:r>
      <w:r w:rsidRPr="00264811">
        <w:rPr>
          <w:rFonts w:hint="cs"/>
          <w:cs/>
        </w:rPr>
        <w:t xml:space="preserve">การสร้างและดูแลเว็บไซต์ ไปจนถึง ระบบอี-คอมเมิร์ซ การสร้างแอปพลิเคชัน การส่งเสริมการทำงานแบบ </w:t>
      </w:r>
      <w:r w:rsidRPr="00264811">
        <w:rPr>
          <w:rFonts w:hint="cs"/>
        </w:rPr>
        <w:t xml:space="preserve">Remote Working </w:t>
      </w:r>
      <w:r w:rsidRPr="00264811">
        <w:rPr>
          <w:rFonts w:hint="cs"/>
          <w:cs/>
        </w:rPr>
        <w:t xml:space="preserve">การใช้ระบบ </w:t>
      </w:r>
      <w:r w:rsidRPr="00264811">
        <w:rPr>
          <w:rFonts w:hint="cs"/>
        </w:rPr>
        <w:t xml:space="preserve">IoT </w:t>
      </w:r>
      <w:r w:rsidRPr="00264811">
        <w:rPr>
          <w:rFonts w:hint="cs"/>
          <w:cs/>
        </w:rPr>
        <w:t>เพื่อการสร้างนวัตกรรมใหม่ ๆ รวมถึงโซลูชันอื่น ๆ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ในปัจจุบันนี้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>เป็นระบบประมวลผลบนคลาว</w:t>
      </w:r>
      <w:proofErr w:type="spellStart"/>
      <w:r w:rsidRPr="00264811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ที่มีผู้ใช้บริการมากที่สุดในโลก เพราะได้รับความไว้วางใจจากผู้คนทั่วโลก เนื่องจาก </w:t>
      </w:r>
      <w:r w:rsidRPr="00264811">
        <w:rPr>
          <w:rFonts w:hint="cs"/>
        </w:rPr>
        <w:t xml:space="preserve">AWS </w:t>
      </w:r>
      <w:r w:rsidRPr="00264811">
        <w:rPr>
          <w:rFonts w:hint="cs"/>
          <w:cs/>
        </w:rPr>
        <w:t xml:space="preserve">เป็นบริษัทในเครือของ </w:t>
      </w:r>
      <w:r w:rsidRPr="00264811">
        <w:rPr>
          <w:rFonts w:hint="cs"/>
        </w:rPr>
        <w:t xml:space="preserve">Amazon </w:t>
      </w:r>
      <w:r w:rsidRPr="00264811">
        <w:rPr>
          <w:rFonts w:hint="cs"/>
          <w:cs/>
        </w:rPr>
        <w:t>เว็บไซต์ซื้อขายสินค้าออนไลน์ชื่อดังจากประเทศสหรัฐอเมริกา</w:t>
      </w:r>
      <w:r w:rsidR="00765C0D">
        <w:t xml:space="preserve"> </w:t>
      </w:r>
      <w:sdt>
        <w:sdtPr>
          <w:id w:val="-615911631"/>
          <w:citation/>
        </w:sdtPr>
        <w:sdtContent>
          <w:r w:rsidR="00765C0D">
            <w:fldChar w:fldCharType="begin"/>
          </w:r>
          <w:r w:rsidR="00765C0D">
            <w:instrText xml:space="preserve"> CITATION Clo22 \l 1033 </w:instrText>
          </w:r>
          <w:r w:rsidR="00765C0D">
            <w:fldChar w:fldCharType="separate"/>
          </w:r>
          <w:r w:rsidR="00765C0D">
            <w:rPr>
              <w:noProof/>
            </w:rPr>
            <w:t>(CloudHM, 2022)</w:t>
          </w:r>
          <w:r w:rsidR="00765C0D">
            <w:fldChar w:fldCharType="end"/>
          </w:r>
        </w:sdtContent>
      </w:sdt>
    </w:p>
    <w:p w14:paraId="2449AEA5" w14:textId="28E673B8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8</w:t>
      </w:r>
      <w:r>
        <w:rPr>
          <w:rFonts w:hint="cs"/>
          <w:cs/>
        </w:rPr>
        <w:t xml:space="preserve"> </w:t>
      </w:r>
      <w:r w:rsidR="004846F0" w:rsidRPr="00264811">
        <w:rPr>
          <w:rFonts w:hint="cs"/>
          <w:cs/>
        </w:rPr>
        <w:t xml:space="preserve">ทฤษฎี </w:t>
      </w:r>
      <w:r w:rsidR="004846F0" w:rsidRPr="00264811">
        <w:rPr>
          <w:rFonts w:hint="cs"/>
        </w:rPr>
        <w:t>API</w:t>
      </w:r>
    </w:p>
    <w:p w14:paraId="441BCF04" w14:textId="0AAB710A" w:rsidR="00BB09B3" w:rsidRPr="00BB09B3" w:rsidRDefault="004846F0" w:rsidP="00025889">
      <w:pPr>
        <w:pStyle w:val="1"/>
        <w:spacing w:line="276" w:lineRule="auto"/>
      </w:pPr>
      <w:r>
        <w:rPr>
          <w:cs/>
        </w:rPr>
        <w:tab/>
      </w:r>
      <w:r w:rsidRPr="004846F0">
        <w:t xml:space="preserve">API </w:t>
      </w:r>
      <w:r w:rsidRPr="004846F0">
        <w:rPr>
          <w:cs/>
        </w:rPr>
        <w:t xml:space="preserve">ย่อมาจาก </w:t>
      </w:r>
      <w:r w:rsidR="00B925A4">
        <w:rPr>
          <w:rFonts w:hint="cs"/>
          <w:cs/>
        </w:rPr>
        <w:t>(</w:t>
      </w:r>
      <w:r w:rsidR="00B925A4" w:rsidRPr="004846F0">
        <w:t>Application Program Interface</w:t>
      </w:r>
      <w:r w:rsidR="00B925A4">
        <w:rPr>
          <w:rFonts w:hint="cs"/>
          <w:cs/>
        </w:rPr>
        <w:t>)</w:t>
      </w:r>
      <w:r w:rsidRPr="004846F0">
        <w:t xml:space="preserve"> </w:t>
      </w:r>
      <w:r w:rsidRPr="004846F0">
        <w:rPr>
          <w:cs/>
        </w:rPr>
        <w:t xml:space="preserve">ส่วนต่อประสานโปรแกรมประยุกต์ในบริบทของ </w:t>
      </w:r>
      <w:r w:rsidRPr="004846F0">
        <w:t xml:space="preserve">API </w:t>
      </w:r>
      <w:r w:rsidRPr="004846F0">
        <w:rPr>
          <w:cs/>
        </w:rPr>
        <w:t xml:space="preserve">คำว่า </w:t>
      </w:r>
      <w:r w:rsidRPr="004846F0">
        <w:t xml:space="preserve">“Application” </w:t>
      </w:r>
      <w:r w:rsidRPr="004846F0">
        <w:rPr>
          <w:cs/>
        </w:rPr>
        <w:t xml:space="preserve">หมายถึงทุกซอฟต์แวร์ที่มีฟังก์ชันชัดเจน ส่วน </w:t>
      </w:r>
      <w:r w:rsidRPr="004846F0">
        <w:t xml:space="preserve">“Interface” </w:t>
      </w:r>
      <w:r w:rsidRPr="004846F0">
        <w:rPr>
          <w:cs/>
        </w:rPr>
        <w:t>อาจถือเป็นสัญญาบริการระหว่างสองแอปพลิเคชัน ใช้สื่อสารกันโดยใช้คำขอ (</w:t>
      </w:r>
      <w:r w:rsidRPr="004846F0">
        <w:t xml:space="preserve">Request) </w:t>
      </w:r>
      <w:r w:rsidRPr="004846F0">
        <w:rPr>
          <w:cs/>
        </w:rPr>
        <w:t>และการตอบกลับ (</w:t>
      </w:r>
      <w:r w:rsidRPr="004846F0">
        <w:t xml:space="preserve">Response) </w:t>
      </w:r>
      <w:r w:rsidRPr="004846F0">
        <w:rPr>
          <w:cs/>
        </w:rPr>
        <w:t xml:space="preserve">ระหว่างเครื่องแม่ข่ายและแอปพลิเคชันอื่น ๆ </w:t>
      </w:r>
      <w:r w:rsidRPr="004846F0">
        <w:t xml:space="preserve">API </w:t>
      </w:r>
      <w:r w:rsidRPr="004846F0">
        <w:rPr>
          <w:cs/>
        </w:rPr>
        <w:t>คือกลไกที่ช่วยให้ส่วนประกอบซอฟต์แวร์สองส่วนสามารถสื่อสารกันได้โดยใช้ชุดคำจำกัดความและโปรโตคอล ตัวอย่างเช่น ระบบซอฟต์แวร์ของสำนักพยากรณ์อากาศประกอบด้วยข้อมูลสภาพอากาศรายวัน</w:t>
      </w:r>
      <w:r w:rsidR="00765C0D">
        <w:t xml:space="preserve"> </w:t>
      </w:r>
      <w:sdt>
        <w:sdtPr>
          <w:id w:val="1793785644"/>
          <w:citation/>
        </w:sdtPr>
        <w:sdtContent>
          <w:r w:rsidR="00765C0D">
            <w:fldChar w:fldCharType="begin"/>
          </w:r>
          <w:r w:rsidR="00765C0D">
            <w:instrText xml:space="preserve"> CITATION API \l 1033 </w:instrText>
          </w:r>
          <w:r w:rsidR="00765C0D">
            <w:fldChar w:fldCharType="separate"/>
          </w:r>
          <w:r w:rsidR="00765C0D">
            <w:rPr>
              <w:noProof/>
            </w:rPr>
            <w:t xml:space="preserve">(API </w:t>
          </w:r>
          <w:r w:rsidR="00765C0D" w:rsidRPr="00765C0D">
            <w:rPr>
              <w:noProof/>
              <w:cs/>
            </w:rPr>
            <w:t>คืออะไร)</w:t>
          </w:r>
          <w:r w:rsidR="00765C0D">
            <w:fldChar w:fldCharType="end"/>
          </w:r>
        </w:sdtContent>
      </w:sdt>
    </w:p>
    <w:p w14:paraId="42FAE9A9" w14:textId="071EABD0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9</w:t>
      </w:r>
      <w:r>
        <w:rPr>
          <w:rFonts w:hint="cs"/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r w:rsidR="00F86497" w:rsidRPr="00264811">
        <w:rPr>
          <w:rFonts w:hint="cs"/>
        </w:rPr>
        <w:t>Cloudflare</w:t>
      </w:r>
    </w:p>
    <w:p w14:paraId="2EE2DF80" w14:textId="0C617376" w:rsidR="00834AE0" w:rsidRDefault="007D6AAF" w:rsidP="00025889">
      <w:pPr>
        <w:pStyle w:val="2"/>
        <w:spacing w:line="276" w:lineRule="auto"/>
      </w:pPr>
      <w:r w:rsidRPr="007D6AAF">
        <w:rPr>
          <w:cs/>
        </w:rPr>
        <w:t>คลาว</w:t>
      </w:r>
      <w:proofErr w:type="spellStart"/>
      <w:r w:rsidRPr="007D6AAF">
        <w:rPr>
          <w:cs/>
        </w:rPr>
        <w:t>แฟร์</w:t>
      </w:r>
      <w:proofErr w:type="spellEnd"/>
      <w:r>
        <w:rPr>
          <w:rFonts w:hint="cs"/>
          <w:cs/>
        </w:rPr>
        <w:t xml:space="preserve"> (</w:t>
      </w:r>
      <w:r w:rsidR="00F86497" w:rsidRPr="00264811">
        <w:rPr>
          <w:rFonts w:hint="cs"/>
        </w:rPr>
        <w:t>Cloudflare</w:t>
      </w:r>
      <w:r>
        <w:rPr>
          <w:rFonts w:hint="cs"/>
          <w:cs/>
        </w:rPr>
        <w:t>)</w:t>
      </w:r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คือ </w:t>
      </w:r>
      <w:r w:rsidR="00F86497" w:rsidRPr="00264811">
        <w:rPr>
          <w:rFonts w:hint="cs"/>
        </w:rPr>
        <w:t xml:space="preserve">Global Network </w:t>
      </w:r>
      <w:r w:rsidR="00F86497" w:rsidRPr="00264811">
        <w:rPr>
          <w:rFonts w:hint="cs"/>
          <w:cs/>
        </w:rPr>
        <w:t>ที่ถูกออกแบบมาเพื่อให้ทุกสิ่งที่เชื่อมอยู่บนอินเทอร์เน็ต มีความปลอดภัย (</w:t>
      </w:r>
      <w:r w:rsidR="00F86497" w:rsidRPr="00264811">
        <w:rPr>
          <w:rFonts w:hint="cs"/>
        </w:rPr>
        <w:t xml:space="preserve">Security) </w:t>
      </w:r>
      <w:r w:rsidR="00F86497" w:rsidRPr="00264811">
        <w:rPr>
          <w:rFonts w:hint="cs"/>
          <w:cs/>
        </w:rPr>
        <w:t>มีประสิทธิภาพ (</w:t>
      </w:r>
      <w:r w:rsidR="00F86497" w:rsidRPr="00264811">
        <w:rPr>
          <w:rFonts w:hint="cs"/>
        </w:rPr>
        <w:t xml:space="preserve">Performance) </w:t>
      </w:r>
      <w:r w:rsidR="00F86497" w:rsidRPr="00264811">
        <w:rPr>
          <w:rFonts w:hint="cs"/>
          <w:cs/>
        </w:rPr>
        <w:t>และพร้อมใช้งาน (</w:t>
      </w:r>
      <w:r w:rsidR="00F86497" w:rsidRPr="00264811">
        <w:rPr>
          <w:rFonts w:hint="cs"/>
        </w:rPr>
        <w:t xml:space="preserve">Availability) </w:t>
      </w:r>
      <w:r w:rsidR="00F86497" w:rsidRPr="00264811">
        <w:rPr>
          <w:rFonts w:hint="cs"/>
          <w:cs/>
        </w:rPr>
        <w:t xml:space="preserve">ซึ่ง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จะทำหน้าที่เป็นตัวกลางระหว่างผู้เข้าใช้งานและ </w:t>
      </w:r>
      <w:r w:rsidR="00F86497" w:rsidRPr="00264811">
        <w:rPr>
          <w:rFonts w:hint="cs"/>
        </w:rPr>
        <w:t xml:space="preserve">Server </w:t>
      </w:r>
      <w:r w:rsidR="00F86497" w:rsidRPr="00264811">
        <w:rPr>
          <w:rFonts w:hint="cs"/>
          <w:cs/>
        </w:rPr>
        <w:t xml:space="preserve">ที่เก็บข้อมูล โดยผู้เข้าใช้งานจะมาทั้งในรูปแบบของ </w:t>
      </w:r>
      <w:r w:rsidR="00F86497" w:rsidRPr="00264811">
        <w:rPr>
          <w:rFonts w:hint="cs"/>
        </w:rPr>
        <w:t xml:space="preserve">Visitor, Crawlers &amp; Bots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Attackers </w:t>
      </w:r>
      <w:r w:rsidR="00F86497" w:rsidRPr="00264811">
        <w:rPr>
          <w:rFonts w:hint="cs"/>
          <w:cs/>
        </w:rPr>
        <w:t xml:space="preserve">แต่เมื่อใช้งาน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การเข้าถึงทุกรูปแบบจะต้องผ่านระบบของ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แทนโดย </w:t>
      </w:r>
      <w:r w:rsidR="00F86497" w:rsidRPr="00264811">
        <w:rPr>
          <w:rFonts w:hint="cs"/>
        </w:rPr>
        <w:t xml:space="preserve">Cloudflare </w:t>
      </w:r>
      <w:r w:rsidR="00F86497" w:rsidRPr="00264811">
        <w:rPr>
          <w:rFonts w:hint="cs"/>
          <w:cs/>
        </w:rPr>
        <w:t xml:space="preserve">จะเข้ามาช่วยใน </w:t>
      </w:r>
      <w:r w:rsidR="00F86497" w:rsidRPr="00264811">
        <w:rPr>
          <w:rFonts w:hint="cs"/>
        </w:rPr>
        <w:t xml:space="preserve">3 </w:t>
      </w:r>
      <w:r w:rsidR="00F86497" w:rsidRPr="00264811">
        <w:rPr>
          <w:rFonts w:hint="cs"/>
          <w:cs/>
        </w:rPr>
        <w:t>เรื่องหลัก ๆ คือ</w:t>
      </w:r>
      <w:sdt>
        <w:sdtPr>
          <w:rPr>
            <w:rFonts w:hint="cs"/>
            <w:cs/>
          </w:rPr>
          <w:id w:val="772590498"/>
          <w:citation/>
        </w:sdtPr>
        <w:sdtContent>
          <w:r w:rsidR="00765C0D">
            <w:rPr>
              <w:cs/>
            </w:rPr>
            <w:fldChar w:fldCharType="begin"/>
          </w:r>
          <w:r w:rsidR="00765C0D">
            <w:instrText xml:space="preserve"> CITATION Clo21 \l 1033 </w:instrText>
          </w:r>
          <w:r w:rsidR="00765C0D">
            <w:rPr>
              <w:cs/>
            </w:rPr>
            <w:fldChar w:fldCharType="separate"/>
          </w:r>
          <w:r w:rsidR="00765C0D">
            <w:rPr>
              <w:noProof/>
            </w:rPr>
            <w:t xml:space="preserve"> (Cloudflare </w:t>
          </w:r>
          <w:r w:rsidR="00765C0D" w:rsidRPr="00765C0D">
            <w:rPr>
              <w:noProof/>
              <w:cs/>
            </w:rPr>
            <w:t>คืออะไร จะเข้ามาช่วยองค์กรของคุณได้อย่างไร</w:t>
          </w:r>
          <w:r w:rsidR="00765C0D">
            <w:rPr>
              <w:noProof/>
            </w:rPr>
            <w:t>?, 2021)</w:t>
          </w:r>
          <w:r w:rsidR="00765C0D">
            <w:rPr>
              <w:cs/>
            </w:rPr>
            <w:fldChar w:fldCharType="end"/>
          </w:r>
        </w:sdtContent>
      </w:sdt>
    </w:p>
    <w:p w14:paraId="6F760829" w14:textId="126F7A95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 Web Application Firewall (WAF)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ป้องกันการโจมตีเว็บไซต์ในรูปแบบ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 Security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WAF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จะช่วยกัน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HTTP/HTTPS 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ที่เป็นอันตรายออกโดยอัตโนมัติ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Code Injection, Cross-Site-Scripting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>Sensitive Data Exposure</w:t>
      </w:r>
    </w:p>
    <w:p w14:paraId="1E23FB31" w14:textId="59BE6E6F" w:rsidR="00F86497" w:rsidRPr="00264811" w:rsidRDefault="00F86497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2. Distributed Denial-of-Service (DDoS)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คือการโจมตีโดยการส่ง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Traffic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ปริมาณมากไปยังเว็บไซต์ เพื่อขัดขวางความสามารถในการให้บริการ หรือทำให้ไม่สามารถใช้งานได้ 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Cloudflare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จะเข้ามารับการโจมตีดังกล่าวแทนเว็บไซต์</w:t>
      </w:r>
    </w:p>
    <w:p w14:paraId="01A8CF2C" w14:textId="32885894" w:rsidR="00DB6A73" w:rsidRDefault="00F86497" w:rsidP="00025889">
      <w:pPr>
        <w:pStyle w:val="2"/>
        <w:spacing w:line="276" w:lineRule="auto"/>
      </w:pPr>
      <w:r w:rsidRPr="00264811">
        <w:rPr>
          <w:rFonts w:hint="cs"/>
        </w:rPr>
        <w:t xml:space="preserve">3. Content Delivery Network (CDN) </w:t>
      </w:r>
      <w:r w:rsidRPr="00264811">
        <w:rPr>
          <w:rFonts w:hint="cs"/>
          <w:cs/>
        </w:rPr>
        <w:t xml:space="preserve">คือ การกระจายเนื้อหาออกไปตาม </w:t>
      </w:r>
      <w:r w:rsidRPr="00264811">
        <w:rPr>
          <w:rFonts w:hint="cs"/>
        </w:rPr>
        <w:t xml:space="preserve">Server </w:t>
      </w:r>
      <w:r w:rsidR="009F4313">
        <w:rPr>
          <w:cs/>
        </w:rPr>
        <w:br/>
      </w:r>
      <w:r w:rsidRPr="00264811">
        <w:rPr>
          <w:rFonts w:hint="cs"/>
          <w:cs/>
        </w:rPr>
        <w:t xml:space="preserve">จุดต่าง ๆ หากมี </w:t>
      </w:r>
      <w:r w:rsidRPr="00264811">
        <w:rPr>
          <w:rFonts w:hint="cs"/>
        </w:rPr>
        <w:t xml:space="preserve">Traffic </w:t>
      </w:r>
      <w:r w:rsidRPr="00264811">
        <w:rPr>
          <w:rFonts w:hint="cs"/>
          <w:cs/>
        </w:rPr>
        <w:t xml:space="preserve">ระบบก็จะส่งข้อมูลโดยใช้ </w:t>
      </w: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 xml:space="preserve">ที่อยู่ใกล้ที่สุดโดย </w:t>
      </w:r>
      <w:r w:rsidRPr="00264811">
        <w:rPr>
          <w:rFonts w:hint="cs"/>
        </w:rPr>
        <w:t xml:space="preserve">Cloudflare </w:t>
      </w:r>
      <w:r w:rsidRPr="00264811">
        <w:rPr>
          <w:rFonts w:hint="cs"/>
          <w:cs/>
        </w:rPr>
        <w:t xml:space="preserve">มี </w:t>
      </w:r>
      <w:r w:rsidRPr="00264811">
        <w:rPr>
          <w:rFonts w:hint="cs"/>
        </w:rPr>
        <w:t xml:space="preserve">POPs </w:t>
      </w:r>
      <w:r w:rsidRPr="00264811">
        <w:rPr>
          <w:rFonts w:hint="cs"/>
          <w:cs/>
        </w:rPr>
        <w:t xml:space="preserve">ในไทยมากถึง </w:t>
      </w:r>
      <w:r w:rsidRPr="00264811">
        <w:rPr>
          <w:rFonts w:hint="cs"/>
        </w:rPr>
        <w:t xml:space="preserve">6 POPs </w:t>
      </w:r>
      <w:r w:rsidRPr="00264811">
        <w:rPr>
          <w:rFonts w:hint="cs"/>
          <w:cs/>
        </w:rPr>
        <w:t xml:space="preserve">และมากกว่า </w:t>
      </w:r>
      <w:r w:rsidRPr="00264811">
        <w:rPr>
          <w:rFonts w:hint="cs"/>
        </w:rPr>
        <w:t xml:space="preserve">200 POPs </w:t>
      </w:r>
      <w:r w:rsidRPr="00264811">
        <w:rPr>
          <w:rFonts w:hint="cs"/>
          <w:cs/>
        </w:rPr>
        <w:t>ทั่วโลก ช่วยให้เว็บไซต์สามารถใช้งานได้อย่างรวดเร็ว และ</w:t>
      </w:r>
      <w:r w:rsidR="00765C0D">
        <w:t xml:space="preserve"> </w:t>
      </w:r>
      <w:r w:rsidRPr="00264811">
        <w:rPr>
          <w:rFonts w:hint="cs"/>
          <w:cs/>
        </w:rPr>
        <w:t>สเถียร</w:t>
      </w:r>
    </w:p>
    <w:p w14:paraId="7B3FFAE6" w14:textId="608944BC" w:rsidR="003B7454" w:rsidRPr="009433DD" w:rsidRDefault="003B7454" w:rsidP="00025889">
      <w:pPr>
        <w:spacing w:line="276" w:lineRule="auto"/>
      </w:pPr>
      <w:r>
        <w:br w:type="page"/>
      </w:r>
    </w:p>
    <w:p w14:paraId="3D68ED05" w14:textId="43DA28E1" w:rsidR="00834AE0" w:rsidRPr="009433DD" w:rsidRDefault="00834AE0" w:rsidP="00025889">
      <w:pPr>
        <w:pStyle w:val="1"/>
        <w:spacing w:line="276" w:lineRule="auto"/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10</w:t>
      </w:r>
      <w:r w:rsidRPr="009433DD">
        <w:rPr>
          <w:cs/>
        </w:rPr>
        <w:t xml:space="preserve"> </w:t>
      </w:r>
      <w:r w:rsidR="00F86497" w:rsidRPr="00264811">
        <w:rPr>
          <w:rFonts w:hint="cs"/>
          <w:cs/>
        </w:rPr>
        <w:t xml:space="preserve">ทฤษฎี </w:t>
      </w:r>
      <w:proofErr w:type="spellStart"/>
      <w:r w:rsidR="00F86497" w:rsidRPr="00264811">
        <w:rPr>
          <w:rFonts w:hint="cs"/>
        </w:rPr>
        <w:t>Cors</w:t>
      </w:r>
      <w:proofErr w:type="spellEnd"/>
      <w:r w:rsidRPr="009433DD">
        <w:rPr>
          <w:cs/>
        </w:rPr>
        <w:t xml:space="preserve"> </w:t>
      </w:r>
    </w:p>
    <w:p w14:paraId="726D2820" w14:textId="120F56D3" w:rsidR="00834AE0" w:rsidRDefault="007650F4" w:rsidP="00025889">
      <w:pPr>
        <w:pStyle w:val="2"/>
        <w:spacing w:line="276" w:lineRule="auto"/>
      </w:pPr>
      <w:r>
        <w:rPr>
          <w:rFonts w:hint="cs"/>
          <w:cs/>
        </w:rPr>
        <w:t>การอนุญาตการแบ่งปันข้อมูลกัน (</w:t>
      </w:r>
      <w:r w:rsidRPr="00264811">
        <w:rPr>
          <w:rFonts w:hint="cs"/>
        </w:rPr>
        <w:t xml:space="preserve">Cross-Origin Resource </w:t>
      </w:r>
      <w:proofErr w:type="spellStart"/>
      <w:r w:rsidRPr="00264811">
        <w:rPr>
          <w:rFonts w:hint="cs"/>
        </w:rPr>
        <w:t>Sharing</w:t>
      </w:r>
      <w:r>
        <w:t>:</w:t>
      </w:r>
      <w:r w:rsidRPr="00264811">
        <w:rPr>
          <w:rFonts w:hint="cs"/>
        </w:rPr>
        <w:t>CORS</w:t>
      </w:r>
      <w:proofErr w:type="spellEnd"/>
      <w:r>
        <w:rPr>
          <w:rFonts w:hint="cs"/>
          <w:cs/>
        </w:rPr>
        <w:t xml:space="preserve">) </w:t>
      </w:r>
      <w:r w:rsidR="00F86497" w:rsidRPr="00264811">
        <w:rPr>
          <w:rFonts w:hint="cs"/>
          <w:cs/>
        </w:rPr>
        <w:t>เป็นกลไกที่ใช้เพิ่มเติมเพื่อให้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>ได้รับสิทธิ์ในการเข้าถึงทรัพยากรที่เลือกจาก</w:t>
      </w:r>
      <w:proofErr w:type="spellStart"/>
      <w:r w:rsidR="00F86497" w:rsidRPr="00264811">
        <w:rPr>
          <w:rFonts w:hint="cs"/>
          <w:cs/>
        </w:rPr>
        <w:t>เซิร์ฟเวอร์</w:t>
      </w:r>
      <w:proofErr w:type="spellEnd"/>
      <w:r w:rsidR="00F86497" w:rsidRPr="00264811">
        <w:rPr>
          <w:rFonts w:hint="cs"/>
          <w:cs/>
        </w:rPr>
        <w:t>บนโดเมนอื่นมาแสดงบนหน้าเว็บ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ได้ คอมพิวเตอร์แต่ละเครื่องต้องมี </w:t>
      </w:r>
      <w:r w:rsidR="00F86497" w:rsidRPr="00264811">
        <w:rPr>
          <w:rFonts w:hint="cs"/>
        </w:rPr>
        <w:t xml:space="preserve">Protocol </w:t>
      </w:r>
      <w:r w:rsidR="00F86497" w:rsidRPr="00264811">
        <w:rPr>
          <w:rFonts w:hint="cs"/>
          <w:cs/>
        </w:rPr>
        <w:t>ที่เหมือนกัน ถึงจะสื่อสารกันรู้เรื่อง เว็บ</w:t>
      </w:r>
      <w:proofErr w:type="spellStart"/>
      <w:r w:rsidR="00B6184A">
        <w:rPr>
          <w:rFonts w:hint="cs"/>
          <w:cs/>
        </w:rPr>
        <w:t>เบ</w:t>
      </w:r>
      <w:proofErr w:type="spellEnd"/>
      <w:r w:rsidR="00B6184A">
        <w:rPr>
          <w:rFonts w:hint="cs"/>
          <w:cs/>
        </w:rPr>
        <w:t>ราว์เซอร์</w:t>
      </w:r>
      <w:r w:rsidR="00F86497" w:rsidRPr="00264811">
        <w:rPr>
          <w:rFonts w:hint="cs"/>
          <w:cs/>
        </w:rPr>
        <w:t xml:space="preserve">จะส่ง </w:t>
      </w:r>
      <w:r w:rsidR="00F86497" w:rsidRPr="00264811">
        <w:rPr>
          <w:rFonts w:hint="cs"/>
        </w:rPr>
        <w:t xml:space="preserve">HTTP request </w:t>
      </w:r>
      <w:r w:rsidR="00F86497" w:rsidRPr="00264811">
        <w:rPr>
          <w:rFonts w:hint="cs"/>
          <w:cs/>
        </w:rPr>
        <w:t xml:space="preserve">เมื่อต้องการขอข้อมูลข้ามโดเมนหรือ </w:t>
      </w:r>
      <w:r w:rsidR="00F86497" w:rsidRPr="00264811">
        <w:rPr>
          <w:rFonts w:hint="cs"/>
        </w:rPr>
        <w:t xml:space="preserve">port </w:t>
      </w:r>
      <w:r w:rsidR="00F86497" w:rsidRPr="00264811">
        <w:rPr>
          <w:rFonts w:hint="cs"/>
          <w:cs/>
        </w:rPr>
        <w:t>ที่ต่างกัน และต้องทำตามข้อตกลงการสื่อสาร (</w:t>
      </w:r>
      <w:r w:rsidR="00F86497" w:rsidRPr="00264811">
        <w:rPr>
          <w:rFonts w:hint="cs"/>
        </w:rPr>
        <w:t>Protocol)</w:t>
      </w:r>
      <w:r w:rsidR="00F86497" w:rsidRPr="00264811">
        <w:rPr>
          <w:rFonts w:hint="cs"/>
          <w:cs/>
        </w:rPr>
        <w:t xml:space="preserve"> เพราะปัจจุบันเรามักจะแยกฝั่ง </w:t>
      </w:r>
      <w:r w:rsidR="00F86497" w:rsidRPr="00264811">
        <w:rPr>
          <w:rFonts w:hint="cs"/>
        </w:rPr>
        <w:t xml:space="preserve">Front-end </w:t>
      </w:r>
      <w:r w:rsidR="00F86497" w:rsidRPr="00264811">
        <w:rPr>
          <w:rFonts w:hint="cs"/>
          <w:cs/>
        </w:rPr>
        <w:t xml:space="preserve">และ </w:t>
      </w:r>
      <w:r w:rsidR="00F86497" w:rsidRPr="00264811">
        <w:rPr>
          <w:rFonts w:hint="cs"/>
        </w:rPr>
        <w:t xml:space="preserve">Back-end </w:t>
      </w:r>
      <w:r w:rsidR="00F86497" w:rsidRPr="00264811">
        <w:rPr>
          <w:rFonts w:hint="cs"/>
          <w:cs/>
        </w:rPr>
        <w:t xml:space="preserve">ออกจากกันเป็นคนละโดเมน ด้วยเหตุผลเรื่องความปลอดภัยของ </w:t>
      </w:r>
      <w:r w:rsidR="00F86497" w:rsidRPr="00264811">
        <w:rPr>
          <w:rFonts w:hint="cs"/>
        </w:rPr>
        <w:t xml:space="preserve">Browsers HTTP </w:t>
      </w:r>
      <w:r w:rsidR="00F86497" w:rsidRPr="00264811">
        <w:rPr>
          <w:rFonts w:hint="cs"/>
          <w:cs/>
        </w:rPr>
        <w:t xml:space="preserve">การอนุญาตให้เข้าถึงแหล่งข้อมูลจะต้องอยู่โดเมนเดียวกันเท่านั้น เว้นแต่ว่าแหล่งข้อมูลนั้นจะอนุญาตให้โดเมนของ </w:t>
      </w:r>
      <w:r w:rsidR="00F86497" w:rsidRPr="00264811">
        <w:rPr>
          <w:rFonts w:hint="cs"/>
        </w:rPr>
        <w:t xml:space="preserve">Browsers </w:t>
      </w:r>
      <w:r w:rsidR="00F86497" w:rsidRPr="00264811">
        <w:rPr>
          <w:rFonts w:hint="cs"/>
          <w:cs/>
        </w:rPr>
        <w:t>สามารถเข้าถึงข้อมูลเหล่านั้นได้</w:t>
      </w:r>
      <w:r w:rsidR="00834AE0" w:rsidRPr="009433DD">
        <w:rPr>
          <w:cs/>
        </w:rPr>
        <w:t xml:space="preserve"> </w:t>
      </w:r>
      <w:sdt>
        <w:sdtPr>
          <w:rPr>
            <w:cs/>
          </w:rPr>
          <w:id w:val="-465130056"/>
          <w:citation/>
        </w:sdtPr>
        <w:sdtContent>
          <w:r w:rsidR="00A548D2">
            <w:rPr>
              <w:cs/>
            </w:rPr>
            <w:fldChar w:fldCharType="begin"/>
          </w:r>
          <w:r w:rsidR="00A548D2">
            <w:instrText xml:space="preserve"> CITATION TAe17 \l 1033 </w:instrText>
          </w:r>
          <w:r w:rsidR="00A548D2">
            <w:rPr>
              <w:cs/>
            </w:rPr>
            <w:fldChar w:fldCharType="separate"/>
          </w:r>
          <w:r w:rsidR="00A548D2">
            <w:rPr>
              <w:noProof/>
            </w:rPr>
            <w:t>(TAeng Trirong, 2017)</w:t>
          </w:r>
          <w:r w:rsidR="00A548D2">
            <w:rPr>
              <w:cs/>
            </w:rPr>
            <w:fldChar w:fldCharType="end"/>
          </w:r>
        </w:sdtContent>
      </w:sdt>
    </w:p>
    <w:p w14:paraId="1A0D9CF4" w14:textId="69DFF411" w:rsidR="00834AE0" w:rsidRDefault="00834AE0" w:rsidP="00025889">
      <w:pPr>
        <w:pStyle w:val="1"/>
        <w:spacing w:line="276" w:lineRule="auto"/>
      </w:pPr>
      <w:r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1</w:t>
      </w:r>
      <w:r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  <w:cs/>
        </w:rPr>
        <w:t>ทฤษฏี</w:t>
      </w:r>
      <w:proofErr w:type="spellEnd"/>
      <w:r w:rsidR="00F86497" w:rsidRPr="00264811">
        <w:rPr>
          <w:rFonts w:hint="cs"/>
          <w:cs/>
        </w:rPr>
        <w:t xml:space="preserve"> </w:t>
      </w:r>
      <w:proofErr w:type="spellStart"/>
      <w:r w:rsidR="00F86497" w:rsidRPr="00264811">
        <w:rPr>
          <w:rFonts w:hint="cs"/>
        </w:rPr>
        <w:t>Fastapi</w:t>
      </w:r>
      <w:proofErr w:type="spellEnd"/>
      <w:r>
        <w:tab/>
      </w:r>
      <w:r>
        <w:tab/>
      </w:r>
      <w:r>
        <w:rPr>
          <w:cs/>
        </w:rPr>
        <w:tab/>
      </w:r>
    </w:p>
    <w:p w14:paraId="30936509" w14:textId="6E84FA1A" w:rsidR="00F86497" w:rsidRDefault="00FC6A3B" w:rsidP="00025889">
      <w:pPr>
        <w:pStyle w:val="2"/>
        <w:spacing w:line="276" w:lineRule="auto"/>
      </w:pPr>
      <w:r>
        <w:rPr>
          <w:rFonts w:hint="cs"/>
          <w:cs/>
        </w:rPr>
        <w:t>เฟรม</w:t>
      </w:r>
      <w:r w:rsidR="00664E23">
        <w:rPr>
          <w:rFonts w:hint="cs"/>
          <w:cs/>
        </w:rPr>
        <w:t>เวิร์ค</w:t>
      </w:r>
      <w:r>
        <w:rPr>
          <w:rFonts w:hint="cs"/>
          <w:cs/>
        </w:rPr>
        <w:t>สำหรับพัฒนาส่วนต่อประสานเครื่องแม่ข่ายกับเครื่อ</w:t>
      </w:r>
      <w:r w:rsidR="00BD2695">
        <w:rPr>
          <w:rFonts w:hint="cs"/>
          <w:cs/>
        </w:rPr>
        <w:t>ง</w:t>
      </w:r>
      <w:r>
        <w:rPr>
          <w:rFonts w:hint="cs"/>
          <w:cs/>
        </w:rPr>
        <w:t>ลูกข่ายด้วยภาษา</w:t>
      </w:r>
      <w:r w:rsidR="00664E23">
        <w:rPr>
          <w:cs/>
        </w:rPr>
        <w:br/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</w:t>
      </w:r>
      <w:r w:rsidR="00FA281A">
        <w:rPr>
          <w:rFonts w:hint="cs"/>
          <w:cs/>
        </w:rPr>
        <w:t xml:space="preserve"> (</w:t>
      </w:r>
      <w:r w:rsidR="00FA281A">
        <w:t>Python</w:t>
      </w:r>
      <w:r w:rsidR="00FA281A">
        <w:rPr>
          <w:rFonts w:hint="cs"/>
          <w:cs/>
        </w:rPr>
        <w:t>)</w:t>
      </w:r>
      <w:r w:rsidR="00BD2695">
        <w:rPr>
          <w:rFonts w:hint="cs"/>
          <w:cs/>
        </w:rPr>
        <w:t xml:space="preserve"> </w:t>
      </w:r>
      <w:r w:rsidR="00FA281A">
        <w:rPr>
          <w:rFonts w:hint="cs"/>
          <w:cs/>
        </w:rPr>
        <w:t xml:space="preserve">เฟรมเวิร์ค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ถูกออกแบบมาให้ง่ายต่อการพัฒนา และสามารถที่จะสร้าง </w:t>
      </w:r>
      <w:r w:rsidR="00F86497" w:rsidRPr="00264811">
        <w:rPr>
          <w:rFonts w:hint="cs"/>
        </w:rPr>
        <w:t xml:space="preserve">API </w:t>
      </w:r>
      <w:r w:rsidR="00F86497" w:rsidRPr="00264811">
        <w:rPr>
          <w:rFonts w:hint="cs"/>
          <w:cs/>
        </w:rPr>
        <w:t>ขึ้นมาได้อย่างรวดเร็ว โดยประสิทธิภาพการทำงานนั้นเร็ว</w:t>
      </w:r>
      <w:r w:rsidR="00C338FC">
        <w:rPr>
          <w:rFonts w:hint="cs"/>
          <w:cs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นั้นรองรับการทำงานแบบ </w:t>
      </w:r>
      <w:r w:rsidR="00F86497" w:rsidRPr="00264811">
        <w:rPr>
          <w:rFonts w:hint="cs"/>
        </w:rPr>
        <w:t xml:space="preserve">Asynchronous </w:t>
      </w:r>
      <w:r w:rsidR="00F86497" w:rsidRPr="00264811">
        <w:rPr>
          <w:rFonts w:hint="cs"/>
          <w:cs/>
        </w:rPr>
        <w:t xml:space="preserve">และมี </w:t>
      </w:r>
      <w:proofErr w:type="spellStart"/>
      <w:r w:rsidR="00F86497" w:rsidRPr="00264811">
        <w:rPr>
          <w:rFonts w:hint="cs"/>
        </w:rPr>
        <w:t>Uvicorn</w:t>
      </w:r>
      <w:proofErr w:type="spellEnd"/>
      <w:r w:rsidR="00F86497" w:rsidRPr="00264811">
        <w:rPr>
          <w:rFonts w:hint="cs"/>
        </w:rPr>
        <w:t xml:space="preserve"> </w:t>
      </w:r>
      <w:r w:rsidR="00F86497" w:rsidRPr="00264811">
        <w:rPr>
          <w:rFonts w:hint="cs"/>
          <w:cs/>
        </w:rPr>
        <w:t xml:space="preserve">เป็นตัว </w:t>
      </w:r>
      <w:r w:rsidR="00F86497" w:rsidRPr="00264811">
        <w:rPr>
          <w:rFonts w:hint="cs"/>
        </w:rPr>
        <w:t>run server</w:t>
      </w:r>
      <w:r w:rsidR="00F86497" w:rsidRPr="00264811">
        <w:rPr>
          <w:rFonts w:hint="cs"/>
          <w:cs/>
        </w:rPr>
        <w:t xml:space="preserve"> ข้อดีของการใช้งาน</w:t>
      </w:r>
      <w:r w:rsidR="00F86497" w:rsidRPr="00264811">
        <w:rPr>
          <w:rFonts w:hint="cs"/>
        </w:rPr>
        <w:t xml:space="preserve"> </w:t>
      </w:r>
      <w:proofErr w:type="spellStart"/>
      <w:r w:rsidR="001369DD">
        <w:t>f</w:t>
      </w:r>
      <w:r w:rsidR="00F86497" w:rsidRPr="00264811">
        <w:rPr>
          <w:rFonts w:hint="cs"/>
        </w:rPr>
        <w:t>astAPI</w:t>
      </w:r>
      <w:proofErr w:type="spellEnd"/>
      <w:r w:rsidR="00F86497" w:rsidRPr="00264811">
        <w:rPr>
          <w:rFonts w:hint="cs"/>
          <w:cs/>
        </w:rPr>
        <w:t xml:space="preserve"> คือ</w:t>
      </w:r>
      <w:r w:rsidR="00A548D2">
        <w:t xml:space="preserve"> </w:t>
      </w:r>
      <w:sdt>
        <w:sdtPr>
          <w:id w:val="-1969819330"/>
          <w:citation/>
        </w:sdtPr>
        <w:sdtContent>
          <w:r w:rsidR="00A548D2">
            <w:fldChar w:fldCharType="begin"/>
          </w:r>
          <w:r w:rsidR="00A548D2">
            <w:instrText xml:space="preserve"> CITATION Nat21 \l 1033 </w:instrText>
          </w:r>
          <w:r w:rsidR="00A548D2">
            <w:fldChar w:fldCharType="separate"/>
          </w:r>
          <w:r w:rsidR="00A548D2">
            <w:rPr>
              <w:noProof/>
            </w:rPr>
            <w:t>(Natakorn, 2021)</w:t>
          </w:r>
          <w:r w:rsidR="00A548D2">
            <w:fldChar w:fldCharType="end"/>
          </w:r>
        </w:sdtContent>
      </w:sdt>
    </w:p>
    <w:p w14:paraId="0B2E2286" w14:textId="499458CE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1.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มีความเร็วของการทำงา</w:t>
      </w:r>
      <w:r w:rsidR="00FA281A">
        <w:rPr>
          <w:rFonts w:hint="cs"/>
          <w:cs/>
        </w:rPr>
        <w:t>น</w:t>
      </w:r>
      <w:r w:rsidRPr="00264811">
        <w:rPr>
          <w:rFonts w:hint="cs"/>
          <w:cs/>
        </w:rPr>
        <w:t xml:space="preserve">เทียบเท่า </w:t>
      </w:r>
      <w:r w:rsidRPr="00264811">
        <w:rPr>
          <w:rFonts w:hint="cs"/>
        </w:rPr>
        <w:t xml:space="preserve">Node.js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Go</w:t>
      </w:r>
    </w:p>
    <w:p w14:paraId="1970F447" w14:textId="5B1FC474" w:rsidR="00F86497" w:rsidRDefault="00F86497" w:rsidP="00025889">
      <w:pPr>
        <w:pStyle w:val="2"/>
        <w:spacing w:line="276" w:lineRule="auto"/>
      </w:pPr>
      <w:r w:rsidRPr="00264811">
        <w:rPr>
          <w:rFonts w:hint="cs"/>
        </w:rPr>
        <w:t>2.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รูปแบบการเขียนฟังก์ชันต่าง ๆ เข้าใจง่ายต่อการศึกษา </w:t>
      </w:r>
    </w:p>
    <w:p w14:paraId="174AF25E" w14:textId="6CC08C60" w:rsidR="00834AE0" w:rsidRDefault="00F86497" w:rsidP="00025889">
      <w:pPr>
        <w:pStyle w:val="2"/>
        <w:spacing w:line="276" w:lineRule="auto"/>
      </w:pPr>
      <w:r w:rsidRPr="00264811">
        <w:rPr>
          <w:rFonts w:hint="cs"/>
        </w:rPr>
        <w:t>3.</w:t>
      </w:r>
      <w:r w:rsidR="00C36879">
        <w:rPr>
          <w:rFonts w:hint="cs"/>
          <w:cs/>
        </w:rPr>
        <w:t xml:space="preserve"> </w:t>
      </w:r>
      <w:r w:rsidRPr="00264811">
        <w:rPr>
          <w:rFonts w:hint="cs"/>
          <w:cs/>
        </w:rPr>
        <w:t>ง่ายต่อการใช้งานและพัฒนาต่อ</w:t>
      </w:r>
    </w:p>
    <w:p w14:paraId="6E7048AA" w14:textId="6EEC6D75" w:rsidR="00400349" w:rsidRDefault="00400349" w:rsidP="00025889">
      <w:pPr>
        <w:pStyle w:val="2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7F9AC152" wp14:editId="601F617F">
            <wp:extent cx="2880000" cy="1891882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650" w14:textId="0049BE5C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2" w:name="_Toc130463828"/>
      <w:r w:rsidRPr="00264811">
        <w:rPr>
          <w:rFonts w:hint="cs"/>
          <w:cs/>
        </w:rPr>
        <w:t xml:space="preserve">ตัวอย่างโค้ดสำหรับการสร้าง </w:t>
      </w:r>
      <w:r w:rsidRPr="00264811">
        <w:rPr>
          <w:rFonts w:hint="cs"/>
        </w:rPr>
        <w:t xml:space="preserve">Web API </w:t>
      </w:r>
      <w:r w:rsidRPr="00264811">
        <w:rPr>
          <w:rFonts w:hint="cs"/>
          <w:cs/>
        </w:rPr>
        <w:t xml:space="preserve">ด้วย </w:t>
      </w:r>
      <w:proofErr w:type="spellStart"/>
      <w:r w:rsidRPr="00264811">
        <w:rPr>
          <w:rFonts w:hint="cs"/>
        </w:rPr>
        <w:t>fastAPI</w:t>
      </w:r>
      <w:bookmarkEnd w:id="42"/>
      <w:proofErr w:type="spellEnd"/>
    </w:p>
    <w:p w14:paraId="094562A4" w14:textId="77777777" w:rsidR="00400349" w:rsidRPr="00400349" w:rsidRDefault="00400349" w:rsidP="00025889">
      <w:pPr>
        <w:spacing w:line="276" w:lineRule="auto"/>
      </w:pPr>
    </w:p>
    <w:p w14:paraId="4805AA15" w14:textId="45E5F057" w:rsidR="00400349" w:rsidRDefault="0040034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6EC257CE" wp14:editId="715AE94C">
            <wp:extent cx="4318854" cy="1304144"/>
            <wp:effectExtent l="0" t="0" r="0" b="4445"/>
            <wp:docPr id="320" name="Picture 3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55"/>
                    <a:stretch/>
                  </pic:blipFill>
                  <pic:spPr bwMode="auto">
                    <a:xfrm>
                      <a:off x="0" y="0"/>
                      <a:ext cx="4320000" cy="130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0D61" w14:textId="237DDC66" w:rsidR="00400349" w:rsidRDefault="00400349" w:rsidP="00025889">
      <w:pPr>
        <w:pStyle w:val="Caption"/>
        <w:spacing w:line="276" w:lineRule="auto"/>
      </w:pPr>
      <w:r w:rsidRPr="00400349">
        <w:rPr>
          <w:b/>
          <w:bCs/>
          <w:cs/>
        </w:rPr>
        <w:t xml:space="preserve">ภาพที่ </w:t>
      </w:r>
      <w:r w:rsidRPr="00400349">
        <w:rPr>
          <w:b/>
          <w:bCs/>
          <w:cs/>
        </w:rPr>
        <w:fldChar w:fldCharType="begin"/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</w:rPr>
        <w:instrText xml:space="preserve">SEQ </w:instrText>
      </w:r>
      <w:r w:rsidRPr="00400349">
        <w:rPr>
          <w:b/>
          <w:bCs/>
          <w:cs/>
        </w:rPr>
        <w:instrText xml:space="preserve">ภาพที่ </w:instrText>
      </w:r>
      <w:r w:rsidRPr="00400349">
        <w:rPr>
          <w:b/>
          <w:bCs/>
        </w:rPr>
        <w:instrText>\* ARABIC</w:instrText>
      </w:r>
      <w:r w:rsidRPr="00400349">
        <w:rPr>
          <w:b/>
          <w:bCs/>
          <w:cs/>
        </w:rPr>
        <w:instrText xml:space="preserve"> </w:instrText>
      </w:r>
      <w:r w:rsidRPr="0040034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40034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43" w:name="_Toc130463829"/>
      <w:r w:rsidRPr="00264811">
        <w:rPr>
          <w:rFonts w:hint="cs"/>
          <w:cs/>
        </w:rPr>
        <w:t xml:space="preserve">ผลลัพธ์แสดงคำว่า </w:t>
      </w:r>
      <w:r w:rsidRPr="00264811">
        <w:rPr>
          <w:rFonts w:hint="cs"/>
        </w:rPr>
        <w:t xml:space="preserve">Hello project </w:t>
      </w:r>
      <w:r w:rsidRPr="00264811">
        <w:rPr>
          <w:rFonts w:hint="cs"/>
          <w:cs/>
        </w:rPr>
        <w:t xml:space="preserve">จาก </w:t>
      </w:r>
      <w:proofErr w:type="spellStart"/>
      <w:r w:rsidR="001369DD">
        <w:t>f</w:t>
      </w:r>
      <w:r w:rsidRPr="00264811">
        <w:rPr>
          <w:rFonts w:hint="cs"/>
        </w:rPr>
        <w:t>astAPI</w:t>
      </w:r>
      <w:bookmarkEnd w:id="43"/>
      <w:proofErr w:type="spellEnd"/>
    </w:p>
    <w:p w14:paraId="726C5D9E" w14:textId="425078C6" w:rsidR="00B82C25" w:rsidRDefault="00B82C25" w:rsidP="00025889">
      <w:pPr>
        <w:spacing w:line="276" w:lineRule="auto"/>
      </w:pPr>
    </w:p>
    <w:p w14:paraId="3140BCB1" w14:textId="1485D9C1" w:rsidR="00834AE0" w:rsidRPr="00C83DEF" w:rsidRDefault="00834AE0" w:rsidP="00025889">
      <w:pPr>
        <w:pStyle w:val="1"/>
        <w:spacing w:line="276" w:lineRule="auto"/>
        <w:rPr>
          <w:rFonts w:ascii="db_heavent_med" w:hAnsi="db_heavent_med"/>
          <w:color w:val="1090C6"/>
          <w:sz w:val="34"/>
          <w:szCs w:val="34"/>
        </w:rPr>
      </w:pPr>
      <w:r>
        <w:lastRenderedPageBreak/>
        <w:t>2</w:t>
      </w:r>
      <w:r>
        <w:rPr>
          <w:cs/>
        </w:rPr>
        <w:t>.</w:t>
      </w:r>
      <w:r>
        <w:t>1</w:t>
      </w:r>
      <w:r>
        <w:rPr>
          <w:cs/>
        </w:rPr>
        <w:t>.</w:t>
      </w:r>
      <w:r>
        <w:t>1</w:t>
      </w:r>
      <w:r w:rsidR="00FB3F2B">
        <w:t>2</w:t>
      </w:r>
      <w:r>
        <w:rPr>
          <w:rFonts w:hint="cs"/>
          <w:cs/>
        </w:rPr>
        <w:t xml:space="preserve"> </w:t>
      </w:r>
      <w:r w:rsidR="00400349" w:rsidRPr="00264811">
        <w:rPr>
          <w:rFonts w:hint="cs"/>
          <w:cs/>
        </w:rPr>
        <w:t xml:space="preserve">ทฤษฎี </w:t>
      </w:r>
      <w:r w:rsidR="00400349" w:rsidRPr="00264811">
        <w:rPr>
          <w:rFonts w:hint="cs"/>
        </w:rPr>
        <w:t>Git</w:t>
      </w:r>
    </w:p>
    <w:p w14:paraId="2D33027D" w14:textId="189D6AD4" w:rsidR="00400349" w:rsidRDefault="00400349" w:rsidP="00025889">
      <w:pPr>
        <w:pStyle w:val="2"/>
        <w:spacing w:line="276" w:lineRule="auto"/>
      </w:pPr>
      <w:r w:rsidRPr="00264811">
        <w:rPr>
          <w:rFonts w:hint="cs"/>
        </w:rPr>
        <w:t xml:space="preserve">Git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Version Control </w:t>
      </w:r>
      <w:r w:rsidRPr="00264811">
        <w:rPr>
          <w:rFonts w:hint="cs"/>
          <w:cs/>
        </w:rPr>
        <w:t xml:space="preserve">ที่ถูกพัฒนาขึ้นมาเพื่อใช้ในกระบวนการพัฒนาซอฟต์แวร์ </w:t>
      </w:r>
      <w:r w:rsidR="009854C1">
        <w:rPr>
          <w:rFonts w:hint="cs"/>
          <w:cs/>
        </w:rPr>
        <w:t>อธิบาย</w:t>
      </w:r>
      <w:r w:rsidRPr="00264811">
        <w:rPr>
          <w:rFonts w:hint="cs"/>
          <w:cs/>
        </w:rPr>
        <w:t>ให้เข้าใจ</w:t>
      </w:r>
      <w:r w:rsidR="00255AD9">
        <w:rPr>
          <w:rFonts w:hint="cs"/>
          <w:cs/>
        </w:rPr>
        <w:t>โดย</w:t>
      </w:r>
      <w:r w:rsidRPr="00264811">
        <w:rPr>
          <w:rFonts w:hint="cs"/>
          <w:cs/>
        </w:rPr>
        <w:t xml:space="preserve">ง่าย คือ ระบบที่ถูกพัฒนาขึ้นมาเพื่อใช้สำหรับการติดตาม ตรวจสอบ </w:t>
      </w:r>
      <w:r w:rsidR="00D855E0">
        <w:rPr>
          <w:cs/>
        </w:rPr>
        <w:br/>
      </w:r>
      <w:r w:rsidRPr="00264811">
        <w:rPr>
          <w:rFonts w:hint="cs"/>
          <w:cs/>
        </w:rPr>
        <w:t>การพัฒนา แก้ไข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โค้ด ซอร์</w:t>
      </w:r>
      <w:r w:rsidR="00D855E0">
        <w:rPr>
          <w:rFonts w:hint="cs"/>
          <w:cs/>
        </w:rPr>
        <w:t>ส</w:t>
      </w:r>
      <w:r w:rsidRPr="00264811">
        <w:rPr>
          <w:rFonts w:hint="cs"/>
          <w:cs/>
        </w:rPr>
        <w:t>ไฟล์ต่าง ๆ ในขั้นตอนการพัฒนา ที่สามารถตรวจสอบได้ทุกตัวอักษร ทุกบรรทัด ทุกไฟล์ ที่มีการแก้ไข ใครเป็นคนแก้ไข และแก้ไข ณ วันที่เท่าไหร่</w:t>
      </w:r>
      <w:r w:rsidR="00A548D2">
        <w:t xml:space="preserve"> </w:t>
      </w:r>
    </w:p>
    <w:p w14:paraId="1D0E4B4E" w14:textId="524DE9F8" w:rsidR="00400349" w:rsidRPr="00264811" w:rsidRDefault="00400349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ระบบการทำงานของ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ไม่ได้อยู่แค่การตรวจสอบการแก้ไขเท่านั้น ยังสามารถรวมการแก้ไขทั้งหมดเข้าด้วยกันได้อย่างชาญฉลาดเรียกขั้นตอนนี้ว่า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CI (Continuous Integration)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และในปัจจุบัน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VCS (Version Control System)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มีการควบรวมฟีเจอร์ที่ทำให้นักพัฒนาทำงานได้สะดวกมากขึ้น สามารถทำงานได้ตั้งแต่ขั้นตอนการพัฒนาไปจนถึงการ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Deploy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งานขึ้นใช้งานบน </w:t>
      </w:r>
      <w:r w:rsidRPr="00264811">
        <w:rPr>
          <w:rFonts w:ascii="TH Niramit AS" w:hAnsi="TH Niramit AS" w:cs="TH Niramit AS" w:hint="cs"/>
          <w:sz w:val="32"/>
          <w:szCs w:val="32"/>
        </w:rPr>
        <w:t>Server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เรียกขั้นตอนนี้ว่า </w:t>
      </w:r>
      <w:r w:rsidRPr="00264811">
        <w:rPr>
          <w:rFonts w:ascii="TH Niramit AS" w:hAnsi="TH Niramit AS" w:cs="TH Niramit AS" w:hint="cs"/>
          <w:sz w:val="32"/>
          <w:szCs w:val="32"/>
        </w:rPr>
        <w:t>CD (Continuous Deployment</w:t>
      </w:r>
      <w:r w:rsidR="00D855E0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รูปแบบการใช้งานของ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Git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มีด้วยกัน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2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รูปแบบ คือ 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1987591009"/>
          <w:citation/>
        </w:sdtPr>
        <w:sdtContent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345C7A">
            <w:rPr>
              <w:rFonts w:ascii="TH Niramit AS" w:hAnsi="TH Niramit AS" w:cs="TH Niramit AS"/>
              <w:sz w:val="32"/>
              <w:szCs w:val="32"/>
            </w:rPr>
            <w:instrText xml:space="preserve"> CITATION cod20 \l 1033 </w:instrTex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345C7A" w:rsidRPr="00345C7A">
            <w:rPr>
              <w:rFonts w:ascii="TH Niramit AS" w:hAnsi="TH Niramit AS" w:cs="TH Niramit AS"/>
              <w:noProof/>
              <w:sz w:val="32"/>
              <w:szCs w:val="32"/>
            </w:rPr>
            <w:t>(codebee, 2020)</w:t>
          </w:r>
          <w:r w:rsidR="00345C7A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3A4B3388" w14:textId="2A641868" w:rsidR="00400349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ใช้งานผ่าน </w:t>
      </w:r>
      <w:r w:rsidRPr="00264811">
        <w:rPr>
          <w:rFonts w:ascii="TH Niramit AS" w:hAnsi="TH Niramit AS" w:cs="TH Niramit AS" w:hint="cs"/>
          <w:sz w:val="32"/>
          <w:szCs w:val="32"/>
        </w:rPr>
        <w:t>Git Command Line (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ใช้งานผ่านการพิมพ์คำสั่งด้วยตัวหนังสือ)</w:t>
      </w:r>
    </w:p>
    <w:p w14:paraId="4E544E51" w14:textId="5D091E07" w:rsidR="007049C0" w:rsidRPr="00C362DF" w:rsidRDefault="00400349" w:rsidP="00025889">
      <w:pPr>
        <w:pStyle w:val="NoSpacing"/>
        <w:numPr>
          <w:ilvl w:val="0"/>
          <w:numId w:val="3"/>
        </w:numPr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400349">
        <w:rPr>
          <w:rFonts w:ascii="TH Niramit AS" w:hAnsi="TH Niramit AS" w:cs="TH Niramit AS"/>
          <w:sz w:val="32"/>
          <w:szCs w:val="32"/>
          <w:cs/>
        </w:rPr>
        <w:t xml:space="preserve">ใช้งานผ่านโปรแกรม </w:t>
      </w:r>
      <w:r w:rsidRPr="00400349">
        <w:rPr>
          <w:rFonts w:ascii="TH Niramit AS" w:hAnsi="TH Niramit AS" w:cs="TH Niramit AS"/>
          <w:sz w:val="32"/>
          <w:szCs w:val="32"/>
        </w:rPr>
        <w:t>Git GUI (</w:t>
      </w:r>
      <w:r w:rsidRPr="00400349">
        <w:rPr>
          <w:rFonts w:ascii="TH Niramit AS" w:hAnsi="TH Niramit AS" w:cs="TH Niramit AS"/>
          <w:sz w:val="32"/>
          <w:szCs w:val="32"/>
          <w:cs/>
        </w:rPr>
        <w:t>ใช้งานผ่านโปรแกรมสำเร็จรูป)</w:t>
      </w:r>
      <w:r w:rsidR="00834AE0" w:rsidRPr="00400349">
        <w:rPr>
          <w:rFonts w:ascii="TH Niramit AS" w:hAnsi="TH Niramit AS" w:cs="TH Niramit AS"/>
          <w:sz w:val="32"/>
          <w:szCs w:val="32"/>
        </w:rPr>
        <w:t> </w:t>
      </w:r>
    </w:p>
    <w:p w14:paraId="0117BCF2" w14:textId="5ED8F104" w:rsidR="007049C0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2.1.13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r w:rsidRPr="00264811">
        <w:rPr>
          <w:rFonts w:ascii="TH Niramit AS" w:hAnsi="TH Niramit AS" w:cs="TH Niramit AS" w:hint="cs"/>
          <w:sz w:val="32"/>
          <w:szCs w:val="32"/>
        </w:rPr>
        <w:t>Node.js</w:t>
      </w:r>
    </w:p>
    <w:p w14:paraId="059D2CAD" w14:textId="63AC01B9" w:rsidR="007049C0" w:rsidRPr="00264811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คือสภาพแวดล้อมการทำงานของภาษา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นอกเว็บ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เบ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ราว์เซอร์ที่ทำงานด้วย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นั่นหมาย</w:t>
      </w:r>
      <w:r w:rsidR="00D855E0">
        <w:rPr>
          <w:rFonts w:ascii="TH Niramit AS" w:hAnsi="TH Niramit AS" w:cs="TH Niramit AS" w:hint="cs"/>
          <w:sz w:val="32"/>
          <w:szCs w:val="32"/>
          <w:cs/>
        </w:rPr>
        <w:t>ถึง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สามารถใช้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ในการพ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ัต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>นาแอ</w:t>
      </w:r>
      <w:r w:rsidR="006D439F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พลิเคชันแบบ </w:t>
      </w:r>
      <w:r w:rsidR="00D855E0">
        <w:rPr>
          <w:rFonts w:ascii="TH Niramit AS" w:hAnsi="TH Niramit AS" w:cs="TH Niramit AS"/>
          <w:sz w:val="32"/>
          <w:szCs w:val="32"/>
          <w:cs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Command line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แอ</w:t>
      </w:r>
      <w:r w:rsidR="00263621">
        <w:rPr>
          <w:rFonts w:ascii="TH Niramit AS" w:hAnsi="TH Niramit AS" w:cs="TH Niramit AS" w:hint="cs"/>
          <w:sz w:val="32"/>
          <w:szCs w:val="32"/>
          <w:cs/>
        </w:rPr>
        <w:t>ป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พลิเคชัน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Desktop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หรือแม้แต่เว็บ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เซิร์ฟเวอร์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ได้โดยที่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จะมี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APIs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ที่สามารถใช้สำหรับทำงานกับระบบปฏิบัติการ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  <w:cs/>
        </w:rPr>
        <w:t>เวิร์ก</w:t>
      </w:r>
      <w:proofErr w:type="spellEnd"/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เป็นต้น</w:t>
      </w:r>
    </w:p>
    <w:p w14:paraId="1172B48E" w14:textId="564728DC" w:rsidR="00C362DF" w:rsidRDefault="007049C0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ab/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ถูกพัฒนาและทำงานด้วยใช้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Chrome V8 engine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สำหรับคอมไพล์ภาษา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ให้เป็นภาษาเครื่องด้วยการคอมไพล์แบบ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Just-in-time (JIT)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เพื่อเพิ่มประสิทธิภาพการทำงานของภาษา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จากที่แต่เดิมมันเป็นภาษาที่มีการทำงานแบบ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Interpreted 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เป็นโปรแกรมที่สามารถใช้ได้ทั้งบน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Windows, Linux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Mac OS X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นั่นหมายความว่าสามารถเขียนโปรแกรมในภาษา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และนำไปรันได้ทุกระบบปฏิบัติการที่สนับสนุนโดย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นี่เป็นแนวคิดของการเขียนครั้งเดียวแต่ทำงานได้ทุกที่ (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Write once, run anywhere)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ข้อดีอีกอย่างหนึ่งในการใช้ภาษา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Node.js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คือทำให้การพัฒนาเว็บไซต์ทำได้</w:t>
      </w:r>
      <w:r w:rsidR="00DF1DB8">
        <w:rPr>
          <w:rFonts w:ascii="TH Niramit AS" w:hAnsi="TH Niramit AS" w:cs="TH Niramit AS" w:hint="cs"/>
          <w:sz w:val="32"/>
          <w:szCs w:val="32"/>
          <w:cs/>
        </w:rPr>
        <w:t>ง่าย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ขึ้นสำหรับนักพัฒนา เนื่องจากสามารถใช้ภาษา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JavaScript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สำหรับทั้ง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Front-end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Back-end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ได้โดยไม่ต้องศึกษาภาษาเฉพาะในแต่ละด้าน ตัวอย่างของการพัฒนาเว็บ</w:t>
      </w:r>
      <w:r w:rsidR="0000274E">
        <w:rPr>
          <w:rFonts w:ascii="TH Niramit AS" w:hAnsi="TH Niramit AS" w:cs="TH Niramit AS" w:hint="cs"/>
          <w:sz w:val="32"/>
          <w:szCs w:val="32"/>
          <w:cs/>
        </w:rPr>
        <w:t>ไ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ซต์ในรูปแบบนี้ เช่น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React.js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ซึ่งเป็นไลบรารีโดย </w:t>
      </w:r>
      <w:r w:rsidRPr="00264811">
        <w:rPr>
          <w:rFonts w:ascii="TH Niramit AS" w:hAnsi="TH Niramit AS" w:cs="TH Niramit AS" w:hint="cs"/>
          <w:sz w:val="32"/>
          <w:szCs w:val="32"/>
        </w:rPr>
        <w:t>Facebook</w:t>
      </w:r>
      <w:r w:rsidR="00345C7A">
        <w:rPr>
          <w:rFonts w:ascii="TH Niramit AS" w:hAnsi="TH Niramit AS" w:cs="TH Niramit AS"/>
          <w:sz w:val="32"/>
          <w:szCs w:val="32"/>
        </w:rPr>
        <w:t xml:space="preserve"> </w:t>
      </w:r>
      <w:sdt>
        <w:sdtPr>
          <w:rPr>
            <w:rFonts w:ascii="TH Niramit AS" w:hAnsi="TH Niramit AS" w:cs="TH Niramit AS"/>
            <w:sz w:val="32"/>
            <w:szCs w:val="32"/>
          </w:rPr>
          <w:id w:val="-1110887506"/>
          <w:citation/>
        </w:sdtPr>
        <w:sdtContent>
          <w:r w:rsidR="0059453F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59453F">
            <w:rPr>
              <w:rFonts w:ascii="TH Niramit AS" w:hAnsi="TH Niramit AS" w:cs="TH Niramit AS"/>
              <w:sz w:val="32"/>
              <w:szCs w:val="32"/>
              <w:cs/>
            </w:rPr>
            <w:instrText>ทำค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instrText xml:space="preserve">21 \l 1033 </w:instrTex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ทำความรู้จักกับ </w:t>
          </w:r>
          <w:r w:rsidR="0059453F" w:rsidRPr="0059453F">
            <w:rPr>
              <w:rFonts w:ascii="TH Niramit AS" w:hAnsi="TH Niramit AS" w:cs="TH Niramit AS"/>
              <w:noProof/>
              <w:sz w:val="32"/>
              <w:szCs w:val="32"/>
            </w:rPr>
            <w:t>Node.js, 2021)</w:t>
          </w:r>
          <w:r w:rsidR="0059453F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</w:p>
    <w:p w14:paraId="70833537" w14:textId="21322D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  <w:t xml:space="preserve">2.1.14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Matplotlibs</w:t>
      </w:r>
      <w:proofErr w:type="spellEnd"/>
    </w:p>
    <w:p w14:paraId="1D116AAD" w14:textId="08127388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Matplotlib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เป็นโมดูลที่เป็นพื้นฐานของ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Python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สำหรับการวาดกราฟจากข้อมูลซึ่งจำเป็นมากสำหรับงานทางด้าน </w:t>
      </w:r>
      <w:r w:rsidRPr="00264811">
        <w:rPr>
          <w:rFonts w:ascii="TH Niramit AS" w:hAnsi="TH Niramit AS" w:cs="TH Niramit AS" w:hint="cs"/>
          <w:sz w:val="32"/>
          <w:szCs w:val="32"/>
        </w:rPr>
        <w:t>Data Analysis, Science, Engineering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เป็นตัวช่วยในการวิเคราะห์ข้อมูลโดยใช้รูปแบบของกราฟตัวอย่างประเภทกราฟที่มีให้ใช้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1.Scatter 2.Bar 3.Stem 4.Step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และอื่น ๆ</w:t>
      </w:r>
      <w:sdt>
        <w:sdtPr>
          <w:rPr>
            <w:rFonts w:ascii="TH Niramit AS" w:hAnsi="TH Niramit AS" w:cs="TH Niramit AS" w:hint="cs"/>
            <w:sz w:val="32"/>
            <w:szCs w:val="32"/>
            <w:cs/>
          </w:rPr>
          <w:id w:val="-1343857311"/>
          <w:citation/>
        </w:sdtPr>
        <w:sdtContent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begin"/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 CITATION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instrText xml:space="preserve">หัด </w:instrText>
          </w:r>
          <w:r w:rsidR="00C72431">
            <w:rPr>
              <w:rFonts w:ascii="TH Niramit AS" w:hAnsi="TH Niramit AS" w:cs="TH Niramit AS"/>
              <w:sz w:val="32"/>
              <w:szCs w:val="32"/>
            </w:rPr>
            <w:instrText xml:space="preserve">\l 1033 </w:instrTex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separate"/>
          </w:r>
          <w:r w:rsid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(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หัด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Python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สำหรับคนเป็น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Excel :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ตอนที่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 xml:space="preserve">8 –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  <w:cs/>
            </w:rPr>
            <w:t xml:space="preserve">การสร้างกราฟด้วย </w:t>
          </w:r>
          <w:r w:rsidR="00C72431" w:rsidRPr="00C72431">
            <w:rPr>
              <w:rFonts w:ascii="TH Niramit AS" w:hAnsi="TH Niramit AS" w:cs="TH Niramit AS"/>
              <w:noProof/>
              <w:sz w:val="32"/>
              <w:szCs w:val="32"/>
            </w:rPr>
            <w:t>Matplotlib)</w:t>
          </w:r>
          <w:r w:rsidR="00C72431">
            <w:rPr>
              <w:rFonts w:ascii="TH Niramit AS" w:hAnsi="TH Niramit AS" w:cs="TH Niramit AS"/>
              <w:sz w:val="32"/>
              <w:szCs w:val="32"/>
              <w:cs/>
            </w:rPr>
            <w:fldChar w:fldCharType="end"/>
          </w:r>
        </w:sdtContent>
      </w:sdt>
    </w:p>
    <w:p w14:paraId="46F57BD1" w14:textId="0E9CDBBD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ab/>
        <w:t xml:space="preserve">2.1.15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ทฤษฎี </w:t>
      </w:r>
      <w:proofErr w:type="spellStart"/>
      <w:r w:rsidRPr="00264811">
        <w:rPr>
          <w:rFonts w:ascii="TH Niramit AS" w:hAnsi="TH Niramit AS" w:cs="TH Niramit AS" w:hint="cs"/>
          <w:sz w:val="32"/>
          <w:szCs w:val="32"/>
        </w:rPr>
        <w:t>Mongodb</w:t>
      </w:r>
      <w:proofErr w:type="spellEnd"/>
    </w:p>
    <w:p w14:paraId="32A6A433" w14:textId="5B55291B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open-source document database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โดยเป็นฐานข้อมูลแบบ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NoSQL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คือไม่มี</w:t>
      </w:r>
      <w:r w:rsidR="00990E86" w:rsidRPr="00264811">
        <w:rPr>
          <w:rFonts w:ascii="TH Niramit AS" w:hAnsi="TH Niramit AS" w:cs="TH Niramit AS" w:hint="cs"/>
          <w:sz w:val="32"/>
          <w:szCs w:val="32"/>
          <w:cs/>
        </w:rPr>
        <w:t>ความสัมพันธ์</w:t>
      </w:r>
      <w:r w:rsidR="00990E86">
        <w:rPr>
          <w:rFonts w:ascii="TH Niramit AS" w:hAnsi="TH Niramit AS" w:cs="TH Niramit AS"/>
          <w:sz w:val="32"/>
          <w:szCs w:val="32"/>
        </w:rPr>
        <w:t xml:space="preserve"> (</w:t>
      </w:r>
      <w:r w:rsidR="009A50D8">
        <w:rPr>
          <w:rFonts w:ascii="TH Niramit AS" w:hAnsi="TH Niramit AS" w:cs="TH Niramit AS"/>
          <w:sz w:val="32"/>
          <w:szCs w:val="32"/>
        </w:rPr>
        <w:t>No r</w:t>
      </w:r>
      <w:r w:rsidRPr="00264811">
        <w:rPr>
          <w:rFonts w:ascii="TH Niramit AS" w:hAnsi="TH Niramit AS" w:cs="TH Niramit AS" w:hint="cs"/>
          <w:sz w:val="32"/>
          <w:szCs w:val="32"/>
        </w:rPr>
        <w:t>elation</w:t>
      </w:r>
      <w:r w:rsidR="00A01E36">
        <w:rPr>
          <w:rFonts w:ascii="TH Niramit AS" w:hAnsi="TH Niramit AS" w:cs="TH Niramit AS"/>
          <w:sz w:val="32"/>
          <w:szCs w:val="32"/>
        </w:rPr>
        <w:t>ship</w:t>
      </w:r>
      <w:r w:rsidR="00990E86">
        <w:rPr>
          <w:rFonts w:ascii="TH Niramit AS" w:hAnsi="TH Niramit AS" w:cs="TH Niramit AS" w:hint="cs"/>
          <w:sz w:val="32"/>
          <w:szCs w:val="32"/>
          <w:cs/>
        </w:rPr>
        <w:t>)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ของตารางแบบ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SQL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ทั่วไป แต่จะเก็บข้อมูลเป็นแบบ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r w:rsidR="00990E86">
        <w:rPr>
          <w:rFonts w:ascii="TH Niramit AS" w:hAnsi="TH Niramit AS" w:cs="TH Niramit AS"/>
          <w:sz w:val="32"/>
          <w:szCs w:val="32"/>
        </w:rPr>
        <w:br/>
      </w:r>
      <w:r w:rsidRPr="00264811">
        <w:rPr>
          <w:rFonts w:ascii="TH Niramit AS" w:hAnsi="TH Niramit AS" w:cs="TH Niramit AS" w:hint="cs"/>
          <w:sz w:val="32"/>
          <w:szCs w:val="32"/>
        </w:rPr>
        <w:t xml:space="preserve">(JavaScript Object Notation)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แทนการบันทึกข้อมูลทุก</w:t>
      </w:r>
      <w:r w:rsidR="00990E86">
        <w:rPr>
          <w:rFonts w:ascii="TH Niramit AS" w:hAnsi="TH Niramit AS" w:cs="TH Niramit AS"/>
          <w:sz w:val="32"/>
          <w:szCs w:val="32"/>
        </w:rPr>
        <w:t xml:space="preserve">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ๆ </w:t>
      </w:r>
      <w:r w:rsidR="00990E86">
        <w:rPr>
          <w:rFonts w:ascii="TH Niramit AS" w:hAnsi="TH Niramit AS" w:cs="TH Niramit AS"/>
          <w:sz w:val="32"/>
          <w:szCs w:val="32"/>
        </w:rPr>
        <w:t>R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ecord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ใน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MongoDB </w:t>
      </w:r>
      <w:r w:rsidR="00622C1B">
        <w:rPr>
          <w:rFonts w:ascii="TH Niramit AS" w:hAnsi="TH Niramit AS" w:cs="TH Niramit AS" w:hint="cs"/>
          <w:sz w:val="32"/>
          <w:szCs w:val="32"/>
          <w:cs/>
        </w:rPr>
        <w:t>และเ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รียกว่า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Document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ซึ่งจะเก็บค่าเป็น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key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และ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value </w:t>
      </w:r>
      <w:r w:rsidRPr="00264811">
        <w:rPr>
          <w:rFonts w:ascii="TH Niramit AS" w:hAnsi="TH Niramit AS" w:cs="TH Niramit AS" w:hint="cs"/>
          <w:sz w:val="32"/>
          <w:szCs w:val="32"/>
          <w:cs/>
        </w:rPr>
        <w:t>จะเห็น</w:t>
      </w:r>
      <w:r w:rsidR="00235368">
        <w:rPr>
          <w:rFonts w:ascii="TH Niramit AS" w:hAnsi="TH Niramit AS" w:cs="TH Niramit AS" w:hint="cs"/>
          <w:sz w:val="32"/>
          <w:szCs w:val="32"/>
          <w:cs/>
        </w:rPr>
        <w:t>ว่า</w:t>
      </w:r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คือ </w:t>
      </w:r>
      <w:r w:rsidRPr="00264811">
        <w:rPr>
          <w:rFonts w:ascii="TH Niramit AS" w:hAnsi="TH Niramit AS" w:cs="TH Niramit AS" w:hint="cs"/>
          <w:sz w:val="32"/>
          <w:szCs w:val="32"/>
        </w:rPr>
        <w:t xml:space="preserve">JSON </w:t>
      </w:r>
      <w:sdt>
        <w:sdtPr>
          <w:rPr>
            <w:rFonts w:ascii="TH Niramit AS" w:hAnsi="TH Niramit AS" w:cs="TH Niramit AS"/>
            <w:sz w:val="32"/>
            <w:szCs w:val="32"/>
          </w:rPr>
          <w:id w:val="1203822557"/>
          <w:citation/>
        </w:sdtPr>
        <w:sdtContent>
          <w:r w:rsidR="009245EE">
            <w:rPr>
              <w:rFonts w:ascii="TH Niramit AS" w:hAnsi="TH Niramit AS" w:cs="TH Niramit AS"/>
              <w:sz w:val="32"/>
              <w:szCs w:val="32"/>
            </w:rPr>
            <w:fldChar w:fldCharType="begin"/>
          </w:r>
          <w:r w:rsidR="009245EE">
            <w:rPr>
              <w:rFonts w:ascii="TH Niramit AS" w:hAnsi="TH Niramit AS" w:cs="TH Niramit AS"/>
              <w:sz w:val="32"/>
              <w:szCs w:val="32"/>
            </w:rPr>
            <w:instrText xml:space="preserve"> CITATION Cha15 \l 1033 </w:instrTex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separate"/>
          </w:r>
          <w:r w:rsidR="009245EE" w:rsidRPr="009245EE">
            <w:rPr>
              <w:rFonts w:ascii="TH Niramit AS" w:hAnsi="TH Niramit AS" w:cs="TH Niramit AS"/>
              <w:noProof/>
              <w:sz w:val="32"/>
              <w:szCs w:val="32"/>
            </w:rPr>
            <w:t>(Chai, 2015)</w:t>
          </w:r>
          <w:r w:rsidR="009245EE">
            <w:rPr>
              <w:rFonts w:ascii="TH Niramit AS" w:hAnsi="TH Niramit AS" w:cs="TH Niramit AS"/>
              <w:sz w:val="32"/>
              <w:szCs w:val="32"/>
            </w:rPr>
            <w:fldChar w:fldCharType="end"/>
          </w:r>
        </w:sdtContent>
      </w:sdt>
      <w:r w:rsidRPr="00264811">
        <w:rPr>
          <w:rFonts w:ascii="TH Niramit AS" w:hAnsi="TH Niramit AS" w:cs="TH Niramit AS" w:hint="cs"/>
          <w:sz w:val="32"/>
          <w:szCs w:val="32"/>
          <w:cs/>
        </w:rPr>
        <w:t xml:space="preserve"> ตัวอย่างเช่น</w:t>
      </w:r>
    </w:p>
    <w:p w14:paraId="620B028A" w14:textId="78304CFA" w:rsidR="00C362DF" w:rsidRDefault="00C362DF" w:rsidP="00025889">
      <w:pPr>
        <w:pStyle w:val="NoSpacing"/>
        <w:tabs>
          <w:tab w:val="left" w:pos="567"/>
          <w:tab w:val="left" w:pos="1134"/>
          <w:tab w:val="left" w:pos="2268"/>
        </w:tabs>
        <w:spacing w:line="276" w:lineRule="auto"/>
        <w:jc w:val="center"/>
        <w:rPr>
          <w:rFonts w:ascii="TH Niramit AS" w:hAnsi="TH Niramit AS" w:cs="TH Niramit AS"/>
          <w:sz w:val="32"/>
          <w:szCs w:val="32"/>
        </w:rPr>
      </w:pPr>
      <w:r w:rsidRPr="00264811">
        <w:rPr>
          <w:rFonts w:ascii="TH Niramit AS" w:hAnsi="TH Niramit AS" w:cs="TH Niramit AS" w:hint="cs"/>
          <w:noProof/>
          <w:sz w:val="32"/>
          <w:szCs w:val="32"/>
        </w:rPr>
        <w:drawing>
          <wp:inline distT="0" distB="0" distL="0" distR="0" wp14:anchorId="0C461F94" wp14:editId="2C5D0490">
            <wp:extent cx="2880000" cy="2012754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1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245" w14:textId="4091DC28" w:rsidR="00C362DF" w:rsidRDefault="00C362DF" w:rsidP="00025889">
      <w:pPr>
        <w:pStyle w:val="Caption"/>
        <w:spacing w:line="276" w:lineRule="auto"/>
      </w:pPr>
      <w:r w:rsidRPr="00C362DF">
        <w:rPr>
          <w:b/>
          <w:bCs/>
          <w:cs/>
        </w:rPr>
        <w:t xml:space="preserve">ภาพที่ </w:t>
      </w:r>
      <w:r w:rsidRPr="00C362DF">
        <w:rPr>
          <w:b/>
          <w:bCs/>
          <w:cs/>
        </w:rPr>
        <w:fldChar w:fldCharType="begin"/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</w:rPr>
        <w:instrText xml:space="preserve">SEQ </w:instrText>
      </w:r>
      <w:r w:rsidRPr="00C362DF">
        <w:rPr>
          <w:b/>
          <w:bCs/>
          <w:cs/>
        </w:rPr>
        <w:instrText xml:space="preserve">ภาพที่ </w:instrText>
      </w:r>
      <w:r w:rsidRPr="00C362DF">
        <w:rPr>
          <w:b/>
          <w:bCs/>
        </w:rPr>
        <w:instrText>\* ARABIC</w:instrText>
      </w:r>
      <w:r w:rsidRPr="00C362DF">
        <w:rPr>
          <w:b/>
          <w:bCs/>
          <w:cs/>
        </w:rPr>
        <w:instrText xml:space="preserve"> </w:instrText>
      </w:r>
      <w:r w:rsidRPr="00C362D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C362DF">
        <w:rPr>
          <w:b/>
          <w:bCs/>
          <w:cs/>
        </w:rPr>
        <w:fldChar w:fldCharType="end"/>
      </w:r>
      <w:r>
        <w:t xml:space="preserve"> </w:t>
      </w:r>
      <w:bookmarkStart w:id="44" w:name="_Toc130463830"/>
      <w:r w:rsidRPr="00264811">
        <w:rPr>
          <w:rFonts w:hint="cs"/>
          <w:cs/>
        </w:rPr>
        <w:t xml:space="preserve">ตัวอย่างข้อมูลแบบ </w:t>
      </w:r>
      <w:r w:rsidRPr="00264811">
        <w:rPr>
          <w:rFonts w:hint="cs"/>
        </w:rPr>
        <w:t>JSON</w:t>
      </w:r>
      <w:bookmarkEnd w:id="44"/>
    </w:p>
    <w:p w14:paraId="30950AF3" w14:textId="77777777" w:rsidR="00503DB4" w:rsidRPr="00503DB4" w:rsidRDefault="00503DB4" w:rsidP="00025889">
      <w:pPr>
        <w:spacing w:line="276" w:lineRule="auto"/>
      </w:pPr>
    </w:p>
    <w:p w14:paraId="09E6C246" w14:textId="70908220" w:rsidR="00834AE0" w:rsidRDefault="009A64CE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rFonts w:hint="cs"/>
          <w:cs/>
        </w:rPr>
        <w:t>โดย</w:t>
      </w:r>
      <w:r w:rsidR="0092716F" w:rsidRPr="00264811">
        <w:rPr>
          <w:rFonts w:hint="cs"/>
          <w:cs/>
        </w:rPr>
        <w:t>หลัก</w:t>
      </w:r>
      <w:r>
        <w:rPr>
          <w:rFonts w:hint="cs"/>
          <w:cs/>
        </w:rPr>
        <w:t xml:space="preserve"> </w:t>
      </w:r>
      <w:r w:rsidR="0092716F" w:rsidRPr="00264811">
        <w:rPr>
          <w:rFonts w:hint="cs"/>
          <w:cs/>
        </w:rPr>
        <w:t xml:space="preserve">ๆ เหมาะกับองค์กรที่อยากจะเข้าถึงข้อมูลได้อย่างรวดเร็ว อีกทั้งยังเหมาะกับการทำ </w:t>
      </w:r>
      <w:r>
        <w:rPr>
          <w:cs/>
        </w:rPr>
        <w:br/>
      </w:r>
      <w:r w:rsidR="0092716F" w:rsidRPr="00264811">
        <w:rPr>
          <w:rFonts w:hint="cs"/>
        </w:rPr>
        <w:t>Big Data</w:t>
      </w:r>
      <w:r w:rsidR="0092716F">
        <w:t xml:space="preserve"> </w:t>
      </w:r>
      <w:r w:rsidR="0092716F">
        <w:rPr>
          <w:rFonts w:hint="cs"/>
          <w:cs/>
        </w:rPr>
        <w:t>และอื่น ๆ ดังนี้</w:t>
      </w:r>
      <w:r w:rsidR="009245EE">
        <w:t xml:space="preserve"> </w:t>
      </w:r>
      <w:sdt>
        <w:sdtPr>
          <w:id w:val="-1215963386"/>
          <w:citation/>
        </w:sdtPr>
        <w:sdtContent>
          <w:r w:rsidR="009245EE">
            <w:fldChar w:fldCharType="begin"/>
          </w:r>
          <w:r w:rsidR="009245EE">
            <w:instrText xml:space="preserve"> CITATION VIS22 \l 1033 </w:instrText>
          </w:r>
          <w:r w:rsidR="009245EE">
            <w:fldChar w:fldCharType="separate"/>
          </w:r>
          <w:r w:rsidR="009245EE">
            <w:rPr>
              <w:noProof/>
            </w:rPr>
            <w:t>(PLC, 2022)</w:t>
          </w:r>
          <w:r w:rsidR="009245EE">
            <w:fldChar w:fldCharType="end"/>
          </w:r>
        </w:sdtContent>
      </w:sdt>
    </w:p>
    <w:p w14:paraId="3E5C4238" w14:textId="62305C8A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MongoDB </w:t>
      </w:r>
      <w:r w:rsidRPr="00264811">
        <w:rPr>
          <w:rFonts w:hint="cs"/>
          <w:cs/>
        </w:rPr>
        <w:t xml:space="preserve">สามารถที่จะสร้างเป็น </w:t>
      </w:r>
      <w:r w:rsidRPr="00264811">
        <w:rPr>
          <w:rFonts w:hint="cs"/>
        </w:rPr>
        <w:t xml:space="preserve">Cluster </w:t>
      </w:r>
      <w:r w:rsidRPr="00264811">
        <w:rPr>
          <w:rFonts w:hint="cs"/>
          <w:cs/>
        </w:rPr>
        <w:t xml:space="preserve">เพื่อที่จะตอบสนองของคำว่า </w:t>
      </w:r>
      <w:r w:rsidRPr="00264811">
        <w:rPr>
          <w:rFonts w:hint="cs"/>
        </w:rPr>
        <w:t xml:space="preserve">High Availability (HA) </w:t>
      </w:r>
      <w:r w:rsidRPr="00264811">
        <w:rPr>
          <w:rFonts w:hint="cs"/>
          <w:cs/>
        </w:rPr>
        <w:t>ได้ ซึ่ง</w:t>
      </w:r>
      <w:r w:rsidR="00990E86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เลือก </w:t>
      </w:r>
      <w:r w:rsidRPr="00264811">
        <w:rPr>
          <w:rFonts w:hint="cs"/>
        </w:rPr>
        <w:t xml:space="preserve">Region </w:t>
      </w:r>
      <w:r w:rsidRPr="00264811">
        <w:rPr>
          <w:rFonts w:hint="cs"/>
          <w:cs/>
        </w:rPr>
        <w:t xml:space="preserve">ที่อยากจะ </w:t>
      </w:r>
      <w:r w:rsidRPr="00264811">
        <w:rPr>
          <w:rFonts w:hint="cs"/>
        </w:rPr>
        <w:t xml:space="preserve">Deploy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นั้น</w:t>
      </w:r>
      <w:r w:rsidR="00990E86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6328523" w14:textId="4ACB9EAD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ความรวดเร็วในการเข้าถึงข้อมูลเพราะว่าตัว </w:t>
      </w:r>
      <w:r w:rsidRPr="00264811">
        <w:rPr>
          <w:rFonts w:hint="cs"/>
        </w:rPr>
        <w:t xml:space="preserve">Database </w:t>
      </w:r>
      <w:r w:rsidRPr="00264811">
        <w:rPr>
          <w:rFonts w:hint="cs"/>
          <w:cs/>
        </w:rPr>
        <w:t xml:space="preserve">ของมันไม่มี </w:t>
      </w:r>
      <w:r w:rsidRPr="00264811">
        <w:rPr>
          <w:rFonts w:hint="cs"/>
        </w:rPr>
        <w:t xml:space="preserve">Schema </w:t>
      </w:r>
      <w:r w:rsidRPr="00264811">
        <w:rPr>
          <w:rFonts w:hint="cs"/>
          <w:cs/>
        </w:rPr>
        <w:t xml:space="preserve">ซึ่งจะต่างกับ </w:t>
      </w:r>
      <w:r w:rsidRPr="00264811">
        <w:rPr>
          <w:rFonts w:hint="cs"/>
        </w:rPr>
        <w:t xml:space="preserve">SQL </w:t>
      </w:r>
      <w:r w:rsidRPr="00264811">
        <w:rPr>
          <w:rFonts w:hint="cs"/>
          <w:cs/>
        </w:rPr>
        <w:t>โดย</w:t>
      </w:r>
      <w:r w:rsidR="001E177F">
        <w:rPr>
          <w:rFonts w:hint="cs"/>
          <w:cs/>
        </w:rPr>
        <w:t>แบบนั้น</w:t>
      </w:r>
      <w:r w:rsidRPr="00264811">
        <w:rPr>
          <w:rFonts w:hint="cs"/>
          <w:cs/>
        </w:rPr>
        <w:t xml:space="preserve">จะอิงจากฐานข้อมูลที่มาจาก </w:t>
      </w:r>
      <w:r w:rsidRPr="00264811">
        <w:rPr>
          <w:rFonts w:hint="cs"/>
        </w:rPr>
        <w:t>Table</w:t>
      </w:r>
    </w:p>
    <w:p w14:paraId="018D1F57" w14:textId="44F80FB4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 </w:t>
      </w:r>
      <w:r w:rsidRPr="00264811">
        <w:rPr>
          <w:rFonts w:hint="cs"/>
        </w:rPr>
        <w:t xml:space="preserve">Auto Scale </w:t>
      </w:r>
      <w:r w:rsidRPr="00264811">
        <w:rPr>
          <w:rFonts w:hint="cs"/>
          <w:cs/>
        </w:rPr>
        <w:t>ได้ไม่ว่าจะมีการใช้งานมากน้อยแค่ไหนก็สามารถ</w:t>
      </w:r>
      <w:r w:rsidR="001F60AF">
        <w:rPr>
          <w:rFonts w:hint="cs"/>
          <w:cs/>
        </w:rPr>
        <w:t>ปรับใช้</w:t>
      </w:r>
      <w:r w:rsidRPr="00264811">
        <w:rPr>
          <w:rFonts w:hint="cs"/>
          <w:cs/>
        </w:rPr>
        <w:t xml:space="preserve">กับ </w:t>
      </w:r>
      <w:r w:rsidRPr="00264811">
        <w:rPr>
          <w:rFonts w:hint="cs"/>
        </w:rPr>
        <w:t xml:space="preserve">Environment </w:t>
      </w:r>
      <w:r w:rsidRPr="00264811">
        <w:rPr>
          <w:rFonts w:hint="cs"/>
          <w:cs/>
        </w:rPr>
        <w:t>นั้น</w:t>
      </w:r>
      <w:r w:rsidR="001F60AF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</w:t>
      </w:r>
    </w:p>
    <w:p w14:paraId="14F50E6D" w14:textId="05619568" w:rsidR="0092716F" w:rsidRDefault="0092716F" w:rsidP="00025889">
      <w:pPr>
        <w:pStyle w:val="ListParagraph"/>
        <w:numPr>
          <w:ilvl w:val="0"/>
          <w:numId w:val="4"/>
        </w:num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 w:rsidRPr="00264811">
        <w:rPr>
          <w:rFonts w:hint="cs"/>
          <w:cs/>
        </w:rPr>
        <w:t>รองรับ</w:t>
      </w:r>
      <w:r w:rsidR="001F60AF">
        <w:rPr>
          <w:rFonts w:hint="cs"/>
          <w:cs/>
        </w:rPr>
        <w:t>การทำ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Multiple Cloud Provider </w:t>
      </w:r>
      <w:r w:rsidRPr="00264811">
        <w:rPr>
          <w:rFonts w:hint="cs"/>
          <w:cs/>
        </w:rPr>
        <w:t>ซึ่งข้อดีข้อนี้</w:t>
      </w:r>
      <w:r w:rsidR="001F60AF">
        <w:rPr>
          <w:rFonts w:hint="cs"/>
          <w:cs/>
        </w:rPr>
        <w:t>สามารถ</w:t>
      </w:r>
      <w:r w:rsidRPr="00264811">
        <w:rPr>
          <w:rFonts w:hint="cs"/>
          <w:cs/>
        </w:rPr>
        <w:t xml:space="preserve">ทำให้ </w:t>
      </w:r>
      <w:r w:rsidRPr="00264811">
        <w:rPr>
          <w:rFonts w:hint="cs"/>
        </w:rPr>
        <w:t xml:space="preserve">Database </w:t>
      </w:r>
      <w:r w:rsidR="001F60AF">
        <w:rPr>
          <w:rFonts w:hint="cs"/>
          <w:cs/>
        </w:rPr>
        <w:t>ที่ใช้นั้น</w:t>
      </w:r>
      <w:r w:rsidRPr="00264811">
        <w:rPr>
          <w:rFonts w:hint="cs"/>
          <w:cs/>
        </w:rPr>
        <w:t xml:space="preserve">มี </w:t>
      </w:r>
      <w:r w:rsidR="001F60AF">
        <w:rPr>
          <w:cs/>
        </w:rPr>
        <w:br/>
      </w:r>
      <w:r w:rsidRPr="00264811">
        <w:rPr>
          <w:rFonts w:hint="cs"/>
        </w:rPr>
        <w:t xml:space="preserve">High Availability </w:t>
      </w:r>
      <w:r w:rsidRPr="00264811">
        <w:rPr>
          <w:rFonts w:hint="cs"/>
          <w:cs/>
        </w:rPr>
        <w:t xml:space="preserve">มากขึ้นโดยเราไม่จำเป็นที่จะต้องยึดติดกับ </w:t>
      </w:r>
      <w:r w:rsidRPr="00264811">
        <w:rPr>
          <w:rFonts w:hint="cs"/>
        </w:rPr>
        <w:t xml:space="preserve">Cloud Provider </w:t>
      </w:r>
      <w:r w:rsidRPr="00264811">
        <w:rPr>
          <w:rFonts w:hint="cs"/>
          <w:cs/>
        </w:rPr>
        <w:t>เจ้าใดเจ้าหนึ่ง</w:t>
      </w:r>
    </w:p>
    <w:p w14:paraId="27050380" w14:textId="7A7AF3A3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2.1.16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Next.js</w:t>
      </w:r>
    </w:p>
    <w:p w14:paraId="59E1AA27" w14:textId="2F353779" w:rsidR="0092716F" w:rsidRDefault="009271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React Web Framework </w:t>
      </w:r>
      <w:r w:rsidRPr="00264811">
        <w:rPr>
          <w:rFonts w:hint="cs"/>
          <w:cs/>
        </w:rPr>
        <w:t xml:space="preserve">คล้าย ๆ กับ </w:t>
      </w:r>
      <w:r w:rsidRPr="00264811">
        <w:rPr>
          <w:rFonts w:hint="cs"/>
        </w:rPr>
        <w:t xml:space="preserve">Create React App </w:t>
      </w:r>
      <w:r w:rsidRPr="00264811">
        <w:rPr>
          <w:rFonts w:hint="cs"/>
          <w:cs/>
        </w:rPr>
        <w:t>ที่ช่วยให้เขียนเว็บ</w:t>
      </w:r>
      <w:r w:rsidR="0055358B">
        <w:rPr>
          <w:rFonts w:hint="cs"/>
          <w:cs/>
        </w:rPr>
        <w:t>ไซต์</w:t>
      </w:r>
      <w:r w:rsidRPr="00264811">
        <w:rPr>
          <w:rFonts w:hint="cs"/>
          <w:cs/>
        </w:rPr>
        <w:t xml:space="preserve">ได้สะดวกขึ้น เพราะ </w:t>
      </w:r>
      <w:r w:rsidRPr="00264811">
        <w:rPr>
          <w:rFonts w:hint="cs"/>
        </w:rPr>
        <w:t xml:space="preserve">Setup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Config </w:t>
      </w:r>
      <w:r w:rsidRPr="00264811">
        <w:rPr>
          <w:rFonts w:hint="cs"/>
          <w:cs/>
        </w:rPr>
        <w:t xml:space="preserve">ให้เรียบร้อยครบถ้วน ยกตัวอย่างข้อดีของ </w:t>
      </w:r>
      <w:r w:rsidRPr="00264811">
        <w:rPr>
          <w:rFonts w:hint="cs"/>
        </w:rPr>
        <w:t>Next.js</w:t>
      </w:r>
      <w:r w:rsidRPr="00264811">
        <w:rPr>
          <w:rFonts w:hint="cs"/>
          <w:cs/>
        </w:rPr>
        <w:t xml:space="preserve"> เช่น</w:t>
      </w:r>
      <w:r w:rsidR="00F872AD">
        <w:t xml:space="preserve"> </w:t>
      </w:r>
      <w:sdt>
        <w:sdtPr>
          <w:id w:val="259574729"/>
          <w:citation/>
        </w:sdtPr>
        <w:sdtContent>
          <w:r w:rsidR="00F872AD">
            <w:fldChar w:fldCharType="begin"/>
          </w:r>
          <w:r w:rsidR="00F872AD">
            <w:instrText xml:space="preserve"> CITATION Pal17 \l 1033 </w:instrText>
          </w:r>
          <w:r w:rsidR="00F872AD">
            <w:fldChar w:fldCharType="separate"/>
          </w:r>
          <w:r w:rsidR="00F872AD">
            <w:rPr>
              <w:noProof/>
            </w:rPr>
            <w:t>(Pallop, 2017)</w:t>
          </w:r>
          <w:r w:rsidR="00F872AD">
            <w:fldChar w:fldCharType="end"/>
          </w:r>
        </w:sdtContent>
      </w:sdt>
    </w:p>
    <w:p w14:paraId="7B48CB72" w14:textId="17EBAC40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SSR (server-side rendering)</w:t>
      </w:r>
    </w:p>
    <w:p w14:paraId="32B1D990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Hot rendering</w:t>
      </w:r>
    </w:p>
    <w:p w14:paraId="6BF43A9B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Static HTML file exportable</w:t>
      </w:r>
    </w:p>
    <w:p w14:paraId="13794F9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Project Structure</w:t>
      </w:r>
    </w:p>
    <w:p w14:paraId="2FEEE9F6" w14:textId="77777777" w:rsidR="0092716F" w:rsidRPr="00264811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lastRenderedPageBreak/>
        <w:t>Routing</w:t>
      </w:r>
    </w:p>
    <w:p w14:paraId="7B924C3E" w14:textId="44DCA289" w:rsidR="0092716F" w:rsidRDefault="0092716F" w:rsidP="00025889">
      <w:pPr>
        <w:pStyle w:val="ListParagraph"/>
        <w:numPr>
          <w:ilvl w:val="0"/>
          <w:numId w:val="5"/>
        </w:numPr>
        <w:spacing w:line="276" w:lineRule="auto"/>
      </w:pPr>
      <w:r w:rsidRPr="00264811">
        <w:rPr>
          <w:rFonts w:hint="cs"/>
        </w:rPr>
        <w:t>Easy setting up &amp; installation</w:t>
      </w:r>
    </w:p>
    <w:p w14:paraId="5F5441D3" w14:textId="3718C3DF" w:rsidR="00072D81" w:rsidRDefault="00072D81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สามารถทำเว็บไซต์ได้ทั้งแบบ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dynamic </w:t>
      </w:r>
      <w:r w:rsidRPr="00264811">
        <w:rPr>
          <w:rFonts w:hint="cs"/>
          <w:cs/>
        </w:rPr>
        <w:t xml:space="preserve">ซึ่งข้อดีของการเป็น </w:t>
      </w:r>
      <w:r w:rsidRPr="00264811">
        <w:rPr>
          <w:rFonts w:hint="cs"/>
        </w:rPr>
        <w:t xml:space="preserve">server side rendering </w:t>
      </w:r>
      <w:r w:rsidRPr="00264811">
        <w:rPr>
          <w:rFonts w:hint="cs"/>
          <w:cs/>
        </w:rPr>
        <w:t xml:space="preserve">คือ ช่วยในเรื่อง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search engine optimization </w:t>
      </w:r>
      <w:r w:rsidRPr="00264811">
        <w:rPr>
          <w:rFonts w:hint="cs"/>
          <w:cs/>
        </w:rPr>
        <w:t xml:space="preserve">เพราะถ้าทำการ </w:t>
      </w:r>
      <w:r w:rsidRPr="00264811">
        <w:rPr>
          <w:rFonts w:hint="cs"/>
        </w:rPr>
        <w:t xml:space="preserve">inspect </w:t>
      </w:r>
      <w:r w:rsidRPr="00264811">
        <w:rPr>
          <w:rFonts w:hint="cs"/>
          <w:cs/>
        </w:rPr>
        <w:t xml:space="preserve">เว็บไซต์ที่สร้างโดย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จะเห็นว่า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จะเป็น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ส่วนใหญ่ซึ่งทำให้ </w:t>
      </w:r>
      <w:r w:rsidRPr="00264811">
        <w:rPr>
          <w:rFonts w:hint="cs"/>
        </w:rPr>
        <w:t xml:space="preserve">SEO </w:t>
      </w:r>
      <w:r w:rsidRPr="00264811">
        <w:rPr>
          <w:rFonts w:hint="cs"/>
          <w:cs/>
        </w:rPr>
        <w:t xml:space="preserve">ค้นผ่าน </w:t>
      </w:r>
      <w:r w:rsidRPr="00264811">
        <w:rPr>
          <w:rFonts w:hint="cs"/>
        </w:rPr>
        <w:t xml:space="preserve">source </w:t>
      </w:r>
      <w:r w:rsidRPr="00264811">
        <w:rPr>
          <w:rFonts w:hint="cs"/>
          <w:cs/>
        </w:rPr>
        <w:t xml:space="preserve">เพื่อให้ได้ข้อมูลและจัดหมวดหมู่ได้ง่ายกว่า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ที่เป็น </w:t>
      </w:r>
      <w:r w:rsidRPr="00264811">
        <w:rPr>
          <w:rFonts w:hint="cs"/>
        </w:rPr>
        <w:t xml:space="preserve">JavaScript </w:t>
      </w:r>
      <w:r w:rsidRPr="00264811">
        <w:rPr>
          <w:rFonts w:hint="cs"/>
          <w:cs/>
        </w:rPr>
        <w:t xml:space="preserve">มากกว่า ทำให้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>เป็นที่นิยมในหลาย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ๆ</w:t>
      </w:r>
      <w:r w:rsidR="00AB7C6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บริษัท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 ข้อดีก็คือ </w:t>
      </w:r>
      <w:r w:rsidRPr="00264811">
        <w:rPr>
          <w:rFonts w:hint="cs"/>
        </w:rPr>
        <w:t xml:space="preserve">render </w:t>
      </w:r>
      <w:r w:rsidRPr="00264811">
        <w:rPr>
          <w:rFonts w:hint="cs"/>
          <w:cs/>
        </w:rPr>
        <w:t xml:space="preserve">ได้เร็วกว่า </w:t>
      </w:r>
      <w:r w:rsidRPr="00264811">
        <w:rPr>
          <w:rFonts w:hint="cs"/>
        </w:rPr>
        <w:t xml:space="preserve">React </w:t>
      </w:r>
      <w:r w:rsidRPr="00264811">
        <w:rPr>
          <w:rFonts w:hint="cs"/>
          <w:cs/>
        </w:rPr>
        <w:t xml:space="preserve">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get static path </w:t>
      </w:r>
      <w:r w:rsidRPr="00264811">
        <w:rPr>
          <w:rFonts w:hint="cs"/>
          <w:cs/>
        </w:rPr>
        <w:t xml:space="preserve">ซึ่งการสร้าง </w:t>
      </w:r>
      <w:r w:rsidRPr="00264811">
        <w:rPr>
          <w:rFonts w:hint="cs"/>
        </w:rPr>
        <w:t xml:space="preserve">path </w:t>
      </w:r>
      <w:r w:rsidRPr="00264811">
        <w:rPr>
          <w:rFonts w:hint="cs"/>
          <w:cs/>
        </w:rPr>
        <w:t xml:space="preserve">แบบ </w:t>
      </w:r>
      <w:r w:rsidRPr="00264811">
        <w:rPr>
          <w:rFonts w:hint="cs"/>
        </w:rPr>
        <w:t xml:space="preserve">static </w:t>
      </w:r>
      <w:r w:rsidRPr="00264811">
        <w:rPr>
          <w:rFonts w:hint="cs"/>
          <w:cs/>
        </w:rPr>
        <w:t>แบบเว็</w:t>
      </w:r>
      <w:r w:rsidR="009A49F6">
        <w:rPr>
          <w:rFonts w:hint="cs"/>
          <w:cs/>
        </w:rPr>
        <w:t>บ</w:t>
      </w:r>
      <w:r w:rsidRPr="00264811">
        <w:rPr>
          <w:rFonts w:hint="cs"/>
          <w:cs/>
        </w:rPr>
        <w:t xml:space="preserve">ไซต์ </w:t>
      </w:r>
      <w:r w:rsidRPr="00264811">
        <w:rPr>
          <w:rFonts w:hint="cs"/>
        </w:rPr>
        <w:t xml:space="preserve">html </w:t>
      </w:r>
      <w:r w:rsidRPr="00264811">
        <w:rPr>
          <w:rFonts w:hint="cs"/>
          <w:cs/>
        </w:rPr>
        <w:t xml:space="preserve">โดยไม่ต้องทำการเชื่อมต่อกับ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 xml:space="preserve">เพื่อให้ได้ </w:t>
      </w:r>
      <w:r w:rsidRPr="00264811">
        <w:rPr>
          <w:rFonts w:hint="cs"/>
        </w:rPr>
        <w:t xml:space="preserve">data </w:t>
      </w:r>
      <w:r w:rsidRPr="00264811">
        <w:rPr>
          <w:rFonts w:hint="cs"/>
          <w:cs/>
        </w:rPr>
        <w:t xml:space="preserve">ยิ่งไปกว่านั้น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สามารถรวมเข้ากับ </w:t>
      </w:r>
      <w:r w:rsidRPr="00264811">
        <w:rPr>
          <w:rFonts w:hint="cs"/>
        </w:rPr>
        <w:t xml:space="preserve">backend </w:t>
      </w:r>
      <w:r w:rsidRPr="00264811">
        <w:rPr>
          <w:rFonts w:hint="cs"/>
          <w:cs/>
        </w:rPr>
        <w:t>ได้ง่าย</w:t>
      </w:r>
      <w:r w:rsidR="00E558DB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เพราะ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มีสิ่งที่เรียกว่า </w:t>
      </w:r>
      <w:r w:rsidRPr="00264811">
        <w:rPr>
          <w:rFonts w:hint="cs"/>
        </w:rPr>
        <w:t xml:space="preserve">API routes </w:t>
      </w:r>
      <w:r w:rsidRPr="00264811">
        <w:rPr>
          <w:rFonts w:hint="cs"/>
          <w:cs/>
        </w:rPr>
        <w:t xml:space="preserve">ในการรับส่ง </w:t>
      </w:r>
      <w:r w:rsidRPr="00264811">
        <w:rPr>
          <w:rFonts w:hint="cs"/>
        </w:rPr>
        <w:t xml:space="preserve">request </w:t>
      </w:r>
      <w:r w:rsidRPr="00264811">
        <w:rPr>
          <w:rFonts w:hint="cs"/>
          <w:cs/>
        </w:rPr>
        <w:t xml:space="preserve">ใน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จะมีอีก </w:t>
      </w:r>
      <w:r w:rsidRPr="00264811">
        <w:rPr>
          <w:rFonts w:hint="cs"/>
        </w:rPr>
        <w:t xml:space="preserve">folder </w:t>
      </w:r>
      <w:r w:rsidRPr="00264811">
        <w:rPr>
          <w:rFonts w:hint="cs"/>
          <w:cs/>
        </w:rPr>
        <w:t xml:space="preserve">ที่เรียกว่า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 xml:space="preserve">ที่ถูกปฏิบัติเป็น </w:t>
      </w:r>
      <w:r w:rsidRPr="00264811">
        <w:rPr>
          <w:rFonts w:hint="cs"/>
        </w:rPr>
        <w:t xml:space="preserve">endpoint </w:t>
      </w:r>
      <w:r w:rsidRPr="00264811">
        <w:rPr>
          <w:rFonts w:hint="cs"/>
          <w:cs/>
        </w:rPr>
        <w:t xml:space="preserve">แทนที่จะเป็น </w:t>
      </w:r>
      <w:r w:rsidRPr="00264811">
        <w:rPr>
          <w:rFonts w:hint="cs"/>
        </w:rPr>
        <w:t xml:space="preserve">page </w:t>
      </w:r>
      <w:r w:rsidRPr="00264811">
        <w:rPr>
          <w:rFonts w:hint="cs"/>
          <w:cs/>
        </w:rPr>
        <w:t xml:space="preserve">ซึ่ง </w:t>
      </w:r>
      <w:r w:rsidRPr="00264811">
        <w:rPr>
          <w:rFonts w:hint="cs"/>
        </w:rPr>
        <w:t xml:space="preserve">folder API </w:t>
      </w:r>
      <w:r w:rsidRPr="00264811">
        <w:rPr>
          <w:rFonts w:hint="cs"/>
          <w:cs/>
        </w:rPr>
        <w:t xml:space="preserve">นี้จะเป็นในส่วนหนึ่งของ </w:t>
      </w:r>
      <w:r w:rsidRPr="00264811">
        <w:rPr>
          <w:rFonts w:hint="cs"/>
        </w:rPr>
        <w:t xml:space="preserve">server-side </w:t>
      </w:r>
      <w:r w:rsidRPr="00264811">
        <w:rPr>
          <w:rFonts w:hint="cs"/>
          <w:cs/>
        </w:rPr>
        <w:t xml:space="preserve">เท่านั้น ทำให้ไม่ไปเพิ่ม </w:t>
      </w:r>
      <w:r w:rsidRPr="00264811">
        <w:rPr>
          <w:rFonts w:hint="cs"/>
        </w:rPr>
        <w:t xml:space="preserve">size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>client side</w:t>
      </w:r>
      <w:sdt>
        <w:sdtPr>
          <w:rPr>
            <w:rFonts w:hint="cs"/>
          </w:rPr>
          <w:id w:val="-102193483"/>
          <w:citation/>
        </w:sdtPr>
        <w:sdtContent>
          <w:r w:rsidR="009245EE">
            <w:fldChar w:fldCharType="begin"/>
          </w:r>
          <w:r w:rsidR="009245EE">
            <w:instrText xml:space="preserve"> CITATION fre21 \l 1033 </w:instrText>
          </w:r>
          <w:r w:rsidR="009245EE">
            <w:fldChar w:fldCharType="separate"/>
          </w:r>
          <w:r w:rsidR="009245EE">
            <w:rPr>
              <w:noProof/>
            </w:rPr>
            <w:t xml:space="preserve"> (frevation, 2021)</w:t>
          </w:r>
          <w:r w:rsidR="009245EE">
            <w:fldChar w:fldCharType="end"/>
          </w:r>
        </w:sdtContent>
      </w:sdt>
    </w:p>
    <w:p w14:paraId="692B48FA" w14:textId="1D3FD988" w:rsidR="00072D81" w:rsidRPr="00264811" w:rsidRDefault="00072D81" w:rsidP="00025889">
      <w:pPr>
        <w:spacing w:line="276" w:lineRule="auto"/>
        <w:jc w:val="thaiDistribute"/>
      </w:pPr>
      <w:r>
        <w:tab/>
        <w:t xml:space="preserve">2.1.17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Numpy</w:t>
      </w:r>
      <w:proofErr w:type="spellEnd"/>
    </w:p>
    <w:p w14:paraId="13BCB757" w14:textId="374F58AB" w:rsidR="0092716F" w:rsidRDefault="00072D81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 xml:space="preserve">เป็น </w:t>
      </w:r>
      <w:r w:rsidR="00C07802" w:rsidRPr="00264811">
        <w:rPr>
          <w:rFonts w:hint="cs"/>
          <w:cs/>
        </w:rPr>
        <w:t>ไลบรารี่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Library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ที่รู้จัก และเป็นที่นิยมใช้ในการคำนวณเช่น ใช้คำนวณ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หรือ คำนวณกับ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ในงาน </w:t>
      </w:r>
      <w:r w:rsidRPr="00264811">
        <w:rPr>
          <w:rFonts w:hint="cs"/>
        </w:rPr>
        <w:t xml:space="preserve">Data Science, Data analytics </w:t>
      </w:r>
      <w:r w:rsidRPr="00264811">
        <w:rPr>
          <w:rFonts w:hint="cs"/>
          <w:cs/>
        </w:rPr>
        <w:t>และใน</w:t>
      </w:r>
      <w:r w:rsidR="00C07802" w:rsidRPr="00264811">
        <w:rPr>
          <w:rFonts w:hint="cs"/>
          <w:cs/>
        </w:rPr>
        <w:t>การเรียนรู้ของเครื่องจักร</w:t>
      </w:r>
      <w:r w:rsidRPr="00264811">
        <w:rPr>
          <w:rFonts w:hint="cs"/>
          <w:cs/>
        </w:rPr>
        <w:t xml:space="preserve"> </w:t>
      </w:r>
      <w:r w:rsidR="00C07802">
        <w:rPr>
          <w:rFonts w:hint="cs"/>
          <w:cs/>
        </w:rPr>
        <w:t>(</w:t>
      </w:r>
      <w:r w:rsidRPr="00264811">
        <w:rPr>
          <w:rFonts w:hint="cs"/>
        </w:rPr>
        <w:t>Machine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หรือ </w:t>
      </w:r>
      <w:r w:rsidR="00C07802" w:rsidRPr="00264811">
        <w:rPr>
          <w:rFonts w:hint="cs"/>
          <w:cs/>
        </w:rPr>
        <w:t xml:space="preserve">ดีพ </w:t>
      </w:r>
      <w:proofErr w:type="spellStart"/>
      <w:r w:rsidR="00C07802" w:rsidRPr="00264811">
        <w:rPr>
          <w:rFonts w:hint="cs"/>
          <w:cs/>
        </w:rPr>
        <w:t>เลิ</w:t>
      </w:r>
      <w:r w:rsidR="00010771">
        <w:rPr>
          <w:rFonts w:hint="cs"/>
          <w:cs/>
        </w:rPr>
        <w:t>ร์</w:t>
      </w:r>
      <w:proofErr w:type="spellEnd"/>
      <w:r w:rsidR="00C07802" w:rsidRPr="00264811">
        <w:rPr>
          <w:rFonts w:hint="cs"/>
          <w:cs/>
        </w:rPr>
        <w:t>นนิ่ง</w:t>
      </w:r>
      <w:r w:rsidR="00C07802">
        <w:rPr>
          <w:rFonts w:hint="cs"/>
          <w:cs/>
        </w:rPr>
        <w:t xml:space="preserve"> (</w:t>
      </w:r>
      <w:r w:rsidRPr="00264811">
        <w:rPr>
          <w:rFonts w:hint="cs"/>
        </w:rPr>
        <w:t>Deep Learning</w:t>
      </w:r>
      <w:r w:rsidR="00C07802">
        <w:rPr>
          <w:rFonts w:hint="cs"/>
          <w:cs/>
        </w:rPr>
        <w:t>)</w:t>
      </w:r>
      <w:r w:rsidRPr="00264811">
        <w:rPr>
          <w:rFonts w:hint="cs"/>
          <w:cs/>
        </w:rPr>
        <w:t xml:space="preserve"> ก็ต้องใช้ </w:t>
      </w:r>
      <w:r w:rsidRPr="00264811">
        <w:rPr>
          <w:rFonts w:hint="cs"/>
        </w:rPr>
        <w:t xml:space="preserve">NumPy </w:t>
      </w:r>
      <w:r w:rsidR="00010771">
        <w:rPr>
          <w:rFonts w:hint="cs"/>
          <w:cs/>
        </w:rPr>
        <w:t>ด้วยที่</w:t>
      </w:r>
      <w:r w:rsidRPr="00264811">
        <w:rPr>
          <w:rFonts w:hint="cs"/>
        </w:rPr>
        <w:t xml:space="preserve"> NumPy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พื้นฐานที่ใช้คำนวณทางคณิตศาสตร์ด้วยภาษา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สามารถคำนวณ หรือ ดำเนินการทางตรรกะใน </w:t>
      </w:r>
      <w:r w:rsidRPr="00264811">
        <w:rPr>
          <w:rFonts w:hint="cs"/>
        </w:rPr>
        <w:t xml:space="preserve">Array </w:t>
      </w:r>
      <w:r w:rsidRPr="00264811">
        <w:rPr>
          <w:rFonts w:hint="cs"/>
          <w:cs/>
        </w:rPr>
        <w:t xml:space="preserve">หลายมิติหรือ </w:t>
      </w:r>
      <w:r w:rsidRPr="00264811">
        <w:rPr>
          <w:rFonts w:hint="cs"/>
        </w:rPr>
        <w:t xml:space="preserve">Matrix </w:t>
      </w:r>
      <w:r w:rsidRPr="00264811">
        <w:rPr>
          <w:rFonts w:hint="cs"/>
          <w:cs/>
        </w:rPr>
        <w:t xml:space="preserve">ได้อย่างรวดเร็วเพราะ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เขียนด้วยภาษา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ที่ </w:t>
      </w:r>
      <w:r w:rsidRPr="00264811">
        <w:rPr>
          <w:rFonts w:hint="cs"/>
        </w:rPr>
        <w:t xml:space="preserve">Compile </w:t>
      </w:r>
      <w:r w:rsidRPr="00264811">
        <w:rPr>
          <w:rFonts w:hint="cs"/>
          <w:cs/>
        </w:rPr>
        <w:t>ไว้แล้ว</w:t>
      </w:r>
      <w:r w:rsidR="00F872AD">
        <w:t xml:space="preserve"> </w:t>
      </w:r>
      <w:sdt>
        <w:sdtPr>
          <w:id w:val="1859228729"/>
          <w:citation/>
        </w:sdtPr>
        <w:sdtContent>
          <w:r w:rsidR="00F872AD">
            <w:fldChar w:fldCharType="begin"/>
          </w:r>
          <w:r w:rsidR="00F872AD">
            <w:instrText xml:space="preserve"> CITATION min \l 1033 </w:instrText>
          </w:r>
          <w:r w:rsidR="00F872AD">
            <w:fldChar w:fldCharType="separate"/>
          </w:r>
          <w:r w:rsidR="00F872AD">
            <w:rPr>
              <w:noProof/>
            </w:rPr>
            <w:t xml:space="preserve">(mindphp, NumPy </w:t>
          </w:r>
          <w:r w:rsidR="00F872AD" w:rsidRPr="00F872AD">
            <w:rPr>
              <w:noProof/>
              <w:cs/>
            </w:rPr>
            <w:t>คืออะไร)</w:t>
          </w:r>
          <w:r w:rsidR="00F872AD">
            <w:fldChar w:fldCharType="end"/>
          </w:r>
        </w:sdtContent>
      </w:sdt>
    </w:p>
    <w:p w14:paraId="6770DEE4" w14:textId="293A13CD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นั้นได้แรงบันดาลใจมาจาก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ดังนั้นผู้ที่มีประสบการณ์ด้าน </w:t>
      </w:r>
      <w:r w:rsidRPr="00264811">
        <w:rPr>
          <w:rFonts w:hint="cs"/>
        </w:rPr>
        <w:t xml:space="preserve">MATLAB </w:t>
      </w:r>
      <w:r w:rsidRPr="00264811">
        <w:rPr>
          <w:rFonts w:hint="cs"/>
          <w:cs/>
        </w:rPr>
        <w:t xml:space="preserve">อยู่แล้วจะทำความเข้าใจ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ได้ไม่ยาก</w:t>
      </w:r>
      <w:r w:rsidR="001848F5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โดยหลักกา</w:t>
      </w:r>
      <w:r w:rsidR="0078497A">
        <w:rPr>
          <w:rFonts w:hint="cs"/>
          <w:cs/>
        </w:rPr>
        <w:t>ร</w:t>
      </w:r>
      <w:r w:rsidRPr="00264811">
        <w:rPr>
          <w:rFonts w:hint="cs"/>
          <w:cs/>
        </w:rPr>
        <w:t xml:space="preserve">คือการนิยามตัวแปร </w:t>
      </w:r>
      <w:r w:rsidR="00537ED5">
        <w:t>A</w:t>
      </w:r>
      <w:r w:rsidRPr="00264811">
        <w:rPr>
          <w:rFonts w:hint="cs"/>
        </w:rPr>
        <w:t xml:space="preserve">rray </w:t>
      </w:r>
      <w:r w:rsidRPr="00264811">
        <w:rPr>
          <w:rFonts w:hint="cs"/>
          <w:cs/>
        </w:rPr>
        <w:t>หลายมิติที่คุ้นเคยในคณิตศาสตร์ อาทิเช่น เวกเตอร์ (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มิติ) เมตริก (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มิติ) เทนเซอร์ (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มิติขึ้นไป) เป็นต้น</w:t>
      </w:r>
      <w:r w:rsidR="00EC2045">
        <w:t xml:space="preserve">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operations </w:t>
      </w:r>
      <w:r w:rsidRPr="00264811">
        <w:rPr>
          <w:rFonts w:hint="cs"/>
          <w:cs/>
        </w:rPr>
        <w:t xml:space="preserve">ของมัน ในการทำความเข้าใจ </w:t>
      </w:r>
      <w:proofErr w:type="spellStart"/>
      <w:r w:rsidRPr="00264811">
        <w:rPr>
          <w:rFonts w:hint="cs"/>
        </w:rPr>
        <w:t>Numpy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นั้นควรมีความรู้พื้นฐาน </w:t>
      </w:r>
      <w:r w:rsidRPr="00264811">
        <w:rPr>
          <w:rFonts w:hint="cs"/>
        </w:rPr>
        <w:t xml:space="preserve">Linear algebra </w:t>
      </w:r>
      <w:r w:rsidR="00EC2045">
        <w:rPr>
          <w:rFonts w:hint="cs"/>
          <w:cs/>
        </w:rPr>
        <w:t>ในเรื่องของ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 xml:space="preserve">vector / matrix </w:t>
      </w:r>
      <w:r w:rsidRPr="00264811">
        <w:rPr>
          <w:rFonts w:hint="cs"/>
          <w:cs/>
        </w:rPr>
        <w:t>ในระดับหนึ่ง</w:t>
      </w:r>
      <w:r w:rsidR="00F872AD">
        <w:t xml:space="preserve"> </w:t>
      </w:r>
      <w:sdt>
        <w:sdtPr>
          <w:id w:val="-1841309477"/>
          <w:citation/>
        </w:sdtPr>
        <w:sdtContent>
          <w:r w:rsidR="00F872AD">
            <w:fldChar w:fldCharType="begin"/>
          </w:r>
          <w:r w:rsidR="00F872AD">
            <w:instrText xml:space="preserve"> CITATION JUN19 \l 1033 </w:instrText>
          </w:r>
          <w:r w:rsidR="00F872AD">
            <w:fldChar w:fldCharType="separate"/>
          </w:r>
          <w:r w:rsidR="00F872AD">
            <w:rPr>
              <w:noProof/>
            </w:rPr>
            <w:t>(JUNG, 2019)</w:t>
          </w:r>
          <w:r w:rsidR="00F872AD">
            <w:fldChar w:fldCharType="end"/>
          </w:r>
        </w:sdtContent>
      </w:sdt>
    </w:p>
    <w:p w14:paraId="4EA1E582" w14:textId="150F3ABB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2.1.18 </w:t>
      </w:r>
      <w:r w:rsidRPr="00264811">
        <w:rPr>
          <w:rFonts w:hint="cs"/>
          <w:cs/>
        </w:rPr>
        <w:t xml:space="preserve">ทฤษฎี </w:t>
      </w:r>
      <w:r w:rsidRPr="00264811">
        <w:rPr>
          <w:rFonts w:hint="cs"/>
        </w:rPr>
        <w:t>Pandas</w:t>
      </w:r>
    </w:p>
    <w:p w14:paraId="044CE26B" w14:textId="506B2E33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="00F71D2B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คือ หนึ่งใน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สำคัญของภาษา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เริ่มพัฒนาโดย </w:t>
      </w:r>
      <w:r w:rsidRPr="00264811">
        <w:rPr>
          <w:rFonts w:hint="cs"/>
        </w:rPr>
        <w:t xml:space="preserve">Wes McKinney </w:t>
      </w:r>
      <w:r w:rsidRPr="00264811">
        <w:rPr>
          <w:rFonts w:hint="cs"/>
          <w:cs/>
        </w:rPr>
        <w:t xml:space="preserve">นักพัฒนาซอฟต์แวร์ชาวอเมริกัน ปัจจุบัน </w:t>
      </w:r>
      <w:r w:rsidR="00D661F9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เป็น </w:t>
      </w:r>
      <w:r w:rsidRPr="00264811">
        <w:rPr>
          <w:rFonts w:hint="cs"/>
        </w:rPr>
        <w:t xml:space="preserve">open source </w:t>
      </w:r>
      <w:r w:rsidRPr="00264811">
        <w:rPr>
          <w:rFonts w:hint="cs"/>
          <w:cs/>
        </w:rPr>
        <w:t xml:space="preserve">ให้ทุกคนสามารถใช้ได้แบบฟรี </w:t>
      </w:r>
      <w:r w:rsidR="00762FC0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>มาจากคำว่า</w:t>
      </w:r>
      <w:r w:rsidR="00CE4F6A" w:rsidRPr="00264811">
        <w:rPr>
          <w:rFonts w:hint="cs"/>
          <w:cs/>
        </w:rPr>
        <w:t>ชุดข้อมูลหลายมิติ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CE4F6A" w:rsidRPr="00264811">
        <w:rPr>
          <w:rFonts w:hint="cs"/>
        </w:rPr>
        <w:t>Panel Data</w:t>
      </w:r>
      <w:r w:rsidRPr="00264811">
        <w:rPr>
          <w:rFonts w:hint="cs"/>
          <w:cs/>
        </w:rPr>
        <w:t xml:space="preserve">) มีจุดเด่นด้านการวิเคราะห์ข้อมูล </w:t>
      </w:r>
      <w:r w:rsidR="0054646F"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Data Analysis) </w:t>
      </w:r>
      <w:r w:rsidRPr="00264811">
        <w:rPr>
          <w:rFonts w:hint="cs"/>
          <w:cs/>
        </w:rPr>
        <w:t>และการทำความสะอาด (</w:t>
      </w:r>
      <w:r w:rsidRPr="00264811">
        <w:rPr>
          <w:rFonts w:hint="cs"/>
        </w:rPr>
        <w:t xml:space="preserve">Data Cleaning) </w:t>
      </w:r>
      <w:r w:rsidRPr="00264811">
        <w:rPr>
          <w:rFonts w:hint="cs"/>
          <w:cs/>
        </w:rPr>
        <w:t xml:space="preserve">ซึ่งเป็น </w:t>
      </w:r>
      <w:r w:rsidRPr="00264811">
        <w:rPr>
          <w:rFonts w:hint="cs"/>
        </w:rPr>
        <w:t xml:space="preserve">Process </w:t>
      </w:r>
      <w:r w:rsidRPr="00264811">
        <w:rPr>
          <w:rFonts w:hint="cs"/>
          <w:cs/>
        </w:rPr>
        <w:t xml:space="preserve">ที่สำคัญมากในการทำงานกับข้อมูล </w:t>
      </w:r>
      <w:r w:rsidR="0054646F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มีความสามารถในการจัดการ และวิเคราะห์ข้อมูลได้อย่างมีประสิทธิภาพตั้งแต่ข้อมูลขนาดเล็กไปจนถึงข้อมูลขนาดใหญ่ทำให้ </w:t>
      </w:r>
      <w:r w:rsidR="006373EA">
        <w:t>P</w:t>
      </w:r>
      <w:r w:rsidRPr="00264811">
        <w:rPr>
          <w:rFonts w:hint="cs"/>
        </w:rPr>
        <w:t xml:space="preserve">andas </w:t>
      </w:r>
      <w:r w:rsidRPr="00264811">
        <w:rPr>
          <w:rFonts w:hint="cs"/>
          <w:cs/>
        </w:rPr>
        <w:t xml:space="preserve">ตอบโจทย์งานในยุคที่ข้อมูลมีขนาดใหญ่มากขึ้นเรื่อย ๆ ได้ ไม่มีปัญหาติดขัดเหมือนกับ </w:t>
      </w:r>
      <w:r w:rsidRPr="00264811">
        <w:rPr>
          <w:rFonts w:hint="cs"/>
        </w:rPr>
        <w:t xml:space="preserve">Spreadsheets </w:t>
      </w:r>
      <w:r w:rsidRPr="00264811">
        <w:rPr>
          <w:rFonts w:hint="cs"/>
          <w:cs/>
        </w:rPr>
        <w:t>อื่น</w:t>
      </w:r>
      <w:r w:rsidR="0084268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</w:t>
      </w:r>
      <w:r w:rsidR="00293B0E">
        <w:rPr>
          <w:rFonts w:hint="cs"/>
          <w:cs/>
        </w:rPr>
        <w:t>เ</w:t>
      </w:r>
      <w:r w:rsidRPr="00264811">
        <w:rPr>
          <w:rFonts w:hint="cs"/>
          <w:cs/>
        </w:rPr>
        <w:t xml:space="preserve">ช่น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 xml:space="preserve">ซึ่งจะทำงานได้ช้าลงหากข้อมูลมีขนาดใหญ่ขึ้น ขั้นตอนการเตรียมข้อมูลนั้นมีความสำคัญมาก และ </w:t>
      </w:r>
      <w:r w:rsidR="004763EF">
        <w:br/>
      </w:r>
      <w:r w:rsidRPr="00264811">
        <w:rPr>
          <w:rFonts w:hint="cs"/>
        </w:rPr>
        <w:lastRenderedPageBreak/>
        <w:t xml:space="preserve">Data Scientist </w:t>
      </w:r>
      <w:r w:rsidRPr="00264811">
        <w:rPr>
          <w:rFonts w:hint="cs"/>
          <w:cs/>
        </w:rPr>
        <w:t xml:space="preserve">อาจจะใช้เวลาส่วนใหญ่หมดไปกับขั้นตอนนี้ เพราะหากข้อมูลที่เตรียมได้ไม่มีประสิทธิภาพการนำ </w:t>
      </w:r>
      <w:r w:rsidRPr="00264811">
        <w:rPr>
          <w:rFonts w:hint="cs"/>
        </w:rPr>
        <w:t xml:space="preserve">Insights </w:t>
      </w:r>
      <w:r w:rsidRPr="00264811">
        <w:rPr>
          <w:rFonts w:hint="cs"/>
          <w:cs/>
        </w:rPr>
        <w:t>ไปใช้งานหรือนำข้อมูลไปสร้างโมเดลย่อมทำให้ได้ข้อมูลที่ไม่น่าเชื่อถือ</w:t>
      </w:r>
    </w:p>
    <w:p w14:paraId="35D85C96" w14:textId="0E68FDF5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 xml:space="preserve">นอกจากนี้ เมื่อเปรียบเทียบกับ </w:t>
      </w:r>
      <w:r w:rsidRPr="00264811">
        <w:rPr>
          <w:rFonts w:hint="cs"/>
        </w:rPr>
        <w:t xml:space="preserve">Tools </w:t>
      </w:r>
      <w:r w:rsidRPr="00264811">
        <w:rPr>
          <w:rFonts w:hint="cs"/>
          <w:cs/>
        </w:rPr>
        <w:t>วิเคราะห์ข้อมูลอื่น</w:t>
      </w:r>
      <w:r w:rsidR="00D21A65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อย่าง </w:t>
      </w:r>
      <w:r w:rsidRPr="00264811">
        <w:rPr>
          <w:rFonts w:hint="cs"/>
        </w:rPr>
        <w:t xml:space="preserve">Excel </w:t>
      </w:r>
      <w:r w:rsidRPr="00264811">
        <w:rPr>
          <w:rFonts w:hint="cs"/>
          <w:cs/>
        </w:rPr>
        <w:t xml:space="preserve">หรือ </w:t>
      </w:r>
      <w:r w:rsidRPr="00264811">
        <w:rPr>
          <w:rFonts w:hint="cs"/>
        </w:rPr>
        <w:t xml:space="preserve">Google Sheets </w:t>
      </w:r>
      <w:r w:rsidRPr="00264811">
        <w:rPr>
          <w:rFonts w:hint="cs"/>
          <w:cs/>
        </w:rPr>
        <w:t>อาจไม่ตอบโจทย์เต็มที่หากต้องการเชื่อมต่อกับแหล่งข้อมูลบางประเภท หรือทำ</w:t>
      </w:r>
      <w:r w:rsidR="00216B76" w:rsidRPr="00264811">
        <w:rPr>
          <w:rFonts w:hint="cs"/>
          <w:cs/>
        </w:rPr>
        <w:t>ระบบจัดการอัตโนมัติ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(</w:t>
      </w:r>
      <w:r w:rsidR="00216B76" w:rsidRPr="00264811">
        <w:rPr>
          <w:rFonts w:hint="cs"/>
        </w:rPr>
        <w:t>Automation</w:t>
      </w:r>
      <w:r w:rsidRPr="00264811">
        <w:rPr>
          <w:rFonts w:hint="cs"/>
          <w:cs/>
        </w:rPr>
        <w:t xml:space="preserve">) ในขณะที่ </w:t>
      </w:r>
      <w:r w:rsidRPr="00264811">
        <w:rPr>
          <w:rFonts w:hint="cs"/>
        </w:rPr>
        <w:t xml:space="preserve">pandas </w:t>
      </w:r>
      <w:r w:rsidRPr="00264811">
        <w:rPr>
          <w:rFonts w:hint="cs"/>
          <w:cs/>
        </w:rPr>
        <w:t xml:space="preserve">ซึ่งเป็นส่วนหนึ่งของ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นั้นสามารถใช้การเขียนโค้ด เพื่อปรับแต่ง หรือเชื่อมต่อกับโปรแกรมอื่น</w:t>
      </w:r>
      <w:r w:rsidR="0060126A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ได้สะดวก</w:t>
      </w:r>
      <w:r w:rsidR="00F872AD">
        <w:t xml:space="preserve"> </w:t>
      </w:r>
      <w:sdt>
        <w:sdtPr>
          <w:rPr>
            <w:rFonts w:hint="cs"/>
            <w:cs/>
          </w:rPr>
          <w:id w:val="1925838347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Pan21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(Panchart, 2021)</w:t>
          </w:r>
          <w:r w:rsidR="00F872AD">
            <w:rPr>
              <w:cs/>
            </w:rPr>
            <w:fldChar w:fldCharType="end"/>
          </w:r>
        </w:sdtContent>
      </w:sdt>
    </w:p>
    <w:p w14:paraId="6AD23F56" w14:textId="1C05CED6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  <w:t xml:space="preserve">2.1.19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Pythainlp</w:t>
      </w:r>
      <w:proofErr w:type="spellEnd"/>
    </w:p>
    <w:p w14:paraId="25DCAA48" w14:textId="29EA3557" w:rsidR="00B56E6F" w:rsidRDefault="00B56E6F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>
        <w:rPr>
          <w:cs/>
        </w:rPr>
        <w:tab/>
      </w:r>
      <w:r w:rsidR="00A52978">
        <w:rPr>
          <w:rFonts w:hint="cs"/>
          <w:cs/>
        </w:rPr>
        <w:t>โมดูล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เป็นเหมือน</w:t>
      </w:r>
      <w:proofErr w:type="spellStart"/>
      <w:r w:rsidRPr="00264811">
        <w:rPr>
          <w:rFonts w:hint="cs"/>
          <w:cs/>
        </w:rPr>
        <w:t>กั</w:t>
      </w:r>
      <w:proofErr w:type="spellEnd"/>
      <w:r w:rsidR="00A52978">
        <w:t>บ</w:t>
      </w:r>
      <w:r w:rsidRPr="00264811">
        <w:rPr>
          <w:rFonts w:hint="cs"/>
          <w:cs/>
        </w:rPr>
        <w:t xml:space="preserve">ตัว </w:t>
      </w:r>
      <w:r w:rsidRPr="00264811">
        <w:rPr>
          <w:rFonts w:hint="cs"/>
        </w:rPr>
        <w:t xml:space="preserve">library </w:t>
      </w:r>
      <w:r w:rsidRPr="00264811">
        <w:rPr>
          <w:rFonts w:hint="cs"/>
          <w:cs/>
        </w:rPr>
        <w:t xml:space="preserve">ที่รวมคำสั่งเกี่ยวกับที่เกี่ยวกับภาษาไทยใน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ซึ่งก็เป็นตัวช่วยให้การทำงานเกี่ยวกับตัวของภาษาไทย มีประสิทธิภาพและสะดวกมากขึ้น ในการทำงานของ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ก็จะมีการทำงานเช่น การตัดคำ การแปลไทยเป็นอังกฤษ และการเข</w:t>
      </w:r>
      <w:r w:rsidR="00D14B42">
        <w:rPr>
          <w:rFonts w:hint="cs"/>
          <w:cs/>
        </w:rPr>
        <w:t>้า</w:t>
      </w:r>
      <w:r w:rsidRPr="00264811">
        <w:rPr>
          <w:rFonts w:hint="cs"/>
          <w:cs/>
        </w:rPr>
        <w:t xml:space="preserve">ถึงรหัส </w:t>
      </w:r>
      <w:r w:rsidRPr="00264811">
        <w:rPr>
          <w:rFonts w:hint="cs"/>
        </w:rPr>
        <w:t xml:space="preserve">Soundex </w:t>
      </w:r>
      <w:r w:rsidRPr="00264811">
        <w:rPr>
          <w:rFonts w:hint="cs"/>
          <w:cs/>
        </w:rPr>
        <w:t>และยังมีการทำงานที่เกี่ยวกับตัวของภาษาไทย มีการแสดง เกี่ยวกับเซ็ตของภาษาไทยทั้งหมด ยังมีในส่วนของการแยกด้วย เช่น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เป็นส่วนของพยัญชนะ สระ วรรณยุกต์ เป็นต้น ยังมีในส่วนของเลขไทย มีการเช็คว่าเป็นคำภาษาไทย</w:t>
      </w:r>
      <w:r w:rsidR="00346408">
        <w:rPr>
          <w:rFonts w:hint="cs"/>
          <w:cs/>
        </w:rPr>
        <w:t>หรือ</w:t>
      </w:r>
      <w:r w:rsidRPr="00264811">
        <w:rPr>
          <w:rFonts w:hint="cs"/>
          <w:cs/>
        </w:rPr>
        <w:t xml:space="preserve">ไม่ มีการรนับตัวอักษร ว่าเป็นภาษาไทยกี่เปอร์เซ็นต์ และยังมีส่วนของการแสดงคำอ่านที่เป็นพวกเวลาและยังมีการจัดเรียงคำใน </w:t>
      </w:r>
      <w:r w:rsidRPr="00264811">
        <w:rPr>
          <w:rFonts w:hint="cs"/>
        </w:rPr>
        <w:t xml:space="preserve">List </w:t>
      </w:r>
      <w:r w:rsidRPr="00264811">
        <w:rPr>
          <w:rFonts w:hint="cs"/>
          <w:cs/>
        </w:rPr>
        <w:t xml:space="preserve">ให้เรียงกันเป็นลำดับได้ เป็นต้น </w:t>
      </w:r>
      <w:sdt>
        <w:sdtPr>
          <w:rPr>
            <w:rFonts w:hint="cs"/>
            <w:cs/>
          </w:rPr>
          <w:id w:val="647557508"/>
          <w:citation/>
        </w:sdtPr>
        <w:sdtContent>
          <w:r w:rsidRPr="00264811">
            <w:rPr>
              <w:rFonts w:hint="cs"/>
              <w:cs/>
            </w:rPr>
            <w:fldChar w:fldCharType="begin"/>
          </w:r>
          <w:r w:rsidRPr="00264811">
            <w:rPr>
              <w:rFonts w:hint="cs"/>
            </w:rPr>
            <w:instrText xml:space="preserve"> CITATION min22 \l 1033 </w:instrText>
          </w:r>
          <w:r w:rsidRPr="00264811">
            <w:rPr>
              <w:rFonts w:hint="cs"/>
              <w:cs/>
            </w:rPr>
            <w:fldChar w:fldCharType="separate"/>
          </w:r>
          <w:r w:rsidR="008537DD">
            <w:rPr>
              <w:noProof/>
            </w:rPr>
            <w:t>(mindphp, 2022)</w:t>
          </w:r>
          <w:r w:rsidRPr="00264811">
            <w:rPr>
              <w:rFonts w:hint="cs"/>
              <w:cs/>
            </w:rPr>
            <w:fldChar w:fldCharType="end"/>
          </w:r>
        </w:sdtContent>
      </w:sdt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นอกจากนี้ยังใช้สำหรับประมวลผลข้อความ และการวิเคราะห์ทางภาษาคล้ายกับ </w:t>
      </w:r>
      <w:r w:rsidRPr="00264811">
        <w:rPr>
          <w:rFonts w:hint="cs"/>
        </w:rPr>
        <w:t xml:space="preserve">NLTK </w:t>
      </w:r>
      <w:r w:rsidRPr="00264811">
        <w:rPr>
          <w:rFonts w:hint="cs"/>
          <w:cs/>
        </w:rPr>
        <w:t xml:space="preserve">แต่ใช้กับภาษาไทยโดยเฉพาะ มีฟังก์ชันการทำงานที่หลากหลาย เช่น </w:t>
      </w:r>
      <w:r w:rsidR="00BC2150">
        <w:rPr>
          <w:cs/>
        </w:rPr>
        <w:br/>
      </w:r>
      <w:r w:rsidRPr="00264811">
        <w:rPr>
          <w:rFonts w:hint="cs"/>
        </w:rPr>
        <w:t xml:space="preserve">Character Set </w:t>
      </w:r>
      <w:r w:rsidRPr="00264811">
        <w:rPr>
          <w:rFonts w:hint="cs"/>
          <w:cs/>
        </w:rPr>
        <w:t>อักษรไทย คำไทย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เรียงคำภาษาไทย</w:t>
      </w:r>
      <w:r w:rsidRPr="00264811">
        <w:rPr>
          <w:rFonts w:hint="cs"/>
        </w:rPr>
        <w:t xml:space="preserve">, Stop Words </w:t>
      </w:r>
      <w:r w:rsidRPr="00264811">
        <w:rPr>
          <w:rFonts w:hint="cs"/>
          <w:cs/>
        </w:rPr>
        <w:t>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ตัดคำภาษาไทย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วิเคราะห์ชนิดของคำทางไวยากรณ์</w:t>
      </w:r>
      <w:r w:rsidRPr="00264811">
        <w:rPr>
          <w:rFonts w:hint="cs"/>
        </w:rPr>
        <w:t xml:space="preserve">, </w:t>
      </w:r>
      <w:r w:rsidRPr="00264811">
        <w:rPr>
          <w:rFonts w:hint="cs"/>
          <w:cs/>
        </w:rPr>
        <w:t>ตรวจตัวสะกด แก้</w:t>
      </w:r>
      <w:proofErr w:type="spellStart"/>
      <w:r w:rsidRPr="00264811">
        <w:rPr>
          <w:rFonts w:hint="cs"/>
          <w:cs/>
        </w:rPr>
        <w:t>ค</w:t>
      </w:r>
      <w:r w:rsidR="00D14B42">
        <w:rPr>
          <w:rFonts w:hint="cs"/>
          <w:cs/>
        </w:rPr>
        <w:t>ำ</w:t>
      </w:r>
      <w:r w:rsidRPr="00264811">
        <w:rPr>
          <w:rFonts w:hint="cs"/>
          <w:cs/>
        </w:rPr>
        <w:t>ผิด</w:t>
      </w:r>
      <w:proofErr w:type="spellEnd"/>
      <w:r w:rsidRPr="00264811">
        <w:rPr>
          <w:rFonts w:hint="cs"/>
          <w:cs/>
        </w:rPr>
        <w:t xml:space="preserve"> และอีกมากมาย</w:t>
      </w:r>
      <w:sdt>
        <w:sdtPr>
          <w:rPr>
            <w:rFonts w:hint="cs"/>
            <w:cs/>
          </w:rPr>
          <w:id w:val="-1685968775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Sur20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(Surapong, 2020)</w:t>
          </w:r>
          <w:r w:rsidR="00F872AD">
            <w:rPr>
              <w:cs/>
            </w:rPr>
            <w:fldChar w:fldCharType="end"/>
          </w:r>
        </w:sdtContent>
      </w:sdt>
    </w:p>
    <w:p w14:paraId="20B17366" w14:textId="035148B6" w:rsidR="009B49A4" w:rsidRDefault="009B49A4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rPr>
          <w:cs/>
        </w:rPr>
        <w:tab/>
      </w:r>
      <w:r w:rsidR="00196972">
        <w:t xml:space="preserve">2.1.20 </w:t>
      </w:r>
      <w:r w:rsidR="00196972" w:rsidRPr="00264811">
        <w:rPr>
          <w:rFonts w:hint="cs"/>
          <w:cs/>
        </w:rPr>
        <w:t xml:space="preserve">ทฤษฎี </w:t>
      </w:r>
      <w:r w:rsidR="00196972" w:rsidRPr="00264811">
        <w:rPr>
          <w:rFonts w:hint="cs"/>
        </w:rPr>
        <w:t>Scikit-</w:t>
      </w:r>
      <w:proofErr w:type="gramStart"/>
      <w:r w:rsidR="00196972" w:rsidRPr="00264811">
        <w:rPr>
          <w:rFonts w:hint="cs"/>
        </w:rPr>
        <w:t>learn</w:t>
      </w:r>
      <w:proofErr w:type="gramEnd"/>
    </w:p>
    <w:p w14:paraId="605F2749" w14:textId="09301472" w:rsidR="0019697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="00D74456">
        <w:rPr>
          <w:rFonts w:hint="cs"/>
          <w:cs/>
        </w:rPr>
        <w:t xml:space="preserve">หรือ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นำเสนอแบบจำลองทางสถิติและการเรียนรู้ของเครื่องที่หลากหลายแตกต่างจากโมดูลส่วนใหญ่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มากกว่า </w:t>
      </w:r>
      <w:r w:rsidRPr="00264811">
        <w:rPr>
          <w:rFonts w:hint="cs"/>
        </w:rPr>
        <w:t xml:space="preserve">C </w:t>
      </w:r>
      <w:r w:rsidRPr="00264811">
        <w:rPr>
          <w:rFonts w:hint="cs"/>
          <w:cs/>
        </w:rPr>
        <w:t xml:space="preserve">แม้จะได้รับการพัฒนาใน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ก็ตาม ประสิทธิภาพของ </w:t>
      </w:r>
      <w:proofErr w:type="spellStart"/>
      <w:r w:rsidRPr="00264811">
        <w:rPr>
          <w:rFonts w:hint="cs"/>
        </w:rPr>
        <w:t>sklearn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นั้นถูกกำหนดให้ใช้ </w:t>
      </w:r>
      <w:r w:rsidRPr="00264811">
        <w:rPr>
          <w:rFonts w:hint="cs"/>
        </w:rPr>
        <w:t xml:space="preserve">NumPy </w:t>
      </w:r>
      <w:r w:rsidRPr="00264811">
        <w:rPr>
          <w:rFonts w:hint="cs"/>
          <w:cs/>
        </w:rPr>
        <w:t>สำหรับการดำเนินการพีชคณิตเชิงเส้นและอาร์เรย์ที่มีประสิทธิภาพสูง</w:t>
      </w:r>
      <w:sdt>
        <w:sdtPr>
          <w:rPr>
            <w:rFonts w:hint="cs"/>
            <w:cs/>
          </w:rPr>
          <w:id w:val="-193237436"/>
          <w:citation/>
        </w:sdtPr>
        <w:sdtContent>
          <w:r w:rsidR="00F872AD">
            <w:rPr>
              <w:cs/>
            </w:rPr>
            <w:fldChar w:fldCharType="begin"/>
          </w:r>
          <w:r w:rsidR="00F872AD">
            <w:instrText xml:space="preserve"> CITATION </w:instrText>
          </w:r>
          <w:r w:rsidR="00F872AD">
            <w:rPr>
              <w:cs/>
            </w:rPr>
            <w:instrText>เจย</w:instrText>
          </w:r>
          <w:r w:rsidR="00F872AD">
            <w:instrText xml:space="preserve">21 \l 1033 </w:instrText>
          </w:r>
          <w:r w:rsidR="00F872AD">
            <w:rPr>
              <w:cs/>
            </w:rPr>
            <w:fldChar w:fldCharType="separate"/>
          </w:r>
          <w:r w:rsidR="00F872AD">
            <w:rPr>
              <w:noProof/>
            </w:rPr>
            <w:t xml:space="preserve"> (</w:t>
          </w:r>
          <w:r w:rsidR="00F872AD" w:rsidRPr="00F872AD">
            <w:rPr>
              <w:noProof/>
              <w:cs/>
            </w:rPr>
            <w:t>เจย์</w:t>
          </w:r>
          <w:r w:rsidR="00F872AD">
            <w:rPr>
              <w:noProof/>
            </w:rPr>
            <w:t>, 2021)</w:t>
          </w:r>
          <w:r w:rsidR="00F872AD">
            <w:rPr>
              <w:cs/>
            </w:rPr>
            <w:fldChar w:fldCharType="end"/>
          </w:r>
        </w:sdtContent>
      </w:sdt>
    </w:p>
    <w:p w14:paraId="0BA8F8A6" w14:textId="14FF1046" w:rsidR="00652A52" w:rsidRDefault="0019697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Scikit-Learn </w:t>
      </w:r>
      <w:r w:rsidRPr="00264811">
        <w:rPr>
          <w:rFonts w:hint="cs"/>
          <w:cs/>
        </w:rPr>
        <w:t xml:space="preserve">ถูกสร้างขึ้นโดยเป็นส่วนหนึ่งของโครงการ </w:t>
      </w:r>
      <w:r w:rsidRPr="00264811">
        <w:rPr>
          <w:rFonts w:hint="cs"/>
        </w:rPr>
        <w:t xml:space="preserve">Summer of Code </w:t>
      </w:r>
      <w:r w:rsidRPr="00264811">
        <w:rPr>
          <w:rFonts w:hint="cs"/>
          <w:cs/>
        </w:rPr>
        <w:t xml:space="preserve">ของ </w:t>
      </w:r>
      <w:r w:rsidRPr="00264811">
        <w:rPr>
          <w:rFonts w:hint="cs"/>
        </w:rPr>
        <w:t xml:space="preserve">Google </w:t>
      </w:r>
      <w:r w:rsidRPr="00264811">
        <w:rPr>
          <w:rFonts w:hint="cs"/>
          <w:cs/>
        </w:rPr>
        <w:t xml:space="preserve">และทำให้ชีวิตของนักวิทยาศาสตร์ข้อมูลที่มี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เป็นศูนย์กลางนับล้านทั่วโลกง่ายขึ้น ส่วนนี้ของ</w:t>
      </w:r>
      <w:r w:rsidR="00E7586D">
        <w:rPr>
          <w:cs/>
        </w:rPr>
        <w:br/>
      </w:r>
      <w:r w:rsidRPr="00264811">
        <w:rPr>
          <w:rFonts w:hint="cs"/>
          <w:cs/>
        </w:rPr>
        <w:t>ซีรี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>มุ่งเน้นไปที่การนำเสนอไลบรารีและมุ่งเน้นไปที่องค์ประกอบเดียว นั่นคือการแปลงชุดข้อมูล ซึ่งเป็นขั้นตอนสำคัญและสำคัญที่ต้องทำก่อนพัฒนาแบบจำลองการทำนาย</w:t>
      </w:r>
      <w:r w:rsidRPr="00264811">
        <w:rPr>
          <w:rFonts w:hint="cs"/>
        </w:rPr>
        <w:t xml:space="preserve"> Scikit-learn </w:t>
      </w:r>
      <w:r w:rsidRPr="00264811">
        <w:rPr>
          <w:rFonts w:hint="cs"/>
          <w:cs/>
        </w:rPr>
        <w:t xml:space="preserve">เป็นแพ็คเกจ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โอเพ่นซอร์สพร้อมการวิเคราะห์ข้อมูลที่ซับซ้อน</w:t>
      </w:r>
      <w:r w:rsidR="007748CE">
        <w:rPr>
          <w:rFonts w:hint="cs"/>
          <w:cs/>
        </w:rPr>
        <w:t xml:space="preserve"> </w:t>
      </w:r>
      <w:r w:rsidR="00904EAE">
        <w:rPr>
          <w:rFonts w:hint="cs"/>
          <w:cs/>
        </w:rPr>
        <w:t>และ</w:t>
      </w:r>
      <w:r w:rsidRPr="00264811">
        <w:rPr>
          <w:rFonts w:hint="cs"/>
          <w:cs/>
        </w:rPr>
        <w:t>มาพร้อมกับอัลกอริทึมในตัวมากมายที่จะช่วยให้คุณได้รับประโยชน์สูงสุดจากโครงการวิทยาศาสตร์ข้อมูลของคุณ</w:t>
      </w:r>
      <w:r w:rsidR="00CF0B29">
        <w:rPr>
          <w:rFonts w:hint="cs"/>
          <w:cs/>
        </w:rPr>
        <w:t xml:space="preserve">ไลบรารี่ </w:t>
      </w:r>
      <w:r w:rsidRPr="00264811">
        <w:rPr>
          <w:rFonts w:hint="cs"/>
        </w:rPr>
        <w:t xml:space="preserve">Scikit-learn </w:t>
      </w:r>
      <w:r w:rsidR="00CF0B29">
        <w:rPr>
          <w:rFonts w:hint="cs"/>
          <w:cs/>
        </w:rPr>
        <w:t xml:space="preserve">มีให้เลือกใช้ได้รายการดังนี้ </w:t>
      </w:r>
      <w:r>
        <w:t xml:space="preserve">1. </w:t>
      </w:r>
      <w:r w:rsidRPr="00264811">
        <w:rPr>
          <w:rFonts w:hint="cs"/>
        </w:rPr>
        <w:t>Classification 2.</w:t>
      </w:r>
      <w:r>
        <w:t xml:space="preserve"> </w:t>
      </w:r>
      <w:r w:rsidRPr="00264811">
        <w:rPr>
          <w:rFonts w:hint="cs"/>
        </w:rPr>
        <w:t>Regression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3.</w:t>
      </w:r>
      <w:r>
        <w:t xml:space="preserve"> </w:t>
      </w:r>
      <w:r w:rsidRPr="00264811">
        <w:rPr>
          <w:rFonts w:hint="cs"/>
        </w:rPr>
        <w:t>Clustering</w:t>
      </w:r>
      <w:r w:rsidR="000631FA">
        <w:rPr>
          <w:rFonts w:hint="cs"/>
          <w:cs/>
        </w:rPr>
        <w:t xml:space="preserve"> </w:t>
      </w:r>
      <w:r w:rsidRPr="00264811">
        <w:rPr>
          <w:rFonts w:hint="cs"/>
        </w:rPr>
        <w:t>4.</w:t>
      </w:r>
      <w:r>
        <w:t xml:space="preserve"> </w:t>
      </w:r>
      <w:r w:rsidRPr="00264811">
        <w:rPr>
          <w:rFonts w:hint="cs"/>
        </w:rPr>
        <w:t>Dimensionality reduction</w:t>
      </w:r>
      <w:r w:rsidR="00CF0B29">
        <w:rPr>
          <w:rFonts w:hint="cs"/>
          <w:cs/>
        </w:rPr>
        <w:t xml:space="preserve"> </w:t>
      </w:r>
      <w:r w:rsidR="006B2A7E">
        <w:rPr>
          <w:cs/>
        </w:rPr>
        <w:br/>
      </w:r>
      <w:r w:rsidRPr="00264811">
        <w:rPr>
          <w:rFonts w:hint="cs"/>
        </w:rPr>
        <w:t>5.</w:t>
      </w:r>
      <w:r>
        <w:t xml:space="preserve"> </w:t>
      </w:r>
      <w:r w:rsidRPr="00264811">
        <w:rPr>
          <w:rFonts w:hint="cs"/>
        </w:rPr>
        <w:t>Model selection</w:t>
      </w:r>
      <w:r w:rsidR="00CF0B29">
        <w:rPr>
          <w:rFonts w:hint="cs"/>
          <w:cs/>
        </w:rPr>
        <w:t xml:space="preserve"> </w:t>
      </w:r>
      <w:r w:rsidRPr="00264811">
        <w:rPr>
          <w:rFonts w:hint="cs"/>
        </w:rPr>
        <w:t>6. Preprocessing</w:t>
      </w:r>
    </w:p>
    <w:p w14:paraId="041B824A" w14:textId="77777777" w:rsidR="00CF0B29" w:rsidRDefault="00CF0B29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31BE01D6" w14:textId="77777777" w:rsidR="00753FC2" w:rsidRDefault="00753FC2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107D458F" w14:textId="77777777" w:rsidR="0048362A" w:rsidRDefault="0048362A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27EC5BEF" w14:textId="02334834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lastRenderedPageBreak/>
        <w:tab/>
        <w:t xml:space="preserve">2.1.21 </w:t>
      </w:r>
      <w:r w:rsidRPr="00264811">
        <w:rPr>
          <w:rFonts w:hint="cs"/>
          <w:cs/>
        </w:rPr>
        <w:t xml:space="preserve">ทฤษฎี </w:t>
      </w:r>
      <w:proofErr w:type="spellStart"/>
      <w:r w:rsidRPr="00264811">
        <w:rPr>
          <w:rFonts w:hint="cs"/>
        </w:rPr>
        <w:t>Vercel</w:t>
      </w:r>
      <w:proofErr w:type="spellEnd"/>
    </w:p>
    <w:p w14:paraId="0465A9AB" w14:textId="4B439DF3" w:rsidR="007135B7" w:rsidRDefault="007135B7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คือ </w:t>
      </w:r>
      <w:r w:rsidRPr="00264811">
        <w:rPr>
          <w:rFonts w:hint="cs"/>
        </w:rPr>
        <w:t xml:space="preserve">Cloud Platform </w:t>
      </w:r>
      <w:r w:rsidRPr="00264811">
        <w:rPr>
          <w:rFonts w:hint="cs"/>
          <w:cs/>
        </w:rPr>
        <w:t xml:space="preserve">ที่ให้บริการทำ </w:t>
      </w:r>
      <w:r w:rsidRPr="00264811">
        <w:rPr>
          <w:rFonts w:hint="cs"/>
        </w:rPr>
        <w:t xml:space="preserve">Static Hosting Website </w:t>
      </w:r>
      <w:r w:rsidRPr="00264811">
        <w:rPr>
          <w:rFonts w:hint="cs"/>
          <w:cs/>
        </w:rPr>
        <w:t>ต่าง</w:t>
      </w:r>
      <w:r w:rsidR="002A3F72">
        <w:t xml:space="preserve"> </w:t>
      </w:r>
      <w:r w:rsidRPr="00264811">
        <w:rPr>
          <w:rFonts w:hint="cs"/>
          <w:cs/>
        </w:rPr>
        <w:t xml:space="preserve">ๆ และสามารถทำ </w:t>
      </w:r>
      <w:r w:rsidRPr="00264811">
        <w:rPr>
          <w:rFonts w:hint="cs"/>
        </w:rPr>
        <w:t xml:space="preserve">Serverless Functions </w:t>
      </w:r>
      <w:r w:rsidRPr="00264811">
        <w:rPr>
          <w:rFonts w:hint="cs"/>
          <w:cs/>
        </w:rPr>
        <w:t xml:space="preserve">บน </w:t>
      </w:r>
      <w:r w:rsidRPr="00264811">
        <w:rPr>
          <w:rFonts w:hint="cs"/>
        </w:rPr>
        <w:t xml:space="preserve">Cloud </w:t>
      </w:r>
      <w:r w:rsidRPr="00264811">
        <w:rPr>
          <w:rFonts w:hint="cs"/>
          <w:cs/>
        </w:rPr>
        <w:t xml:space="preserve">รวมทั้งยังสามารถ </w:t>
      </w:r>
      <w:r w:rsidRPr="00264811">
        <w:rPr>
          <w:rFonts w:hint="cs"/>
        </w:rPr>
        <w:t xml:space="preserve">Integrate </w:t>
      </w:r>
      <w:r w:rsidRPr="00264811">
        <w:rPr>
          <w:rFonts w:hint="cs"/>
          <w:cs/>
        </w:rPr>
        <w:t xml:space="preserve">และสร้าง </w:t>
      </w:r>
      <w:r w:rsidRPr="00264811">
        <w:rPr>
          <w:rFonts w:hint="cs"/>
        </w:rPr>
        <w:t xml:space="preserve">Workflow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 xml:space="preserve">GitHub </w:t>
      </w:r>
      <w:r w:rsidRPr="00264811">
        <w:rPr>
          <w:rFonts w:hint="cs"/>
          <w:cs/>
        </w:rPr>
        <w:t xml:space="preserve">เพื่อทำ </w:t>
      </w:r>
      <w:r w:rsidRPr="00264811">
        <w:rPr>
          <w:rFonts w:hint="cs"/>
        </w:rPr>
        <w:t xml:space="preserve">Automated Deployment </w:t>
      </w:r>
      <w:r w:rsidRPr="00264811">
        <w:rPr>
          <w:rFonts w:hint="cs"/>
          <w:cs/>
        </w:rPr>
        <w:t>โค้ดได้อย่างง่าย</w:t>
      </w:r>
      <w:r w:rsidRPr="00264811">
        <w:rPr>
          <w:rFonts w:hint="cs"/>
        </w:rPr>
        <w:t xml:space="preserve">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Inc. </w:t>
      </w:r>
      <w:r w:rsidRPr="00264811">
        <w:rPr>
          <w:rFonts w:hint="cs"/>
          <w:cs/>
        </w:rPr>
        <w:t xml:space="preserve">เดิมชื่อ </w:t>
      </w:r>
      <w:r w:rsidRPr="00264811">
        <w:rPr>
          <w:rFonts w:hint="cs"/>
        </w:rPr>
        <w:t xml:space="preserve">Zeit </w:t>
      </w:r>
      <w:r w:rsidRPr="00264811">
        <w:rPr>
          <w:rFonts w:hint="cs"/>
          <w:cs/>
        </w:rPr>
        <w:t>เป็นแพลตฟอร์มคลาว</w:t>
      </w:r>
      <w:proofErr w:type="spellStart"/>
      <w:r w:rsidR="00231F10">
        <w:rPr>
          <w:rFonts w:hint="cs"/>
          <w:cs/>
        </w:rPr>
        <w:t>ด์</w:t>
      </w:r>
      <w:proofErr w:type="spellEnd"/>
      <w:r w:rsidRPr="00264811">
        <w:rPr>
          <w:rFonts w:hint="cs"/>
          <w:cs/>
        </w:rPr>
        <w:t xml:space="preserve">ของอเมริกาในฐานะบริษัทผู้ให้บริการบริษัทรักษากรอบการพัฒนาเว็บไซต์ </w:t>
      </w:r>
      <w:r w:rsidRPr="00264811">
        <w:rPr>
          <w:rFonts w:hint="cs"/>
        </w:rPr>
        <w:t xml:space="preserve">Next.js </w:t>
      </w:r>
      <w:r w:rsidRPr="00264811">
        <w:rPr>
          <w:rFonts w:hint="cs"/>
          <w:cs/>
        </w:rPr>
        <w:t xml:space="preserve">สถาปัตยกรรมของ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สร้างขึ้นจาก </w:t>
      </w:r>
      <w:proofErr w:type="spellStart"/>
      <w:r w:rsidRPr="00264811">
        <w:rPr>
          <w:rFonts w:hint="cs"/>
        </w:rPr>
        <w:t>Jamstack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และการจัดการการปรับใช้ผ่านที่เก็บ </w:t>
      </w:r>
      <w:r w:rsidRPr="00264811">
        <w:rPr>
          <w:rFonts w:hint="cs"/>
        </w:rPr>
        <w:t xml:space="preserve">Git </w:t>
      </w:r>
      <w:proofErr w:type="spellStart"/>
      <w:r w:rsidRPr="00264811">
        <w:rPr>
          <w:rFonts w:hint="cs"/>
        </w:rPr>
        <w:t>Vercel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เป็นสมาชิกของ </w:t>
      </w:r>
      <w:r w:rsidRPr="00264811">
        <w:rPr>
          <w:rFonts w:hint="cs"/>
        </w:rPr>
        <w:t>MACH Alliance</w:t>
      </w:r>
      <w:r w:rsidR="002233E7">
        <w:t xml:space="preserve"> </w:t>
      </w:r>
      <w:sdt>
        <w:sdtPr>
          <w:id w:val="777915450"/>
          <w:citation/>
        </w:sdtPr>
        <w:sdtContent>
          <w:r w:rsidR="002233E7">
            <w:fldChar w:fldCharType="begin"/>
          </w:r>
          <w:r w:rsidR="002233E7">
            <w:instrText xml:space="preserve"> CITATION Tra21 \l 1033 </w:instrText>
          </w:r>
          <w:r w:rsidR="002233E7">
            <w:fldChar w:fldCharType="separate"/>
          </w:r>
          <w:r w:rsidR="002233E7">
            <w:rPr>
              <w:noProof/>
            </w:rPr>
            <w:t>(Huangsri, 2021)</w:t>
          </w:r>
          <w:r w:rsidR="002233E7">
            <w:fldChar w:fldCharType="end"/>
          </w:r>
        </w:sdtContent>
      </w:sdt>
    </w:p>
    <w:p w14:paraId="2AEF5517" w14:textId="77777777" w:rsidR="00706333" w:rsidRDefault="00706333" w:rsidP="00025889">
      <w:pPr>
        <w:tabs>
          <w:tab w:val="left" w:pos="540"/>
          <w:tab w:val="left" w:pos="1134"/>
          <w:tab w:val="left" w:pos="2268"/>
        </w:tabs>
        <w:spacing w:line="276" w:lineRule="auto"/>
        <w:jc w:val="thaiDistribute"/>
      </w:pPr>
    </w:p>
    <w:p w14:paraId="74B7A642" w14:textId="6064489E" w:rsidR="00834AE0" w:rsidRDefault="00834AE0" w:rsidP="00025889">
      <w:pPr>
        <w:pStyle w:val="Heading2"/>
        <w:spacing w:line="276" w:lineRule="auto"/>
      </w:pPr>
      <w:bookmarkStart w:id="45" w:name="_Toc130464058"/>
      <w:r w:rsidRPr="00D827F1">
        <w:rPr>
          <w:rFonts w:hint="cs"/>
          <w:cs/>
        </w:rPr>
        <w:t>2.</w:t>
      </w:r>
      <w:r w:rsidRPr="00D827F1">
        <w:t>2</w:t>
      </w:r>
      <w:r w:rsidRPr="00D827F1">
        <w:rPr>
          <w:rFonts w:hint="cs"/>
          <w:cs/>
        </w:rPr>
        <w:t xml:space="preserve"> งานวิจัยที่เกี่ยวข้อง</w:t>
      </w:r>
      <w:bookmarkEnd w:id="45"/>
    </w:p>
    <w:p w14:paraId="25A5957B" w14:textId="0C19FC92" w:rsidR="007135B7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จักรินท</w:t>
      </w:r>
      <w:proofErr w:type="spellStart"/>
      <w:r w:rsidR="00231F10">
        <w:rPr>
          <w:rFonts w:hint="cs"/>
          <w:cs/>
        </w:rPr>
        <w:t>ร์</w:t>
      </w:r>
      <w:proofErr w:type="spellEnd"/>
      <w:r w:rsidRPr="00264811">
        <w:rPr>
          <w:rFonts w:hint="cs"/>
          <w:cs/>
        </w:rPr>
        <w:t xml:space="preserve"> สันติรัตนภักดี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และศุภ</w:t>
      </w:r>
      <w:proofErr w:type="spellStart"/>
      <w:r w:rsidRPr="00264811">
        <w:rPr>
          <w:rFonts w:hint="cs"/>
          <w:cs/>
        </w:rPr>
        <w:t>กฤษฏิ์</w:t>
      </w:r>
      <w:proofErr w:type="spellEnd"/>
      <w:r w:rsidRPr="00264811">
        <w:rPr>
          <w:rFonts w:hint="cs"/>
          <w:cs/>
        </w:rPr>
        <w:t xml:space="preserve"> นิวัฒนากูล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การออกแบบและพัฒนากระบวนการจำแนกข้อร้องเรียนรถโดยสารสาธารณะเพื่อติดแท็กปัญหาการให้บริการ องค์การขนส่งมวลชนกรุงเทพ (</w:t>
      </w:r>
      <w:proofErr w:type="spellStart"/>
      <w:r w:rsidRPr="00264811">
        <w:rPr>
          <w:rFonts w:hint="cs"/>
          <w:cs/>
        </w:rPr>
        <w:t>ขส</w:t>
      </w:r>
      <w:proofErr w:type="spellEnd"/>
      <w:r w:rsidRPr="00264811">
        <w:rPr>
          <w:rFonts w:hint="cs"/>
          <w:cs/>
        </w:rPr>
        <w:t>มก.) มีช่องทางในการร้องเรียนรถโดยสารสาธารณะผ่านเว็บบอร์ด ที่ผู้ใช้งานสามารถแสดงความคิดเห็นได้อย่างอิสระ ผู้วิจัยจึงออกแบบและพัฒนากระบวนการจำแนกข้อร้องเรียนรถโดยสารสาธารณะ จากข้อร้องเรียนผ่านเว็บบอร์ดขององค์การขนส่งมวลชนกรุงเทพด้วยกระบวนการตัดคำภาษาไทยโดยใช้พจนานุกรม แล้วคัดเลือกคำศัพท์ด้วยการวิเคราะห์น้ำหนักของคำ มาสร้างเป็นคลังคำศัพท์ แบ่งเป็น 4 คลาส ได้แก่ คลาสการขับขี่ คลาสผู้ขับขี่และพนักงานผู้ให้บริการ คลาสยานพาหนะและอุปกรณ์ให้บริการ และคลาสเวลาและการเดินรถโดยใช้มอดูลการตัดคำภาษาไทย (</w:t>
      </w:r>
      <w:r w:rsidRPr="00264811">
        <w:rPr>
          <w:rFonts w:hint="cs"/>
        </w:rPr>
        <w:t>Thai Word Segmentation)</w:t>
      </w:r>
      <w:r w:rsidRPr="00264811">
        <w:rPr>
          <w:rFonts w:hint="cs"/>
          <w:cs/>
        </w:rPr>
        <w:t xml:space="preserve"> ด</w:t>
      </w:r>
      <w:r w:rsidR="00840B4F">
        <w:rPr>
          <w:rFonts w:hint="cs"/>
          <w:cs/>
        </w:rPr>
        <w:t>้วย</w:t>
      </w:r>
      <w:r w:rsidRPr="00264811">
        <w:rPr>
          <w:rFonts w:hint="cs"/>
          <w:cs/>
        </w:rPr>
        <w:t>ข้อความทั่วไปซึ่งอยู่ในรูปแบบประโยคมาแบ่งออกเป็นค</w:t>
      </w:r>
      <w:r w:rsidR="005E4862">
        <w:rPr>
          <w:rFonts w:hint="cs"/>
          <w:cs/>
        </w:rPr>
        <w:t>ำ</w:t>
      </w:r>
      <w:r w:rsidRPr="00264811">
        <w:rPr>
          <w:rFonts w:hint="cs"/>
          <w:cs/>
        </w:rPr>
        <w:t>หรือคุณลักษณะ (</w:t>
      </w:r>
      <w:r w:rsidRPr="00264811">
        <w:rPr>
          <w:rFonts w:hint="cs"/>
        </w:rPr>
        <w:t xml:space="preserve">Term/Feature) </w:t>
      </w:r>
      <w:r w:rsidRPr="00264811">
        <w:rPr>
          <w:rFonts w:hint="cs"/>
          <w:cs/>
        </w:rPr>
        <w:t>เพื่อแยกส่วนของข้อความออกจากกันก่อนนำไปประมวลผลในขั้นต่อไป แบ่งตามกระบวนการทำงานออกเป็น 3 กลุ่ม ได้แก่ 1) การตัดคำโดยใช้กฎ (</w:t>
      </w:r>
      <w:r w:rsidRPr="00264811">
        <w:rPr>
          <w:rFonts w:hint="cs"/>
        </w:rPr>
        <w:t xml:space="preserve">Rule-Based Approach) </w:t>
      </w:r>
      <w:r w:rsidRPr="00264811">
        <w:rPr>
          <w:rFonts w:hint="cs"/>
          <w:cs/>
        </w:rPr>
        <w:t>2) การตัดคำโดยใช้พจนานุกรม (</w:t>
      </w:r>
      <w:r w:rsidRPr="00264811">
        <w:rPr>
          <w:rFonts w:hint="cs"/>
        </w:rPr>
        <w:t>Dictionary-Based Approach)</w:t>
      </w:r>
      <w:r w:rsidRPr="00264811">
        <w:rPr>
          <w:rFonts w:hint="cs"/>
          <w:cs/>
        </w:rPr>
        <w:t xml:space="preserve"> 3) การตัดคำโดยใช้</w:t>
      </w:r>
      <w:r w:rsidR="00176CA7">
        <w:rPr>
          <w:cs/>
        </w:rPr>
        <w:br/>
      </w:r>
      <w:r w:rsidRPr="00264811">
        <w:rPr>
          <w:rFonts w:hint="cs"/>
          <w:cs/>
        </w:rPr>
        <w:t>คลังคำศัพท์ (</w:t>
      </w:r>
      <w:r w:rsidRPr="00264811">
        <w:rPr>
          <w:rFonts w:hint="cs"/>
        </w:rPr>
        <w:t>Corpus-Based Approach)</w:t>
      </w:r>
      <w:r w:rsidRPr="00264811">
        <w:rPr>
          <w:rFonts w:hint="cs"/>
          <w:cs/>
        </w:rPr>
        <w:t xml:space="preserve"> จากการทดลองพบว่าอัลกอริทึมโครงข่ายประสาทเทียมแบบเพอร์เซ</w:t>
      </w:r>
      <w:proofErr w:type="spellStart"/>
      <w:r w:rsidRPr="00264811">
        <w:rPr>
          <w:rFonts w:hint="cs"/>
          <w:cs/>
        </w:rPr>
        <w:t>็ปต</w:t>
      </w:r>
      <w:proofErr w:type="spellEnd"/>
      <w:r w:rsidRPr="00264811">
        <w:rPr>
          <w:rFonts w:hint="cs"/>
          <w:cs/>
        </w:rPr>
        <w:t>รอนหลายชั้น มีค่าความถูกต้อง ค่าความแม่นยำ ค่าความระลึก และค่าประสิทธิภาพโดยรวมสูงที่สุด</w:t>
      </w:r>
      <w:sdt>
        <w:sdtPr>
          <w:rPr>
            <w:rFonts w:hint="cs"/>
            <w:cs/>
          </w:rPr>
          <w:id w:val="111493500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จัก</w:instrText>
          </w:r>
          <w:r w:rsidR="002233E7">
            <w:instrText xml:space="preserve">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จักรินทร์ สันติรัตนภักดี</w:t>
          </w:r>
          <w:r w:rsidR="002233E7">
            <w:rPr>
              <w:noProof/>
            </w:rPr>
            <w:t>, 2021)</w:t>
          </w:r>
          <w:r w:rsidR="002233E7">
            <w:rPr>
              <w:cs/>
            </w:rPr>
            <w:fldChar w:fldCharType="end"/>
          </w:r>
        </w:sdtContent>
      </w:sdt>
    </w:p>
    <w:p w14:paraId="44721FF9" w14:textId="15B18AC3" w:rsidR="00834AE0" w:rsidRPr="00D827F1" w:rsidRDefault="007135B7" w:rsidP="00025889">
      <w:pPr>
        <w:pStyle w:val="1"/>
        <w:spacing w:line="276" w:lineRule="auto"/>
        <w:rPr>
          <w:b/>
          <w:bCs/>
        </w:rPr>
      </w:pPr>
      <w:r w:rsidRPr="00264811">
        <w:rPr>
          <w:rFonts w:hint="cs"/>
          <w:cs/>
        </w:rPr>
        <w:t>วุฒิชัย วิเชียรไชย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ศึกษาเรื่อง การเปรียบเทียบวิธีการแบ</w:t>
      </w:r>
      <w:proofErr w:type="spellStart"/>
      <w:r w:rsidR="00231F10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</w:t>
      </w:r>
      <w:r w:rsidR="002829FF">
        <w:rPr>
          <w:rFonts w:hint="cs"/>
          <w:cs/>
        </w:rPr>
        <w:t>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งานวิจัยนี้นำเสนอการแบ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ยกคําภาษาไทยโดยเทียบกับโครงสร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การเขียนของภาษาไทยและอัลกอริทึมการแบ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ยกคําภาษาไทยโดยโครงสร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พยางค์ เพื่อศึกษาและเปรียบเทียบวิธีการประมวลผลของการแ</w:t>
      </w:r>
      <w:r w:rsidR="00840B4F">
        <w:rPr>
          <w:rFonts w:hint="cs"/>
          <w:cs/>
        </w:rPr>
        <w:t>บ่งแ</w:t>
      </w:r>
      <w:r w:rsidRPr="00264811">
        <w:rPr>
          <w:rFonts w:hint="cs"/>
          <w:cs/>
        </w:rPr>
        <w:t>ยกคําภาษาไทย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และประสิทธิภาพความถูกตองของอัลกอริทึม โดยสามารถแบงงานวิจัยในการแบ</w:t>
      </w:r>
      <w:proofErr w:type="spellStart"/>
      <w:r w:rsidR="00840B4F">
        <w:rPr>
          <w:rFonts w:hint="cs"/>
          <w:cs/>
        </w:rPr>
        <w:t>ง</w:t>
      </w:r>
      <w:r w:rsidRPr="00264811">
        <w:rPr>
          <w:rFonts w:hint="cs"/>
          <w:cs/>
        </w:rPr>
        <w:t>แ</w:t>
      </w:r>
      <w:proofErr w:type="spellEnd"/>
      <w:r w:rsidRPr="00264811">
        <w:rPr>
          <w:rFonts w:hint="cs"/>
          <w:cs/>
        </w:rPr>
        <w:t>ยกคําภาษาไทย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นดังนี้คือวิธีการใชกฎ </w:t>
      </w:r>
      <w:r w:rsidR="00176CA7">
        <w:rPr>
          <w:cs/>
        </w:rPr>
        <w:br/>
      </w:r>
      <w:r w:rsidRPr="00264811">
        <w:rPr>
          <w:rFonts w:hint="cs"/>
          <w:cs/>
        </w:rPr>
        <w:t>(</w:t>
      </w:r>
      <w:r w:rsidRPr="00264811">
        <w:rPr>
          <w:rFonts w:hint="cs"/>
        </w:rPr>
        <w:t xml:space="preserve">Rule base approach) </w:t>
      </w:r>
      <w:r w:rsidRPr="00264811">
        <w:rPr>
          <w:rFonts w:hint="cs"/>
          <w:cs/>
        </w:rPr>
        <w:t>วิธีการใชอัลกอริทึม (</w:t>
      </w:r>
      <w:r w:rsidRPr="00264811">
        <w:rPr>
          <w:rFonts w:hint="cs"/>
        </w:rPr>
        <w:t>Algorithm ap-</w:t>
      </w:r>
      <w:proofErr w:type="spellStart"/>
      <w:r w:rsidRPr="00264811">
        <w:rPr>
          <w:rFonts w:hint="cs"/>
        </w:rPr>
        <w:t>proach</w:t>
      </w:r>
      <w:proofErr w:type="spellEnd"/>
      <w:r w:rsidRPr="00264811">
        <w:rPr>
          <w:rFonts w:hint="cs"/>
        </w:rPr>
        <w:t xml:space="preserve">) </w:t>
      </w:r>
      <w:r w:rsidRPr="00264811">
        <w:rPr>
          <w:rFonts w:hint="cs"/>
          <w:cs/>
        </w:rPr>
        <w:t>วิธีการใชพจนานุกรม (</w:t>
      </w:r>
      <w:r w:rsidRPr="00264811">
        <w:rPr>
          <w:rFonts w:hint="cs"/>
        </w:rPr>
        <w:t xml:space="preserve">Dictionary base approach) </w:t>
      </w:r>
      <w:r w:rsidRPr="00264811">
        <w:rPr>
          <w:rFonts w:hint="cs"/>
          <w:cs/>
        </w:rPr>
        <w:t>และวิธีการใชคลังข</w:t>
      </w:r>
      <w:proofErr w:type="spellStart"/>
      <w:r w:rsidRPr="00264811">
        <w:rPr>
          <w:rFonts w:hint="cs"/>
          <w:cs/>
        </w:rPr>
        <w:t>อ</w:t>
      </w:r>
      <w:r w:rsidR="00840B4F">
        <w:rPr>
          <w:rFonts w:hint="cs"/>
          <w:cs/>
        </w:rPr>
        <w:t>ค</w:t>
      </w:r>
      <w:proofErr w:type="spellEnd"/>
      <w:r w:rsidRPr="00264811">
        <w:rPr>
          <w:rFonts w:hint="cs"/>
          <w:cs/>
        </w:rPr>
        <w:t>วาม (</w:t>
      </w:r>
      <w:r w:rsidRPr="00264811">
        <w:rPr>
          <w:rFonts w:hint="cs"/>
        </w:rPr>
        <w:t>Corpus based approach)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ผู</w:t>
      </w:r>
      <w:proofErr w:type="spellEnd"/>
      <w:r w:rsidRPr="00264811">
        <w:rPr>
          <w:rFonts w:hint="cs"/>
          <w:cs/>
        </w:rPr>
        <w:t>วิจัยจึง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เสนอวิธีการ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 โดยใชโครงสร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การเขียนภาษาไทยเพื่อแกไขลดพื้นที่ในการจัดเก็บคําศัพทในพจนานุกรม</w:t>
      </w:r>
      <w:r w:rsidR="00176CA7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และวิธีการแบ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ยกคําภาษาไทยด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โครงสร</w:t>
      </w:r>
      <w:proofErr w:type="spellStart"/>
      <w:r w:rsidRPr="00264811">
        <w:rPr>
          <w:rFonts w:hint="cs"/>
          <w:cs/>
        </w:rPr>
        <w:t>างพ</w:t>
      </w:r>
      <w:proofErr w:type="spellEnd"/>
      <w:r w:rsidRPr="00264811">
        <w:rPr>
          <w:rFonts w:hint="cs"/>
          <w:cs/>
        </w:rPr>
        <w:t>ยางคเพื่อลดการสิ้นเปลืองพื้นที่ในการจัดเก็บพจนานุกรม ยกตัว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ยกคําและพยางคของ</w:t>
      </w:r>
      <w:proofErr w:type="spellStart"/>
      <w:r w:rsidRPr="00264811">
        <w:rPr>
          <w:rFonts w:hint="cs"/>
          <w:cs/>
        </w:rPr>
        <w:t>คําว</w:t>
      </w:r>
      <w:proofErr w:type="spellEnd"/>
      <w:r w:rsidRPr="00264811">
        <w:rPr>
          <w:rFonts w:hint="cs"/>
          <w:cs/>
        </w:rPr>
        <w:t>า</w:t>
      </w:r>
      <w:r w:rsidR="000967A7">
        <w:rPr>
          <w:rFonts w:hint="cs"/>
          <w:cs/>
        </w:rPr>
        <w:t xml:space="preserve"> </w:t>
      </w:r>
      <w:r w:rsidR="00A72415">
        <w:t>“</w:t>
      </w:r>
      <w:r w:rsidRPr="00264811">
        <w:rPr>
          <w:rFonts w:hint="cs"/>
          <w:cs/>
        </w:rPr>
        <w:t>ประเทศไทย</w:t>
      </w:r>
      <w:r w:rsidR="00A72415">
        <w:t>”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จะสามารถ</w:t>
      </w:r>
      <w:r w:rsidR="00176CA7">
        <w:rPr>
          <w:cs/>
        </w:rPr>
        <w:br/>
      </w:r>
      <w:r w:rsidRPr="00264811">
        <w:rPr>
          <w:rFonts w:hint="cs"/>
          <w:cs/>
        </w:rPr>
        <w:lastRenderedPageBreak/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ประเทศไทย</w:t>
      </w:r>
      <w:r w:rsidRPr="00264811">
        <w:rPr>
          <w:rFonts w:hint="cs"/>
        </w:rPr>
        <w:t xml:space="preserve">” </w:t>
      </w:r>
      <w:r w:rsidRPr="00264811">
        <w:rPr>
          <w:rFonts w:hint="cs"/>
          <w:cs/>
        </w:rPr>
        <w:t>และแบ</w:t>
      </w:r>
      <w:proofErr w:type="spellStart"/>
      <w:r w:rsidRPr="00264811">
        <w:rPr>
          <w:rFonts w:hint="cs"/>
          <w:cs/>
        </w:rPr>
        <w:t>งพ</w:t>
      </w:r>
      <w:proofErr w:type="spellEnd"/>
      <w:r w:rsidRPr="00264811">
        <w:rPr>
          <w:rFonts w:hint="cs"/>
          <w:cs/>
        </w:rPr>
        <w:t>ยางค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“</w:t>
      </w:r>
      <w:r w:rsidRPr="00264811">
        <w:rPr>
          <w:rFonts w:hint="cs"/>
          <w:cs/>
        </w:rPr>
        <w:t>ประ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เทศ</w:t>
      </w:r>
      <w:r w:rsidRPr="00264811">
        <w:rPr>
          <w:rFonts w:hint="cs"/>
        </w:rPr>
        <w:t>|</w:t>
      </w:r>
      <w:r w:rsidRPr="00264811">
        <w:rPr>
          <w:rFonts w:hint="cs"/>
          <w:cs/>
        </w:rPr>
        <w:t>ไทย</w:t>
      </w:r>
      <w:r w:rsidRPr="00264811">
        <w:rPr>
          <w:rFonts w:hint="cs"/>
        </w:rPr>
        <w:t>”</w:t>
      </w:r>
      <w:r w:rsidRPr="00264811">
        <w:rPr>
          <w:rFonts w:hint="cs"/>
          <w:cs/>
        </w:rPr>
        <w:t xml:space="preserve"> จากผล</w:t>
      </w:r>
      <w:proofErr w:type="spellStart"/>
      <w:r w:rsidRPr="00264811">
        <w:rPr>
          <w:rFonts w:hint="cs"/>
          <w:cs/>
        </w:rPr>
        <w:t>ลัพธ</w:t>
      </w:r>
      <w:proofErr w:type="spellEnd"/>
      <w:r w:rsidRPr="00264811">
        <w:rPr>
          <w:rFonts w:hint="cs"/>
          <w:cs/>
        </w:rPr>
        <w:t>ในการ</w:t>
      </w:r>
      <w:r w:rsidR="00176CA7">
        <w:rPr>
          <w:cs/>
        </w:rPr>
        <w:br/>
      </w:r>
      <w:r w:rsidRPr="00264811">
        <w:rPr>
          <w:rFonts w:hint="cs"/>
          <w:cs/>
        </w:rPr>
        <w:t>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ยกคํานั้นยังขาดความถูกตองในการแบ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ยกคําซึ่งสามารถพัฒนาแนวคิดในการศึกษาและ</w:t>
      </w:r>
      <w:r w:rsidR="00176CA7">
        <w:rPr>
          <w:cs/>
        </w:rPr>
        <w:br/>
      </w:r>
      <w:r w:rsidRPr="00264811">
        <w:rPr>
          <w:rFonts w:hint="cs"/>
          <w:cs/>
        </w:rPr>
        <w:t>สร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กฎเพื่อแบ</w:t>
      </w:r>
      <w:proofErr w:type="spellStart"/>
      <w:r w:rsidRPr="00264811">
        <w:rPr>
          <w:rFonts w:hint="cs"/>
          <w:cs/>
        </w:rPr>
        <w:t>งแ</w:t>
      </w:r>
      <w:proofErr w:type="spellEnd"/>
      <w:r w:rsidRPr="00264811">
        <w:rPr>
          <w:rFonts w:hint="cs"/>
          <w:cs/>
        </w:rPr>
        <w:t>ยกคําใหถูกตองมากยิ่งขึ้น</w:t>
      </w:r>
      <w:r w:rsidR="00834AE0" w:rsidRPr="00D827F1">
        <w:rPr>
          <w:rFonts w:hint="cs"/>
          <w:b/>
          <w:bCs/>
          <w:cs/>
        </w:rPr>
        <w:t xml:space="preserve"> </w:t>
      </w:r>
      <w:sdt>
        <w:sdtPr>
          <w:rPr>
            <w:rFonts w:hint="cs"/>
            <w:b/>
            <w:bCs/>
            <w:cs/>
          </w:rPr>
          <w:id w:val="-1298755803"/>
          <w:citation/>
        </w:sdtPr>
        <w:sdtContent>
          <w:r w:rsidR="002233E7">
            <w:rPr>
              <w:b/>
              <w:bCs/>
              <w:cs/>
            </w:rPr>
            <w:fldChar w:fldCharType="begin"/>
          </w:r>
          <w:r w:rsidR="002233E7">
            <w:rPr>
              <w:b/>
              <w:bCs/>
            </w:rPr>
            <w:instrText xml:space="preserve"> CITATION </w:instrText>
          </w:r>
          <w:r w:rsidR="002233E7">
            <w:rPr>
              <w:b/>
              <w:bCs/>
              <w:cs/>
            </w:rPr>
            <w:instrText>วิเ</w:instrText>
          </w:r>
          <w:r w:rsidR="002233E7">
            <w:rPr>
              <w:b/>
              <w:bCs/>
            </w:rPr>
            <w:instrText xml:space="preserve">13 \l 1033 </w:instrText>
          </w:r>
          <w:r w:rsidR="002233E7">
            <w:rPr>
              <w:b/>
              <w:bCs/>
              <w:cs/>
            </w:rPr>
            <w:fldChar w:fldCharType="separate"/>
          </w:r>
          <w:r w:rsidR="002233E7">
            <w:rPr>
              <w:noProof/>
            </w:rPr>
            <w:t>(</w:t>
          </w:r>
          <w:r w:rsidR="002233E7" w:rsidRPr="002233E7">
            <w:rPr>
              <w:noProof/>
              <w:cs/>
            </w:rPr>
            <w:t>วุฒิชัย</w:t>
          </w:r>
          <w:r w:rsidR="002233E7">
            <w:rPr>
              <w:noProof/>
            </w:rPr>
            <w:t>, 2013)</w:t>
          </w:r>
          <w:r w:rsidR="002233E7">
            <w:rPr>
              <w:b/>
              <w:bCs/>
              <w:cs/>
            </w:rPr>
            <w:fldChar w:fldCharType="end"/>
          </w:r>
        </w:sdtContent>
      </w:sdt>
    </w:p>
    <w:p w14:paraId="0C056590" w14:textId="7C0947C9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ปารณ</w:t>
      </w:r>
      <w:proofErr w:type="spellStart"/>
      <w:r w:rsidRPr="00264811">
        <w:rPr>
          <w:rFonts w:hint="cs"/>
          <w:cs/>
        </w:rPr>
        <w:t>ีย์</w:t>
      </w:r>
      <w:proofErr w:type="spellEnd"/>
      <w:r w:rsidRPr="00264811">
        <w:rPr>
          <w:rFonts w:hint="cs"/>
          <w:cs/>
        </w:rPr>
        <w:t xml:space="preserve"> พึ่งวิชา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อานนท์ ทับเที่ยง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และธัญ</w:t>
      </w:r>
      <w:proofErr w:type="spellStart"/>
      <w:r w:rsidRPr="00264811">
        <w:rPr>
          <w:rFonts w:hint="cs"/>
          <w:cs/>
        </w:rPr>
        <w:t>ญา</w:t>
      </w:r>
      <w:proofErr w:type="spellEnd"/>
      <w:r w:rsidRPr="00264811">
        <w:rPr>
          <w:rFonts w:hint="cs"/>
          <w:cs/>
        </w:rPr>
        <w:t xml:space="preserve"> สัตยาอภิธาน (</w:t>
      </w:r>
      <w:r w:rsidRPr="00264811">
        <w:rPr>
          <w:rFonts w:hint="cs"/>
        </w:rPr>
        <w:t>2019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ศึกษาการแบ่งกลุ่มพฤติกรรมของผู้บริโภคที่ซื้อเครื่องประดับผ่านเครือข่ายสังคมออนไลน์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ผู้วิจัยเก็บรวบรวมข้อมูลจากกลุ่มตัวอย่างจำนวน </w:t>
      </w:r>
      <w:r w:rsidRPr="00264811">
        <w:rPr>
          <w:rFonts w:hint="cs"/>
        </w:rPr>
        <w:t xml:space="preserve">400 </w:t>
      </w:r>
      <w:r w:rsidRPr="00264811">
        <w:rPr>
          <w:rFonts w:hint="cs"/>
          <w:cs/>
        </w:rPr>
        <w:t>คน ทำการวิเคราะห์แบ่งกลุ่ม ผู้บริโภคด้วยวิธี</w:t>
      </w:r>
      <w:r w:rsidR="000967A7">
        <w:rPr>
          <w:rFonts w:hint="cs"/>
          <w:cs/>
        </w:rPr>
        <w:t>การจัดกลุ่มด้วยเคมีน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br/>
      </w:r>
      <w:r w:rsidR="000967A7">
        <w:rPr>
          <w:rFonts w:hint="cs"/>
          <w:cs/>
        </w:rPr>
        <w:t>(</w:t>
      </w:r>
      <w:r w:rsidRPr="00264811">
        <w:rPr>
          <w:rFonts w:hint="cs"/>
        </w:rPr>
        <w:t>K-Means Clustering</w:t>
      </w:r>
      <w:r w:rsidR="000967A7">
        <w:rPr>
          <w:rFonts w:hint="cs"/>
          <w:cs/>
        </w:rPr>
        <w:t>)</w:t>
      </w:r>
      <w:r w:rsidRPr="00264811">
        <w:rPr>
          <w:rFonts w:hint="cs"/>
          <w:cs/>
        </w:rPr>
        <w:t xml:space="preserve"> เป็น 2 กลุ่ม</w:t>
      </w:r>
      <w:r w:rsidR="000967A7">
        <w:rPr>
          <w:rFonts w:hint="cs"/>
          <w:cs/>
        </w:rPr>
        <w:t xml:space="preserve"> </w:t>
      </w:r>
      <w:r w:rsidRPr="00264811">
        <w:rPr>
          <w:rFonts w:hint="cs"/>
          <w:cs/>
        </w:rPr>
        <w:t>ซึ่งมีลักษณะเฉพาะในแต่ละกลุ่ม จากการวิเคราะห์ความแตกต่างระหว่างกลุ่มของทัศนคติด้านพฤติกรรมการซื้อและด้านส่วนประสมทางการตลาดที่มีผลต่อการตัดสินใจซื้อเครื่องประดับผ่านเครือข่ายสังคมออนไลน์เมื่ออยู่ต่างกลุ่มกัน โดยการวิเคราะห์ความแปรปรวนทางเดียว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One-way  ANOVA)</w:t>
      </w:r>
      <w:r w:rsidRPr="00264811">
        <w:rPr>
          <w:rFonts w:hint="cs"/>
          <w:cs/>
        </w:rPr>
        <w:t xml:space="preserve"> พบว่า ด้านพฤติกรรมการซื้อทั้ง 2 กลุ่ม มีความถี่ในการซื้อต่างหูแฟชั่นไม่แตกต่างกันอย่างมีนัยสำคัญทางสถิติที่ระดับ .05 ส่วนตัวแปรอื่น ๆ นั้นมีความแตกต่างกัน จากการวิเคราะห์แบ่งกลุ่มผู้บริโภคที่ซื้อเครื่องประดับผ่านเครือข่ายสังคมออนไลน์ด้วยวิธี </w:t>
      </w:r>
      <w:r w:rsidRPr="00264811">
        <w:rPr>
          <w:rFonts w:hint="cs"/>
        </w:rPr>
        <w:t xml:space="preserve">K-mean clustering </w:t>
      </w:r>
      <w:r w:rsidRPr="00264811">
        <w:rPr>
          <w:rFonts w:hint="cs"/>
          <w:cs/>
        </w:rPr>
        <w:t>สามารถจำแนกเป็น 2 กลุ่มโดยแต่ละกลุ่มมีลักษณะเฉพาะดังนี้ กลุ่มที่</w:t>
      </w:r>
      <w:r w:rsidRPr="00264811">
        <w:rPr>
          <w:rFonts w:hint="cs"/>
        </w:rPr>
        <w:t xml:space="preserve">1 : </w:t>
      </w:r>
      <w:r w:rsidRPr="00264811">
        <w:rPr>
          <w:rFonts w:hint="cs"/>
          <w:cs/>
        </w:rPr>
        <w:t>กลุ่มกระเป๋าหนักจ่ายได้ถ้าชอบ ไม่ค่อยชอบออกสื่อ ลักษณะด้านประชากรศาสตร์ โดยส่วนใหญ่เป็นคน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</w:rPr>
        <w:t xml:space="preserve">Generation X </w:t>
      </w:r>
      <w:r w:rsidRPr="00264811">
        <w:rPr>
          <w:rFonts w:hint="cs"/>
          <w:cs/>
        </w:rPr>
        <w:t>เพศหญิงมากกว่าเพศชาย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มีระดับการศึกษาสูงกว่าปริญญาตรี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กลุ่มที่</w:t>
      </w:r>
      <w:r w:rsidRPr="00264811">
        <w:rPr>
          <w:rFonts w:hint="cs"/>
        </w:rPr>
        <w:t xml:space="preserve">2 : </w:t>
      </w:r>
      <w:r w:rsidRPr="00264811">
        <w:rPr>
          <w:rFonts w:hint="cs"/>
          <w:cs/>
        </w:rPr>
        <w:t>กลุ่มวัยสะอ้อน ชอบออกสื่อ ซื้อน้อยแต่บ่อยครั้ง ลักษณะด้านประชากรศาสตร์ โดยส่วนใหญ่เป็นคน</w:t>
      </w:r>
      <w:r w:rsidRPr="00264811">
        <w:rPr>
          <w:rFonts w:hint="cs"/>
        </w:rPr>
        <w:t>Generation Y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เพศหญิงมากกว่าเพศชาย ส่วนใหญ่มีระดับการศึกษาสูงแต่จะน้อยกว่ากลุ่ม </w:t>
      </w:r>
      <w:r w:rsidRPr="00264811">
        <w:rPr>
          <w:rFonts w:hint="cs"/>
        </w:rPr>
        <w:t>1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โดยมีระดับปริญญาตรีมากที่สุดโดยส่วนใหญ่เป็นพนักงานบริษัทเอกชน</w:t>
      </w:r>
      <w:sdt>
        <w:sdtPr>
          <w:rPr>
            <w:rFonts w:hint="cs"/>
            <w:cs/>
          </w:rPr>
          <w:id w:val="329948051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</w:instrText>
          </w:r>
          <w:r w:rsidR="002233E7">
            <w:rPr>
              <w:cs/>
            </w:rPr>
            <w:instrText>ปาร</w:instrText>
          </w:r>
          <w:r w:rsidR="002233E7">
            <w:instrText xml:space="preserve">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</w:t>
          </w:r>
          <w:r w:rsidR="002233E7" w:rsidRPr="002233E7">
            <w:rPr>
              <w:noProof/>
              <w:cs/>
            </w:rPr>
            <w:t>ปารณีย์ พึ่งวิชา</w:t>
          </w:r>
          <w:r w:rsidR="002233E7">
            <w:rPr>
              <w:noProof/>
            </w:rPr>
            <w:t>, 2019)</w:t>
          </w:r>
          <w:r w:rsidR="002233E7">
            <w:rPr>
              <w:cs/>
            </w:rPr>
            <w:fldChar w:fldCharType="end"/>
          </w:r>
        </w:sdtContent>
      </w:sdt>
    </w:p>
    <w:p w14:paraId="4616053A" w14:textId="40064B3D" w:rsidR="00834AE0" w:rsidRDefault="007135B7" w:rsidP="00025889">
      <w:pPr>
        <w:pStyle w:val="1"/>
        <w:spacing w:line="276" w:lineRule="auto"/>
      </w:pPr>
      <w:r w:rsidRPr="00264811">
        <w:rPr>
          <w:rFonts w:hint="cs"/>
          <w:cs/>
        </w:rPr>
        <w:t>ธงชัย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คล</w:t>
      </w:r>
      <w:proofErr w:type="spellStart"/>
      <w:r w:rsidRPr="00264811">
        <w:rPr>
          <w:rFonts w:hint="cs"/>
          <w:cs/>
        </w:rPr>
        <w:t>าย</w:t>
      </w:r>
      <w:proofErr w:type="spellEnd"/>
      <w:r w:rsidRPr="00264811">
        <w:rPr>
          <w:rFonts w:hint="cs"/>
          <w:cs/>
        </w:rPr>
        <w:t>คลึง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วุฒิชัย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สงางาม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กิตติวงศ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สุธรรมโน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และพันธพงศอภิชาตกุลศ </w:t>
      </w:r>
      <w:r>
        <w:t xml:space="preserve">(2019) </w:t>
      </w:r>
      <w:r w:rsidRPr="00264811">
        <w:rPr>
          <w:rFonts w:hint="cs"/>
          <w:cs/>
        </w:rPr>
        <w:t>ศึกษาเรื่อง เทคนิคการคัดเลือกกลุม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โหลดรายอาคาร</w:t>
      </w:r>
      <w:proofErr w:type="spellStart"/>
      <w:r w:rsidRPr="00264811">
        <w:rPr>
          <w:rFonts w:hint="cs"/>
          <w:cs/>
        </w:rPr>
        <w:t>สําห</w:t>
      </w:r>
      <w:proofErr w:type="spellEnd"/>
      <w:r w:rsidRPr="00264811">
        <w:rPr>
          <w:rFonts w:hint="cs"/>
          <w:cs/>
        </w:rPr>
        <w:t>รับรองรับแผนการติดตั้งระบบผลิตไฟฟาพลังงานแสงอาทิตย</w:t>
      </w:r>
      <w:r w:rsidR="009137D9">
        <w:rPr>
          <w:rFonts w:hint="cs"/>
          <w:cs/>
        </w:rPr>
        <w:t xml:space="preserve"> </w:t>
      </w:r>
      <w:r w:rsidRPr="00264811">
        <w:rPr>
          <w:rFonts w:hint="cs"/>
          <w:cs/>
        </w:rPr>
        <w:t>บนหลังคาเพื่อเพิ่มคาดรรชนีประสิทธิภาพการใชพลังงานไฟฟ้า บทความนี้ตองการนําเสนอเทคนิควิธีการคัดเลือกกลุ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ลดใน</w:t>
      </w:r>
      <w:r w:rsidR="00E940A3">
        <w:rPr>
          <w:rFonts w:hint="cs"/>
          <w:cs/>
        </w:rPr>
        <w:t>แ</w:t>
      </w:r>
      <w:r w:rsidR="00176118">
        <w:rPr>
          <w:rFonts w:hint="cs"/>
          <w:cs/>
        </w:rPr>
        <w:t>ต่</w:t>
      </w:r>
      <w:r w:rsidRPr="00264811">
        <w:rPr>
          <w:rFonts w:hint="cs"/>
          <w:cs/>
        </w:rPr>
        <w:t>ละอาคารที่มีความเหมาะสมส</w:t>
      </w:r>
      <w:r w:rsidR="00176118">
        <w:rPr>
          <w:rFonts w:hint="cs"/>
          <w:cs/>
        </w:rPr>
        <w:t>ำหรับ</w:t>
      </w:r>
      <w:r w:rsidRPr="00264811">
        <w:rPr>
          <w:rFonts w:hint="cs"/>
          <w:cs/>
        </w:rPr>
        <w:t>รับติดตั้งระบบผลิตไฟฟาจากพลังงานแสงอาทิตยกรณีที่ติดตั้งบนหลังคาของอาคารในศู</w:t>
      </w:r>
      <w:r w:rsidR="00176118">
        <w:rPr>
          <w:rFonts w:hint="cs"/>
          <w:cs/>
        </w:rPr>
        <w:t>นย์</w:t>
      </w:r>
      <w:r w:rsidRPr="00264811">
        <w:rPr>
          <w:rFonts w:hint="cs"/>
          <w:cs/>
        </w:rPr>
        <w:t>กลาง</w:t>
      </w:r>
      <w:r>
        <w:br/>
      </w:r>
      <w:r w:rsidRPr="00264811">
        <w:rPr>
          <w:rFonts w:hint="cs"/>
          <w:cs/>
        </w:rPr>
        <w:t xml:space="preserve">มหาวิทยาลัยเทคโนโลยีราชมงคลอีสานนครราชสีมา ในวิธีการของ </w:t>
      </w:r>
      <w:r w:rsidRPr="00264811">
        <w:rPr>
          <w:rFonts w:hint="cs"/>
        </w:rPr>
        <w:t>K-Means Clustering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  <w:cs/>
        </w:rPr>
        <w:br/>
        <w:t>เริ่มตนด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>การจัดแบ</w:t>
      </w:r>
      <w:proofErr w:type="spellStart"/>
      <w:r w:rsidRPr="00264811">
        <w:rPr>
          <w:rFonts w:hint="cs"/>
          <w:cs/>
        </w:rPr>
        <w:t>งข</w:t>
      </w:r>
      <w:proofErr w:type="spellEnd"/>
      <w:r w:rsidRPr="00264811">
        <w:rPr>
          <w:rFonts w:hint="cs"/>
          <w:cs/>
        </w:rPr>
        <w:t>อมูลออก</w:t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 xml:space="preserve">น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กลุม กําหนดจุด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กลางเริ่มต</w:t>
      </w:r>
      <w:proofErr w:type="spellStart"/>
      <w:r w:rsidRPr="00264811">
        <w:rPr>
          <w:rFonts w:hint="cs"/>
          <w:cs/>
        </w:rPr>
        <w:t>นจําน</w:t>
      </w:r>
      <w:proofErr w:type="spellEnd"/>
      <w:r w:rsidRPr="00264811">
        <w:rPr>
          <w:rFonts w:hint="cs"/>
          <w:cs/>
        </w:rPr>
        <w:t xml:space="preserve">วน </w:t>
      </w:r>
      <w:r w:rsidRPr="00264811">
        <w:rPr>
          <w:rFonts w:hint="cs"/>
        </w:rPr>
        <w:t>K</w:t>
      </w:r>
      <w:r w:rsidRPr="00264811">
        <w:rPr>
          <w:rFonts w:hint="cs"/>
          <w:cs/>
        </w:rPr>
        <w:t xml:space="preserve"> จุดขั้นตอนตอไปคือการสรางกลุ</w:t>
      </w:r>
      <w:proofErr w:type="spellStart"/>
      <w:r w:rsidRPr="00264811">
        <w:rPr>
          <w:rFonts w:hint="cs"/>
          <w:cs/>
        </w:rPr>
        <w:t>มข</w:t>
      </w:r>
      <w:proofErr w:type="spellEnd"/>
      <w:r w:rsidRPr="00264811">
        <w:rPr>
          <w:rFonts w:hint="cs"/>
          <w:cs/>
        </w:rPr>
        <w:t>อม</w:t>
      </w:r>
      <w:proofErr w:type="spellStart"/>
      <w:r w:rsidRPr="00264811">
        <w:rPr>
          <w:rFonts w:hint="cs"/>
          <w:cs/>
        </w:rPr>
        <w:t>ูล</w:t>
      </w:r>
      <w:proofErr w:type="spellEnd"/>
      <w:r w:rsidRPr="00264811">
        <w:rPr>
          <w:rFonts w:hint="cs"/>
          <w:cs/>
        </w:rPr>
        <w:t>และความ</w:t>
      </w:r>
      <w:proofErr w:type="spellStart"/>
      <w:r w:rsidRPr="00264811">
        <w:rPr>
          <w:rFonts w:hint="cs"/>
          <w:cs/>
        </w:rPr>
        <w:t>สัม</w:t>
      </w:r>
      <w:proofErr w:type="spellEnd"/>
      <w:r w:rsidRPr="00264811">
        <w:rPr>
          <w:rFonts w:hint="cs"/>
          <w:cs/>
        </w:rPr>
        <w:t>พันธกับจุด</w:t>
      </w:r>
      <w:proofErr w:type="spellStart"/>
      <w:r w:rsidRPr="00264811">
        <w:rPr>
          <w:rFonts w:hint="cs"/>
          <w:cs/>
        </w:rPr>
        <w:t>ศูนย</w:t>
      </w:r>
      <w:proofErr w:type="spellEnd"/>
      <w:r w:rsidRPr="00264811">
        <w:rPr>
          <w:rFonts w:hint="cs"/>
          <w:cs/>
        </w:rPr>
        <w:t>กลางที่ใกลมากที่สุด จากผลการวิเครา</w:t>
      </w:r>
      <w:proofErr w:type="spellStart"/>
      <w:r w:rsidRPr="00264811">
        <w:rPr>
          <w:rFonts w:hint="cs"/>
          <w:cs/>
        </w:rPr>
        <w:t>ะห</w:t>
      </w:r>
      <w:proofErr w:type="spellEnd"/>
      <w:r w:rsidRPr="00264811">
        <w:rPr>
          <w:rFonts w:hint="cs"/>
          <w:cs/>
        </w:rPr>
        <w:t>การใชพลังงานไฟฟาทั้งหมด 34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อาคารด</w:t>
      </w:r>
      <w:proofErr w:type="spellStart"/>
      <w:r w:rsidRPr="00264811">
        <w:rPr>
          <w:rFonts w:hint="cs"/>
          <w:cs/>
        </w:rPr>
        <w:t>วย</w:t>
      </w:r>
      <w:proofErr w:type="spellEnd"/>
      <w:r w:rsidRPr="00264811">
        <w:rPr>
          <w:rFonts w:hint="cs"/>
          <w:cs/>
        </w:rPr>
        <w:t xml:space="preserve">วิธีการ </w:t>
      </w:r>
      <w:r w:rsidRPr="00264811">
        <w:rPr>
          <w:rFonts w:hint="cs"/>
        </w:rPr>
        <w:t>K-Mean Clustering</w:t>
      </w:r>
      <w:r w:rsidRPr="00264811">
        <w:rPr>
          <w:rFonts w:hint="cs"/>
          <w:cs/>
        </w:rPr>
        <w:t xml:space="preserve"> </w:t>
      </w:r>
      <w:proofErr w:type="spellStart"/>
      <w:r w:rsidRPr="00264811">
        <w:rPr>
          <w:rFonts w:hint="cs"/>
          <w:cs/>
        </w:rPr>
        <w:t>ทํา</w:t>
      </w:r>
      <w:proofErr w:type="spellEnd"/>
      <w:r w:rsidRPr="00264811">
        <w:rPr>
          <w:rFonts w:hint="cs"/>
          <w:cs/>
        </w:rPr>
        <w:t>ใหสามารถแยกแยะจัด</w:t>
      </w:r>
      <w:r w:rsidR="00263621">
        <w:rPr>
          <w:cs/>
        </w:rPr>
        <w:br/>
      </w:r>
      <w:r w:rsidRPr="00264811">
        <w:rPr>
          <w:rFonts w:hint="cs"/>
          <w:cs/>
        </w:rPr>
        <w:t>กลุ</w:t>
      </w:r>
      <w:proofErr w:type="spellStart"/>
      <w:r w:rsidRPr="00264811">
        <w:rPr>
          <w:rFonts w:hint="cs"/>
          <w:cs/>
        </w:rPr>
        <w:t>มโห</w:t>
      </w:r>
      <w:proofErr w:type="spellEnd"/>
      <w:r w:rsidRPr="00264811">
        <w:rPr>
          <w:rFonts w:hint="cs"/>
          <w:cs/>
        </w:rPr>
        <w:t>ลดรายอาคาร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></w:t>
      </w:r>
      <w:proofErr w:type="spellStart"/>
      <w:r w:rsidRPr="00264811">
        <w:rPr>
          <w:rFonts w:hint="cs"/>
          <w:cs/>
        </w:rPr>
        <w:t>อย</w:t>
      </w:r>
      <w:proofErr w:type="spellEnd"/>
      <w:r w:rsidRPr="00264811">
        <w:rPr>
          <w:rFonts w:hint="cs"/>
          <w:cs/>
        </w:rPr>
        <w:t></w:t>
      </w:r>
      <w:proofErr w:type="spellStart"/>
      <w:r w:rsidRPr="00264811">
        <w:rPr>
          <w:rFonts w:hint="cs"/>
          <w:cs/>
        </w:rPr>
        <w:t>าง</w:t>
      </w:r>
      <w:proofErr w:type="spellEnd"/>
      <w:r w:rsidRPr="00264811">
        <w:rPr>
          <w:rFonts w:hint="cs"/>
          <w:cs/>
        </w:rPr>
        <w:t>มีประสิทธิภาพซึ่งแบง</w:t>
      </w:r>
      <w:proofErr w:type="spellStart"/>
      <w:r w:rsidRPr="00264811">
        <w:rPr>
          <w:rFonts w:hint="cs"/>
          <w:cs/>
        </w:rPr>
        <w:t>ได</w:t>
      </w:r>
      <w:proofErr w:type="spellEnd"/>
      <w:r w:rsidRPr="00264811">
        <w:rPr>
          <w:rFonts w:hint="cs"/>
          <w:cs/>
        </w:rPr>
        <w:t xml:space="preserve"> 3 กลุมโดยกลุมที่ 3 </w:t>
      </w:r>
      <w:proofErr w:type="spellStart"/>
      <w:r w:rsidRPr="00264811">
        <w:rPr>
          <w:rFonts w:hint="cs"/>
          <w:cs/>
        </w:rPr>
        <w:t>จําน</w:t>
      </w:r>
      <w:proofErr w:type="spellEnd"/>
      <w:r w:rsidRPr="00264811">
        <w:rPr>
          <w:rFonts w:hint="cs"/>
          <w:cs/>
        </w:rPr>
        <w:t>วน 19 อาคารนั้น</w:t>
      </w:r>
      <w:r w:rsidR="00263621">
        <w:rPr>
          <w:cs/>
        </w:rPr>
        <w:br/>
      </w:r>
      <w:proofErr w:type="spellStart"/>
      <w:r w:rsidRPr="00264811">
        <w:rPr>
          <w:rFonts w:hint="cs"/>
          <w:cs/>
        </w:rPr>
        <w:t>เป</w:t>
      </w:r>
      <w:proofErr w:type="spellEnd"/>
      <w:r w:rsidRPr="00264811">
        <w:rPr>
          <w:rFonts w:hint="cs"/>
          <w:cs/>
        </w:rPr>
        <w:t>นกลุมอาคารที่มีความเหมาะสมทั้งด</w:t>
      </w:r>
      <w:proofErr w:type="spellStart"/>
      <w:r w:rsidRPr="00264811">
        <w:rPr>
          <w:rFonts w:hint="cs"/>
          <w:cs/>
        </w:rPr>
        <w:t>าน</w:t>
      </w:r>
      <w:proofErr w:type="spellEnd"/>
      <w:r w:rsidRPr="00264811">
        <w:rPr>
          <w:rFonts w:hint="cs"/>
          <w:cs/>
        </w:rPr>
        <w:t>พฤติกรรมการใชพลังงานไฟฟา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และมีพื้นที่รองรับการติดตั้งระบบผลิตไฟฟาจากพลังงานแสงอาทิตยบนหลังคาได้</w:t>
      </w:r>
      <w:sdt>
        <w:sdtPr>
          <w:rPr>
            <w:rFonts w:hint="cs"/>
            <w:cs/>
          </w:rPr>
          <w:id w:val="-740092785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Tho19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(Thongchai Klayklueng, 2019)</w:t>
          </w:r>
          <w:r w:rsidR="002233E7">
            <w:rPr>
              <w:cs/>
            </w:rPr>
            <w:fldChar w:fldCharType="end"/>
          </w:r>
        </w:sdtContent>
      </w:sdt>
    </w:p>
    <w:p w14:paraId="56BCEE85" w14:textId="4C812DF0" w:rsidR="00DC0E6A" w:rsidRPr="00921D2E" w:rsidRDefault="007135B7" w:rsidP="00025889">
      <w:pPr>
        <w:pStyle w:val="1"/>
        <w:spacing w:line="276" w:lineRule="auto"/>
        <w:rPr>
          <w:rFonts w:cs="Angsana New"/>
          <w:cs/>
        </w:rPr>
        <w:sectPr w:rsidR="00DC0E6A" w:rsidRPr="00921D2E" w:rsidSect="009A64CE">
          <w:headerReference w:type="default" r:id="rId33"/>
          <w:pgSz w:w="11909" w:h="16840" w:code="9"/>
          <w:pgMar w:top="2160" w:right="1109" w:bottom="1440" w:left="1980" w:header="1872" w:footer="720" w:gutter="0"/>
          <w:pgNumType w:start="5"/>
          <w:cols w:space="720"/>
          <w:titlePg/>
          <w:docGrid w:linePitch="435"/>
        </w:sectPr>
      </w:pPr>
      <w:r w:rsidRPr="00264811">
        <w:rPr>
          <w:rFonts w:hint="cs"/>
          <w:cs/>
        </w:rPr>
        <w:t>วรากร ประดิษฐ์กุล ปราลี มณีรัตน์ และ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นิเวศ จิระวิชิตชัย</w:t>
      </w:r>
      <w:r w:rsidRPr="00264811">
        <w:rPr>
          <w:rFonts w:hint="cs"/>
        </w:rPr>
        <w:t xml:space="preserve"> </w:t>
      </w:r>
      <w:r>
        <w:t xml:space="preserve">(2021) </w:t>
      </w:r>
      <w:r w:rsidRPr="00264811">
        <w:rPr>
          <w:rFonts w:hint="cs"/>
          <w:cs/>
        </w:rPr>
        <w:t>ศึกษาเรื่อง ระบบแนะนํารถยนต์ให้กับลูกค้าโดยกํารวิเคราะห์จากการอ้างอิงถึงพฤติกรรมของผู้ใช้ (</w:t>
      </w:r>
      <w:r w:rsidRPr="00264811">
        <w:rPr>
          <w:rFonts w:hint="cs"/>
        </w:rPr>
        <w:t xml:space="preserve">Collaborative Filtering) </w:t>
      </w:r>
      <w:r w:rsidRPr="00264811">
        <w:rPr>
          <w:rFonts w:hint="cs"/>
          <w:cs/>
        </w:rPr>
        <w:t>กรณีศึกษาบริษัท โตโยต</w:t>
      </w:r>
      <w:proofErr w:type="spellStart"/>
      <w:r w:rsidRPr="00264811">
        <w:rPr>
          <w:rFonts w:hint="cs"/>
          <w:cs/>
        </w:rPr>
        <w:t>้า</w:t>
      </w:r>
      <w:proofErr w:type="spellEnd"/>
      <w:r w:rsidRPr="00264811">
        <w:rPr>
          <w:rFonts w:hint="cs"/>
          <w:cs/>
        </w:rPr>
        <w:t xml:space="preserve"> บัส</w:t>
      </w:r>
      <w:proofErr w:type="spellStart"/>
      <w:r w:rsidRPr="00264811">
        <w:rPr>
          <w:rFonts w:hint="cs"/>
          <w:cs/>
        </w:rPr>
        <w:t>ส์</w:t>
      </w:r>
      <w:proofErr w:type="spellEnd"/>
      <w:r w:rsidRPr="00264811">
        <w:rPr>
          <w:rFonts w:hint="cs"/>
          <w:cs/>
        </w:rPr>
        <w:t xml:space="preserve"> จำกัด ผู้วิจัยได้พัฒนาระบบแนะนำรถยนต์ให้กับลูกค้าโดยการวิเคราะห์จากการอ้างอิงถึงพฤติกรรมของผู้ใช้ เพื่อช่วยให้ลูกค้าได้รับการแนะนำรุ่นรถยนต์ที่</w:t>
      </w:r>
      <w:r w:rsidRPr="00264811">
        <w:rPr>
          <w:rFonts w:hint="cs"/>
          <w:cs/>
        </w:rPr>
        <w:lastRenderedPageBreak/>
        <w:t xml:space="preserve">เหมาะสม ตรงตามความต้องการของลูกค้า ผู้วิจัยใช้อัลกอริทึมการหาความคล้ายคลึงกันของผู้ใช้ โดยวิเคราะห์จากลูกค้าที่มีพฤติกรรมใกล้เคียงกันด้วยสมการการหาความคล้ายโคไซน์ ซึ่งเป็นฟังก์ชันในภาษา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>ในการพัฒนาระบบแนะนำรถยนต์ให้กับลูกค้า ด้วยสมการความคล้ายโคไซน์ (</w:t>
      </w:r>
      <w:r w:rsidRPr="00264811">
        <w:rPr>
          <w:rFonts w:hint="cs"/>
        </w:rPr>
        <w:t>cosine similarity)</w:t>
      </w:r>
      <w:r w:rsidRPr="00264811">
        <w:rPr>
          <w:rFonts w:hint="cs"/>
          <w:cs/>
        </w:rPr>
        <w:t xml:space="preserve"> จากการทดลองเมื่อนำข้อมูลมาจัดลำดับคะแนนความชอบของผู้ใช้แต่ละคน เพื่อเป็นการเพิ่มความเร็วให้อัลกอริทึมของวิธีการกรองแบบร่วมมือ อีกทั้งระบบจะนำค่าความคล้ายคลึงโคไซน์ของผู้ใช้ในระบบกับผู้ใช้เป้าหมายมาทดสอบความแม่นยำของระบบด้วยค่าเฉลี่ยความคลาดเคลื่อนสมบูรณ์ พบว่ามีค่าเท่ากับ 0.97 เมื่อกำาหนดค่า </w:t>
      </w:r>
      <w:r w:rsidRPr="00264811">
        <w:rPr>
          <w:rFonts w:hint="cs"/>
        </w:rPr>
        <w:t xml:space="preserve">k </w:t>
      </w:r>
      <w:r w:rsidRPr="00264811">
        <w:rPr>
          <w:rFonts w:hint="cs"/>
          <w:cs/>
        </w:rPr>
        <w:t>ไว้เท่ากับ 5 สรุปได้ว่าระบบมีประสิทธิภาพในการแนะนำรุ่นรถยนต์ที่รวดเร็วและความแม่นยำอยู่ในระดับที่ดี</w:t>
      </w:r>
      <w:sdt>
        <w:sdtPr>
          <w:rPr>
            <w:rFonts w:hint="cs"/>
            <w:cs/>
          </w:rPr>
          <w:id w:val="1974787744"/>
          <w:citation/>
        </w:sdtPr>
        <w:sdtContent>
          <w:r w:rsidR="002233E7">
            <w:rPr>
              <w:cs/>
            </w:rPr>
            <w:fldChar w:fldCharType="begin"/>
          </w:r>
          <w:r w:rsidR="002233E7">
            <w:instrText xml:space="preserve"> CITATION War21 \l 1033 </w:instrText>
          </w:r>
          <w:r w:rsidR="002233E7">
            <w:rPr>
              <w:cs/>
            </w:rPr>
            <w:fldChar w:fldCharType="separate"/>
          </w:r>
          <w:r w:rsidR="002233E7">
            <w:rPr>
              <w:noProof/>
            </w:rPr>
            <w:t xml:space="preserve"> (Warakorn Pradiskul, 2021)</w:t>
          </w:r>
          <w:r w:rsidR="002233E7">
            <w:rPr>
              <w:cs/>
            </w:rPr>
            <w:fldChar w:fldCharType="end"/>
          </w:r>
        </w:sdtContent>
      </w:sdt>
    </w:p>
    <w:p w14:paraId="404FD6FA" w14:textId="77777777" w:rsidR="00307F65" w:rsidRPr="00DA405B" w:rsidRDefault="00307F65" w:rsidP="00025889">
      <w:pPr>
        <w:pStyle w:val="Heading1"/>
        <w:spacing w:line="276" w:lineRule="auto"/>
      </w:pPr>
      <w:bookmarkStart w:id="46" w:name="_Toc104142067"/>
      <w:bookmarkStart w:id="47" w:name="_Toc104294409"/>
      <w:bookmarkStart w:id="48" w:name="_Toc130464059"/>
      <w:bookmarkStart w:id="49" w:name="_Hlk102749328"/>
      <w:r w:rsidRPr="00DA405B">
        <w:rPr>
          <w:cs/>
        </w:rPr>
        <w:lastRenderedPageBreak/>
        <w:t xml:space="preserve">บทที่ </w:t>
      </w:r>
      <w:r w:rsidRPr="00DA405B">
        <w:t>3</w:t>
      </w:r>
      <w:r w:rsidRPr="00DA405B">
        <w:br/>
      </w:r>
      <w:r w:rsidRPr="00DA405B">
        <w:rPr>
          <w:cs/>
        </w:rPr>
        <w:t>ขั้นตอนการดำเนินงาน</w:t>
      </w:r>
      <w:bookmarkEnd w:id="46"/>
      <w:bookmarkEnd w:id="47"/>
      <w:bookmarkEnd w:id="48"/>
    </w:p>
    <w:p w14:paraId="51F6F987" w14:textId="77777777" w:rsidR="00307F65" w:rsidRPr="00725D23" w:rsidRDefault="00307F65" w:rsidP="00025889">
      <w:pPr>
        <w:spacing w:line="276" w:lineRule="auto"/>
      </w:pPr>
    </w:p>
    <w:p w14:paraId="4FF9A64C" w14:textId="5C9836DD" w:rsidR="00293BAF" w:rsidRDefault="00073D60" w:rsidP="00025889">
      <w:pPr>
        <w:pStyle w:val="1"/>
        <w:spacing w:line="276" w:lineRule="auto"/>
      </w:pPr>
      <w:r w:rsidRPr="00264811">
        <w:rPr>
          <w:rFonts w:hint="cs"/>
          <w:cs/>
        </w:rPr>
        <w:t xml:space="preserve">การจัดทำโครงงานทางวิทยาการคอมพิวเตอร์ </w:t>
      </w:r>
      <w:r w:rsidR="00E940A3" w:rsidRPr="00E940A3">
        <w:rPr>
          <w:cs/>
        </w:rPr>
        <w:t>ระบบแนะนำสถานที่ฝึกงานด้านคอมพิวเตอร์ ด้วยเทคโนโลยีการจั</w:t>
      </w:r>
      <w:r w:rsidR="00E940A3">
        <w:rPr>
          <w:rFonts w:hint="cs"/>
          <w:cs/>
        </w:rPr>
        <w:t>ด</w:t>
      </w:r>
      <w:r w:rsidR="00E940A3" w:rsidRPr="00E940A3">
        <w:rPr>
          <w:cs/>
        </w:rPr>
        <w:t>กลุ่มเคมีน (</w:t>
      </w:r>
      <w:r w:rsidR="00E940A3" w:rsidRPr="00E940A3">
        <w:t>K-Means)</w:t>
      </w:r>
      <w:r w:rsidR="00E940A3">
        <w:rPr>
          <w:rFonts w:hint="cs"/>
          <w:cs/>
        </w:rPr>
        <w:t xml:space="preserve"> </w:t>
      </w:r>
      <w:r w:rsidRPr="00264811">
        <w:rPr>
          <w:rFonts w:hint="cs"/>
          <w:cs/>
        </w:rPr>
        <w:t>ผู้จัดทำได้กำหนดขั้นตอนการดำเนินงานดังนี้</w:t>
      </w:r>
    </w:p>
    <w:bookmarkEnd w:id="49"/>
    <w:p w14:paraId="6D164467" w14:textId="0A00867C" w:rsidR="00293BAF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>
        <w:t xml:space="preserve">1 </w:t>
      </w:r>
      <w:r w:rsidR="00073D60" w:rsidRPr="00264811">
        <w:rPr>
          <w:rFonts w:hint="cs"/>
          <w:cs/>
        </w:rPr>
        <w:t>การเตรียมและวิเคราะห์ข้อมูล</w:t>
      </w:r>
    </w:p>
    <w:p w14:paraId="0A4B12D7" w14:textId="5469563E" w:rsidR="00293BAF" w:rsidRPr="00A70E45" w:rsidRDefault="00293BAF" w:rsidP="00025889">
      <w:pPr>
        <w:pStyle w:val="1"/>
        <w:spacing w:line="276" w:lineRule="auto"/>
      </w:pPr>
      <w:r w:rsidRPr="00A70E45">
        <w:t>3</w:t>
      </w:r>
      <w:r w:rsidRPr="00A70E45">
        <w:rPr>
          <w:cs/>
        </w:rPr>
        <w:t>.</w:t>
      </w:r>
      <w:r>
        <w:t>2</w:t>
      </w:r>
      <w:r w:rsidRPr="00A70E45">
        <w:rPr>
          <w:cs/>
        </w:rPr>
        <w:t xml:space="preserve"> </w:t>
      </w:r>
      <w:r w:rsidR="00073D60" w:rsidRPr="00264811">
        <w:rPr>
          <w:rFonts w:hint="cs"/>
          <w:cs/>
        </w:rPr>
        <w:t>การทำงานของระบบ</w:t>
      </w:r>
    </w:p>
    <w:p w14:paraId="2F88DB59" w14:textId="77777777" w:rsidR="00073D60" w:rsidRDefault="00293BAF" w:rsidP="00025889">
      <w:pPr>
        <w:pStyle w:val="1"/>
        <w:spacing w:line="276" w:lineRule="auto"/>
      </w:pPr>
      <w:r>
        <w:t>3</w:t>
      </w:r>
      <w:r>
        <w:rPr>
          <w:cs/>
        </w:rPr>
        <w:t>.</w:t>
      </w:r>
      <w:r w:rsidR="00376599">
        <w:t>3</w:t>
      </w:r>
      <w:r>
        <w:rPr>
          <w:cs/>
        </w:rPr>
        <w:t xml:space="preserve"> </w:t>
      </w:r>
      <w:r w:rsidR="00073D60" w:rsidRPr="00264811">
        <w:rPr>
          <w:rFonts w:hint="cs"/>
          <w:cs/>
        </w:rPr>
        <w:t>การวิเคราะห์และออกแบบระบบ</w:t>
      </w:r>
    </w:p>
    <w:p w14:paraId="1D63D877" w14:textId="77777777" w:rsidR="00073D60" w:rsidRDefault="00073D60" w:rsidP="00025889">
      <w:pPr>
        <w:pStyle w:val="1"/>
        <w:spacing w:line="276" w:lineRule="auto"/>
      </w:pPr>
      <w:r>
        <w:t xml:space="preserve">3.4 </w:t>
      </w:r>
      <w:r w:rsidRPr="00264811">
        <w:rPr>
          <w:rFonts w:hint="cs"/>
          <w:cs/>
        </w:rPr>
        <w:t>การออกแบบฐานข้อมูล</w:t>
      </w:r>
    </w:p>
    <w:p w14:paraId="15272014" w14:textId="7FA18C02" w:rsidR="00293BAF" w:rsidRDefault="00073D60" w:rsidP="00025889">
      <w:pPr>
        <w:pStyle w:val="1"/>
        <w:spacing w:line="276" w:lineRule="auto"/>
      </w:pPr>
      <w:r>
        <w:t xml:space="preserve">3.5 </w:t>
      </w:r>
      <w:r w:rsidRPr="00264811">
        <w:rPr>
          <w:rFonts w:hint="cs"/>
          <w:cs/>
        </w:rPr>
        <w:t>การออกแบบหน้าจอ</w:t>
      </w:r>
    </w:p>
    <w:p w14:paraId="7385342A" w14:textId="62116D0B" w:rsidR="00482AC4" w:rsidRDefault="00482AC4" w:rsidP="00025889">
      <w:pPr>
        <w:pStyle w:val="1"/>
        <w:spacing w:line="276" w:lineRule="auto"/>
        <w:rPr>
          <w:cs/>
        </w:rPr>
      </w:pPr>
      <w:r>
        <w:t xml:space="preserve">3.6 </w:t>
      </w:r>
      <w:r>
        <w:rPr>
          <w:rFonts w:hint="cs"/>
          <w:cs/>
        </w:rPr>
        <w:t>การใช้งานระบบ</w:t>
      </w:r>
    </w:p>
    <w:p w14:paraId="7F25C39E" w14:textId="77777777" w:rsidR="00F30FCF" w:rsidRDefault="00F30FCF" w:rsidP="00025889">
      <w:pPr>
        <w:pStyle w:val="1"/>
        <w:spacing w:line="276" w:lineRule="auto"/>
      </w:pPr>
    </w:p>
    <w:p w14:paraId="4CB5E2B6" w14:textId="62313F35" w:rsidR="00B86E81" w:rsidRDefault="00B86E81" w:rsidP="00025889">
      <w:pPr>
        <w:pStyle w:val="Heading2"/>
        <w:spacing w:line="276" w:lineRule="auto"/>
      </w:pPr>
      <w:bookmarkStart w:id="50" w:name="_Toc130464060"/>
      <w:r w:rsidRPr="005D6002">
        <w:t>3</w:t>
      </w:r>
      <w:r w:rsidRPr="005D6002">
        <w:rPr>
          <w:cs/>
        </w:rPr>
        <w:t>.</w:t>
      </w:r>
      <w:r w:rsidRPr="005D6002">
        <w:t>1</w:t>
      </w:r>
      <w:r w:rsidRPr="005D6002">
        <w:rPr>
          <w:rFonts w:hint="cs"/>
          <w:cs/>
        </w:rPr>
        <w:t xml:space="preserve"> </w:t>
      </w:r>
      <w:r w:rsidR="00073D60" w:rsidRPr="00264811">
        <w:rPr>
          <w:rFonts w:hint="cs"/>
          <w:cs/>
        </w:rPr>
        <w:t>การเตรียมและวิเคราะห์ข้อมูล</w:t>
      </w:r>
      <w:bookmarkEnd w:id="50"/>
    </w:p>
    <w:p w14:paraId="1652C732" w14:textId="6C8E2C41" w:rsidR="00D91CB6" w:rsidRDefault="00AE2BB6" w:rsidP="00025889">
      <w:pPr>
        <w:pStyle w:val="Caption"/>
        <w:spacing w:line="276" w:lineRule="auto"/>
        <w:jc w:val="left"/>
        <w:rPr>
          <w:cs/>
        </w:rPr>
      </w:pPr>
      <w:r w:rsidRPr="00AE2BB6">
        <w:rPr>
          <w:b/>
          <w:bCs/>
          <w:cs/>
        </w:rPr>
        <w:t xml:space="preserve">ตาราง </w:t>
      </w:r>
      <w:r w:rsidRPr="00AE2BB6">
        <w:rPr>
          <w:b/>
          <w:bCs/>
          <w:cs/>
        </w:rPr>
        <w:fldChar w:fldCharType="begin"/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</w:rPr>
        <w:instrText xml:space="preserve">SEQ </w:instrText>
      </w:r>
      <w:r w:rsidRPr="00AE2BB6">
        <w:rPr>
          <w:b/>
          <w:bCs/>
          <w:cs/>
        </w:rPr>
        <w:instrText xml:space="preserve">ตาราง </w:instrText>
      </w:r>
      <w:r w:rsidRPr="00AE2BB6">
        <w:rPr>
          <w:b/>
          <w:bCs/>
        </w:rPr>
        <w:instrText>\* ARABIC</w:instrText>
      </w:r>
      <w:r w:rsidRPr="00AE2BB6">
        <w:rPr>
          <w:b/>
          <w:bCs/>
          <w:cs/>
        </w:rPr>
        <w:instrText xml:space="preserve"> </w:instrText>
      </w:r>
      <w:r w:rsidRPr="00AE2B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</w:t>
      </w:r>
      <w:r w:rsidRPr="00AE2B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51" w:name="_Toc130463762"/>
      <w:r>
        <w:rPr>
          <w:rFonts w:hint="cs"/>
          <w:cs/>
        </w:rPr>
        <w:t>การวิเคราะห์ข้อมูล</w:t>
      </w:r>
      <w:bookmarkEnd w:id="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D025B8" w:rsidRPr="00D025B8" w14:paraId="3938E3CB" w14:textId="77777777" w:rsidTr="00D025B8">
        <w:tc>
          <w:tcPr>
            <w:tcW w:w="6091" w:type="dxa"/>
          </w:tcPr>
          <w:p w14:paraId="653C8888" w14:textId="626E4363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5E4EC483" w14:textId="1211A7B0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0ED5C024" w14:textId="6358FB4F" w:rsidR="00D025B8" w:rsidRPr="00D025B8" w:rsidRDefault="00D025B8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D025B8" w14:paraId="41DC6DFA" w14:textId="77777777" w:rsidTr="00D025B8">
        <w:tc>
          <w:tcPr>
            <w:tcW w:w="6091" w:type="dxa"/>
          </w:tcPr>
          <w:p w14:paraId="5687BDDC" w14:textId="15D9903E" w:rsidR="00D025B8" w:rsidRDefault="00D025B8" w:rsidP="00025889">
            <w:pPr>
              <w:spacing w:line="276" w:lineRule="auto"/>
            </w:pPr>
            <w:r>
              <w:rPr>
                <w:rFonts w:hint="cs"/>
                <w:cs/>
              </w:rPr>
              <w:t>จำนวนข้อมูลสถานประกอบการทั้งหมด</w:t>
            </w:r>
          </w:p>
        </w:tc>
        <w:tc>
          <w:tcPr>
            <w:tcW w:w="1417" w:type="dxa"/>
          </w:tcPr>
          <w:p w14:paraId="308B75F7" w14:textId="5F237397" w:rsidR="00D025B8" w:rsidRDefault="00D025B8" w:rsidP="00AD2CA3">
            <w:pPr>
              <w:spacing w:line="276" w:lineRule="auto"/>
              <w:jc w:val="right"/>
            </w:pPr>
            <w:r>
              <w:t>1</w:t>
            </w:r>
            <w:r w:rsidR="000A5B68">
              <w:t>,</w:t>
            </w:r>
            <w:r>
              <w:t>643</w:t>
            </w:r>
          </w:p>
        </w:tc>
        <w:tc>
          <w:tcPr>
            <w:tcW w:w="1302" w:type="dxa"/>
          </w:tcPr>
          <w:p w14:paraId="713964C9" w14:textId="18E34859" w:rsidR="00D025B8" w:rsidRDefault="00D025B8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รายการ</w:t>
            </w:r>
          </w:p>
        </w:tc>
      </w:tr>
      <w:tr w:rsidR="004209A1" w14:paraId="269BBB9C" w14:textId="77777777" w:rsidTr="00D025B8">
        <w:tc>
          <w:tcPr>
            <w:tcW w:w="6091" w:type="dxa"/>
          </w:tcPr>
          <w:p w14:paraId="4073EC82" w14:textId="2245ABB1" w:rsidR="004209A1" w:rsidRDefault="00FF245D" w:rsidP="00025889">
            <w:pPr>
              <w:spacing w:line="276" w:lineRule="auto"/>
            </w:pPr>
            <w:r>
              <w:t>a</w:t>
            </w:r>
            <w:r w:rsidR="004209A1" w:rsidRPr="00D025B8">
              <w:t>rtificial Intelligence</w:t>
            </w:r>
          </w:p>
        </w:tc>
        <w:tc>
          <w:tcPr>
            <w:tcW w:w="1417" w:type="dxa"/>
          </w:tcPr>
          <w:p w14:paraId="3A450527" w14:textId="68F11D41" w:rsidR="004209A1" w:rsidRDefault="004209A1" w:rsidP="00AD2CA3">
            <w:pPr>
              <w:spacing w:line="276" w:lineRule="auto"/>
              <w:jc w:val="right"/>
            </w:pPr>
            <w:r>
              <w:t>31</w:t>
            </w:r>
          </w:p>
        </w:tc>
        <w:tc>
          <w:tcPr>
            <w:tcW w:w="1302" w:type="dxa"/>
          </w:tcPr>
          <w:p w14:paraId="04E37F6A" w14:textId="7EA2D12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2612A58" w14:textId="77777777" w:rsidTr="00D025B8">
        <w:tc>
          <w:tcPr>
            <w:tcW w:w="6091" w:type="dxa"/>
          </w:tcPr>
          <w:p w14:paraId="3F7908B1" w14:textId="7B0B4562" w:rsidR="004209A1" w:rsidRDefault="004209A1" w:rsidP="00025889">
            <w:pPr>
              <w:spacing w:line="276" w:lineRule="auto"/>
            </w:pPr>
            <w:r w:rsidRPr="00D025B8">
              <w:t>internet of things</w:t>
            </w:r>
          </w:p>
        </w:tc>
        <w:tc>
          <w:tcPr>
            <w:tcW w:w="1417" w:type="dxa"/>
          </w:tcPr>
          <w:p w14:paraId="214F50E9" w14:textId="313BDEA8" w:rsidR="004209A1" w:rsidRDefault="00410B44" w:rsidP="00AD2CA3">
            <w:pPr>
              <w:spacing w:line="276" w:lineRule="auto"/>
              <w:jc w:val="right"/>
            </w:pPr>
            <w:r>
              <w:t>105</w:t>
            </w:r>
          </w:p>
        </w:tc>
        <w:tc>
          <w:tcPr>
            <w:tcW w:w="1302" w:type="dxa"/>
          </w:tcPr>
          <w:p w14:paraId="7ADFAF9E" w14:textId="4740031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373D3021" w14:textId="77777777" w:rsidTr="00D025B8">
        <w:tc>
          <w:tcPr>
            <w:tcW w:w="6091" w:type="dxa"/>
          </w:tcPr>
          <w:p w14:paraId="14A26C2E" w14:textId="50A8B710" w:rsidR="004209A1" w:rsidRDefault="00FF245D" w:rsidP="00025889">
            <w:pPr>
              <w:spacing w:line="276" w:lineRule="auto"/>
            </w:pPr>
            <w:r>
              <w:t>c</w:t>
            </w:r>
            <w:r w:rsidR="004209A1" w:rsidRPr="00D025B8">
              <w:t>hatbot</w:t>
            </w:r>
          </w:p>
        </w:tc>
        <w:tc>
          <w:tcPr>
            <w:tcW w:w="1417" w:type="dxa"/>
          </w:tcPr>
          <w:p w14:paraId="361CDE14" w14:textId="07D020EB" w:rsidR="004209A1" w:rsidRDefault="00410B44" w:rsidP="00AD2CA3">
            <w:pPr>
              <w:spacing w:line="276" w:lineRule="auto"/>
              <w:jc w:val="right"/>
            </w:pPr>
            <w:r>
              <w:t>46</w:t>
            </w:r>
          </w:p>
        </w:tc>
        <w:tc>
          <w:tcPr>
            <w:tcW w:w="1302" w:type="dxa"/>
          </w:tcPr>
          <w:p w14:paraId="0C80760B" w14:textId="7DC27AE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54ADD578" w14:textId="77777777" w:rsidTr="00D025B8">
        <w:tc>
          <w:tcPr>
            <w:tcW w:w="6091" w:type="dxa"/>
          </w:tcPr>
          <w:p w14:paraId="416C3B4E" w14:textId="7352DCCD" w:rsidR="004209A1" w:rsidRDefault="00FF245D" w:rsidP="00025889">
            <w:pPr>
              <w:spacing w:line="276" w:lineRule="auto"/>
            </w:pPr>
            <w:r>
              <w:t>b</w:t>
            </w:r>
            <w:r w:rsidR="004209A1">
              <w:t>ig data</w:t>
            </w:r>
          </w:p>
        </w:tc>
        <w:tc>
          <w:tcPr>
            <w:tcW w:w="1417" w:type="dxa"/>
          </w:tcPr>
          <w:p w14:paraId="702BE697" w14:textId="426BB7BA" w:rsidR="004209A1" w:rsidRDefault="00410B44" w:rsidP="00AD2CA3">
            <w:pPr>
              <w:spacing w:line="276" w:lineRule="auto"/>
              <w:jc w:val="right"/>
            </w:pPr>
            <w:r>
              <w:t>84</w:t>
            </w:r>
          </w:p>
        </w:tc>
        <w:tc>
          <w:tcPr>
            <w:tcW w:w="1302" w:type="dxa"/>
          </w:tcPr>
          <w:p w14:paraId="5F3A2517" w14:textId="28F257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C1B7612" w14:textId="77777777" w:rsidTr="00D025B8">
        <w:tc>
          <w:tcPr>
            <w:tcW w:w="6091" w:type="dxa"/>
          </w:tcPr>
          <w:p w14:paraId="2BE34EF0" w14:textId="692C01D5" w:rsidR="004209A1" w:rsidRDefault="00FF245D" w:rsidP="00025889">
            <w:pPr>
              <w:spacing w:line="276" w:lineRule="auto"/>
            </w:pPr>
            <w:r>
              <w:t>m</w:t>
            </w:r>
            <w:r w:rsidR="004209A1">
              <w:t>achine learning</w:t>
            </w:r>
          </w:p>
        </w:tc>
        <w:tc>
          <w:tcPr>
            <w:tcW w:w="1417" w:type="dxa"/>
          </w:tcPr>
          <w:p w14:paraId="4A5807B5" w14:textId="3C055B0E" w:rsidR="004209A1" w:rsidRDefault="00410B44" w:rsidP="00AD2CA3">
            <w:pPr>
              <w:spacing w:line="276" w:lineRule="auto"/>
              <w:jc w:val="right"/>
            </w:pPr>
            <w:r>
              <w:t>61</w:t>
            </w:r>
          </w:p>
        </w:tc>
        <w:tc>
          <w:tcPr>
            <w:tcW w:w="1302" w:type="dxa"/>
          </w:tcPr>
          <w:p w14:paraId="2E2C7F46" w14:textId="741D14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D729B26" w14:textId="77777777" w:rsidTr="00D025B8">
        <w:tc>
          <w:tcPr>
            <w:tcW w:w="6091" w:type="dxa"/>
          </w:tcPr>
          <w:p w14:paraId="448D81FB" w14:textId="164F9D4A" w:rsidR="004209A1" w:rsidRDefault="00FF245D" w:rsidP="00025889">
            <w:pPr>
              <w:spacing w:line="276" w:lineRule="auto"/>
            </w:pPr>
            <w:r>
              <w:t>d</w:t>
            </w:r>
            <w:r w:rsidR="004209A1">
              <w:t>ata science</w:t>
            </w:r>
          </w:p>
        </w:tc>
        <w:tc>
          <w:tcPr>
            <w:tcW w:w="1417" w:type="dxa"/>
          </w:tcPr>
          <w:p w14:paraId="03C05454" w14:textId="717D685C" w:rsidR="004209A1" w:rsidRDefault="00410B44" w:rsidP="00AD2CA3">
            <w:pPr>
              <w:spacing w:line="276" w:lineRule="auto"/>
              <w:jc w:val="right"/>
            </w:pPr>
            <w:r>
              <w:t>102</w:t>
            </w:r>
          </w:p>
        </w:tc>
        <w:tc>
          <w:tcPr>
            <w:tcW w:w="1302" w:type="dxa"/>
          </w:tcPr>
          <w:p w14:paraId="046FBB57" w14:textId="1A9DC6BF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7F103EFA" w14:textId="77777777" w:rsidTr="00D025B8">
        <w:tc>
          <w:tcPr>
            <w:tcW w:w="6091" w:type="dxa"/>
          </w:tcPr>
          <w:p w14:paraId="580B9D7E" w14:textId="14E28CBF" w:rsidR="004209A1" w:rsidRDefault="004209A1" w:rsidP="00025889">
            <w:pPr>
              <w:spacing w:line="276" w:lineRule="auto"/>
            </w:pPr>
            <w:r w:rsidRPr="00D025B8">
              <w:t>face recognition</w:t>
            </w:r>
          </w:p>
        </w:tc>
        <w:tc>
          <w:tcPr>
            <w:tcW w:w="1417" w:type="dxa"/>
          </w:tcPr>
          <w:p w14:paraId="50A5D52C" w14:textId="379291D6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04EFD021" w14:textId="31DE4090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68478BA" w14:textId="77777777" w:rsidTr="00D025B8">
        <w:tc>
          <w:tcPr>
            <w:tcW w:w="6091" w:type="dxa"/>
          </w:tcPr>
          <w:p w14:paraId="13E5CEC0" w14:textId="088F5E66" w:rsidR="004209A1" w:rsidRPr="00D025B8" w:rsidRDefault="004209A1" w:rsidP="00025889">
            <w:pPr>
              <w:spacing w:line="276" w:lineRule="auto"/>
            </w:pPr>
            <w:r w:rsidRPr="00D025B8">
              <w:t>face detection</w:t>
            </w:r>
          </w:p>
        </w:tc>
        <w:tc>
          <w:tcPr>
            <w:tcW w:w="1417" w:type="dxa"/>
          </w:tcPr>
          <w:p w14:paraId="72394FBF" w14:textId="0CF1834E" w:rsidR="004209A1" w:rsidRDefault="00410B44" w:rsidP="00AD2CA3">
            <w:pPr>
              <w:spacing w:line="276" w:lineRule="auto"/>
              <w:jc w:val="right"/>
            </w:pPr>
            <w:r>
              <w:t>5</w:t>
            </w:r>
          </w:p>
        </w:tc>
        <w:tc>
          <w:tcPr>
            <w:tcW w:w="1302" w:type="dxa"/>
          </w:tcPr>
          <w:p w14:paraId="1BB554D7" w14:textId="365FB07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47B665" w14:textId="77777777" w:rsidTr="00D025B8">
        <w:tc>
          <w:tcPr>
            <w:tcW w:w="6091" w:type="dxa"/>
          </w:tcPr>
          <w:p w14:paraId="5900122C" w14:textId="23749467" w:rsidR="004209A1" w:rsidRPr="00D025B8" w:rsidRDefault="004209A1" w:rsidP="00025889">
            <w:pPr>
              <w:spacing w:line="276" w:lineRule="auto"/>
            </w:pPr>
            <w:r w:rsidRPr="00D025B8">
              <w:t>optical character recognition</w:t>
            </w:r>
          </w:p>
        </w:tc>
        <w:tc>
          <w:tcPr>
            <w:tcW w:w="1417" w:type="dxa"/>
          </w:tcPr>
          <w:p w14:paraId="72C60842" w14:textId="28470288" w:rsidR="004209A1" w:rsidRDefault="00410B44" w:rsidP="00AD2CA3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3237C9DB" w14:textId="1001FBD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A7C5A16" w14:textId="77777777" w:rsidTr="00D025B8">
        <w:tc>
          <w:tcPr>
            <w:tcW w:w="6091" w:type="dxa"/>
          </w:tcPr>
          <w:p w14:paraId="28D02548" w14:textId="6A2391A2" w:rsidR="004209A1" w:rsidRPr="00D025B8" w:rsidRDefault="004209A1" w:rsidP="00025889">
            <w:pPr>
              <w:spacing w:line="276" w:lineRule="auto"/>
            </w:pPr>
            <w:r w:rsidRPr="00D025B8">
              <w:t>data mining</w:t>
            </w:r>
          </w:p>
        </w:tc>
        <w:tc>
          <w:tcPr>
            <w:tcW w:w="1417" w:type="dxa"/>
          </w:tcPr>
          <w:p w14:paraId="54330B67" w14:textId="4738E1EA" w:rsidR="004209A1" w:rsidRDefault="00410B44" w:rsidP="00AD2CA3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5495CDD" w14:textId="3726E71B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5A68FF1" w14:textId="77777777" w:rsidTr="00D025B8">
        <w:tc>
          <w:tcPr>
            <w:tcW w:w="6091" w:type="dxa"/>
          </w:tcPr>
          <w:p w14:paraId="4758F05A" w14:textId="6C02A439" w:rsidR="004209A1" w:rsidRPr="00D025B8" w:rsidRDefault="004209A1" w:rsidP="00025889">
            <w:pPr>
              <w:spacing w:line="276" w:lineRule="auto"/>
            </w:pPr>
            <w:r w:rsidRPr="00D025B8">
              <w:t>natural language processing</w:t>
            </w:r>
          </w:p>
        </w:tc>
        <w:tc>
          <w:tcPr>
            <w:tcW w:w="1417" w:type="dxa"/>
          </w:tcPr>
          <w:p w14:paraId="3A0988EF" w14:textId="7DC9937D" w:rsidR="004209A1" w:rsidRDefault="00410B44" w:rsidP="00AD2CA3">
            <w:pPr>
              <w:spacing w:line="276" w:lineRule="auto"/>
              <w:jc w:val="right"/>
            </w:pPr>
            <w:r>
              <w:t>11</w:t>
            </w:r>
          </w:p>
        </w:tc>
        <w:tc>
          <w:tcPr>
            <w:tcW w:w="1302" w:type="dxa"/>
          </w:tcPr>
          <w:p w14:paraId="1AD7034E" w14:textId="6A7CD0A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E60F287" w14:textId="77777777" w:rsidTr="00D025B8">
        <w:tc>
          <w:tcPr>
            <w:tcW w:w="6091" w:type="dxa"/>
          </w:tcPr>
          <w:p w14:paraId="4F53B664" w14:textId="6DB4D543" w:rsidR="004209A1" w:rsidRPr="00D025B8" w:rsidRDefault="004209A1" w:rsidP="00025889">
            <w:pPr>
              <w:spacing w:line="276" w:lineRule="auto"/>
            </w:pPr>
            <w:r w:rsidRPr="00D025B8">
              <w:t>data visualization</w:t>
            </w:r>
          </w:p>
        </w:tc>
        <w:tc>
          <w:tcPr>
            <w:tcW w:w="1417" w:type="dxa"/>
          </w:tcPr>
          <w:p w14:paraId="5988EF72" w14:textId="392C219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7556CF70" w14:textId="515D41FA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12926A5" w14:textId="77777777" w:rsidTr="00D025B8">
        <w:tc>
          <w:tcPr>
            <w:tcW w:w="6091" w:type="dxa"/>
          </w:tcPr>
          <w:p w14:paraId="4B7594EC" w14:textId="184C22CE" w:rsidR="004209A1" w:rsidRPr="00D025B8" w:rsidRDefault="004209A1" w:rsidP="00025889">
            <w:pPr>
              <w:spacing w:line="276" w:lineRule="auto"/>
            </w:pPr>
            <w:r w:rsidRPr="00D025B8">
              <w:t>image processing</w:t>
            </w:r>
          </w:p>
        </w:tc>
        <w:tc>
          <w:tcPr>
            <w:tcW w:w="1417" w:type="dxa"/>
          </w:tcPr>
          <w:p w14:paraId="78DEFFB1" w14:textId="2B55B88C" w:rsidR="004209A1" w:rsidRDefault="00410B44" w:rsidP="00AD2CA3">
            <w:pPr>
              <w:spacing w:line="276" w:lineRule="auto"/>
              <w:jc w:val="right"/>
            </w:pPr>
            <w:r>
              <w:t>20</w:t>
            </w:r>
          </w:p>
        </w:tc>
        <w:tc>
          <w:tcPr>
            <w:tcW w:w="1302" w:type="dxa"/>
          </w:tcPr>
          <w:p w14:paraId="1E042C6D" w14:textId="01B8ED37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2DA5B4A" w14:textId="77777777" w:rsidTr="00D025B8">
        <w:tc>
          <w:tcPr>
            <w:tcW w:w="6091" w:type="dxa"/>
          </w:tcPr>
          <w:p w14:paraId="679DC826" w14:textId="04576FE1" w:rsidR="004209A1" w:rsidRPr="00D025B8" w:rsidRDefault="004209A1" w:rsidP="00025889">
            <w:pPr>
              <w:spacing w:line="276" w:lineRule="auto"/>
            </w:pPr>
            <w:r w:rsidRPr="00D025B8">
              <w:t>robotics</w:t>
            </w:r>
          </w:p>
        </w:tc>
        <w:tc>
          <w:tcPr>
            <w:tcW w:w="1417" w:type="dxa"/>
          </w:tcPr>
          <w:p w14:paraId="2B14372B" w14:textId="0FEA44EA" w:rsidR="004209A1" w:rsidRDefault="00410B44" w:rsidP="00AD2CA3">
            <w:pPr>
              <w:spacing w:line="276" w:lineRule="auto"/>
              <w:jc w:val="right"/>
            </w:pPr>
            <w:r>
              <w:t>45</w:t>
            </w:r>
          </w:p>
        </w:tc>
        <w:tc>
          <w:tcPr>
            <w:tcW w:w="1302" w:type="dxa"/>
          </w:tcPr>
          <w:p w14:paraId="41952C89" w14:textId="2E70FED8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2408DDD8" w14:textId="77777777" w:rsidTr="00D025B8">
        <w:tc>
          <w:tcPr>
            <w:tcW w:w="6091" w:type="dxa"/>
          </w:tcPr>
          <w:p w14:paraId="3264E29A" w14:textId="23B77DF4" w:rsidR="004209A1" w:rsidRPr="00D025B8" w:rsidRDefault="004209A1" w:rsidP="00025889">
            <w:pPr>
              <w:spacing w:line="276" w:lineRule="auto"/>
            </w:pPr>
            <w:r w:rsidRPr="00D025B8">
              <w:t>computer vision</w:t>
            </w:r>
          </w:p>
        </w:tc>
        <w:tc>
          <w:tcPr>
            <w:tcW w:w="1417" w:type="dxa"/>
          </w:tcPr>
          <w:p w14:paraId="63560024" w14:textId="4216BA52" w:rsidR="004209A1" w:rsidRDefault="00410B44" w:rsidP="00AD2CA3">
            <w:pPr>
              <w:spacing w:line="276" w:lineRule="auto"/>
              <w:jc w:val="right"/>
            </w:pPr>
            <w:r>
              <w:t>14</w:t>
            </w:r>
          </w:p>
        </w:tc>
        <w:tc>
          <w:tcPr>
            <w:tcW w:w="1302" w:type="dxa"/>
          </w:tcPr>
          <w:p w14:paraId="755048E1" w14:textId="3FED7039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0823199A" w14:textId="77777777" w:rsidTr="00D025B8">
        <w:tc>
          <w:tcPr>
            <w:tcW w:w="6091" w:type="dxa"/>
          </w:tcPr>
          <w:p w14:paraId="4D5C298E" w14:textId="0CE9ADCC" w:rsidR="004209A1" w:rsidRPr="00D025B8" w:rsidRDefault="004209A1" w:rsidP="00025889">
            <w:pPr>
              <w:spacing w:line="276" w:lineRule="auto"/>
            </w:pPr>
            <w:r w:rsidRPr="00D025B8">
              <w:t>speech recognition</w:t>
            </w:r>
          </w:p>
        </w:tc>
        <w:tc>
          <w:tcPr>
            <w:tcW w:w="1417" w:type="dxa"/>
          </w:tcPr>
          <w:p w14:paraId="63B307B2" w14:textId="7CF6C283" w:rsidR="004209A1" w:rsidRDefault="00410B44" w:rsidP="00AD2CA3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663B3312" w14:textId="12F71DB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1C038AE5" w14:textId="77777777" w:rsidTr="00D025B8">
        <w:tc>
          <w:tcPr>
            <w:tcW w:w="6091" w:type="dxa"/>
          </w:tcPr>
          <w:p w14:paraId="69BB1668" w14:textId="132A8B90" w:rsidR="004209A1" w:rsidRPr="00D025B8" w:rsidRDefault="004209A1" w:rsidP="00025889">
            <w:pPr>
              <w:spacing w:line="276" w:lineRule="auto"/>
            </w:pPr>
            <w:r w:rsidRPr="00D025B8">
              <w:t>automatic license plate recognition</w:t>
            </w:r>
          </w:p>
        </w:tc>
        <w:tc>
          <w:tcPr>
            <w:tcW w:w="1417" w:type="dxa"/>
          </w:tcPr>
          <w:p w14:paraId="495795EE" w14:textId="21911CEB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401FB8DB" w14:textId="2D3AC0C1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4209A1" w14:paraId="413C8D08" w14:textId="77777777" w:rsidTr="00D025B8">
        <w:tc>
          <w:tcPr>
            <w:tcW w:w="6091" w:type="dxa"/>
          </w:tcPr>
          <w:p w14:paraId="038AE710" w14:textId="4A3A2D3B" w:rsidR="004209A1" w:rsidRPr="00D025B8" w:rsidRDefault="004209A1" w:rsidP="00025889">
            <w:pPr>
              <w:spacing w:line="276" w:lineRule="auto"/>
            </w:pPr>
            <w:r w:rsidRPr="00D025B8">
              <w:t>e-</w:t>
            </w:r>
            <w:proofErr w:type="spellStart"/>
            <w:r w:rsidRPr="00D025B8">
              <w:t>kyc</w:t>
            </w:r>
            <w:proofErr w:type="spellEnd"/>
          </w:p>
        </w:tc>
        <w:tc>
          <w:tcPr>
            <w:tcW w:w="1417" w:type="dxa"/>
          </w:tcPr>
          <w:p w14:paraId="02CEF3CF" w14:textId="570F2AA0" w:rsidR="004209A1" w:rsidRDefault="00410B44" w:rsidP="00AD2CA3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86BF901" w14:textId="42018175" w:rsidR="004209A1" w:rsidRDefault="004209A1" w:rsidP="00025889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</w:tbl>
    <w:p w14:paraId="7EEEB084" w14:textId="522E5F2F" w:rsidR="00D025B8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4</w:t>
      </w:r>
      <w:r>
        <w:rPr>
          <w:b/>
          <w:bCs/>
        </w:rPr>
        <w:t xml:space="preserve">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91"/>
        <w:gridCol w:w="1417"/>
        <w:gridCol w:w="1302"/>
      </w:tblGrid>
      <w:tr w:rsidR="0065725C" w:rsidRPr="00D025B8" w14:paraId="7C28DD4A" w14:textId="77777777" w:rsidTr="006545C6">
        <w:tc>
          <w:tcPr>
            <w:tcW w:w="6091" w:type="dxa"/>
          </w:tcPr>
          <w:p w14:paraId="6C45BBAB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ข้อมูล</w:t>
            </w:r>
          </w:p>
        </w:tc>
        <w:tc>
          <w:tcPr>
            <w:tcW w:w="1417" w:type="dxa"/>
          </w:tcPr>
          <w:p w14:paraId="4A3D746D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จำนวน</w:t>
            </w:r>
          </w:p>
        </w:tc>
        <w:tc>
          <w:tcPr>
            <w:tcW w:w="1302" w:type="dxa"/>
          </w:tcPr>
          <w:p w14:paraId="32A84341" w14:textId="77777777" w:rsidR="0065725C" w:rsidRPr="00D025B8" w:rsidRDefault="0065725C" w:rsidP="006545C6">
            <w:pPr>
              <w:spacing w:line="276" w:lineRule="auto"/>
              <w:jc w:val="center"/>
              <w:rPr>
                <w:b/>
                <w:bCs/>
              </w:rPr>
            </w:pPr>
            <w:r w:rsidRPr="00D025B8">
              <w:rPr>
                <w:rFonts w:hint="cs"/>
                <w:b/>
                <w:bCs/>
                <w:cs/>
              </w:rPr>
              <w:t>หน่วย</w:t>
            </w:r>
          </w:p>
        </w:tc>
      </w:tr>
      <w:tr w:rsidR="0065725C" w14:paraId="5E9569CA" w14:textId="77777777" w:rsidTr="006545C6">
        <w:tc>
          <w:tcPr>
            <w:tcW w:w="6091" w:type="dxa"/>
          </w:tcPr>
          <w:p w14:paraId="46BE676E" w14:textId="77777777" w:rsidR="0065725C" w:rsidRPr="00D025B8" w:rsidRDefault="0065725C" w:rsidP="006545C6">
            <w:pPr>
              <w:spacing w:line="276" w:lineRule="auto"/>
            </w:pPr>
            <w:r w:rsidRPr="00D025B8">
              <w:t>biometrics</w:t>
            </w:r>
          </w:p>
        </w:tc>
        <w:tc>
          <w:tcPr>
            <w:tcW w:w="1417" w:type="dxa"/>
          </w:tcPr>
          <w:p w14:paraId="1192B111" w14:textId="77777777" w:rsidR="0065725C" w:rsidRDefault="0065725C" w:rsidP="006545C6">
            <w:pPr>
              <w:spacing w:line="276" w:lineRule="auto"/>
              <w:jc w:val="right"/>
            </w:pPr>
            <w:r>
              <w:t>9</w:t>
            </w:r>
          </w:p>
        </w:tc>
        <w:tc>
          <w:tcPr>
            <w:tcW w:w="1302" w:type="dxa"/>
          </w:tcPr>
          <w:p w14:paraId="439FA54E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2F49CBD5" w14:textId="77777777" w:rsidTr="006545C6">
        <w:tc>
          <w:tcPr>
            <w:tcW w:w="6091" w:type="dxa"/>
          </w:tcPr>
          <w:p w14:paraId="25085D06" w14:textId="77777777" w:rsidR="0065725C" w:rsidRPr="00D025B8" w:rsidRDefault="0065725C" w:rsidP="006545C6">
            <w:pPr>
              <w:spacing w:line="276" w:lineRule="auto"/>
            </w:pPr>
            <w:r w:rsidRPr="00D025B8">
              <w:t>biometric authentication</w:t>
            </w:r>
          </w:p>
        </w:tc>
        <w:tc>
          <w:tcPr>
            <w:tcW w:w="1417" w:type="dxa"/>
          </w:tcPr>
          <w:p w14:paraId="4CE58592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1C421C7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3B6FF2A1" w14:textId="77777777" w:rsidTr="006545C6">
        <w:tc>
          <w:tcPr>
            <w:tcW w:w="6091" w:type="dxa"/>
          </w:tcPr>
          <w:p w14:paraId="3D1D675F" w14:textId="77777777" w:rsidR="0065725C" w:rsidRPr="00D025B8" w:rsidRDefault="0065725C" w:rsidP="006545C6">
            <w:pPr>
              <w:spacing w:line="276" w:lineRule="auto"/>
            </w:pPr>
            <w:r w:rsidRPr="00D025B8">
              <w:t>sentiment analysis</w:t>
            </w:r>
          </w:p>
        </w:tc>
        <w:tc>
          <w:tcPr>
            <w:tcW w:w="1417" w:type="dxa"/>
          </w:tcPr>
          <w:p w14:paraId="2C137BCF" w14:textId="77777777" w:rsidR="0065725C" w:rsidRDefault="0065725C" w:rsidP="006545C6">
            <w:pPr>
              <w:spacing w:line="276" w:lineRule="auto"/>
              <w:jc w:val="right"/>
            </w:pPr>
            <w:r>
              <w:t>3</w:t>
            </w:r>
          </w:p>
        </w:tc>
        <w:tc>
          <w:tcPr>
            <w:tcW w:w="1302" w:type="dxa"/>
          </w:tcPr>
          <w:p w14:paraId="028174F1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69073B09" w14:textId="77777777" w:rsidTr="006545C6">
        <w:tc>
          <w:tcPr>
            <w:tcW w:w="6091" w:type="dxa"/>
          </w:tcPr>
          <w:p w14:paraId="50BBE35B" w14:textId="77777777" w:rsidR="0065725C" w:rsidRPr="00D025B8" w:rsidRDefault="0065725C" w:rsidP="006545C6">
            <w:pPr>
              <w:spacing w:line="276" w:lineRule="auto"/>
            </w:pPr>
            <w:r w:rsidRPr="00D025B8">
              <w:t>text mining</w:t>
            </w:r>
          </w:p>
        </w:tc>
        <w:tc>
          <w:tcPr>
            <w:tcW w:w="1417" w:type="dxa"/>
          </w:tcPr>
          <w:p w14:paraId="530DF4DF" w14:textId="77777777" w:rsidR="0065725C" w:rsidRDefault="0065725C" w:rsidP="006545C6">
            <w:pPr>
              <w:spacing w:line="276" w:lineRule="auto"/>
              <w:jc w:val="right"/>
            </w:pPr>
            <w:r>
              <w:t>2</w:t>
            </w:r>
          </w:p>
        </w:tc>
        <w:tc>
          <w:tcPr>
            <w:tcW w:w="1302" w:type="dxa"/>
          </w:tcPr>
          <w:p w14:paraId="5977EE8B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14:paraId="5CE67BB7" w14:textId="77777777" w:rsidTr="006545C6">
        <w:tc>
          <w:tcPr>
            <w:tcW w:w="6091" w:type="dxa"/>
          </w:tcPr>
          <w:p w14:paraId="5570C1BA" w14:textId="77777777" w:rsidR="0065725C" w:rsidRPr="00D025B8" w:rsidRDefault="0065725C" w:rsidP="006545C6">
            <w:pPr>
              <w:spacing w:line="276" w:lineRule="auto"/>
            </w:pPr>
            <w:r w:rsidRPr="00D025B8">
              <w:t>embedded system</w:t>
            </w:r>
          </w:p>
        </w:tc>
        <w:tc>
          <w:tcPr>
            <w:tcW w:w="1417" w:type="dxa"/>
          </w:tcPr>
          <w:p w14:paraId="61C4E744" w14:textId="77777777" w:rsidR="0065725C" w:rsidRDefault="0065725C" w:rsidP="006545C6">
            <w:pPr>
              <w:spacing w:line="276" w:lineRule="auto"/>
              <w:jc w:val="right"/>
            </w:pPr>
            <w:r>
              <w:t>1</w:t>
            </w:r>
          </w:p>
        </w:tc>
        <w:tc>
          <w:tcPr>
            <w:tcW w:w="1302" w:type="dxa"/>
          </w:tcPr>
          <w:p w14:paraId="59E90EB7" w14:textId="77777777" w:rsidR="0065725C" w:rsidRDefault="0065725C" w:rsidP="006545C6">
            <w:pPr>
              <w:spacing w:line="276" w:lineRule="auto"/>
              <w:jc w:val="center"/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640B2B40" w14:textId="77777777" w:rsidTr="006545C6">
        <w:tc>
          <w:tcPr>
            <w:tcW w:w="6091" w:type="dxa"/>
          </w:tcPr>
          <w:p w14:paraId="1124F147" w14:textId="77777777" w:rsidR="0065725C" w:rsidRPr="00D025B8" w:rsidRDefault="0065725C" w:rsidP="006545C6">
            <w:pPr>
              <w:spacing w:line="276" w:lineRule="auto"/>
              <w:rPr>
                <w:cs/>
              </w:rPr>
            </w:pPr>
            <w:r w:rsidRPr="00D025B8">
              <w:t>machine translation</w:t>
            </w:r>
          </w:p>
        </w:tc>
        <w:tc>
          <w:tcPr>
            <w:tcW w:w="1417" w:type="dxa"/>
          </w:tcPr>
          <w:p w14:paraId="5148E372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</w:t>
            </w:r>
          </w:p>
        </w:tc>
        <w:tc>
          <w:tcPr>
            <w:tcW w:w="1302" w:type="dxa"/>
          </w:tcPr>
          <w:p w14:paraId="744A5E28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5F6C1B1" w14:textId="77777777" w:rsidTr="006545C6">
        <w:tc>
          <w:tcPr>
            <w:tcW w:w="6091" w:type="dxa"/>
          </w:tcPr>
          <w:p w14:paraId="1B8726DF" w14:textId="77777777" w:rsidR="0065725C" w:rsidRPr="00D025B8" w:rsidRDefault="0065725C" w:rsidP="006545C6">
            <w:pPr>
              <w:spacing w:line="276" w:lineRule="auto"/>
            </w:pPr>
            <w:r>
              <w:rPr>
                <w:rFonts w:hint="cs"/>
                <w:cs/>
              </w:rPr>
              <w:t>ไม่มีประเภท</w:t>
            </w:r>
          </w:p>
        </w:tc>
        <w:tc>
          <w:tcPr>
            <w:tcW w:w="1417" w:type="dxa"/>
          </w:tcPr>
          <w:p w14:paraId="2AEAECB7" w14:textId="77777777" w:rsidR="0065725C" w:rsidRPr="00D025B8" w:rsidRDefault="0065725C" w:rsidP="006545C6">
            <w:pPr>
              <w:spacing w:line="276" w:lineRule="auto"/>
              <w:jc w:val="right"/>
              <w:rPr>
                <w:cs/>
              </w:rPr>
            </w:pPr>
            <w:r>
              <w:t>1,318</w:t>
            </w:r>
          </w:p>
        </w:tc>
        <w:tc>
          <w:tcPr>
            <w:tcW w:w="1302" w:type="dxa"/>
          </w:tcPr>
          <w:p w14:paraId="1187E8B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 w:rsidRPr="00C77853">
              <w:rPr>
                <w:rFonts w:hint="cs"/>
                <w:cs/>
              </w:rPr>
              <w:t>รายการ</w:t>
            </w:r>
          </w:p>
        </w:tc>
      </w:tr>
      <w:tr w:rsidR="0065725C" w:rsidRPr="00D025B8" w14:paraId="2718F0EB" w14:textId="77777777" w:rsidTr="006545C6">
        <w:tc>
          <w:tcPr>
            <w:tcW w:w="6091" w:type="dxa"/>
          </w:tcPr>
          <w:p w14:paraId="067172A7" w14:textId="77777777" w:rsidR="0065725C" w:rsidRDefault="0065725C" w:rsidP="006545C6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จำนวนคำทั้งหมด</w:t>
            </w:r>
          </w:p>
        </w:tc>
        <w:tc>
          <w:tcPr>
            <w:tcW w:w="1417" w:type="dxa"/>
          </w:tcPr>
          <w:p w14:paraId="494831DB" w14:textId="77777777" w:rsidR="0065725C" w:rsidRPr="00D025B8" w:rsidRDefault="0065725C" w:rsidP="006545C6">
            <w:pPr>
              <w:spacing w:line="276" w:lineRule="auto"/>
              <w:jc w:val="right"/>
            </w:pPr>
            <w:r>
              <w:t>9.856</w:t>
            </w:r>
          </w:p>
        </w:tc>
        <w:tc>
          <w:tcPr>
            <w:tcW w:w="1302" w:type="dxa"/>
          </w:tcPr>
          <w:p w14:paraId="71AD7972" w14:textId="77777777" w:rsidR="0065725C" w:rsidRPr="00D025B8" w:rsidRDefault="0065725C" w:rsidP="006545C6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คำ</w:t>
            </w:r>
          </w:p>
        </w:tc>
      </w:tr>
    </w:tbl>
    <w:p w14:paraId="0AA4B879" w14:textId="77777777" w:rsidR="0065725C" w:rsidRPr="0065725C" w:rsidRDefault="0065725C" w:rsidP="0065725C">
      <w:pPr>
        <w:rPr>
          <w:cs/>
        </w:rPr>
      </w:pPr>
    </w:p>
    <w:p w14:paraId="76188A99" w14:textId="6D9BA961" w:rsidR="00073D60" w:rsidRPr="004A6A93" w:rsidRDefault="00073D60" w:rsidP="00025889">
      <w:pPr>
        <w:pStyle w:val="1"/>
        <w:spacing w:line="276" w:lineRule="auto"/>
      </w:pPr>
      <w:r w:rsidRPr="00264811">
        <w:rPr>
          <w:rFonts w:hint="cs"/>
          <w:noProof/>
        </w:rPr>
        <w:drawing>
          <wp:inline distT="0" distB="0" distL="0" distR="0" wp14:anchorId="07BDE5E7" wp14:editId="1B29858B">
            <wp:extent cx="4320000" cy="2338005"/>
            <wp:effectExtent l="0" t="0" r="0" b="0"/>
            <wp:docPr id="413" name="Picture 4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32F" w14:textId="2891BF2A" w:rsidR="002A5960" w:rsidRDefault="00E8709B" w:rsidP="00025889">
      <w:pPr>
        <w:pStyle w:val="Caption"/>
        <w:spacing w:line="276" w:lineRule="auto"/>
      </w:pPr>
      <w:r w:rsidRPr="00E8709B">
        <w:rPr>
          <w:b/>
          <w:bCs/>
          <w:cs/>
        </w:rPr>
        <w:t xml:space="preserve">ภาพที่ </w:t>
      </w:r>
      <w:r w:rsidRPr="00E8709B">
        <w:rPr>
          <w:b/>
          <w:bCs/>
          <w:cs/>
        </w:rPr>
        <w:fldChar w:fldCharType="begin"/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</w:rPr>
        <w:instrText xml:space="preserve">SEQ </w:instrText>
      </w:r>
      <w:r w:rsidRPr="00E8709B">
        <w:rPr>
          <w:b/>
          <w:bCs/>
          <w:cs/>
        </w:rPr>
        <w:instrText xml:space="preserve">ภาพที่ </w:instrText>
      </w:r>
      <w:r w:rsidRPr="00E8709B">
        <w:rPr>
          <w:b/>
          <w:bCs/>
        </w:rPr>
        <w:instrText>\* ARABIC</w:instrText>
      </w:r>
      <w:r w:rsidRPr="00E8709B">
        <w:rPr>
          <w:b/>
          <w:bCs/>
          <w:cs/>
        </w:rPr>
        <w:instrText xml:space="preserve"> </w:instrText>
      </w:r>
      <w:r w:rsidRPr="00E8709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E8709B">
        <w:rPr>
          <w:b/>
          <w:bCs/>
          <w:cs/>
        </w:rPr>
        <w:fldChar w:fldCharType="end"/>
      </w:r>
      <w:r>
        <w:t xml:space="preserve"> </w:t>
      </w:r>
      <w:bookmarkStart w:id="52" w:name="_Toc130463831"/>
      <w:r w:rsidRPr="00264811">
        <w:rPr>
          <w:rFonts w:hint="cs"/>
          <w:cs/>
        </w:rPr>
        <w:t>การเตรียมและวิเคราะห์ข้อมูล</w:t>
      </w:r>
      <w:bookmarkEnd w:id="52"/>
    </w:p>
    <w:p w14:paraId="167965E7" w14:textId="77777777" w:rsidR="00E8709B" w:rsidRPr="00E8709B" w:rsidRDefault="00E8709B" w:rsidP="00025889">
      <w:pPr>
        <w:spacing w:line="276" w:lineRule="auto"/>
      </w:pPr>
    </w:p>
    <w:p w14:paraId="6260C7F0" w14:textId="1B8E44FE" w:rsidR="00DD2F3A" w:rsidRDefault="00B86C43" w:rsidP="00025889">
      <w:pPr>
        <w:pStyle w:val="ListParagraph"/>
        <w:tabs>
          <w:tab w:val="left" w:pos="1134"/>
        </w:tabs>
        <w:spacing w:line="276" w:lineRule="auto"/>
        <w:ind w:left="0"/>
      </w:pPr>
      <w:r w:rsidRPr="00264811">
        <w:rPr>
          <w:rFonts w:hint="cs"/>
          <w:cs/>
        </w:rPr>
        <w:t xml:space="preserve">จากภาพที่ </w:t>
      </w:r>
      <w:r w:rsidR="00E8709B">
        <w:t>9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แสดงการเตรียมและวิเคราะห์ข้อมูลได้ดังนี้</w:t>
      </w:r>
    </w:p>
    <w:p w14:paraId="33CE57ED" w14:textId="18B4F677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 xml:space="preserve">ข้อมูลบริษัทจากสมาคมปัญญาประดิษฐ์แห่งประเทศไทยโดยเป็นไฟล์ข้อมูลแบบ </w:t>
      </w:r>
      <w:r w:rsidRPr="00264811">
        <w:rPr>
          <w:rFonts w:hint="cs"/>
        </w:rPr>
        <w:t>CSV</w:t>
      </w:r>
      <w:r w:rsidRPr="00264811">
        <w:rPr>
          <w:rFonts w:hint="cs"/>
          <w:cs/>
        </w:rPr>
        <w:t xml:space="preserve"> (</w:t>
      </w:r>
      <w:r w:rsidRPr="00264811">
        <w:rPr>
          <w:rFonts w:hint="cs"/>
        </w:rPr>
        <w:t>Comma-Separated Value</w:t>
      </w:r>
      <w:r w:rsidRPr="00264811">
        <w:rPr>
          <w:rFonts w:hint="cs"/>
          <w:cs/>
        </w:rPr>
        <w:t>)</w:t>
      </w:r>
    </w:p>
    <w:p w14:paraId="15708542" w14:textId="5C6A66E0" w:rsidR="00B86C43" w:rsidRDefault="00B86C43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ทำความสะอาดข้อมูลลบข้อมูลที่ไม่มีความหมายในตัว ลบตัวเลขที่ไม่จำเป็น แก้คำพิมพ์ผิดและอักษรพิเศษต่าง ๆ</w:t>
      </w:r>
    </w:p>
    <w:p w14:paraId="78F9820D" w14:textId="576F5A37" w:rsidR="002A5960" w:rsidRDefault="006C2DA7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จัด</w:t>
      </w:r>
      <w:r w:rsidR="002A5960" w:rsidRPr="00264811">
        <w:rPr>
          <w:rFonts w:hint="cs"/>
          <w:cs/>
        </w:rPr>
        <w:t xml:space="preserve">กลุ่มข้อมูลด้วยวิธี </w:t>
      </w:r>
      <w:r w:rsidR="002A5960" w:rsidRPr="00264811">
        <w:rPr>
          <w:rFonts w:hint="cs"/>
        </w:rPr>
        <w:t>K-Means clustering</w:t>
      </w:r>
    </w:p>
    <w:p w14:paraId="1FCB6D03" w14:textId="261130E9" w:rsidR="002A5960" w:rsidRDefault="002A5960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 w:rsidRPr="00264811">
        <w:rPr>
          <w:rFonts w:hint="cs"/>
          <w:cs/>
        </w:rPr>
        <w:t>ตั้งชื่อของ</w:t>
      </w:r>
      <w:r w:rsidR="000133B5">
        <w:rPr>
          <w:rFonts w:hint="cs"/>
          <w:cs/>
        </w:rPr>
        <w:t xml:space="preserve">กลุ่มข้อมูลโดยอ้างอิงจากประเภทงานด้านไอทีจากเว็บไซต์ </w:t>
      </w:r>
      <w:r w:rsidR="000133B5" w:rsidRPr="00264811">
        <w:rPr>
          <w:rFonts w:hint="cs"/>
        </w:rPr>
        <w:t>th.jobsdb.com</w:t>
      </w:r>
    </w:p>
    <w:p w14:paraId="42B63D01" w14:textId="70145882" w:rsidR="002A5960" w:rsidRDefault="00CC111E" w:rsidP="00025889">
      <w:pPr>
        <w:pStyle w:val="ListParagraph"/>
        <w:numPr>
          <w:ilvl w:val="0"/>
          <w:numId w:val="6"/>
        </w:numPr>
        <w:tabs>
          <w:tab w:val="left" w:pos="1134"/>
        </w:tabs>
        <w:spacing w:line="276" w:lineRule="auto"/>
        <w:jc w:val="thaiDistribute"/>
      </w:pPr>
      <w:r>
        <w:rPr>
          <w:rFonts w:hint="cs"/>
          <w:cs/>
        </w:rPr>
        <w:t>นำผลการจัดกลุ่ม</w:t>
      </w:r>
      <w:r w:rsidR="00950634">
        <w:rPr>
          <w:rFonts w:hint="cs"/>
          <w:cs/>
        </w:rPr>
        <w:t xml:space="preserve">จัดเก็บลงฐานข้อมูล </w:t>
      </w:r>
      <w:r w:rsidR="00353EEF">
        <w:t>M</w:t>
      </w:r>
      <w:r w:rsidR="00950634" w:rsidRPr="00264811">
        <w:rPr>
          <w:rFonts w:hint="cs"/>
        </w:rPr>
        <w:t>ongoDB</w:t>
      </w:r>
    </w:p>
    <w:p w14:paraId="6FA63104" w14:textId="35299E48" w:rsidR="002A5960" w:rsidRDefault="002A5960" w:rsidP="00025889">
      <w:pPr>
        <w:spacing w:line="276" w:lineRule="auto"/>
      </w:pPr>
    </w:p>
    <w:p w14:paraId="18A9F804" w14:textId="40933015" w:rsidR="005E7BCD" w:rsidRPr="000A5B68" w:rsidRDefault="005E7BCD" w:rsidP="00025889">
      <w:pPr>
        <w:spacing w:line="276" w:lineRule="auto"/>
        <w:ind w:left="720"/>
      </w:pPr>
      <w:r w:rsidRPr="000A5B68">
        <w:t xml:space="preserve">3.1.1 </w:t>
      </w:r>
      <w:r w:rsidRPr="000A5B68">
        <w:rPr>
          <w:rFonts w:hint="cs"/>
          <w:cs/>
        </w:rPr>
        <w:t xml:space="preserve">การนำเข้าข้อมูลไฟล์ </w:t>
      </w:r>
      <w:r w:rsidRPr="000A5B68">
        <w:t xml:space="preserve">.csv </w:t>
      </w:r>
      <w:r w:rsidRPr="000A5B68">
        <w:rPr>
          <w:rFonts w:hint="cs"/>
          <w:cs/>
        </w:rPr>
        <w:t>เพื่อทำการจัดกลุ่มข้อมูล</w:t>
      </w:r>
    </w:p>
    <w:p w14:paraId="69A862CE" w14:textId="7ACCB65F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ดาวน์โหลดโปรเจคจาก </w:t>
      </w:r>
      <w:hyperlink r:id="rId35" w:history="1">
        <w:r w:rsidRPr="00285564">
          <w:rPr>
            <w:rStyle w:val="Hyperlink"/>
          </w:rPr>
          <w:t>https://github.com/slapexs/final_project</w:t>
        </w:r>
      </w:hyperlink>
    </w:p>
    <w:p w14:paraId="07E1101E" w14:textId="0AF2E8B4" w:rsidR="005E7BCD" w:rsidRDefault="005E7BCD" w:rsidP="00025889">
      <w:pPr>
        <w:pStyle w:val="ListParagraph"/>
        <w:numPr>
          <w:ilvl w:val="0"/>
          <w:numId w:val="23"/>
        </w:numPr>
        <w:spacing w:line="276" w:lineRule="auto"/>
      </w:pPr>
      <w:r>
        <w:rPr>
          <w:rFonts w:hint="cs"/>
          <w:cs/>
        </w:rPr>
        <w:t xml:space="preserve">นำเข้าไฟล์ข้อมูลลงในโฟลเดอร์ </w:t>
      </w:r>
      <w:proofErr w:type="spellStart"/>
      <w:r>
        <w:t>data_csv</w:t>
      </w:r>
      <w:proofErr w:type="spellEnd"/>
    </w:p>
    <w:p w14:paraId="36B69AD6" w14:textId="01D13295" w:rsidR="004429A4" w:rsidRPr="000A5B68" w:rsidRDefault="004429A4" w:rsidP="00025889">
      <w:pPr>
        <w:spacing w:line="276" w:lineRule="auto"/>
        <w:ind w:left="720"/>
        <w:rPr>
          <w:rFonts w:cs="Angsana New"/>
          <w:szCs w:val="40"/>
        </w:rPr>
      </w:pPr>
      <w:r w:rsidRPr="000A5B68">
        <w:lastRenderedPageBreak/>
        <w:t>3.1.</w:t>
      </w:r>
      <w:r w:rsidR="005E7BCD" w:rsidRPr="000A5B68">
        <w:t>2</w:t>
      </w:r>
      <w:r w:rsidRPr="000A5B68">
        <w:t xml:space="preserve"> </w:t>
      </w:r>
      <w:r w:rsidRPr="000A5B68">
        <w:rPr>
          <w:rFonts w:hint="cs"/>
          <w:cs/>
        </w:rPr>
        <w:t>การ</w:t>
      </w:r>
      <w:r w:rsidR="009F444D" w:rsidRPr="000A5B68">
        <w:rPr>
          <w:rFonts w:hint="cs"/>
          <w:cs/>
        </w:rPr>
        <w:t xml:space="preserve">ทำ </w:t>
      </w:r>
      <w:r w:rsidR="009F444D" w:rsidRPr="000A5B68">
        <w:t>Word segmentation</w:t>
      </w:r>
    </w:p>
    <w:p w14:paraId="06E11B77" w14:textId="2BC23451" w:rsidR="003275B9" w:rsidRDefault="003275B9" w:rsidP="00025889">
      <w:pPr>
        <w:spacing w:line="276" w:lineRule="auto"/>
        <w:jc w:val="center"/>
        <w:rPr>
          <w:rFonts w:cs="Angsana New"/>
          <w:b/>
          <w:bCs/>
          <w:szCs w:val="40"/>
        </w:rPr>
      </w:pPr>
      <w:r>
        <w:rPr>
          <w:rFonts w:cs="Angsana New" w:hint="cs"/>
          <w:b/>
          <w:bCs/>
          <w:noProof/>
          <w:szCs w:val="40"/>
          <w:lang w:val="th-TH"/>
        </w:rPr>
        <w:drawing>
          <wp:inline distT="0" distB="0" distL="0" distR="0" wp14:anchorId="2BB806F6" wp14:editId="15E5950B">
            <wp:extent cx="4104647" cy="1792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647" cy="179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F75F" w14:textId="31DB346C" w:rsidR="004753DA" w:rsidRDefault="004753DA" w:rsidP="00025889">
      <w:pPr>
        <w:pStyle w:val="Caption"/>
        <w:spacing w:line="276" w:lineRule="auto"/>
      </w:pPr>
      <w:r w:rsidRPr="004753DA">
        <w:rPr>
          <w:b/>
          <w:bCs/>
          <w:cs/>
        </w:rPr>
        <w:t xml:space="preserve">ภาพที่ </w:t>
      </w:r>
      <w:r w:rsidRPr="004753DA">
        <w:rPr>
          <w:b/>
          <w:bCs/>
          <w:cs/>
        </w:rPr>
        <w:fldChar w:fldCharType="begin"/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</w:rPr>
        <w:instrText xml:space="preserve">SEQ </w:instrText>
      </w:r>
      <w:r w:rsidRPr="004753DA">
        <w:rPr>
          <w:b/>
          <w:bCs/>
          <w:cs/>
        </w:rPr>
        <w:instrText xml:space="preserve">ภาพที่ </w:instrText>
      </w:r>
      <w:r w:rsidRPr="004753DA">
        <w:rPr>
          <w:b/>
          <w:bCs/>
        </w:rPr>
        <w:instrText>\* ARABIC</w:instrText>
      </w:r>
      <w:r w:rsidRPr="004753DA">
        <w:rPr>
          <w:b/>
          <w:bCs/>
          <w:cs/>
        </w:rPr>
        <w:instrText xml:space="preserve"> </w:instrText>
      </w:r>
      <w:r w:rsidRPr="004753D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4753DA">
        <w:rPr>
          <w:b/>
          <w:bCs/>
          <w:cs/>
        </w:rPr>
        <w:fldChar w:fldCharType="end"/>
      </w:r>
      <w:r>
        <w:t xml:space="preserve"> </w:t>
      </w:r>
      <w:bookmarkStart w:id="53" w:name="_Toc130463832"/>
      <w:r>
        <w:rPr>
          <w:rFonts w:hint="cs"/>
          <w:cs/>
        </w:rPr>
        <w:t>การเรียกใช้ไลบรารี่ (</w:t>
      </w:r>
      <w:r>
        <w:t>Library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สำหรับคำนวณค่า </w:t>
      </w:r>
      <w:r>
        <w:t>TF-IDF</w:t>
      </w:r>
      <w:bookmarkEnd w:id="53"/>
    </w:p>
    <w:p w14:paraId="156FCB58" w14:textId="77777777" w:rsidR="006C2DA7" w:rsidRPr="006C2DA7" w:rsidRDefault="006C2DA7" w:rsidP="00025889">
      <w:pPr>
        <w:spacing w:line="276" w:lineRule="auto"/>
      </w:pPr>
    </w:p>
    <w:p w14:paraId="54E04517" w14:textId="24194D00" w:rsidR="00636646" w:rsidRDefault="00AE24A0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0</w:t>
      </w:r>
      <w:r>
        <w:t xml:space="preserve"> </w:t>
      </w:r>
      <w:r>
        <w:rPr>
          <w:rFonts w:hint="cs"/>
          <w:cs/>
        </w:rPr>
        <w:t>แสดงการเรียกใช้ฟังก์ชันจากไลบรารี่ (</w:t>
      </w:r>
      <w:r>
        <w:t>Library</w:t>
      </w:r>
      <w:r w:rsidR="00850EA5">
        <w:t>)</w:t>
      </w:r>
      <w:r>
        <w:t xml:space="preserve"> </w:t>
      </w:r>
      <w:r>
        <w:rPr>
          <w:rFonts w:hint="cs"/>
          <w:cs/>
        </w:rPr>
        <w:t xml:space="preserve">ที่ใช้ในการคำนวณค่า </w:t>
      </w:r>
      <w:r>
        <w:t>TF-IDF</w:t>
      </w:r>
      <w:r w:rsidR="00850EA5">
        <w:t xml:space="preserve"> </w:t>
      </w:r>
      <w:r w:rsidR="00850EA5">
        <w:rPr>
          <w:rFonts w:hint="cs"/>
          <w:cs/>
        </w:rPr>
        <w:t>ประกอบไปด้วย</w:t>
      </w:r>
    </w:p>
    <w:p w14:paraId="608DD286" w14:textId="04C0369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Pandas </w:t>
      </w:r>
      <w:r>
        <w:rPr>
          <w:rFonts w:hint="cs"/>
          <w:cs/>
        </w:rPr>
        <w:t>ใช้ในการอ่านข้อมูลในไฟล์</w:t>
      </w:r>
    </w:p>
    <w:p w14:paraId="5CFB4128" w14:textId="1F19D9D9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thai_stopword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เป็นรายการคำที่ไม่สื่อความหมายในภาษาไทย</w:t>
      </w:r>
    </w:p>
    <w:p w14:paraId="3DC71853" w14:textId="418A6AE1" w:rsidR="00E92D2E" w:rsidRDefault="00E92D2E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stopword</w:t>
      </w:r>
      <w:proofErr w:type="spellEnd"/>
      <w:r>
        <w:t xml:space="preserve"> </w:t>
      </w:r>
      <w:r>
        <w:rPr>
          <w:rFonts w:hint="cs"/>
          <w:cs/>
        </w:rPr>
        <w:t>เป็นรายการคำที่ไม่สื่อความหมายในภาษาอังกฤษ</w:t>
      </w:r>
    </w:p>
    <w:p w14:paraId="22B00DC4" w14:textId="30BABD93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word_tokenize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เป็นฟังก์ชันที่ใช้ในการตัดคำแยกเป็นคำ ๆ </w:t>
      </w:r>
      <w:proofErr w:type="gramStart"/>
      <w:r>
        <w:rPr>
          <w:rFonts w:hint="cs"/>
          <w:cs/>
        </w:rPr>
        <w:t>จากประโยค</w:t>
      </w:r>
      <w:proofErr w:type="gramEnd"/>
    </w:p>
    <w:p w14:paraId="5AA8D2BF" w14:textId="239382A4" w:rsidR="00850EA5" w:rsidRDefault="00850EA5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TfidfVectorizer</w:t>
      </w:r>
      <w:proofErr w:type="spellEnd"/>
      <w:r>
        <w:t xml:space="preserve"> </w:t>
      </w:r>
      <w:r>
        <w:rPr>
          <w:rFonts w:hint="cs"/>
          <w:cs/>
        </w:rPr>
        <w:t xml:space="preserve">เป็นฟังก์ชันสำหรับคำนวณหาค่า </w:t>
      </w:r>
      <w:r>
        <w:t xml:space="preserve">TF-IDF </w:t>
      </w:r>
      <w:r>
        <w:rPr>
          <w:rFonts w:hint="cs"/>
          <w:cs/>
        </w:rPr>
        <w:t>จากประโยคที่ตัดคำแล้ว</w:t>
      </w:r>
    </w:p>
    <w:p w14:paraId="6D079788" w14:textId="2ED6AF99" w:rsidR="00697956" w:rsidRDefault="00697956" w:rsidP="00025889">
      <w:pPr>
        <w:pStyle w:val="ListParagraph"/>
        <w:numPr>
          <w:ilvl w:val="0"/>
          <w:numId w:val="20"/>
        </w:numPr>
        <w:spacing w:line="276" w:lineRule="auto"/>
      </w:pPr>
      <w:r>
        <w:t xml:space="preserve">String </w:t>
      </w:r>
      <w:r>
        <w:rPr>
          <w:rFonts w:hint="cs"/>
          <w:cs/>
        </w:rPr>
        <w:t>เป็นคลาสของภาษา</w:t>
      </w:r>
      <w:proofErr w:type="spellStart"/>
      <w:r>
        <w:rPr>
          <w:rFonts w:hint="cs"/>
          <w:cs/>
        </w:rPr>
        <w:t>ไพ</w:t>
      </w:r>
      <w:proofErr w:type="spellEnd"/>
      <w:r>
        <w:rPr>
          <w:rFonts w:hint="cs"/>
          <w:cs/>
        </w:rPr>
        <w:t>ทอนที่ใช้</w:t>
      </w:r>
      <w:r w:rsidR="004C22B7">
        <w:rPr>
          <w:rFonts w:hint="cs"/>
          <w:cs/>
        </w:rPr>
        <w:t>แสดงข้อมูลตัวอักษรต่าง ๆ</w:t>
      </w:r>
    </w:p>
    <w:p w14:paraId="7D1B4523" w14:textId="590F464E" w:rsidR="004C22B7" w:rsidRDefault="004C22B7" w:rsidP="00025889">
      <w:pPr>
        <w:pStyle w:val="ListParagraph"/>
        <w:numPr>
          <w:ilvl w:val="0"/>
          <w:numId w:val="20"/>
        </w:numPr>
        <w:spacing w:line="276" w:lineRule="auto"/>
      </w:pPr>
      <w:proofErr w:type="spellStart"/>
      <w:r>
        <w:t>Numpy</w:t>
      </w:r>
      <w:proofErr w:type="spellEnd"/>
      <w:r>
        <w:t xml:space="preserve"> </w:t>
      </w:r>
      <w:r>
        <w:rPr>
          <w:rFonts w:hint="cs"/>
          <w:cs/>
        </w:rPr>
        <w:t>ใช้ในการสร้างอาเรย์สำหรับการใช้งานในการอ่านข้อมูล</w:t>
      </w:r>
    </w:p>
    <w:p w14:paraId="29A7929A" w14:textId="4C2EDA52" w:rsidR="00593E97" w:rsidRDefault="00593E97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CBA77C5" wp14:editId="3C7A5FD2">
            <wp:extent cx="5040000" cy="1408000"/>
            <wp:effectExtent l="0" t="0" r="0" b="1905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A405" w14:textId="0E5439C4" w:rsidR="00593E97" w:rsidRDefault="00593E97" w:rsidP="00025889">
      <w:pPr>
        <w:pStyle w:val="Caption"/>
        <w:spacing w:line="276" w:lineRule="auto"/>
      </w:pPr>
      <w:r w:rsidRPr="00593E97">
        <w:rPr>
          <w:b/>
          <w:bCs/>
          <w:cs/>
        </w:rPr>
        <w:t xml:space="preserve">ภาพที่ </w:t>
      </w:r>
      <w:r w:rsidRPr="00593E97">
        <w:rPr>
          <w:b/>
          <w:bCs/>
          <w:cs/>
        </w:rPr>
        <w:fldChar w:fldCharType="begin"/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</w:rPr>
        <w:instrText xml:space="preserve">SEQ </w:instrText>
      </w:r>
      <w:r w:rsidRPr="00593E97">
        <w:rPr>
          <w:b/>
          <w:bCs/>
          <w:cs/>
        </w:rPr>
        <w:instrText xml:space="preserve">ภาพที่ </w:instrText>
      </w:r>
      <w:r w:rsidRPr="00593E97">
        <w:rPr>
          <w:b/>
          <w:bCs/>
        </w:rPr>
        <w:instrText>\* ARABIC</w:instrText>
      </w:r>
      <w:r w:rsidRPr="00593E97">
        <w:rPr>
          <w:b/>
          <w:bCs/>
          <w:cs/>
        </w:rPr>
        <w:instrText xml:space="preserve"> </w:instrText>
      </w:r>
      <w:r w:rsidRPr="00593E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593E97">
        <w:rPr>
          <w:b/>
          <w:bCs/>
          <w:cs/>
        </w:rPr>
        <w:fldChar w:fldCharType="end"/>
      </w:r>
      <w:r>
        <w:t xml:space="preserve"> </w:t>
      </w:r>
      <w:bookmarkStart w:id="54" w:name="_Toc130463833"/>
      <w:r>
        <w:rPr>
          <w:rFonts w:hint="cs"/>
          <w:cs/>
        </w:rPr>
        <w:t>การอ่านข้อมูลจากไฟล์และกำหนดตัวกรองการตัดคำ</w:t>
      </w:r>
      <w:bookmarkEnd w:id="54"/>
    </w:p>
    <w:p w14:paraId="78B9BF95" w14:textId="77777777" w:rsidR="0043586A" w:rsidRPr="0043586A" w:rsidRDefault="0043586A" w:rsidP="00025889">
      <w:pPr>
        <w:spacing w:line="276" w:lineRule="auto"/>
      </w:pPr>
    </w:p>
    <w:p w14:paraId="22FEA22B" w14:textId="7522D472" w:rsidR="0043586A" w:rsidRDefault="0043586A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1</w:t>
      </w:r>
      <w:r>
        <w:t xml:space="preserve"> </w:t>
      </w:r>
      <w:r>
        <w:rPr>
          <w:rFonts w:hint="cs"/>
          <w:cs/>
        </w:rPr>
        <w:t>แสดงการอ่านข้อมูลจากไฟล์ และการกำหนดตัวกรอกในการตัดคำทั้งคำที่ไม่สื่อความหมายในภาษาไทย ภาษาอังกฤษ ตัวเลขไทย และอักขระพิเศษ</w:t>
      </w:r>
      <w:r w:rsidR="0048362A">
        <w:rPr>
          <w:rFonts w:hint="cs"/>
          <w:cs/>
        </w:rPr>
        <w:t xml:space="preserve"> </w:t>
      </w:r>
      <w:r>
        <w:rPr>
          <w:rFonts w:hint="cs"/>
          <w:cs/>
        </w:rPr>
        <w:t>พร้อมทั้งประกาศตัวแปรเพื่อเก็บค่าการจากการตัดคำ</w:t>
      </w:r>
    </w:p>
    <w:p w14:paraId="29C04141" w14:textId="203D46E7" w:rsidR="00715061" w:rsidRDefault="00715061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798ACD9" wp14:editId="01BBE498">
            <wp:extent cx="5040000" cy="1297143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2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E1C9" w14:textId="01B04DB4" w:rsidR="00715061" w:rsidRDefault="00715061" w:rsidP="00025889">
      <w:pPr>
        <w:pStyle w:val="Caption"/>
        <w:spacing w:line="276" w:lineRule="auto"/>
      </w:pPr>
      <w:r w:rsidRPr="00715061">
        <w:rPr>
          <w:b/>
          <w:bCs/>
          <w:cs/>
        </w:rPr>
        <w:t xml:space="preserve">ภาพที่ </w:t>
      </w:r>
      <w:r w:rsidRPr="00715061">
        <w:rPr>
          <w:b/>
          <w:bCs/>
          <w:cs/>
        </w:rPr>
        <w:fldChar w:fldCharType="begin"/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</w:rPr>
        <w:instrText xml:space="preserve">SEQ </w:instrText>
      </w:r>
      <w:r w:rsidRPr="00715061">
        <w:rPr>
          <w:b/>
          <w:bCs/>
          <w:cs/>
        </w:rPr>
        <w:instrText xml:space="preserve">ภาพที่ </w:instrText>
      </w:r>
      <w:r w:rsidRPr="00715061">
        <w:rPr>
          <w:b/>
          <w:bCs/>
        </w:rPr>
        <w:instrText>\* ARABIC</w:instrText>
      </w:r>
      <w:r w:rsidRPr="00715061">
        <w:rPr>
          <w:b/>
          <w:bCs/>
          <w:cs/>
        </w:rPr>
        <w:instrText xml:space="preserve"> </w:instrText>
      </w:r>
      <w:r w:rsidRPr="0071506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Pr="00715061">
        <w:rPr>
          <w:b/>
          <w:bCs/>
          <w:cs/>
        </w:rPr>
        <w:fldChar w:fldCharType="end"/>
      </w:r>
      <w:r>
        <w:t xml:space="preserve"> </w:t>
      </w:r>
      <w:bookmarkStart w:id="55" w:name="_Toc130463834"/>
      <w:r>
        <w:rPr>
          <w:rFonts w:hint="cs"/>
          <w:cs/>
        </w:rPr>
        <w:t>ฟังก์ชันสำหรับใช้ลบตัวเลข และอักขระพิเศษ</w:t>
      </w:r>
      <w:bookmarkEnd w:id="55"/>
    </w:p>
    <w:p w14:paraId="6051D5AC" w14:textId="77777777" w:rsidR="00715061" w:rsidRPr="00715061" w:rsidRDefault="00715061" w:rsidP="00025889">
      <w:pPr>
        <w:spacing w:line="276" w:lineRule="auto"/>
      </w:pPr>
    </w:p>
    <w:p w14:paraId="388E4C8D" w14:textId="08BDCF15" w:rsidR="00715061" w:rsidRPr="00715061" w:rsidRDefault="00715061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2</w:t>
      </w:r>
      <w:r>
        <w:t xml:space="preserve"> </w:t>
      </w:r>
      <w:r>
        <w:rPr>
          <w:rFonts w:hint="cs"/>
          <w:cs/>
        </w:rPr>
        <w:t>แสดงการลบตัวเลข และอักขระพิเศษออก</w:t>
      </w:r>
      <w:r w:rsidR="005C349A">
        <w:rPr>
          <w:rFonts w:hint="cs"/>
          <w:cs/>
        </w:rPr>
        <w:t>จากประโยคที่รับเข้ามา</w:t>
      </w:r>
      <w:r>
        <w:rPr>
          <w:rFonts w:hint="cs"/>
          <w:cs/>
        </w:rPr>
        <w:t>และทำการเชื่อมประโยคและคืนค่ากลับออกไป</w:t>
      </w:r>
    </w:p>
    <w:p w14:paraId="09E7D54F" w14:textId="62774688" w:rsidR="00AE24A0" w:rsidRDefault="005C349A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21E3D4C" wp14:editId="01D84FBA">
            <wp:extent cx="5040000" cy="15697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6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BB32" w14:textId="031F1E03" w:rsidR="005C349A" w:rsidRDefault="005C349A" w:rsidP="00025889">
      <w:pPr>
        <w:pStyle w:val="Caption"/>
        <w:spacing w:line="276" w:lineRule="auto"/>
      </w:pPr>
      <w:r w:rsidRPr="00280431">
        <w:rPr>
          <w:b/>
          <w:bCs/>
          <w:cs/>
        </w:rPr>
        <w:t xml:space="preserve">ภาพที่ </w:t>
      </w:r>
      <w:r w:rsidRPr="00280431">
        <w:rPr>
          <w:b/>
          <w:bCs/>
          <w:cs/>
        </w:rPr>
        <w:fldChar w:fldCharType="begin"/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</w:rPr>
        <w:instrText xml:space="preserve">SEQ </w:instrText>
      </w:r>
      <w:r w:rsidRPr="00280431">
        <w:rPr>
          <w:b/>
          <w:bCs/>
          <w:cs/>
        </w:rPr>
        <w:instrText xml:space="preserve">ภาพที่ </w:instrText>
      </w:r>
      <w:r w:rsidRPr="00280431">
        <w:rPr>
          <w:b/>
          <w:bCs/>
        </w:rPr>
        <w:instrText>\* ARABIC</w:instrText>
      </w:r>
      <w:r w:rsidRPr="00280431">
        <w:rPr>
          <w:b/>
          <w:bCs/>
          <w:cs/>
        </w:rPr>
        <w:instrText xml:space="preserve"> </w:instrText>
      </w:r>
      <w:r w:rsidRPr="0028043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280431">
        <w:rPr>
          <w:b/>
          <w:bCs/>
          <w:cs/>
        </w:rPr>
        <w:fldChar w:fldCharType="end"/>
      </w:r>
      <w:r>
        <w:t xml:space="preserve"> </w:t>
      </w:r>
      <w:bookmarkStart w:id="56" w:name="_Toc130463835"/>
      <w:r>
        <w:rPr>
          <w:rFonts w:hint="cs"/>
          <w:cs/>
        </w:rPr>
        <w:t>ฟังก์ชันสำหรับใช้</w:t>
      </w:r>
      <w:r w:rsidR="00280431">
        <w:rPr>
          <w:rFonts w:hint="cs"/>
          <w:cs/>
        </w:rPr>
        <w:t>ลบคำที่ไม่สื่อความหมายและตัวเลขไทย</w:t>
      </w:r>
      <w:bookmarkEnd w:id="56"/>
    </w:p>
    <w:p w14:paraId="2D381D67" w14:textId="77777777" w:rsidR="00AB2455" w:rsidRPr="00AB2455" w:rsidRDefault="00AB2455" w:rsidP="00025889">
      <w:pPr>
        <w:spacing w:line="276" w:lineRule="auto"/>
      </w:pPr>
    </w:p>
    <w:p w14:paraId="04B2BC77" w14:textId="3A36B0DE" w:rsidR="00280431" w:rsidRDefault="00280431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E8709B">
        <w:t>3</w:t>
      </w:r>
      <w:r>
        <w:t xml:space="preserve"> </w:t>
      </w:r>
      <w:r>
        <w:rPr>
          <w:rFonts w:hint="cs"/>
          <w:cs/>
        </w:rPr>
        <w:t>แสดงการลบคำที่ไม่สื่อความหมายในภาษาไทย ภาษาอังกฤษ และตัวเลขไทยออกไปจากข้อมูลที่รับเข้ามาและคืนค่ากลับออกไป</w:t>
      </w:r>
    </w:p>
    <w:p w14:paraId="59D78304" w14:textId="63DE16C4" w:rsidR="00280431" w:rsidRDefault="00CC162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E0672A5" wp14:editId="21415EC9">
            <wp:extent cx="5040000" cy="13520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3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3D8F" w14:textId="34528D59" w:rsidR="00CC1623" w:rsidRDefault="00CC1623" w:rsidP="00025889">
      <w:pPr>
        <w:pStyle w:val="Caption"/>
        <w:spacing w:line="276" w:lineRule="auto"/>
      </w:pPr>
      <w:r w:rsidRPr="00CC1623">
        <w:rPr>
          <w:b/>
          <w:bCs/>
          <w:cs/>
        </w:rPr>
        <w:t xml:space="preserve">ภาพที่ </w:t>
      </w:r>
      <w:r w:rsidRPr="00CC1623">
        <w:rPr>
          <w:b/>
          <w:bCs/>
          <w:cs/>
        </w:rPr>
        <w:fldChar w:fldCharType="begin"/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</w:rPr>
        <w:instrText xml:space="preserve">SEQ </w:instrText>
      </w:r>
      <w:r w:rsidRPr="00CC1623">
        <w:rPr>
          <w:b/>
          <w:bCs/>
          <w:cs/>
        </w:rPr>
        <w:instrText xml:space="preserve">ภาพที่ </w:instrText>
      </w:r>
      <w:r w:rsidRPr="00CC1623">
        <w:rPr>
          <w:b/>
          <w:bCs/>
        </w:rPr>
        <w:instrText>\* ARABIC</w:instrText>
      </w:r>
      <w:r w:rsidRPr="00CC1623">
        <w:rPr>
          <w:b/>
          <w:bCs/>
          <w:cs/>
        </w:rPr>
        <w:instrText xml:space="preserve"> </w:instrText>
      </w:r>
      <w:r w:rsidRPr="00CC162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CC1623">
        <w:rPr>
          <w:b/>
          <w:bCs/>
          <w:cs/>
        </w:rPr>
        <w:fldChar w:fldCharType="end"/>
      </w:r>
      <w:r>
        <w:t xml:space="preserve"> </w:t>
      </w:r>
      <w:bookmarkStart w:id="57" w:name="_Toc130463836"/>
      <w:r>
        <w:rPr>
          <w:rFonts w:hint="cs"/>
          <w:cs/>
        </w:rPr>
        <w:t>การวนซ้ำข้อมูลเพื่อตัดคำและทำความสะอาดข้อมูล</w:t>
      </w:r>
      <w:bookmarkEnd w:id="57"/>
    </w:p>
    <w:p w14:paraId="71F7AFD2" w14:textId="4621069F" w:rsidR="00CC1623" w:rsidRDefault="00CC1623" w:rsidP="00025889">
      <w:pPr>
        <w:spacing w:line="276" w:lineRule="auto"/>
      </w:pPr>
    </w:p>
    <w:p w14:paraId="7C07DAFF" w14:textId="75A52189" w:rsidR="00CC1623" w:rsidRDefault="00CC1623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4</w:t>
      </w:r>
      <w:r>
        <w:t xml:space="preserve"> </w:t>
      </w:r>
      <w:r>
        <w:rPr>
          <w:rFonts w:hint="cs"/>
          <w:cs/>
        </w:rPr>
        <w:t>แสดงการวนซ้ำการส่งข้อมูลที่อ่านจากไฟล์เพื่อนำไปลบคำที่ไม่สื่อความหมาย ตัวเลข และอักขระพิเศษออกจากข้อมูลตัวแรกถึงตัวสุดท้าย และนำผลลัพธ์</w:t>
      </w:r>
      <w:r w:rsidR="00DE7767">
        <w:rPr>
          <w:rFonts w:hint="cs"/>
          <w:cs/>
        </w:rPr>
        <w:t>ไปเก็บไว้ในตัวแปร</w:t>
      </w:r>
    </w:p>
    <w:p w14:paraId="7109DC87" w14:textId="2727CB6A" w:rsidR="004C22B7" w:rsidRDefault="004C22B7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0CE8A2AC" wp14:editId="3BF0FD07">
            <wp:extent cx="5040000" cy="2662286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B21" w14:textId="40E49BA7" w:rsidR="004C22B7" w:rsidRDefault="004C22B7" w:rsidP="00025889">
      <w:pPr>
        <w:pStyle w:val="Caption"/>
        <w:spacing w:line="276" w:lineRule="auto"/>
      </w:pPr>
      <w:r w:rsidRPr="004C22B7">
        <w:rPr>
          <w:b/>
          <w:bCs/>
          <w:cs/>
        </w:rPr>
        <w:t xml:space="preserve">ภาพที่ </w:t>
      </w:r>
      <w:r w:rsidRPr="004C22B7">
        <w:rPr>
          <w:b/>
          <w:bCs/>
          <w:cs/>
        </w:rPr>
        <w:fldChar w:fldCharType="begin"/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</w:rPr>
        <w:instrText xml:space="preserve">SEQ </w:instrText>
      </w:r>
      <w:r w:rsidRPr="004C22B7">
        <w:rPr>
          <w:b/>
          <w:bCs/>
          <w:cs/>
        </w:rPr>
        <w:instrText xml:space="preserve">ภาพที่ </w:instrText>
      </w:r>
      <w:r w:rsidRPr="004C22B7">
        <w:rPr>
          <w:b/>
          <w:bCs/>
        </w:rPr>
        <w:instrText>\* ARABIC</w:instrText>
      </w:r>
      <w:r w:rsidRPr="004C22B7">
        <w:rPr>
          <w:b/>
          <w:bCs/>
          <w:cs/>
        </w:rPr>
        <w:instrText xml:space="preserve"> </w:instrText>
      </w:r>
      <w:r w:rsidRPr="004C22B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4C22B7">
        <w:rPr>
          <w:b/>
          <w:bCs/>
          <w:cs/>
        </w:rPr>
        <w:fldChar w:fldCharType="end"/>
      </w:r>
      <w:r>
        <w:t xml:space="preserve"> </w:t>
      </w:r>
      <w:bookmarkStart w:id="58" w:name="_Toc130463837"/>
      <w:r>
        <w:rPr>
          <w:rFonts w:hint="cs"/>
          <w:cs/>
        </w:rPr>
        <w:t xml:space="preserve">การเทรนและการทดสอบโมเดลการคำนวณค่า </w:t>
      </w:r>
      <w:r>
        <w:t>TF-IDF</w:t>
      </w:r>
      <w:bookmarkEnd w:id="58"/>
    </w:p>
    <w:p w14:paraId="24FD38DE" w14:textId="217B6AA7" w:rsidR="004C22B7" w:rsidRDefault="004C22B7" w:rsidP="00025889">
      <w:pPr>
        <w:spacing w:line="276" w:lineRule="auto"/>
      </w:pPr>
    </w:p>
    <w:p w14:paraId="16B73F85" w14:textId="5409FD42" w:rsidR="004C22B7" w:rsidRDefault="004C22B7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5</w:t>
      </w:r>
      <w:r>
        <w:t xml:space="preserve"> </w:t>
      </w:r>
      <w:r>
        <w:rPr>
          <w:rFonts w:hint="cs"/>
          <w:cs/>
        </w:rPr>
        <w:t xml:space="preserve">แสดงการสร้างเวกเตอร์ของการคำนวณค่า </w:t>
      </w:r>
      <w:r>
        <w:t xml:space="preserve">TF-IDF </w:t>
      </w:r>
      <w:r>
        <w:rPr>
          <w:rFonts w:hint="cs"/>
          <w:cs/>
        </w:rPr>
        <w:t>การเทรนข้อมูล และการทดสอบการประมวลผลจากโมเดลที่เทรนประกอบไปด้วย</w:t>
      </w:r>
    </w:p>
    <w:p w14:paraId="73BA6613" w14:textId="6C2950DC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r>
        <w:t xml:space="preserve">vectorizer </w:t>
      </w:r>
      <w:r>
        <w:rPr>
          <w:rFonts w:hint="cs"/>
          <w:cs/>
        </w:rPr>
        <w:t xml:space="preserve">เป็นการเทรนโมเดลสำหรับการคำนวณค่า </w:t>
      </w:r>
      <w:r>
        <w:t>TF-IDF</w:t>
      </w:r>
    </w:p>
    <w:p w14:paraId="080FEBCE" w14:textId="019F6155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tfidf_vector</w:t>
      </w:r>
      <w:proofErr w:type="spellEnd"/>
      <w:r>
        <w:t xml:space="preserve"> </w:t>
      </w:r>
      <w:r>
        <w:rPr>
          <w:rFonts w:hint="cs"/>
          <w:cs/>
        </w:rPr>
        <w:t>เป็นการทดสอบและสร้างเวกเตอร์ของคำในแต่ละประโยค</w:t>
      </w:r>
    </w:p>
    <w:p w14:paraId="5A65AACE" w14:textId="53F98894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tfidf_array</w:t>
      </w:r>
      <w:proofErr w:type="spellEnd"/>
      <w:r>
        <w:t xml:space="preserve"> </w:t>
      </w:r>
      <w:r>
        <w:rPr>
          <w:rFonts w:hint="cs"/>
          <w:cs/>
        </w:rPr>
        <w:t>เป็นการนำเวกเตอร์มาเปลี่ยนให้อยู่ในรูปแบบของอาเรย์</w:t>
      </w:r>
    </w:p>
    <w:p w14:paraId="26F988B5" w14:textId="6627F086" w:rsidR="004C22B7" w:rsidRDefault="004C22B7" w:rsidP="00025889">
      <w:pPr>
        <w:pStyle w:val="ListParagraph"/>
        <w:numPr>
          <w:ilvl w:val="0"/>
          <w:numId w:val="21"/>
        </w:numPr>
        <w:spacing w:line="276" w:lineRule="auto"/>
      </w:pPr>
      <w:proofErr w:type="spellStart"/>
      <w:r>
        <w:t>df_tfidf</w:t>
      </w:r>
      <w:proofErr w:type="spellEnd"/>
      <w:r>
        <w:t xml:space="preserve"> </w:t>
      </w:r>
      <w:r>
        <w:rPr>
          <w:rFonts w:hint="cs"/>
          <w:cs/>
        </w:rPr>
        <w:t>เป็นการนำข้อมูลในอาเรย์มาสร้างเป็นตารางข้อมูล</w:t>
      </w:r>
    </w:p>
    <w:p w14:paraId="3C072BD3" w14:textId="77777777" w:rsidR="003C5ED8" w:rsidRDefault="003C5ED8" w:rsidP="00025889">
      <w:pPr>
        <w:spacing w:line="276" w:lineRule="auto"/>
      </w:pPr>
    </w:p>
    <w:p w14:paraId="25433BAB" w14:textId="69BD54C9" w:rsidR="00AF57E6" w:rsidRDefault="00AF57E6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3B675D6D" wp14:editId="45690A4F">
            <wp:extent cx="5040000" cy="1588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85ED" w14:textId="43D61678" w:rsidR="00AF57E6" w:rsidRDefault="00AF57E6" w:rsidP="00025889">
      <w:pPr>
        <w:pStyle w:val="Caption"/>
        <w:spacing w:line="276" w:lineRule="auto"/>
      </w:pPr>
      <w:r w:rsidRPr="00AF57E6">
        <w:rPr>
          <w:b/>
          <w:bCs/>
          <w:cs/>
        </w:rPr>
        <w:t xml:space="preserve">ภาพที่ </w:t>
      </w:r>
      <w:r w:rsidRPr="00AF57E6">
        <w:rPr>
          <w:b/>
          <w:bCs/>
          <w:cs/>
        </w:rPr>
        <w:fldChar w:fldCharType="begin"/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</w:rPr>
        <w:instrText xml:space="preserve">SEQ </w:instrText>
      </w:r>
      <w:r w:rsidRPr="00AF57E6">
        <w:rPr>
          <w:b/>
          <w:bCs/>
          <w:cs/>
        </w:rPr>
        <w:instrText xml:space="preserve">ภาพที่ </w:instrText>
      </w:r>
      <w:r w:rsidRPr="00AF57E6">
        <w:rPr>
          <w:b/>
          <w:bCs/>
        </w:rPr>
        <w:instrText>\* ARABIC</w:instrText>
      </w:r>
      <w:r w:rsidRPr="00AF57E6">
        <w:rPr>
          <w:b/>
          <w:bCs/>
          <w:cs/>
        </w:rPr>
        <w:instrText xml:space="preserve"> </w:instrText>
      </w:r>
      <w:r w:rsidRPr="00AF57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AF57E6">
        <w:rPr>
          <w:b/>
          <w:bCs/>
          <w:cs/>
        </w:rPr>
        <w:fldChar w:fldCharType="end"/>
      </w:r>
      <w:r>
        <w:t xml:space="preserve"> </w:t>
      </w:r>
      <w:bookmarkStart w:id="59" w:name="_Toc130463838"/>
      <w:r>
        <w:rPr>
          <w:rFonts w:hint="cs"/>
          <w:cs/>
        </w:rPr>
        <w:t xml:space="preserve">ผลลัพธ์การคำนวณค่า </w:t>
      </w:r>
      <w:r>
        <w:t>TF-IDF</w:t>
      </w:r>
      <w:bookmarkEnd w:id="59"/>
    </w:p>
    <w:p w14:paraId="3F3E0E08" w14:textId="4AAD2897" w:rsidR="00AF57E6" w:rsidRDefault="00AF57E6" w:rsidP="00025889">
      <w:pPr>
        <w:spacing w:line="276" w:lineRule="auto"/>
      </w:pPr>
    </w:p>
    <w:p w14:paraId="6FFB00F8" w14:textId="74A1291E" w:rsidR="00AF57E6" w:rsidRDefault="00AF57E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1</w:t>
      </w:r>
      <w:r w:rsidR="00F410BC">
        <w:t>6</w:t>
      </w:r>
      <w:r>
        <w:t xml:space="preserve"> </w:t>
      </w:r>
      <w:r>
        <w:rPr>
          <w:rFonts w:hint="cs"/>
          <w:cs/>
        </w:rPr>
        <w:t xml:space="preserve">แสดงผลลัพธ์น้ำหนักแต่ละคำจากที่ผ่านการคำนวณค่า </w:t>
      </w:r>
      <w:r>
        <w:t xml:space="preserve">TF-IDF </w:t>
      </w:r>
      <w:r>
        <w:rPr>
          <w:rFonts w:hint="cs"/>
          <w:cs/>
        </w:rPr>
        <w:t>และแสดงออกมาเป็นตารางข้อมูลเรียงลำดับข้อมูลตั้งแต่ประโยคแรกถึงสุดท้าย</w:t>
      </w:r>
    </w:p>
    <w:p w14:paraId="747A4D53" w14:textId="0D1ED1D1" w:rsidR="003B7454" w:rsidRDefault="003B7454" w:rsidP="00025889">
      <w:pPr>
        <w:spacing w:line="276" w:lineRule="auto"/>
      </w:pPr>
      <w:r>
        <w:br w:type="page"/>
      </w:r>
    </w:p>
    <w:p w14:paraId="2C583A62" w14:textId="3778A9E6" w:rsidR="00B36DFC" w:rsidRPr="000A5B68" w:rsidRDefault="00B36DFC" w:rsidP="00025889">
      <w:pPr>
        <w:spacing w:line="276" w:lineRule="auto"/>
        <w:jc w:val="thaiDistribute"/>
      </w:pPr>
      <w:r w:rsidRPr="000A5B68">
        <w:rPr>
          <w:cs/>
        </w:rPr>
        <w:lastRenderedPageBreak/>
        <w:tab/>
      </w:r>
      <w:r w:rsidRPr="000A5B68">
        <w:t>3.1.</w:t>
      </w:r>
      <w:r w:rsidR="005E7BCD" w:rsidRPr="000A5B68">
        <w:t>3</w:t>
      </w:r>
      <w:r w:rsidRPr="000A5B68">
        <w:t xml:space="preserve"> </w:t>
      </w:r>
      <w:r w:rsidR="005E7BCD" w:rsidRPr="000A5B68">
        <w:rPr>
          <w:rFonts w:hint="cs"/>
          <w:cs/>
        </w:rPr>
        <w:t>การจัดกลุ่มข้อมูล (</w:t>
      </w:r>
      <w:r w:rsidR="005E7BCD" w:rsidRPr="000A5B68">
        <w:t>Clustering</w:t>
      </w:r>
      <w:r w:rsidR="005E7BCD" w:rsidRPr="000A5B68">
        <w:rPr>
          <w:rFonts w:hint="cs"/>
          <w:cs/>
        </w:rPr>
        <w:t>)</w:t>
      </w:r>
    </w:p>
    <w:p w14:paraId="2B1AA9A8" w14:textId="7EB22E53" w:rsidR="005E7BCD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599FC42" wp14:editId="6CDD3E76">
            <wp:extent cx="5040000" cy="179257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10EE" w14:textId="091DC7D0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0" w:name="_Toc130463839"/>
      <w:r>
        <w:rPr>
          <w:rFonts w:hint="cs"/>
          <w:cs/>
        </w:rPr>
        <w:t>การเรียกใช้ไลบรารี่สำหรับการ จัดกลุ่มข้อ</w:t>
      </w:r>
      <w:r w:rsidR="00767A5F">
        <w:rPr>
          <w:rFonts w:hint="cs"/>
          <w:cs/>
        </w:rPr>
        <w:t>มู</w:t>
      </w:r>
      <w:r>
        <w:rPr>
          <w:rFonts w:hint="cs"/>
          <w:cs/>
        </w:rPr>
        <w:t>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bookmarkEnd w:id="60"/>
    </w:p>
    <w:p w14:paraId="7832D539" w14:textId="77777777" w:rsidR="003B7454" w:rsidRPr="003B7454" w:rsidRDefault="003B7454" w:rsidP="00025889">
      <w:pPr>
        <w:spacing w:line="276" w:lineRule="auto"/>
      </w:pPr>
    </w:p>
    <w:p w14:paraId="1BD211A2" w14:textId="6A1EA674" w:rsidR="00552E43" w:rsidRDefault="00552E43" w:rsidP="00C37202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F410BC">
        <w:t>17</w:t>
      </w:r>
      <w:r>
        <w:t xml:space="preserve"> </w:t>
      </w:r>
      <w:r>
        <w:rPr>
          <w:rFonts w:hint="cs"/>
          <w:cs/>
        </w:rPr>
        <w:t xml:space="preserve">แสดงการนำเข้าไลบรารี่จาก </w:t>
      </w:r>
      <w:r>
        <w:t>Scikit</w:t>
      </w:r>
      <w:r w:rsidR="003147E8">
        <w:t>-</w:t>
      </w:r>
      <w:r>
        <w:t xml:space="preserve">learn </w:t>
      </w:r>
      <w:r>
        <w:rPr>
          <w:rFonts w:hint="cs"/>
          <w:cs/>
        </w:rPr>
        <w:t>เพื่อทำการจัดกลุ่มข้อมูลโดยมีรายละเอียด</w:t>
      </w:r>
      <w:r w:rsidR="000A5B68">
        <w:rPr>
          <w:rFonts w:hint="cs"/>
          <w:cs/>
        </w:rPr>
        <w:t>ดัง</w:t>
      </w:r>
      <w:r>
        <w:rPr>
          <w:rFonts w:hint="cs"/>
          <w:cs/>
        </w:rPr>
        <w:t>นี้</w:t>
      </w:r>
    </w:p>
    <w:p w14:paraId="10A6C398" w14:textId="63E26345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>เป็นการเรียกใช้อัลกอริทึมสำหรับการจัดกลุ่ม</w:t>
      </w:r>
    </w:p>
    <w:p w14:paraId="7F073251" w14:textId="67A73E16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t>PCA (</w:t>
      </w:r>
      <w:proofErr w:type="gramStart"/>
      <w:r w:rsidRPr="00552E43">
        <w:t>Principle</w:t>
      </w:r>
      <w:proofErr w:type="gramEnd"/>
      <w:r w:rsidRPr="00552E43">
        <w:t xml:space="preserve"> Components Analysis</w:t>
      </w:r>
      <w:r>
        <w:t>)</w:t>
      </w:r>
      <w:r w:rsidRPr="00552E43">
        <w:t xml:space="preserve"> </w:t>
      </w:r>
      <w:r w:rsidRPr="00552E43">
        <w:rPr>
          <w:cs/>
        </w:rPr>
        <w:t xml:space="preserve">ซึ่งเป็นวิธีการลด </w:t>
      </w:r>
      <w:r w:rsidRPr="00552E43">
        <w:t xml:space="preserve">dimension </w:t>
      </w:r>
      <w:r w:rsidRPr="00552E43">
        <w:rPr>
          <w:cs/>
        </w:rPr>
        <w:t xml:space="preserve">ของ </w:t>
      </w:r>
      <w:r w:rsidRPr="00552E43">
        <w:t xml:space="preserve">Feature </w:t>
      </w:r>
      <w:r w:rsidRPr="00552E43">
        <w:rPr>
          <w:cs/>
        </w:rPr>
        <w:t xml:space="preserve">ลงช่วยลดทอนความซ้ำซ้อนของข้อมูลทำให้ </w:t>
      </w:r>
      <w:r w:rsidRPr="00552E43">
        <w:t xml:space="preserve">train model </w:t>
      </w:r>
      <w:r w:rsidRPr="00552E43">
        <w:rPr>
          <w:cs/>
        </w:rPr>
        <w:t>ได้ง่ายขึ้น</w:t>
      </w:r>
    </w:p>
    <w:p w14:paraId="57107FA3" w14:textId="275B8EAA" w:rsidR="00552E43" w:rsidRDefault="00552E43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proofErr w:type="spellStart"/>
      <w:r>
        <w:t>StandardScaler</w:t>
      </w:r>
      <w:proofErr w:type="spellEnd"/>
      <w:r>
        <w:t xml:space="preserve"> </w:t>
      </w:r>
      <w:r>
        <w:rPr>
          <w:rFonts w:hint="cs"/>
          <w:cs/>
        </w:rPr>
        <w:t>เป็นตัวแปลงค่าตัวเลขให้อยู่ในปริมาณที่ใกล้เคียงกัน</w:t>
      </w:r>
    </w:p>
    <w:p w14:paraId="7E7CE8B2" w14:textId="71C88376" w:rsidR="00552E43" w:rsidRDefault="00552E43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F463F23" wp14:editId="0B024973">
            <wp:extent cx="5040000" cy="2295429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3908" w14:textId="7140388F" w:rsidR="00552E43" w:rsidRDefault="00552E43" w:rsidP="00025889">
      <w:pPr>
        <w:pStyle w:val="Caption"/>
        <w:spacing w:line="276" w:lineRule="auto"/>
      </w:pPr>
      <w:r w:rsidRPr="00552E43">
        <w:rPr>
          <w:b/>
          <w:bCs/>
          <w:cs/>
        </w:rPr>
        <w:t xml:space="preserve">ภาพที่ </w:t>
      </w:r>
      <w:r w:rsidRPr="00552E43">
        <w:rPr>
          <w:b/>
          <w:bCs/>
          <w:cs/>
        </w:rPr>
        <w:fldChar w:fldCharType="begin"/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</w:rPr>
        <w:instrText xml:space="preserve">SEQ </w:instrText>
      </w:r>
      <w:r w:rsidRPr="00552E43">
        <w:rPr>
          <w:b/>
          <w:bCs/>
          <w:cs/>
        </w:rPr>
        <w:instrText xml:space="preserve">ภาพที่ </w:instrText>
      </w:r>
      <w:r w:rsidRPr="00552E43">
        <w:rPr>
          <w:b/>
          <w:bCs/>
        </w:rPr>
        <w:instrText>\* ARABIC</w:instrText>
      </w:r>
      <w:r w:rsidRPr="00552E43">
        <w:rPr>
          <w:b/>
          <w:bCs/>
          <w:cs/>
        </w:rPr>
        <w:instrText xml:space="preserve"> </w:instrText>
      </w:r>
      <w:r w:rsidRPr="00552E4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552E43">
        <w:rPr>
          <w:b/>
          <w:bCs/>
          <w:cs/>
        </w:rPr>
        <w:fldChar w:fldCharType="end"/>
      </w:r>
      <w:r>
        <w:t xml:space="preserve"> </w:t>
      </w:r>
      <w:bookmarkStart w:id="61" w:name="_Toc130463840"/>
      <w:r>
        <w:rPr>
          <w:rFonts w:hint="cs"/>
          <w:cs/>
        </w:rPr>
        <w:t xml:space="preserve">แสดงกำหนดจำนวนกลุ่มที่ตัวแปร </w:t>
      </w:r>
      <w:r>
        <w:t xml:space="preserve">k </w:t>
      </w:r>
      <w:r>
        <w:rPr>
          <w:rFonts w:hint="cs"/>
          <w:cs/>
        </w:rPr>
        <w:t>และการจัดกลุ่มข้อมูล</w:t>
      </w:r>
      <w:bookmarkEnd w:id="61"/>
    </w:p>
    <w:p w14:paraId="3A3E366F" w14:textId="77777777" w:rsidR="003B7454" w:rsidRPr="003B7454" w:rsidRDefault="003B7454" w:rsidP="00025889">
      <w:pPr>
        <w:spacing w:line="276" w:lineRule="auto"/>
      </w:pPr>
    </w:p>
    <w:p w14:paraId="06EC5E32" w14:textId="7C5BFF70" w:rsidR="00EB0139" w:rsidRDefault="00EB0139" w:rsidP="00C37202">
      <w:pPr>
        <w:pStyle w:val="ListParagraph"/>
        <w:numPr>
          <w:ilvl w:val="0"/>
          <w:numId w:val="25"/>
        </w:numPr>
        <w:spacing w:line="276" w:lineRule="auto"/>
        <w:jc w:val="thaiDistribute"/>
      </w:pPr>
      <w:r>
        <w:rPr>
          <w:rFonts w:hint="cs"/>
          <w:cs/>
        </w:rPr>
        <w:t xml:space="preserve">เมื่อกำหนดค่าการจัดกลุ่มเรียบร้อยเรียกใช้ไฟล์ </w:t>
      </w:r>
      <w:r>
        <w:t xml:space="preserve">clustering.py </w:t>
      </w:r>
      <w:r>
        <w:rPr>
          <w:rFonts w:hint="cs"/>
          <w:cs/>
        </w:rPr>
        <w:t xml:space="preserve">ใน </w:t>
      </w:r>
      <w:r>
        <w:t xml:space="preserve">Terminal </w:t>
      </w:r>
      <w:r>
        <w:rPr>
          <w:rFonts w:hint="cs"/>
          <w:cs/>
        </w:rPr>
        <w:t>เพื่อทำการจัดกลุ่มและบันทึกผลลัพธ์</w:t>
      </w:r>
    </w:p>
    <w:p w14:paraId="70635628" w14:textId="405FAD35" w:rsidR="00DD11E7" w:rsidRDefault="00DD11E7" w:rsidP="00025889">
      <w:pPr>
        <w:spacing w:line="276" w:lineRule="auto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2684FE8" wp14:editId="30AB8D7C">
            <wp:extent cx="5040000" cy="1540000"/>
            <wp:effectExtent l="0" t="0" r="0" b="0"/>
            <wp:docPr id="79" name="Picture 7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chat or text messag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3448" w14:textId="6A5B49F7" w:rsidR="006B356A" w:rsidRDefault="00DD11E7" w:rsidP="00025889">
      <w:pPr>
        <w:pStyle w:val="Caption"/>
        <w:spacing w:line="276" w:lineRule="auto"/>
      </w:pPr>
      <w:r w:rsidRPr="00DD11E7">
        <w:rPr>
          <w:b/>
          <w:bCs/>
          <w:cs/>
        </w:rPr>
        <w:t xml:space="preserve">ภาพที่ </w:t>
      </w:r>
      <w:r w:rsidRPr="00DD11E7">
        <w:rPr>
          <w:b/>
          <w:bCs/>
          <w:cs/>
        </w:rPr>
        <w:fldChar w:fldCharType="begin"/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</w:rPr>
        <w:instrText xml:space="preserve">SEQ </w:instrText>
      </w:r>
      <w:r w:rsidRPr="00DD11E7">
        <w:rPr>
          <w:b/>
          <w:bCs/>
          <w:cs/>
        </w:rPr>
        <w:instrText xml:space="preserve">ภาพที่ </w:instrText>
      </w:r>
      <w:r w:rsidRPr="00DD11E7">
        <w:rPr>
          <w:b/>
          <w:bCs/>
        </w:rPr>
        <w:instrText>\* ARABIC</w:instrText>
      </w:r>
      <w:r w:rsidRPr="00DD11E7">
        <w:rPr>
          <w:b/>
          <w:bCs/>
          <w:cs/>
        </w:rPr>
        <w:instrText xml:space="preserve"> </w:instrText>
      </w:r>
      <w:r w:rsidRPr="00DD11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19</w:t>
      </w:r>
      <w:r w:rsidRPr="00DD11E7">
        <w:rPr>
          <w:b/>
          <w:bCs/>
          <w:cs/>
        </w:rPr>
        <w:fldChar w:fldCharType="end"/>
      </w:r>
      <w:r>
        <w:t xml:space="preserve"> </w:t>
      </w:r>
      <w:bookmarkStart w:id="62" w:name="_Toc130463841"/>
      <w:r>
        <w:rPr>
          <w:rFonts w:hint="cs"/>
          <w:cs/>
        </w:rPr>
        <w:t xml:space="preserve">การเรียกใช้งานไฟล์ </w:t>
      </w:r>
      <w:r>
        <w:t xml:space="preserve">clustering.py </w:t>
      </w:r>
      <w:r>
        <w:rPr>
          <w:rFonts w:hint="cs"/>
          <w:cs/>
        </w:rPr>
        <w:t>เพื่อจัดกลุ่มข้อมูลและบันทึกผลลัพธ์</w:t>
      </w:r>
      <w:bookmarkEnd w:id="62"/>
    </w:p>
    <w:p w14:paraId="46CB0A1E" w14:textId="77777777" w:rsidR="003B7454" w:rsidRPr="003B7454" w:rsidRDefault="003B7454" w:rsidP="00025889">
      <w:pPr>
        <w:spacing w:line="276" w:lineRule="auto"/>
      </w:pPr>
    </w:p>
    <w:p w14:paraId="363BE6B5" w14:textId="73BDBD03" w:rsidR="006B356A" w:rsidRPr="000A5B68" w:rsidRDefault="006B356A" w:rsidP="00025889">
      <w:pPr>
        <w:spacing w:line="276" w:lineRule="auto"/>
      </w:pPr>
      <w:r w:rsidRPr="000A5B68">
        <w:rPr>
          <w:cs/>
        </w:rPr>
        <w:tab/>
      </w:r>
      <w:r w:rsidRPr="000A5B68">
        <w:t>3.1.</w:t>
      </w:r>
      <w:r w:rsidR="003B7454" w:rsidRPr="000A5B68">
        <w:t>4</w:t>
      </w:r>
      <w:r w:rsidRPr="000A5B68">
        <w:t xml:space="preserve"> </w:t>
      </w:r>
      <w:r w:rsidRPr="000A5B68">
        <w:rPr>
          <w:rFonts w:hint="cs"/>
          <w:cs/>
        </w:rPr>
        <w:t xml:space="preserve">การนำเข้าข้อมูล </w:t>
      </w:r>
      <w:r w:rsidRPr="000A5B68">
        <w:t xml:space="preserve">Clustering </w:t>
      </w:r>
      <w:r w:rsidRPr="000A5B68">
        <w:rPr>
          <w:rFonts w:hint="cs"/>
          <w:cs/>
        </w:rPr>
        <w:t>เข้าสู่ฐานข้อมูล</w:t>
      </w:r>
    </w:p>
    <w:p w14:paraId="6819FAB8" w14:textId="7DD7EE6D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นำเข้าข้อมูลลงฐานข้อมูล </w:t>
      </w:r>
      <w:r>
        <w:t xml:space="preserve">MongoDB </w:t>
      </w:r>
      <w:r>
        <w:rPr>
          <w:rFonts w:hint="cs"/>
          <w:cs/>
        </w:rPr>
        <w:t xml:space="preserve">ได้โดยโปรแกรม </w:t>
      </w:r>
      <w:r>
        <w:t>MongoDB Compass</w:t>
      </w:r>
    </w:p>
    <w:p w14:paraId="5FE2C2BB" w14:textId="7EBC4EE2" w:rsid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เชื่อมต่อ </w:t>
      </w:r>
      <w:r>
        <w:t xml:space="preserve">MongoDB Compass </w:t>
      </w:r>
      <w:r>
        <w:rPr>
          <w:rFonts w:hint="cs"/>
          <w:cs/>
        </w:rPr>
        <w:t xml:space="preserve">กับ </w:t>
      </w:r>
      <w:proofErr w:type="spellStart"/>
      <w:r>
        <w:t>Mongodb</w:t>
      </w:r>
      <w:proofErr w:type="spellEnd"/>
      <w:r>
        <w:t xml:space="preserve"> Atlas</w:t>
      </w:r>
    </w:p>
    <w:p w14:paraId="192B42C5" w14:textId="1C13F815" w:rsidR="006B356A" w:rsidRPr="006B356A" w:rsidRDefault="006B356A" w:rsidP="00025889">
      <w:pPr>
        <w:pStyle w:val="ListParagraph"/>
        <w:numPr>
          <w:ilvl w:val="0"/>
          <w:numId w:val="26"/>
        </w:numPr>
        <w:spacing w:line="276" w:lineRule="auto"/>
      </w:pPr>
      <w:r>
        <w:rPr>
          <w:rFonts w:hint="cs"/>
          <w:cs/>
        </w:rPr>
        <w:t xml:space="preserve">นำเข้าข้อมูลด้วยไฟล์ </w:t>
      </w:r>
      <w:r>
        <w:t xml:space="preserve">.CSV </w:t>
      </w:r>
      <w:r>
        <w:rPr>
          <w:rFonts w:hint="cs"/>
          <w:cs/>
        </w:rPr>
        <w:t>ที่เป็นผลลัพธ์จากการจัดกลุ่มข้อมูล</w:t>
      </w:r>
    </w:p>
    <w:p w14:paraId="14488783" w14:textId="4F7E4FD5" w:rsidR="00DE7767" w:rsidRDefault="006B356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1BEB2931" wp14:editId="18494F92">
            <wp:extent cx="4230094" cy="256749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94" cy="257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EB84" w14:textId="2AC9B2D5" w:rsidR="006B356A" w:rsidRDefault="006B356A" w:rsidP="00025889">
      <w:pPr>
        <w:pStyle w:val="Caption"/>
        <w:spacing w:line="276" w:lineRule="auto"/>
      </w:pPr>
      <w:r w:rsidRPr="006B356A">
        <w:rPr>
          <w:b/>
          <w:bCs/>
          <w:cs/>
        </w:rPr>
        <w:t xml:space="preserve">ภาพที่ </w:t>
      </w:r>
      <w:r w:rsidRPr="006B356A">
        <w:rPr>
          <w:b/>
          <w:bCs/>
          <w:cs/>
        </w:rPr>
        <w:fldChar w:fldCharType="begin"/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</w:rPr>
        <w:instrText xml:space="preserve">SEQ </w:instrText>
      </w:r>
      <w:r w:rsidRPr="006B356A">
        <w:rPr>
          <w:b/>
          <w:bCs/>
          <w:cs/>
        </w:rPr>
        <w:instrText xml:space="preserve">ภาพที่ </w:instrText>
      </w:r>
      <w:r w:rsidRPr="006B356A">
        <w:rPr>
          <w:b/>
          <w:bCs/>
        </w:rPr>
        <w:instrText>\* ARABIC</w:instrText>
      </w:r>
      <w:r w:rsidRPr="006B356A">
        <w:rPr>
          <w:b/>
          <w:bCs/>
          <w:cs/>
        </w:rPr>
        <w:instrText xml:space="preserve"> </w:instrText>
      </w:r>
      <w:r w:rsidRPr="006B35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20</w:t>
      </w:r>
      <w:r w:rsidRPr="006B356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3" w:name="_Toc130463842"/>
      <w:r>
        <w:rPr>
          <w:rFonts w:hint="cs"/>
          <w:cs/>
        </w:rPr>
        <w:t xml:space="preserve">การนำเข้าข้อมูลลงสู่ฐานข้อมูล </w:t>
      </w:r>
      <w:r>
        <w:t>MongoDB</w:t>
      </w:r>
      <w:bookmarkEnd w:id="63"/>
    </w:p>
    <w:p w14:paraId="6621D478" w14:textId="77777777" w:rsidR="003B7454" w:rsidRPr="003B7454" w:rsidRDefault="003B7454" w:rsidP="00025889">
      <w:pPr>
        <w:spacing w:line="276" w:lineRule="auto"/>
      </w:pPr>
    </w:p>
    <w:p w14:paraId="67711868" w14:textId="2F3A4676" w:rsidR="002A5960" w:rsidRDefault="002A5960" w:rsidP="00025889">
      <w:pPr>
        <w:pStyle w:val="Heading2"/>
        <w:spacing w:line="276" w:lineRule="auto"/>
      </w:pPr>
      <w:bookmarkStart w:id="64" w:name="_Toc130464061"/>
      <w:r>
        <w:lastRenderedPageBreak/>
        <w:t xml:space="preserve">3.2 </w:t>
      </w:r>
      <w:r w:rsidRPr="00264811">
        <w:rPr>
          <w:rFonts w:hint="cs"/>
          <w:cs/>
        </w:rPr>
        <w:t>การทำงานของระบบ</w:t>
      </w:r>
      <w:bookmarkEnd w:id="64"/>
    </w:p>
    <w:p w14:paraId="69ADF62E" w14:textId="2116D05B" w:rsidR="002A5960" w:rsidRDefault="002A5960" w:rsidP="00025889">
      <w:pPr>
        <w:tabs>
          <w:tab w:val="left" w:pos="1134"/>
        </w:tabs>
        <w:spacing w:line="276" w:lineRule="auto"/>
        <w:jc w:val="center"/>
        <w:rPr>
          <w:b/>
          <w:bCs/>
        </w:rPr>
      </w:pPr>
      <w:r w:rsidRPr="00264811">
        <w:rPr>
          <w:rFonts w:hint="cs"/>
          <w:noProof/>
          <w:sz w:val="36"/>
          <w:szCs w:val="36"/>
        </w:rPr>
        <w:drawing>
          <wp:inline distT="0" distB="0" distL="0" distR="0" wp14:anchorId="5F2B424D" wp14:editId="5FA0803F">
            <wp:extent cx="4320000" cy="2266434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EFA9" w14:textId="35347E76" w:rsidR="002A5960" w:rsidRDefault="002A5960" w:rsidP="00025889">
      <w:pPr>
        <w:pStyle w:val="Caption"/>
        <w:spacing w:line="276" w:lineRule="auto"/>
      </w:pPr>
      <w:r w:rsidRPr="002A5960">
        <w:rPr>
          <w:b/>
          <w:bCs/>
          <w:cs/>
        </w:rPr>
        <w:t xml:space="preserve">ภาพที่ </w:t>
      </w:r>
      <w:r w:rsidRPr="002A5960">
        <w:rPr>
          <w:b/>
          <w:bCs/>
          <w:cs/>
        </w:rPr>
        <w:fldChar w:fldCharType="begin"/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</w:rPr>
        <w:instrText xml:space="preserve">SEQ </w:instrText>
      </w:r>
      <w:r w:rsidRPr="002A5960">
        <w:rPr>
          <w:b/>
          <w:bCs/>
          <w:cs/>
        </w:rPr>
        <w:instrText xml:space="preserve">ภาพที่ </w:instrText>
      </w:r>
      <w:r w:rsidRPr="002A5960">
        <w:rPr>
          <w:b/>
          <w:bCs/>
        </w:rPr>
        <w:instrText>\* ARABIC</w:instrText>
      </w:r>
      <w:r w:rsidRPr="002A5960">
        <w:rPr>
          <w:b/>
          <w:bCs/>
          <w:cs/>
        </w:rPr>
        <w:instrText xml:space="preserve"> </w:instrText>
      </w:r>
      <w:r w:rsidRPr="002A596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21</w:t>
      </w:r>
      <w:r w:rsidRPr="002A5960">
        <w:rPr>
          <w:b/>
          <w:bCs/>
          <w:cs/>
        </w:rPr>
        <w:fldChar w:fldCharType="end"/>
      </w:r>
      <w:r>
        <w:t xml:space="preserve"> </w:t>
      </w:r>
      <w:bookmarkStart w:id="65" w:name="_Toc130463843"/>
      <w:r w:rsidRPr="00264811">
        <w:rPr>
          <w:rFonts w:hint="cs"/>
          <w:cs/>
        </w:rPr>
        <w:t>การทำงานของระบบ</w:t>
      </w:r>
      <w:bookmarkEnd w:id="65"/>
    </w:p>
    <w:p w14:paraId="3BCFFE0A" w14:textId="77777777" w:rsidR="00A96C36" w:rsidRPr="00A96C36" w:rsidRDefault="00A96C36" w:rsidP="00025889">
      <w:pPr>
        <w:spacing w:line="276" w:lineRule="auto"/>
      </w:pPr>
    </w:p>
    <w:p w14:paraId="4925AF6F" w14:textId="3FFCF2CA" w:rsidR="002A5960" w:rsidRDefault="002A5960" w:rsidP="00025889">
      <w:pPr>
        <w:spacing w:line="276" w:lineRule="auto"/>
      </w:pPr>
      <w:r w:rsidRPr="00264811">
        <w:rPr>
          <w:rFonts w:hint="cs"/>
          <w:cs/>
        </w:rPr>
        <w:t xml:space="preserve">จากภาพที่ </w:t>
      </w:r>
      <w:r w:rsidR="00103C6B">
        <w:t>2</w:t>
      </w:r>
      <w:r w:rsidR="009B2B79">
        <w:t>1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แสดงการทำงานของระบบได้ดังนี้</w:t>
      </w:r>
    </w:p>
    <w:p w14:paraId="4E51C721" w14:textId="338E73B3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Website </w:t>
      </w:r>
      <w:r w:rsidRPr="00264811">
        <w:rPr>
          <w:rFonts w:hint="cs"/>
          <w:cs/>
        </w:rPr>
        <w:t>ใช้ระบุความสนใจเพื่อส่งค่าไปประมวลผลความคล้ายคลึงกับข้อมูลบริษัท</w:t>
      </w:r>
    </w:p>
    <w:p w14:paraId="12ADE09C" w14:textId="1605CA41" w:rsidR="002A5960" w:rsidRDefault="002A5960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 w:rsidRPr="00264811">
        <w:rPr>
          <w:rFonts w:hint="cs"/>
        </w:rPr>
        <w:t xml:space="preserve">Server </w:t>
      </w:r>
      <w:r w:rsidRPr="00264811">
        <w:rPr>
          <w:rFonts w:hint="cs"/>
          <w:cs/>
        </w:rPr>
        <w:t>ใช้ประมวลผลความคล้ายคลึงกันระหว่างความสนใจที่ได้รับมา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และข้อมูลบริษัทที่อยู่ในฐานข้อมูลด้วยเทคนิค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โดยภาษา </w:t>
      </w:r>
      <w:r w:rsidRPr="00264811">
        <w:rPr>
          <w:rFonts w:hint="cs"/>
        </w:rPr>
        <w:t>Python</w:t>
      </w:r>
      <w:r w:rsidRPr="00264811">
        <w:rPr>
          <w:rFonts w:hint="cs"/>
          <w:cs/>
        </w:rPr>
        <w:t xml:space="preserve"> และส่งค่ากลับไปเป็น </w:t>
      </w:r>
      <w:r w:rsidRPr="00264811">
        <w:rPr>
          <w:rFonts w:hint="cs"/>
        </w:rPr>
        <w:t>Cluster ID</w:t>
      </w:r>
    </w:p>
    <w:p w14:paraId="01E2DC33" w14:textId="33C5EBB2" w:rsidR="002A5960" w:rsidRDefault="008D7E17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rPr>
          <w:rFonts w:hint="cs"/>
          <w:cs/>
        </w:rPr>
        <w:t>เมื่อได้</w:t>
      </w:r>
      <w:r>
        <w:t xml:space="preserve"> Cluster ID </w:t>
      </w:r>
      <w:r>
        <w:rPr>
          <w:rFonts w:hint="cs"/>
          <w:cs/>
        </w:rPr>
        <w:t xml:space="preserve">แล้วนำไปค้นหาบริษัทที่ </w:t>
      </w:r>
      <w:r>
        <w:t xml:space="preserve">Cluster ID </w:t>
      </w:r>
      <w:r>
        <w:rPr>
          <w:rFonts w:hint="cs"/>
          <w:cs/>
        </w:rPr>
        <w:t xml:space="preserve">ตรงกันในฐานข้อมูลและคืนค่า </w:t>
      </w:r>
      <w:r w:rsidR="002A5960" w:rsidRPr="00264811">
        <w:rPr>
          <w:rFonts w:hint="cs"/>
        </w:rPr>
        <w:t xml:space="preserve">Response API </w:t>
      </w:r>
      <w:r w:rsidR="002A5960" w:rsidRPr="00264811">
        <w:rPr>
          <w:rFonts w:hint="cs"/>
          <w:cs/>
        </w:rPr>
        <w:t xml:space="preserve">เป็นข้อมูลในรูปแบบ </w:t>
      </w:r>
      <w:r w:rsidR="002A5960" w:rsidRPr="00264811">
        <w:rPr>
          <w:rFonts w:hint="cs"/>
        </w:rPr>
        <w:t xml:space="preserve">JSON </w:t>
      </w:r>
      <w:r>
        <w:rPr>
          <w:rFonts w:hint="cs"/>
          <w:cs/>
        </w:rPr>
        <w:t xml:space="preserve">ที่มีข้อมูลบริษัทที่อยู่ใน </w:t>
      </w:r>
      <w:r>
        <w:t xml:space="preserve">Cluster ID </w:t>
      </w:r>
      <w:r>
        <w:rPr>
          <w:rFonts w:hint="cs"/>
          <w:cs/>
        </w:rPr>
        <w:t>นั้น</w:t>
      </w:r>
    </w:p>
    <w:p w14:paraId="67623FC2" w14:textId="7A59BF4E" w:rsidR="002A5960" w:rsidRDefault="0035449C" w:rsidP="00025889">
      <w:pPr>
        <w:pStyle w:val="ListParagraph"/>
        <w:numPr>
          <w:ilvl w:val="0"/>
          <w:numId w:val="7"/>
        </w:numPr>
        <w:spacing w:line="276" w:lineRule="auto"/>
        <w:jc w:val="thaiDistribute"/>
      </w:pPr>
      <w:r>
        <w:t>M</w:t>
      </w:r>
      <w:r w:rsidR="002A5960" w:rsidRPr="00264811">
        <w:rPr>
          <w:rFonts w:hint="cs"/>
        </w:rPr>
        <w:t xml:space="preserve">ongoDB </w:t>
      </w:r>
      <w:r w:rsidR="002A5960" w:rsidRPr="00264811">
        <w:rPr>
          <w:rFonts w:hint="cs"/>
          <w:cs/>
        </w:rPr>
        <w:t>เป็นฐานข้อมูลที่เก็บข้อมูลบริษัทไว้ และรอ</w:t>
      </w:r>
      <w:r w:rsidR="008D7E17">
        <w:rPr>
          <w:rFonts w:hint="cs"/>
          <w:cs/>
        </w:rPr>
        <w:t>ให้</w:t>
      </w:r>
      <w:proofErr w:type="spellStart"/>
      <w:r w:rsidR="008D7E17">
        <w:rPr>
          <w:rFonts w:hint="cs"/>
          <w:cs/>
        </w:rPr>
        <w:t>เซิร์ฟเวอร์</w:t>
      </w:r>
      <w:proofErr w:type="spellEnd"/>
      <w:r w:rsidR="002A5960" w:rsidRPr="00264811">
        <w:rPr>
          <w:rFonts w:hint="cs"/>
          <w:cs/>
        </w:rPr>
        <w:t>เรียกใช้ข้อมูลเพื่อนำไปแสดงผล</w:t>
      </w:r>
    </w:p>
    <w:p w14:paraId="7702E8D4" w14:textId="77777777" w:rsidR="00B47A1D" w:rsidRDefault="00B47A1D" w:rsidP="00025889">
      <w:pPr>
        <w:spacing w:line="276" w:lineRule="auto"/>
      </w:pPr>
    </w:p>
    <w:p w14:paraId="3DD22E94" w14:textId="6B8AC87D" w:rsidR="00D773D0" w:rsidRDefault="00D773D0" w:rsidP="00025889">
      <w:pPr>
        <w:pStyle w:val="Heading2"/>
        <w:spacing w:line="276" w:lineRule="auto"/>
        <w:rPr>
          <w:sz w:val="36"/>
          <w:szCs w:val="36"/>
        </w:rPr>
      </w:pPr>
      <w:bookmarkStart w:id="66" w:name="_Toc130464062"/>
      <w:r>
        <w:t xml:space="preserve">3.3 </w:t>
      </w:r>
      <w:r w:rsidRPr="00264811">
        <w:rPr>
          <w:rFonts w:hint="cs"/>
          <w:sz w:val="36"/>
          <w:szCs w:val="36"/>
          <w:cs/>
        </w:rPr>
        <w:t>การวิเคราะห์และออกแบบระบบ</w:t>
      </w:r>
      <w:bookmarkEnd w:id="66"/>
    </w:p>
    <w:p w14:paraId="463A480A" w14:textId="566CA217" w:rsidR="00D773D0" w:rsidRDefault="00D773D0" w:rsidP="00025889">
      <w:pPr>
        <w:spacing w:line="276" w:lineRule="auto"/>
      </w:pPr>
      <w:r>
        <w:tab/>
        <w:t xml:space="preserve">3.3.1 </w:t>
      </w:r>
      <w:r w:rsidRPr="00264811">
        <w:rPr>
          <w:rFonts w:hint="cs"/>
          <w:cs/>
        </w:rPr>
        <w:t>การวิเคราะห์ระบบ</w:t>
      </w:r>
    </w:p>
    <w:p w14:paraId="20933602" w14:textId="2A23EBD6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  <w:cs/>
        </w:rPr>
        <w:t>การวิเคราะห์ระบบและการออกแบบ (</w:t>
      </w:r>
      <w:r w:rsidRPr="00264811">
        <w:rPr>
          <w:rFonts w:hint="cs"/>
        </w:rPr>
        <w:t>System Analysis and Design</w:t>
      </w:r>
      <w:r w:rsidRPr="00264811">
        <w:rPr>
          <w:rFonts w:hint="cs"/>
          <w:cs/>
        </w:rPr>
        <w:t>) คือ วิธีการที่ใช้ในการสร้างระบบสารสนเทศขึ้นมาใหม่ในธุรกิจใดธุรกิจหนึ่งหรือระบบย่อยของธุรกิจ นอกจากการสร้างระบบสารสนเทศใหม่แล้ว การวิเคราะห์ระบบ ช่วยในการแก้ไขระบบสารสนเทศเดิมที่มีอยู่แล้วให้ดีขึ้น การวิเคราะห์ระบบ คือ การหาความต้องการ (</w:t>
      </w:r>
      <w:r w:rsidRPr="00264811">
        <w:rPr>
          <w:rFonts w:hint="cs"/>
        </w:rPr>
        <w:t>Requirements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ของระบบสารสนเทศว่าคืออะไร หรือต้องการเพิ่มเติมอะไรเข้ามาในระบบ การออกแบบ คือ การนำเอาความต้องการของระบบมาเป็นแบบแผน หรือเรียกว่าพิมพ์เขียวในการสร้างระบบสารสนเทศนั้นให้ใช้งานได้จริง</w:t>
      </w:r>
    </w:p>
    <w:p w14:paraId="3F1B3A79" w14:textId="3C4F2FD1" w:rsidR="00D773D0" w:rsidRDefault="00D773D0" w:rsidP="00025889">
      <w:pPr>
        <w:spacing w:line="276" w:lineRule="auto"/>
        <w:jc w:val="thaiDistribute"/>
      </w:pPr>
      <w:r>
        <w:tab/>
        <w:t xml:space="preserve">3.3.2 </w:t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>เคสไดอะแกรม (</w:t>
      </w:r>
      <w:r w:rsidRPr="00264811">
        <w:rPr>
          <w:rFonts w:hint="cs"/>
        </w:rPr>
        <w:t>Use Case Diagram)</w:t>
      </w:r>
    </w:p>
    <w:p w14:paraId="44EA327A" w14:textId="016B1708" w:rsidR="00D773D0" w:rsidRDefault="00D773D0" w:rsidP="00025889">
      <w:pPr>
        <w:spacing w:line="276" w:lineRule="auto"/>
        <w:jc w:val="thaiDistribute"/>
      </w:pPr>
      <w:r>
        <w:tab/>
      </w:r>
      <w:r>
        <w:tab/>
      </w:r>
      <w:proofErr w:type="spellStart"/>
      <w:r w:rsidRPr="00264811">
        <w:rPr>
          <w:rFonts w:hint="cs"/>
          <w:cs/>
        </w:rPr>
        <w:t>ยูส</w:t>
      </w:r>
      <w:proofErr w:type="spellEnd"/>
      <w:r w:rsidRPr="00264811">
        <w:rPr>
          <w:rFonts w:hint="cs"/>
          <w:cs/>
        </w:rPr>
        <w:t xml:space="preserve">เคสไดอะแกรม </w:t>
      </w:r>
      <w:r w:rsidRPr="00264811">
        <w:rPr>
          <w:rFonts w:hint="cs"/>
        </w:rPr>
        <w:t xml:space="preserve">(Use Case Diagram) </w:t>
      </w:r>
      <w:r w:rsidRPr="00264811">
        <w:rPr>
          <w:rFonts w:hint="cs"/>
          <w:cs/>
        </w:rPr>
        <w:t>คือเเผนภาพที่ใช้เเสดง</w:t>
      </w:r>
      <w:proofErr w:type="spellStart"/>
      <w:r w:rsidRPr="00264811">
        <w:rPr>
          <w:rFonts w:hint="cs"/>
          <w:cs/>
        </w:rPr>
        <w:t>ป</w:t>
      </w:r>
      <w:r w:rsidR="00767A5F">
        <w:rPr>
          <w:rFonts w:hint="cs"/>
          <w:cs/>
        </w:rPr>
        <w:t>ฎิ</w:t>
      </w:r>
      <w:proofErr w:type="spellEnd"/>
      <w:r w:rsidRPr="00264811">
        <w:rPr>
          <w:rFonts w:hint="cs"/>
          <w:cs/>
        </w:rPr>
        <w:t>สัมพันธ์ระหว่างระบบงาน</w:t>
      </w:r>
      <w:r w:rsidR="00767A5F">
        <w:rPr>
          <w:rFonts w:hint="cs"/>
          <w:cs/>
        </w:rPr>
        <w:t>แ</w:t>
      </w:r>
      <w:r w:rsidRPr="00264811">
        <w:rPr>
          <w:rFonts w:hint="cs"/>
          <w:cs/>
        </w:rPr>
        <w:t>ละสิ่งที่อยู่นอกระบบงาน และเเสดงให้เห</w:t>
      </w:r>
      <w:r w:rsidR="006A3EC5">
        <w:rPr>
          <w:rFonts w:hint="cs"/>
          <w:cs/>
        </w:rPr>
        <w:t>็</w:t>
      </w:r>
      <w:r w:rsidRPr="00264811">
        <w:rPr>
          <w:rFonts w:hint="cs"/>
          <w:cs/>
        </w:rPr>
        <w:t>นถึงส่วนประกอบทั้งหมด หรือ ภาพรวมของระบบ เป็นรากฐานในการเริ่มต้นการวิเคราะห์ระบบ โดยค้นหาคำว่าระบบทำอะไร โดยไม่สนใจกลไก</w:t>
      </w:r>
      <w:r w:rsidRPr="00264811">
        <w:rPr>
          <w:rFonts w:hint="cs"/>
          <w:cs/>
        </w:rPr>
        <w:lastRenderedPageBreak/>
        <w:t xml:space="preserve">การทำงานหรือเทคนิคการทำงานเปรียบเสมือน </w:t>
      </w:r>
      <w:r w:rsidR="0065725C">
        <w:t>“</w:t>
      </w:r>
      <w:r w:rsidRPr="00264811">
        <w:rPr>
          <w:rFonts w:hint="cs"/>
          <w:cs/>
        </w:rPr>
        <w:t>กล่องดำ</w:t>
      </w:r>
      <w:r w:rsidR="0065725C">
        <w:t>”</w:t>
      </w:r>
      <w:r w:rsidRPr="00264811">
        <w:rPr>
          <w:rFonts w:hint="cs"/>
          <w:cs/>
        </w:rPr>
        <w:t xml:space="preserve"> โดย </w:t>
      </w:r>
      <w:r w:rsidRPr="00264811">
        <w:rPr>
          <w:rFonts w:hint="cs"/>
        </w:rPr>
        <w:t xml:space="preserve">Use Case Diagram </w:t>
      </w:r>
      <w:r w:rsidRPr="00264811">
        <w:rPr>
          <w:rFonts w:hint="cs"/>
          <w:cs/>
        </w:rPr>
        <w:t xml:space="preserve">จะช่วยให้ผู้พัฒนาระบบมสามารถแยกแยะกิจกรรมที่อาจจะเกิดขึ้นในระบบ เป็น </w:t>
      </w:r>
      <w:r w:rsidRPr="00264811">
        <w:rPr>
          <w:rFonts w:hint="cs"/>
        </w:rPr>
        <w:t xml:space="preserve">Diagram </w:t>
      </w:r>
      <w:r w:rsidRPr="00264811">
        <w:rPr>
          <w:rFonts w:hint="cs"/>
          <w:cs/>
        </w:rPr>
        <w:t>พื้นฐาน ที่สามารถอธิบายสิ่งต่าง ๆ ได้โดยใช้รูปภาพที่ไม่ซับซ้อน</w:t>
      </w:r>
    </w:p>
    <w:p w14:paraId="7DC971D5" w14:textId="6C177616" w:rsidR="00D773D0" w:rsidRDefault="00D773D0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ADA91A5" wp14:editId="5357D872">
            <wp:extent cx="5270500" cy="2176145"/>
            <wp:effectExtent l="0" t="0" r="0" b="0"/>
            <wp:docPr id="442" name="Picture 4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Picture 442" descr="Dia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20AD" w14:textId="056F1A81" w:rsidR="00D773D0" w:rsidRDefault="00D773D0" w:rsidP="00025889">
      <w:pPr>
        <w:pStyle w:val="Caption"/>
        <w:spacing w:line="276" w:lineRule="auto"/>
      </w:pPr>
      <w:r w:rsidRPr="00D773D0">
        <w:rPr>
          <w:b/>
          <w:bCs/>
          <w:cs/>
        </w:rPr>
        <w:t xml:space="preserve">ภาพที่ </w:t>
      </w:r>
      <w:r w:rsidRPr="00D773D0">
        <w:rPr>
          <w:b/>
          <w:bCs/>
          <w:cs/>
        </w:rPr>
        <w:fldChar w:fldCharType="begin"/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</w:rPr>
        <w:instrText xml:space="preserve">SEQ </w:instrText>
      </w:r>
      <w:r w:rsidRPr="00D773D0">
        <w:rPr>
          <w:b/>
          <w:bCs/>
          <w:cs/>
        </w:rPr>
        <w:instrText xml:space="preserve">ภาพที่ </w:instrText>
      </w:r>
      <w:r w:rsidRPr="00D773D0">
        <w:rPr>
          <w:b/>
          <w:bCs/>
        </w:rPr>
        <w:instrText>\* ARABIC</w:instrText>
      </w:r>
      <w:r w:rsidRPr="00D773D0">
        <w:rPr>
          <w:b/>
          <w:bCs/>
          <w:cs/>
        </w:rPr>
        <w:instrText xml:space="preserve"> </w:instrText>
      </w:r>
      <w:r w:rsidRPr="00D773D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22</w:t>
      </w:r>
      <w:r w:rsidRPr="00D773D0">
        <w:rPr>
          <w:b/>
          <w:bCs/>
          <w:cs/>
        </w:rPr>
        <w:fldChar w:fldCharType="end"/>
      </w:r>
      <w:r>
        <w:t xml:space="preserve"> </w:t>
      </w:r>
      <w:bookmarkStart w:id="67" w:name="_Toc130463844"/>
      <w:r>
        <w:t xml:space="preserve">Use Case Diagram </w:t>
      </w:r>
      <w:r w:rsidR="00783CEF">
        <w:rPr>
          <w:rFonts w:hint="cs"/>
          <w:cs/>
        </w:rPr>
        <w:t>ของ</w:t>
      </w:r>
      <w:r w:rsidR="00936D32" w:rsidRPr="00936D32">
        <w:rPr>
          <w:cs/>
        </w:rPr>
        <w:t>ระบบ</w:t>
      </w:r>
      <w:bookmarkEnd w:id="67"/>
    </w:p>
    <w:p w14:paraId="6EE9F3F5" w14:textId="77777777" w:rsidR="00FC4FF1" w:rsidRPr="00FC4FF1" w:rsidRDefault="00FC4FF1" w:rsidP="00025889">
      <w:pPr>
        <w:spacing w:line="276" w:lineRule="auto"/>
      </w:pPr>
    </w:p>
    <w:p w14:paraId="57E54DBA" w14:textId="2DFCFADD" w:rsidR="00FC4FF1" w:rsidRPr="00FC4FF1" w:rsidRDefault="0065725C" w:rsidP="0065725C">
      <w:pPr>
        <w:pStyle w:val="Caption"/>
        <w:jc w:val="left"/>
      </w:pPr>
      <w:r w:rsidRPr="0065725C">
        <w:rPr>
          <w:b/>
          <w:bCs/>
          <w:cs/>
        </w:rPr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</w:t>
      </w:r>
      <w:r w:rsidRPr="0065725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68" w:name="_Toc130463763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คู่มือการใช้งาน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61F970E2" w14:textId="77777777" w:rsidTr="00150984">
        <w:tc>
          <w:tcPr>
            <w:tcW w:w="2689" w:type="dxa"/>
            <w:vAlign w:val="center"/>
          </w:tcPr>
          <w:p w14:paraId="619B2AF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8CBEAB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1</w:t>
            </w:r>
          </w:p>
        </w:tc>
      </w:tr>
      <w:tr w:rsidR="00FC4FF1" w:rsidRPr="00264811" w14:paraId="29FCB7C1" w14:textId="77777777" w:rsidTr="00150984">
        <w:tc>
          <w:tcPr>
            <w:tcW w:w="2689" w:type="dxa"/>
            <w:vAlign w:val="center"/>
          </w:tcPr>
          <w:p w14:paraId="396C839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010A81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คู่มือการใช้งาน</w:t>
            </w:r>
          </w:p>
        </w:tc>
      </w:tr>
      <w:tr w:rsidR="00FC4FF1" w:rsidRPr="00264811" w14:paraId="55419B98" w14:textId="77777777" w:rsidTr="00150984">
        <w:tc>
          <w:tcPr>
            <w:tcW w:w="2689" w:type="dxa"/>
            <w:vAlign w:val="center"/>
          </w:tcPr>
          <w:p w14:paraId="5F22262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C1D90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FC4FF1" w:rsidRPr="00264811" w14:paraId="729BB663" w14:textId="77777777" w:rsidTr="00150984">
        <w:tc>
          <w:tcPr>
            <w:tcW w:w="2689" w:type="dxa"/>
            <w:vAlign w:val="center"/>
          </w:tcPr>
          <w:p w14:paraId="50FAF7C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0053C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การดูวิธีการใช้งานเว็บไซต์</w:t>
            </w:r>
          </w:p>
        </w:tc>
      </w:tr>
      <w:tr w:rsidR="00FC4FF1" w:rsidRPr="00264811" w14:paraId="38510220" w14:textId="77777777" w:rsidTr="00150984">
        <w:tc>
          <w:tcPr>
            <w:tcW w:w="2689" w:type="dxa"/>
            <w:vAlign w:val="center"/>
          </w:tcPr>
          <w:p w14:paraId="5AB0E8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4FDEFB0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FC4FF1" w:rsidRPr="00264811" w14:paraId="30A0B268" w14:textId="77777777" w:rsidTr="00150984">
        <w:tc>
          <w:tcPr>
            <w:tcW w:w="2689" w:type="dxa"/>
            <w:vAlign w:val="center"/>
          </w:tcPr>
          <w:p w14:paraId="16CB6383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13B562EC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3132D71F" w14:textId="77777777" w:rsidTr="00150984">
        <w:tc>
          <w:tcPr>
            <w:tcW w:w="2689" w:type="dxa"/>
            <w:vAlign w:val="center"/>
          </w:tcPr>
          <w:p w14:paraId="1FE8FBE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48138DC7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เพื่อใช้งานเว็บไซต์</w:t>
            </w:r>
          </w:p>
        </w:tc>
      </w:tr>
      <w:tr w:rsidR="00FC4FF1" w:rsidRPr="00264811" w14:paraId="1975AF59" w14:textId="77777777" w:rsidTr="00150984">
        <w:tc>
          <w:tcPr>
            <w:tcW w:w="2689" w:type="dxa"/>
            <w:vAlign w:val="center"/>
          </w:tcPr>
          <w:p w14:paraId="06739336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1AE33505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เมื่อต้องการใช้งานเว็บไซต์</w:t>
            </w:r>
          </w:p>
        </w:tc>
      </w:tr>
      <w:tr w:rsidR="00FC4FF1" w:rsidRPr="00264811" w14:paraId="465F2693" w14:textId="77777777" w:rsidTr="00150984">
        <w:tc>
          <w:tcPr>
            <w:tcW w:w="2689" w:type="dxa"/>
            <w:vAlign w:val="center"/>
          </w:tcPr>
          <w:p w14:paraId="52D4BB74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6282DFA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ผู้ใช้งานเปิดเว็บไซต์เข้าไปยังหน้าเกี่ยวกับ</w:t>
            </w:r>
          </w:p>
          <w:p w14:paraId="0E78ABB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อ่านวิธีการใช้งานเว็บไซต์</w:t>
            </w:r>
          </w:p>
        </w:tc>
      </w:tr>
      <w:tr w:rsidR="00FC4FF1" w:rsidRPr="00264811" w14:paraId="11B087A3" w14:textId="77777777" w:rsidTr="00150984">
        <w:tc>
          <w:tcPr>
            <w:tcW w:w="2689" w:type="dxa"/>
            <w:vAlign w:val="center"/>
          </w:tcPr>
          <w:p w14:paraId="4B57B29D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7E6C095F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B38CDB" w14:textId="1395E4A4" w:rsidR="00D773D0" w:rsidRDefault="00D773D0" w:rsidP="00025889">
      <w:pPr>
        <w:spacing w:line="276" w:lineRule="auto"/>
      </w:pPr>
    </w:p>
    <w:p w14:paraId="78711EA6" w14:textId="666E771C" w:rsidR="00FC4FF1" w:rsidRDefault="00FC4FF1" w:rsidP="00025889">
      <w:pPr>
        <w:pStyle w:val="Caption"/>
        <w:spacing w:line="276" w:lineRule="auto"/>
        <w:jc w:val="left"/>
      </w:pPr>
      <w:r w:rsidRPr="00FC4FF1">
        <w:rPr>
          <w:b/>
          <w:bCs/>
          <w:cs/>
        </w:rPr>
        <w:t xml:space="preserve">ตาราง </w:t>
      </w:r>
      <w:r w:rsidRPr="00FC4FF1">
        <w:rPr>
          <w:b/>
          <w:bCs/>
          <w:cs/>
        </w:rPr>
        <w:fldChar w:fldCharType="begin"/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</w:rPr>
        <w:instrText xml:space="preserve">SEQ </w:instrText>
      </w:r>
      <w:r w:rsidRPr="00FC4FF1">
        <w:rPr>
          <w:b/>
          <w:bCs/>
          <w:cs/>
        </w:rPr>
        <w:instrText xml:space="preserve">ตาราง </w:instrText>
      </w:r>
      <w:r w:rsidRPr="00FC4FF1">
        <w:rPr>
          <w:b/>
          <w:bCs/>
        </w:rPr>
        <w:instrText>\* ARABIC</w:instrText>
      </w:r>
      <w:r w:rsidRPr="00FC4FF1">
        <w:rPr>
          <w:b/>
          <w:bCs/>
          <w:cs/>
        </w:rPr>
        <w:instrText xml:space="preserve"> </w:instrText>
      </w:r>
      <w:r w:rsidRPr="00FC4FF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</w:t>
      </w:r>
      <w:r w:rsidRPr="00FC4FF1">
        <w:rPr>
          <w:b/>
          <w:bCs/>
          <w:cs/>
        </w:rPr>
        <w:fldChar w:fldCharType="end"/>
      </w:r>
      <w:r>
        <w:t xml:space="preserve"> </w:t>
      </w:r>
      <w:bookmarkStart w:id="69" w:name="_Toc128304858"/>
      <w:bookmarkStart w:id="70" w:name="_Toc130463764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ดูรายชื่อบริษัททั้งหมด</w:t>
      </w:r>
      <w:bookmarkEnd w:id="69"/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FC4FF1" w:rsidRPr="00264811" w14:paraId="07CF8312" w14:textId="77777777" w:rsidTr="00150984">
        <w:tc>
          <w:tcPr>
            <w:tcW w:w="2689" w:type="dxa"/>
          </w:tcPr>
          <w:p w14:paraId="511925EE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</w:tcPr>
          <w:p w14:paraId="4CD0F83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2</w:t>
            </w:r>
          </w:p>
        </w:tc>
      </w:tr>
      <w:tr w:rsidR="00FC4FF1" w:rsidRPr="00264811" w14:paraId="6CDB4BF9" w14:textId="77777777" w:rsidTr="00150984">
        <w:tc>
          <w:tcPr>
            <w:tcW w:w="2689" w:type="dxa"/>
          </w:tcPr>
          <w:p w14:paraId="3EE3ED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</w:tcPr>
          <w:p w14:paraId="4912AF48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</w:t>
            </w:r>
          </w:p>
        </w:tc>
      </w:tr>
      <w:tr w:rsidR="00FC4FF1" w:rsidRPr="00264811" w14:paraId="1D16FF19" w14:textId="77777777" w:rsidTr="00150984">
        <w:tc>
          <w:tcPr>
            <w:tcW w:w="2689" w:type="dxa"/>
          </w:tcPr>
          <w:p w14:paraId="33FE8219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</w:tcPr>
          <w:p w14:paraId="45D1CFA0" w14:textId="77777777" w:rsidR="00FC4FF1" w:rsidRPr="00264811" w:rsidRDefault="00FC4FF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956B34" w:rsidRPr="00264811" w14:paraId="0A6BFE3C" w14:textId="77777777" w:rsidTr="00956B34">
        <w:tc>
          <w:tcPr>
            <w:tcW w:w="2689" w:type="dxa"/>
          </w:tcPr>
          <w:p w14:paraId="047C00FC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</w:tcPr>
          <w:p w14:paraId="243E706E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การดูรายชื่อบริษัททั้งหมดที่มีในฐานข้อมูล</w:t>
            </w:r>
          </w:p>
        </w:tc>
      </w:tr>
      <w:tr w:rsidR="00956B34" w:rsidRPr="00264811" w14:paraId="05ACDC21" w14:textId="77777777" w:rsidTr="00956B34">
        <w:tc>
          <w:tcPr>
            <w:tcW w:w="2689" w:type="dxa"/>
          </w:tcPr>
          <w:p w14:paraId="6C050834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</w:tcPr>
          <w:p w14:paraId="1818ACE0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956B34" w:rsidRPr="00264811" w14:paraId="456759AA" w14:textId="77777777" w:rsidTr="00956B34">
        <w:tc>
          <w:tcPr>
            <w:tcW w:w="2689" w:type="dxa"/>
          </w:tcPr>
          <w:p w14:paraId="53858DCB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</w:tcPr>
          <w:p w14:paraId="459D7A3D" w14:textId="77777777" w:rsidR="00956B34" w:rsidRPr="00264811" w:rsidRDefault="00956B34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</w:tbl>
    <w:p w14:paraId="1DAA1B04" w14:textId="58E9F6AA" w:rsidR="00E27256" w:rsidRDefault="0065725C" w:rsidP="0065725C">
      <w:pPr>
        <w:pStyle w:val="Caption"/>
        <w:jc w:val="left"/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6</w:t>
      </w:r>
      <w:r>
        <w:t xml:space="preserve"> </w:t>
      </w:r>
      <w:r w:rsidRPr="00176118">
        <w:rPr>
          <w:b/>
          <w:bCs/>
        </w:rPr>
        <w:t>(</w:t>
      </w:r>
      <w:r w:rsidRPr="00176118">
        <w:rPr>
          <w:rFonts w:hint="cs"/>
          <w:b/>
          <w:bCs/>
          <w:cs/>
        </w:rPr>
        <w:t>ต่อ</w:t>
      </w:r>
      <w:r w:rsidRPr="00176118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41786AAE" w14:textId="77777777" w:rsidTr="006545C6">
        <w:tc>
          <w:tcPr>
            <w:tcW w:w="2689" w:type="dxa"/>
          </w:tcPr>
          <w:p w14:paraId="0F3CB548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27033797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2E5E8A45" w14:textId="77777777" w:rsidTr="006545C6">
        <w:tc>
          <w:tcPr>
            <w:tcW w:w="2689" w:type="dxa"/>
          </w:tcPr>
          <w:p w14:paraId="43A1725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23AC91B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เมื่อต้องการดูรายชื่อบริษัททั้งหมดที่มีในฐานข้อมูล</w:t>
            </w:r>
          </w:p>
        </w:tc>
      </w:tr>
      <w:tr w:rsidR="0065725C" w:rsidRPr="00264811" w14:paraId="2626572F" w14:textId="77777777" w:rsidTr="006545C6">
        <w:tc>
          <w:tcPr>
            <w:tcW w:w="2689" w:type="dxa"/>
          </w:tcPr>
          <w:p w14:paraId="7BEB57C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E93378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ผู้ใช้งานเปิดเว็บไซต์เข้าไปยังหน้ารายชื่อบริษัททั้งหมด</w:t>
            </w:r>
          </w:p>
          <w:p w14:paraId="40C6D000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ดูรายชื่อบริษัททั้งหมดที่มีในฐานข้อมูล</w:t>
            </w:r>
          </w:p>
        </w:tc>
      </w:tr>
      <w:tr w:rsidR="0065725C" w:rsidRPr="00264811" w14:paraId="32984250" w14:textId="77777777" w:rsidTr="006545C6">
        <w:tc>
          <w:tcPr>
            <w:tcW w:w="2689" w:type="dxa"/>
          </w:tcPr>
          <w:p w14:paraId="27EB6EFB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0E0D62E9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3F21D031" w14:textId="77777777" w:rsidR="0065725C" w:rsidRPr="0065725C" w:rsidRDefault="0065725C" w:rsidP="0065725C"/>
    <w:p w14:paraId="10AFB06F" w14:textId="5055A0CC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1" w:name="_Toc128304859"/>
      <w:bookmarkStart w:id="72" w:name="_Toc130463765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ดูรายชื่อบริษัทในกลุ่มทั้งหมด</w:t>
      </w:r>
      <w:bookmarkEnd w:id="71"/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66029233" w14:textId="77777777" w:rsidTr="00150984">
        <w:tc>
          <w:tcPr>
            <w:tcW w:w="2689" w:type="dxa"/>
            <w:vAlign w:val="center"/>
          </w:tcPr>
          <w:p w14:paraId="5806DED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A9F22B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3</w:t>
            </w:r>
          </w:p>
        </w:tc>
      </w:tr>
      <w:tr w:rsidR="005C5ED6" w:rsidRPr="00264811" w14:paraId="3370023B" w14:textId="77777777" w:rsidTr="00150984">
        <w:tc>
          <w:tcPr>
            <w:tcW w:w="2689" w:type="dxa"/>
            <w:vAlign w:val="center"/>
          </w:tcPr>
          <w:p w14:paraId="0BAFADA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6DA6CF6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6A1ACD79" w14:textId="77777777" w:rsidTr="00150984">
        <w:tc>
          <w:tcPr>
            <w:tcW w:w="2689" w:type="dxa"/>
            <w:vAlign w:val="center"/>
          </w:tcPr>
          <w:p w14:paraId="6B125A7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3A264B1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60E2C22C" w14:textId="77777777" w:rsidTr="00150984">
        <w:tc>
          <w:tcPr>
            <w:tcW w:w="2689" w:type="dxa"/>
            <w:vAlign w:val="center"/>
          </w:tcPr>
          <w:p w14:paraId="2149964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176DF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การดูรายชื่อบริษัทในกลุ่มทั้งหมด</w:t>
            </w:r>
          </w:p>
        </w:tc>
      </w:tr>
      <w:tr w:rsidR="005C5ED6" w:rsidRPr="00264811" w14:paraId="3959B932" w14:textId="77777777" w:rsidTr="00150984">
        <w:tc>
          <w:tcPr>
            <w:tcW w:w="2689" w:type="dxa"/>
            <w:vAlign w:val="center"/>
          </w:tcPr>
          <w:p w14:paraId="763FEE3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0DA2CB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กรณีที่แสดงผลจากการค้นหาด้วยความสนใจ หรือกรณีที่คลิกเมนูกลุ่มของบริษัท</w:t>
            </w:r>
          </w:p>
        </w:tc>
      </w:tr>
      <w:tr w:rsidR="005C5ED6" w:rsidRPr="00264811" w14:paraId="378338C2" w14:textId="77777777" w:rsidTr="00150984">
        <w:tc>
          <w:tcPr>
            <w:tcW w:w="2689" w:type="dxa"/>
            <w:vAlign w:val="center"/>
          </w:tcPr>
          <w:p w14:paraId="422274F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3EED7A8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ดูรายชื่อบริษัทในกลุ่มที่ต้องการทั้งหมด</w:t>
            </w:r>
          </w:p>
        </w:tc>
      </w:tr>
      <w:tr w:rsidR="005C5ED6" w:rsidRPr="00264811" w14:paraId="465955F6" w14:textId="77777777" w:rsidTr="00150984">
        <w:tc>
          <w:tcPr>
            <w:tcW w:w="2689" w:type="dxa"/>
            <w:vAlign w:val="center"/>
          </w:tcPr>
          <w:p w14:paraId="4025338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6E36C61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เพื่อดูรายชื่อบริษัทในกลุ่มทั้งหมด</w:t>
            </w:r>
          </w:p>
        </w:tc>
      </w:tr>
      <w:tr w:rsidR="005C5ED6" w:rsidRPr="00264811" w14:paraId="32E18ED8" w14:textId="77777777" w:rsidTr="00150984">
        <w:tc>
          <w:tcPr>
            <w:tcW w:w="2689" w:type="dxa"/>
            <w:vAlign w:val="center"/>
          </w:tcPr>
          <w:p w14:paraId="6C43ABD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B2419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เมื่อต้องการดูรายชื่อบริษัทในกลุ่มทั้งหมด</w:t>
            </w:r>
          </w:p>
        </w:tc>
      </w:tr>
      <w:tr w:rsidR="005C5ED6" w:rsidRPr="00264811" w14:paraId="7429EE17" w14:textId="77777777" w:rsidTr="00150984">
        <w:tc>
          <w:tcPr>
            <w:tcW w:w="2689" w:type="dxa"/>
            <w:vAlign w:val="center"/>
          </w:tcPr>
          <w:p w14:paraId="1231B1D7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17802F8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ผู้ใช้งานเปิดเว็บไซต์เข้าไปยังหน้ากลุ่มบริษัทที่ต้องการ</w:t>
            </w:r>
          </w:p>
          <w:p w14:paraId="2BABAD7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ดูรายชื่อบริษัทในกลุ่มทั้งหมด</w:t>
            </w:r>
          </w:p>
        </w:tc>
      </w:tr>
      <w:tr w:rsidR="005C5ED6" w:rsidRPr="00264811" w14:paraId="5A910323" w14:textId="77777777" w:rsidTr="00150984">
        <w:tc>
          <w:tcPr>
            <w:tcW w:w="2689" w:type="dxa"/>
            <w:vAlign w:val="center"/>
          </w:tcPr>
          <w:p w14:paraId="079FD5FB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9E0A7C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1189B33" w14:textId="1240F5F5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61287299" w14:textId="797BC176" w:rsidR="005C5ED6" w:rsidRDefault="005C5ED6" w:rsidP="00025889">
      <w:pPr>
        <w:pStyle w:val="Caption"/>
        <w:spacing w:line="276" w:lineRule="auto"/>
        <w:jc w:val="left"/>
        <w:rPr>
          <w:b/>
          <w:bCs/>
        </w:rPr>
      </w:pPr>
      <w:r w:rsidRPr="005C5ED6">
        <w:rPr>
          <w:b/>
          <w:bCs/>
          <w:cs/>
        </w:rPr>
        <w:t xml:space="preserve">ตาราง </w:t>
      </w:r>
      <w:r w:rsidRPr="005C5ED6">
        <w:rPr>
          <w:b/>
          <w:bCs/>
          <w:cs/>
        </w:rPr>
        <w:fldChar w:fldCharType="begin"/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</w:rPr>
        <w:instrText xml:space="preserve">SEQ </w:instrText>
      </w:r>
      <w:r w:rsidRPr="005C5ED6">
        <w:rPr>
          <w:b/>
          <w:bCs/>
          <w:cs/>
        </w:rPr>
        <w:instrText xml:space="preserve">ตาราง </w:instrText>
      </w:r>
      <w:r w:rsidRPr="005C5ED6">
        <w:rPr>
          <w:b/>
          <w:bCs/>
        </w:rPr>
        <w:instrText>\* ARABIC</w:instrText>
      </w:r>
      <w:r w:rsidRPr="005C5ED6">
        <w:rPr>
          <w:b/>
          <w:bCs/>
          <w:cs/>
        </w:rPr>
        <w:instrText xml:space="preserve"> </w:instrText>
      </w:r>
      <w:r w:rsidRPr="005C5ED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</w:t>
      </w:r>
      <w:r w:rsidRPr="005C5ED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3" w:name="_Toc128304860"/>
      <w:bookmarkStart w:id="74" w:name="_Toc130463766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ดูข้อมูลบริษัท</w:t>
      </w:r>
      <w:bookmarkEnd w:id="73"/>
      <w:bookmarkEnd w:id="7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5C5ED6" w:rsidRPr="00264811" w14:paraId="25457DDC" w14:textId="77777777" w:rsidTr="00150984">
        <w:tc>
          <w:tcPr>
            <w:tcW w:w="2689" w:type="dxa"/>
            <w:vAlign w:val="center"/>
          </w:tcPr>
          <w:p w14:paraId="63A23043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6022773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4</w:t>
            </w:r>
          </w:p>
        </w:tc>
      </w:tr>
      <w:tr w:rsidR="005C5ED6" w:rsidRPr="00264811" w14:paraId="770342F0" w14:textId="77777777" w:rsidTr="00150984">
        <w:tc>
          <w:tcPr>
            <w:tcW w:w="2689" w:type="dxa"/>
            <w:vAlign w:val="center"/>
          </w:tcPr>
          <w:p w14:paraId="75FA2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A096F6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026926F0" w14:textId="77777777" w:rsidTr="00150984">
        <w:tc>
          <w:tcPr>
            <w:tcW w:w="2689" w:type="dxa"/>
            <w:vAlign w:val="center"/>
          </w:tcPr>
          <w:p w14:paraId="532BFBC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967E92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5C5ED6" w:rsidRPr="00264811" w14:paraId="750FF851" w14:textId="77777777" w:rsidTr="00150984">
        <w:tc>
          <w:tcPr>
            <w:tcW w:w="2689" w:type="dxa"/>
            <w:vAlign w:val="center"/>
          </w:tcPr>
          <w:p w14:paraId="1707728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3C12E0A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การดูข้อมูลบริษัท</w:t>
            </w:r>
          </w:p>
        </w:tc>
      </w:tr>
      <w:tr w:rsidR="005C5ED6" w:rsidRPr="00264811" w14:paraId="1D35222F" w14:textId="77777777" w:rsidTr="00150984">
        <w:tc>
          <w:tcPr>
            <w:tcW w:w="2689" w:type="dxa"/>
            <w:vAlign w:val="center"/>
          </w:tcPr>
          <w:p w14:paraId="00B62E98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82637BC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5C5ED6" w:rsidRPr="00264811" w14:paraId="7B7E0BF9" w14:textId="77777777" w:rsidTr="00150984">
        <w:tc>
          <w:tcPr>
            <w:tcW w:w="2689" w:type="dxa"/>
            <w:vAlign w:val="center"/>
          </w:tcPr>
          <w:p w14:paraId="1A6D1FD2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76A7E59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เช่น ข้อมูลติดต่อ จังหวัด และรูปแบบธุรกิจ</w:t>
            </w:r>
          </w:p>
        </w:tc>
      </w:tr>
      <w:tr w:rsidR="005C5ED6" w:rsidRPr="00264811" w14:paraId="5DFB7555" w14:textId="77777777" w:rsidTr="00150984">
        <w:tc>
          <w:tcPr>
            <w:tcW w:w="2689" w:type="dxa"/>
            <w:vAlign w:val="center"/>
          </w:tcPr>
          <w:p w14:paraId="2D9E420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2B57AFAE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เพื่อดูข้อมูลบริษัท</w:t>
            </w:r>
          </w:p>
        </w:tc>
      </w:tr>
      <w:tr w:rsidR="005C5ED6" w:rsidRPr="00264811" w14:paraId="773716DB" w14:textId="77777777" w:rsidTr="00150984">
        <w:tc>
          <w:tcPr>
            <w:tcW w:w="2689" w:type="dxa"/>
            <w:vAlign w:val="center"/>
          </w:tcPr>
          <w:p w14:paraId="12D136E4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F3389B6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เมื่อต้องการดูข้อมูลบริษัท</w:t>
            </w:r>
          </w:p>
        </w:tc>
      </w:tr>
      <w:tr w:rsidR="005C5ED6" w:rsidRPr="00264811" w14:paraId="4B66D390" w14:textId="77777777" w:rsidTr="00150984">
        <w:tc>
          <w:tcPr>
            <w:tcW w:w="2689" w:type="dxa"/>
            <w:vAlign w:val="center"/>
          </w:tcPr>
          <w:p w14:paraId="1774C69F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F48D5D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ผู้ใช้งานคลิกที่เมนูชื่อของบริษัทที่ต้องการดูข้อมูล</w:t>
            </w:r>
          </w:p>
          <w:p w14:paraId="41E00D30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ดูข้อมูลบริษัท</w:t>
            </w:r>
          </w:p>
        </w:tc>
      </w:tr>
      <w:tr w:rsidR="005C5ED6" w:rsidRPr="00264811" w14:paraId="53DB725A" w14:textId="77777777" w:rsidTr="00150984">
        <w:tc>
          <w:tcPr>
            <w:tcW w:w="2689" w:type="dxa"/>
            <w:vAlign w:val="center"/>
          </w:tcPr>
          <w:p w14:paraId="42CF0F15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1C827551" w14:textId="77777777" w:rsidR="005C5ED6" w:rsidRPr="00264811" w:rsidRDefault="005C5ED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9D10B0F" w14:textId="684C1427" w:rsidR="005C5ED6" w:rsidRDefault="005C5ED6" w:rsidP="00025889">
      <w:pPr>
        <w:pStyle w:val="1"/>
        <w:spacing w:line="276" w:lineRule="auto"/>
        <w:ind w:firstLine="0"/>
        <w:rPr>
          <w:b/>
          <w:bCs/>
        </w:rPr>
      </w:pPr>
    </w:p>
    <w:p w14:paraId="49AE1A32" w14:textId="6B3D9460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lastRenderedPageBreak/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5" w:name="_Toc128304861"/>
      <w:bookmarkStart w:id="76" w:name="_Toc130463767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ค้นหาบริษัทด้วยความสนใจ</w:t>
      </w:r>
      <w:bookmarkEnd w:id="75"/>
      <w:bookmarkEnd w:id="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245E68AB" w14:textId="77777777" w:rsidTr="00150984">
        <w:tc>
          <w:tcPr>
            <w:tcW w:w="2689" w:type="dxa"/>
            <w:vAlign w:val="center"/>
          </w:tcPr>
          <w:p w14:paraId="4365EB9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380B4B8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5</w:t>
            </w:r>
          </w:p>
        </w:tc>
      </w:tr>
      <w:tr w:rsidR="003A6D01" w:rsidRPr="00264811" w14:paraId="47FBBC08" w14:textId="77777777" w:rsidTr="00150984">
        <w:tc>
          <w:tcPr>
            <w:tcW w:w="2689" w:type="dxa"/>
            <w:vAlign w:val="center"/>
          </w:tcPr>
          <w:p w14:paraId="54E2390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5B33B6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</w:t>
            </w:r>
          </w:p>
        </w:tc>
      </w:tr>
      <w:tr w:rsidR="003A6D01" w:rsidRPr="00264811" w14:paraId="3EEE93E1" w14:textId="77777777" w:rsidTr="00150984">
        <w:tc>
          <w:tcPr>
            <w:tcW w:w="2689" w:type="dxa"/>
            <w:vAlign w:val="center"/>
          </w:tcPr>
          <w:p w14:paraId="1F696D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2A9205A0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</w:t>
            </w:r>
          </w:p>
        </w:tc>
      </w:tr>
      <w:tr w:rsidR="003A6D01" w:rsidRPr="00264811" w14:paraId="1D54FE32" w14:textId="77777777" w:rsidTr="00150984">
        <w:tc>
          <w:tcPr>
            <w:tcW w:w="2689" w:type="dxa"/>
            <w:vAlign w:val="center"/>
          </w:tcPr>
          <w:p w14:paraId="61AC06E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1F911EB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การค้นหาบริษัทด้วยความสนใจ</w:t>
            </w:r>
          </w:p>
        </w:tc>
      </w:tr>
      <w:tr w:rsidR="003A6D01" w:rsidRPr="00264811" w14:paraId="2101B127" w14:textId="77777777" w:rsidTr="00150984">
        <w:tc>
          <w:tcPr>
            <w:tcW w:w="2689" w:type="dxa"/>
            <w:vAlign w:val="center"/>
          </w:tcPr>
          <w:p w14:paraId="60A88D3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3D3E7B01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79B26CE2" w14:textId="77777777" w:rsidTr="00150984">
        <w:tc>
          <w:tcPr>
            <w:tcW w:w="2689" w:type="dxa"/>
            <w:vAlign w:val="center"/>
          </w:tcPr>
          <w:p w14:paraId="58F5EC3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6D7341D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ค้นหาบริษัทด้วยความสนใจหรือรูปแบบธุรกิจ</w:t>
            </w:r>
          </w:p>
        </w:tc>
      </w:tr>
      <w:tr w:rsidR="00721B09" w:rsidRPr="00264811" w14:paraId="2E51CCAA" w14:textId="77777777" w:rsidTr="00721B09">
        <w:tc>
          <w:tcPr>
            <w:tcW w:w="2689" w:type="dxa"/>
          </w:tcPr>
          <w:p w14:paraId="70B0B0A0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</w:tcPr>
          <w:p w14:paraId="4574D665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เพื่อค้นหาบริษัทด้วยความสนใจ</w:t>
            </w:r>
          </w:p>
        </w:tc>
      </w:tr>
      <w:tr w:rsidR="00721B09" w:rsidRPr="00264811" w14:paraId="53BBF153" w14:textId="77777777" w:rsidTr="00721B09">
        <w:tc>
          <w:tcPr>
            <w:tcW w:w="2689" w:type="dxa"/>
          </w:tcPr>
          <w:p w14:paraId="132565C9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</w:tcPr>
          <w:p w14:paraId="1CBE8333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เมื่อต้องการค้นหาบริษัทด้วยความสนใจ</w:t>
            </w:r>
          </w:p>
        </w:tc>
      </w:tr>
      <w:tr w:rsidR="00721B09" w:rsidRPr="00264811" w14:paraId="5DED0F07" w14:textId="77777777" w:rsidTr="00721B09">
        <w:tc>
          <w:tcPr>
            <w:tcW w:w="2689" w:type="dxa"/>
          </w:tcPr>
          <w:p w14:paraId="6C25E70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</w:tcPr>
          <w:p w14:paraId="051CC446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ผู้ใช้งานพิมพ์ความสนใจหรือรูปบบธุรกิจที่ช่องค้นหาและ</w:t>
            </w:r>
          </w:p>
          <w:p w14:paraId="3BA264E8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แสดงรายชื่อบริษัทที่อยู่ในกลุ่มที่ระบบแนะนำ</w:t>
            </w:r>
          </w:p>
          <w:p w14:paraId="6005E9F4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3.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ผู้ใช้คลิกเลือกบริษัทเพื่อดูข้อมูลบริษัท</w:t>
            </w:r>
          </w:p>
        </w:tc>
      </w:tr>
      <w:tr w:rsidR="00721B09" w:rsidRPr="00264811" w14:paraId="527DBFC9" w14:textId="77777777" w:rsidTr="00721B09">
        <w:tc>
          <w:tcPr>
            <w:tcW w:w="2689" w:type="dxa"/>
          </w:tcPr>
          <w:p w14:paraId="6A667421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</w:tcPr>
          <w:p w14:paraId="7782081A" w14:textId="77777777" w:rsidR="00721B09" w:rsidRPr="00264811" w:rsidRDefault="00721B09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A062B70" w14:textId="1C9506A2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1C2C26D5" w14:textId="4B99912F" w:rsidR="003A6D01" w:rsidRDefault="003A6D01" w:rsidP="00025889">
      <w:pPr>
        <w:pStyle w:val="Caption"/>
        <w:spacing w:line="276" w:lineRule="auto"/>
        <w:jc w:val="left"/>
        <w:rPr>
          <w:b/>
          <w:bCs/>
        </w:rPr>
      </w:pPr>
      <w:r w:rsidRPr="003A6D01">
        <w:rPr>
          <w:b/>
          <w:bCs/>
          <w:cs/>
        </w:rPr>
        <w:t xml:space="preserve">ตาราง </w:t>
      </w:r>
      <w:r w:rsidRPr="003A6D01">
        <w:rPr>
          <w:b/>
          <w:bCs/>
          <w:cs/>
        </w:rPr>
        <w:fldChar w:fldCharType="begin"/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</w:rPr>
        <w:instrText xml:space="preserve">SEQ </w:instrText>
      </w:r>
      <w:r w:rsidRPr="003A6D01">
        <w:rPr>
          <w:b/>
          <w:bCs/>
          <w:cs/>
        </w:rPr>
        <w:instrText xml:space="preserve">ตาราง </w:instrText>
      </w:r>
      <w:r w:rsidRPr="003A6D01">
        <w:rPr>
          <w:b/>
          <w:bCs/>
        </w:rPr>
        <w:instrText>\* ARABIC</w:instrText>
      </w:r>
      <w:r w:rsidRPr="003A6D01">
        <w:rPr>
          <w:b/>
          <w:bCs/>
          <w:cs/>
        </w:rPr>
        <w:instrText xml:space="preserve"> </w:instrText>
      </w:r>
      <w:r w:rsidRPr="003A6D0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10</w:t>
      </w:r>
      <w:r w:rsidRPr="003A6D0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7" w:name="_Toc128304862"/>
      <w:bookmarkStart w:id="78" w:name="_Toc130463768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แก้ไขคู่มือการใช้งาน</w:t>
      </w:r>
      <w:bookmarkEnd w:id="77"/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3A6D01" w:rsidRPr="00264811" w14:paraId="74F5C0A3" w14:textId="77777777" w:rsidTr="00150984">
        <w:tc>
          <w:tcPr>
            <w:tcW w:w="2689" w:type="dxa"/>
            <w:vAlign w:val="center"/>
          </w:tcPr>
          <w:p w14:paraId="4DD161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748A33E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6</w:t>
            </w:r>
          </w:p>
        </w:tc>
      </w:tr>
      <w:tr w:rsidR="003A6D01" w:rsidRPr="00264811" w14:paraId="0E58C0F4" w14:textId="77777777" w:rsidTr="00150984">
        <w:tc>
          <w:tcPr>
            <w:tcW w:w="2689" w:type="dxa"/>
            <w:vAlign w:val="center"/>
          </w:tcPr>
          <w:p w14:paraId="12EC358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0ACDA5A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6EDBA653" w14:textId="77777777" w:rsidTr="00150984">
        <w:tc>
          <w:tcPr>
            <w:tcW w:w="2689" w:type="dxa"/>
            <w:vAlign w:val="center"/>
          </w:tcPr>
          <w:p w14:paraId="7DEEF67A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53729C1B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3A6D01" w:rsidRPr="00264811" w14:paraId="6C5EFB9F" w14:textId="77777777" w:rsidTr="00150984">
        <w:tc>
          <w:tcPr>
            <w:tcW w:w="2689" w:type="dxa"/>
            <w:vAlign w:val="center"/>
          </w:tcPr>
          <w:p w14:paraId="7B88BB4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4785A02F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การแก้ไขคู่มือการใช้งาน</w:t>
            </w:r>
          </w:p>
        </w:tc>
      </w:tr>
      <w:tr w:rsidR="003A6D01" w:rsidRPr="00264811" w14:paraId="1BCC0AC5" w14:textId="77777777" w:rsidTr="00150984">
        <w:tc>
          <w:tcPr>
            <w:tcW w:w="2689" w:type="dxa"/>
            <w:vAlign w:val="center"/>
          </w:tcPr>
          <w:p w14:paraId="12E7E6B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58AE04E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3A6D01" w:rsidRPr="00264811" w14:paraId="69DF3EAE" w14:textId="77777777" w:rsidTr="00150984">
        <w:tc>
          <w:tcPr>
            <w:tcW w:w="2689" w:type="dxa"/>
            <w:vAlign w:val="center"/>
          </w:tcPr>
          <w:p w14:paraId="7DC5F9C2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2F0B91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แก้ไขคู่มือการใช้งาน</w:t>
            </w:r>
          </w:p>
        </w:tc>
      </w:tr>
      <w:tr w:rsidR="003A6D01" w:rsidRPr="00264811" w14:paraId="3AA4F9D4" w14:textId="77777777" w:rsidTr="00150984">
        <w:tc>
          <w:tcPr>
            <w:tcW w:w="2689" w:type="dxa"/>
            <w:vAlign w:val="center"/>
          </w:tcPr>
          <w:p w14:paraId="34748DF3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76767CF7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เพื่อแก้ไข คู่มือการใช้งาน</w:t>
            </w:r>
          </w:p>
        </w:tc>
      </w:tr>
      <w:tr w:rsidR="003A6D01" w:rsidRPr="00264811" w14:paraId="78E5D773" w14:textId="77777777" w:rsidTr="00150984">
        <w:tc>
          <w:tcPr>
            <w:tcW w:w="2689" w:type="dxa"/>
            <w:vAlign w:val="center"/>
          </w:tcPr>
          <w:p w14:paraId="66111BA5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395E7CC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เมื่อต้องการแก้ไขคู่มือการใช้งาน</w:t>
            </w:r>
          </w:p>
        </w:tc>
      </w:tr>
      <w:tr w:rsidR="003A6D01" w:rsidRPr="00264811" w14:paraId="58D4F8D8" w14:textId="77777777" w:rsidTr="00150984">
        <w:tc>
          <w:tcPr>
            <w:tcW w:w="2689" w:type="dxa"/>
            <w:vAlign w:val="center"/>
          </w:tcPr>
          <w:p w14:paraId="24874BF8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757A1FD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ผู้ดูแลระบบแก้ไขข้อมูลคู่มือการใช้งาน</w:t>
            </w:r>
          </w:p>
          <w:p w14:paraId="69255905" w14:textId="73A0A1E9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2. Deploy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ื่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ออ</w:t>
            </w:r>
            <w:proofErr w:type="spellStart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ั</w:t>
            </w:r>
            <w:r w:rsidR="00931188"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proofErr w:type="spellEnd"/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เดทระบบ</w:t>
            </w:r>
          </w:p>
        </w:tc>
      </w:tr>
      <w:tr w:rsidR="003A6D01" w:rsidRPr="00264811" w14:paraId="41CBC088" w14:textId="77777777" w:rsidTr="00150984">
        <w:tc>
          <w:tcPr>
            <w:tcW w:w="2689" w:type="dxa"/>
            <w:vAlign w:val="center"/>
          </w:tcPr>
          <w:p w14:paraId="7D5B631D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5F637E9" w14:textId="77777777" w:rsidR="003A6D01" w:rsidRPr="00264811" w:rsidRDefault="003A6D01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2B71F504" w14:textId="470D05CE" w:rsidR="003A6D01" w:rsidRDefault="003A6D01" w:rsidP="00025889">
      <w:pPr>
        <w:pStyle w:val="1"/>
        <w:spacing w:line="276" w:lineRule="auto"/>
        <w:ind w:firstLine="0"/>
        <w:rPr>
          <w:b/>
          <w:bCs/>
        </w:rPr>
      </w:pPr>
    </w:p>
    <w:p w14:paraId="59A48EEB" w14:textId="055C425B" w:rsidR="006954B6" w:rsidRDefault="006954B6" w:rsidP="00025889">
      <w:pPr>
        <w:pStyle w:val="Caption"/>
        <w:spacing w:line="276" w:lineRule="auto"/>
        <w:jc w:val="left"/>
        <w:rPr>
          <w:b/>
          <w:bCs/>
        </w:rPr>
      </w:pPr>
      <w:r w:rsidRPr="006954B6">
        <w:rPr>
          <w:b/>
          <w:bCs/>
          <w:cs/>
        </w:rPr>
        <w:t xml:space="preserve">ตาราง </w:t>
      </w:r>
      <w:r w:rsidRPr="006954B6">
        <w:rPr>
          <w:b/>
          <w:bCs/>
          <w:cs/>
        </w:rPr>
        <w:fldChar w:fldCharType="begin"/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</w:rPr>
        <w:instrText xml:space="preserve">SEQ </w:instrText>
      </w:r>
      <w:r w:rsidRPr="006954B6">
        <w:rPr>
          <w:b/>
          <w:bCs/>
          <w:cs/>
        </w:rPr>
        <w:instrText xml:space="preserve">ตาราง </w:instrText>
      </w:r>
      <w:r w:rsidRPr="006954B6">
        <w:rPr>
          <w:b/>
          <w:bCs/>
        </w:rPr>
        <w:instrText>\* ARABIC</w:instrText>
      </w:r>
      <w:r w:rsidRPr="006954B6">
        <w:rPr>
          <w:b/>
          <w:bCs/>
          <w:cs/>
        </w:rPr>
        <w:instrText xml:space="preserve"> </w:instrText>
      </w:r>
      <w:r w:rsidRPr="006954B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11</w:t>
      </w:r>
      <w:r w:rsidRPr="006954B6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79" w:name="_Toc128304863"/>
      <w:bookmarkStart w:id="80" w:name="_Toc130463769"/>
      <w:r w:rsidRPr="00264811">
        <w:rPr>
          <w:rFonts w:hint="cs"/>
          <w:cs/>
        </w:rPr>
        <w:t xml:space="preserve">คำอธิบาย </w:t>
      </w:r>
      <w:r w:rsidRPr="00264811">
        <w:rPr>
          <w:rFonts w:hint="cs"/>
        </w:rPr>
        <w:t xml:space="preserve">Use case </w:t>
      </w:r>
      <w:r w:rsidRPr="00264811">
        <w:rPr>
          <w:rFonts w:hint="cs"/>
          <w:cs/>
        </w:rPr>
        <w:t>เพิ่ม ลบ แก้ไขข้อมูลบริษัท</w:t>
      </w:r>
      <w:bookmarkEnd w:id="79"/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954B6" w:rsidRPr="00264811" w14:paraId="7C5C815B" w14:textId="77777777" w:rsidTr="00150984">
        <w:tc>
          <w:tcPr>
            <w:tcW w:w="2689" w:type="dxa"/>
            <w:vAlign w:val="center"/>
          </w:tcPr>
          <w:p w14:paraId="1E68022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id:</w:t>
            </w:r>
          </w:p>
        </w:tc>
        <w:tc>
          <w:tcPr>
            <w:tcW w:w="5601" w:type="dxa"/>
            <w:vAlign w:val="center"/>
          </w:tcPr>
          <w:p w14:paraId="172833E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7</w:t>
            </w:r>
          </w:p>
        </w:tc>
      </w:tr>
      <w:tr w:rsidR="006954B6" w:rsidRPr="00264811" w14:paraId="297FB6AF" w14:textId="77777777" w:rsidTr="00150984">
        <w:tc>
          <w:tcPr>
            <w:tcW w:w="2689" w:type="dxa"/>
            <w:vAlign w:val="center"/>
          </w:tcPr>
          <w:p w14:paraId="03DB68B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Use case name:</w:t>
            </w:r>
          </w:p>
        </w:tc>
        <w:tc>
          <w:tcPr>
            <w:tcW w:w="5601" w:type="dxa"/>
            <w:vAlign w:val="center"/>
          </w:tcPr>
          <w:p w14:paraId="134DC4B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  <w:tr w:rsidR="006954B6" w:rsidRPr="00264811" w14:paraId="0B7FADC8" w14:textId="77777777" w:rsidTr="00150984">
        <w:tc>
          <w:tcPr>
            <w:tcW w:w="2689" w:type="dxa"/>
            <w:vAlign w:val="center"/>
          </w:tcPr>
          <w:p w14:paraId="23901F22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Actor:</w:t>
            </w:r>
          </w:p>
        </w:tc>
        <w:tc>
          <w:tcPr>
            <w:tcW w:w="5601" w:type="dxa"/>
            <w:vAlign w:val="center"/>
          </w:tcPr>
          <w:p w14:paraId="6B0720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6954B6" w:rsidRPr="00264811" w14:paraId="1AFE30DC" w14:textId="77777777" w:rsidTr="00150984">
        <w:tc>
          <w:tcPr>
            <w:tcW w:w="2689" w:type="dxa"/>
            <w:vAlign w:val="center"/>
          </w:tcPr>
          <w:p w14:paraId="3C3A9145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Scenario:</w:t>
            </w:r>
          </w:p>
        </w:tc>
        <w:tc>
          <w:tcPr>
            <w:tcW w:w="5601" w:type="dxa"/>
            <w:vAlign w:val="center"/>
          </w:tcPr>
          <w:p w14:paraId="2DE3E613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การเพิ่ม ลบ แก้ไขข้อมูลบริษัท</w:t>
            </w:r>
          </w:p>
        </w:tc>
      </w:tr>
      <w:tr w:rsidR="006954B6" w:rsidRPr="00264811" w14:paraId="09208454" w14:textId="77777777" w:rsidTr="00150984">
        <w:tc>
          <w:tcPr>
            <w:tcW w:w="2689" w:type="dxa"/>
            <w:vAlign w:val="center"/>
          </w:tcPr>
          <w:p w14:paraId="24A5261D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Trigger event:</w:t>
            </w:r>
          </w:p>
        </w:tc>
        <w:tc>
          <w:tcPr>
            <w:tcW w:w="5601" w:type="dxa"/>
            <w:vAlign w:val="center"/>
          </w:tcPr>
          <w:p w14:paraId="6EB3F73B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  <w:tr w:rsidR="006954B6" w:rsidRPr="00264811" w14:paraId="00C89A0F" w14:textId="77777777" w:rsidTr="00150984">
        <w:tc>
          <w:tcPr>
            <w:tcW w:w="2689" w:type="dxa"/>
            <w:vAlign w:val="center"/>
          </w:tcPr>
          <w:p w14:paraId="3F814197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Brief Description:</w:t>
            </w:r>
          </w:p>
        </w:tc>
        <w:tc>
          <w:tcPr>
            <w:tcW w:w="5601" w:type="dxa"/>
            <w:vAlign w:val="center"/>
          </w:tcPr>
          <w:p w14:paraId="5CBE04BC" w14:textId="77777777" w:rsidR="006954B6" w:rsidRPr="00264811" w:rsidRDefault="006954B6" w:rsidP="00025889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เพิ่ม ลบ แก้ไขข้อมูลบริษัท</w:t>
            </w:r>
          </w:p>
        </w:tc>
      </w:tr>
    </w:tbl>
    <w:p w14:paraId="71FD530D" w14:textId="0686E389" w:rsidR="006954B6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</w:rPr>
        <w:t>11 (</w:t>
      </w:r>
      <w:r w:rsidRPr="0065725C">
        <w:rPr>
          <w:rFonts w:hint="cs"/>
          <w:b/>
          <w:bCs/>
          <w:cs/>
        </w:rPr>
        <w:t>ต่อ</w:t>
      </w:r>
      <w:r w:rsidRPr="0065725C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5601"/>
      </w:tblGrid>
      <w:tr w:rsidR="0065725C" w:rsidRPr="00264811" w14:paraId="52A6F0DC" w14:textId="77777777" w:rsidTr="006545C6">
        <w:tc>
          <w:tcPr>
            <w:tcW w:w="2689" w:type="dxa"/>
            <w:vAlign w:val="center"/>
          </w:tcPr>
          <w:p w14:paraId="6AD1C5BD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Purpose:</w:t>
            </w:r>
          </w:p>
        </w:tc>
        <w:tc>
          <w:tcPr>
            <w:tcW w:w="5601" w:type="dxa"/>
            <w:vAlign w:val="center"/>
          </w:tcPr>
          <w:p w14:paraId="0C9BDE2C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เพื่อเพิ่ม ลบ แก้ไขข้อมูลบริษัท</w:t>
            </w:r>
          </w:p>
        </w:tc>
      </w:tr>
      <w:tr w:rsidR="0065725C" w:rsidRPr="00264811" w14:paraId="51F3A148" w14:textId="77777777" w:rsidTr="006545C6">
        <w:tc>
          <w:tcPr>
            <w:tcW w:w="2689" w:type="dxa"/>
            <w:vAlign w:val="center"/>
          </w:tcPr>
          <w:p w14:paraId="69730E92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Pre-condition:</w:t>
            </w:r>
          </w:p>
        </w:tc>
        <w:tc>
          <w:tcPr>
            <w:tcW w:w="5601" w:type="dxa"/>
            <w:vAlign w:val="center"/>
          </w:tcPr>
          <w:p w14:paraId="7E02F165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เมื่อต้องการเพิ่ม ลบ แก้ไขข้อมูลบริษัท</w:t>
            </w:r>
          </w:p>
        </w:tc>
      </w:tr>
      <w:tr w:rsidR="0065725C" w:rsidRPr="00264811" w14:paraId="03F87B8A" w14:textId="77777777" w:rsidTr="006545C6">
        <w:tc>
          <w:tcPr>
            <w:tcW w:w="2689" w:type="dxa"/>
            <w:vAlign w:val="center"/>
          </w:tcPr>
          <w:p w14:paraId="0A7F2F16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Main flow:</w:t>
            </w:r>
          </w:p>
        </w:tc>
        <w:tc>
          <w:tcPr>
            <w:tcW w:w="5601" w:type="dxa"/>
            <w:vAlign w:val="center"/>
          </w:tcPr>
          <w:p w14:paraId="4C3E0FFF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1.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ผู้ดูแลระบบเพิ่ม ลบ แก้ไขข้อมูลบริษัท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 xml:space="preserve"> </w:t>
            </w:r>
            <w:r w:rsidRPr="00264811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ในฐานข้อมูล</w:t>
            </w:r>
          </w:p>
        </w:tc>
      </w:tr>
      <w:tr w:rsidR="0065725C" w:rsidRPr="00264811" w14:paraId="48B3E790" w14:textId="77777777" w:rsidTr="006545C6">
        <w:tc>
          <w:tcPr>
            <w:tcW w:w="2689" w:type="dxa"/>
            <w:vAlign w:val="center"/>
          </w:tcPr>
          <w:p w14:paraId="6EA7FEB3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Alternate/Exceptional Flow:</w:t>
            </w:r>
          </w:p>
        </w:tc>
        <w:tc>
          <w:tcPr>
            <w:tcW w:w="5601" w:type="dxa"/>
            <w:vAlign w:val="center"/>
          </w:tcPr>
          <w:p w14:paraId="3DE30141" w14:textId="77777777" w:rsidR="0065725C" w:rsidRPr="00264811" w:rsidRDefault="0065725C" w:rsidP="006545C6">
            <w:pPr>
              <w:pStyle w:val="NoSpacing"/>
              <w:tabs>
                <w:tab w:val="left" w:pos="567"/>
                <w:tab w:val="left" w:pos="1418"/>
              </w:tabs>
              <w:spacing w:line="276" w:lineRule="auto"/>
              <w:rPr>
                <w:rFonts w:ascii="TH Niramit AS" w:hAnsi="TH Niramit AS" w:cs="TH Niramit AS"/>
                <w:sz w:val="32"/>
                <w:szCs w:val="32"/>
              </w:rPr>
            </w:pPr>
            <w:r w:rsidRPr="00264811">
              <w:rPr>
                <w:rFonts w:ascii="TH Niramit AS" w:hAnsi="TH Niramit AS" w:cs="TH Niramit AS" w:hint="cs"/>
                <w:sz w:val="32"/>
                <w:szCs w:val="32"/>
              </w:rPr>
              <w:t>None</w:t>
            </w:r>
          </w:p>
        </w:tc>
      </w:tr>
    </w:tbl>
    <w:p w14:paraId="77614CF2" w14:textId="77777777" w:rsidR="0065725C" w:rsidRDefault="0065725C" w:rsidP="00025889">
      <w:pPr>
        <w:pStyle w:val="1"/>
        <w:spacing w:line="276" w:lineRule="auto"/>
        <w:ind w:firstLine="0"/>
        <w:rPr>
          <w:b/>
          <w:bCs/>
        </w:rPr>
      </w:pPr>
    </w:p>
    <w:p w14:paraId="6CD4ED29" w14:textId="7FD3B204" w:rsidR="00674268" w:rsidRPr="0056106D" w:rsidRDefault="00674268" w:rsidP="00025889">
      <w:pPr>
        <w:pStyle w:val="1"/>
        <w:spacing w:line="276" w:lineRule="auto"/>
        <w:ind w:firstLine="0"/>
      </w:pPr>
      <w:r w:rsidRPr="0056106D">
        <w:rPr>
          <w:b/>
          <w:bCs/>
          <w:cs/>
        </w:rPr>
        <w:tab/>
      </w:r>
      <w:r w:rsidRPr="0056106D">
        <w:t xml:space="preserve">3.2.3 </w:t>
      </w:r>
      <w:r w:rsidRPr="0056106D">
        <w:rPr>
          <w:rFonts w:hint="cs"/>
          <w:cs/>
        </w:rPr>
        <w:t>ซีเควน</w:t>
      </w:r>
      <w:proofErr w:type="spellStart"/>
      <w:r w:rsidRPr="0056106D">
        <w:rPr>
          <w:rFonts w:hint="cs"/>
          <w:cs/>
        </w:rPr>
        <w:t>ซ์</w:t>
      </w:r>
      <w:proofErr w:type="spellEnd"/>
      <w:r w:rsidRPr="0056106D">
        <w:rPr>
          <w:rFonts w:hint="cs"/>
          <w:cs/>
        </w:rPr>
        <w:t>ไดอะแกรม (</w:t>
      </w:r>
      <w:r w:rsidRPr="0056106D">
        <w:rPr>
          <w:rFonts w:hint="cs"/>
        </w:rPr>
        <w:t>Sequence Diagram)</w:t>
      </w:r>
    </w:p>
    <w:p w14:paraId="6E4F6494" w14:textId="15C143ED" w:rsidR="00674268" w:rsidRDefault="00674268" w:rsidP="00025889">
      <w:pPr>
        <w:pStyle w:val="1"/>
        <w:spacing w:line="276" w:lineRule="auto"/>
        <w:ind w:firstLine="0"/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เป็นหนึ่งในแผนผังการทำงานแบบ </w:t>
      </w:r>
      <w:r w:rsidRPr="00264811">
        <w:rPr>
          <w:rFonts w:hint="cs"/>
        </w:rPr>
        <w:t xml:space="preserve">Unified Modeling Language (UML) </w:t>
      </w:r>
      <w:r w:rsidRPr="00264811">
        <w:rPr>
          <w:rFonts w:hint="cs"/>
          <w:cs/>
        </w:rPr>
        <w:t>ใช้สำหรับการสร้างแบบจำลองเชิงวัตถุ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โดยข้อแตกต่างจากแผนผังรูปแบบ </w:t>
      </w:r>
      <w:r w:rsidRPr="00264811">
        <w:rPr>
          <w:rFonts w:hint="cs"/>
        </w:rPr>
        <w:t xml:space="preserve">UML </w:t>
      </w:r>
      <w:r w:rsidRPr="00264811">
        <w:rPr>
          <w:rFonts w:hint="cs"/>
          <w:cs/>
        </w:rPr>
        <w:t>อื่นคือเป็นแผนผังการทำงานที่แสดงลำดับการปฏิสัมพันธ์ (</w:t>
      </w:r>
      <w:r w:rsidRPr="00264811">
        <w:rPr>
          <w:rFonts w:hint="cs"/>
        </w:rPr>
        <w:t>Sequence of interactions)</w:t>
      </w:r>
      <w:r w:rsidR="00767A5F">
        <w:rPr>
          <w:rFonts w:hint="cs"/>
          <w:cs/>
        </w:rPr>
        <w:t xml:space="preserve"> </w:t>
      </w:r>
      <w:r w:rsidRPr="00264811">
        <w:rPr>
          <w:rFonts w:hint="cs"/>
          <w:cs/>
        </w:rPr>
        <w:t>ระหว่างวัตถุที่แสดงภายในระบบต่าง</w:t>
      </w:r>
      <w:r w:rsidR="004705F8">
        <w:rPr>
          <w:rFonts w:hint="cs"/>
          <w:cs/>
        </w:rPr>
        <w:t xml:space="preserve"> </w:t>
      </w:r>
      <w:r w:rsidRPr="00264811">
        <w:rPr>
          <w:rFonts w:hint="cs"/>
          <w:cs/>
        </w:rPr>
        <w:t>ๆ เช่น การส่งข้อความ (</w:t>
      </w:r>
      <w:r w:rsidRPr="00264811">
        <w:rPr>
          <w:rFonts w:hint="cs"/>
        </w:rPr>
        <w:t xml:space="preserve">messaging) </w:t>
      </w:r>
      <w:r w:rsidRPr="00264811">
        <w:rPr>
          <w:rFonts w:hint="cs"/>
          <w:cs/>
        </w:rPr>
        <w:t>ที่มีการรับส่งข้อมูลระหว่างผู้ใช้</w:t>
      </w:r>
      <w:r w:rsidRPr="00264811">
        <w:rPr>
          <w:rFonts w:hint="cs"/>
        </w:rPr>
        <w:t xml:space="preserve"> Sequence Diagram </w:t>
      </w:r>
      <w:r w:rsidRPr="00264811">
        <w:rPr>
          <w:rFonts w:hint="cs"/>
          <w:cs/>
        </w:rPr>
        <w:t>เป็นแผนผังการทำงานที่ประกอบไปด้วยคลาส (</w:t>
      </w:r>
      <w:r w:rsidRPr="00264811">
        <w:rPr>
          <w:rFonts w:hint="cs"/>
        </w:rPr>
        <w:t xml:space="preserve">Class) </w:t>
      </w:r>
      <w:r w:rsidRPr="00264811">
        <w:rPr>
          <w:rFonts w:hint="cs"/>
          <w:cs/>
        </w:rPr>
        <w:t>หรือวัตถุ (</w:t>
      </w:r>
      <w:r w:rsidRPr="00264811">
        <w:rPr>
          <w:rFonts w:hint="cs"/>
        </w:rPr>
        <w:t xml:space="preserve">Object) </w:t>
      </w:r>
      <w:r w:rsidRPr="00264811">
        <w:rPr>
          <w:rFonts w:hint="cs"/>
          <w:cs/>
        </w:rPr>
        <w:t xml:space="preserve">เส้นประที่ใช้เพื่อแสดงลำดับเวลา และเส้นที่ใช้เพื่อแสดงกิจกรรมที่เกิดขึ้นจากคลาสหรือวัตถุในแผนผังการทำงานภายใน </w:t>
      </w:r>
      <w:r w:rsidRPr="00264811">
        <w:rPr>
          <w:rFonts w:hint="cs"/>
        </w:rPr>
        <w:t xml:space="preserve">Sequence Diagram </w:t>
      </w:r>
      <w:r w:rsidRPr="00264811">
        <w:rPr>
          <w:rFonts w:hint="cs"/>
          <w:cs/>
        </w:rPr>
        <w:t xml:space="preserve">จะใช้สี่เหลี่ยมแทนเสมือนคลาสและวัตถุโดยภายในจะมีชื่อของคลาสหรือวัตถุประกอบอยู่ในรูปแบบ </w:t>
      </w:r>
      <w:r w:rsidRPr="00264811">
        <w:rPr>
          <w:rFonts w:hint="cs"/>
        </w:rPr>
        <w:t>{Object}: Class</w:t>
      </w:r>
    </w:p>
    <w:p w14:paraId="4F953037" w14:textId="77777777" w:rsidR="00782DFC" w:rsidRDefault="00782DFC" w:rsidP="00025889">
      <w:pPr>
        <w:pStyle w:val="1"/>
        <w:spacing w:line="276" w:lineRule="auto"/>
        <w:ind w:firstLine="0"/>
      </w:pPr>
    </w:p>
    <w:p w14:paraId="569AF7D5" w14:textId="2967843A" w:rsidR="00782DFC" w:rsidRDefault="00782DFC" w:rsidP="00025889">
      <w:pPr>
        <w:pStyle w:val="1"/>
        <w:spacing w:line="276" w:lineRule="auto"/>
        <w:ind w:firstLine="0"/>
        <w:jc w:val="center"/>
      </w:pPr>
      <w:r w:rsidRPr="00264811">
        <w:rPr>
          <w:rFonts w:hint="cs"/>
          <w:noProof/>
        </w:rPr>
        <w:drawing>
          <wp:inline distT="0" distB="0" distL="0" distR="0" wp14:anchorId="53C8518B" wp14:editId="46ED3602">
            <wp:extent cx="5270500" cy="2976245"/>
            <wp:effectExtent l="0" t="0" r="0" b="0"/>
            <wp:docPr id="470" name="Picture 4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Dia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5B2C" w14:textId="3B1D439A" w:rsidR="00782DFC" w:rsidRDefault="00782DFC" w:rsidP="00025889">
      <w:pPr>
        <w:pStyle w:val="Caption"/>
        <w:spacing w:line="276" w:lineRule="auto"/>
      </w:pPr>
      <w:r w:rsidRPr="00782DFC">
        <w:rPr>
          <w:b/>
          <w:bCs/>
          <w:cs/>
        </w:rPr>
        <w:t xml:space="preserve">ภาพที่ </w:t>
      </w:r>
      <w:r w:rsidRPr="00782DFC">
        <w:rPr>
          <w:b/>
          <w:bCs/>
          <w:cs/>
        </w:rPr>
        <w:fldChar w:fldCharType="begin"/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</w:rPr>
        <w:instrText xml:space="preserve">SEQ </w:instrText>
      </w:r>
      <w:r w:rsidRPr="00782DFC">
        <w:rPr>
          <w:b/>
          <w:bCs/>
          <w:cs/>
        </w:rPr>
        <w:instrText xml:space="preserve">ภาพที่ </w:instrText>
      </w:r>
      <w:r w:rsidRPr="00782DFC">
        <w:rPr>
          <w:b/>
          <w:bCs/>
        </w:rPr>
        <w:instrText>\* ARABIC</w:instrText>
      </w:r>
      <w:r w:rsidRPr="00782DFC">
        <w:rPr>
          <w:b/>
          <w:bCs/>
          <w:cs/>
        </w:rPr>
        <w:instrText xml:space="preserve"> </w:instrText>
      </w:r>
      <w:r w:rsidRPr="00782DF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23</w:t>
      </w:r>
      <w:r w:rsidRPr="00782DFC">
        <w:rPr>
          <w:b/>
          <w:bCs/>
          <w:cs/>
        </w:rPr>
        <w:fldChar w:fldCharType="end"/>
      </w:r>
      <w:r>
        <w:t xml:space="preserve"> </w:t>
      </w:r>
      <w:bookmarkStart w:id="81" w:name="_Toc130463845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การค้นหาบริษัทด้วยความสนใจของผู้ใช้</w:t>
      </w:r>
      <w:bookmarkEnd w:id="81"/>
    </w:p>
    <w:p w14:paraId="4A0F42D7" w14:textId="3D33630D" w:rsidR="00721B09" w:rsidRDefault="00721B09" w:rsidP="00025889">
      <w:pPr>
        <w:spacing w:line="276" w:lineRule="auto"/>
      </w:pPr>
      <w:r>
        <w:br w:type="page"/>
      </w:r>
    </w:p>
    <w:p w14:paraId="6E5DE9BF" w14:textId="6E8D6DA9" w:rsidR="00D139CA" w:rsidRPr="0065725C" w:rsidRDefault="0065725C" w:rsidP="0065725C">
      <w:pPr>
        <w:pStyle w:val="Caption"/>
        <w:jc w:val="left"/>
        <w:rPr>
          <w:b/>
          <w:bCs/>
        </w:rPr>
      </w:pPr>
      <w:r w:rsidRPr="0065725C">
        <w:rPr>
          <w:b/>
          <w:bCs/>
          <w:cs/>
        </w:rPr>
        <w:lastRenderedPageBreak/>
        <w:t xml:space="preserve">ตาราง </w:t>
      </w:r>
      <w:r w:rsidRPr="0065725C">
        <w:rPr>
          <w:b/>
          <w:bCs/>
          <w:cs/>
        </w:rPr>
        <w:fldChar w:fldCharType="begin"/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</w:rPr>
        <w:instrText xml:space="preserve">SEQ </w:instrText>
      </w:r>
      <w:r w:rsidRPr="0065725C">
        <w:rPr>
          <w:b/>
          <w:bCs/>
          <w:cs/>
        </w:rPr>
        <w:instrText xml:space="preserve">ตาราง </w:instrText>
      </w:r>
      <w:r w:rsidRPr="0065725C">
        <w:rPr>
          <w:b/>
          <w:bCs/>
        </w:rPr>
        <w:instrText>\* ARABIC</w:instrText>
      </w:r>
      <w:r w:rsidRPr="0065725C">
        <w:rPr>
          <w:b/>
          <w:bCs/>
          <w:cs/>
        </w:rPr>
        <w:instrText xml:space="preserve"> </w:instrText>
      </w:r>
      <w:r w:rsidRPr="0065725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12</w:t>
      </w:r>
      <w:r w:rsidRPr="0065725C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82" w:name="_Toc130463770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การค้นหาบริษัทด้วยความสนใจ</w:t>
      </w:r>
      <w:bookmarkEnd w:id="82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5034"/>
      </w:tblGrid>
      <w:tr w:rsidR="00D139CA" w:rsidRPr="00264811" w14:paraId="75060AF2" w14:textId="77777777" w:rsidTr="00D139CA">
        <w:trPr>
          <w:jc w:val="center"/>
        </w:trPr>
        <w:tc>
          <w:tcPr>
            <w:tcW w:w="3256" w:type="dxa"/>
            <w:vAlign w:val="center"/>
          </w:tcPr>
          <w:p w14:paraId="2E6FAF49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5034" w:type="dxa"/>
            <w:vAlign w:val="center"/>
          </w:tcPr>
          <w:p w14:paraId="0DA45964" w14:textId="77777777" w:rsidR="00D139CA" w:rsidRPr="00264811" w:rsidRDefault="00D139CA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D139CA" w:rsidRPr="00264811" w14:paraId="7F47F43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3DED9E8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>Website</w:t>
            </w:r>
          </w:p>
        </w:tc>
        <w:tc>
          <w:tcPr>
            <w:tcW w:w="5034" w:type="dxa"/>
            <w:vAlign w:val="center"/>
          </w:tcPr>
          <w:p w14:paraId="175A53A7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เข้า </w:t>
            </w:r>
            <w:r w:rsidRPr="00264811">
              <w:rPr>
                <w:rFonts w:hint="cs"/>
              </w:rPr>
              <w:t xml:space="preserve">Website </w:t>
            </w:r>
            <w:r w:rsidRPr="00264811">
              <w:rPr>
                <w:rFonts w:hint="cs"/>
                <w:cs/>
              </w:rPr>
              <w:t xml:space="preserve">ด้วย </w:t>
            </w:r>
            <w:r w:rsidRPr="00264811">
              <w:rPr>
                <w:rFonts w:hint="cs"/>
              </w:rPr>
              <w:t>Browser</w:t>
            </w:r>
          </w:p>
        </w:tc>
      </w:tr>
      <w:tr w:rsidR="00D139CA" w:rsidRPr="00264811" w14:paraId="10FF4CE7" w14:textId="77777777" w:rsidTr="00D139CA">
        <w:trPr>
          <w:jc w:val="center"/>
        </w:trPr>
        <w:tc>
          <w:tcPr>
            <w:tcW w:w="3256" w:type="dxa"/>
            <w:vAlign w:val="center"/>
          </w:tcPr>
          <w:p w14:paraId="0672192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พิมพ์ความสนใจเพื่อค้นหา</w:t>
            </w:r>
          </w:p>
        </w:tc>
        <w:tc>
          <w:tcPr>
            <w:tcW w:w="5034" w:type="dxa"/>
            <w:vAlign w:val="center"/>
          </w:tcPr>
          <w:p w14:paraId="623B1E1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ระบุความสนใจรูปแบบธุรกิจของบริษัทหรือความสนใจที่อยากฝึกงานของผู้ใช้</w:t>
            </w:r>
          </w:p>
        </w:tc>
      </w:tr>
      <w:tr w:rsidR="00D139CA" w:rsidRPr="00264811" w14:paraId="154B539E" w14:textId="77777777" w:rsidTr="00D139CA">
        <w:trPr>
          <w:jc w:val="center"/>
        </w:trPr>
        <w:tc>
          <w:tcPr>
            <w:tcW w:w="3256" w:type="dxa"/>
            <w:vAlign w:val="center"/>
          </w:tcPr>
          <w:p w14:paraId="2D35F1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ส่งข้อมูลความสนใจ</w:t>
            </w:r>
          </w:p>
        </w:tc>
        <w:tc>
          <w:tcPr>
            <w:tcW w:w="5034" w:type="dxa"/>
            <w:vAlign w:val="center"/>
          </w:tcPr>
          <w:p w14:paraId="098D859B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ส่งข้อมูลความสนใจที่ผู้ใช้ระบุไปประมวลผลที่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4A3C95E5" w14:textId="77777777" w:rsidTr="00D139CA">
        <w:trPr>
          <w:jc w:val="center"/>
        </w:trPr>
        <w:tc>
          <w:tcPr>
            <w:tcW w:w="3256" w:type="dxa"/>
            <w:vAlign w:val="center"/>
          </w:tcPr>
          <w:p w14:paraId="05D392B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ขอข้อมูลบริษัททั้งหมด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0B13B4C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Server </w:t>
            </w:r>
            <w:r w:rsidRPr="00264811">
              <w:rPr>
                <w:rFonts w:hint="cs"/>
                <w:cs/>
              </w:rPr>
              <w:t>ขอข้อมูลบริษัททั้งหมดจากฐานข้อมูลเพื่อนำมาเก็บไว้รอคำนวณค่าความคล้ายคลึง</w:t>
            </w:r>
          </w:p>
        </w:tc>
      </w:tr>
      <w:tr w:rsidR="00D139CA" w:rsidRPr="00264811" w14:paraId="562524D0" w14:textId="77777777" w:rsidTr="00D139CA">
        <w:trPr>
          <w:jc w:val="center"/>
        </w:trPr>
        <w:tc>
          <w:tcPr>
            <w:tcW w:w="3256" w:type="dxa"/>
            <w:vAlign w:val="center"/>
          </w:tcPr>
          <w:p w14:paraId="114F5061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ข้อมูลบริษัททั้งหมด</w:t>
            </w:r>
          </w:p>
        </w:tc>
        <w:tc>
          <w:tcPr>
            <w:tcW w:w="5034" w:type="dxa"/>
            <w:vAlign w:val="center"/>
          </w:tcPr>
          <w:p w14:paraId="2ACB5914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 xml:space="preserve">ข้อมูลบริษัททั้งหมดในฐานข้อมูล ส่งให้ </w:t>
            </w:r>
            <w:r w:rsidRPr="00264811">
              <w:rPr>
                <w:rFonts w:hint="cs"/>
              </w:rPr>
              <w:t>Server</w:t>
            </w:r>
          </w:p>
        </w:tc>
      </w:tr>
      <w:tr w:rsidR="00D139CA" w:rsidRPr="00264811" w14:paraId="5A0B9C24" w14:textId="77777777" w:rsidTr="00D139CA">
        <w:trPr>
          <w:jc w:val="center"/>
        </w:trPr>
        <w:tc>
          <w:tcPr>
            <w:tcW w:w="3256" w:type="dxa"/>
            <w:vAlign w:val="center"/>
          </w:tcPr>
          <w:p w14:paraId="399BB166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</w:t>
            </w:r>
          </w:p>
        </w:tc>
        <w:tc>
          <w:tcPr>
            <w:tcW w:w="5034" w:type="dxa"/>
            <w:vAlign w:val="center"/>
          </w:tcPr>
          <w:p w14:paraId="24F159B8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คำนวณค่าความคล้ายคลึงระหว่างความสนใจของผู้ใช้และข้อมูลบริษัท</w:t>
            </w:r>
          </w:p>
        </w:tc>
      </w:tr>
      <w:tr w:rsidR="00D139CA" w:rsidRPr="00264811" w14:paraId="2A9CC66F" w14:textId="77777777" w:rsidTr="00D139CA">
        <w:trPr>
          <w:jc w:val="center"/>
        </w:trPr>
        <w:tc>
          <w:tcPr>
            <w:tcW w:w="3256" w:type="dxa"/>
            <w:vAlign w:val="center"/>
          </w:tcPr>
          <w:p w14:paraId="0A72090B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กลุ่มที่เหมาะสมที่สุด</w:t>
            </w:r>
          </w:p>
        </w:tc>
        <w:tc>
          <w:tcPr>
            <w:tcW w:w="5034" w:type="dxa"/>
            <w:vAlign w:val="center"/>
          </w:tcPr>
          <w:p w14:paraId="53D1970E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คืนค่า </w:t>
            </w: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ของกลุ่มบริษัทที่คล้ายกับความสนใจของผู้ใช้</w:t>
            </w:r>
          </w:p>
        </w:tc>
      </w:tr>
      <w:tr w:rsidR="00D139CA" w:rsidRPr="00264811" w14:paraId="38A614F4" w14:textId="77777777" w:rsidTr="00D139CA">
        <w:trPr>
          <w:jc w:val="center"/>
        </w:trPr>
        <w:tc>
          <w:tcPr>
            <w:tcW w:w="3256" w:type="dxa"/>
            <w:vAlign w:val="center"/>
          </w:tcPr>
          <w:p w14:paraId="5B755BB3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ID </w:t>
            </w: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5034" w:type="dxa"/>
            <w:vAlign w:val="center"/>
          </w:tcPr>
          <w:p w14:paraId="404BD7E4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 xml:space="preserve">ส่งค่า </w:t>
            </w:r>
            <w:r w:rsidRPr="00264811">
              <w:rPr>
                <w:rFonts w:hint="cs"/>
              </w:rPr>
              <w:t>ID</w:t>
            </w:r>
            <w:r w:rsidRPr="00264811">
              <w:rPr>
                <w:rFonts w:hint="cs"/>
                <w:cs/>
              </w:rPr>
              <w:t xml:space="preserve"> ของกลุ่มไปยังฐานข้อมูลเพื่อขอข้อมูลบริษัทที่อยู่ในกลุ่มนั้น ๆ</w:t>
            </w:r>
          </w:p>
        </w:tc>
      </w:tr>
      <w:tr w:rsidR="00D139CA" w:rsidRPr="00264811" w14:paraId="0079A4F3" w14:textId="77777777" w:rsidTr="00D139CA">
        <w:trPr>
          <w:jc w:val="center"/>
        </w:trPr>
        <w:tc>
          <w:tcPr>
            <w:tcW w:w="3256" w:type="dxa"/>
          </w:tcPr>
          <w:p w14:paraId="567EA749" w14:textId="77777777" w:rsidR="00D139CA" w:rsidRPr="00264811" w:rsidRDefault="00D139C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ข้อมูลบริษัทที่อยู่ในกลุ่ม</w:t>
            </w:r>
          </w:p>
        </w:tc>
        <w:tc>
          <w:tcPr>
            <w:tcW w:w="5034" w:type="dxa"/>
          </w:tcPr>
          <w:p w14:paraId="53E482C5" w14:textId="77777777" w:rsidR="00D139CA" w:rsidRPr="00264811" w:rsidRDefault="00D139C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แสดงรายชื่อบริษัทที่อยู่ในกลุ่มในหน้าเว็บ</w:t>
            </w:r>
          </w:p>
        </w:tc>
      </w:tr>
    </w:tbl>
    <w:p w14:paraId="20386461" w14:textId="5C92F194" w:rsidR="00D139CA" w:rsidRDefault="00D139CA" w:rsidP="00025889">
      <w:pPr>
        <w:spacing w:line="276" w:lineRule="auto"/>
      </w:pPr>
    </w:p>
    <w:p w14:paraId="0C4AB3C7" w14:textId="1D3D8E15" w:rsidR="007424E9" w:rsidRDefault="007424E9" w:rsidP="00025889">
      <w:pPr>
        <w:spacing w:line="276" w:lineRule="auto"/>
      </w:pPr>
      <w:r w:rsidRPr="00264811">
        <w:rPr>
          <w:rFonts w:hint="cs"/>
          <w:noProof/>
          <w:lang w:val="th-TH"/>
        </w:rPr>
        <w:drawing>
          <wp:inline distT="0" distB="0" distL="0" distR="0" wp14:anchorId="252ABC17" wp14:editId="737E8EFA">
            <wp:extent cx="5270500" cy="3187065"/>
            <wp:effectExtent l="0" t="0" r="0" b="635"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81D6" w14:textId="2CB8ADB2" w:rsidR="007424E9" w:rsidRDefault="007424E9" w:rsidP="00025889">
      <w:pPr>
        <w:pStyle w:val="Caption"/>
        <w:spacing w:line="276" w:lineRule="auto"/>
      </w:pPr>
      <w:r w:rsidRPr="007424E9">
        <w:rPr>
          <w:b/>
          <w:bCs/>
          <w:cs/>
        </w:rPr>
        <w:t xml:space="preserve">ภาพที่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ภาพที่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24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3" w:name="_Toc130463846"/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การเพิ่มข้อมูลและจัดกลุ่มบริษัทใหม่</w:t>
      </w:r>
      <w:bookmarkEnd w:id="83"/>
    </w:p>
    <w:p w14:paraId="29E0B5D8" w14:textId="5F12FE22" w:rsidR="003C69F6" w:rsidRDefault="003C69F6" w:rsidP="00025889">
      <w:pPr>
        <w:spacing w:line="276" w:lineRule="auto"/>
      </w:pPr>
      <w:r>
        <w:br w:type="page"/>
      </w:r>
    </w:p>
    <w:p w14:paraId="5FBC05A2" w14:textId="32BD9AA7" w:rsidR="007424E9" w:rsidRDefault="007424E9" w:rsidP="00025889">
      <w:pPr>
        <w:pStyle w:val="Caption"/>
        <w:spacing w:line="276" w:lineRule="auto"/>
        <w:jc w:val="left"/>
      </w:pPr>
      <w:r w:rsidRPr="007424E9">
        <w:rPr>
          <w:b/>
          <w:bCs/>
          <w:cs/>
        </w:rPr>
        <w:lastRenderedPageBreak/>
        <w:t xml:space="preserve">ตาราง </w:t>
      </w:r>
      <w:r w:rsidRPr="007424E9">
        <w:rPr>
          <w:b/>
          <w:bCs/>
          <w:cs/>
        </w:rPr>
        <w:fldChar w:fldCharType="begin"/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</w:rPr>
        <w:instrText xml:space="preserve">SEQ </w:instrText>
      </w:r>
      <w:r w:rsidRPr="007424E9">
        <w:rPr>
          <w:b/>
          <w:bCs/>
          <w:cs/>
        </w:rPr>
        <w:instrText xml:space="preserve">ตาราง </w:instrText>
      </w:r>
      <w:r w:rsidRPr="007424E9">
        <w:rPr>
          <w:b/>
          <w:bCs/>
        </w:rPr>
        <w:instrText>\* ARABIC</w:instrText>
      </w:r>
      <w:r w:rsidRPr="007424E9">
        <w:rPr>
          <w:b/>
          <w:bCs/>
          <w:cs/>
        </w:rPr>
        <w:instrText xml:space="preserve"> </w:instrText>
      </w:r>
      <w:r w:rsidRPr="00742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13</w:t>
      </w:r>
      <w:r w:rsidRPr="007424E9">
        <w:rPr>
          <w:b/>
          <w:bCs/>
          <w:cs/>
        </w:rPr>
        <w:fldChar w:fldCharType="end"/>
      </w:r>
      <w:r>
        <w:t xml:space="preserve"> </w:t>
      </w:r>
      <w:bookmarkStart w:id="84" w:name="_Toc130463771"/>
      <w:r w:rsidRPr="00264811">
        <w:rPr>
          <w:rFonts w:hint="cs"/>
          <w:cs/>
        </w:rPr>
        <w:t xml:space="preserve">อธิบายเหตุการณ์ที่เกิดขึ้นใน </w:t>
      </w:r>
      <w:r w:rsidRPr="00264811">
        <w:rPr>
          <w:rFonts w:hint="cs"/>
        </w:rPr>
        <w:t>Sequence Diagram</w:t>
      </w:r>
      <w:r w:rsidRPr="00264811">
        <w:rPr>
          <w:rFonts w:hint="cs"/>
          <w:cs/>
        </w:rPr>
        <w:t xml:space="preserve"> การเพิ่มข้อมูลและจัดกลุ่มใหม่</w:t>
      </w:r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145"/>
        <w:gridCol w:w="4145"/>
      </w:tblGrid>
      <w:tr w:rsidR="007424E9" w:rsidRPr="00264811" w14:paraId="1177268F" w14:textId="77777777" w:rsidTr="007424E9">
        <w:trPr>
          <w:jc w:val="center"/>
        </w:trPr>
        <w:tc>
          <w:tcPr>
            <w:tcW w:w="4145" w:type="dxa"/>
            <w:vAlign w:val="center"/>
          </w:tcPr>
          <w:p w14:paraId="0F95197C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เหตุการณ์ที่เกิดขึ้น</w:t>
            </w:r>
          </w:p>
        </w:tc>
        <w:tc>
          <w:tcPr>
            <w:tcW w:w="4145" w:type="dxa"/>
            <w:vAlign w:val="center"/>
          </w:tcPr>
          <w:p w14:paraId="65FF629E" w14:textId="77777777" w:rsidR="007424E9" w:rsidRPr="00264811" w:rsidRDefault="007424E9" w:rsidP="00025889">
            <w:pPr>
              <w:spacing w:line="276" w:lineRule="auto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  <w:cs/>
              </w:rPr>
              <w:t>คำอธิบาย</w:t>
            </w:r>
          </w:p>
        </w:tc>
      </w:tr>
      <w:tr w:rsidR="007424E9" w:rsidRPr="00264811" w14:paraId="6AE9C830" w14:textId="77777777" w:rsidTr="007424E9">
        <w:trPr>
          <w:jc w:val="center"/>
        </w:trPr>
        <w:tc>
          <w:tcPr>
            <w:tcW w:w="4145" w:type="dxa"/>
            <w:vAlign w:val="center"/>
          </w:tcPr>
          <w:p w14:paraId="230F09A7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ได้รับข้อมูล</w:t>
            </w:r>
          </w:p>
        </w:tc>
        <w:tc>
          <w:tcPr>
            <w:tcW w:w="4145" w:type="dxa"/>
            <w:vAlign w:val="center"/>
          </w:tcPr>
          <w:p w14:paraId="12F20D02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ได้ข้อมูลดิบที่จะนำมาใช้งาน</w:t>
            </w:r>
          </w:p>
        </w:tc>
      </w:tr>
      <w:tr w:rsidR="007424E9" w:rsidRPr="00264811" w14:paraId="2EEEE1E9" w14:textId="77777777" w:rsidTr="007424E9">
        <w:trPr>
          <w:jc w:val="center"/>
        </w:trPr>
        <w:tc>
          <w:tcPr>
            <w:tcW w:w="4145" w:type="dxa"/>
            <w:vAlign w:val="center"/>
          </w:tcPr>
          <w:p w14:paraId="25B1B7B3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ทำความสะอาดข้อมูล</w:t>
            </w:r>
          </w:p>
        </w:tc>
        <w:tc>
          <w:tcPr>
            <w:tcW w:w="4145" w:type="dxa"/>
            <w:vAlign w:val="center"/>
          </w:tcPr>
          <w:p w14:paraId="2DE114F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นำข้อมูลดิบมาทำการลบตัวเลข คำที่ไม่มีความหมายในตัว คำสะกดผิด</w:t>
            </w:r>
          </w:p>
        </w:tc>
      </w:tr>
      <w:tr w:rsidR="007424E9" w:rsidRPr="00264811" w14:paraId="609C2BF4" w14:textId="77777777" w:rsidTr="007424E9">
        <w:trPr>
          <w:jc w:val="center"/>
        </w:trPr>
        <w:tc>
          <w:tcPr>
            <w:tcW w:w="4145" w:type="dxa"/>
            <w:vAlign w:val="center"/>
          </w:tcPr>
          <w:p w14:paraId="1D5D83BC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จัดกลุ่มข้อมูล</w:t>
            </w:r>
          </w:p>
        </w:tc>
        <w:tc>
          <w:tcPr>
            <w:tcW w:w="4145" w:type="dxa"/>
            <w:vAlign w:val="center"/>
          </w:tcPr>
          <w:p w14:paraId="27937FD7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ทำการหาคำสำคัญและทำการจัดกลุ่มข้อมูล</w:t>
            </w:r>
          </w:p>
        </w:tc>
      </w:tr>
      <w:tr w:rsidR="007424E9" w:rsidRPr="00264811" w14:paraId="3247BBFF" w14:textId="77777777" w:rsidTr="007424E9">
        <w:trPr>
          <w:jc w:val="center"/>
        </w:trPr>
        <w:tc>
          <w:tcPr>
            <w:tcW w:w="4145" w:type="dxa"/>
            <w:vAlign w:val="center"/>
          </w:tcPr>
          <w:p w14:paraId="624F091A" w14:textId="77777777" w:rsidR="007424E9" w:rsidRPr="00264811" w:rsidRDefault="007424E9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กำหนดชื่อแต่ละกลุ่มและบันทึกลงฐานข้อมูล</w:t>
            </w:r>
          </w:p>
        </w:tc>
        <w:tc>
          <w:tcPr>
            <w:tcW w:w="4145" w:type="dxa"/>
            <w:vAlign w:val="center"/>
          </w:tcPr>
          <w:p w14:paraId="0D1D2601" w14:textId="77777777" w:rsidR="007424E9" w:rsidRPr="00264811" w:rsidRDefault="007424E9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กำหนดชื่อของกลุ่มและบันทึกข้อมูลลงฐานข้อมูลเพื่อใช้ในเว็บไซต์</w:t>
            </w:r>
          </w:p>
        </w:tc>
      </w:tr>
    </w:tbl>
    <w:p w14:paraId="7F44A724" w14:textId="0BB2D6BB" w:rsidR="007424E9" w:rsidRDefault="007424E9" w:rsidP="00025889">
      <w:pPr>
        <w:spacing w:line="276" w:lineRule="auto"/>
      </w:pPr>
    </w:p>
    <w:p w14:paraId="66E48651" w14:textId="698AC19D" w:rsidR="00765079" w:rsidRDefault="00765079" w:rsidP="00025889">
      <w:pPr>
        <w:spacing w:line="276" w:lineRule="auto"/>
      </w:pPr>
      <w:r>
        <w:tab/>
        <w:t xml:space="preserve">3.3.4 </w:t>
      </w:r>
      <w:r w:rsidRPr="00264811">
        <w:rPr>
          <w:rFonts w:hint="cs"/>
          <w:cs/>
        </w:rPr>
        <w:t>แอ</w:t>
      </w:r>
      <w:proofErr w:type="spellStart"/>
      <w:r w:rsidRPr="00264811">
        <w:rPr>
          <w:rFonts w:hint="cs"/>
          <w:cs/>
        </w:rPr>
        <w:t>คทิ</w:t>
      </w:r>
      <w:proofErr w:type="spellEnd"/>
      <w:r w:rsidRPr="00264811">
        <w:rPr>
          <w:rFonts w:hint="cs"/>
          <w:cs/>
        </w:rPr>
        <w:t>วิตี้ไดอะแกรม (</w:t>
      </w:r>
      <w:r w:rsidRPr="00264811">
        <w:rPr>
          <w:rFonts w:hint="cs"/>
        </w:rPr>
        <w:t>Activity Diagram)</w:t>
      </w:r>
    </w:p>
    <w:p w14:paraId="0B329076" w14:textId="488CBC88" w:rsidR="00765079" w:rsidRDefault="00765079" w:rsidP="00EF614B">
      <w:pPr>
        <w:spacing w:line="276" w:lineRule="auto"/>
        <w:jc w:val="thaiDistribute"/>
      </w:pPr>
      <w:r>
        <w:tab/>
      </w:r>
      <w:r>
        <w:tab/>
      </w:r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หรือแผนภาพกิจกรรม ใช้อธิบายกิจกรรมที่เกิดขึ้นในลักษณะกระแสการไหลของการทำงาน (</w:t>
      </w:r>
      <w:r w:rsidRPr="00264811">
        <w:rPr>
          <w:rFonts w:hint="cs"/>
        </w:rPr>
        <w:t xml:space="preserve">Workflow) </w:t>
      </w:r>
      <w:r w:rsidRPr="00264811">
        <w:rPr>
          <w:rFonts w:hint="cs"/>
          <w:cs/>
        </w:rPr>
        <w:t xml:space="preserve">จะมีลักษณะเดียวกับ </w:t>
      </w:r>
      <w:r w:rsidRPr="00264811">
        <w:rPr>
          <w:rFonts w:hint="cs"/>
        </w:rPr>
        <w:t xml:space="preserve">Flowchart </w:t>
      </w:r>
      <w:r w:rsidRPr="00264811">
        <w:rPr>
          <w:rFonts w:hint="cs"/>
          <w:cs/>
        </w:rPr>
        <w:t xml:space="preserve">โดย ขั้นตอนในการทำงานแต่ละขั้นจะเรียกว่า </w:t>
      </w:r>
      <w:r w:rsidRPr="00264811">
        <w:rPr>
          <w:rFonts w:hint="cs"/>
        </w:rPr>
        <w:t>Activity</w:t>
      </w:r>
      <w:r w:rsidRPr="00264811">
        <w:rPr>
          <w:rFonts w:hint="cs"/>
          <w:cs/>
        </w:rPr>
        <w:t xml:space="preserve"> </w:t>
      </w:r>
    </w:p>
    <w:p w14:paraId="6C06BD6E" w14:textId="41E4E19B" w:rsidR="00765079" w:rsidRDefault="00765079" w:rsidP="00EF614B">
      <w:pPr>
        <w:spacing w:line="276" w:lineRule="auto"/>
        <w:jc w:val="thaiDistribute"/>
      </w:pPr>
      <w:r w:rsidRPr="00264811">
        <w:rPr>
          <w:rFonts w:hint="cs"/>
          <w:cs/>
        </w:rPr>
        <w:t xml:space="preserve">การใช้งาน </w:t>
      </w:r>
      <w:r w:rsidRPr="00264811">
        <w:rPr>
          <w:rFonts w:hint="cs"/>
        </w:rPr>
        <w:t>Activity Diagram</w:t>
      </w:r>
    </w:p>
    <w:p w14:paraId="04AFC3D0" w14:textId="5C5963CF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อธิบายกระแสการไหลของการทำงาน (</w:t>
      </w:r>
      <w:r w:rsidRPr="00264811">
        <w:rPr>
          <w:rFonts w:hint="cs"/>
        </w:rPr>
        <w:t>Workflow</w:t>
      </w:r>
      <w:r w:rsidRPr="00264811">
        <w:rPr>
          <w:rFonts w:hint="cs"/>
          <w:cs/>
        </w:rPr>
        <w:t>)</w:t>
      </w:r>
    </w:p>
    <w:p w14:paraId="0260F310" w14:textId="6462E5A6" w:rsidR="00765079" w:rsidRDefault="00765079" w:rsidP="00025889">
      <w:pPr>
        <w:pStyle w:val="ListParagraph"/>
        <w:numPr>
          <w:ilvl w:val="0"/>
          <w:numId w:val="8"/>
        </w:numPr>
        <w:spacing w:line="276" w:lineRule="auto"/>
      </w:pPr>
      <w:r w:rsidRPr="00264811">
        <w:rPr>
          <w:rFonts w:hint="cs"/>
          <w:cs/>
        </w:rPr>
        <w:t>แสดงขั้นตอนการทำงานของระบบ</w:t>
      </w:r>
    </w:p>
    <w:p w14:paraId="4110ED75" w14:textId="3DCF27D0" w:rsidR="00765079" w:rsidRDefault="00765079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17C2F542" wp14:editId="177F46CF">
            <wp:extent cx="5040000" cy="3915555"/>
            <wp:effectExtent l="0" t="0" r="1905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91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283C" w14:textId="0F2D9161" w:rsidR="00765079" w:rsidRDefault="0076507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25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5" w:name="_Toc130463847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ของผู้ใช้งาน</w:t>
      </w:r>
      <w:bookmarkEnd w:id="85"/>
    </w:p>
    <w:p w14:paraId="2AD784D4" w14:textId="77777777" w:rsidR="00B85E89" w:rsidRPr="00B85E89" w:rsidRDefault="00B85E89" w:rsidP="00025889">
      <w:pPr>
        <w:spacing w:line="276" w:lineRule="auto"/>
      </w:pPr>
    </w:p>
    <w:p w14:paraId="2DF4B8ED" w14:textId="429F3244" w:rsidR="00DF7169" w:rsidRPr="006D3D57" w:rsidRDefault="006D3D57" w:rsidP="00025889">
      <w:pPr>
        <w:spacing w:line="276" w:lineRule="auto"/>
        <w:rPr>
          <w:cs/>
        </w:rPr>
      </w:pPr>
      <w:r>
        <w:rPr>
          <w:cs/>
        </w:rPr>
        <w:lastRenderedPageBreak/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5</w:t>
      </w:r>
      <w:r>
        <w:t xml:space="preserve"> </w:t>
      </w:r>
      <w:r>
        <w:rPr>
          <w:rFonts w:hint="cs"/>
          <w:cs/>
        </w:rPr>
        <w:t>แสดงขั้นตอนการทำงานของระบบเมื่อผู้ใช้ค้นหา</w:t>
      </w:r>
      <w:r w:rsidR="00EF614B">
        <w:rPr>
          <w:rFonts w:hint="cs"/>
          <w:cs/>
        </w:rPr>
        <w:t>บริษัท</w:t>
      </w:r>
      <w:r>
        <w:rPr>
          <w:rFonts w:hint="cs"/>
          <w:cs/>
        </w:rPr>
        <w:t>ด้วยความสนใจของผู้ใช้การทำงานจะเริ่มต้นจากการที่ผู้ใช้ระบุความสนใจ จากนั้นทำการส่งข้อมูลไปคำนวณค่าความคล้ายคลึงผ่าน</w:t>
      </w:r>
      <w:r>
        <w:t xml:space="preserve"> API </w:t>
      </w:r>
      <w:r>
        <w:rPr>
          <w:rFonts w:hint="cs"/>
          <w:cs/>
        </w:rPr>
        <w:t>และเรียกข้อมูลบริษัทที่มีความคล้ายมากที่สุดมาแสดงผลหน้าเว็บไซต์</w:t>
      </w:r>
    </w:p>
    <w:p w14:paraId="305C8314" w14:textId="38459007" w:rsidR="00DF7169" w:rsidRDefault="00DF7169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25206655" wp14:editId="27FCC2F9">
            <wp:extent cx="5040000" cy="3678769"/>
            <wp:effectExtent l="0" t="0" r="1905" b="444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7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23B9" w14:textId="7022D1E7" w:rsidR="00DF7169" w:rsidRDefault="00DF7169" w:rsidP="00025889">
      <w:pPr>
        <w:pStyle w:val="Caption"/>
        <w:spacing w:line="276" w:lineRule="auto"/>
      </w:pPr>
      <w:r w:rsidRPr="00DF7169">
        <w:rPr>
          <w:b/>
          <w:bCs/>
          <w:cs/>
        </w:rPr>
        <w:t xml:space="preserve">ภาพที่ </w:t>
      </w:r>
      <w:r w:rsidRPr="00DF7169">
        <w:rPr>
          <w:b/>
          <w:bCs/>
          <w:cs/>
        </w:rPr>
        <w:fldChar w:fldCharType="begin"/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</w:rPr>
        <w:instrText xml:space="preserve">SEQ </w:instrText>
      </w:r>
      <w:r w:rsidRPr="00DF7169">
        <w:rPr>
          <w:b/>
          <w:bCs/>
          <w:cs/>
        </w:rPr>
        <w:instrText xml:space="preserve">ภาพที่ </w:instrText>
      </w:r>
      <w:r w:rsidRPr="00DF7169">
        <w:rPr>
          <w:b/>
          <w:bCs/>
        </w:rPr>
        <w:instrText>\* ARABIC</w:instrText>
      </w:r>
      <w:r w:rsidRPr="00DF7169">
        <w:rPr>
          <w:b/>
          <w:bCs/>
          <w:cs/>
        </w:rPr>
        <w:instrText xml:space="preserve"> </w:instrText>
      </w:r>
      <w:r w:rsidRPr="00DF716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26</w:t>
      </w:r>
      <w:r w:rsidRPr="00DF7169">
        <w:rPr>
          <w:b/>
          <w:bCs/>
          <w:cs/>
        </w:rPr>
        <w:fldChar w:fldCharType="end"/>
      </w:r>
      <w:r>
        <w:t xml:space="preserve"> </w:t>
      </w:r>
      <w:bookmarkStart w:id="86" w:name="_Toc130463848"/>
      <w:r w:rsidRPr="00264811">
        <w:rPr>
          <w:rFonts w:hint="cs"/>
        </w:rPr>
        <w:t xml:space="preserve">Activity Diagram </w:t>
      </w:r>
      <w:r w:rsidRPr="00264811">
        <w:rPr>
          <w:rFonts w:hint="cs"/>
          <w:cs/>
        </w:rPr>
        <w:t>ของผู้ดูแลระบบ</w:t>
      </w:r>
      <w:bookmarkEnd w:id="86"/>
    </w:p>
    <w:p w14:paraId="54C115E5" w14:textId="3FBE344B" w:rsidR="00B85E89" w:rsidRDefault="00B85E89" w:rsidP="00025889">
      <w:pPr>
        <w:spacing w:line="276" w:lineRule="auto"/>
      </w:pPr>
      <w:r>
        <w:tab/>
      </w:r>
    </w:p>
    <w:p w14:paraId="7EE8F2C4" w14:textId="19F01C3A" w:rsidR="00B85E89" w:rsidRPr="00B85E89" w:rsidRDefault="00B85E89" w:rsidP="006D439F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>
        <w:t>2</w:t>
      </w:r>
      <w:r w:rsidR="009B2B79">
        <w:t>6</w:t>
      </w:r>
      <w:r>
        <w:t xml:space="preserve"> </w:t>
      </w:r>
      <w:r>
        <w:rPr>
          <w:rFonts w:hint="cs"/>
          <w:cs/>
        </w:rPr>
        <w:t>แสดงการทำงานของการจัดกลุ่มข้อมูลเพื่อนำไป</w:t>
      </w:r>
      <w:r w:rsidR="00D406BA">
        <w:rPr>
          <w:rFonts w:hint="cs"/>
          <w:cs/>
        </w:rPr>
        <w:t>ใช้ในระบบโดยการทำงานเริ่มต้นที่น</w:t>
      </w:r>
      <w:r w:rsidR="006D439F">
        <w:rPr>
          <w:rFonts w:hint="cs"/>
          <w:cs/>
        </w:rPr>
        <w:t>ำ</w:t>
      </w:r>
      <w:r w:rsidR="00D406BA">
        <w:rPr>
          <w:rFonts w:hint="cs"/>
          <w:cs/>
        </w:rPr>
        <w:t xml:space="preserve">ข้อมูลที่ได้เก็บรวบรวมลงในไฟล์จากนั้นทำการทำ </w:t>
      </w:r>
      <w:r w:rsidR="00D406BA">
        <w:t xml:space="preserve">Word segmentation </w:t>
      </w:r>
      <w:r w:rsidR="00D406BA">
        <w:rPr>
          <w:rFonts w:hint="cs"/>
          <w:cs/>
        </w:rPr>
        <w:t xml:space="preserve">และทำการจัดกลุ่มข้อมูล สุดท้ายบันทึกข้อมูลเพื่อนำไปนำเข้าลงฐานข้อมูล </w:t>
      </w:r>
      <w:r w:rsidR="00D406BA">
        <w:t>MongoDB</w:t>
      </w:r>
    </w:p>
    <w:p w14:paraId="673E5356" w14:textId="5D0FFAA2" w:rsidR="00DF7169" w:rsidRDefault="00DF7169" w:rsidP="00025889">
      <w:pPr>
        <w:spacing w:line="276" w:lineRule="auto"/>
      </w:pPr>
    </w:p>
    <w:p w14:paraId="490F0460" w14:textId="6BE3F124" w:rsidR="00DF7169" w:rsidRDefault="00DF7169" w:rsidP="00025889">
      <w:pPr>
        <w:pStyle w:val="Heading2"/>
        <w:spacing w:line="276" w:lineRule="auto"/>
      </w:pPr>
      <w:bookmarkStart w:id="87" w:name="_Toc130464063"/>
      <w:r>
        <w:t xml:space="preserve">3.4 </w:t>
      </w:r>
      <w:r>
        <w:rPr>
          <w:rFonts w:hint="cs"/>
          <w:cs/>
        </w:rPr>
        <w:t>การออกแบบฐานข้อมูล</w:t>
      </w:r>
      <w:bookmarkEnd w:id="87"/>
    </w:p>
    <w:p w14:paraId="22A6ECE3" w14:textId="4C41E80A" w:rsidR="00FE6794" w:rsidRDefault="00FE6794" w:rsidP="00025889">
      <w:pPr>
        <w:spacing w:line="276" w:lineRule="auto"/>
      </w:pPr>
      <w:r>
        <w:rPr>
          <w:cs/>
        </w:rPr>
        <w:tab/>
      </w:r>
      <w:r>
        <w:t xml:space="preserve">3.4.1 </w:t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</w:p>
    <w:p w14:paraId="40030865" w14:textId="44003031" w:rsidR="00FE6794" w:rsidRDefault="00FE6794" w:rsidP="00025889">
      <w:pPr>
        <w:spacing w:line="276" w:lineRule="auto"/>
        <w:jc w:val="thaiDistribute"/>
      </w:pPr>
      <w:r>
        <w:tab/>
      </w:r>
      <w:r>
        <w:tab/>
      </w:r>
      <w:r w:rsidR="00C9388A" w:rsidRPr="00264811">
        <w:rPr>
          <w:rFonts w:hint="cs"/>
          <w:cs/>
        </w:rPr>
        <w:t>แบบจำลองโครงสร้างของฐานข้อมูล</w:t>
      </w:r>
      <w:r w:rsidR="00C9388A">
        <w:t xml:space="preserve"> (</w:t>
      </w:r>
      <w:r w:rsidR="00C9388A" w:rsidRPr="00C9388A">
        <w:t xml:space="preserve">Entity-Relationship </w:t>
      </w:r>
      <w:proofErr w:type="spellStart"/>
      <w:r w:rsidR="00C9388A" w:rsidRPr="00C9388A">
        <w:t>Diagrams</w:t>
      </w:r>
      <w:r w:rsidR="00C9388A">
        <w:t>:</w:t>
      </w:r>
      <w:r w:rsidRPr="00264811">
        <w:rPr>
          <w:rFonts w:hint="cs"/>
        </w:rPr>
        <w:t>ER</w:t>
      </w:r>
      <w:proofErr w:type="spellEnd"/>
      <w:r w:rsidRPr="00264811">
        <w:rPr>
          <w:rFonts w:hint="cs"/>
        </w:rPr>
        <w:t xml:space="preserve"> Diagram</w:t>
      </w:r>
      <w:r w:rsidR="00C9388A"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เขียนออกมาในลักษณะของรูปภาพ การอธิบายโครงสร้างและความสัมพันธ์ของข้อมูล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ประกอบด้วย</w:t>
      </w:r>
      <w:r w:rsidRPr="00264811">
        <w:rPr>
          <w:rFonts w:hint="cs"/>
        </w:rPr>
        <w:t xml:space="preserve"> 1.</w:t>
      </w:r>
      <w:r w:rsidRPr="00264811">
        <w:rPr>
          <w:rFonts w:hint="cs"/>
          <w:cs/>
        </w:rPr>
        <w:t>เอนทิตี้ (</w:t>
      </w:r>
      <w:r w:rsidRPr="00264811">
        <w:rPr>
          <w:rFonts w:hint="cs"/>
        </w:rPr>
        <w:t xml:space="preserve">Entity) </w:t>
      </w:r>
      <w:r w:rsidRPr="00264811">
        <w:rPr>
          <w:rFonts w:hint="cs"/>
          <w:cs/>
        </w:rPr>
        <w:t xml:space="preserve">เป็นวัตถุ หรือสิ่งของที่เราสนใจในระบบงานนั้น </w:t>
      </w:r>
      <w:r w:rsidRPr="00264811">
        <w:rPr>
          <w:rFonts w:hint="cs"/>
        </w:rPr>
        <w:t>2.</w:t>
      </w:r>
      <w:r w:rsidRPr="00264811">
        <w:rPr>
          <w:rFonts w:hint="cs"/>
          <w:cs/>
        </w:rPr>
        <w:t>แอททริบิว (</w:t>
      </w:r>
      <w:r w:rsidRPr="00264811">
        <w:rPr>
          <w:rFonts w:hint="cs"/>
        </w:rPr>
        <w:t xml:space="preserve">Attribute) </w:t>
      </w:r>
      <w:r w:rsidRPr="00264811">
        <w:rPr>
          <w:rFonts w:hint="cs"/>
          <w:cs/>
        </w:rPr>
        <w:t>เป็นคุณสมบัติของวัตถุที่เราสนใจ</w:t>
      </w:r>
      <w:r w:rsidRPr="00264811">
        <w:rPr>
          <w:rFonts w:hint="cs"/>
        </w:rPr>
        <w:t xml:space="preserve"> 3.</w:t>
      </w:r>
      <w:r w:rsidRPr="00264811">
        <w:rPr>
          <w:rFonts w:hint="cs"/>
          <w:cs/>
        </w:rPr>
        <w:t>ความสัมพันธ์ (</w:t>
      </w:r>
      <w:r w:rsidRPr="00264811">
        <w:rPr>
          <w:rFonts w:hint="cs"/>
        </w:rPr>
        <w:t xml:space="preserve">Relationship) </w:t>
      </w:r>
      <w:r w:rsidRPr="00264811">
        <w:rPr>
          <w:rFonts w:hint="cs"/>
          <w:cs/>
        </w:rPr>
        <w:t>คือ ความสัมพันธ์ระหว่างเอนทิตี้</w:t>
      </w:r>
      <w:r w:rsidRPr="00264811">
        <w:rPr>
          <w:rFonts w:hint="cs"/>
        </w:rPr>
        <w:t xml:space="preserve"> ER Diagram </w:t>
      </w:r>
      <w:r w:rsidRPr="00264811">
        <w:rPr>
          <w:rFonts w:hint="cs"/>
          <w:cs/>
        </w:rPr>
        <w:t xml:space="preserve">มีความสำคัญต่อการพัฒนาระบบงานฐานข้อมูล </w:t>
      </w:r>
      <w:r w:rsidRPr="00264811">
        <w:rPr>
          <w:rFonts w:hint="cs"/>
        </w:rPr>
        <w:t xml:space="preserve">Application </w:t>
      </w:r>
      <w:r w:rsidRPr="00264811">
        <w:rPr>
          <w:rFonts w:hint="cs"/>
          <w:cs/>
        </w:rPr>
        <w:t>ต่าง</w:t>
      </w:r>
      <w:r w:rsidR="00F62CD9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ๆ ที่ต้องการการเก็บข้อมูลอย่างมีระบบ มีโครงสร้าง ดังนั้น </w:t>
      </w:r>
      <w:r w:rsidRPr="00264811">
        <w:rPr>
          <w:rFonts w:hint="cs"/>
        </w:rPr>
        <w:t xml:space="preserve">ER Diagram </w:t>
      </w:r>
      <w:r w:rsidRPr="00264811">
        <w:rPr>
          <w:rFonts w:hint="cs"/>
          <w:cs/>
        </w:rPr>
        <w:t>จึงใช้เพื่อเป็นเอกสารในการสื่อสารระหว่าง นักออกแบบระบบ และนักพัฒนาระบบ เพื่อให้สื่อสารอย่างตรงกัน</w:t>
      </w:r>
    </w:p>
    <w:p w14:paraId="232098A5" w14:textId="79591567" w:rsidR="004E7877" w:rsidRDefault="004E7877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14EED1CF" wp14:editId="28F3BD21">
            <wp:extent cx="1278136" cy="2076893"/>
            <wp:effectExtent l="0" t="0" r="5080" b="0"/>
            <wp:docPr id="20" name="Picture 2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3682" cy="208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A152" w14:textId="5B9C9532" w:rsidR="003C69F6" w:rsidRDefault="004E7877" w:rsidP="00F62CD9">
      <w:pPr>
        <w:spacing w:line="276" w:lineRule="auto"/>
        <w:jc w:val="center"/>
      </w:pPr>
      <w:r w:rsidRPr="004E7877">
        <w:rPr>
          <w:b/>
          <w:bCs/>
          <w:cs/>
        </w:rPr>
        <w:t xml:space="preserve">ภาพที่ </w:t>
      </w:r>
      <w:r w:rsidRPr="004E7877">
        <w:rPr>
          <w:b/>
          <w:bCs/>
          <w:cs/>
        </w:rPr>
        <w:fldChar w:fldCharType="begin"/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</w:rPr>
        <w:instrText xml:space="preserve">SEQ </w:instrText>
      </w:r>
      <w:r w:rsidRPr="004E7877">
        <w:rPr>
          <w:b/>
          <w:bCs/>
          <w:cs/>
        </w:rPr>
        <w:instrText xml:space="preserve">ภาพที่ </w:instrText>
      </w:r>
      <w:r w:rsidRPr="004E7877">
        <w:rPr>
          <w:b/>
          <w:bCs/>
        </w:rPr>
        <w:instrText>\* ARABIC</w:instrText>
      </w:r>
      <w:r w:rsidRPr="004E7877">
        <w:rPr>
          <w:b/>
          <w:bCs/>
          <w:cs/>
        </w:rPr>
        <w:instrText xml:space="preserve"> </w:instrText>
      </w:r>
      <w:r w:rsidRPr="004E787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27</w:t>
      </w:r>
      <w:r w:rsidRPr="004E7877">
        <w:rPr>
          <w:b/>
          <w:bCs/>
          <w:cs/>
        </w:rPr>
        <w:fldChar w:fldCharType="end"/>
      </w:r>
      <w:r>
        <w:t xml:space="preserve"> </w:t>
      </w:r>
      <w:bookmarkStart w:id="88" w:name="_Toc130463849"/>
      <w:r w:rsidRPr="00264811">
        <w:rPr>
          <w:rFonts w:hint="cs"/>
        </w:rPr>
        <w:t xml:space="preserve">ER Diagram </w:t>
      </w:r>
      <w:bookmarkEnd w:id="88"/>
      <w:r w:rsidR="00F62CD9" w:rsidRPr="00F62CD9">
        <w:rPr>
          <w:cs/>
        </w:rPr>
        <w:t>ระบบแนะนำสถานที่ฝึกงานด้านคอมพิวเตอร์ ด้วยเทคโนโลยี</w:t>
      </w:r>
      <w:r w:rsidR="00F62CD9">
        <w:rPr>
          <w:cs/>
        </w:rPr>
        <w:br/>
      </w:r>
      <w:r w:rsidR="00F62CD9" w:rsidRPr="00F62CD9">
        <w:rPr>
          <w:cs/>
        </w:rPr>
        <w:t>การจัดกลุ่มเคมีน (</w:t>
      </w:r>
      <w:r w:rsidR="00F62CD9" w:rsidRPr="00F62CD9">
        <w:t>K-Means)</w:t>
      </w:r>
    </w:p>
    <w:p w14:paraId="11984DAD" w14:textId="77777777" w:rsidR="00F62CD9" w:rsidRPr="00264811" w:rsidRDefault="00F62CD9" w:rsidP="00F62CD9">
      <w:pPr>
        <w:spacing w:line="276" w:lineRule="auto"/>
        <w:jc w:val="center"/>
      </w:pPr>
    </w:p>
    <w:p w14:paraId="69970CA6" w14:textId="282D756A" w:rsidR="004E7877" w:rsidRDefault="0073576A" w:rsidP="00025889">
      <w:pPr>
        <w:pStyle w:val="Caption"/>
        <w:spacing w:line="276" w:lineRule="auto"/>
        <w:jc w:val="left"/>
      </w:pPr>
      <w:r>
        <w:tab/>
        <w:t xml:space="preserve">3.4.2 </w:t>
      </w:r>
      <w:r w:rsidRPr="00264811">
        <w:rPr>
          <w:rFonts w:hint="cs"/>
          <w:cs/>
        </w:rPr>
        <w:t>พจนานุกรมข้อมูล (</w:t>
      </w:r>
      <w:r w:rsidRPr="00264811">
        <w:rPr>
          <w:rFonts w:hint="cs"/>
        </w:rPr>
        <w:t>Data Dictionary</w:t>
      </w:r>
      <w:r w:rsidRPr="00264811">
        <w:rPr>
          <w:rFonts w:hint="cs"/>
          <w:cs/>
        </w:rPr>
        <w:t>)</w:t>
      </w:r>
    </w:p>
    <w:p w14:paraId="72FE35DA" w14:textId="418F9A34" w:rsidR="0073576A" w:rsidRDefault="0073576A" w:rsidP="00025889">
      <w:pPr>
        <w:spacing w:line="276" w:lineRule="auto"/>
        <w:jc w:val="thaiDistribute"/>
      </w:pPr>
      <w:r>
        <w:tab/>
      </w:r>
      <w:r>
        <w:tab/>
      </w:r>
      <w:r>
        <w:rPr>
          <w:cs/>
        </w:rPr>
        <w:t xml:space="preserve">หลังจากที่วิเคราะห์ระบบผู้ศึกษาได้ออกแบบฐานข้อมูล โดยออกแบบโครงสร้างของระบบ ซึ่งประกอบไปด้วยตาราง จำนวน </w:t>
      </w:r>
      <w:r>
        <w:t xml:space="preserve">1 </w:t>
      </w:r>
      <w:r>
        <w:rPr>
          <w:cs/>
        </w:rPr>
        <w:t>ตาราง และได้อธิบาย ชื่อ ตาราง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File Name), </w:t>
      </w:r>
      <w:r>
        <w:rPr>
          <w:cs/>
        </w:rPr>
        <w:t>คําอธิบาย(</w:t>
      </w:r>
      <w:r>
        <w:t xml:space="preserve">Description), </w:t>
      </w:r>
      <w:r>
        <w:rPr>
          <w:cs/>
        </w:rPr>
        <w:t>ชื่อข้อมูล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Field Name), </w:t>
      </w:r>
      <w:r>
        <w:rPr>
          <w:cs/>
        </w:rPr>
        <w:t>ชนิดของข้อมูล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Type), </w:t>
      </w:r>
      <w:r>
        <w:rPr>
          <w:cs/>
        </w:rPr>
        <w:t>ขนาดที่เก็บ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Length), </w:t>
      </w:r>
      <w:r>
        <w:rPr>
          <w:cs/>
        </w:rPr>
        <w:t>ลักษณะที่เก็บค่า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Format), </w:t>
      </w:r>
      <w:r>
        <w:rPr>
          <w:cs/>
        </w:rPr>
        <w:t>ชนิดของคีย์</w:t>
      </w:r>
      <w:r w:rsidR="00D823D0">
        <w:rPr>
          <w:rFonts w:hint="cs"/>
          <w:cs/>
        </w:rPr>
        <w:t xml:space="preserve"> </w:t>
      </w:r>
      <w:r>
        <w:rPr>
          <w:cs/>
        </w:rPr>
        <w:t>(</w:t>
      </w:r>
      <w:r>
        <w:t xml:space="preserve">Key) </w:t>
      </w:r>
      <w:r>
        <w:rPr>
          <w:cs/>
        </w:rPr>
        <w:t>ดังต่อไปนี้</w:t>
      </w:r>
    </w:p>
    <w:p w14:paraId="191B74F8" w14:textId="77777777" w:rsidR="0073576A" w:rsidRDefault="0073576A" w:rsidP="00025889">
      <w:pPr>
        <w:pStyle w:val="Caption"/>
        <w:spacing w:line="276" w:lineRule="auto"/>
        <w:jc w:val="left"/>
        <w:rPr>
          <w:b/>
          <w:bCs/>
        </w:rPr>
      </w:pPr>
    </w:p>
    <w:p w14:paraId="39B08408" w14:textId="430497C6" w:rsidR="0073576A" w:rsidRDefault="0073576A" w:rsidP="00025889">
      <w:pPr>
        <w:pStyle w:val="Caption"/>
        <w:spacing w:line="276" w:lineRule="auto"/>
        <w:jc w:val="left"/>
      </w:pPr>
      <w:r w:rsidRPr="0073576A">
        <w:rPr>
          <w:b/>
          <w:bCs/>
          <w:cs/>
        </w:rPr>
        <w:t xml:space="preserve">ตาราง </w:t>
      </w:r>
      <w:r w:rsidRPr="0073576A">
        <w:rPr>
          <w:b/>
          <w:bCs/>
          <w:cs/>
        </w:rPr>
        <w:fldChar w:fldCharType="begin"/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</w:rPr>
        <w:instrText xml:space="preserve">SEQ </w:instrText>
      </w:r>
      <w:r w:rsidRPr="0073576A">
        <w:rPr>
          <w:b/>
          <w:bCs/>
          <w:cs/>
        </w:rPr>
        <w:instrText xml:space="preserve">ตาราง </w:instrText>
      </w:r>
      <w:r w:rsidRPr="0073576A">
        <w:rPr>
          <w:b/>
          <w:bCs/>
        </w:rPr>
        <w:instrText>\* ARABIC</w:instrText>
      </w:r>
      <w:r w:rsidRPr="0073576A">
        <w:rPr>
          <w:b/>
          <w:bCs/>
          <w:cs/>
        </w:rPr>
        <w:instrText xml:space="preserve"> </w:instrText>
      </w:r>
      <w:r w:rsidRPr="0073576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14</w:t>
      </w:r>
      <w:r w:rsidRPr="0073576A">
        <w:rPr>
          <w:b/>
          <w:bCs/>
          <w:cs/>
        </w:rPr>
        <w:fldChar w:fldCharType="end"/>
      </w:r>
      <w:r>
        <w:t xml:space="preserve"> </w:t>
      </w:r>
      <w:bookmarkStart w:id="89" w:name="_Toc130463772"/>
      <w:r w:rsidRPr="00264811">
        <w:rPr>
          <w:rFonts w:hint="cs"/>
          <w:cs/>
        </w:rPr>
        <w:t>พจนานุกรมข้อมูลบริษัท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73576A" w:rsidRPr="00264811" w14:paraId="19BF2B85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4BE1351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File name: companies</w:t>
            </w:r>
          </w:p>
        </w:tc>
      </w:tr>
      <w:tr w:rsidR="0073576A" w:rsidRPr="00264811" w14:paraId="402D561A" w14:textId="77777777" w:rsidTr="00942E34">
        <w:trPr>
          <w:trHeight w:val="454"/>
        </w:trPr>
        <w:tc>
          <w:tcPr>
            <w:tcW w:w="8294" w:type="dxa"/>
            <w:gridSpan w:val="6"/>
            <w:vAlign w:val="center"/>
          </w:tcPr>
          <w:p w14:paraId="55F55792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</w:rPr>
              <w:t xml:space="preserve">Description: </w:t>
            </w:r>
            <w:r w:rsidRPr="00264811">
              <w:rPr>
                <w:rFonts w:hint="cs"/>
                <w:cs/>
              </w:rPr>
              <w:t>ตารางเก็บข้อมูลบริษัททั้งหมด</w:t>
            </w:r>
          </w:p>
        </w:tc>
      </w:tr>
      <w:tr w:rsidR="0073576A" w:rsidRPr="00264811" w14:paraId="7923FEE8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264D0A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Field name</w:t>
            </w:r>
          </w:p>
        </w:tc>
        <w:tc>
          <w:tcPr>
            <w:tcW w:w="850" w:type="dxa"/>
            <w:vAlign w:val="center"/>
          </w:tcPr>
          <w:p w14:paraId="7486553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Type</w:t>
            </w:r>
          </w:p>
        </w:tc>
        <w:tc>
          <w:tcPr>
            <w:tcW w:w="850" w:type="dxa"/>
            <w:vAlign w:val="center"/>
          </w:tcPr>
          <w:p w14:paraId="607FA1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Length</w:t>
            </w:r>
          </w:p>
        </w:tc>
        <w:tc>
          <w:tcPr>
            <w:tcW w:w="1053" w:type="dxa"/>
            <w:vAlign w:val="center"/>
          </w:tcPr>
          <w:p w14:paraId="1B6778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Format</w:t>
            </w:r>
          </w:p>
        </w:tc>
        <w:tc>
          <w:tcPr>
            <w:tcW w:w="1378" w:type="dxa"/>
            <w:vAlign w:val="center"/>
          </w:tcPr>
          <w:p w14:paraId="6B895A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Description</w:t>
            </w:r>
          </w:p>
        </w:tc>
        <w:tc>
          <w:tcPr>
            <w:tcW w:w="1339" w:type="dxa"/>
            <w:vAlign w:val="center"/>
          </w:tcPr>
          <w:p w14:paraId="0F70E59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Key</w:t>
            </w:r>
          </w:p>
        </w:tc>
      </w:tr>
      <w:tr w:rsidR="0073576A" w:rsidRPr="00264811" w14:paraId="5B828EEB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74F7078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_id</w:t>
            </w:r>
          </w:p>
        </w:tc>
        <w:tc>
          <w:tcPr>
            <w:tcW w:w="850" w:type="dxa"/>
            <w:vAlign w:val="center"/>
          </w:tcPr>
          <w:p w14:paraId="43E9EDC3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0053329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12C7F7FD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1C815C7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รหัสบริษัท</w:t>
            </w:r>
          </w:p>
        </w:tc>
        <w:tc>
          <w:tcPr>
            <w:tcW w:w="1339" w:type="dxa"/>
            <w:vAlign w:val="center"/>
          </w:tcPr>
          <w:p w14:paraId="29C3E70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Primary key</w:t>
            </w:r>
          </w:p>
        </w:tc>
      </w:tr>
      <w:tr w:rsidR="0073576A" w:rsidRPr="00264811" w14:paraId="09F871CE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AB1C0FC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short_company</w:t>
            </w:r>
            <w:proofErr w:type="spellEnd"/>
          </w:p>
        </w:tc>
        <w:tc>
          <w:tcPr>
            <w:tcW w:w="850" w:type="dxa"/>
            <w:vAlign w:val="center"/>
          </w:tcPr>
          <w:p w14:paraId="504567C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11ABFEA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0E557569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7F85F2B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ชื่อย่อบริษัท</w:t>
            </w:r>
          </w:p>
        </w:tc>
        <w:tc>
          <w:tcPr>
            <w:tcW w:w="1339" w:type="dxa"/>
            <w:vAlign w:val="center"/>
          </w:tcPr>
          <w:p w14:paraId="50BD51D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6F12EDE7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1B32AC21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th_company_name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2021BA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25EA6DF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D8A6AD7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231821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ชื่อบริษัทภาษาไทย</w:t>
            </w:r>
          </w:p>
        </w:tc>
        <w:tc>
          <w:tcPr>
            <w:tcW w:w="1339" w:type="dxa"/>
            <w:vAlign w:val="center"/>
          </w:tcPr>
          <w:p w14:paraId="30595B5E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7BCEF843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43D9F12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eng_company_name</w:t>
            </w:r>
            <w:proofErr w:type="spellEnd"/>
          </w:p>
        </w:tc>
        <w:tc>
          <w:tcPr>
            <w:tcW w:w="850" w:type="dxa"/>
            <w:vAlign w:val="center"/>
          </w:tcPr>
          <w:p w14:paraId="0B0C3B9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6F57300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7EDB49E5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3DAEDB0A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ชื่อบริษัทภาษาอังกฤษ</w:t>
            </w:r>
          </w:p>
        </w:tc>
        <w:tc>
          <w:tcPr>
            <w:tcW w:w="1339" w:type="dxa"/>
            <w:vAlign w:val="center"/>
          </w:tcPr>
          <w:p w14:paraId="7815EA6B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2ADEAA2C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4E172A09" w14:textId="77777777" w:rsidR="0073576A" w:rsidRPr="00264811" w:rsidRDefault="0073576A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type_business</w:t>
            </w:r>
            <w:proofErr w:type="spellEnd"/>
          </w:p>
        </w:tc>
        <w:tc>
          <w:tcPr>
            <w:tcW w:w="850" w:type="dxa"/>
            <w:vAlign w:val="center"/>
          </w:tcPr>
          <w:p w14:paraId="69B4734F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4AB887F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24443E7C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91DE047" w14:textId="77777777" w:rsidR="0073576A" w:rsidRPr="00264811" w:rsidRDefault="0073576A" w:rsidP="00025889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ประเภทธุรกิจ</w:t>
            </w:r>
          </w:p>
        </w:tc>
        <w:tc>
          <w:tcPr>
            <w:tcW w:w="1339" w:type="dxa"/>
            <w:vAlign w:val="center"/>
          </w:tcPr>
          <w:p w14:paraId="3A31FDB4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73576A" w:rsidRPr="00264811" w14:paraId="5D96DC8F" w14:textId="77777777" w:rsidTr="00942E34">
        <w:trPr>
          <w:trHeight w:val="454"/>
        </w:trPr>
        <w:tc>
          <w:tcPr>
            <w:tcW w:w="2824" w:type="dxa"/>
            <w:vAlign w:val="center"/>
          </w:tcPr>
          <w:p w14:paraId="3B33344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product</w:t>
            </w:r>
          </w:p>
        </w:tc>
        <w:tc>
          <w:tcPr>
            <w:tcW w:w="850" w:type="dxa"/>
            <w:vAlign w:val="center"/>
          </w:tcPr>
          <w:p w14:paraId="3669368D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D5E7FE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  <w:vAlign w:val="center"/>
          </w:tcPr>
          <w:p w14:paraId="2D5CF7F0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62A08F52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ประเภทสินค้า</w:t>
            </w:r>
          </w:p>
        </w:tc>
        <w:tc>
          <w:tcPr>
            <w:tcW w:w="1339" w:type="dxa"/>
            <w:vAlign w:val="center"/>
          </w:tcPr>
          <w:p w14:paraId="44A73486" w14:textId="77777777" w:rsidR="0073576A" w:rsidRPr="00264811" w:rsidRDefault="0073576A" w:rsidP="00025889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</w:tbl>
    <w:p w14:paraId="697491DB" w14:textId="02D0A9D2" w:rsidR="00942E34" w:rsidRDefault="00942E34" w:rsidP="00025889">
      <w:pPr>
        <w:spacing w:line="276" w:lineRule="auto"/>
        <w:rPr>
          <w:b/>
          <w:bCs/>
        </w:rPr>
      </w:pPr>
    </w:p>
    <w:p w14:paraId="750B0379" w14:textId="4DD03D00" w:rsidR="00C924F6" w:rsidRPr="00C924F6" w:rsidRDefault="00C924F6" w:rsidP="00C924F6">
      <w:pPr>
        <w:rPr>
          <w:b/>
          <w:bCs/>
        </w:rPr>
      </w:pPr>
      <w:bookmarkStart w:id="90" w:name="_Toc130464064"/>
      <w:r w:rsidRPr="00C924F6">
        <w:rPr>
          <w:rFonts w:hint="cs"/>
          <w:b/>
          <w:bCs/>
          <w:cs/>
        </w:rPr>
        <w:lastRenderedPageBreak/>
        <w:t xml:space="preserve">ตาราง </w:t>
      </w:r>
      <w:r w:rsidRPr="00C924F6">
        <w:rPr>
          <w:b/>
          <w:bCs/>
        </w:rPr>
        <w:t>14 (</w:t>
      </w:r>
      <w:r w:rsidRPr="00C924F6">
        <w:rPr>
          <w:rFonts w:hint="cs"/>
          <w:b/>
          <w:bCs/>
          <w:cs/>
        </w:rPr>
        <w:t>ต่อ</w:t>
      </w:r>
      <w:r w:rsidRPr="00C924F6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24"/>
        <w:gridCol w:w="850"/>
        <w:gridCol w:w="850"/>
        <w:gridCol w:w="1053"/>
        <w:gridCol w:w="1378"/>
        <w:gridCol w:w="1339"/>
      </w:tblGrid>
      <w:tr w:rsidR="00C924F6" w:rsidRPr="00264811" w14:paraId="463F6ADD" w14:textId="77777777" w:rsidTr="00C702C1">
        <w:trPr>
          <w:trHeight w:val="454"/>
        </w:trPr>
        <w:tc>
          <w:tcPr>
            <w:tcW w:w="2824" w:type="dxa"/>
            <w:vAlign w:val="center"/>
          </w:tcPr>
          <w:p w14:paraId="49AF4ACF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type_innovation</w:t>
            </w:r>
            <w:proofErr w:type="spellEnd"/>
          </w:p>
        </w:tc>
        <w:tc>
          <w:tcPr>
            <w:tcW w:w="850" w:type="dxa"/>
            <w:vAlign w:val="center"/>
          </w:tcPr>
          <w:p w14:paraId="64D5D0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  <w:vAlign w:val="center"/>
          </w:tcPr>
          <w:p w14:paraId="79A8B3C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  <w:vAlign w:val="center"/>
          </w:tcPr>
          <w:p w14:paraId="58064B4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  <w:vAlign w:val="center"/>
          </w:tcPr>
          <w:p w14:paraId="04840A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ประเภทเทคโนโลยี</w:t>
            </w:r>
          </w:p>
        </w:tc>
        <w:tc>
          <w:tcPr>
            <w:tcW w:w="1339" w:type="dxa"/>
            <w:vAlign w:val="center"/>
          </w:tcPr>
          <w:p w14:paraId="5894243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249C635" w14:textId="77777777" w:rsidTr="00C702C1">
        <w:trPr>
          <w:trHeight w:val="454"/>
        </w:trPr>
        <w:tc>
          <w:tcPr>
            <w:tcW w:w="2824" w:type="dxa"/>
          </w:tcPr>
          <w:p w14:paraId="09F3824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detail</w:t>
            </w:r>
          </w:p>
        </w:tc>
        <w:tc>
          <w:tcPr>
            <w:tcW w:w="850" w:type="dxa"/>
          </w:tcPr>
          <w:p w14:paraId="5DDA413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904261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4F35C45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5CB9960B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รายละเอียดธุรกิจ</w:t>
            </w:r>
          </w:p>
        </w:tc>
        <w:tc>
          <w:tcPr>
            <w:tcW w:w="1339" w:type="dxa"/>
          </w:tcPr>
          <w:p w14:paraId="56BE016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4850E4F" w14:textId="77777777" w:rsidTr="00C702C1">
        <w:trPr>
          <w:trHeight w:val="454"/>
        </w:trPr>
        <w:tc>
          <w:tcPr>
            <w:tcW w:w="2824" w:type="dxa"/>
          </w:tcPr>
          <w:p w14:paraId="7345B2A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owner</w:t>
            </w:r>
          </w:p>
        </w:tc>
        <w:tc>
          <w:tcPr>
            <w:tcW w:w="850" w:type="dxa"/>
          </w:tcPr>
          <w:p w14:paraId="53E36A83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67A061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2249A7A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EB0B98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เจ้าของ</w:t>
            </w:r>
          </w:p>
        </w:tc>
        <w:tc>
          <w:tcPr>
            <w:tcW w:w="1339" w:type="dxa"/>
          </w:tcPr>
          <w:p w14:paraId="5CCB764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2976E93" w14:textId="77777777" w:rsidTr="00C702C1">
        <w:trPr>
          <w:trHeight w:val="454"/>
        </w:trPr>
        <w:tc>
          <w:tcPr>
            <w:tcW w:w="2824" w:type="dxa"/>
          </w:tcPr>
          <w:p w14:paraId="7F82ACFC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province_base</w:t>
            </w:r>
            <w:proofErr w:type="spellEnd"/>
          </w:p>
        </w:tc>
        <w:tc>
          <w:tcPr>
            <w:tcW w:w="850" w:type="dxa"/>
          </w:tcPr>
          <w:p w14:paraId="533339E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6F41449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5F0F70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841746C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จังหวัดที่ตั้ง</w:t>
            </w:r>
          </w:p>
        </w:tc>
        <w:tc>
          <w:tcPr>
            <w:tcW w:w="1339" w:type="dxa"/>
          </w:tcPr>
          <w:p w14:paraId="021C4BD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64CB8CB" w14:textId="77777777" w:rsidTr="00C702C1">
        <w:trPr>
          <w:trHeight w:val="454"/>
        </w:trPr>
        <w:tc>
          <w:tcPr>
            <w:tcW w:w="2824" w:type="dxa"/>
          </w:tcPr>
          <w:p w14:paraId="5679B89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address</w:t>
            </w:r>
          </w:p>
        </w:tc>
        <w:tc>
          <w:tcPr>
            <w:tcW w:w="850" w:type="dxa"/>
          </w:tcPr>
          <w:p w14:paraId="16ABA318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19C9D9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055B95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3B312A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ที่อยู่โดยละเอียด</w:t>
            </w:r>
          </w:p>
        </w:tc>
        <w:tc>
          <w:tcPr>
            <w:tcW w:w="1339" w:type="dxa"/>
          </w:tcPr>
          <w:p w14:paraId="37DF22F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1D6A03C" w14:textId="77777777" w:rsidTr="00C702C1">
        <w:trPr>
          <w:trHeight w:val="454"/>
        </w:trPr>
        <w:tc>
          <w:tcPr>
            <w:tcW w:w="2824" w:type="dxa"/>
          </w:tcPr>
          <w:p w14:paraId="485A0888" w14:textId="77777777" w:rsidR="00C924F6" w:rsidRPr="00264811" w:rsidRDefault="00C924F6" w:rsidP="00C702C1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phone_number</w:t>
            </w:r>
            <w:proofErr w:type="spellEnd"/>
          </w:p>
        </w:tc>
        <w:tc>
          <w:tcPr>
            <w:tcW w:w="850" w:type="dxa"/>
          </w:tcPr>
          <w:p w14:paraId="4106198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20D4A6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20</w:t>
            </w:r>
          </w:p>
        </w:tc>
        <w:tc>
          <w:tcPr>
            <w:tcW w:w="1053" w:type="dxa"/>
          </w:tcPr>
          <w:p w14:paraId="72EAF68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3B0169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เบอร์โทร</w:t>
            </w:r>
          </w:p>
        </w:tc>
        <w:tc>
          <w:tcPr>
            <w:tcW w:w="1339" w:type="dxa"/>
          </w:tcPr>
          <w:p w14:paraId="4038105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581A0933" w14:textId="77777777" w:rsidTr="00C702C1">
        <w:trPr>
          <w:trHeight w:val="454"/>
        </w:trPr>
        <w:tc>
          <w:tcPr>
            <w:tcW w:w="2824" w:type="dxa"/>
          </w:tcPr>
          <w:p w14:paraId="61CDE91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email</w:t>
            </w:r>
          </w:p>
        </w:tc>
        <w:tc>
          <w:tcPr>
            <w:tcW w:w="850" w:type="dxa"/>
          </w:tcPr>
          <w:p w14:paraId="337452F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10A0141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682EA27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01ADA2F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อีเมล</w:t>
            </w:r>
          </w:p>
        </w:tc>
        <w:tc>
          <w:tcPr>
            <w:tcW w:w="1339" w:type="dxa"/>
          </w:tcPr>
          <w:p w14:paraId="01313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0CA66049" w14:textId="77777777" w:rsidTr="00C702C1">
        <w:trPr>
          <w:trHeight w:val="454"/>
        </w:trPr>
        <w:tc>
          <w:tcPr>
            <w:tcW w:w="2824" w:type="dxa"/>
          </w:tcPr>
          <w:p w14:paraId="79DFBFB1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website</w:t>
            </w:r>
          </w:p>
        </w:tc>
        <w:tc>
          <w:tcPr>
            <w:tcW w:w="850" w:type="dxa"/>
          </w:tcPr>
          <w:p w14:paraId="17C9F0A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3920DF6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50</w:t>
            </w:r>
          </w:p>
        </w:tc>
        <w:tc>
          <w:tcPr>
            <w:tcW w:w="1053" w:type="dxa"/>
          </w:tcPr>
          <w:p w14:paraId="3D272B8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22BD2A2A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เว็บไซต์</w:t>
            </w:r>
          </w:p>
        </w:tc>
        <w:tc>
          <w:tcPr>
            <w:tcW w:w="1339" w:type="dxa"/>
          </w:tcPr>
          <w:p w14:paraId="4E076479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49AD484C" w14:textId="77777777" w:rsidTr="00C702C1">
        <w:trPr>
          <w:trHeight w:val="454"/>
        </w:trPr>
        <w:tc>
          <w:tcPr>
            <w:tcW w:w="2824" w:type="dxa"/>
          </w:tcPr>
          <w:p w14:paraId="65C87A54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source</w:t>
            </w:r>
          </w:p>
        </w:tc>
        <w:tc>
          <w:tcPr>
            <w:tcW w:w="850" w:type="dxa"/>
          </w:tcPr>
          <w:p w14:paraId="5709CFF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2E7D1732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255</w:t>
            </w:r>
          </w:p>
        </w:tc>
        <w:tc>
          <w:tcPr>
            <w:tcW w:w="1053" w:type="dxa"/>
          </w:tcPr>
          <w:p w14:paraId="0FEF9D6D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7677244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ที่มาข้อมูล</w:t>
            </w:r>
          </w:p>
        </w:tc>
        <w:tc>
          <w:tcPr>
            <w:tcW w:w="1339" w:type="dxa"/>
          </w:tcPr>
          <w:p w14:paraId="53B7B526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Null</w:t>
            </w:r>
          </w:p>
        </w:tc>
      </w:tr>
      <w:tr w:rsidR="00C924F6" w:rsidRPr="00264811" w14:paraId="1DC1347A" w14:textId="77777777" w:rsidTr="00C702C1">
        <w:trPr>
          <w:trHeight w:val="454"/>
        </w:trPr>
        <w:tc>
          <w:tcPr>
            <w:tcW w:w="2824" w:type="dxa"/>
          </w:tcPr>
          <w:p w14:paraId="17BB6F1E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cluster</w:t>
            </w:r>
          </w:p>
        </w:tc>
        <w:tc>
          <w:tcPr>
            <w:tcW w:w="850" w:type="dxa"/>
          </w:tcPr>
          <w:p w14:paraId="0CA28DC5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String</w:t>
            </w:r>
          </w:p>
        </w:tc>
        <w:tc>
          <w:tcPr>
            <w:tcW w:w="850" w:type="dxa"/>
          </w:tcPr>
          <w:p w14:paraId="5325771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1</w:t>
            </w:r>
          </w:p>
        </w:tc>
        <w:tc>
          <w:tcPr>
            <w:tcW w:w="1053" w:type="dxa"/>
          </w:tcPr>
          <w:p w14:paraId="5F557900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  <w:cs/>
              </w:rPr>
              <w:t>ตัวอักษร</w:t>
            </w:r>
          </w:p>
        </w:tc>
        <w:tc>
          <w:tcPr>
            <w:tcW w:w="1378" w:type="dxa"/>
          </w:tcPr>
          <w:p w14:paraId="6D0FED2F" w14:textId="77777777" w:rsidR="00C924F6" w:rsidRPr="00264811" w:rsidRDefault="00C924F6" w:rsidP="00C702C1">
            <w:pPr>
              <w:spacing w:line="276" w:lineRule="auto"/>
              <w:rPr>
                <w:cs/>
              </w:rPr>
            </w:pPr>
            <w:r w:rsidRPr="00264811">
              <w:rPr>
                <w:rFonts w:hint="cs"/>
                <w:cs/>
              </w:rPr>
              <w:t>กลุ่ม</w:t>
            </w:r>
          </w:p>
        </w:tc>
        <w:tc>
          <w:tcPr>
            <w:tcW w:w="1339" w:type="dxa"/>
          </w:tcPr>
          <w:p w14:paraId="170B0B67" w14:textId="77777777" w:rsidR="00C924F6" w:rsidRPr="00264811" w:rsidRDefault="00C924F6" w:rsidP="00C702C1">
            <w:pPr>
              <w:spacing w:line="276" w:lineRule="auto"/>
            </w:pPr>
            <w:r w:rsidRPr="00264811">
              <w:rPr>
                <w:rFonts w:hint="cs"/>
              </w:rPr>
              <w:t>Not Null</w:t>
            </w:r>
          </w:p>
        </w:tc>
      </w:tr>
    </w:tbl>
    <w:p w14:paraId="3065BA78" w14:textId="77777777" w:rsidR="00C924F6" w:rsidRPr="00C924F6" w:rsidRDefault="00C924F6" w:rsidP="00C924F6"/>
    <w:p w14:paraId="1A0F85D4" w14:textId="1508289E" w:rsidR="00942E34" w:rsidRDefault="00C8032C" w:rsidP="00025889">
      <w:pPr>
        <w:pStyle w:val="Heading2"/>
        <w:spacing w:line="276" w:lineRule="auto"/>
      </w:pPr>
      <w:r>
        <w:t>3.5</w:t>
      </w:r>
      <w:r>
        <w:rPr>
          <w:rFonts w:hint="cs"/>
          <w:cs/>
        </w:rPr>
        <w:t xml:space="preserve"> การออกแบบหน้าจอ</w:t>
      </w:r>
      <w:bookmarkEnd w:id="90"/>
    </w:p>
    <w:p w14:paraId="4482A60F" w14:textId="3E4CE5A5" w:rsidR="005E14F9" w:rsidRDefault="005E14F9" w:rsidP="00025889">
      <w:pPr>
        <w:spacing w:line="276" w:lineRule="auto"/>
        <w:jc w:val="thaiDistribute"/>
      </w:pPr>
      <w:r>
        <w:rPr>
          <w:cs/>
        </w:rPr>
        <w:tab/>
      </w:r>
      <w:r w:rsidRPr="00264811">
        <w:rPr>
          <w:rFonts w:hint="cs"/>
          <w:cs/>
        </w:rPr>
        <w:t xml:space="preserve">การออกแบบหน้าจอหรือ </w:t>
      </w:r>
      <w:r w:rsidRPr="00264811">
        <w:rPr>
          <w:rFonts w:hint="cs"/>
        </w:rPr>
        <w:t xml:space="preserve">UI design </w:t>
      </w:r>
      <w:r w:rsidRPr="00264811">
        <w:rPr>
          <w:rFonts w:hint="cs"/>
          <w:cs/>
        </w:rPr>
        <w:t>นั้นเป็นส่วนที่ผู้พัฒนาโปรแกรมต้องทำเนื่องจากหน้าจอนั้นเป็นส่วนสำคัญที่จะเชื่อมต่อกับผู้ใช้งานโปรแกรมหรือก็คือส่วนที่ผู้ใช้งานจะเห็น สั่งการ และโต้ตอบได้ ซึ่งจะมั่งเน้นการออกแบบในทางด้านของ</w:t>
      </w:r>
      <w:r w:rsidR="000E6610">
        <w:rPr>
          <w:rFonts w:hint="cs"/>
          <w:cs/>
        </w:rPr>
        <w:t>รูปแบบ</w:t>
      </w:r>
      <w:r w:rsidRPr="00264811">
        <w:rPr>
          <w:rFonts w:hint="cs"/>
          <w:cs/>
        </w:rPr>
        <w:t>หน้าตา ปุ</w:t>
      </w:r>
      <w:r w:rsidR="000E6610">
        <w:rPr>
          <w:rFonts w:hint="cs"/>
          <w:cs/>
        </w:rPr>
        <w:t>่</w:t>
      </w:r>
      <w:r w:rsidRPr="00264811">
        <w:rPr>
          <w:rFonts w:hint="cs"/>
          <w:cs/>
        </w:rPr>
        <w:t>ม</w:t>
      </w:r>
      <w:r w:rsidR="000E6610">
        <w:rPr>
          <w:rFonts w:hint="cs"/>
          <w:cs/>
        </w:rPr>
        <w:t>กด</w:t>
      </w:r>
      <w:r w:rsidRPr="00264811">
        <w:rPr>
          <w:rFonts w:hint="cs"/>
          <w:cs/>
        </w:rPr>
        <w:t xml:space="preserve"> ช่องที่ใช้พิมพ์สำหรับค้นหา </w:t>
      </w:r>
      <w:r w:rsidR="00C924F6">
        <w:rPr>
          <w:cs/>
        </w:rPr>
        <w:br/>
      </w:r>
      <w:r w:rsidRPr="00264811">
        <w:rPr>
          <w:rFonts w:hint="cs"/>
          <w:cs/>
        </w:rPr>
        <w:t>ขนาดตัวอักษร สี และรูปภาพ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เป็นต้น</w:t>
      </w:r>
    </w:p>
    <w:p w14:paraId="38ACD611" w14:textId="5F4F3555" w:rsidR="00FF007B" w:rsidRDefault="005E14F9" w:rsidP="00025889">
      <w:pPr>
        <w:spacing w:line="276" w:lineRule="auto"/>
        <w:jc w:val="thaiDistribute"/>
        <w:rPr>
          <w:cs/>
        </w:rPr>
      </w:pPr>
      <w:r>
        <w:rPr>
          <w:cs/>
        </w:rPr>
        <w:tab/>
      </w:r>
      <w:r w:rsidRPr="00264811">
        <w:rPr>
          <w:rFonts w:hint="cs"/>
          <w:cs/>
        </w:rPr>
        <w:t>การออกแบบหน้าจอสำหรับ</w:t>
      </w:r>
      <w:r w:rsidR="00C924F6" w:rsidRPr="00C924F6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C924F6" w:rsidRPr="00C924F6">
        <w:t>K-Means)</w:t>
      </w:r>
      <w:r w:rsidR="00C924F6">
        <w:rPr>
          <w:rFonts w:hint="cs"/>
          <w:cs/>
        </w:rPr>
        <w:t xml:space="preserve"> </w:t>
      </w:r>
      <w:r w:rsidRPr="00264811">
        <w:rPr>
          <w:rFonts w:hint="cs"/>
          <w:cs/>
        </w:rPr>
        <w:t>จะเน้นในแพลตฟอร์ม</w:t>
      </w:r>
      <w:r w:rsidR="00C924F6">
        <w:rPr>
          <w:rFonts w:hint="cs"/>
          <w:cs/>
        </w:rPr>
        <w:t>เว็บแอพลิเคชัน</w:t>
      </w:r>
      <w:r w:rsidRPr="00264811">
        <w:rPr>
          <w:rFonts w:hint="cs"/>
          <w:cs/>
        </w:rPr>
        <w:t xml:space="preserve">ที่เป็นหน้าจอคอมพิวเตอร์หรือ </w:t>
      </w:r>
      <w:r w:rsidRPr="00264811">
        <w:rPr>
          <w:rFonts w:hint="cs"/>
        </w:rPr>
        <w:t xml:space="preserve">Desktop </w:t>
      </w:r>
      <w:r w:rsidRPr="00264811">
        <w:rPr>
          <w:rFonts w:hint="cs"/>
          <w:cs/>
        </w:rPr>
        <w:t>เป็นหลัก โดยมีรายละเอียดดังนี้</w:t>
      </w:r>
    </w:p>
    <w:p w14:paraId="2283CAE8" w14:textId="77777777" w:rsidR="00FF007B" w:rsidRDefault="00FF007B" w:rsidP="00025889">
      <w:pPr>
        <w:spacing w:line="276" w:lineRule="auto"/>
        <w:rPr>
          <w:cs/>
        </w:rPr>
      </w:pPr>
      <w:r>
        <w:rPr>
          <w:cs/>
        </w:rPr>
        <w:br w:type="page"/>
      </w:r>
    </w:p>
    <w:p w14:paraId="11137AA1" w14:textId="6BAA3A7B" w:rsidR="005E14F9" w:rsidRDefault="005E14F9" w:rsidP="00025889">
      <w:pPr>
        <w:spacing w:line="276" w:lineRule="auto"/>
        <w:jc w:val="thaiDistribute"/>
      </w:pPr>
      <w:r>
        <w:rPr>
          <w:cs/>
        </w:rPr>
        <w:lastRenderedPageBreak/>
        <w:tab/>
      </w:r>
      <w:r>
        <w:t xml:space="preserve">3.5.1 </w:t>
      </w:r>
      <w:r w:rsidRPr="00264811">
        <w:rPr>
          <w:rFonts w:hint="cs"/>
          <w:cs/>
        </w:rPr>
        <w:t>หน้าแรก</w:t>
      </w:r>
    </w:p>
    <w:p w14:paraId="09BFD458" w14:textId="7C927E56" w:rsidR="005E14F9" w:rsidRPr="00264811" w:rsidRDefault="001F3CAD" w:rsidP="00025889">
      <w:pPr>
        <w:spacing w:line="276" w:lineRule="auto"/>
        <w:jc w:val="center"/>
        <w:rPr>
          <w:cs/>
        </w:rPr>
      </w:pPr>
      <w:r>
        <w:rPr>
          <w:rFonts w:hint="cs"/>
          <w:noProof/>
        </w:rPr>
        <w:drawing>
          <wp:anchor distT="0" distB="0" distL="114300" distR="114300" simplePos="0" relativeHeight="252108800" behindDoc="0" locked="0" layoutInCell="1" allowOverlap="1" wp14:anchorId="41E635FA" wp14:editId="48002E1F">
            <wp:simplePos x="0" y="0"/>
            <wp:positionH relativeFrom="column">
              <wp:posOffset>1666240</wp:posOffset>
            </wp:positionH>
            <wp:positionV relativeFrom="paragraph">
              <wp:posOffset>-15240</wp:posOffset>
            </wp:positionV>
            <wp:extent cx="233680" cy="233680"/>
            <wp:effectExtent l="0" t="0" r="0" b="0"/>
            <wp:wrapNone/>
            <wp:docPr id="85" name="Graphic 8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10848" behindDoc="0" locked="0" layoutInCell="1" allowOverlap="1" wp14:anchorId="46EC1119" wp14:editId="1A724E06">
            <wp:simplePos x="0" y="0"/>
            <wp:positionH relativeFrom="column">
              <wp:posOffset>809487</wp:posOffset>
            </wp:positionH>
            <wp:positionV relativeFrom="paragraph">
              <wp:posOffset>1874437</wp:posOffset>
            </wp:positionV>
            <wp:extent cx="233680" cy="233680"/>
            <wp:effectExtent l="0" t="0" r="0" b="0"/>
            <wp:wrapNone/>
            <wp:docPr id="124" name="Graphic 124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phic 124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3501">
        <w:rPr>
          <w:rFonts w:hint="cs"/>
          <w:noProof/>
        </w:rPr>
        <w:drawing>
          <wp:anchor distT="0" distB="0" distL="114300" distR="114300" simplePos="0" relativeHeight="252109824" behindDoc="0" locked="0" layoutInCell="1" allowOverlap="1" wp14:anchorId="60BE8028" wp14:editId="443DBF9F">
            <wp:simplePos x="0" y="0"/>
            <wp:positionH relativeFrom="column">
              <wp:posOffset>1422897</wp:posOffset>
            </wp:positionH>
            <wp:positionV relativeFrom="paragraph">
              <wp:posOffset>905565</wp:posOffset>
            </wp:positionV>
            <wp:extent cx="234000" cy="234000"/>
            <wp:effectExtent l="0" t="0" r="0" b="0"/>
            <wp:wrapNone/>
            <wp:docPr id="104" name="Graphic 10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Graphic 104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</w:rPr>
        <w:drawing>
          <wp:inline distT="0" distB="0" distL="0" distR="0" wp14:anchorId="68D60513" wp14:editId="718EE390">
            <wp:extent cx="4320000" cy="2700000"/>
            <wp:effectExtent l="0" t="0" r="0" b="5715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A6FD" w14:textId="4C1D24A6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28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1" w:name="_Toc130463850"/>
      <w:r>
        <w:rPr>
          <w:rFonts w:hint="cs"/>
          <w:cs/>
        </w:rPr>
        <w:t>หน้าแรก</w:t>
      </w:r>
      <w:bookmarkEnd w:id="91"/>
    </w:p>
    <w:p w14:paraId="53D796DE" w14:textId="77777777" w:rsidR="0069533D" w:rsidRPr="0069533D" w:rsidRDefault="0069533D" w:rsidP="00025889">
      <w:pPr>
        <w:spacing w:line="276" w:lineRule="auto"/>
      </w:pPr>
    </w:p>
    <w:p w14:paraId="190A3D65" w14:textId="1B87908B" w:rsidR="00925BF0" w:rsidRDefault="00925BF0" w:rsidP="00025889">
      <w:pPr>
        <w:spacing w:line="276" w:lineRule="auto"/>
      </w:pPr>
      <w:r>
        <w:tab/>
      </w:r>
      <w:r>
        <w:rPr>
          <w:rFonts w:hint="cs"/>
          <w:cs/>
        </w:rPr>
        <w:t xml:space="preserve">จากภาพที่ </w:t>
      </w:r>
      <w:r w:rsidR="009B2B79">
        <w:t>28</w:t>
      </w:r>
      <w:r>
        <w:t xml:space="preserve"> </w:t>
      </w:r>
      <w:r>
        <w:rPr>
          <w:rFonts w:hint="cs"/>
          <w:cs/>
        </w:rPr>
        <w:t>แสดงการออกแบบหน้าแรกของเว็บไซต์ซึ่งประกอบไปด้วยส่วนประกอบดังนี้</w:t>
      </w:r>
    </w:p>
    <w:p w14:paraId="3B4EAE93" w14:textId="5C066E48" w:rsidR="00925BF0" w:rsidRDefault="00925BF0" w:rsidP="0088507F">
      <w:pPr>
        <w:spacing w:line="276" w:lineRule="auto"/>
        <w:jc w:val="thaiDistribute"/>
      </w:pPr>
      <w:r>
        <w:rPr>
          <w:rFonts w:hint="cs"/>
          <w:cs/>
        </w:rPr>
        <w:t xml:space="preserve">หมายเลข </w:t>
      </w:r>
      <w:r>
        <w:t xml:space="preserve">1 </w:t>
      </w:r>
      <w:r>
        <w:rPr>
          <w:rFonts w:hint="cs"/>
          <w:cs/>
        </w:rPr>
        <w:t>เมนูหลักสามารถเชื่อมโยงไปยังหน้าแสดงรายละเอียดของเว็บไซต์ หน้าสถานประกอบการทั้งหมด และหน้าสถานประกอบการแต่ละประเภท</w:t>
      </w:r>
    </w:p>
    <w:p w14:paraId="109E8788" w14:textId="4D213906" w:rsidR="00925BF0" w:rsidRDefault="00925BF0" w:rsidP="0088507F">
      <w:pPr>
        <w:spacing w:line="276" w:lineRule="auto"/>
      </w:pPr>
      <w:r>
        <w:rPr>
          <w:rFonts w:hint="cs"/>
          <w:cs/>
        </w:rPr>
        <w:t xml:space="preserve">หมายเลข </w:t>
      </w:r>
      <w:r>
        <w:t xml:space="preserve">2 </w:t>
      </w:r>
      <w:r>
        <w:rPr>
          <w:rFonts w:hint="cs"/>
          <w:cs/>
        </w:rPr>
        <w:t>เป็นช่องสำหรับระบุความสนใจของผู้ใช้เพื่อนำไปค้นหากลุ่มบริษัทที่มีความคล้าย</w:t>
      </w:r>
      <w:r w:rsidR="00593184">
        <w:rPr>
          <w:rFonts w:hint="cs"/>
          <w:cs/>
        </w:rPr>
        <w:t>คลึงกับความสนใจของผู้ใช้</w:t>
      </w:r>
    </w:p>
    <w:p w14:paraId="338BA9AD" w14:textId="5AD850D2" w:rsidR="00CC473B" w:rsidRDefault="00925BF0" w:rsidP="0088507F">
      <w:pPr>
        <w:spacing w:line="276" w:lineRule="auto"/>
        <w:rPr>
          <w:cs/>
        </w:rPr>
      </w:pPr>
      <w:r>
        <w:rPr>
          <w:rFonts w:hint="cs"/>
          <w:cs/>
        </w:rPr>
        <w:t xml:space="preserve">หมายเลข </w:t>
      </w:r>
      <w:r>
        <w:t xml:space="preserve">3 </w:t>
      </w:r>
      <w:r>
        <w:rPr>
          <w:rFonts w:hint="cs"/>
          <w:cs/>
        </w:rPr>
        <w:t>เป็นการแนะนำบริษั</w:t>
      </w:r>
      <w:r w:rsidR="00EE58E1">
        <w:rPr>
          <w:rFonts w:hint="cs"/>
          <w:cs/>
        </w:rPr>
        <w:t>ท</w:t>
      </w:r>
      <w:r>
        <w:rPr>
          <w:rFonts w:hint="cs"/>
          <w:cs/>
        </w:rPr>
        <w:t>ที่</w:t>
      </w:r>
      <w:r w:rsidR="00CC473B">
        <w:rPr>
          <w:rFonts w:hint="cs"/>
          <w:cs/>
        </w:rPr>
        <w:t>น่าสนใจจากที่อยู่ในฐานข้อมูล</w:t>
      </w:r>
    </w:p>
    <w:p w14:paraId="18E1D059" w14:textId="4E469A1D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3.5.2 </w:t>
      </w:r>
      <w:r>
        <w:rPr>
          <w:rFonts w:hint="cs"/>
          <w:cs/>
        </w:rPr>
        <w:t>หน้าเกี่ยวกับ</w:t>
      </w:r>
    </w:p>
    <w:p w14:paraId="18A22C10" w14:textId="0B0A92EA" w:rsidR="005E14F9" w:rsidRPr="00264811" w:rsidRDefault="00A2350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2896" behindDoc="0" locked="0" layoutInCell="1" allowOverlap="1" wp14:anchorId="06CCB16D" wp14:editId="38FF0F66">
            <wp:simplePos x="0" y="0"/>
            <wp:positionH relativeFrom="column">
              <wp:posOffset>834887</wp:posOffset>
            </wp:positionH>
            <wp:positionV relativeFrom="paragraph">
              <wp:posOffset>627518</wp:posOffset>
            </wp:positionV>
            <wp:extent cx="233680" cy="233680"/>
            <wp:effectExtent l="0" t="0" r="0" b="0"/>
            <wp:wrapNone/>
            <wp:docPr id="125" name="Graphic 12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E05036D" wp14:editId="426A7BA3">
            <wp:extent cx="4320000" cy="2487376"/>
            <wp:effectExtent l="0" t="0" r="0" b="1905"/>
            <wp:docPr id="506" name="Picture 5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7" b="3977"/>
                    <a:stretch/>
                  </pic:blipFill>
                  <pic:spPr bwMode="auto">
                    <a:xfrm>
                      <a:off x="0" y="0"/>
                      <a:ext cx="4320000" cy="2487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ABA1E" w14:textId="42E4E15D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29</w:t>
      </w:r>
      <w:r w:rsidRPr="005E14F9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92" w:name="_Toc130463851"/>
      <w:r>
        <w:rPr>
          <w:rFonts w:hint="cs"/>
          <w:cs/>
        </w:rPr>
        <w:t>หน้าเกี่ยวกับ</w:t>
      </w:r>
      <w:bookmarkEnd w:id="92"/>
    </w:p>
    <w:p w14:paraId="44ABC441" w14:textId="77777777" w:rsidR="006F1E8A" w:rsidRPr="006F1E8A" w:rsidRDefault="006F1E8A" w:rsidP="006F1E8A"/>
    <w:p w14:paraId="10C1D6DE" w14:textId="32DF1F2D" w:rsidR="005E14F9" w:rsidRPr="00264811" w:rsidRDefault="005E14F9" w:rsidP="00025889">
      <w:pPr>
        <w:spacing w:line="276" w:lineRule="auto"/>
        <w:rPr>
          <w:cs/>
        </w:rPr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A23501">
        <w:rPr>
          <w:rFonts w:hint="cs"/>
          <w:cs/>
        </w:rPr>
        <w:t>คือการอธิบายรายละเอียดเกี่ยวกับระบบและรูปแบบการทำงานในส่วนต่าง ๆ</w:t>
      </w:r>
    </w:p>
    <w:p w14:paraId="775CC867" w14:textId="55AC5465" w:rsidR="005E14F9" w:rsidRPr="00264811" w:rsidRDefault="005E14F9" w:rsidP="00025889">
      <w:pPr>
        <w:spacing w:line="276" w:lineRule="auto"/>
      </w:pPr>
    </w:p>
    <w:p w14:paraId="6F6BAC67" w14:textId="035AF542" w:rsidR="005E14F9" w:rsidRDefault="005E14F9" w:rsidP="00025889">
      <w:pPr>
        <w:spacing w:line="276" w:lineRule="auto"/>
      </w:pPr>
    </w:p>
    <w:p w14:paraId="1EE72C36" w14:textId="0E331789" w:rsidR="005E14F9" w:rsidRDefault="005E14F9" w:rsidP="00025889">
      <w:pPr>
        <w:spacing w:line="276" w:lineRule="auto"/>
      </w:pPr>
      <w:r>
        <w:rPr>
          <w:cs/>
        </w:rPr>
        <w:tab/>
      </w:r>
      <w:r>
        <w:t xml:space="preserve">3.5.3 </w:t>
      </w:r>
      <w:r w:rsidRPr="00264811">
        <w:rPr>
          <w:rFonts w:hint="cs"/>
          <w:cs/>
        </w:rPr>
        <w:t>หน้าแสดงรายชื่อบริษัทในกลุ่มทั้งหมด</w:t>
      </w:r>
    </w:p>
    <w:p w14:paraId="591AACA6" w14:textId="2FB2DE85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4944" behindDoc="0" locked="0" layoutInCell="1" allowOverlap="1" wp14:anchorId="5F9E41D5" wp14:editId="27961472">
            <wp:simplePos x="0" y="0"/>
            <wp:positionH relativeFrom="column">
              <wp:posOffset>835080</wp:posOffset>
            </wp:positionH>
            <wp:positionV relativeFrom="paragraph">
              <wp:posOffset>630721</wp:posOffset>
            </wp:positionV>
            <wp:extent cx="233680" cy="233680"/>
            <wp:effectExtent l="0" t="0" r="0" b="0"/>
            <wp:wrapNone/>
            <wp:docPr id="126" name="Graphic 12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14F9" w:rsidRPr="00264811">
        <w:rPr>
          <w:rFonts w:hint="cs"/>
          <w:noProof/>
          <w:lang w:val="th-TH"/>
        </w:rPr>
        <w:drawing>
          <wp:inline distT="0" distB="0" distL="0" distR="0" wp14:anchorId="69010ADA" wp14:editId="23C1C144">
            <wp:extent cx="4320000" cy="2700260"/>
            <wp:effectExtent l="0" t="0" r="0" b="508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33C28" w14:textId="764F0EF9" w:rsidR="005E14F9" w:rsidRDefault="005E14F9" w:rsidP="00025889">
      <w:pPr>
        <w:pStyle w:val="Caption"/>
        <w:spacing w:line="276" w:lineRule="auto"/>
      </w:pPr>
      <w:r w:rsidRPr="005E14F9">
        <w:rPr>
          <w:b/>
          <w:bCs/>
          <w:cs/>
        </w:rPr>
        <w:t xml:space="preserve">ภาพที่ </w:t>
      </w:r>
      <w:r w:rsidRPr="005E14F9">
        <w:rPr>
          <w:b/>
          <w:bCs/>
          <w:cs/>
        </w:rPr>
        <w:fldChar w:fldCharType="begin"/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</w:rPr>
        <w:instrText xml:space="preserve">SEQ </w:instrText>
      </w:r>
      <w:r w:rsidRPr="005E14F9">
        <w:rPr>
          <w:b/>
          <w:bCs/>
          <w:cs/>
        </w:rPr>
        <w:instrText xml:space="preserve">ภาพที่ </w:instrText>
      </w:r>
      <w:r w:rsidRPr="005E14F9">
        <w:rPr>
          <w:b/>
          <w:bCs/>
        </w:rPr>
        <w:instrText>\* ARABIC</w:instrText>
      </w:r>
      <w:r w:rsidRPr="005E14F9">
        <w:rPr>
          <w:b/>
          <w:bCs/>
          <w:cs/>
        </w:rPr>
        <w:instrText xml:space="preserve"> </w:instrText>
      </w:r>
      <w:r w:rsidRPr="005E14F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30</w:t>
      </w:r>
      <w:r w:rsidRPr="005E14F9">
        <w:rPr>
          <w:b/>
          <w:bCs/>
          <w:cs/>
        </w:rPr>
        <w:fldChar w:fldCharType="end"/>
      </w:r>
      <w:r>
        <w:t xml:space="preserve"> </w:t>
      </w:r>
      <w:bookmarkStart w:id="93" w:name="_Toc130463852"/>
      <w:r w:rsidRPr="00264811">
        <w:rPr>
          <w:rFonts w:hint="cs"/>
          <w:cs/>
        </w:rPr>
        <w:t>หน้าแสดงรายชื่อบริษัทในกลุ่มทั้งหมด</w:t>
      </w:r>
      <w:bookmarkEnd w:id="93"/>
    </w:p>
    <w:p w14:paraId="1C720C35" w14:textId="77777777" w:rsidR="00180484" w:rsidRPr="00180484" w:rsidRDefault="00180484" w:rsidP="00025889">
      <w:pPr>
        <w:spacing w:line="276" w:lineRule="auto"/>
      </w:pPr>
    </w:p>
    <w:p w14:paraId="3C8E1C6C" w14:textId="071D1C70" w:rsidR="005E14F9" w:rsidRPr="00264811" w:rsidRDefault="005E14F9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แสดงรายชื่อบริษัทที่อย</w:t>
      </w:r>
      <w:r w:rsidR="006D439F">
        <w:rPr>
          <w:rFonts w:hint="cs"/>
          <w:cs/>
        </w:rPr>
        <w:t>ู่</w:t>
      </w:r>
      <w:r w:rsidR="00C76F67">
        <w:rPr>
          <w:rFonts w:hint="cs"/>
          <w:cs/>
        </w:rPr>
        <w:t>ในกลุ่มที่เลือกดูทั้งหมดและสามารถคลิกเพื่อ</w:t>
      </w:r>
      <w:r w:rsidR="00956E2C">
        <w:rPr>
          <w:rFonts w:hint="cs"/>
          <w:cs/>
        </w:rPr>
        <w:t>ดู</w:t>
      </w:r>
      <w:r w:rsidR="00C76F67">
        <w:rPr>
          <w:rFonts w:hint="cs"/>
          <w:cs/>
        </w:rPr>
        <w:t>รายละเอียด</w:t>
      </w:r>
    </w:p>
    <w:p w14:paraId="4FE3A024" w14:textId="1B059A9C" w:rsidR="005E14F9" w:rsidRDefault="005E14F9" w:rsidP="00025889">
      <w:pPr>
        <w:spacing w:line="276" w:lineRule="auto"/>
      </w:pPr>
    </w:p>
    <w:p w14:paraId="732C7325" w14:textId="2C448DD0" w:rsidR="005E14F9" w:rsidRDefault="005E14F9" w:rsidP="00025889">
      <w:pPr>
        <w:spacing w:line="276" w:lineRule="auto"/>
      </w:pPr>
      <w:r>
        <w:tab/>
        <w:t xml:space="preserve">3.5.4 </w:t>
      </w:r>
      <w:r w:rsidRPr="00264811">
        <w:rPr>
          <w:rFonts w:hint="cs"/>
          <w:cs/>
        </w:rPr>
        <w:t>หน้าแสดงรายชื่อบริษัททั้งหมด</w:t>
      </w:r>
    </w:p>
    <w:p w14:paraId="56758574" w14:textId="5D01382E" w:rsidR="005E14F9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16992" behindDoc="0" locked="0" layoutInCell="1" allowOverlap="1" wp14:anchorId="3CF2FA57" wp14:editId="59B999FF">
            <wp:simplePos x="0" y="0"/>
            <wp:positionH relativeFrom="column">
              <wp:posOffset>811033</wp:posOffset>
            </wp:positionH>
            <wp:positionV relativeFrom="paragraph">
              <wp:posOffset>580445</wp:posOffset>
            </wp:positionV>
            <wp:extent cx="233680" cy="233680"/>
            <wp:effectExtent l="0" t="0" r="0" b="0"/>
            <wp:wrapNone/>
            <wp:docPr id="127" name="Graphic 12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58B4EB25" wp14:editId="0F8B8315">
            <wp:extent cx="4320000" cy="2700260"/>
            <wp:effectExtent l="0" t="0" r="0" b="508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319E" w14:textId="01EDCD81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31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4" w:name="_Toc130463853"/>
      <w:r w:rsidRPr="00264811">
        <w:rPr>
          <w:rFonts w:hint="cs"/>
          <w:cs/>
        </w:rPr>
        <w:t>หน้าแสดงรายชื่อบริษัททั้งหมด</w:t>
      </w:r>
      <w:bookmarkEnd w:id="94"/>
    </w:p>
    <w:p w14:paraId="7E8A560D" w14:textId="77777777" w:rsidR="00180484" w:rsidRPr="00180484" w:rsidRDefault="00180484" w:rsidP="00025889">
      <w:pPr>
        <w:spacing w:line="276" w:lineRule="auto"/>
      </w:pPr>
    </w:p>
    <w:p w14:paraId="11412947" w14:textId="511D5A26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รายชื่อบริษัททั้งหมดที่อยู่ในฐานข้อมูลและสามารถคลิกดูข้อมูลบริษัทได้</w:t>
      </w:r>
    </w:p>
    <w:p w14:paraId="7B8894CA" w14:textId="48AC94CE" w:rsidR="00D36391" w:rsidRDefault="00FF007B" w:rsidP="00025889">
      <w:pPr>
        <w:spacing w:line="276" w:lineRule="auto"/>
      </w:pPr>
      <w:r>
        <w:rPr>
          <w:cs/>
        </w:rPr>
        <w:br w:type="page"/>
      </w:r>
    </w:p>
    <w:p w14:paraId="1B9B0164" w14:textId="5455698B" w:rsidR="00D36391" w:rsidRDefault="00D36391" w:rsidP="00025889">
      <w:pPr>
        <w:spacing w:line="276" w:lineRule="auto"/>
      </w:pPr>
      <w:r>
        <w:lastRenderedPageBreak/>
        <w:tab/>
        <w:t xml:space="preserve">3.5.5 </w:t>
      </w:r>
      <w:r w:rsidRPr="00264811">
        <w:rPr>
          <w:rFonts w:hint="cs"/>
          <w:cs/>
        </w:rPr>
        <w:t>หน้าแสดงผลลัพธ์รายชื่อบริษัท</w:t>
      </w:r>
    </w:p>
    <w:p w14:paraId="0042D2B0" w14:textId="3034CDCA" w:rsidR="00D36391" w:rsidRDefault="00C76F6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0064" behindDoc="0" locked="0" layoutInCell="1" allowOverlap="1" wp14:anchorId="42178565" wp14:editId="7125A9CA">
            <wp:simplePos x="0" y="0"/>
            <wp:positionH relativeFrom="column">
              <wp:posOffset>896952</wp:posOffset>
            </wp:positionH>
            <wp:positionV relativeFrom="paragraph">
              <wp:posOffset>1947572</wp:posOffset>
            </wp:positionV>
            <wp:extent cx="234000" cy="234000"/>
            <wp:effectExtent l="0" t="0" r="0" b="0"/>
            <wp:wrapNone/>
            <wp:docPr id="129" name="Graphic 129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Graphic 129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19040" behindDoc="0" locked="0" layoutInCell="1" allowOverlap="1" wp14:anchorId="7BF16DB9" wp14:editId="1CDF1D84">
            <wp:simplePos x="0" y="0"/>
            <wp:positionH relativeFrom="column">
              <wp:posOffset>1415332</wp:posOffset>
            </wp:positionH>
            <wp:positionV relativeFrom="paragraph">
              <wp:posOffset>905814</wp:posOffset>
            </wp:positionV>
            <wp:extent cx="233680" cy="233680"/>
            <wp:effectExtent l="0" t="0" r="0" b="0"/>
            <wp:wrapNone/>
            <wp:docPr id="128" name="Graphic 128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6391" w:rsidRPr="00264811">
        <w:rPr>
          <w:rFonts w:hint="cs"/>
          <w:noProof/>
        </w:rPr>
        <w:drawing>
          <wp:inline distT="0" distB="0" distL="0" distR="0" wp14:anchorId="22AF7983" wp14:editId="74C7906D">
            <wp:extent cx="4320000" cy="2700260"/>
            <wp:effectExtent l="0" t="0" r="0" b="5080"/>
            <wp:docPr id="535" name="Picture 53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, Teams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1E0C" w14:textId="0FCC777C" w:rsidR="00D36391" w:rsidRDefault="00D36391" w:rsidP="00025889">
      <w:pPr>
        <w:pStyle w:val="Caption"/>
        <w:spacing w:line="276" w:lineRule="auto"/>
      </w:pPr>
      <w:r w:rsidRPr="00D36391">
        <w:rPr>
          <w:b/>
          <w:bCs/>
          <w:cs/>
        </w:rPr>
        <w:t xml:space="preserve">ภาพที่ </w:t>
      </w:r>
      <w:r w:rsidRPr="00D36391">
        <w:rPr>
          <w:b/>
          <w:bCs/>
          <w:cs/>
        </w:rPr>
        <w:fldChar w:fldCharType="begin"/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</w:rPr>
        <w:instrText xml:space="preserve">SEQ </w:instrText>
      </w:r>
      <w:r w:rsidRPr="00D36391">
        <w:rPr>
          <w:b/>
          <w:bCs/>
          <w:cs/>
        </w:rPr>
        <w:instrText xml:space="preserve">ภาพที่ </w:instrText>
      </w:r>
      <w:r w:rsidRPr="00D36391">
        <w:rPr>
          <w:b/>
          <w:bCs/>
        </w:rPr>
        <w:instrText>\* ARABIC</w:instrText>
      </w:r>
      <w:r w:rsidRPr="00D36391">
        <w:rPr>
          <w:b/>
          <w:bCs/>
          <w:cs/>
        </w:rPr>
        <w:instrText xml:space="preserve"> </w:instrText>
      </w:r>
      <w:r w:rsidRPr="00D3639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32</w:t>
      </w:r>
      <w:r w:rsidRPr="00D36391">
        <w:rPr>
          <w:b/>
          <w:bCs/>
          <w:cs/>
        </w:rPr>
        <w:fldChar w:fldCharType="end"/>
      </w:r>
      <w:r>
        <w:t xml:space="preserve"> </w:t>
      </w:r>
      <w:bookmarkStart w:id="95" w:name="_Toc130463854"/>
      <w:r w:rsidRPr="00264811">
        <w:rPr>
          <w:rFonts w:hint="cs"/>
          <w:cs/>
        </w:rPr>
        <w:t>หน้าแสดงผลลัพธ์รายชื่อบริษัท</w:t>
      </w:r>
      <w:bookmarkEnd w:id="95"/>
    </w:p>
    <w:p w14:paraId="078087D7" w14:textId="77777777" w:rsidR="00523F77" w:rsidRPr="00523F77" w:rsidRDefault="00523F77" w:rsidP="00025889">
      <w:pPr>
        <w:spacing w:line="276" w:lineRule="auto"/>
      </w:pPr>
    </w:p>
    <w:p w14:paraId="21F52B2A" w14:textId="76230FE9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C76F67">
        <w:rPr>
          <w:rFonts w:hint="cs"/>
          <w:cs/>
        </w:rPr>
        <w:t>ช่องสำหรับระบุความสนในของผู้ใช้เพื่อค้นหาบริษัทที่คล้ายคลึง</w:t>
      </w:r>
    </w:p>
    <w:p w14:paraId="5585B110" w14:textId="148A47FB" w:rsidR="00D36391" w:rsidRPr="00264811" w:rsidRDefault="00D36391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C76F67">
        <w:rPr>
          <w:rFonts w:hint="cs"/>
          <w:cs/>
        </w:rPr>
        <w:t>ผลลัพธ์รายชื่อบริษัทที่มีความคล้ายคลึงกับความสนใจที่ผู้ใช้ระบุ</w:t>
      </w:r>
    </w:p>
    <w:p w14:paraId="0B18357C" w14:textId="410925C5" w:rsidR="00D469C7" w:rsidRDefault="00D469C7" w:rsidP="00025889">
      <w:pPr>
        <w:spacing w:line="276" w:lineRule="auto"/>
      </w:pPr>
    </w:p>
    <w:p w14:paraId="05551EC6" w14:textId="20074046" w:rsidR="00D469C7" w:rsidRDefault="00D469C7" w:rsidP="00025889">
      <w:pPr>
        <w:spacing w:line="276" w:lineRule="auto"/>
      </w:pPr>
      <w:r>
        <w:tab/>
        <w:t xml:space="preserve">3.5.6 </w:t>
      </w:r>
      <w:r w:rsidRPr="00264811">
        <w:rPr>
          <w:rFonts w:hint="cs"/>
          <w:cs/>
        </w:rPr>
        <w:t>หน้าแสดงข้อมูลบริษัท</w:t>
      </w:r>
    </w:p>
    <w:p w14:paraId="65EDA609" w14:textId="64EC1ED3" w:rsidR="00D469C7" w:rsidRDefault="00523F77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26208" behindDoc="0" locked="0" layoutInCell="1" allowOverlap="1" wp14:anchorId="30375B55" wp14:editId="77957D06">
            <wp:simplePos x="0" y="0"/>
            <wp:positionH relativeFrom="column">
              <wp:posOffset>785660</wp:posOffset>
            </wp:positionH>
            <wp:positionV relativeFrom="paragraph">
              <wp:posOffset>1335184</wp:posOffset>
            </wp:positionV>
            <wp:extent cx="233680" cy="233680"/>
            <wp:effectExtent l="0" t="0" r="0" b="0"/>
            <wp:wrapNone/>
            <wp:docPr id="133" name="Graphic 133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3136" behindDoc="0" locked="0" layoutInCell="1" allowOverlap="1" wp14:anchorId="02D64B53" wp14:editId="21AAF832">
            <wp:simplePos x="0" y="0"/>
            <wp:positionH relativeFrom="column">
              <wp:posOffset>803910</wp:posOffset>
            </wp:positionH>
            <wp:positionV relativeFrom="paragraph">
              <wp:posOffset>840740</wp:posOffset>
            </wp:positionV>
            <wp:extent cx="233680" cy="233680"/>
            <wp:effectExtent l="0" t="0" r="0" b="0"/>
            <wp:wrapNone/>
            <wp:docPr id="131" name="Graphic 131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4A">
        <w:rPr>
          <w:rFonts w:hint="cs"/>
          <w:noProof/>
        </w:rPr>
        <w:drawing>
          <wp:anchor distT="0" distB="0" distL="114300" distR="114300" simplePos="0" relativeHeight="252122112" behindDoc="0" locked="0" layoutInCell="1" allowOverlap="1" wp14:anchorId="681BD83A" wp14:editId="31BF9951">
            <wp:simplePos x="0" y="0"/>
            <wp:positionH relativeFrom="column">
              <wp:posOffset>789305</wp:posOffset>
            </wp:positionH>
            <wp:positionV relativeFrom="paragraph">
              <wp:posOffset>381635</wp:posOffset>
            </wp:positionV>
            <wp:extent cx="233680" cy="233680"/>
            <wp:effectExtent l="0" t="0" r="0" b="0"/>
            <wp:wrapNone/>
            <wp:docPr id="130" name="Graphic 130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69C7" w:rsidRPr="00264811">
        <w:rPr>
          <w:rFonts w:hint="cs"/>
          <w:noProof/>
          <w:lang w:val="th-TH"/>
        </w:rPr>
        <w:drawing>
          <wp:inline distT="0" distB="0" distL="0" distR="0" wp14:anchorId="7699733D" wp14:editId="30C2EA83">
            <wp:extent cx="4318635" cy="2457781"/>
            <wp:effectExtent l="0" t="0" r="0" b="635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0" b="4941"/>
                    <a:stretch/>
                  </pic:blipFill>
                  <pic:spPr bwMode="auto">
                    <a:xfrm>
                      <a:off x="0" y="0"/>
                      <a:ext cx="4320000" cy="2458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9781" w14:textId="371A71E6" w:rsidR="00D469C7" w:rsidRDefault="00D469C7" w:rsidP="00025889">
      <w:pPr>
        <w:pStyle w:val="Caption"/>
        <w:spacing w:line="276" w:lineRule="auto"/>
      </w:pPr>
      <w:r w:rsidRPr="00D469C7">
        <w:rPr>
          <w:b/>
          <w:bCs/>
          <w:cs/>
        </w:rPr>
        <w:t xml:space="preserve">ภาพที่ </w:t>
      </w:r>
      <w:r w:rsidRPr="00D469C7">
        <w:rPr>
          <w:b/>
          <w:bCs/>
          <w:cs/>
        </w:rPr>
        <w:fldChar w:fldCharType="begin"/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</w:rPr>
        <w:instrText xml:space="preserve">SEQ </w:instrText>
      </w:r>
      <w:r w:rsidRPr="00D469C7">
        <w:rPr>
          <w:b/>
          <w:bCs/>
          <w:cs/>
        </w:rPr>
        <w:instrText xml:space="preserve">ภาพที่ </w:instrText>
      </w:r>
      <w:r w:rsidRPr="00D469C7">
        <w:rPr>
          <w:b/>
          <w:bCs/>
        </w:rPr>
        <w:instrText>\* ARABIC</w:instrText>
      </w:r>
      <w:r w:rsidRPr="00D469C7">
        <w:rPr>
          <w:b/>
          <w:bCs/>
          <w:cs/>
        </w:rPr>
        <w:instrText xml:space="preserve"> </w:instrText>
      </w:r>
      <w:r w:rsidRPr="00D469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33</w:t>
      </w:r>
      <w:r w:rsidRPr="00D469C7">
        <w:rPr>
          <w:b/>
          <w:bCs/>
          <w:cs/>
        </w:rPr>
        <w:fldChar w:fldCharType="end"/>
      </w:r>
      <w:r>
        <w:t xml:space="preserve"> </w:t>
      </w:r>
      <w:bookmarkStart w:id="96" w:name="_Toc130463855"/>
      <w:r w:rsidRPr="00264811">
        <w:rPr>
          <w:rFonts w:hint="cs"/>
          <w:cs/>
        </w:rPr>
        <w:t>หน้าแสดงข้อมูลบริษัท</w:t>
      </w:r>
      <w:bookmarkEnd w:id="96"/>
    </w:p>
    <w:p w14:paraId="3455B16E" w14:textId="1E7D045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="001F234A">
        <w:rPr>
          <w:rFonts w:hint="cs"/>
          <w:cs/>
        </w:rPr>
        <w:t>แสดงชื่อของบริษัท</w:t>
      </w:r>
    </w:p>
    <w:p w14:paraId="56848A99" w14:textId="78D3F1F8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="001F234A">
        <w:rPr>
          <w:rFonts w:hint="cs"/>
          <w:cs/>
        </w:rPr>
        <w:t>แสดงรายละเอียดข้อมูลที่อยู่ ข้อมูลการติดต่อของบริษัท</w:t>
      </w:r>
    </w:p>
    <w:p w14:paraId="35C5EDEB" w14:textId="04A2643D" w:rsidR="00D469C7" w:rsidRPr="00264811" w:rsidRDefault="00D469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>3</w:t>
      </w:r>
      <w:r w:rsidRPr="00264811">
        <w:rPr>
          <w:rFonts w:hint="cs"/>
          <w:cs/>
        </w:rPr>
        <w:t xml:space="preserve"> </w:t>
      </w:r>
      <w:r w:rsidR="001F234A">
        <w:rPr>
          <w:rFonts w:hint="cs"/>
          <w:cs/>
        </w:rPr>
        <w:t>แสดงข้อมูลรายละเอียดรูปแบบธุรกิจที่บริษัทดำเนินกิจการอยู่</w:t>
      </w:r>
    </w:p>
    <w:p w14:paraId="25E2E431" w14:textId="77777777" w:rsidR="00523F77" w:rsidRDefault="00523F77" w:rsidP="00025889">
      <w:pPr>
        <w:spacing w:line="276" w:lineRule="auto"/>
      </w:pPr>
    </w:p>
    <w:p w14:paraId="10B798CE" w14:textId="49B34605" w:rsidR="00CD4EF5" w:rsidRDefault="00523F77" w:rsidP="00025889">
      <w:pPr>
        <w:pStyle w:val="Heading2"/>
        <w:spacing w:line="276" w:lineRule="auto"/>
      </w:pPr>
      <w:bookmarkStart w:id="97" w:name="_Toc130464065"/>
      <w:r>
        <w:lastRenderedPageBreak/>
        <w:t xml:space="preserve">3.6 </w:t>
      </w:r>
      <w:r>
        <w:rPr>
          <w:rFonts w:hint="cs"/>
          <w:cs/>
        </w:rPr>
        <w:t>การใช้งานระบบ</w:t>
      </w:r>
      <w:bookmarkEnd w:id="97"/>
    </w:p>
    <w:p w14:paraId="6BAE4E92" w14:textId="0FCD8596" w:rsidR="00D469C7" w:rsidRDefault="00F23C4B" w:rsidP="00025889">
      <w:pPr>
        <w:spacing w:line="276" w:lineRule="auto"/>
      </w:pPr>
      <w:r>
        <w:tab/>
        <w:t xml:space="preserve">1. </w:t>
      </w:r>
      <w:r>
        <w:rPr>
          <w:rFonts w:hint="cs"/>
          <w:cs/>
        </w:rPr>
        <w:t>ระบุความสนใจในรูปแบบธุรกิจ หรือสิ่งที่อยากทำในการฝึกงานลงในช่องค้นหา</w:t>
      </w:r>
    </w:p>
    <w:p w14:paraId="5A8A76A6" w14:textId="10475A5C" w:rsidR="00F23C4B" w:rsidRDefault="00F23C4B" w:rsidP="00025889">
      <w:pPr>
        <w:spacing w:line="276" w:lineRule="auto"/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เมื่อได้ผลลัพธ์บริษัทที่มีความคล้ายคลึงกับสิ่งที่ค้นหาแล้วผู้ใช้สามารถทำการพิจารณาบริษัทเพื่อเลือกตัดสินใจในการฝึกงานได้</w:t>
      </w:r>
    </w:p>
    <w:p w14:paraId="1C624813" w14:textId="3A75084D" w:rsidR="00F23C4B" w:rsidRDefault="00F23C4B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5C771A39" wp14:editId="2FED3773">
            <wp:extent cx="5040000" cy="3062286"/>
            <wp:effectExtent l="0" t="0" r="0" b="0"/>
            <wp:docPr id="134" name="Picture 1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, Teams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3D6D" w14:textId="2F20378E" w:rsidR="001F3CAD" w:rsidRDefault="00F23C4B" w:rsidP="00025889">
      <w:pPr>
        <w:pStyle w:val="Caption"/>
        <w:spacing w:line="276" w:lineRule="auto"/>
        <w:rPr>
          <w:cs/>
        </w:rPr>
      </w:pPr>
      <w:r w:rsidRPr="00F23C4B">
        <w:rPr>
          <w:b/>
          <w:bCs/>
          <w:cs/>
        </w:rPr>
        <w:t xml:space="preserve">ภาพที่ </w:t>
      </w:r>
      <w:r w:rsidRPr="00F23C4B">
        <w:rPr>
          <w:b/>
          <w:bCs/>
          <w:cs/>
        </w:rPr>
        <w:fldChar w:fldCharType="begin"/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</w:rPr>
        <w:instrText xml:space="preserve">SEQ </w:instrText>
      </w:r>
      <w:r w:rsidRPr="00F23C4B">
        <w:rPr>
          <w:b/>
          <w:bCs/>
          <w:cs/>
        </w:rPr>
        <w:instrText xml:space="preserve">ภาพที่ </w:instrText>
      </w:r>
      <w:r w:rsidRPr="00F23C4B">
        <w:rPr>
          <w:b/>
          <w:bCs/>
        </w:rPr>
        <w:instrText>\* ARABIC</w:instrText>
      </w:r>
      <w:r w:rsidRPr="00F23C4B">
        <w:rPr>
          <w:b/>
          <w:bCs/>
          <w:cs/>
        </w:rPr>
        <w:instrText xml:space="preserve"> </w:instrText>
      </w:r>
      <w:r w:rsidRPr="00F23C4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34</w:t>
      </w:r>
      <w:r w:rsidRPr="00F23C4B">
        <w:rPr>
          <w:b/>
          <w:bCs/>
          <w:cs/>
        </w:rPr>
        <w:fldChar w:fldCharType="end"/>
      </w:r>
      <w:r>
        <w:t xml:space="preserve"> </w:t>
      </w:r>
      <w:bookmarkStart w:id="98" w:name="_Toc130463856"/>
      <w:r>
        <w:rPr>
          <w:rFonts w:hint="cs"/>
          <w:cs/>
        </w:rPr>
        <w:t>ตัวอย่างผลลัพธ์จากการค้นหาด้วยความสนใจของผู้ใช้</w:t>
      </w:r>
      <w:bookmarkEnd w:id="98"/>
    </w:p>
    <w:p w14:paraId="175E8C97" w14:textId="77777777" w:rsidR="00BC2219" w:rsidRDefault="001F3CAD" w:rsidP="00025889">
      <w:pPr>
        <w:spacing w:line="276" w:lineRule="auto"/>
        <w:rPr>
          <w:cs/>
        </w:rPr>
        <w:sectPr w:rsidR="00BC2219" w:rsidSect="00BC2219">
          <w:headerReference w:type="even" r:id="rId67"/>
          <w:headerReference w:type="default" r:id="rId68"/>
          <w:footerReference w:type="default" r:id="rId69"/>
          <w:headerReference w:type="first" r:id="rId70"/>
          <w:footerReference w:type="first" r:id="rId71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>
        <w:rPr>
          <w:cs/>
        </w:rPr>
        <w:br w:type="page"/>
      </w:r>
    </w:p>
    <w:p w14:paraId="7D7568FF" w14:textId="2EFECCE3" w:rsidR="00307F65" w:rsidRDefault="00307F65" w:rsidP="00025889">
      <w:pPr>
        <w:pStyle w:val="Heading1"/>
        <w:spacing w:line="276" w:lineRule="auto"/>
      </w:pPr>
      <w:bookmarkStart w:id="99" w:name="_Toc104142072"/>
      <w:bookmarkStart w:id="100" w:name="_Toc104294414"/>
      <w:bookmarkStart w:id="101" w:name="_Toc130464066"/>
      <w:r>
        <w:rPr>
          <w:cs/>
        </w:rPr>
        <w:lastRenderedPageBreak/>
        <w:t xml:space="preserve">บทที่ </w:t>
      </w:r>
      <w:r>
        <w:t xml:space="preserve">4 </w:t>
      </w:r>
      <w:r w:rsidR="008E664A">
        <w:rPr>
          <w:cs/>
        </w:rPr>
        <w:br/>
      </w:r>
      <w:r>
        <w:rPr>
          <w:cs/>
        </w:rPr>
        <w:t>ผลการดำเนินงาน</w:t>
      </w:r>
      <w:bookmarkEnd w:id="99"/>
      <w:bookmarkEnd w:id="100"/>
      <w:bookmarkEnd w:id="101"/>
      <w:r>
        <w:br/>
      </w:r>
    </w:p>
    <w:p w14:paraId="47163723" w14:textId="46A73CF1" w:rsidR="00C74477" w:rsidRDefault="00C74477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การทำงานของ</w:t>
      </w:r>
      <w:r w:rsidR="00400EF9" w:rsidRPr="00400EF9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00EF9" w:rsidRPr="00400EF9">
        <w:t>K-Means)</w:t>
      </w:r>
      <w:r w:rsidRPr="00264811">
        <w:rPr>
          <w:rFonts w:hint="cs"/>
          <w:cs/>
        </w:rPr>
        <w:t xml:space="preserve"> มีขั้นตอนการทำงานดังนี้</w:t>
      </w:r>
    </w:p>
    <w:p w14:paraId="3A67ECEB" w14:textId="6054E9FB" w:rsidR="00C74477" w:rsidRPr="00C74477" w:rsidRDefault="00862C1F" w:rsidP="00025889">
      <w:pPr>
        <w:pStyle w:val="Heading2"/>
        <w:spacing w:line="276" w:lineRule="auto"/>
      </w:pPr>
      <w:bookmarkStart w:id="102" w:name="_Toc130464067"/>
      <w:r w:rsidRPr="005D6002">
        <w:t>4</w:t>
      </w:r>
      <w:r w:rsidRPr="005D6002">
        <w:rPr>
          <w:cs/>
        </w:rPr>
        <w:t>.</w:t>
      </w:r>
      <w:r w:rsidRPr="005D6002">
        <w:t xml:space="preserve">1 </w:t>
      </w:r>
      <w:r w:rsidR="00C74477">
        <w:rPr>
          <w:rFonts w:hint="cs"/>
          <w:cs/>
        </w:rPr>
        <w:t>การวิเคราะห์และกา</w:t>
      </w:r>
      <w:r w:rsidR="001D68AD">
        <w:rPr>
          <w:rFonts w:hint="cs"/>
          <w:cs/>
        </w:rPr>
        <w:t>รตัดคำ</w:t>
      </w:r>
      <w:r w:rsidR="00C74477">
        <w:rPr>
          <w:rFonts w:hint="cs"/>
          <w:cs/>
        </w:rPr>
        <w:t xml:space="preserve"> </w:t>
      </w:r>
      <w:r w:rsidR="002356B9">
        <w:rPr>
          <w:rFonts w:hint="cs"/>
          <w:cs/>
        </w:rPr>
        <w:t>(</w:t>
      </w:r>
      <w:r w:rsidR="00C74477">
        <w:t>Word segmentation</w:t>
      </w:r>
      <w:r w:rsidR="002356B9">
        <w:rPr>
          <w:rFonts w:hint="cs"/>
          <w:cs/>
        </w:rPr>
        <w:t>)</w:t>
      </w:r>
      <w:bookmarkEnd w:id="102"/>
    </w:p>
    <w:p w14:paraId="7079D0E1" w14:textId="247848FD" w:rsidR="00862C1F" w:rsidRDefault="00376599" w:rsidP="00025889">
      <w:pPr>
        <w:pStyle w:val="Style1"/>
        <w:spacing w:line="276" w:lineRule="auto"/>
      </w:pPr>
      <w:r>
        <w:t>4.1.1</w:t>
      </w:r>
      <w:r w:rsidR="00C74477">
        <w:rPr>
          <w:rFonts w:hint="cs"/>
          <w:cs/>
        </w:rPr>
        <w:t xml:space="preserve"> </w:t>
      </w:r>
      <w:r w:rsidR="00C74477" w:rsidRPr="00264811">
        <w:rPr>
          <w:rFonts w:hint="cs"/>
          <w:cs/>
        </w:rPr>
        <w:t>การวัดค่าความแม่นยำในการตัดคำ</w:t>
      </w:r>
    </w:p>
    <w:p w14:paraId="3594E1B6" w14:textId="4107D25B" w:rsidR="00C74477" w:rsidRDefault="00C74477" w:rsidP="00025889">
      <w:pPr>
        <w:pStyle w:val="Style1"/>
        <w:spacing w:line="276" w:lineRule="auto"/>
      </w:pPr>
      <w:r>
        <w:t xml:space="preserve">4.1.2 </w:t>
      </w:r>
      <w:r w:rsidRPr="00264811">
        <w:rPr>
          <w:rFonts w:hint="cs"/>
          <w:cs/>
        </w:rPr>
        <w:t>การจัดกลุ่มข้อมูล</w:t>
      </w:r>
    </w:p>
    <w:p w14:paraId="641DD150" w14:textId="4E598B03" w:rsidR="00C74477" w:rsidRDefault="00C74477" w:rsidP="00025889">
      <w:pPr>
        <w:pStyle w:val="Style1"/>
        <w:spacing w:line="276" w:lineRule="auto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00161EA" w14:textId="5016115E" w:rsidR="00C74477" w:rsidRDefault="00C74477" w:rsidP="00025889">
      <w:pPr>
        <w:pStyle w:val="Style1"/>
        <w:spacing w:line="276" w:lineRule="auto"/>
        <w:ind w:firstLine="0"/>
      </w:pPr>
    </w:p>
    <w:p w14:paraId="79A5284D" w14:textId="61A41A7D" w:rsidR="00C74477" w:rsidRDefault="00C74477" w:rsidP="00025889">
      <w:pPr>
        <w:pStyle w:val="Style1"/>
        <w:spacing w:line="276" w:lineRule="auto"/>
      </w:pPr>
      <w:r>
        <w:t xml:space="preserve">4.1.1 </w:t>
      </w:r>
      <w:r w:rsidRPr="00264811">
        <w:rPr>
          <w:rFonts w:hint="cs"/>
          <w:cs/>
        </w:rPr>
        <w:t>การวัดค่าความแม่นยำในการตัดคำ</w:t>
      </w:r>
    </w:p>
    <w:p w14:paraId="044ADDA4" w14:textId="2A0BF301" w:rsidR="001D1277" w:rsidRPr="00264811" w:rsidRDefault="001D1277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ในขั้นตอนการทำ </w:t>
      </w:r>
      <w:r w:rsidRPr="00264811">
        <w:rPr>
          <w:rFonts w:hint="cs"/>
        </w:rPr>
        <w:t xml:space="preserve">Word segmentation </w:t>
      </w:r>
      <w:r w:rsidRPr="00264811">
        <w:rPr>
          <w:rFonts w:hint="cs"/>
          <w:cs/>
        </w:rPr>
        <w:t xml:space="preserve">นั้นมีขั้นตอนย่อยในการทำร่วมด้วยหลายขั้นตอนหลังจากทำความสะอาดข้อมูล คือการหาคำสำคัญของแต่ละประโยคในที่นี้คือรายละเอียดธุรกิจของแต่ละบริษัท การกำจัดคำที่ไม่สื่อความหมายหรือ </w:t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ออกไปจากประโยคเพื่อให้ได้ประโยคที่มีเนื้อหาใจความดีที่สุด และอีกขั้นตอนสำคัญคือการหาคีย์เวิร์ดของแต่ละประโยคเพื่อที่จะได้ทราบว่าประโยคนั้น ๆ กำลังสื่อถึงเรื่องไหนเป็นสำคัญด้วยเทคนิค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ที่เป็นการหาน้ำหนักของคำนั้น ๆ ในประโยค</w:t>
      </w:r>
    </w:p>
    <w:p w14:paraId="47259A78" w14:textId="00433EC9" w:rsidR="001D1277" w:rsidRPr="00264811" w:rsidRDefault="001D1277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</w:r>
      <w:r>
        <w:tab/>
      </w:r>
      <w:r w:rsidRPr="00264811">
        <w:rPr>
          <w:rFonts w:hint="cs"/>
          <w:cs/>
        </w:rPr>
        <w:t xml:space="preserve">ในการทำงานประมวลผลเกี่ยวกับการประมวลผลภาษาธรรมชาติจำเป็นต้องมีการตัดคำออกเป็นคำ ๆ เพื่อจะได้ง่ายและนำไปเข้าสู่กระบวนการต่าง ๆ ได้อย่างง่ายโดยปกติแล้วการตัดคำในภาษาอังกฤษนั้นสามารถตัดได้โดยใช้การเว้นวรรคเป็นเงื่อนไขในการตัด แต่ในภาษาไทยนั้นการเขียนนั้นไม่ได้มีการเว้นวรรคคำเหมือนภาษาอังกฤษทำให้การตัดคำนั้นจะใช้เว้นวรรคมาตัดคำตลอดไม่ได้ จำเป็นต้องใช้อัลกอริทึมอื่น ๆ เข้ามาช่วยเช่นการใช้ </w:t>
      </w:r>
      <w:r w:rsidRPr="00264811">
        <w:rPr>
          <w:rFonts w:hint="cs"/>
        </w:rPr>
        <w:t xml:space="preserve">Dictionary-based, Maximum Matching </w:t>
      </w:r>
      <w:r w:rsidRPr="00264811">
        <w:rPr>
          <w:rFonts w:hint="cs"/>
          <w:cs/>
        </w:rPr>
        <w:t>เป็นต้น</w:t>
      </w:r>
    </w:p>
    <w:p w14:paraId="7D033CDF" w14:textId="1CD4A328" w:rsidR="001D1277" w:rsidRDefault="001D1277" w:rsidP="00025889">
      <w:pPr>
        <w:pStyle w:val="Style1"/>
        <w:spacing w:line="276" w:lineRule="auto"/>
      </w:pPr>
      <w:r w:rsidRPr="00264811">
        <w:rPr>
          <w:rFonts w:hint="cs"/>
          <w:cs/>
        </w:rPr>
        <w:tab/>
        <w:t xml:space="preserve">และในภาษา </w:t>
      </w:r>
      <w:r w:rsidRPr="00264811">
        <w:rPr>
          <w:rFonts w:hint="cs"/>
        </w:rPr>
        <w:t xml:space="preserve">Python </w:t>
      </w:r>
      <w:r w:rsidRPr="00264811">
        <w:rPr>
          <w:rFonts w:hint="cs"/>
          <w:cs/>
        </w:rPr>
        <w:t xml:space="preserve">มีเครื่องมือที่สามาถช่วยอำนวยความสะดวกในการตัดคำภาษาไทยอย่าง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ที่ผู้วิจัยได้เลือกใช้ในโครงงานนี้ในไลบรารี่นั้นสามารถตัดคำได้หลาย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ด้วยกันและในแต่ละตัวเลือกก็ใช้อัลกอริทึมต่างกันยกตัวอย่างเช่น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, longest,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-safe, mm, </w:t>
      </w:r>
      <w:proofErr w:type="spellStart"/>
      <w:r w:rsidRPr="00264811">
        <w:rPr>
          <w:rFonts w:hint="cs"/>
        </w:rPr>
        <w:t>icu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, </w:t>
      </w:r>
      <w:proofErr w:type="spellStart"/>
      <w:r w:rsidRPr="00264811">
        <w:rPr>
          <w:rFonts w:hint="cs"/>
        </w:rPr>
        <w:t>attacut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เป็นต้น</w:t>
      </w:r>
    </w:p>
    <w:p w14:paraId="66DC61F0" w14:textId="771CC197" w:rsidR="00C70295" w:rsidRDefault="00C70295" w:rsidP="00025889">
      <w:pPr>
        <w:pStyle w:val="Style1"/>
        <w:numPr>
          <w:ilvl w:val="0"/>
          <w:numId w:val="9"/>
        </w:numPr>
        <w:spacing w:line="276" w:lineRule="auto"/>
        <w:rPr>
          <w:noProof/>
        </w:rPr>
      </w:pPr>
      <w:r w:rsidRPr="00264811">
        <w:rPr>
          <w:rFonts w:hint="cs"/>
          <w:cs/>
        </w:rPr>
        <w:t>การวัดค่าความแม่นยำในการตัดคำ</w:t>
      </w:r>
    </w:p>
    <w:p w14:paraId="253BBE0F" w14:textId="15F006FC" w:rsidR="00C70295" w:rsidRDefault="00400EF9" w:rsidP="00025889">
      <w:pPr>
        <w:pStyle w:val="Style1"/>
        <w:spacing w:line="276" w:lineRule="auto"/>
        <w:ind w:left="360"/>
      </w:pPr>
      <w:r>
        <w:rPr>
          <w:rFonts w:hint="cs"/>
          <w:cs/>
        </w:rPr>
        <w:t>การเลือก</w:t>
      </w:r>
      <w:r w:rsidR="00C70295" w:rsidRPr="00264811">
        <w:rPr>
          <w:rFonts w:hint="cs"/>
        </w:rPr>
        <w:t xml:space="preserve"> Engine </w:t>
      </w:r>
      <w:r w:rsidR="00C70295" w:rsidRPr="00264811">
        <w:rPr>
          <w:rFonts w:hint="cs"/>
          <w:cs/>
        </w:rPr>
        <w:t xml:space="preserve">มาใช้ตัดคำจำเป็นต้องมีการวัดค่าความถูกต้องเพื่อที่จะได้ผลลัพธ์ที่ตรงกับความต้องการมากที่สุดและในโครงงานนี้ผู้วิจัยได้เลือก </w:t>
      </w:r>
      <w:r w:rsidR="00C70295" w:rsidRPr="00264811">
        <w:rPr>
          <w:rFonts w:hint="cs"/>
        </w:rPr>
        <w:t xml:space="preserve">Engine </w:t>
      </w:r>
      <w:r w:rsidR="00C70295" w:rsidRPr="00264811">
        <w:rPr>
          <w:rFonts w:hint="cs"/>
          <w:cs/>
        </w:rPr>
        <w:t xml:space="preserve">มาทดสอบด้วยกันจำนวน </w:t>
      </w:r>
      <w:r w:rsidR="00C70295" w:rsidRPr="00264811">
        <w:rPr>
          <w:rFonts w:hint="cs"/>
        </w:rPr>
        <w:t xml:space="preserve">3 </w:t>
      </w:r>
      <w:r w:rsidR="00C70295" w:rsidRPr="00264811">
        <w:rPr>
          <w:rFonts w:hint="cs"/>
          <w:cs/>
        </w:rPr>
        <w:t>ตัวเลือกดังนี้</w:t>
      </w:r>
    </w:p>
    <w:p w14:paraId="6568BABC" w14:textId="672291C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- dictionary-based, Maximum Matching + Thai Character Cluster</w:t>
      </w:r>
    </w:p>
    <w:p w14:paraId="343E877C" w14:textId="2D5832E6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- wrapper for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>, learning-based approach</w:t>
      </w:r>
    </w:p>
    <w:p w14:paraId="2BA57926" w14:textId="749A7EE1" w:rsidR="00C70295" w:rsidRDefault="00C70295" w:rsidP="00025889">
      <w:pPr>
        <w:pStyle w:val="Style1"/>
        <w:numPr>
          <w:ilvl w:val="0"/>
          <w:numId w:val="10"/>
        </w:numPr>
        <w:spacing w:line="276" w:lineRule="auto"/>
        <w:rPr>
          <w:noProof/>
        </w:rPr>
      </w:pPr>
      <w:r w:rsidRPr="00264811">
        <w:rPr>
          <w:rFonts w:hint="cs"/>
        </w:rPr>
        <w:t>longest - dictionary-based, Longest Matching</w:t>
      </w:r>
    </w:p>
    <w:p w14:paraId="66028595" w14:textId="7ADF2F5A" w:rsidR="00C70295" w:rsidRDefault="00C70295" w:rsidP="00025889">
      <w:pPr>
        <w:pStyle w:val="Style1"/>
        <w:spacing w:line="276" w:lineRule="auto"/>
        <w:ind w:firstLine="0"/>
      </w:pPr>
      <w:r w:rsidRPr="00264811">
        <w:rPr>
          <w:rFonts w:hint="cs"/>
          <w:cs/>
        </w:rPr>
        <w:lastRenderedPageBreak/>
        <w:t xml:space="preserve">วิธีทำสอบคือทำการสุ่มเลือกประโยคมาจำนวน 100 ประโยค ทำการตัดคำในแต่ละประโยคเองโดยไม่ใช้ตัวช่วย </w:t>
      </w:r>
      <w:r w:rsidR="0074091F">
        <w:rPr>
          <w:rFonts w:hint="cs"/>
          <w:cs/>
        </w:rPr>
        <w:t>จากนั้น</w:t>
      </w:r>
      <w:r w:rsidRPr="00264811">
        <w:rPr>
          <w:rFonts w:hint="cs"/>
          <w:cs/>
        </w:rPr>
        <w:t>ใช้</w:t>
      </w:r>
      <w:r w:rsidR="0074091F">
        <w:t xml:space="preserve"> Engine </w:t>
      </w:r>
      <w:r w:rsidR="0074091F">
        <w:rPr>
          <w:rFonts w:hint="cs"/>
          <w:cs/>
        </w:rPr>
        <w:t>ใน</w:t>
      </w:r>
      <w:r w:rsidRPr="00264811">
        <w:rPr>
          <w:rFonts w:hint="cs"/>
          <w:cs/>
        </w:rPr>
        <w:t xml:space="preserve">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="007402FC">
        <w:rPr>
          <w:rFonts w:hint="cs"/>
          <w:cs/>
        </w:rPr>
        <w:t>เพื่อ</w:t>
      </w:r>
      <w:r w:rsidRPr="00264811">
        <w:rPr>
          <w:rFonts w:hint="cs"/>
          <w:cs/>
        </w:rPr>
        <w:t xml:space="preserve">ตัดคำและนำมาเทียบกับประโยคที่ผู้วิจัยตัดไว้โดย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>ไหนที่มีความเหมือนกับที่ผู้วิจัยตัดไว้มากที่สุดก็จะถือว่ามีความใกล้เคียงกับความต้องการของผู้วิจัยมากที่สุด</w:t>
      </w:r>
    </w:p>
    <w:p w14:paraId="287A8BCB" w14:textId="08E04276" w:rsidR="00C70295" w:rsidRDefault="00C07C33" w:rsidP="00025889">
      <w:pPr>
        <w:pStyle w:val="Style1"/>
        <w:spacing w:line="276" w:lineRule="auto"/>
        <w:ind w:firstLine="0"/>
        <w:rPr>
          <w:noProof/>
        </w:rPr>
      </w:pPr>
      <w:r>
        <w:rPr>
          <w:noProof/>
        </w:rPr>
        <w:drawing>
          <wp:inline distT="0" distB="0" distL="0" distR="0" wp14:anchorId="09D77BBD" wp14:editId="4BEB19C3">
            <wp:extent cx="5600700" cy="1901784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5036" w14:textId="44DC6515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35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3" w:name="_Toc130463857"/>
      <w:r w:rsidRPr="00264811">
        <w:rPr>
          <w:rFonts w:hint="cs"/>
          <w:cs/>
        </w:rPr>
        <w:t>ตัวอย่างข้อมูลต้นฉบับ</w:t>
      </w:r>
      <w:bookmarkEnd w:id="103"/>
    </w:p>
    <w:p w14:paraId="72ECF244" w14:textId="07171F41" w:rsidR="00C07C33" w:rsidRDefault="00C07C33" w:rsidP="00025889">
      <w:pPr>
        <w:spacing w:line="276" w:lineRule="auto"/>
      </w:pPr>
    </w:p>
    <w:p w14:paraId="1D16C088" w14:textId="250A2D88" w:rsidR="00C07C33" w:rsidRDefault="00C07C33" w:rsidP="00025889">
      <w:pPr>
        <w:spacing w:line="276" w:lineRule="auto"/>
      </w:pPr>
      <w:r>
        <w:rPr>
          <w:noProof/>
        </w:rPr>
        <w:drawing>
          <wp:inline distT="0" distB="0" distL="0" distR="0" wp14:anchorId="4AC1B9B5" wp14:editId="0A8082E6">
            <wp:extent cx="5600700" cy="1901784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7155" w14:textId="64004329" w:rsidR="00C07C33" w:rsidRDefault="00C07C33" w:rsidP="00025889">
      <w:pPr>
        <w:pStyle w:val="Caption"/>
        <w:spacing w:line="276" w:lineRule="auto"/>
      </w:pPr>
      <w:r w:rsidRPr="00C07C33">
        <w:rPr>
          <w:b/>
          <w:bCs/>
          <w:cs/>
        </w:rPr>
        <w:t xml:space="preserve">ภาพที่ </w:t>
      </w:r>
      <w:r w:rsidRPr="00C07C33">
        <w:rPr>
          <w:b/>
          <w:bCs/>
          <w:cs/>
        </w:rPr>
        <w:fldChar w:fldCharType="begin"/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</w:rPr>
        <w:instrText xml:space="preserve">SEQ </w:instrText>
      </w:r>
      <w:r w:rsidRPr="00C07C33">
        <w:rPr>
          <w:b/>
          <w:bCs/>
          <w:cs/>
        </w:rPr>
        <w:instrText xml:space="preserve">ภาพที่ </w:instrText>
      </w:r>
      <w:r w:rsidRPr="00C07C33">
        <w:rPr>
          <w:b/>
          <w:bCs/>
        </w:rPr>
        <w:instrText>\* ARABIC</w:instrText>
      </w:r>
      <w:r w:rsidRPr="00C07C33">
        <w:rPr>
          <w:b/>
          <w:bCs/>
          <w:cs/>
        </w:rPr>
        <w:instrText xml:space="preserve"> </w:instrText>
      </w:r>
      <w:r w:rsidRPr="00C07C3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36</w:t>
      </w:r>
      <w:r w:rsidRPr="00C07C33">
        <w:rPr>
          <w:b/>
          <w:bCs/>
          <w:cs/>
        </w:rPr>
        <w:fldChar w:fldCharType="end"/>
      </w:r>
      <w:r>
        <w:t xml:space="preserve"> </w:t>
      </w:r>
      <w:bookmarkStart w:id="104" w:name="_Toc130463858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bookmarkEnd w:id="104"/>
      <w:proofErr w:type="spellEnd"/>
    </w:p>
    <w:p w14:paraId="5E88B755" w14:textId="56E4DD4E" w:rsidR="00E24481" w:rsidRDefault="00E24481" w:rsidP="00025889">
      <w:pPr>
        <w:spacing w:line="276" w:lineRule="auto"/>
      </w:pPr>
      <w:r>
        <w:rPr>
          <w:noProof/>
        </w:rPr>
        <w:drawing>
          <wp:inline distT="0" distB="0" distL="0" distR="0" wp14:anchorId="35B59790" wp14:editId="172DE432">
            <wp:extent cx="5600700" cy="1901784"/>
            <wp:effectExtent l="0" t="0" r="0" b="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 56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EC6E" w14:textId="38B62103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37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5" w:name="_Toc130463859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>Engine longest</w:t>
      </w:r>
      <w:bookmarkEnd w:id="105"/>
    </w:p>
    <w:p w14:paraId="7D94D353" w14:textId="517BFFFA" w:rsidR="00E24481" w:rsidRDefault="00E24481" w:rsidP="00025889">
      <w:pPr>
        <w:spacing w:line="276" w:lineRule="auto"/>
      </w:pPr>
    </w:p>
    <w:p w14:paraId="1D17F828" w14:textId="1E44D8A8" w:rsidR="00E24481" w:rsidRDefault="00E24481" w:rsidP="00025889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242ED212" wp14:editId="21DAEDB7">
            <wp:extent cx="5600700" cy="1901784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 57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90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594" w14:textId="62CFD37F" w:rsidR="00E24481" w:rsidRDefault="00E24481" w:rsidP="00025889">
      <w:pPr>
        <w:pStyle w:val="Caption"/>
        <w:spacing w:line="276" w:lineRule="auto"/>
      </w:pPr>
      <w:r w:rsidRPr="00E24481">
        <w:rPr>
          <w:b/>
          <w:bCs/>
          <w:cs/>
        </w:rPr>
        <w:t xml:space="preserve">ภาพที่ </w:t>
      </w:r>
      <w:r w:rsidRPr="00E24481">
        <w:rPr>
          <w:b/>
          <w:bCs/>
          <w:cs/>
        </w:rPr>
        <w:fldChar w:fldCharType="begin"/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</w:rPr>
        <w:instrText xml:space="preserve">SEQ </w:instrText>
      </w:r>
      <w:r w:rsidRPr="00E24481">
        <w:rPr>
          <w:b/>
          <w:bCs/>
          <w:cs/>
        </w:rPr>
        <w:instrText xml:space="preserve">ภาพที่ </w:instrText>
      </w:r>
      <w:r w:rsidRPr="00E24481">
        <w:rPr>
          <w:b/>
          <w:bCs/>
        </w:rPr>
        <w:instrText>\* ARABIC</w:instrText>
      </w:r>
      <w:r w:rsidRPr="00E24481">
        <w:rPr>
          <w:b/>
          <w:bCs/>
          <w:cs/>
        </w:rPr>
        <w:instrText xml:space="preserve"> </w:instrText>
      </w:r>
      <w:r w:rsidRPr="00E2448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38</w:t>
      </w:r>
      <w:r w:rsidRPr="00E24481">
        <w:rPr>
          <w:b/>
          <w:bCs/>
          <w:cs/>
        </w:rPr>
        <w:fldChar w:fldCharType="end"/>
      </w:r>
      <w:r>
        <w:t xml:space="preserve"> </w:t>
      </w:r>
      <w:bookmarkStart w:id="106" w:name="_Toc130463860"/>
      <w:r w:rsidRPr="00264811">
        <w:rPr>
          <w:rFonts w:hint="cs"/>
          <w:cs/>
        </w:rPr>
        <w:t xml:space="preserve">ตัวอย่างการตัดคำโดยใช้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deepcut</w:t>
      </w:r>
      <w:bookmarkEnd w:id="106"/>
      <w:proofErr w:type="spellEnd"/>
    </w:p>
    <w:p w14:paraId="4D8B533F" w14:textId="77777777" w:rsidR="006C3096" w:rsidRPr="006C3096" w:rsidRDefault="006C3096" w:rsidP="00025889">
      <w:pPr>
        <w:spacing w:line="276" w:lineRule="auto"/>
      </w:pPr>
    </w:p>
    <w:p w14:paraId="30FB3EBC" w14:textId="77777777" w:rsidR="006C3096" w:rsidRDefault="006C3096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ยกตัวอย่างการทำการทดลองการตัดคำโดยใช้ </w:t>
      </w:r>
      <w:r>
        <w:t xml:space="preserve">Engine </w:t>
      </w:r>
      <w:proofErr w:type="spellStart"/>
      <w:r>
        <w:t>newmm</w:t>
      </w:r>
      <w:proofErr w:type="spellEnd"/>
      <w:r>
        <w:t xml:space="preserve">, 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  <w:r>
        <w:t xml:space="preserve"> </w:t>
      </w:r>
      <w:r>
        <w:rPr>
          <w:rFonts w:hint="cs"/>
          <w:cs/>
        </w:rPr>
        <w:t xml:space="preserve">โดยที่ใช้วิธีเทียบการตัดคำโดยที่ผู้วิจัยทำการตัดคำเองและนำไปเทียบกับการใช้ไลบรารี่ตัดคำ โดยนับจำนวนเฉพาะคำที่ไลบรารี่ตัดตรงกับผู้วิจัยด้วยเหตุนี้จึงถือว่า </w:t>
      </w:r>
      <w:r>
        <w:t xml:space="preserve">Engine </w:t>
      </w:r>
      <w:r>
        <w:rPr>
          <w:rFonts w:hint="cs"/>
          <w:cs/>
        </w:rPr>
        <w:t>ใดมีการตัดคำที่ตรงกับผู้วิจัยมากที่สุดจะถือเป็นตรงกับมนุษย์มากที่สุด</w:t>
      </w:r>
    </w:p>
    <w:p w14:paraId="51508AB8" w14:textId="1E7BB067" w:rsidR="006C3096" w:rsidRDefault="006C3096" w:rsidP="00025889">
      <w:pPr>
        <w:spacing w:line="276" w:lineRule="auto"/>
        <w:jc w:val="thaiDistribute"/>
      </w:pPr>
      <w:r>
        <w:rPr>
          <w:rFonts w:hint="cs"/>
          <w:b/>
          <w:bCs/>
          <w:cs/>
        </w:rPr>
        <w:t>โจทย์</w:t>
      </w:r>
      <w:r>
        <w:rPr>
          <w:b/>
          <w:bCs/>
        </w:rPr>
        <w:t xml:space="preserve">: </w:t>
      </w:r>
      <w:r w:rsidR="0020404F" w:rsidRPr="0020404F">
        <w:rPr>
          <w:cs/>
        </w:rPr>
        <w:t xml:space="preserve">บริการ </w:t>
      </w:r>
      <w:r w:rsidR="0020404F" w:rsidRPr="0020404F">
        <w:t xml:space="preserve">Software Business Solutions </w:t>
      </w:r>
      <w:r w:rsidR="0020404F" w:rsidRPr="0020404F">
        <w:rPr>
          <w:cs/>
        </w:rPr>
        <w:t>ระบบรับสมัครบุคลากรออนไลน์</w:t>
      </w:r>
      <w:r w:rsidR="0020404F" w:rsidRPr="0020404F">
        <w:t xml:space="preserve"> </w:t>
      </w:r>
      <w:r w:rsidR="0020404F" w:rsidRPr="0020404F">
        <w:rPr>
          <w:cs/>
        </w:rPr>
        <w:t>ระบบลงทะเบียนเรียนออนไลน์</w:t>
      </w:r>
    </w:p>
    <w:p w14:paraId="3EE82B22" w14:textId="77777777" w:rsidR="006C3096" w:rsidRDefault="006C3096" w:rsidP="00025889">
      <w:pPr>
        <w:spacing w:line="276" w:lineRule="auto"/>
        <w:jc w:val="thaiDistribute"/>
      </w:pPr>
    </w:p>
    <w:p w14:paraId="6DC54BBA" w14:textId="48E514F2" w:rsidR="00C256DE" w:rsidRDefault="009B2B79" w:rsidP="00025889">
      <w:pPr>
        <w:pStyle w:val="Caption"/>
        <w:spacing w:line="276" w:lineRule="auto"/>
        <w:jc w:val="left"/>
      </w:pPr>
      <w:r w:rsidRPr="009B2B79">
        <w:rPr>
          <w:b/>
          <w:bCs/>
          <w:cs/>
        </w:rPr>
        <w:t xml:space="preserve">ตาราง </w:t>
      </w:r>
      <w:r w:rsidRPr="009B2B79">
        <w:rPr>
          <w:b/>
          <w:bCs/>
          <w:cs/>
        </w:rPr>
        <w:fldChar w:fldCharType="begin"/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</w:rPr>
        <w:instrText xml:space="preserve">SEQ </w:instrText>
      </w:r>
      <w:r w:rsidRPr="009B2B79">
        <w:rPr>
          <w:b/>
          <w:bCs/>
          <w:cs/>
        </w:rPr>
        <w:instrText xml:space="preserve">ตาราง </w:instrText>
      </w:r>
      <w:r w:rsidRPr="009B2B79">
        <w:rPr>
          <w:b/>
          <w:bCs/>
        </w:rPr>
        <w:instrText>\* ARABIC</w:instrText>
      </w:r>
      <w:r w:rsidRPr="009B2B79">
        <w:rPr>
          <w:b/>
          <w:bCs/>
          <w:cs/>
        </w:rPr>
        <w:instrText xml:space="preserve"> </w:instrText>
      </w:r>
      <w:r w:rsidRPr="009B2B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15</w:t>
      </w:r>
      <w:r w:rsidRPr="009B2B79">
        <w:rPr>
          <w:b/>
          <w:bCs/>
          <w:cs/>
        </w:rPr>
        <w:fldChar w:fldCharType="end"/>
      </w:r>
      <w:r>
        <w:t xml:space="preserve"> </w:t>
      </w:r>
      <w:bookmarkStart w:id="107" w:name="_Toc130463773"/>
      <w:r>
        <w:rPr>
          <w:rFonts w:hint="cs"/>
          <w:cs/>
        </w:rPr>
        <w:t>ตารางตัวอย่างการวัดค่าความแม่นยำในการตัดคำ</w:t>
      </w:r>
      <w:bookmarkEnd w:id="10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80"/>
        <w:gridCol w:w="1838"/>
        <w:gridCol w:w="1825"/>
        <w:gridCol w:w="1621"/>
      </w:tblGrid>
      <w:tr w:rsidR="0020404F" w14:paraId="5CB9A2CC" w14:textId="75156B0E" w:rsidTr="0020404F">
        <w:tc>
          <w:tcPr>
            <w:tcW w:w="846" w:type="dxa"/>
          </w:tcPr>
          <w:p w14:paraId="4552AB69" w14:textId="70E51F19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ลำดับ</w:t>
            </w:r>
          </w:p>
        </w:tc>
        <w:tc>
          <w:tcPr>
            <w:tcW w:w="2680" w:type="dxa"/>
          </w:tcPr>
          <w:p w14:paraId="1A604A57" w14:textId="0C737B6D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Human</w:t>
            </w:r>
          </w:p>
        </w:tc>
        <w:tc>
          <w:tcPr>
            <w:tcW w:w="1838" w:type="dxa"/>
          </w:tcPr>
          <w:p w14:paraId="7B10A4FF" w14:textId="7AE2410B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Newmm</w:t>
            </w:r>
            <w:proofErr w:type="spellEnd"/>
          </w:p>
        </w:tc>
        <w:tc>
          <w:tcPr>
            <w:tcW w:w="1825" w:type="dxa"/>
          </w:tcPr>
          <w:p w14:paraId="4896D015" w14:textId="3CA71988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0404F">
              <w:rPr>
                <w:b/>
                <w:bCs/>
              </w:rPr>
              <w:t>Longest</w:t>
            </w:r>
          </w:p>
        </w:tc>
        <w:tc>
          <w:tcPr>
            <w:tcW w:w="1621" w:type="dxa"/>
          </w:tcPr>
          <w:p w14:paraId="31829C98" w14:textId="6B81F2FA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 w:rsidRPr="0020404F">
              <w:rPr>
                <w:b/>
                <w:bCs/>
              </w:rPr>
              <w:t>Deepcut</w:t>
            </w:r>
            <w:proofErr w:type="spellEnd"/>
          </w:p>
        </w:tc>
      </w:tr>
      <w:tr w:rsidR="0020404F" w14:paraId="15A4C4DF" w14:textId="3BECB0BD" w:rsidTr="0020404F">
        <w:tc>
          <w:tcPr>
            <w:tcW w:w="846" w:type="dxa"/>
          </w:tcPr>
          <w:p w14:paraId="3E5E3345" w14:textId="20E6F7CC" w:rsidR="0020404F" w:rsidRDefault="0020404F" w:rsidP="00025889">
            <w:pPr>
              <w:spacing w:line="276" w:lineRule="auto"/>
              <w:jc w:val="center"/>
            </w:pPr>
            <w:r>
              <w:t>1</w:t>
            </w:r>
          </w:p>
        </w:tc>
        <w:tc>
          <w:tcPr>
            <w:tcW w:w="2680" w:type="dxa"/>
          </w:tcPr>
          <w:p w14:paraId="58A75EE6" w14:textId="0F86B86F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38" w:type="dxa"/>
          </w:tcPr>
          <w:p w14:paraId="27F081E3" w14:textId="13CD26A4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825" w:type="dxa"/>
          </w:tcPr>
          <w:p w14:paraId="50B39D42" w14:textId="1B2F8F47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  <w:tc>
          <w:tcPr>
            <w:tcW w:w="1621" w:type="dxa"/>
          </w:tcPr>
          <w:p w14:paraId="6EF5C8C5" w14:textId="434C374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บริการ</w:t>
            </w:r>
          </w:p>
        </w:tc>
      </w:tr>
      <w:tr w:rsidR="0020404F" w14:paraId="60BE8450" w14:textId="3123C382" w:rsidTr="0020404F">
        <w:tc>
          <w:tcPr>
            <w:tcW w:w="846" w:type="dxa"/>
          </w:tcPr>
          <w:p w14:paraId="749E0DD9" w14:textId="57BD0E5F" w:rsidR="0020404F" w:rsidRDefault="0020404F" w:rsidP="00025889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2680" w:type="dxa"/>
          </w:tcPr>
          <w:p w14:paraId="114E555B" w14:textId="3EE1B9B4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38" w:type="dxa"/>
          </w:tcPr>
          <w:p w14:paraId="052D3225" w14:textId="40502D6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825" w:type="dxa"/>
          </w:tcPr>
          <w:p w14:paraId="31E95DC1" w14:textId="0A985A28" w:rsidR="0020404F" w:rsidRDefault="0020404F" w:rsidP="00025889">
            <w:pPr>
              <w:spacing w:line="276" w:lineRule="auto"/>
            </w:pPr>
            <w:r>
              <w:t>software</w:t>
            </w:r>
          </w:p>
        </w:tc>
        <w:tc>
          <w:tcPr>
            <w:tcW w:w="1621" w:type="dxa"/>
          </w:tcPr>
          <w:p w14:paraId="5EE33B1F" w14:textId="5DF127A2" w:rsidR="0020404F" w:rsidRDefault="0020404F" w:rsidP="00025889">
            <w:pPr>
              <w:spacing w:line="276" w:lineRule="auto"/>
            </w:pPr>
            <w:r>
              <w:t>software</w:t>
            </w:r>
          </w:p>
        </w:tc>
      </w:tr>
      <w:tr w:rsidR="0020404F" w14:paraId="6AD26208" w14:textId="3A43DEB0" w:rsidTr="0020404F">
        <w:tc>
          <w:tcPr>
            <w:tcW w:w="846" w:type="dxa"/>
          </w:tcPr>
          <w:p w14:paraId="2BA29813" w14:textId="0ADD345F" w:rsidR="0020404F" w:rsidRDefault="0020404F" w:rsidP="00025889">
            <w:pPr>
              <w:spacing w:line="276" w:lineRule="auto"/>
              <w:jc w:val="center"/>
            </w:pPr>
            <w:r>
              <w:t>3</w:t>
            </w:r>
          </w:p>
        </w:tc>
        <w:tc>
          <w:tcPr>
            <w:tcW w:w="2680" w:type="dxa"/>
          </w:tcPr>
          <w:p w14:paraId="6ED25DC5" w14:textId="6E862767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38" w:type="dxa"/>
          </w:tcPr>
          <w:p w14:paraId="176452AB" w14:textId="33E34BFB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825" w:type="dxa"/>
          </w:tcPr>
          <w:p w14:paraId="7EC42696" w14:textId="5B91F939" w:rsidR="0020404F" w:rsidRDefault="0020404F" w:rsidP="00025889">
            <w:pPr>
              <w:spacing w:line="276" w:lineRule="auto"/>
            </w:pPr>
            <w:r>
              <w:t>business</w:t>
            </w:r>
          </w:p>
        </w:tc>
        <w:tc>
          <w:tcPr>
            <w:tcW w:w="1621" w:type="dxa"/>
          </w:tcPr>
          <w:p w14:paraId="460938BC" w14:textId="6579FAA8" w:rsidR="0020404F" w:rsidRDefault="0020404F" w:rsidP="00025889">
            <w:pPr>
              <w:spacing w:line="276" w:lineRule="auto"/>
            </w:pPr>
            <w:r>
              <w:t>business</w:t>
            </w:r>
          </w:p>
        </w:tc>
      </w:tr>
      <w:tr w:rsidR="0020404F" w14:paraId="65B7B4A7" w14:textId="4879D6AB" w:rsidTr="0020404F">
        <w:tc>
          <w:tcPr>
            <w:tcW w:w="846" w:type="dxa"/>
          </w:tcPr>
          <w:p w14:paraId="76F1264C" w14:textId="632EDC87" w:rsidR="0020404F" w:rsidRDefault="0020404F" w:rsidP="00025889">
            <w:pPr>
              <w:spacing w:line="276" w:lineRule="auto"/>
              <w:jc w:val="center"/>
            </w:pPr>
            <w:r>
              <w:t>4</w:t>
            </w:r>
          </w:p>
        </w:tc>
        <w:tc>
          <w:tcPr>
            <w:tcW w:w="2680" w:type="dxa"/>
          </w:tcPr>
          <w:p w14:paraId="6D37001B" w14:textId="17B0DBE9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38" w:type="dxa"/>
          </w:tcPr>
          <w:p w14:paraId="720BF4DB" w14:textId="7A0A3F8C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825" w:type="dxa"/>
          </w:tcPr>
          <w:p w14:paraId="4FBD68DF" w14:textId="11FF6CB6" w:rsidR="0020404F" w:rsidRDefault="0020404F" w:rsidP="00025889">
            <w:pPr>
              <w:spacing w:line="276" w:lineRule="auto"/>
            </w:pPr>
            <w:r>
              <w:t>solutions</w:t>
            </w:r>
          </w:p>
        </w:tc>
        <w:tc>
          <w:tcPr>
            <w:tcW w:w="1621" w:type="dxa"/>
          </w:tcPr>
          <w:p w14:paraId="306D21D5" w14:textId="624CFA3A" w:rsidR="0020404F" w:rsidRDefault="0020404F" w:rsidP="00025889">
            <w:pPr>
              <w:spacing w:line="276" w:lineRule="auto"/>
            </w:pPr>
            <w:r>
              <w:t>solutions</w:t>
            </w:r>
          </w:p>
        </w:tc>
      </w:tr>
      <w:tr w:rsidR="0020404F" w14:paraId="1C40D5EB" w14:textId="35638C09" w:rsidTr="0020404F">
        <w:tc>
          <w:tcPr>
            <w:tcW w:w="846" w:type="dxa"/>
          </w:tcPr>
          <w:p w14:paraId="599A393D" w14:textId="17CF13D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5</w:t>
            </w:r>
          </w:p>
        </w:tc>
        <w:tc>
          <w:tcPr>
            <w:tcW w:w="2680" w:type="dxa"/>
          </w:tcPr>
          <w:p w14:paraId="4038FE64" w14:textId="1C573BB4" w:rsidR="0020404F" w:rsidRDefault="0020404F" w:rsidP="00025889">
            <w:pPr>
              <w:spacing w:line="276" w:lineRule="auto"/>
              <w:rPr>
                <w:cs/>
              </w:rPr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65841E30" w14:textId="5A9C66C5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18870BCE" w14:textId="333E01E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0FDC94B0" w14:textId="6A6A7B9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12A53A15" w14:textId="68B23272" w:rsidTr="0020404F">
        <w:tc>
          <w:tcPr>
            <w:tcW w:w="846" w:type="dxa"/>
          </w:tcPr>
          <w:p w14:paraId="72DB7951" w14:textId="7E38EF0D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6</w:t>
            </w:r>
          </w:p>
        </w:tc>
        <w:tc>
          <w:tcPr>
            <w:tcW w:w="2680" w:type="dxa"/>
          </w:tcPr>
          <w:p w14:paraId="3DEA69E6" w14:textId="0C92B2A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38" w:type="dxa"/>
          </w:tcPr>
          <w:p w14:paraId="64ED7EB5" w14:textId="3D1F8C2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825" w:type="dxa"/>
          </w:tcPr>
          <w:p w14:paraId="0622E403" w14:textId="6CDD0E41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รับสมัคร</w:t>
            </w:r>
          </w:p>
        </w:tc>
        <w:tc>
          <w:tcPr>
            <w:tcW w:w="1621" w:type="dxa"/>
          </w:tcPr>
          <w:p w14:paraId="0391FD0B" w14:textId="13F6091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รับ</w:t>
            </w:r>
          </w:p>
        </w:tc>
      </w:tr>
      <w:tr w:rsidR="0020404F" w14:paraId="5F112C83" w14:textId="79320E0A" w:rsidTr="0020404F">
        <w:tc>
          <w:tcPr>
            <w:tcW w:w="846" w:type="dxa"/>
          </w:tcPr>
          <w:p w14:paraId="29652997" w14:textId="6937BEA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7</w:t>
            </w:r>
          </w:p>
        </w:tc>
        <w:tc>
          <w:tcPr>
            <w:tcW w:w="2680" w:type="dxa"/>
          </w:tcPr>
          <w:p w14:paraId="37AC1581" w14:textId="68CA066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38" w:type="dxa"/>
          </w:tcPr>
          <w:p w14:paraId="5FC1C4C3" w14:textId="2A0308C8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825" w:type="dxa"/>
          </w:tcPr>
          <w:p w14:paraId="27A650F2" w14:textId="7778CB0C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  <w:tc>
          <w:tcPr>
            <w:tcW w:w="1621" w:type="dxa"/>
          </w:tcPr>
          <w:p w14:paraId="327C212B" w14:textId="30D768A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สมัคร</w:t>
            </w:r>
          </w:p>
        </w:tc>
      </w:tr>
      <w:tr w:rsidR="0020404F" w14:paraId="214C1BE0" w14:textId="221F64D3" w:rsidTr="0020404F">
        <w:tc>
          <w:tcPr>
            <w:tcW w:w="846" w:type="dxa"/>
          </w:tcPr>
          <w:p w14:paraId="7CA05D78" w14:textId="1A9A1377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8</w:t>
            </w:r>
          </w:p>
        </w:tc>
        <w:tc>
          <w:tcPr>
            <w:tcW w:w="2680" w:type="dxa"/>
          </w:tcPr>
          <w:p w14:paraId="4ACA1604" w14:textId="28F93CD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45BB6C0C" w14:textId="6543721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422CE4F9" w14:textId="4CF6B2AF" w:rsidR="0020404F" w:rsidRDefault="0020404F" w:rsidP="00025889">
            <w:pPr>
              <w:spacing w:line="276" w:lineRule="auto"/>
            </w:pPr>
            <w:proofErr w:type="spellStart"/>
            <w:r>
              <w:rPr>
                <w:rFonts w:hint="cs"/>
                <w:cs/>
              </w:rPr>
              <w:t>ออน</w:t>
            </w:r>
            <w:proofErr w:type="spellEnd"/>
          </w:p>
        </w:tc>
        <w:tc>
          <w:tcPr>
            <w:tcW w:w="1621" w:type="dxa"/>
          </w:tcPr>
          <w:p w14:paraId="4F58EB6A" w14:textId="02D0128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บุคลากร</w:t>
            </w:r>
          </w:p>
        </w:tc>
      </w:tr>
      <w:tr w:rsidR="0020404F" w14:paraId="1C1A1E77" w14:textId="21F66FFB" w:rsidTr="0020404F">
        <w:tc>
          <w:tcPr>
            <w:tcW w:w="846" w:type="dxa"/>
          </w:tcPr>
          <w:p w14:paraId="2FE77BCB" w14:textId="23E98D4E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9</w:t>
            </w:r>
          </w:p>
        </w:tc>
        <w:tc>
          <w:tcPr>
            <w:tcW w:w="2680" w:type="dxa"/>
          </w:tcPr>
          <w:p w14:paraId="3F3076BF" w14:textId="2F2EC27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38" w:type="dxa"/>
          </w:tcPr>
          <w:p w14:paraId="41484505" w14:textId="32F05C4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825" w:type="dxa"/>
          </w:tcPr>
          <w:p w14:paraId="0C8C9D2C" w14:textId="48BD9F22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ไลน์</w:t>
            </w:r>
          </w:p>
        </w:tc>
        <w:tc>
          <w:tcPr>
            <w:tcW w:w="1621" w:type="dxa"/>
          </w:tcPr>
          <w:p w14:paraId="097657FC" w14:textId="1E78090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42D54886" w14:textId="632454E1" w:rsidTr="0020404F">
        <w:tc>
          <w:tcPr>
            <w:tcW w:w="846" w:type="dxa"/>
          </w:tcPr>
          <w:p w14:paraId="29BCBD4D" w14:textId="674645CC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10</w:t>
            </w:r>
          </w:p>
        </w:tc>
        <w:tc>
          <w:tcPr>
            <w:tcW w:w="2680" w:type="dxa"/>
          </w:tcPr>
          <w:p w14:paraId="3F1E6F07" w14:textId="5E84DA6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38" w:type="dxa"/>
          </w:tcPr>
          <w:p w14:paraId="0D96447A" w14:textId="2DB92B39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825" w:type="dxa"/>
          </w:tcPr>
          <w:p w14:paraId="58CDA322" w14:textId="58672DED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  <w:tc>
          <w:tcPr>
            <w:tcW w:w="1621" w:type="dxa"/>
          </w:tcPr>
          <w:p w14:paraId="63F82CA3" w14:textId="3AB55DE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ระบบ</w:t>
            </w:r>
          </w:p>
        </w:tc>
      </w:tr>
      <w:tr w:rsidR="0020404F" w14:paraId="6D48D464" w14:textId="3CA46357" w:rsidTr="0020404F">
        <w:tc>
          <w:tcPr>
            <w:tcW w:w="846" w:type="dxa"/>
          </w:tcPr>
          <w:p w14:paraId="2E73DBC4" w14:textId="6126A338" w:rsidR="0020404F" w:rsidRDefault="0020404F" w:rsidP="00025889">
            <w:pPr>
              <w:spacing w:line="276" w:lineRule="auto"/>
              <w:jc w:val="center"/>
              <w:rPr>
                <w:cs/>
              </w:rPr>
            </w:pPr>
            <w:r>
              <w:t>11</w:t>
            </w:r>
          </w:p>
        </w:tc>
        <w:tc>
          <w:tcPr>
            <w:tcW w:w="2680" w:type="dxa"/>
          </w:tcPr>
          <w:p w14:paraId="20B670A4" w14:textId="48B6F8CE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38" w:type="dxa"/>
          </w:tcPr>
          <w:p w14:paraId="120BFC0A" w14:textId="5F02A270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825" w:type="dxa"/>
          </w:tcPr>
          <w:p w14:paraId="70D0CD28" w14:textId="04A7640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ลงทะเบียนเรียน</w:t>
            </w:r>
          </w:p>
        </w:tc>
        <w:tc>
          <w:tcPr>
            <w:tcW w:w="1621" w:type="dxa"/>
          </w:tcPr>
          <w:p w14:paraId="155B5E99" w14:textId="7B5486FF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ลง</w:t>
            </w:r>
          </w:p>
        </w:tc>
      </w:tr>
      <w:tr w:rsidR="0020404F" w14:paraId="4DDAE562" w14:textId="2154C51E" w:rsidTr="0020404F">
        <w:tc>
          <w:tcPr>
            <w:tcW w:w="846" w:type="dxa"/>
          </w:tcPr>
          <w:p w14:paraId="229B5587" w14:textId="066F7DF0" w:rsidR="0020404F" w:rsidRDefault="0020404F" w:rsidP="00025889">
            <w:pPr>
              <w:spacing w:line="276" w:lineRule="auto"/>
              <w:jc w:val="center"/>
            </w:pPr>
            <w:r>
              <w:t>12</w:t>
            </w:r>
          </w:p>
        </w:tc>
        <w:tc>
          <w:tcPr>
            <w:tcW w:w="2680" w:type="dxa"/>
          </w:tcPr>
          <w:p w14:paraId="6E37C73C" w14:textId="2DC2BB61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6CE34434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5BC5F06" w14:textId="4BA12C0B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  <w:tc>
          <w:tcPr>
            <w:tcW w:w="1621" w:type="dxa"/>
          </w:tcPr>
          <w:p w14:paraId="069644D2" w14:textId="3546F6A6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ทะเบียน</w:t>
            </w:r>
          </w:p>
        </w:tc>
      </w:tr>
      <w:tr w:rsidR="0020404F" w14:paraId="4D38DDFA" w14:textId="39A66CF8" w:rsidTr="0020404F">
        <w:tc>
          <w:tcPr>
            <w:tcW w:w="846" w:type="dxa"/>
          </w:tcPr>
          <w:p w14:paraId="1EF3C98D" w14:textId="525E4F66" w:rsidR="0020404F" w:rsidRDefault="0020404F" w:rsidP="00025889">
            <w:pPr>
              <w:spacing w:line="276" w:lineRule="auto"/>
              <w:jc w:val="center"/>
            </w:pPr>
            <w:r>
              <w:t>13</w:t>
            </w:r>
          </w:p>
        </w:tc>
        <w:tc>
          <w:tcPr>
            <w:tcW w:w="2680" w:type="dxa"/>
          </w:tcPr>
          <w:p w14:paraId="3E7EA797" w14:textId="3C2CD4FD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1BF02DCA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6819615E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30B93BD3" w14:textId="0BF0F323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เรียน</w:t>
            </w:r>
          </w:p>
        </w:tc>
      </w:tr>
      <w:tr w:rsidR="0020404F" w14:paraId="49A5BF8B" w14:textId="1F2E9A3F" w:rsidTr="0020404F">
        <w:tc>
          <w:tcPr>
            <w:tcW w:w="846" w:type="dxa"/>
          </w:tcPr>
          <w:p w14:paraId="3C8F1000" w14:textId="5F23003E" w:rsidR="0020404F" w:rsidRDefault="0020404F" w:rsidP="00025889">
            <w:pPr>
              <w:spacing w:line="276" w:lineRule="auto"/>
              <w:jc w:val="center"/>
            </w:pPr>
            <w:r>
              <w:t>14</w:t>
            </w:r>
          </w:p>
        </w:tc>
        <w:tc>
          <w:tcPr>
            <w:tcW w:w="2680" w:type="dxa"/>
          </w:tcPr>
          <w:p w14:paraId="0FF67B69" w14:textId="0987DF52" w:rsidR="0020404F" w:rsidRDefault="0020404F" w:rsidP="00025889">
            <w:pPr>
              <w:spacing w:line="276" w:lineRule="auto"/>
            </w:pPr>
          </w:p>
        </w:tc>
        <w:tc>
          <w:tcPr>
            <w:tcW w:w="1838" w:type="dxa"/>
          </w:tcPr>
          <w:p w14:paraId="7DE919D2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825" w:type="dxa"/>
          </w:tcPr>
          <w:p w14:paraId="729093B5" w14:textId="77777777" w:rsidR="0020404F" w:rsidRDefault="0020404F" w:rsidP="00025889">
            <w:pPr>
              <w:spacing w:line="276" w:lineRule="auto"/>
            </w:pPr>
          </w:p>
        </w:tc>
        <w:tc>
          <w:tcPr>
            <w:tcW w:w="1621" w:type="dxa"/>
          </w:tcPr>
          <w:p w14:paraId="2F7F81DD" w14:textId="5232858A" w:rsidR="0020404F" w:rsidRDefault="0020404F" w:rsidP="00025889">
            <w:pPr>
              <w:spacing w:line="276" w:lineRule="auto"/>
            </w:pPr>
            <w:r>
              <w:rPr>
                <w:rFonts w:hint="cs"/>
                <w:cs/>
              </w:rPr>
              <w:t>ออนไลน์</w:t>
            </w:r>
          </w:p>
        </w:tc>
      </w:tr>
      <w:tr w:rsidR="0020404F" w14:paraId="5ED11C89" w14:textId="087874EA" w:rsidTr="0020404F">
        <w:tc>
          <w:tcPr>
            <w:tcW w:w="846" w:type="dxa"/>
          </w:tcPr>
          <w:p w14:paraId="71CCD34D" w14:textId="05034785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20404F">
              <w:rPr>
                <w:rFonts w:hint="cs"/>
                <w:b/>
                <w:bCs/>
                <w:cs/>
              </w:rPr>
              <w:t>รวม</w:t>
            </w:r>
          </w:p>
        </w:tc>
        <w:tc>
          <w:tcPr>
            <w:tcW w:w="2680" w:type="dxa"/>
          </w:tcPr>
          <w:p w14:paraId="4B60E877" w14:textId="1912E5B6" w:rsidR="0020404F" w:rsidRPr="0020404F" w:rsidRDefault="0020404F" w:rsidP="00025889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838" w:type="dxa"/>
          </w:tcPr>
          <w:p w14:paraId="5FC2FC17" w14:textId="2156E004" w:rsidR="0020404F" w:rsidRDefault="0020404F" w:rsidP="00025889">
            <w:pPr>
              <w:spacing w:line="276" w:lineRule="auto"/>
              <w:jc w:val="center"/>
            </w:pPr>
            <w:r>
              <w:t>11</w:t>
            </w:r>
          </w:p>
        </w:tc>
        <w:tc>
          <w:tcPr>
            <w:tcW w:w="1825" w:type="dxa"/>
          </w:tcPr>
          <w:p w14:paraId="564DD68C" w14:textId="71C5A12A" w:rsidR="0020404F" w:rsidRDefault="0020404F" w:rsidP="00025889">
            <w:pPr>
              <w:spacing w:line="276" w:lineRule="auto"/>
              <w:jc w:val="center"/>
            </w:pPr>
            <w:r>
              <w:t>10</w:t>
            </w:r>
          </w:p>
        </w:tc>
        <w:tc>
          <w:tcPr>
            <w:tcW w:w="1621" w:type="dxa"/>
          </w:tcPr>
          <w:p w14:paraId="032C8AAF" w14:textId="45C4ABFD" w:rsidR="0020404F" w:rsidRDefault="0020404F" w:rsidP="00025889">
            <w:pPr>
              <w:spacing w:line="276" w:lineRule="auto"/>
              <w:jc w:val="center"/>
            </w:pPr>
            <w:r>
              <w:t>9</w:t>
            </w:r>
          </w:p>
        </w:tc>
      </w:tr>
    </w:tbl>
    <w:p w14:paraId="06C7115A" w14:textId="77777777" w:rsidR="0020404F" w:rsidRDefault="0020404F" w:rsidP="00025889">
      <w:pPr>
        <w:spacing w:line="276" w:lineRule="auto"/>
        <w:ind w:firstLine="720"/>
      </w:pPr>
    </w:p>
    <w:p w14:paraId="657E84A1" w14:textId="2866B1FD" w:rsidR="0020404F" w:rsidRDefault="0020404F" w:rsidP="00025889">
      <w:pPr>
        <w:spacing w:line="276" w:lineRule="auto"/>
        <w:ind w:firstLine="720"/>
      </w:pPr>
      <w:r>
        <w:rPr>
          <w:rFonts w:hint="cs"/>
          <w:cs/>
        </w:rPr>
        <w:t xml:space="preserve">จากตารางที่ </w:t>
      </w:r>
      <w:r>
        <w:t xml:space="preserve">15 </w:t>
      </w:r>
      <w:r>
        <w:rPr>
          <w:rFonts w:hint="cs"/>
          <w:cs/>
        </w:rPr>
        <w:t xml:space="preserve">จะเห็นว่าเมื่อทำการใช้ไลบรารี่ในการตัดคำแล้วสามารถสรุปได้ว่า </w:t>
      </w:r>
      <w:r>
        <w:t xml:space="preserve">Engine </w:t>
      </w:r>
      <w:r>
        <w:rPr>
          <w:rFonts w:hint="cs"/>
          <w:cs/>
        </w:rPr>
        <w:t xml:space="preserve">ที่มีความคล้ายกับผู้วิจัยมากที่สุดคือ </w:t>
      </w:r>
      <w:proofErr w:type="spellStart"/>
      <w:r>
        <w:t>newmm</w:t>
      </w:r>
      <w:proofErr w:type="spellEnd"/>
      <w:r>
        <w:t xml:space="preserve"> </w:t>
      </w:r>
      <w:r>
        <w:rPr>
          <w:rFonts w:hint="cs"/>
          <w:cs/>
        </w:rPr>
        <w:t xml:space="preserve">รองลงมาคือ </w:t>
      </w:r>
      <w:r>
        <w:t xml:space="preserve">longest </w:t>
      </w:r>
      <w:r>
        <w:rPr>
          <w:rFonts w:hint="cs"/>
          <w:cs/>
        </w:rPr>
        <w:t xml:space="preserve">และ </w:t>
      </w:r>
      <w:proofErr w:type="spellStart"/>
      <w:r>
        <w:t>deepcut</w:t>
      </w:r>
      <w:proofErr w:type="spellEnd"/>
    </w:p>
    <w:p w14:paraId="2B0BEA1E" w14:textId="7EF194D8" w:rsidR="00C256DE" w:rsidRPr="00CF105B" w:rsidRDefault="00CF105B" w:rsidP="00025889">
      <w:pPr>
        <w:pStyle w:val="Caption"/>
        <w:spacing w:line="276" w:lineRule="auto"/>
        <w:jc w:val="left"/>
      </w:pPr>
      <w:r w:rsidRPr="00CF105B">
        <w:rPr>
          <w:b/>
          <w:bCs/>
          <w:cs/>
        </w:rPr>
        <w:t xml:space="preserve">ตาราง </w:t>
      </w:r>
      <w:r w:rsidRPr="00CF105B">
        <w:rPr>
          <w:b/>
          <w:bCs/>
          <w:cs/>
        </w:rPr>
        <w:fldChar w:fldCharType="begin"/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</w:rPr>
        <w:instrText xml:space="preserve">SEQ </w:instrText>
      </w:r>
      <w:r w:rsidRPr="00CF105B">
        <w:rPr>
          <w:b/>
          <w:bCs/>
          <w:cs/>
        </w:rPr>
        <w:instrText xml:space="preserve">ตาราง </w:instrText>
      </w:r>
      <w:r w:rsidRPr="00CF105B">
        <w:rPr>
          <w:b/>
          <w:bCs/>
        </w:rPr>
        <w:instrText>\* ARABIC</w:instrText>
      </w:r>
      <w:r w:rsidRPr="00CF105B">
        <w:rPr>
          <w:b/>
          <w:bCs/>
          <w:cs/>
        </w:rPr>
        <w:instrText xml:space="preserve"> </w:instrText>
      </w:r>
      <w:r w:rsidRPr="00CF105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16</w:t>
      </w:r>
      <w:r w:rsidRPr="00CF105B">
        <w:rPr>
          <w:b/>
          <w:bCs/>
          <w:cs/>
        </w:rPr>
        <w:fldChar w:fldCharType="end"/>
      </w:r>
      <w:r>
        <w:t xml:space="preserve"> </w:t>
      </w:r>
      <w:bookmarkStart w:id="108" w:name="_Toc130463774"/>
      <w:r w:rsidRPr="00CF105B">
        <w:rPr>
          <w:rFonts w:hint="cs"/>
          <w:cs/>
        </w:rPr>
        <w:t>ผลการทดสอบความแม่นยำการตัดคำ</w:t>
      </w:r>
      <w:bookmarkEnd w:id="10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C256DE" w:rsidRPr="00264811" w14:paraId="71FDAB41" w14:textId="77777777" w:rsidTr="00150984">
        <w:tc>
          <w:tcPr>
            <w:tcW w:w="4145" w:type="dxa"/>
          </w:tcPr>
          <w:p w14:paraId="2BACFF26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Engine</w:t>
            </w:r>
          </w:p>
        </w:tc>
        <w:tc>
          <w:tcPr>
            <w:tcW w:w="4145" w:type="dxa"/>
          </w:tcPr>
          <w:p w14:paraId="26C51685" w14:textId="77777777" w:rsidR="00C256DE" w:rsidRPr="00264811" w:rsidRDefault="00C256DE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264811">
              <w:rPr>
                <w:rFonts w:hint="cs"/>
                <w:b/>
                <w:bCs/>
              </w:rPr>
              <w:t>Accuracy (%)</w:t>
            </w:r>
          </w:p>
        </w:tc>
      </w:tr>
      <w:tr w:rsidR="00C256DE" w:rsidRPr="00264811" w14:paraId="65E7C175" w14:textId="77777777" w:rsidTr="00150984">
        <w:tc>
          <w:tcPr>
            <w:tcW w:w="4145" w:type="dxa"/>
          </w:tcPr>
          <w:p w14:paraId="2B9FCCA2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newmm</w:t>
            </w:r>
            <w:proofErr w:type="spellEnd"/>
          </w:p>
        </w:tc>
        <w:tc>
          <w:tcPr>
            <w:tcW w:w="4145" w:type="dxa"/>
          </w:tcPr>
          <w:p w14:paraId="2C7A2B9C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90.99%</w:t>
            </w:r>
          </w:p>
        </w:tc>
      </w:tr>
      <w:tr w:rsidR="00C256DE" w:rsidRPr="00264811" w14:paraId="3DEB4212" w14:textId="77777777" w:rsidTr="00150984">
        <w:tc>
          <w:tcPr>
            <w:tcW w:w="4145" w:type="dxa"/>
          </w:tcPr>
          <w:p w14:paraId="06F591C7" w14:textId="77777777" w:rsidR="00C256DE" w:rsidRPr="00264811" w:rsidRDefault="00C256DE" w:rsidP="00025889">
            <w:pPr>
              <w:spacing w:line="276" w:lineRule="auto"/>
            </w:pPr>
            <w:r w:rsidRPr="00264811">
              <w:rPr>
                <w:rFonts w:hint="cs"/>
              </w:rPr>
              <w:t>longest</w:t>
            </w:r>
          </w:p>
        </w:tc>
        <w:tc>
          <w:tcPr>
            <w:tcW w:w="4145" w:type="dxa"/>
          </w:tcPr>
          <w:p w14:paraId="15E644D4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83.04%</w:t>
            </w:r>
          </w:p>
        </w:tc>
      </w:tr>
      <w:tr w:rsidR="00C256DE" w:rsidRPr="00264811" w14:paraId="103BC476" w14:textId="77777777" w:rsidTr="00150984">
        <w:tc>
          <w:tcPr>
            <w:tcW w:w="4145" w:type="dxa"/>
          </w:tcPr>
          <w:p w14:paraId="05528A34" w14:textId="77777777" w:rsidR="00C256DE" w:rsidRPr="00264811" w:rsidRDefault="00C256DE" w:rsidP="00025889">
            <w:pPr>
              <w:spacing w:line="276" w:lineRule="auto"/>
            </w:pPr>
            <w:proofErr w:type="spellStart"/>
            <w:r w:rsidRPr="00264811">
              <w:rPr>
                <w:rFonts w:hint="cs"/>
              </w:rPr>
              <w:t>deepcut</w:t>
            </w:r>
            <w:proofErr w:type="spellEnd"/>
          </w:p>
        </w:tc>
        <w:tc>
          <w:tcPr>
            <w:tcW w:w="4145" w:type="dxa"/>
          </w:tcPr>
          <w:p w14:paraId="4A8CA250" w14:textId="77777777" w:rsidR="00C256DE" w:rsidRPr="00264811" w:rsidRDefault="00C256DE" w:rsidP="00025889">
            <w:pPr>
              <w:spacing w:line="276" w:lineRule="auto"/>
              <w:jc w:val="center"/>
            </w:pPr>
            <w:r w:rsidRPr="00264811">
              <w:rPr>
                <w:rFonts w:hint="cs"/>
              </w:rPr>
              <w:t>76.65%</w:t>
            </w:r>
          </w:p>
        </w:tc>
      </w:tr>
    </w:tbl>
    <w:p w14:paraId="4F0270C4" w14:textId="4D9C32C2" w:rsidR="00C256DE" w:rsidRDefault="00C256DE" w:rsidP="00025889">
      <w:pPr>
        <w:spacing w:line="276" w:lineRule="auto"/>
        <w:rPr>
          <w:b/>
          <w:bCs/>
        </w:rPr>
      </w:pPr>
    </w:p>
    <w:p w14:paraId="7C541304" w14:textId="5C500B2A" w:rsidR="00C256DE" w:rsidRPr="00C256DE" w:rsidRDefault="00C256DE" w:rsidP="00025889">
      <w:pPr>
        <w:spacing w:line="276" w:lineRule="auto"/>
        <w:ind w:firstLine="720"/>
        <w:jc w:val="thaiDistribute"/>
        <w:rPr>
          <w:b/>
          <w:bCs/>
          <w:cs/>
        </w:rPr>
      </w:pPr>
      <w:r w:rsidRPr="00264811">
        <w:rPr>
          <w:rFonts w:hint="cs"/>
          <w:cs/>
        </w:rPr>
        <w:t>จากการทดลอง</w:t>
      </w:r>
      <w:r w:rsidR="00CF105B">
        <w:rPr>
          <w:rFonts w:hint="cs"/>
          <w:cs/>
        </w:rPr>
        <w:t xml:space="preserve">จากข้อมูลปริมาณ </w:t>
      </w:r>
      <w:r w:rsidR="00CF105B">
        <w:t xml:space="preserve">100 </w:t>
      </w:r>
      <w:r w:rsidR="00CF105B">
        <w:rPr>
          <w:rFonts w:hint="cs"/>
          <w:cs/>
        </w:rPr>
        <w:t>รายการ</w:t>
      </w:r>
      <w:r w:rsidRPr="00264811">
        <w:rPr>
          <w:rFonts w:hint="cs"/>
          <w:cs/>
        </w:rPr>
        <w:t xml:space="preserve">พบว่า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นั้นมีความแม่นยำกับที่ผู้วิจัยตัดมากที่สุดที่ </w:t>
      </w:r>
      <w:r w:rsidRPr="00264811">
        <w:rPr>
          <w:rFonts w:hint="cs"/>
        </w:rPr>
        <w:t xml:space="preserve">90.99% </w:t>
      </w:r>
      <w:r w:rsidRPr="00264811">
        <w:rPr>
          <w:rFonts w:hint="cs"/>
          <w:cs/>
        </w:rPr>
        <w:t xml:space="preserve">รองลงมาที่ </w:t>
      </w:r>
      <w:r w:rsidRPr="00264811">
        <w:rPr>
          <w:rFonts w:hint="cs"/>
        </w:rPr>
        <w:t xml:space="preserve">longest </w:t>
      </w:r>
      <w:r w:rsidRPr="00264811">
        <w:rPr>
          <w:rFonts w:hint="cs"/>
          <w:cs/>
        </w:rPr>
        <w:t>ค่าความแม่นยำอยู่ที่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</w:rPr>
        <w:t>83.04%</w:t>
      </w:r>
      <w:r w:rsidR="00B21CCC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และความแม่นยำน้อยที่สุดคือ </w:t>
      </w:r>
      <w:proofErr w:type="spellStart"/>
      <w:r w:rsidRPr="00264811">
        <w:rPr>
          <w:rFonts w:hint="cs"/>
        </w:rPr>
        <w:t>deepcut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ที่</w:t>
      </w:r>
      <w:r w:rsidR="001115DB">
        <w:rPr>
          <w:rFonts w:hint="cs"/>
          <w:cs/>
        </w:rPr>
        <w:t>มี</w:t>
      </w:r>
      <w:r w:rsidRPr="00264811">
        <w:rPr>
          <w:rFonts w:hint="cs"/>
          <w:cs/>
        </w:rPr>
        <w:t xml:space="preserve">ความแม่นยำ </w:t>
      </w:r>
      <w:r w:rsidRPr="00264811">
        <w:rPr>
          <w:rFonts w:hint="cs"/>
        </w:rPr>
        <w:t xml:space="preserve">76.65% </w:t>
      </w:r>
      <w:r w:rsidRPr="00264811">
        <w:rPr>
          <w:rFonts w:hint="cs"/>
          <w:cs/>
        </w:rPr>
        <w:t xml:space="preserve">ดังภาพที่ </w:t>
      </w:r>
      <w:r w:rsidR="0035484C">
        <w:t>3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ดังนั้นโครงงานนี้จึงใช้ </w:t>
      </w:r>
      <w:r w:rsidRPr="00264811">
        <w:rPr>
          <w:rFonts w:hint="cs"/>
        </w:rPr>
        <w:t xml:space="preserve">Engine </w:t>
      </w:r>
      <w:proofErr w:type="spellStart"/>
      <w:r w:rsidRPr="00264811">
        <w:rPr>
          <w:rFonts w:hint="cs"/>
        </w:rPr>
        <w:t>newmm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ในการตัดคำเพื่อนำไปประมวลผลต่อในขั้นตอนอื่น ๆ</w:t>
      </w:r>
    </w:p>
    <w:p w14:paraId="348376A1" w14:textId="3B6AA271" w:rsidR="00770C46" w:rsidRDefault="00854236" w:rsidP="00025889">
      <w:pPr>
        <w:pStyle w:val="ListParagraph"/>
        <w:tabs>
          <w:tab w:val="left" w:pos="540"/>
          <w:tab w:val="left" w:pos="7290"/>
        </w:tabs>
        <w:spacing w:line="276" w:lineRule="auto"/>
        <w:ind w:left="1260"/>
        <w:rPr>
          <w:noProof/>
        </w:rPr>
      </w:pPr>
      <w:r w:rsidRPr="00854236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A9DD537" wp14:editId="04E69748">
                <wp:simplePos x="0" y="0"/>
                <wp:positionH relativeFrom="column">
                  <wp:posOffset>3477491</wp:posOffset>
                </wp:positionH>
                <wp:positionV relativeFrom="paragraph">
                  <wp:posOffset>1240387</wp:posOffset>
                </wp:positionV>
                <wp:extent cx="977092" cy="0"/>
                <wp:effectExtent l="38100" t="76200" r="0" b="95250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0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30980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0" o:spid="_x0000_s1026" type="#_x0000_t32" style="position:absolute;margin-left:273.8pt;margin-top:97.65pt;width:76.95pt;height:0;flip:x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" strokecolor="black [3200]" strokeweight=".5pt">
                <v:stroke endarrow="block" joinstyle="miter"/>
              </v:shape>
            </w:pict>
          </mc:Fallback>
        </mc:AlternateContent>
      </w:r>
      <w:r w:rsidR="00862C1F" w:rsidRPr="00222A2A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28ED9C" wp14:editId="5A30517B">
                <wp:simplePos x="0" y="0"/>
                <wp:positionH relativeFrom="column">
                  <wp:posOffset>4942792</wp:posOffset>
                </wp:positionH>
                <wp:positionV relativeFrom="paragraph">
                  <wp:posOffset>4085004</wp:posOffset>
                </wp:positionV>
                <wp:extent cx="234315" cy="287020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" cy="2870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8D1A11" w14:textId="5351D67C" w:rsidR="00862C1F" w:rsidRDefault="00862C1F" w:rsidP="00862C1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ED9C" id="Text Box 194" o:spid="_x0000_s1027" type="#_x0000_t202" style="position:absolute;left:0;text-align:left;margin-left:389.2pt;margin-top:321.65pt;width:18.45pt;height:22.6pt;z-index:251808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R/wGQIAADI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" filled="f" stroked="f" strokeweight=".5pt">
                <v:textbox>
                  <w:txbxContent>
                    <w:p w14:paraId="5E8D1A11" w14:textId="5351D67C" w:rsidR="00862C1F" w:rsidRDefault="00862C1F" w:rsidP="00862C1F"/>
                  </w:txbxContent>
                </v:textbox>
              </v:shape>
            </w:pict>
          </mc:Fallback>
        </mc:AlternateContent>
      </w:r>
      <w:r w:rsidR="00AE700F" w:rsidRPr="00264811">
        <w:rPr>
          <w:rFonts w:hint="cs"/>
          <w:noProof/>
          <w:lang w:val="th-TH"/>
        </w:rPr>
        <w:drawing>
          <wp:inline distT="0" distB="0" distL="0" distR="0" wp14:anchorId="4FDF1A4B" wp14:editId="7AA5CA8D">
            <wp:extent cx="4316400" cy="1789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400" cy="17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266" w14:textId="06C3D00D" w:rsidR="00AE700F" w:rsidRDefault="00AE700F" w:rsidP="00025889">
      <w:pPr>
        <w:pStyle w:val="Caption"/>
        <w:spacing w:line="276" w:lineRule="auto"/>
      </w:pPr>
      <w:r w:rsidRPr="00AE700F">
        <w:rPr>
          <w:b/>
          <w:bCs/>
          <w:cs/>
        </w:rPr>
        <w:t xml:space="preserve">ภาพที่ </w:t>
      </w:r>
      <w:r w:rsidRPr="00AE700F">
        <w:rPr>
          <w:b/>
          <w:bCs/>
          <w:cs/>
        </w:rPr>
        <w:fldChar w:fldCharType="begin"/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</w:rPr>
        <w:instrText xml:space="preserve">SEQ </w:instrText>
      </w:r>
      <w:r w:rsidRPr="00AE700F">
        <w:rPr>
          <w:b/>
          <w:bCs/>
          <w:cs/>
        </w:rPr>
        <w:instrText xml:space="preserve">ภาพที่ </w:instrText>
      </w:r>
      <w:r w:rsidRPr="00AE700F">
        <w:rPr>
          <w:b/>
          <w:bCs/>
        </w:rPr>
        <w:instrText>\* ARABIC</w:instrText>
      </w:r>
      <w:r w:rsidRPr="00AE700F">
        <w:rPr>
          <w:b/>
          <w:bCs/>
          <w:cs/>
        </w:rPr>
        <w:instrText xml:space="preserve"> </w:instrText>
      </w:r>
      <w:r w:rsidRPr="00AE70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39</w:t>
      </w:r>
      <w:r w:rsidRPr="00AE70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09" w:name="_Toc130463861"/>
      <w:r w:rsidRPr="00264811">
        <w:rPr>
          <w:rFonts w:hint="cs"/>
          <w:cs/>
        </w:rPr>
        <w:t xml:space="preserve">ผลการวัดค่าความแม่นยำในการตัดคำของ </w:t>
      </w:r>
      <w:r w:rsidRPr="00264811">
        <w:rPr>
          <w:rFonts w:hint="cs"/>
        </w:rPr>
        <w:t xml:space="preserve">Engine </w:t>
      </w:r>
      <w:r w:rsidRPr="00264811">
        <w:rPr>
          <w:rFonts w:hint="cs"/>
          <w:cs/>
        </w:rPr>
        <w:t xml:space="preserve">ในไลบรารี่ </w:t>
      </w:r>
      <w:proofErr w:type="spellStart"/>
      <w:r w:rsidRPr="00264811">
        <w:rPr>
          <w:rFonts w:hint="cs"/>
        </w:rPr>
        <w:t>Pythainlp</w:t>
      </w:r>
      <w:bookmarkEnd w:id="109"/>
      <w:proofErr w:type="spellEnd"/>
    </w:p>
    <w:p w14:paraId="04BC8EE7" w14:textId="77777777" w:rsidR="00944876" w:rsidRPr="00944876" w:rsidRDefault="00944876" w:rsidP="00025889">
      <w:pPr>
        <w:spacing w:line="276" w:lineRule="auto"/>
      </w:pPr>
    </w:p>
    <w:p w14:paraId="4E844EDE" w14:textId="0D49F2D5" w:rsidR="004A6A93" w:rsidRDefault="00CB34FA" w:rsidP="00025889">
      <w:pPr>
        <w:spacing w:line="276" w:lineRule="auto"/>
        <w:ind w:firstLine="720"/>
      </w:pPr>
      <w:r>
        <w:t xml:space="preserve">4.1.2 </w:t>
      </w:r>
      <w:r w:rsidRPr="00264811">
        <w:rPr>
          <w:rFonts w:hint="cs"/>
          <w:cs/>
        </w:rPr>
        <w:t>การ</w:t>
      </w:r>
      <w:r w:rsidR="0069533D">
        <w:rPr>
          <w:rFonts w:hint="cs"/>
          <w:cs/>
        </w:rPr>
        <w:t xml:space="preserve">คำนวณค่า </w:t>
      </w:r>
      <w:r w:rsidR="0069533D">
        <w:t>TF-ID</w:t>
      </w:r>
      <w:r w:rsidR="00214EB2">
        <w:t>F</w:t>
      </w:r>
    </w:p>
    <w:p w14:paraId="5FBE04AA" w14:textId="1EA4DD99" w:rsidR="00944876" w:rsidRDefault="00944876" w:rsidP="00FA1E80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>เมื่อได้เครื่องมือที่จะช่วยตัดคำแล้วขั้นตอนต่อไปคือการนำมาทำการจัดกลุ่มข้อมูลโดยเทคนิคที่เลือกใช้คือการ</w:t>
      </w:r>
      <w:r w:rsidR="00FA1E80">
        <w:rPr>
          <w:rFonts w:hint="cs"/>
          <w:cs/>
        </w:rPr>
        <w:t>หา</w:t>
      </w:r>
      <w:r w:rsidRPr="00264811">
        <w:rPr>
          <w:rFonts w:hint="cs"/>
          <w:cs/>
        </w:rPr>
        <w:t xml:space="preserve">ค่า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(</w:t>
      </w:r>
      <w:r w:rsidRPr="00264811">
        <w:rPr>
          <w:rFonts w:hint="cs"/>
        </w:rPr>
        <w:t>Term Frequency-Inverse Document Frequency</w:t>
      </w:r>
      <w:r w:rsidRPr="00264811">
        <w:rPr>
          <w:rFonts w:hint="cs"/>
          <w:cs/>
        </w:rPr>
        <w:t>) เพื่อหาว่าคำไหนในประโยคนั้นเป็นคำสำคัญของประโยคนั้น ๆ โดยการวัดจากน้ำหนักของคำด้วยวิธีดังกล่าว</w:t>
      </w:r>
    </w:p>
    <w:p w14:paraId="0B31D6CC" w14:textId="77777777" w:rsidR="006D3D23" w:rsidRDefault="006D3D23" w:rsidP="00025889">
      <w:pPr>
        <w:spacing w:line="276" w:lineRule="auto"/>
        <w:ind w:firstLine="720"/>
      </w:pPr>
    </w:p>
    <w:p w14:paraId="5F54D612" w14:textId="6C2ADF85" w:rsidR="00DE64E6" w:rsidRDefault="00DE64E6" w:rsidP="00025889">
      <w:pPr>
        <w:spacing w:line="276" w:lineRule="auto"/>
        <w:jc w:val="center"/>
      </w:pPr>
      <w:r w:rsidRPr="00264811">
        <w:rPr>
          <w:rFonts w:hint="cs"/>
          <w:noProof/>
        </w:rPr>
        <w:lastRenderedPageBreak/>
        <w:drawing>
          <wp:inline distT="0" distB="0" distL="0" distR="0" wp14:anchorId="6698C096" wp14:editId="0D212618">
            <wp:extent cx="5020603" cy="1788160"/>
            <wp:effectExtent l="0" t="0" r="0" b="2540"/>
            <wp:docPr id="82" name="Picture 82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text, electronics, keyboard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03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2B8" w14:textId="49941E99" w:rsidR="00DE64E6" w:rsidRDefault="00DE64E6" w:rsidP="00025889">
      <w:pPr>
        <w:pStyle w:val="Caption"/>
        <w:spacing w:line="276" w:lineRule="auto"/>
      </w:pPr>
      <w:r w:rsidRPr="00DE64E6">
        <w:rPr>
          <w:b/>
          <w:bCs/>
          <w:cs/>
        </w:rPr>
        <w:t xml:space="preserve">ภาพที่ </w:t>
      </w:r>
      <w:r w:rsidRPr="00DE64E6">
        <w:rPr>
          <w:b/>
          <w:bCs/>
          <w:cs/>
        </w:rPr>
        <w:fldChar w:fldCharType="begin"/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</w:rPr>
        <w:instrText xml:space="preserve">SEQ </w:instrText>
      </w:r>
      <w:r w:rsidRPr="00DE64E6">
        <w:rPr>
          <w:b/>
          <w:bCs/>
          <w:cs/>
        </w:rPr>
        <w:instrText xml:space="preserve">ภาพที่ </w:instrText>
      </w:r>
      <w:r w:rsidRPr="00DE64E6">
        <w:rPr>
          <w:b/>
          <w:bCs/>
        </w:rPr>
        <w:instrText>\* ARABIC</w:instrText>
      </w:r>
      <w:r w:rsidRPr="00DE64E6">
        <w:rPr>
          <w:b/>
          <w:bCs/>
          <w:cs/>
        </w:rPr>
        <w:instrText xml:space="preserve"> </w:instrText>
      </w:r>
      <w:r w:rsidRPr="00DE64E6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40</w:t>
      </w:r>
      <w:r w:rsidRPr="00DE64E6">
        <w:rPr>
          <w:b/>
          <w:bCs/>
          <w:cs/>
        </w:rPr>
        <w:fldChar w:fldCharType="end"/>
      </w:r>
      <w:r>
        <w:t xml:space="preserve"> </w:t>
      </w:r>
      <w:bookmarkStart w:id="110" w:name="_Toc130463862"/>
      <w:r w:rsidR="002D5683">
        <w:rPr>
          <w:rFonts w:hint="cs"/>
          <w:cs/>
        </w:rPr>
        <w:t>ตัวอย่าง</w:t>
      </w:r>
      <w:r w:rsidRPr="00264811">
        <w:rPr>
          <w:rFonts w:hint="cs"/>
          <w:cs/>
        </w:rPr>
        <w:t xml:space="preserve">ตาราง </w:t>
      </w:r>
      <w:r w:rsidRPr="00264811">
        <w:rPr>
          <w:rFonts w:hint="cs"/>
        </w:rPr>
        <w:t xml:space="preserve">TF-IDF </w:t>
      </w:r>
      <w:r w:rsidRPr="00264811">
        <w:rPr>
          <w:rFonts w:hint="cs"/>
          <w:cs/>
        </w:rPr>
        <w:t>แสดงน้ำหนักของคำ</w:t>
      </w:r>
      <w:bookmarkEnd w:id="110"/>
    </w:p>
    <w:p w14:paraId="30A29956" w14:textId="2B53D558" w:rsidR="00DE64E6" w:rsidRDefault="00DE64E6" w:rsidP="00025889">
      <w:pPr>
        <w:spacing w:line="276" w:lineRule="auto"/>
      </w:pPr>
    </w:p>
    <w:p w14:paraId="4A2C523B" w14:textId="35D60482" w:rsidR="00DE64E6" w:rsidRDefault="00DE64E6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เมื่อได้ชุดของประโยคที่ทำการตัดคำเรียบร้อยแล้วจึงนำเข้าสู่กระบวนการลบคำที่เป็น </w:t>
      </w:r>
      <w:r w:rsidR="00FA1E80">
        <w:rPr>
          <w:cs/>
        </w:rPr>
        <w:br/>
      </w:r>
      <w:r w:rsidRPr="00264811">
        <w:rPr>
          <w:rFonts w:hint="cs"/>
        </w:rPr>
        <w:t xml:space="preserve">Stop word </w:t>
      </w:r>
      <w:r w:rsidRPr="00264811">
        <w:rPr>
          <w:rFonts w:hint="cs"/>
          <w:cs/>
        </w:rPr>
        <w:t xml:space="preserve">หรือคำที่ไม่สื่อความหมายออกและตัวอักษรพิเศษต่าง ๆ ด้วยฟังก์ชันในไลบรารี่ </w:t>
      </w:r>
      <w:proofErr w:type="spellStart"/>
      <w:r w:rsidRPr="00264811">
        <w:rPr>
          <w:rFonts w:hint="cs"/>
        </w:rPr>
        <w:t>Pythainlp</w:t>
      </w:r>
      <w:proofErr w:type="spellEnd"/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และ </w:t>
      </w:r>
      <w:proofErr w:type="spellStart"/>
      <w:r w:rsidRPr="00264811">
        <w:rPr>
          <w:rFonts w:hint="cs"/>
        </w:rPr>
        <w:t>nltk</w:t>
      </w:r>
      <w:proofErr w:type="spellEnd"/>
      <w:r w:rsidRPr="00264811">
        <w:rPr>
          <w:rFonts w:hint="cs"/>
        </w:rPr>
        <w:t xml:space="preserve"> </w:t>
      </w:r>
      <w:r w:rsidR="00406F1E">
        <w:rPr>
          <w:rFonts w:hint="cs"/>
          <w:cs/>
        </w:rPr>
        <w:t>ยกตัวอย่างเช่น</w:t>
      </w:r>
    </w:p>
    <w:p w14:paraId="3FC9FF9E" w14:textId="77777777" w:rsidR="00406F1E" w:rsidRDefault="00406F1E" w:rsidP="00025889">
      <w:pPr>
        <w:spacing w:line="276" w:lineRule="auto"/>
        <w:ind w:firstLine="720"/>
        <w:jc w:val="thaiDistribute"/>
      </w:pPr>
    </w:p>
    <w:p w14:paraId="28AA9408" w14:textId="0D97BF48" w:rsidR="00406F1E" w:rsidRDefault="00406F1E" w:rsidP="00025889">
      <w:pPr>
        <w:spacing w:line="276" w:lineRule="auto"/>
        <w:jc w:val="thaiDistribute"/>
      </w:pPr>
      <w:r w:rsidRPr="00406F1E">
        <w:rPr>
          <w:rFonts w:hint="cs"/>
          <w:cs/>
        </w:rPr>
        <w:t>ประโยคเริ่มต้น</w:t>
      </w:r>
      <w:r w:rsidRPr="00406F1E">
        <w:t>:</w:t>
      </w:r>
      <w:r>
        <w:t xml:space="preserve"> </w:t>
      </w:r>
      <w:r>
        <w:rPr>
          <w:rFonts w:hint="cs"/>
          <w:cs/>
        </w:rPr>
        <w:t xml:space="preserve">บริการ </w:t>
      </w:r>
      <w:r>
        <w:t xml:space="preserve">Platform </w:t>
      </w:r>
      <w:r>
        <w:rPr>
          <w:rFonts w:hint="cs"/>
          <w:cs/>
        </w:rPr>
        <w:t>รวมสถานที่จัดประชุมและผู้ให้บริการสำหรับงานอีเว้นท์ที่ดีที่สุด</w:t>
      </w:r>
    </w:p>
    <w:p w14:paraId="24713605" w14:textId="3907F100" w:rsidR="00406F1E" w:rsidRDefault="00406F1E" w:rsidP="00025889">
      <w:pPr>
        <w:spacing w:line="276" w:lineRule="auto"/>
        <w:jc w:val="thaiDistribute"/>
      </w:pPr>
      <w:r>
        <w:rPr>
          <w:rFonts w:hint="cs"/>
          <w:cs/>
        </w:rPr>
        <w:t>คำที่ไม่สื่อความหมาย</w:t>
      </w:r>
      <w:r>
        <w:t xml:space="preserve"> (Stop word): </w:t>
      </w:r>
      <w:r>
        <w:rPr>
          <w:rFonts w:hint="cs"/>
          <w:cs/>
        </w:rPr>
        <w:t>รวม</w:t>
      </w:r>
      <w:r>
        <w:t>|</w:t>
      </w:r>
      <w:r>
        <w:rPr>
          <w:rFonts w:hint="cs"/>
          <w:cs/>
        </w:rPr>
        <w:t>จัด</w:t>
      </w:r>
      <w:r>
        <w:t>|</w:t>
      </w:r>
      <w:r>
        <w:rPr>
          <w:rFonts w:hint="cs"/>
          <w:cs/>
        </w:rPr>
        <w:t>และ</w:t>
      </w:r>
      <w:r>
        <w:t>|</w:t>
      </w:r>
      <w:r>
        <w:rPr>
          <w:rFonts w:hint="cs"/>
          <w:cs/>
        </w:rPr>
        <w:t>ที่</w:t>
      </w:r>
      <w:r>
        <w:t>|</w:t>
      </w:r>
      <w:r>
        <w:rPr>
          <w:rFonts w:hint="cs"/>
          <w:cs/>
        </w:rPr>
        <w:t>ที่สุด</w:t>
      </w:r>
    </w:p>
    <w:p w14:paraId="5B2758FF" w14:textId="582ED9AD" w:rsidR="00406F1E" w:rsidRPr="00406F1E" w:rsidRDefault="00406F1E" w:rsidP="00025889">
      <w:pPr>
        <w:spacing w:line="276" w:lineRule="auto"/>
        <w:jc w:val="thaiDistribute"/>
        <w:rPr>
          <w:cs/>
        </w:rPr>
      </w:pPr>
      <w:r>
        <w:rPr>
          <w:rFonts w:hint="cs"/>
          <w:cs/>
        </w:rPr>
        <w:t>ประโยคใหม่</w:t>
      </w:r>
      <w:r>
        <w:t xml:space="preserve">: </w:t>
      </w:r>
      <w:r>
        <w:rPr>
          <w:rFonts w:hint="cs"/>
          <w:cs/>
        </w:rPr>
        <w:t>บริการ</w:t>
      </w:r>
      <w:r>
        <w:t>|Platform|</w:t>
      </w:r>
      <w:r>
        <w:rPr>
          <w:rFonts w:hint="cs"/>
          <w:cs/>
        </w:rPr>
        <w:t>สถานที่</w:t>
      </w:r>
      <w:r>
        <w:t>|</w:t>
      </w:r>
      <w:r>
        <w:rPr>
          <w:rFonts w:hint="cs"/>
          <w:cs/>
        </w:rPr>
        <w:t>ประชุม</w:t>
      </w:r>
      <w:r>
        <w:t>|</w:t>
      </w:r>
      <w:r>
        <w:rPr>
          <w:rFonts w:hint="cs"/>
          <w:cs/>
        </w:rPr>
        <w:t>ผู้ให้บริการ</w:t>
      </w:r>
      <w:r>
        <w:t>|</w:t>
      </w:r>
      <w:r>
        <w:rPr>
          <w:rFonts w:hint="cs"/>
          <w:cs/>
        </w:rPr>
        <w:t>สำหรับ</w:t>
      </w:r>
      <w:r>
        <w:t>|</w:t>
      </w:r>
      <w:r>
        <w:rPr>
          <w:rFonts w:hint="cs"/>
          <w:cs/>
        </w:rPr>
        <w:t>งานอีเว้นท์</w:t>
      </w:r>
      <w:r>
        <w:t>|</w:t>
      </w:r>
      <w:r>
        <w:rPr>
          <w:rFonts w:hint="cs"/>
          <w:cs/>
        </w:rPr>
        <w:t>ดี</w:t>
      </w:r>
    </w:p>
    <w:p w14:paraId="7AAC9126" w14:textId="494954D1" w:rsidR="00121D8C" w:rsidRDefault="00121D8C" w:rsidP="00025889">
      <w:pPr>
        <w:spacing w:line="276" w:lineRule="auto"/>
        <w:jc w:val="thaiDistribute"/>
      </w:pPr>
    </w:p>
    <w:p w14:paraId="1D47B310" w14:textId="404990CE" w:rsidR="00121D8C" w:rsidRDefault="00121D8C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2B3774F5" wp14:editId="228CE7FF">
            <wp:extent cx="5040000" cy="145458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71A" w14:textId="44DCF0E7" w:rsidR="00121D8C" w:rsidRDefault="00121D8C" w:rsidP="00025889">
      <w:pPr>
        <w:pStyle w:val="Caption"/>
        <w:spacing w:line="276" w:lineRule="auto"/>
      </w:pPr>
      <w:r w:rsidRPr="00121D8C">
        <w:rPr>
          <w:b/>
          <w:bCs/>
          <w:cs/>
        </w:rPr>
        <w:t xml:space="preserve">ภาพที่ </w:t>
      </w:r>
      <w:r w:rsidRPr="00121D8C">
        <w:rPr>
          <w:b/>
          <w:bCs/>
          <w:cs/>
        </w:rPr>
        <w:fldChar w:fldCharType="begin"/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</w:rPr>
        <w:instrText xml:space="preserve">SEQ </w:instrText>
      </w:r>
      <w:r w:rsidRPr="00121D8C">
        <w:rPr>
          <w:b/>
          <w:bCs/>
          <w:cs/>
        </w:rPr>
        <w:instrText xml:space="preserve">ภาพที่ </w:instrText>
      </w:r>
      <w:r w:rsidRPr="00121D8C">
        <w:rPr>
          <w:b/>
          <w:bCs/>
        </w:rPr>
        <w:instrText>\* ARABIC</w:instrText>
      </w:r>
      <w:r w:rsidRPr="00121D8C">
        <w:rPr>
          <w:b/>
          <w:bCs/>
          <w:cs/>
        </w:rPr>
        <w:instrText xml:space="preserve"> </w:instrText>
      </w:r>
      <w:r w:rsidRPr="00121D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41</w:t>
      </w:r>
      <w:r w:rsidRPr="00121D8C">
        <w:rPr>
          <w:b/>
          <w:bCs/>
          <w:cs/>
        </w:rPr>
        <w:fldChar w:fldCharType="end"/>
      </w:r>
      <w:r>
        <w:t xml:space="preserve"> </w:t>
      </w:r>
      <w:bookmarkStart w:id="111" w:name="_Toc130463863"/>
      <w:r w:rsidRPr="00264811">
        <w:rPr>
          <w:rFonts w:hint="cs"/>
          <w:cs/>
        </w:rPr>
        <w:t xml:space="preserve">ตัวอย่างการตัดคำและลบ </w:t>
      </w:r>
      <w:r w:rsidRPr="00264811">
        <w:rPr>
          <w:rFonts w:hint="cs"/>
        </w:rPr>
        <w:t>Stop word</w:t>
      </w:r>
      <w:bookmarkEnd w:id="111"/>
    </w:p>
    <w:p w14:paraId="105C81B7" w14:textId="77777777" w:rsidR="00C641BB" w:rsidRPr="00C641BB" w:rsidRDefault="00C641BB" w:rsidP="00025889">
      <w:pPr>
        <w:spacing w:line="276" w:lineRule="auto"/>
      </w:pPr>
    </w:p>
    <w:p w14:paraId="497DB91C" w14:textId="001A0D19" w:rsidR="00C641BB" w:rsidRDefault="00C641BB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การจัดกลุ่มของข้อมูลหรือการทำ </w:t>
      </w:r>
      <w:r w:rsidRPr="00264811">
        <w:rPr>
          <w:rFonts w:hint="cs"/>
        </w:rPr>
        <w:t xml:space="preserve">Text clustering </w:t>
      </w:r>
      <w:r w:rsidRPr="00264811">
        <w:rPr>
          <w:rFonts w:hint="cs"/>
          <w:cs/>
        </w:rPr>
        <w:t xml:space="preserve">นั้นโครงงานนี้จะใช้เทคนิค </w:t>
      </w:r>
      <w:r w:rsidRPr="00264811">
        <w:rPr>
          <w:rFonts w:hint="cs"/>
        </w:rPr>
        <w:t xml:space="preserve">K-Means </w:t>
      </w:r>
      <w:r w:rsidRPr="00264811">
        <w:rPr>
          <w:rFonts w:hint="cs"/>
          <w:cs/>
        </w:rPr>
        <w:t xml:space="preserve">มาใช้ในการจัดกลุ่มโดยเลือกจำนวนกลุ่มจากการทำ </w:t>
      </w:r>
      <w:r w:rsidRPr="00264811">
        <w:rPr>
          <w:rFonts w:hint="cs"/>
        </w:rPr>
        <w:t xml:space="preserve">Elbow method </w:t>
      </w:r>
      <w:r w:rsidRPr="00264811">
        <w:rPr>
          <w:rFonts w:hint="cs"/>
          <w:cs/>
        </w:rPr>
        <w:t xml:space="preserve">เพื่อหาจำนวนกลุ่มที่ดีที่สุดได้ดังภาพที่ </w:t>
      </w:r>
      <w:r w:rsidR="00C66866">
        <w:t>42</w:t>
      </w:r>
      <w:r w:rsidRPr="00264811">
        <w:rPr>
          <w:rFonts w:hint="cs"/>
          <w:cs/>
        </w:rPr>
        <w:t xml:space="preserve"> โดยจำ</w:t>
      </w:r>
      <w:r w:rsidR="00CB1B17">
        <w:rPr>
          <w:rFonts w:hint="cs"/>
          <w:cs/>
        </w:rPr>
        <w:t>น</w:t>
      </w:r>
      <w:r w:rsidRPr="00264811">
        <w:rPr>
          <w:rFonts w:hint="cs"/>
          <w:cs/>
        </w:rPr>
        <w:t xml:space="preserve">วนกลุ่มที่เหมาะสมจะอยู่ที่บริเวณส่วนโค้งคล้ายข้อศอกในที่นี้จะประมาณกลุ่มได้  </w:t>
      </w:r>
      <w:r w:rsidRPr="00264811">
        <w:rPr>
          <w:rFonts w:hint="cs"/>
        </w:rPr>
        <w:t xml:space="preserve">6-9 </w:t>
      </w:r>
      <w:r w:rsidRPr="00264811">
        <w:rPr>
          <w:rFonts w:hint="cs"/>
          <w:cs/>
        </w:rPr>
        <w:t>กลุ่ม</w:t>
      </w:r>
    </w:p>
    <w:p w14:paraId="0A77247E" w14:textId="411317AC" w:rsidR="008E26B0" w:rsidRDefault="006D3D23" w:rsidP="00025889">
      <w:pPr>
        <w:spacing w:line="276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148000DF" wp14:editId="3ED88DB4">
                <wp:simplePos x="0" y="0"/>
                <wp:positionH relativeFrom="column">
                  <wp:posOffset>1827055</wp:posOffset>
                </wp:positionH>
                <wp:positionV relativeFrom="paragraph">
                  <wp:posOffset>1432483</wp:posOffset>
                </wp:positionV>
                <wp:extent cx="914400" cy="343531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35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93530" w14:textId="77777777" w:rsidR="006D3D23" w:rsidRDefault="006D3D23" w:rsidP="006D3D23">
                            <w:r>
                              <w:t>Elbow point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00DF" id="Text Box 3" o:spid="_x0000_s1028" type="#_x0000_t202" style="position:absolute;left:0;text-align:left;margin-left:143.85pt;margin-top:112.8pt;width:1in;height:27.05pt;z-index:252152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" filled="f" stroked="f">
                <v:textbox>
                  <w:txbxContent>
                    <w:p w14:paraId="56493530" w14:textId="77777777" w:rsidR="006D3D23" w:rsidRDefault="006D3D23" w:rsidP="006D3D23">
                      <w:r>
                        <w:t>Elbow point</w:t>
                      </w:r>
                    </w:p>
                  </w:txbxContent>
                </v:textbox>
              </v:shap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1253E5C" wp14:editId="3622B18E">
                <wp:simplePos x="0" y="0"/>
                <wp:positionH relativeFrom="column">
                  <wp:posOffset>1512026</wp:posOffset>
                </wp:positionH>
                <wp:positionV relativeFrom="paragraph">
                  <wp:posOffset>1689789</wp:posOffset>
                </wp:positionV>
                <wp:extent cx="146304" cy="146304"/>
                <wp:effectExtent l="0" t="0" r="19050" b="19050"/>
                <wp:wrapNone/>
                <wp:docPr id="444" name="Oval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146304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D3C137" id="Oval 444" o:spid="_x0000_s1026" style="position:absolute;margin-left:119.05pt;margin-top:133.05pt;width:11.5pt;height:11.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" filled="f" strokecolor="red"/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B944224" wp14:editId="3D013E6F">
                <wp:simplePos x="0" y="0"/>
                <wp:positionH relativeFrom="column">
                  <wp:posOffset>1584869</wp:posOffset>
                </wp:positionH>
                <wp:positionV relativeFrom="paragraph">
                  <wp:posOffset>1778617</wp:posOffset>
                </wp:positionV>
                <wp:extent cx="0" cy="329184"/>
                <wp:effectExtent l="0" t="0" r="12700" b="13970"/>
                <wp:wrapNone/>
                <wp:docPr id="443" name="Straight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29184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A564DE" id="Straight Connector 443" o:spid="_x0000_s1026" style="position:absolute;flip:y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8pt,140.05pt" to="124.8pt,16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" strokecolor="red" strokeweight="1pt">
                <v:stroke dashstyle="dash" joinstyle="miter"/>
              </v:line>
            </w:pict>
          </mc:Fallback>
        </mc:AlternateContent>
      </w:r>
      <w:r w:rsidR="00E95E22"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4940378B" wp14:editId="73C4EC6E">
                <wp:simplePos x="0" y="0"/>
                <wp:positionH relativeFrom="column">
                  <wp:posOffset>942485</wp:posOffset>
                </wp:positionH>
                <wp:positionV relativeFrom="paragraph">
                  <wp:posOffset>1778617</wp:posOffset>
                </wp:positionV>
                <wp:extent cx="642693" cy="0"/>
                <wp:effectExtent l="0" t="0" r="17780" b="12700"/>
                <wp:wrapNone/>
                <wp:docPr id="440" name="Straight Connector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693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12BBE90" id="Straight Connector 440" o:spid="_x0000_s1026" style="position:absolute;z-index:25210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4.2pt,140.05pt" to="124.8pt,140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" strokecolor="red" strokeweight="1pt">
                <v:stroke dashstyle="dash" joinstyle="miter"/>
              </v:line>
            </w:pict>
          </mc:Fallback>
        </mc:AlternateContent>
      </w:r>
      <w:r w:rsidR="008E26B0" w:rsidRPr="00264811">
        <w:rPr>
          <w:rFonts w:hint="cs"/>
          <w:noProof/>
          <w:lang w:val="th-TH"/>
        </w:rPr>
        <w:drawing>
          <wp:inline distT="0" distB="0" distL="0" distR="0" wp14:anchorId="2F45887E" wp14:editId="64AF3C6F">
            <wp:extent cx="4320000" cy="2373918"/>
            <wp:effectExtent l="0" t="0" r="0" b="0"/>
            <wp:docPr id="83" name="Picture 83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hape, rectang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899C" w14:textId="33E34F71" w:rsidR="008E26B0" w:rsidRDefault="008E26B0" w:rsidP="00025889">
      <w:pPr>
        <w:pStyle w:val="Caption"/>
        <w:spacing w:line="276" w:lineRule="auto"/>
      </w:pPr>
      <w:r w:rsidRPr="008E26B0">
        <w:rPr>
          <w:b/>
          <w:bCs/>
          <w:cs/>
        </w:rPr>
        <w:t xml:space="preserve">ภาพที่ </w:t>
      </w:r>
      <w:r w:rsidRPr="008E26B0">
        <w:rPr>
          <w:b/>
          <w:bCs/>
          <w:cs/>
        </w:rPr>
        <w:fldChar w:fldCharType="begin"/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</w:rPr>
        <w:instrText xml:space="preserve">SEQ </w:instrText>
      </w:r>
      <w:r w:rsidRPr="008E26B0">
        <w:rPr>
          <w:b/>
          <w:bCs/>
          <w:cs/>
        </w:rPr>
        <w:instrText xml:space="preserve">ภาพที่ </w:instrText>
      </w:r>
      <w:r w:rsidRPr="008E26B0">
        <w:rPr>
          <w:b/>
          <w:bCs/>
        </w:rPr>
        <w:instrText>\* ARABIC</w:instrText>
      </w:r>
      <w:r w:rsidRPr="008E26B0">
        <w:rPr>
          <w:b/>
          <w:bCs/>
          <w:cs/>
        </w:rPr>
        <w:instrText xml:space="preserve"> </w:instrText>
      </w:r>
      <w:r w:rsidRPr="008E26B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42</w:t>
      </w:r>
      <w:r w:rsidRPr="008E26B0">
        <w:rPr>
          <w:b/>
          <w:bCs/>
          <w:cs/>
        </w:rPr>
        <w:fldChar w:fldCharType="end"/>
      </w:r>
      <w:r>
        <w:t xml:space="preserve"> </w:t>
      </w:r>
      <w:bookmarkStart w:id="112" w:name="_Toc130463864"/>
      <w:r w:rsidRPr="00264811">
        <w:rPr>
          <w:rFonts w:hint="cs"/>
          <w:cs/>
        </w:rPr>
        <w:t xml:space="preserve">การทำ </w:t>
      </w:r>
      <w:r w:rsidRPr="00264811">
        <w:rPr>
          <w:rFonts w:hint="cs"/>
        </w:rPr>
        <w:t>Elbow method</w:t>
      </w:r>
      <w:bookmarkEnd w:id="112"/>
    </w:p>
    <w:p w14:paraId="0F96C5F3" w14:textId="77777777" w:rsidR="003C69F6" w:rsidRPr="003C69F6" w:rsidRDefault="003C69F6" w:rsidP="00025889">
      <w:pPr>
        <w:spacing w:line="276" w:lineRule="auto"/>
      </w:pPr>
    </w:p>
    <w:p w14:paraId="13FE1D37" w14:textId="7FED169E" w:rsidR="00154B54" w:rsidRPr="00264811" w:rsidRDefault="00154B54" w:rsidP="000D17D9">
      <w:pPr>
        <w:spacing w:line="276" w:lineRule="auto"/>
        <w:jc w:val="thaiDistribute"/>
      </w:pPr>
      <w:r w:rsidRPr="00264811">
        <w:rPr>
          <w:rFonts w:hint="cs"/>
          <w:cs/>
        </w:rPr>
        <w:t>จากนั้นทำการทดลองจัดกลุ่มข้อม</w:t>
      </w:r>
      <w:r w:rsidR="0032047B">
        <w:rPr>
          <w:rFonts w:hint="cs"/>
          <w:cs/>
        </w:rPr>
        <w:t>ู</w:t>
      </w:r>
      <w:r w:rsidRPr="00264811">
        <w:rPr>
          <w:rFonts w:hint="cs"/>
          <w:cs/>
        </w:rPr>
        <w:t>ลด้วยจำนวนกลุ่มที่แตกต่างกันแต่ข้อมูลเดียวกัน ทำการทดลองจัดกลุ่ม</w:t>
      </w:r>
      <w:r w:rsidR="00C66866">
        <w:rPr>
          <w:rFonts w:hint="cs"/>
          <w:cs/>
        </w:rPr>
        <w:t>ด้วย</w:t>
      </w:r>
      <w:r w:rsidRPr="00264811">
        <w:rPr>
          <w:rFonts w:hint="cs"/>
          <w:cs/>
        </w:rPr>
        <w:t xml:space="preserve"> </w:t>
      </w:r>
      <w:r w:rsidR="001B66D3">
        <w:t>4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</w:t>
      </w:r>
      <w:r w:rsidR="00C66866">
        <w:rPr>
          <w:rFonts w:hint="cs"/>
          <w:cs/>
        </w:rPr>
        <w:t>รณี</w:t>
      </w:r>
      <w:r w:rsidRPr="00264811">
        <w:rPr>
          <w:rFonts w:hint="cs"/>
          <w:cs/>
        </w:rPr>
        <w:t>ได้ดังนี้</w:t>
      </w:r>
    </w:p>
    <w:p w14:paraId="16B38C4B" w14:textId="57BC50CF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พบว่าขอบเขตของข้อมูลค่อนข้างแคบ</w:t>
      </w:r>
      <w:r w:rsidR="00684825">
        <w:rPr>
          <w:rFonts w:hint="cs"/>
          <w:cs/>
        </w:rPr>
        <w:t>มาก</w:t>
      </w:r>
      <w:r w:rsidR="009858AA">
        <w:rPr>
          <w:rFonts w:hint="cs"/>
          <w:cs/>
        </w:rPr>
        <w:t>และ</w:t>
      </w:r>
      <w:r w:rsidR="00684825">
        <w:rPr>
          <w:rFonts w:hint="cs"/>
          <w:cs/>
        </w:rPr>
        <w:t xml:space="preserve">มีกลุ่มที่มีเนื้อหาซ้ำกันมากกว่า </w:t>
      </w:r>
      <w:r w:rsidR="00684825">
        <w:t xml:space="preserve">1 </w:t>
      </w:r>
      <w:r w:rsidR="00684825">
        <w:rPr>
          <w:rFonts w:hint="cs"/>
          <w:cs/>
        </w:rPr>
        <w:t>กลุ่ม</w:t>
      </w:r>
    </w:p>
    <w:p w14:paraId="0119CD66" w14:textId="251E8C7C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>กลุ่ม</w:t>
      </w:r>
      <w:r w:rsidR="009858AA">
        <w:rPr>
          <w:rFonts w:hint="cs"/>
          <w:cs/>
        </w:rPr>
        <w:t xml:space="preserve"> </w:t>
      </w:r>
      <w:r w:rsidR="00684825">
        <w:rPr>
          <w:rFonts w:hint="cs"/>
          <w:cs/>
        </w:rPr>
        <w:t>พบว่าขอบเขตของข้อมูลค่อนข้างแคบและเนื้อหาบางส่วนจะปนอยู่ในกลุ่มอื่น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ๆ</w:t>
      </w:r>
      <w:r w:rsidR="00C66866">
        <w:rPr>
          <w:rFonts w:hint="cs"/>
          <w:cs/>
        </w:rPr>
        <w:t xml:space="preserve"> </w:t>
      </w:r>
      <w:r w:rsidR="00684825">
        <w:rPr>
          <w:rFonts w:hint="cs"/>
          <w:cs/>
        </w:rPr>
        <w:t>ที่มีใกล้กัน</w:t>
      </w:r>
    </w:p>
    <w:p w14:paraId="55E985B7" w14:textId="1F08BD21" w:rsidR="00154B54" w:rsidRPr="00264811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ค่อนข้างดีและเนื้อหาในกลุ่มนั้นมีปะปนกันน้อยมากและไม่มีกลุ่มที่มีเนื้อหาซ้ำกัน</w:t>
      </w:r>
    </w:p>
    <w:p w14:paraId="336710D9" w14:textId="60F0A05C" w:rsidR="00154B54" w:rsidRDefault="00154B54" w:rsidP="00C66866">
      <w:pPr>
        <w:pStyle w:val="ListParagraph"/>
        <w:numPr>
          <w:ilvl w:val="0"/>
          <w:numId w:val="11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r w:rsidR="00684825">
        <w:rPr>
          <w:rFonts w:hint="cs"/>
          <w:cs/>
        </w:rPr>
        <w:t xml:space="preserve"> พบว่าขอบเขตของข้อมูลกว้างมากและทำให้ใน </w:t>
      </w:r>
      <w:r w:rsidR="00684825">
        <w:t xml:space="preserve">1 </w:t>
      </w:r>
      <w:r w:rsidR="00684825">
        <w:rPr>
          <w:rFonts w:hint="cs"/>
          <w:cs/>
        </w:rPr>
        <w:t xml:space="preserve">กลุ่มนั้นมีเนื้อหาที่มากกว่า </w:t>
      </w:r>
      <w:r w:rsidR="00684825">
        <w:t xml:space="preserve">1 </w:t>
      </w:r>
      <w:r w:rsidR="00684825">
        <w:rPr>
          <w:rFonts w:hint="cs"/>
          <w:cs/>
        </w:rPr>
        <w:t>อย่างทำให้ไม่สามารถระบุแน่ชัดได้ว่าเกี่ยวกับเรื่องใดเป็นหลัก</w:t>
      </w:r>
    </w:p>
    <w:p w14:paraId="1000DB7E" w14:textId="290632CB" w:rsidR="00B21F2A" w:rsidRDefault="00B21F2A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DA3B5F0" wp14:editId="54DC1EB3">
            <wp:extent cx="5040000" cy="2520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E91" w14:textId="2E9DF93B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43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3" w:name="_Toc130463865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</w:t>
      </w:r>
      <w:bookmarkEnd w:id="113"/>
    </w:p>
    <w:p w14:paraId="12039D7B" w14:textId="2FBD31C1" w:rsidR="00B21F2A" w:rsidRDefault="00B21F2A" w:rsidP="00025889">
      <w:pPr>
        <w:spacing w:line="276" w:lineRule="auto"/>
      </w:pPr>
    </w:p>
    <w:p w14:paraId="082A8A30" w14:textId="368612A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lastRenderedPageBreak/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"https://github.com/slapexs/final_project/blob/develop/screenshort/8_cluster.png?raw=true"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17A9D001" wp14:editId="6263B172">
            <wp:extent cx="5040000" cy="2520000"/>
            <wp:effectExtent l="0" t="0" r="190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5086DA60" w14:textId="5A260A7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44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4" w:name="_Toc130463866"/>
      <w:r w:rsidRPr="00264811">
        <w:rPr>
          <w:rFonts w:hint="cs"/>
          <w:cs/>
        </w:rPr>
        <w:t xml:space="preserve">จัดกลุ่มข้อมูลจำนวน </w:t>
      </w:r>
      <w:r w:rsidR="00B032A1">
        <w:t>8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bookmarkEnd w:id="114"/>
    </w:p>
    <w:p w14:paraId="585BFD93" w14:textId="10B361BA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"https://github.com/slapexs/final_project/blob/develop/screenshort/7_cluster.png?raw=true"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32B1839C" wp14:editId="53099141">
            <wp:extent cx="5040000" cy="2520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10BBF0E9" w14:textId="0C652938" w:rsidR="001B66D3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45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5" w:name="_Toc130463867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</w:t>
      </w:r>
      <w:bookmarkEnd w:id="115"/>
    </w:p>
    <w:p w14:paraId="08F81DDF" w14:textId="6A28B954" w:rsidR="00B21F2A" w:rsidRDefault="00B21F2A" w:rsidP="00025889">
      <w:pPr>
        <w:spacing w:line="276" w:lineRule="auto"/>
        <w:jc w:val="center"/>
      </w:pPr>
      <w:r w:rsidRPr="00264811">
        <w:rPr>
          <w:rFonts w:hint="cs"/>
        </w:rPr>
        <w:fldChar w:fldCharType="begin"/>
      </w:r>
      <w:r w:rsidRPr="00264811">
        <w:rPr>
          <w:rFonts w:hint="cs"/>
        </w:rPr>
        <w:instrText xml:space="preserve"> INCLUDEPICTURE "https://github.com/slapexs/final_project/blob/develop/screenshort/6_cluster.png?raw=true" \* MERGEFORMATINET </w:instrText>
      </w:r>
      <w:r w:rsidRPr="00264811">
        <w:rPr>
          <w:rFonts w:hint="cs"/>
        </w:rPr>
        <w:fldChar w:fldCharType="separate"/>
      </w:r>
      <w:r w:rsidRPr="00264811">
        <w:rPr>
          <w:rFonts w:hint="cs"/>
          <w:noProof/>
        </w:rPr>
        <w:drawing>
          <wp:inline distT="0" distB="0" distL="0" distR="0" wp14:anchorId="2EA3370C" wp14:editId="3EBD02C5">
            <wp:extent cx="5040000" cy="2520000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4811">
        <w:rPr>
          <w:rFonts w:hint="cs"/>
        </w:rPr>
        <w:fldChar w:fldCharType="end"/>
      </w:r>
    </w:p>
    <w:p w14:paraId="375AAEB9" w14:textId="360A8EFD" w:rsidR="00B21F2A" w:rsidRDefault="00B21F2A" w:rsidP="00025889">
      <w:pPr>
        <w:pStyle w:val="Caption"/>
        <w:spacing w:line="276" w:lineRule="auto"/>
      </w:pPr>
      <w:r w:rsidRPr="00B21F2A">
        <w:rPr>
          <w:b/>
          <w:bCs/>
          <w:cs/>
        </w:rPr>
        <w:t xml:space="preserve">ภาพที่ </w:t>
      </w:r>
      <w:r w:rsidRPr="00B21F2A">
        <w:rPr>
          <w:b/>
          <w:bCs/>
          <w:cs/>
        </w:rPr>
        <w:fldChar w:fldCharType="begin"/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</w:rPr>
        <w:instrText xml:space="preserve">SEQ </w:instrText>
      </w:r>
      <w:r w:rsidRPr="00B21F2A">
        <w:rPr>
          <w:b/>
          <w:bCs/>
          <w:cs/>
        </w:rPr>
        <w:instrText xml:space="preserve">ภาพที่ </w:instrText>
      </w:r>
      <w:r w:rsidRPr="00B21F2A">
        <w:rPr>
          <w:b/>
          <w:bCs/>
        </w:rPr>
        <w:instrText>\* ARABIC</w:instrText>
      </w:r>
      <w:r w:rsidRPr="00B21F2A">
        <w:rPr>
          <w:b/>
          <w:bCs/>
          <w:cs/>
        </w:rPr>
        <w:instrText xml:space="preserve"> </w:instrText>
      </w:r>
      <w:r w:rsidRPr="00B21F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46</w:t>
      </w:r>
      <w:r w:rsidRPr="00B21F2A">
        <w:rPr>
          <w:b/>
          <w:bCs/>
          <w:cs/>
        </w:rPr>
        <w:fldChar w:fldCharType="end"/>
      </w:r>
      <w:r>
        <w:t xml:space="preserve"> </w:t>
      </w:r>
      <w:bookmarkStart w:id="116" w:name="_Toc130463868"/>
      <w:r w:rsidRPr="00264811">
        <w:rPr>
          <w:rFonts w:hint="cs"/>
          <w:cs/>
        </w:rPr>
        <w:t xml:space="preserve">จัดกลุ่มข้อมูลจำนวน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</w:t>
      </w:r>
      <w:bookmarkEnd w:id="116"/>
    </w:p>
    <w:p w14:paraId="32695E11" w14:textId="20288F29" w:rsidR="00B21F2A" w:rsidRDefault="00B21F2A" w:rsidP="00025889">
      <w:pPr>
        <w:spacing w:line="276" w:lineRule="auto"/>
      </w:pPr>
    </w:p>
    <w:p w14:paraId="4589F97F" w14:textId="5935636A" w:rsidR="006D439F" w:rsidRDefault="000E71EF" w:rsidP="006D439F">
      <w:pPr>
        <w:spacing w:line="276" w:lineRule="auto"/>
        <w:ind w:firstLine="720"/>
        <w:jc w:val="thaiDistribute"/>
      </w:pPr>
      <w:r>
        <w:rPr>
          <w:rFonts w:hint="cs"/>
          <w:cs/>
        </w:rPr>
        <w:t>ทำการทดลองนับจำนวนรายการบริษัทแต่ละประเภทในแต่ละกลุ่มเพื่อดูค่าเฉลี่ยและการกระจายตัวของข้อมูลบริษัท</w:t>
      </w:r>
    </w:p>
    <w:p w14:paraId="02E1BB38" w14:textId="6A5AFB85" w:rsidR="000C0C64" w:rsidRPr="00962C2F" w:rsidRDefault="000C0C64" w:rsidP="00025889">
      <w:pPr>
        <w:pStyle w:val="Caption"/>
        <w:spacing w:line="276" w:lineRule="auto"/>
        <w:jc w:val="left"/>
        <w:rPr>
          <w:cs/>
        </w:rPr>
      </w:pPr>
      <w:r w:rsidRPr="000C0C64">
        <w:rPr>
          <w:b/>
          <w:bCs/>
          <w:cs/>
        </w:rPr>
        <w:t xml:space="preserve">ตาราง </w:t>
      </w:r>
      <w:r w:rsidRPr="000C0C64">
        <w:rPr>
          <w:b/>
          <w:bCs/>
          <w:cs/>
        </w:rPr>
        <w:fldChar w:fldCharType="begin"/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</w:rPr>
        <w:instrText xml:space="preserve">SEQ </w:instrText>
      </w:r>
      <w:r w:rsidRPr="000C0C64">
        <w:rPr>
          <w:b/>
          <w:bCs/>
          <w:cs/>
        </w:rPr>
        <w:instrText xml:space="preserve">ตาราง </w:instrText>
      </w:r>
      <w:r w:rsidRPr="000C0C64">
        <w:rPr>
          <w:b/>
          <w:bCs/>
        </w:rPr>
        <w:instrText>\* ARABIC</w:instrText>
      </w:r>
      <w:r w:rsidRPr="000C0C64">
        <w:rPr>
          <w:b/>
          <w:bCs/>
          <w:cs/>
        </w:rPr>
        <w:instrText xml:space="preserve"> </w:instrText>
      </w:r>
      <w:r w:rsidRPr="000C0C6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17</w:t>
      </w:r>
      <w:r w:rsidRPr="000C0C64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17" w:name="_Toc130463775"/>
      <w:r>
        <w:rPr>
          <w:rFonts w:hint="cs"/>
          <w:cs/>
        </w:rPr>
        <w:t>แสดงการนับจำนวนบริษัทแต่ละประเภทใน</w:t>
      </w:r>
      <w:r w:rsidR="00F226F5">
        <w:rPr>
          <w:rFonts w:hint="cs"/>
          <w:cs/>
        </w:rPr>
        <w:t>การจัดกลุ่</w:t>
      </w:r>
      <w:r w:rsidR="00025889">
        <w:rPr>
          <w:rFonts w:hint="cs"/>
          <w:cs/>
        </w:rPr>
        <w:t>ม</w:t>
      </w:r>
      <w:r w:rsidR="00962C2F">
        <w:rPr>
          <w:rFonts w:hint="cs"/>
          <w:cs/>
        </w:rPr>
        <w:t xml:space="preserve">ทั้งหมด </w:t>
      </w:r>
      <w:r w:rsidR="00962C2F">
        <w:t xml:space="preserve">1,643 </w:t>
      </w:r>
      <w:r w:rsidR="00962C2F">
        <w:rPr>
          <w:rFonts w:hint="cs"/>
          <w:cs/>
        </w:rPr>
        <w:t>รายการ</w:t>
      </w:r>
      <w:bookmarkEnd w:id="1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0E71EF" w:rsidRPr="000E71EF" w14:paraId="09AB937F" w14:textId="77777777" w:rsidTr="0022278F">
        <w:tc>
          <w:tcPr>
            <w:tcW w:w="1413" w:type="dxa"/>
            <w:vAlign w:val="center"/>
          </w:tcPr>
          <w:p w14:paraId="22AC1EEB" w14:textId="4E8A27D1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  <w:vAlign w:val="center"/>
          </w:tcPr>
          <w:p w14:paraId="402ADAF6" w14:textId="08A006D9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  <w:vAlign w:val="center"/>
          </w:tcPr>
          <w:p w14:paraId="471EF50B" w14:textId="48FEE6CE" w:rsidR="000E71EF" w:rsidRPr="000E71EF" w:rsidRDefault="000E71EF" w:rsidP="00025889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0E71EF" w14:paraId="0E60124B" w14:textId="77777777" w:rsidTr="0022278F">
        <w:tc>
          <w:tcPr>
            <w:tcW w:w="1413" w:type="dxa"/>
            <w:vAlign w:val="center"/>
          </w:tcPr>
          <w:p w14:paraId="16462337" w14:textId="75E951FC" w:rsidR="000E71EF" w:rsidRDefault="000E71EF" w:rsidP="00025889">
            <w:pPr>
              <w:spacing w:line="276" w:lineRule="auto"/>
              <w:jc w:val="center"/>
            </w:pPr>
            <w:r>
              <w:t>6</w:t>
            </w:r>
          </w:p>
        </w:tc>
        <w:tc>
          <w:tcPr>
            <w:tcW w:w="4460" w:type="dxa"/>
            <w:vAlign w:val="center"/>
          </w:tcPr>
          <w:p w14:paraId="186EC99E" w14:textId="46E20B3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  <w:p w14:paraId="3D4F9CCF" w14:textId="131FEBA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899 </w:t>
            </w:r>
            <w:r>
              <w:rPr>
                <w:rFonts w:hint="cs"/>
                <w:cs/>
              </w:rPr>
              <w:t>รายการ</w:t>
            </w:r>
          </w:p>
          <w:p w14:paraId="67865CF2" w14:textId="5D9A64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69 </w:t>
            </w:r>
            <w:r>
              <w:rPr>
                <w:rFonts w:hint="cs"/>
                <w:cs/>
              </w:rPr>
              <w:t>รายการ</w:t>
            </w:r>
          </w:p>
          <w:p w14:paraId="7D06888E" w14:textId="2A82FF7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1CAD327D" w14:textId="06677DB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41 </w:t>
            </w:r>
            <w:r>
              <w:rPr>
                <w:rFonts w:hint="cs"/>
                <w:cs/>
              </w:rPr>
              <w:t>รายการ</w:t>
            </w:r>
          </w:p>
          <w:p w14:paraId="1BC1B1AD" w14:textId="3C826BD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364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70C9F244" w14:textId="356BB561" w:rsidR="000E71EF" w:rsidRDefault="0022278F" w:rsidP="00025889">
            <w:pPr>
              <w:spacing w:line="276" w:lineRule="auto"/>
              <w:jc w:val="center"/>
            </w:pPr>
            <w:r>
              <w:t>469.43</w:t>
            </w:r>
            <w:r w:rsidR="00E6694E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E5CDEAC" w14:textId="77777777" w:rsidTr="0022278F">
        <w:tc>
          <w:tcPr>
            <w:tcW w:w="1413" w:type="dxa"/>
            <w:vAlign w:val="center"/>
          </w:tcPr>
          <w:p w14:paraId="16AA76D4" w14:textId="12FB38FF" w:rsidR="000E71EF" w:rsidRDefault="000E71EF" w:rsidP="00025889">
            <w:pPr>
              <w:spacing w:line="276" w:lineRule="auto"/>
              <w:jc w:val="center"/>
            </w:pPr>
            <w:r>
              <w:t>7</w:t>
            </w:r>
          </w:p>
        </w:tc>
        <w:tc>
          <w:tcPr>
            <w:tcW w:w="4460" w:type="dxa"/>
            <w:vAlign w:val="center"/>
          </w:tcPr>
          <w:p w14:paraId="3F21390A" w14:textId="749C2A2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405 </w:t>
            </w:r>
            <w:r>
              <w:rPr>
                <w:rFonts w:hint="cs"/>
                <w:cs/>
              </w:rPr>
              <w:t>รายการ</w:t>
            </w:r>
          </w:p>
          <w:p w14:paraId="78961BCE" w14:textId="3FB92762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24 </w:t>
            </w:r>
            <w:r>
              <w:rPr>
                <w:rFonts w:hint="cs"/>
                <w:cs/>
              </w:rPr>
              <w:t>รายการ</w:t>
            </w:r>
          </w:p>
          <w:p w14:paraId="31B5B29C" w14:textId="2B7673EC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112 </w:t>
            </w:r>
            <w:r>
              <w:rPr>
                <w:rFonts w:hint="cs"/>
                <w:cs/>
              </w:rPr>
              <w:t>รายการ</w:t>
            </w:r>
          </w:p>
          <w:p w14:paraId="2291DF6B" w14:textId="02A70B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158 </w:t>
            </w:r>
            <w:r>
              <w:rPr>
                <w:rFonts w:hint="cs"/>
                <w:cs/>
              </w:rPr>
              <w:t>รายการ</w:t>
            </w:r>
          </w:p>
          <w:p w14:paraId="71AE2D57" w14:textId="3AA1D9BB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669 </w:t>
            </w:r>
            <w:r>
              <w:rPr>
                <w:rFonts w:hint="cs"/>
                <w:cs/>
              </w:rPr>
              <w:t>รายการ</w:t>
            </w:r>
          </w:p>
          <w:p w14:paraId="396689B6" w14:textId="399EF8B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63 </w:t>
            </w:r>
            <w:r>
              <w:rPr>
                <w:rFonts w:hint="cs"/>
                <w:cs/>
              </w:rPr>
              <w:t>รายการ</w:t>
            </w:r>
          </w:p>
          <w:p w14:paraId="249D639B" w14:textId="619E0AA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7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212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4502FAD0" w14:textId="084FA726" w:rsidR="000E71EF" w:rsidRDefault="0022278F" w:rsidP="00025889">
            <w:pPr>
              <w:spacing w:line="276" w:lineRule="auto"/>
              <w:jc w:val="center"/>
            </w:pPr>
            <w:r>
              <w:t>234.71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1021F553" w14:textId="77777777" w:rsidTr="0022278F">
        <w:tc>
          <w:tcPr>
            <w:tcW w:w="1413" w:type="dxa"/>
            <w:vAlign w:val="center"/>
          </w:tcPr>
          <w:p w14:paraId="6BD72F8B" w14:textId="4AC63945" w:rsidR="000E71EF" w:rsidRDefault="000E71EF" w:rsidP="00025889">
            <w:pPr>
              <w:spacing w:line="276" w:lineRule="auto"/>
              <w:jc w:val="center"/>
            </w:pPr>
            <w:r>
              <w:t>8</w:t>
            </w:r>
          </w:p>
        </w:tc>
        <w:tc>
          <w:tcPr>
            <w:tcW w:w="4460" w:type="dxa"/>
            <w:vAlign w:val="center"/>
          </w:tcPr>
          <w:p w14:paraId="017872F9" w14:textId="35D4712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403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4DF68D7" w14:textId="1653C16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8</w:t>
            </w:r>
            <w:r w:rsidR="003F2A3C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9C5C44C" w14:textId="3CC2000F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>
              <w:t>6</w:t>
            </w:r>
            <w:r w:rsidR="003F2A3C">
              <w:t>55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3083B76" w14:textId="77777777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155 </w:t>
            </w:r>
            <w:r>
              <w:rPr>
                <w:rFonts w:hint="cs"/>
                <w:cs/>
              </w:rPr>
              <w:t>รายการ</w:t>
            </w:r>
          </w:p>
          <w:p w14:paraId="6DDDD9A4" w14:textId="0F23515E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09546D5" w14:textId="6BEB472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24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27BC865" w14:textId="6A112281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131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947D724" w14:textId="0CAC7FD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3F2A3C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3F2A3C">
              <w:t>56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14154C6F" w14:textId="2254AE6A" w:rsidR="000E71EF" w:rsidRDefault="0022278F" w:rsidP="00025889">
            <w:pPr>
              <w:spacing w:line="276" w:lineRule="auto"/>
              <w:jc w:val="center"/>
            </w:pPr>
            <w:r>
              <w:t>205.38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  <w:tr w:rsidR="000E71EF" w14:paraId="03FBD369" w14:textId="77777777" w:rsidTr="0022278F">
        <w:tc>
          <w:tcPr>
            <w:tcW w:w="1413" w:type="dxa"/>
            <w:vAlign w:val="center"/>
          </w:tcPr>
          <w:p w14:paraId="01CD3112" w14:textId="318FF378" w:rsidR="000E71EF" w:rsidRDefault="000E71EF" w:rsidP="00025889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  <w:vAlign w:val="center"/>
          </w:tcPr>
          <w:p w14:paraId="7ED53BFA" w14:textId="1C00629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391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56AF1EF" w14:textId="5A01F1A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2 </w:t>
            </w:r>
            <w:r>
              <w:rPr>
                <w:rFonts w:hint="cs"/>
                <w:cs/>
              </w:rPr>
              <w:t>มี</w:t>
            </w:r>
            <w:r>
              <w:t xml:space="preserve"> </w:t>
            </w:r>
            <w:r w:rsidR="00A674B3">
              <w:t>69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2D05171" w14:textId="2A19765D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3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640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0CD119F2" w14:textId="3131CC6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4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68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4CDD0DBE" w14:textId="23D31E96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5 </w:t>
            </w:r>
            <w:r>
              <w:rPr>
                <w:rFonts w:hint="cs"/>
                <w:cs/>
              </w:rPr>
              <w:t xml:space="preserve">มี </w:t>
            </w:r>
            <w:r>
              <w:t>4</w:t>
            </w:r>
            <w:r w:rsidR="00A674B3">
              <w:t>5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5764FEAA" w14:textId="29A3570A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6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121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7D7953C1" w14:textId="46A614A3" w:rsidR="000E71EF" w:rsidRDefault="000E71EF" w:rsidP="00025889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7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139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  <w:p w14:paraId="37E030B1" w14:textId="2CBB2E6A" w:rsidR="000E71EF" w:rsidRDefault="000E71EF" w:rsidP="006D439F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 w:rsidR="007C0EAF">
              <w:t>8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มี </w:t>
            </w:r>
            <w:r w:rsidR="00A674B3">
              <w:t>146</w:t>
            </w:r>
            <w:r>
              <w:t xml:space="preserve">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  <w:vAlign w:val="center"/>
          </w:tcPr>
          <w:p w14:paraId="2EB8D623" w14:textId="4E0A35F3" w:rsidR="000E71EF" w:rsidRDefault="0022278F" w:rsidP="00025889">
            <w:pPr>
              <w:spacing w:line="276" w:lineRule="auto"/>
              <w:jc w:val="center"/>
            </w:pPr>
            <w:r>
              <w:t>182.56</w:t>
            </w:r>
            <w:r w:rsidR="00A225F1">
              <w:rPr>
                <w:rFonts w:hint="cs"/>
                <w:cs/>
              </w:rPr>
              <w:t xml:space="preserve"> รายการ</w:t>
            </w:r>
          </w:p>
        </w:tc>
      </w:tr>
    </w:tbl>
    <w:p w14:paraId="03F75446" w14:textId="38BBD58D" w:rsidR="000E71EF" w:rsidRDefault="006D439F" w:rsidP="00025889">
      <w:pPr>
        <w:spacing w:line="276" w:lineRule="auto"/>
        <w:rPr>
          <w:b/>
          <w:bCs/>
        </w:rPr>
      </w:pPr>
      <w:r>
        <w:rPr>
          <w:rFonts w:hint="cs"/>
          <w:b/>
          <w:bCs/>
          <w:cs/>
        </w:rPr>
        <w:lastRenderedPageBreak/>
        <w:t xml:space="preserve">ตาราง </w:t>
      </w:r>
      <w:r>
        <w:rPr>
          <w:b/>
          <w:bCs/>
        </w:rPr>
        <w:t>17 (</w:t>
      </w:r>
      <w:r>
        <w:rPr>
          <w:rFonts w:hint="cs"/>
          <w:b/>
          <w:bCs/>
          <w:cs/>
        </w:rPr>
        <w:t>ต่อ</w:t>
      </w:r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4460"/>
        <w:gridCol w:w="2937"/>
      </w:tblGrid>
      <w:tr w:rsidR="006D439F" w:rsidRPr="000E71EF" w14:paraId="202E9545" w14:textId="77777777" w:rsidTr="00C702C1">
        <w:tc>
          <w:tcPr>
            <w:tcW w:w="1413" w:type="dxa"/>
          </w:tcPr>
          <w:p w14:paraId="21C8FFE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จำนวนกลุ่ม</w:t>
            </w:r>
          </w:p>
        </w:tc>
        <w:tc>
          <w:tcPr>
            <w:tcW w:w="4460" w:type="dxa"/>
          </w:tcPr>
          <w:p w14:paraId="370D95C3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ประเภทของบริษัท</w:t>
            </w:r>
          </w:p>
        </w:tc>
        <w:tc>
          <w:tcPr>
            <w:tcW w:w="2937" w:type="dxa"/>
          </w:tcPr>
          <w:p w14:paraId="1F371BB4" w14:textId="77777777" w:rsidR="006D439F" w:rsidRPr="000E71EF" w:rsidRDefault="006D439F" w:rsidP="00C702C1">
            <w:pPr>
              <w:spacing w:line="276" w:lineRule="auto"/>
              <w:jc w:val="center"/>
              <w:rPr>
                <w:b/>
                <w:bCs/>
              </w:rPr>
            </w:pPr>
            <w:r w:rsidRPr="000E71EF">
              <w:rPr>
                <w:rFonts w:hint="cs"/>
                <w:b/>
                <w:bCs/>
                <w:cs/>
              </w:rPr>
              <w:t>ค่าเฉลี่ย</w:t>
            </w:r>
          </w:p>
        </w:tc>
      </w:tr>
      <w:tr w:rsidR="006D439F" w14:paraId="1BDAF308" w14:textId="77777777" w:rsidTr="00C702C1">
        <w:tc>
          <w:tcPr>
            <w:tcW w:w="1413" w:type="dxa"/>
          </w:tcPr>
          <w:p w14:paraId="3621397B" w14:textId="77777777" w:rsidR="006D439F" w:rsidRDefault="006D439F" w:rsidP="00C702C1">
            <w:pPr>
              <w:spacing w:line="276" w:lineRule="auto"/>
              <w:jc w:val="center"/>
            </w:pPr>
            <w:r>
              <w:t>9</w:t>
            </w:r>
          </w:p>
        </w:tc>
        <w:tc>
          <w:tcPr>
            <w:tcW w:w="4460" w:type="dxa"/>
          </w:tcPr>
          <w:p w14:paraId="33A6ED1D" w14:textId="77777777" w:rsidR="006D439F" w:rsidRDefault="006D439F" w:rsidP="00C702C1">
            <w:pPr>
              <w:pStyle w:val="ListParagraph"/>
              <w:numPr>
                <w:ilvl w:val="0"/>
                <w:numId w:val="18"/>
              </w:numPr>
              <w:spacing w:line="276" w:lineRule="auto"/>
            </w:pPr>
            <w:r>
              <w:rPr>
                <w:rFonts w:hint="cs"/>
                <w:cs/>
              </w:rPr>
              <w:t xml:space="preserve">กลุ่ม </w:t>
            </w:r>
            <w:r>
              <w:t xml:space="preserve">1 </w:t>
            </w:r>
            <w:r>
              <w:rPr>
                <w:rFonts w:hint="cs"/>
                <w:cs/>
              </w:rPr>
              <w:t xml:space="preserve">มี </w:t>
            </w:r>
            <w:r>
              <w:t xml:space="preserve">115 </w:t>
            </w:r>
            <w:r>
              <w:rPr>
                <w:rFonts w:hint="cs"/>
                <w:cs/>
              </w:rPr>
              <w:t>รายการ</w:t>
            </w:r>
          </w:p>
        </w:tc>
        <w:tc>
          <w:tcPr>
            <w:tcW w:w="2937" w:type="dxa"/>
          </w:tcPr>
          <w:p w14:paraId="25E34BAD" w14:textId="77777777" w:rsidR="006D439F" w:rsidRDefault="006D439F" w:rsidP="00C702C1">
            <w:pPr>
              <w:spacing w:line="276" w:lineRule="auto"/>
              <w:jc w:val="center"/>
            </w:pPr>
            <w:r>
              <w:t>469.43</w:t>
            </w:r>
            <w:r>
              <w:rPr>
                <w:rFonts w:hint="cs"/>
                <w:cs/>
              </w:rPr>
              <w:t xml:space="preserve"> รายการ</w:t>
            </w:r>
          </w:p>
        </w:tc>
      </w:tr>
    </w:tbl>
    <w:p w14:paraId="2C0A4A16" w14:textId="77777777" w:rsidR="006D439F" w:rsidRPr="006D439F" w:rsidRDefault="006D439F" w:rsidP="00025889">
      <w:pPr>
        <w:spacing w:line="276" w:lineRule="auto"/>
        <w:rPr>
          <w:b/>
          <w:bCs/>
        </w:rPr>
      </w:pPr>
    </w:p>
    <w:p w14:paraId="79FFBD92" w14:textId="784D895A" w:rsidR="00D65BD1" w:rsidRDefault="00217343" w:rsidP="0002588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170143E0" wp14:editId="26EDF0A6">
            <wp:extent cx="5600700" cy="298269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AB6A" w14:textId="4BE0B98A" w:rsidR="00D65BD1" w:rsidRDefault="00D65BD1" w:rsidP="00025889">
      <w:pPr>
        <w:pStyle w:val="Caption"/>
        <w:spacing w:line="276" w:lineRule="auto"/>
      </w:pPr>
      <w:r w:rsidRPr="00D65BD1">
        <w:rPr>
          <w:b/>
          <w:bCs/>
          <w:cs/>
        </w:rPr>
        <w:t xml:space="preserve">ภาพที่ </w:t>
      </w:r>
      <w:r w:rsidRPr="00D65BD1">
        <w:rPr>
          <w:b/>
          <w:bCs/>
          <w:cs/>
        </w:rPr>
        <w:fldChar w:fldCharType="begin"/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</w:rPr>
        <w:instrText xml:space="preserve">SEQ </w:instrText>
      </w:r>
      <w:r w:rsidRPr="00D65BD1">
        <w:rPr>
          <w:b/>
          <w:bCs/>
          <w:cs/>
        </w:rPr>
        <w:instrText xml:space="preserve">ภาพที่ </w:instrText>
      </w:r>
      <w:r w:rsidRPr="00D65BD1">
        <w:rPr>
          <w:b/>
          <w:bCs/>
        </w:rPr>
        <w:instrText>\* ARABIC</w:instrText>
      </w:r>
      <w:r w:rsidRPr="00D65BD1">
        <w:rPr>
          <w:b/>
          <w:bCs/>
          <w:cs/>
        </w:rPr>
        <w:instrText xml:space="preserve"> </w:instrText>
      </w:r>
      <w:r w:rsidRPr="00D65BD1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47</w:t>
      </w:r>
      <w:r w:rsidRPr="00D65BD1">
        <w:rPr>
          <w:b/>
          <w:bCs/>
          <w:cs/>
        </w:rPr>
        <w:fldChar w:fldCharType="end"/>
      </w:r>
      <w:r w:rsidRPr="00D65BD1">
        <w:rPr>
          <w:b/>
          <w:bCs/>
        </w:rPr>
        <w:t xml:space="preserve"> </w:t>
      </w:r>
      <w:bookmarkStart w:id="118" w:name="_Toc130463869"/>
      <w:r w:rsidR="00217343">
        <w:rPr>
          <w:rFonts w:hint="cs"/>
          <w:cs/>
        </w:rPr>
        <w:t>เปรียบเทียบ</w:t>
      </w:r>
      <w:r>
        <w:rPr>
          <w:rFonts w:hint="cs"/>
          <w:cs/>
        </w:rPr>
        <w:t>อัตราการเติ</w:t>
      </w:r>
      <w:r w:rsidR="00182FF6">
        <w:rPr>
          <w:rFonts w:hint="cs"/>
          <w:cs/>
        </w:rPr>
        <w:t>บ</w:t>
      </w:r>
      <w:r>
        <w:rPr>
          <w:rFonts w:hint="cs"/>
          <w:cs/>
        </w:rPr>
        <w:t>โต</w:t>
      </w:r>
      <w:r w:rsidR="00217343">
        <w:rPr>
          <w:rFonts w:hint="cs"/>
          <w:cs/>
        </w:rPr>
        <w:t>การจัดกลุ่มข้อมูล</w:t>
      </w:r>
      <w:bookmarkEnd w:id="118"/>
    </w:p>
    <w:p w14:paraId="17457DEB" w14:textId="77777777" w:rsidR="007B474E" w:rsidRPr="007B474E" w:rsidRDefault="007B474E" w:rsidP="00025889">
      <w:pPr>
        <w:spacing w:line="276" w:lineRule="auto"/>
      </w:pPr>
    </w:p>
    <w:p w14:paraId="274A5DF3" w14:textId="21667DCF" w:rsidR="00B21F2A" w:rsidRDefault="00B21F2A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 xml:space="preserve">จากภาพที่ </w:t>
      </w:r>
      <w:r w:rsidR="00392B7D">
        <w:t>4</w:t>
      </w:r>
      <w:r w:rsidR="009B2B79">
        <w:t>3</w:t>
      </w:r>
      <w:r w:rsidRPr="00264811">
        <w:rPr>
          <w:rFonts w:hint="cs"/>
        </w:rPr>
        <w:t>-</w:t>
      </w:r>
      <w:r w:rsidR="009B2B79">
        <w:t>46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ะเห็นได้ว่าการกระจายตัวของข้อมูลนั้นมีความแตกต่างกันสังเกตได้จากสีที่ระบุตำแหน่งของกลุ่มในแต่ละภาพโดยเฉพาะเมื่อเปรียบเทียบ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จะเห็นว่าขอบเขตของข้อมูลของการแบ่ง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>กลุ่มนั้นมีความกว้างมากและห่างไกลจากจุดกึ่งกลางข้อมูล (</w:t>
      </w:r>
      <w:r w:rsidRPr="00264811">
        <w:rPr>
          <w:rFonts w:hint="cs"/>
        </w:rPr>
        <w:t>Centroids</w:t>
      </w:r>
      <w:r w:rsidRPr="00264811">
        <w:rPr>
          <w:rFonts w:hint="cs"/>
          <w:cs/>
        </w:rPr>
        <w:t xml:space="preserve"> </w:t>
      </w:r>
      <w:r w:rsidRPr="00264811">
        <w:rPr>
          <w:rFonts w:hint="cs"/>
        </w:rPr>
        <w:t>point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 xml:space="preserve">จึงประมาณได้ว่าการแบ่งกลุ่มที่จำนวน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กลุ่มนั้นอาจไม่ได้ประสิทธิภาพความแม่นยำมากพอ และในตรงกันข้ามการแบ่งกลุ่มข้อมูลที่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กลุ่มนั้นจะเห็นได้ว่าขอบเขตของข้อมูลนั้น</w:t>
      </w:r>
      <w:r w:rsidR="00C66866">
        <w:rPr>
          <w:rFonts w:hint="cs"/>
          <w:cs/>
        </w:rPr>
        <w:t>แคบ</w:t>
      </w:r>
      <w:r w:rsidRPr="00264811">
        <w:rPr>
          <w:rFonts w:hint="cs"/>
          <w:cs/>
        </w:rPr>
        <w:t xml:space="preserve">มากจนถึงทับซ้อนกันในแต่ละกลุ่มถึงแม้ขอบเขตของข้อมูลจะอยู่ใกล้จุดกึ่งกลางข้อมูล ดังนั้นผู้วิจัยจึงตัดตัวเลือกการแบ่งกลุ่มข้อมูลที่ </w:t>
      </w:r>
      <w:r w:rsidRPr="00264811">
        <w:rPr>
          <w:rFonts w:hint="cs"/>
        </w:rPr>
        <w:t>6</w:t>
      </w:r>
      <w:r w:rsidRPr="00264811">
        <w:rPr>
          <w:rFonts w:hint="cs"/>
          <w:cs/>
        </w:rPr>
        <w:t xml:space="preserve"> กลุ่มออกเหลือเพียง </w:t>
      </w:r>
      <w:r w:rsidRPr="00264811">
        <w:rPr>
          <w:rFonts w:hint="cs"/>
        </w:rPr>
        <w:t xml:space="preserve">7 8 </w:t>
      </w:r>
      <w:r w:rsidRPr="00264811">
        <w:rPr>
          <w:rFonts w:hint="cs"/>
          <w:cs/>
        </w:rPr>
        <w:t>และ</w:t>
      </w:r>
      <w:r w:rsidRPr="00264811">
        <w:rPr>
          <w:rFonts w:hint="cs"/>
        </w:rPr>
        <w:t xml:space="preserve"> 9 </w:t>
      </w:r>
      <w:r w:rsidRPr="00264811">
        <w:rPr>
          <w:rFonts w:hint="cs"/>
          <w:cs/>
        </w:rPr>
        <w:t>กลุ่ม</w:t>
      </w:r>
    </w:p>
    <w:p w14:paraId="19D6113C" w14:textId="6FCFC293" w:rsidR="009A5306" w:rsidRPr="00264811" w:rsidRDefault="00480600" w:rsidP="00025889">
      <w:pPr>
        <w:spacing w:line="276" w:lineRule="auto"/>
        <w:ind w:firstLine="720"/>
        <w:jc w:val="thaiDistribute"/>
        <w:rPr>
          <w:cs/>
        </w:rPr>
      </w:pPr>
      <w:r>
        <w:rPr>
          <w:rFonts w:hint="cs"/>
          <w:cs/>
        </w:rPr>
        <w:t>และ</w:t>
      </w:r>
      <w:r w:rsidR="009A5306">
        <w:rPr>
          <w:rFonts w:hint="cs"/>
          <w:cs/>
        </w:rPr>
        <w:t xml:space="preserve">จากภาพ </w:t>
      </w:r>
      <w:r w:rsidR="00C66866">
        <w:t>47</w:t>
      </w:r>
      <w:r w:rsidR="009A5306">
        <w:t xml:space="preserve"> </w:t>
      </w:r>
      <w:r w:rsidR="009A5306">
        <w:rPr>
          <w:rFonts w:hint="cs"/>
          <w:cs/>
        </w:rPr>
        <w:t xml:space="preserve">จะเห็นได้ว่าการเติบโตของข้อมูลเมื่อนำปริมาณบริษัทในแต่ละประเภทมาเรียงจากน้อยไปมากนั้น อัตราการเติบโตของการจัดกลุ่มข้อมูลที่ </w:t>
      </w:r>
      <w:r w:rsidR="009A5306">
        <w:t xml:space="preserve">7 </w:t>
      </w:r>
      <w:r w:rsidR="009A5306">
        <w:rPr>
          <w:rFonts w:hint="cs"/>
          <w:cs/>
        </w:rPr>
        <w:t>กลุ่มนั้นมีอัตราการเติบโตที่คงที่มากที่สุด</w:t>
      </w:r>
    </w:p>
    <w:p w14:paraId="55708B28" w14:textId="4D6AA8EA" w:rsidR="00B21F2A" w:rsidRDefault="00B21F2A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>จากนั้นทดลองทำการสุ่มเรียกข้อมูลในแต่ละกรณีออกมาเพื่อประกอบการตัดสินใจที่จะเลือกจำนวนกลุ่มของข้อมูล</w:t>
      </w:r>
    </w:p>
    <w:p w14:paraId="513110BD" w14:textId="1A53E9C3" w:rsidR="00865301" w:rsidRDefault="00865301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จากการทดลองสุ่มเรียกข้อมูลหลาย ๆ ครั้งพบว่าจำนวนของการจัดกลุ่มที่มีค่าข้อมูล</w:t>
      </w:r>
      <w:r w:rsidR="00C66866">
        <w:br/>
      </w:r>
      <w:r w:rsidRPr="00264811">
        <w:rPr>
          <w:rFonts w:hint="cs"/>
          <w:cs/>
        </w:rPr>
        <w:t xml:space="preserve">ทับซ้อนกันน้อยที่สุดอยู่ที่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กลุ่มทำให้ผู้วิจัยเลือกที่จะแบ่งกลุ่มข้อมูลที่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กลุ่มแต่ทั้งนี้ก็ยังมีข้อมูลที่ทับซ้อนกันอยู่บ้างเล็กน้อยซึ</w:t>
      </w:r>
      <w:r w:rsidR="007C2314">
        <w:rPr>
          <w:rFonts w:hint="cs"/>
          <w:cs/>
        </w:rPr>
        <w:t>่</w:t>
      </w:r>
      <w:r w:rsidRPr="00264811">
        <w:rPr>
          <w:rFonts w:hint="cs"/>
          <w:cs/>
        </w:rPr>
        <w:t>งอยู่ในระดับที่รับได้ และเมื่อทำการแบ่งกลุ่มข้อม</w:t>
      </w:r>
      <w:r w:rsidR="00C91F32">
        <w:rPr>
          <w:rFonts w:hint="cs"/>
          <w:cs/>
        </w:rPr>
        <w:t>ู</w:t>
      </w:r>
      <w:r w:rsidRPr="00264811">
        <w:rPr>
          <w:rFonts w:hint="cs"/>
          <w:cs/>
        </w:rPr>
        <w:t>ลเรียบร้อยแล้ว</w:t>
      </w:r>
      <w:r w:rsidR="00BF4D5C">
        <w:rPr>
          <w:rFonts w:hint="cs"/>
          <w:cs/>
        </w:rPr>
        <w:t>จึง</w:t>
      </w:r>
      <w:r w:rsidRPr="00264811">
        <w:rPr>
          <w:rFonts w:hint="cs"/>
          <w:cs/>
        </w:rPr>
        <w:t xml:space="preserve">สามารถบันทึกข้อมูลพร้อมกับ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>ของกลุ่มเพื่อนำไปนำเข้าฐานข้อมูลและใช้งานต่อไป</w:t>
      </w:r>
    </w:p>
    <w:p w14:paraId="7A3A2BF4" w14:textId="77777777" w:rsidR="008971A6" w:rsidRDefault="008971A6" w:rsidP="00025889">
      <w:pPr>
        <w:spacing w:line="276" w:lineRule="auto"/>
        <w:ind w:firstLine="720"/>
        <w:jc w:val="thaiDistribute"/>
      </w:pPr>
    </w:p>
    <w:p w14:paraId="546F7502" w14:textId="77777777" w:rsidR="008971A6" w:rsidRDefault="008971A6" w:rsidP="00025889">
      <w:pPr>
        <w:spacing w:line="276" w:lineRule="auto"/>
        <w:ind w:firstLine="720"/>
        <w:jc w:val="thaiDistribute"/>
      </w:pPr>
    </w:p>
    <w:p w14:paraId="1B207A28" w14:textId="77777777" w:rsidR="000120ED" w:rsidRDefault="000120ED" w:rsidP="00025889">
      <w:pPr>
        <w:spacing w:line="276" w:lineRule="auto"/>
        <w:ind w:firstLine="720"/>
        <w:jc w:val="thaiDistribute"/>
      </w:pPr>
      <w:r>
        <w:t xml:space="preserve">4.1.3 </w:t>
      </w:r>
      <w:r w:rsidRPr="00264811">
        <w:rPr>
          <w:rFonts w:hint="cs"/>
          <w:cs/>
        </w:rPr>
        <w:t>การกำหนดชื่อกลุ่ม</w:t>
      </w:r>
    </w:p>
    <w:p w14:paraId="08FC8BD2" w14:textId="088CC98E" w:rsidR="000120ED" w:rsidRDefault="000120ED" w:rsidP="00025889">
      <w:pPr>
        <w:spacing w:line="276" w:lineRule="auto"/>
        <w:ind w:firstLine="720"/>
        <w:jc w:val="thaiDistribute"/>
      </w:pPr>
      <w:r>
        <w:tab/>
      </w:r>
      <w:r w:rsidRPr="00264811">
        <w:rPr>
          <w:rFonts w:hint="cs"/>
          <w:cs/>
        </w:rPr>
        <w:t xml:space="preserve">เมื่อได้ข้อมูลที่สมบูรณ์อยู่ในฐานข้อมูลแล้วนั้นการแสดงผลข้อมูลของกลุ่มจากหน้าเว็บไซต์จำเป็นต้องมีการตั้งชื่อกลุ่มเนื่องจากข้อมูลที่ได้จากการจัดกลุ่มคือ </w:t>
      </w:r>
      <w:r w:rsidRPr="00264811">
        <w:rPr>
          <w:rFonts w:hint="cs"/>
        </w:rPr>
        <w:t xml:space="preserve">ID </w:t>
      </w:r>
      <w:r w:rsidRPr="00264811">
        <w:rPr>
          <w:rFonts w:hint="cs"/>
          <w:cs/>
        </w:rPr>
        <w:t xml:space="preserve">ซึ่งคือตัวเลขตั้งแต่ </w:t>
      </w:r>
      <w:r w:rsidR="00BC73C1">
        <w:rPr>
          <w:cs/>
        </w:rPr>
        <w:br/>
      </w:r>
      <w:r w:rsidRPr="00264811">
        <w:rPr>
          <w:rFonts w:hint="cs"/>
        </w:rPr>
        <w:t xml:space="preserve">0-6 </w:t>
      </w:r>
      <w:r w:rsidRPr="00264811">
        <w:rPr>
          <w:rFonts w:hint="cs"/>
          <w:cs/>
        </w:rPr>
        <w:t xml:space="preserve">เนื่องจากทำการกำหนดจำนวนกลุ่มไว้ที่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กลุ่มดังนั้นเพื่อให้การแสดงผลในหน้าเว็บไซต์และให้การเรียกกลุ่มง</w:t>
      </w:r>
      <w:r w:rsidR="00D71D27">
        <w:rPr>
          <w:rFonts w:hint="cs"/>
          <w:cs/>
        </w:rPr>
        <w:t>่าย</w:t>
      </w:r>
      <w:r w:rsidRPr="00264811">
        <w:rPr>
          <w:rFonts w:hint="cs"/>
          <w:cs/>
        </w:rPr>
        <w:t>ขึ้น</w:t>
      </w:r>
      <w:r w:rsidR="00D71D27">
        <w:rPr>
          <w:rFonts w:hint="cs"/>
          <w:cs/>
        </w:rPr>
        <w:t xml:space="preserve"> </w:t>
      </w:r>
      <w:r w:rsidRPr="00264811">
        <w:rPr>
          <w:rFonts w:hint="cs"/>
          <w:cs/>
        </w:rPr>
        <w:t xml:space="preserve">จึงทำการตั้งชื่อกลุ่มโดยชื่อจะอยู่ในประเภทของเทคโนโลยีเนื่องจากข้อมูลที่มีนั้นเป็นบริษัทที่ทำเกี่ยวกับอุตสาหกรรมณ์เทคโนโลยีหรือบริษัททางด้านไอที การตั้งชื่อของกลุ่มข้อมูลนั้นได้ทำการอ้างอิงชื่อจากประเภทงานไอทีจากเว็บไซต์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เป็นหลัก</w:t>
      </w:r>
      <w:r w:rsidR="008C2617">
        <w:rPr>
          <w:rFonts w:hint="cs"/>
          <w:cs/>
        </w:rPr>
        <w:t xml:space="preserve"> </w:t>
      </w:r>
      <w:r w:rsidR="008163B1">
        <w:rPr>
          <w:rFonts w:hint="cs"/>
          <w:cs/>
        </w:rPr>
        <w:t xml:space="preserve">ซึ่งมีอยู่ </w:t>
      </w:r>
      <w:r w:rsidR="008163B1">
        <w:t xml:space="preserve">18 </w:t>
      </w:r>
      <w:r w:rsidR="008163B1">
        <w:rPr>
          <w:rFonts w:hint="cs"/>
          <w:cs/>
        </w:rPr>
        <w:t>ประเภท</w:t>
      </w:r>
      <w:r w:rsidRPr="00264811">
        <w:rPr>
          <w:rFonts w:hint="cs"/>
          <w:cs/>
        </w:rPr>
        <w:t xml:space="preserve"> รายชื่อประเภทงานไอทีที่มีในเว็บไซต์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25CCF2CE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Application Network</w:t>
      </w:r>
    </w:p>
    <w:p w14:paraId="428BA1A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</w:t>
      </w:r>
    </w:p>
    <w:p w14:paraId="01C45A5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Database</w:t>
      </w:r>
    </w:p>
    <w:p w14:paraId="64CA353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นักวิทยาศาสตร์ข้อมูล</w:t>
      </w:r>
    </w:p>
    <w:p w14:paraId="3C692E2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Hardware</w:t>
      </w:r>
    </w:p>
    <w:p w14:paraId="2A1C08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Audit</w:t>
      </w:r>
    </w:p>
    <w:p w14:paraId="10896AC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งานปรึกษาไอที</w:t>
      </w:r>
    </w:p>
    <w:p w14:paraId="02D1F56A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Project</w:t>
      </w:r>
    </w:p>
    <w:p w14:paraId="4BC0A1E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งานดูและเว็บไซต์ งาน </w:t>
      </w:r>
      <w:r w:rsidRPr="00264811">
        <w:rPr>
          <w:rFonts w:hint="cs"/>
        </w:rPr>
        <w:t>SEO</w:t>
      </w:r>
    </w:p>
    <w:p w14:paraId="3810C05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MIS</w:t>
      </w:r>
    </w:p>
    <w:p w14:paraId="75AF9FC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 xml:space="preserve">Mobile </w:t>
      </w: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Wireless communications</w:t>
      </w:r>
    </w:p>
    <w:p w14:paraId="6D91446C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งานดูแลระบบ </w:t>
      </w:r>
      <w:r w:rsidRPr="00264811">
        <w:rPr>
          <w:rFonts w:hint="cs"/>
        </w:rPr>
        <w:t>Network</w:t>
      </w:r>
    </w:p>
    <w:p w14:paraId="78FAC6D0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งานโปรแกรมเมอร์</w:t>
      </w:r>
    </w:p>
    <w:p w14:paraId="47AA02D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</w:t>
      </w:r>
      <w:r w:rsidRPr="00264811">
        <w:rPr>
          <w:rFonts w:hint="cs"/>
        </w:rPr>
        <w:t xml:space="preserve"> IT Security</w:t>
      </w:r>
    </w:p>
    <w:p w14:paraId="603BAD86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IT Support</w:t>
      </w:r>
    </w:p>
    <w:p w14:paraId="6C7CC91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งาน </w:t>
      </w:r>
      <w:r w:rsidRPr="00264811">
        <w:rPr>
          <w:rFonts w:hint="cs"/>
        </w:rPr>
        <w:t>Software Tester</w:t>
      </w:r>
    </w:p>
    <w:p w14:paraId="0A3B6847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 xml:space="preserve">นักออกแบบ </w:t>
      </w:r>
      <w:r w:rsidRPr="00264811">
        <w:rPr>
          <w:rFonts w:hint="cs"/>
        </w:rPr>
        <w:t>UI/UX</w:t>
      </w:r>
    </w:p>
    <w:p w14:paraId="241C1515" w14:textId="77777777" w:rsidR="000E2946" w:rsidRPr="00264811" w:rsidRDefault="000E2946" w:rsidP="00025889">
      <w:pPr>
        <w:pStyle w:val="ListParagraph"/>
        <w:numPr>
          <w:ilvl w:val="0"/>
          <w:numId w:val="12"/>
        </w:numPr>
        <w:spacing w:line="276" w:lineRule="auto"/>
        <w:jc w:val="thaiDistribute"/>
      </w:pPr>
      <w:r w:rsidRPr="00264811">
        <w:rPr>
          <w:rFonts w:hint="cs"/>
          <w:cs/>
        </w:rPr>
        <w:t>งานไอทีอื่น ๆ</w:t>
      </w:r>
    </w:p>
    <w:p w14:paraId="0FE02A2D" w14:textId="6C6D5856" w:rsidR="009E58E3" w:rsidRDefault="000E2946" w:rsidP="00025889">
      <w:pPr>
        <w:spacing w:line="276" w:lineRule="auto"/>
        <w:jc w:val="thaiDistribute"/>
      </w:pPr>
      <w:r w:rsidRPr="00264811">
        <w:rPr>
          <w:rFonts w:hint="cs"/>
          <w:cs/>
        </w:rPr>
        <w:t xml:space="preserve">แต่ในโครงงานนี้มีกลุ่มข้อมูลเพียง </w:t>
      </w:r>
      <w:r>
        <w:t>7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กลุ่ม</w:t>
      </w:r>
      <w:r>
        <w:rPr>
          <w:rFonts w:hint="cs"/>
          <w:cs/>
        </w:rPr>
        <w:t>ดัง</w:t>
      </w:r>
      <w:r w:rsidRPr="00264811">
        <w:rPr>
          <w:rFonts w:hint="cs"/>
          <w:cs/>
        </w:rPr>
        <w:t xml:space="preserve">นั้นจึงต้องเลือกประเภทงานที่ตรงกับข้อมูลในกลุ่มมากที่สุดเท่านั้น โดยวิธีที่ใช้เลือกคือการสุ่มข้อมูลในแต่ละกลุ่มตั้งแต่ </w:t>
      </w:r>
      <w:r w:rsidRPr="00264811">
        <w:rPr>
          <w:rFonts w:hint="cs"/>
        </w:rPr>
        <w:t>0-6</w:t>
      </w:r>
      <w:r w:rsidRPr="00264811">
        <w:rPr>
          <w:rFonts w:hint="cs"/>
          <w:cs/>
        </w:rPr>
        <w:t xml:space="preserve"> และตรวจดูว่าควรจะได้ชื่อกลุ่มเป็นประเภทงานไหน</w:t>
      </w:r>
    </w:p>
    <w:p w14:paraId="54CD0FA1" w14:textId="77777777" w:rsidR="009E58E3" w:rsidRDefault="009E58E3" w:rsidP="00025889">
      <w:pPr>
        <w:spacing w:line="276" w:lineRule="auto"/>
        <w:ind w:firstLine="720"/>
      </w:pPr>
      <w:r w:rsidRPr="00264811">
        <w:rPr>
          <w:rFonts w:hint="cs"/>
          <w:cs/>
        </w:rPr>
        <w:t xml:space="preserve">จากการทำการสุ่มเรียกข้อมูลดูทั้ง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 รายชื่อประเภทงานที่สามารถใช้ตั้งชื่อกลุ่มข้อมูลโดยอ้างอิงของเว็บไซต์ </w:t>
      </w:r>
      <w:r w:rsidRPr="00264811">
        <w:rPr>
          <w:rFonts w:hint="cs"/>
        </w:rPr>
        <w:t>th.jobsdb.com</w:t>
      </w:r>
      <w:r w:rsidRPr="00264811">
        <w:rPr>
          <w:rFonts w:hint="cs"/>
          <w:cs/>
        </w:rPr>
        <w:t xml:space="preserve"> มีดังนี้</w:t>
      </w:r>
    </w:p>
    <w:p w14:paraId="1DCFA07E" w14:textId="77777777" w:rsidR="008C2617" w:rsidRPr="00264811" w:rsidRDefault="008C2617" w:rsidP="00025889">
      <w:pPr>
        <w:spacing w:line="276" w:lineRule="auto"/>
        <w:ind w:firstLine="720"/>
      </w:pPr>
    </w:p>
    <w:p w14:paraId="59DD677B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lastRenderedPageBreak/>
        <w:t>Data analysis</w:t>
      </w:r>
    </w:p>
    <w:p w14:paraId="1DD7CB47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Online marketing</w:t>
      </w:r>
    </w:p>
    <w:p w14:paraId="7A9E245A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Software</w:t>
      </w:r>
    </w:p>
    <w:p w14:paraId="1FE58E6D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Hardware</w:t>
      </w:r>
    </w:p>
    <w:p w14:paraId="4495BDA5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Network</w:t>
      </w:r>
    </w:p>
    <w:p w14:paraId="3F9938CF" w14:textId="77777777" w:rsidR="009E58E3" w:rsidRPr="002648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IT</w:t>
      </w:r>
    </w:p>
    <w:p w14:paraId="17F30C99" w14:textId="009235D9" w:rsidR="00C81311" w:rsidRDefault="009E58E3" w:rsidP="00025889">
      <w:pPr>
        <w:pStyle w:val="ListParagraph"/>
        <w:numPr>
          <w:ilvl w:val="0"/>
          <w:numId w:val="13"/>
        </w:numPr>
        <w:spacing w:line="276" w:lineRule="auto"/>
        <w:jc w:val="thaiDistribute"/>
      </w:pPr>
      <w:r w:rsidRPr="00264811">
        <w:rPr>
          <w:rFonts w:hint="cs"/>
        </w:rPr>
        <w:t>Other</w:t>
      </w:r>
    </w:p>
    <w:p w14:paraId="3708C777" w14:textId="77777777" w:rsidR="008C2617" w:rsidRDefault="008C2617" w:rsidP="008C2617">
      <w:pPr>
        <w:spacing w:line="276" w:lineRule="auto"/>
        <w:jc w:val="thaiDistribute"/>
      </w:pPr>
    </w:p>
    <w:p w14:paraId="0B99A5C1" w14:textId="6AD31370" w:rsidR="00BE3AAE" w:rsidRDefault="00BE3AAE" w:rsidP="00025889">
      <w:pPr>
        <w:pStyle w:val="Heading2"/>
        <w:spacing w:line="276" w:lineRule="auto"/>
      </w:pPr>
      <w:bookmarkStart w:id="119" w:name="_Toc130464068"/>
      <w:r>
        <w:t xml:space="preserve">4.2 </w:t>
      </w:r>
      <w:r w:rsidRPr="00BE3AAE">
        <w:rPr>
          <w:cs/>
        </w:rPr>
        <w:t>ขั้นตอนการใช้งานสำหรับผู้ใช้งาน</w:t>
      </w:r>
      <w:bookmarkEnd w:id="119"/>
    </w:p>
    <w:p w14:paraId="3E9D9571" w14:textId="24F68C9A" w:rsidR="00BE3AAE" w:rsidRDefault="00E82885" w:rsidP="00025889">
      <w:pPr>
        <w:spacing w:line="276" w:lineRule="auto"/>
      </w:pPr>
      <w:r>
        <w:tab/>
        <w:t xml:space="preserve">4.2.1 </w:t>
      </w:r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</w:p>
    <w:p w14:paraId="217CC511" w14:textId="137C1CB6" w:rsidR="00E82885" w:rsidRDefault="00E82885" w:rsidP="00025889">
      <w:pPr>
        <w:spacing w:line="276" w:lineRule="auto"/>
        <w:jc w:val="center"/>
      </w:pPr>
      <w:r w:rsidRPr="00264811">
        <w:rPr>
          <w:rFonts w:hint="cs"/>
          <w:noProof/>
          <w:lang w:val="th-TH"/>
        </w:rPr>
        <w:drawing>
          <wp:inline distT="0" distB="0" distL="0" distR="0" wp14:anchorId="3A1B3D05" wp14:editId="4200C008">
            <wp:extent cx="5040000" cy="3062255"/>
            <wp:effectExtent l="0" t="0" r="0" b="0"/>
            <wp:docPr id="94" name="Picture 9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, Teams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31A9" w14:textId="6A4AEEEA" w:rsidR="00E82885" w:rsidRDefault="00E82885" w:rsidP="00025889">
      <w:pPr>
        <w:pStyle w:val="Caption"/>
        <w:spacing w:line="276" w:lineRule="auto"/>
      </w:pPr>
      <w:r w:rsidRPr="00E82885">
        <w:rPr>
          <w:b/>
          <w:bCs/>
          <w:cs/>
        </w:rPr>
        <w:t xml:space="preserve">ภาพที่ </w:t>
      </w:r>
      <w:r w:rsidRPr="00E82885">
        <w:rPr>
          <w:b/>
          <w:bCs/>
          <w:cs/>
        </w:rPr>
        <w:fldChar w:fldCharType="begin"/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</w:rPr>
        <w:instrText xml:space="preserve">SEQ </w:instrText>
      </w:r>
      <w:r w:rsidRPr="00E82885">
        <w:rPr>
          <w:b/>
          <w:bCs/>
          <w:cs/>
        </w:rPr>
        <w:instrText xml:space="preserve">ภาพที่ </w:instrText>
      </w:r>
      <w:r w:rsidRPr="00E82885">
        <w:rPr>
          <w:b/>
          <w:bCs/>
        </w:rPr>
        <w:instrText>\* ARABIC</w:instrText>
      </w:r>
      <w:r w:rsidRPr="00E82885">
        <w:rPr>
          <w:b/>
          <w:bCs/>
          <w:cs/>
        </w:rPr>
        <w:instrText xml:space="preserve"> </w:instrText>
      </w:r>
      <w:r w:rsidRPr="00E8288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48</w:t>
      </w:r>
      <w:r w:rsidRPr="00E82885">
        <w:rPr>
          <w:b/>
          <w:bCs/>
          <w:cs/>
        </w:rPr>
        <w:fldChar w:fldCharType="end"/>
      </w:r>
      <w:r>
        <w:t xml:space="preserve"> </w:t>
      </w:r>
      <w:bookmarkStart w:id="120" w:name="_Toc130463870"/>
      <w:r w:rsidRPr="00264811">
        <w:rPr>
          <w:rFonts w:hint="cs"/>
          <w:cs/>
        </w:rPr>
        <w:t xml:space="preserve">หน้าแรกเว็บไซต์ </w:t>
      </w:r>
      <w:r w:rsidRPr="00264811">
        <w:rPr>
          <w:rFonts w:hint="cs"/>
        </w:rPr>
        <w:t>Intern-assistant</w:t>
      </w:r>
      <w:bookmarkEnd w:id="120"/>
    </w:p>
    <w:p w14:paraId="18C58FC7" w14:textId="5353A132" w:rsidR="008C2617" w:rsidRDefault="008C2617">
      <w:pPr>
        <w:rPr>
          <w:cs/>
        </w:rPr>
      </w:pPr>
      <w:r>
        <w:rPr>
          <w:cs/>
        </w:rPr>
        <w:br w:type="page"/>
      </w:r>
    </w:p>
    <w:p w14:paraId="1059AB60" w14:textId="19E59D05" w:rsidR="00036788" w:rsidRDefault="00036788" w:rsidP="00025889">
      <w:pPr>
        <w:spacing w:line="276" w:lineRule="auto"/>
      </w:pPr>
      <w:r>
        <w:lastRenderedPageBreak/>
        <w:tab/>
        <w:t xml:space="preserve">4.2.2 </w:t>
      </w:r>
      <w:r>
        <w:rPr>
          <w:rFonts w:hint="cs"/>
          <w:cs/>
        </w:rPr>
        <w:t>ค้นหาบริษัท</w:t>
      </w:r>
    </w:p>
    <w:p w14:paraId="1C57BC0A" w14:textId="4702B9C8" w:rsidR="00036788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28256" behindDoc="0" locked="0" layoutInCell="1" allowOverlap="1" wp14:anchorId="4E9E0BB1" wp14:editId="1029B8BD">
            <wp:simplePos x="0" y="0"/>
            <wp:positionH relativeFrom="column">
              <wp:posOffset>4125181</wp:posOffset>
            </wp:positionH>
            <wp:positionV relativeFrom="paragraph">
              <wp:posOffset>1290955</wp:posOffset>
            </wp:positionV>
            <wp:extent cx="234000" cy="234000"/>
            <wp:effectExtent l="0" t="0" r="0" b="0"/>
            <wp:wrapNone/>
            <wp:docPr id="136" name="Graphic 136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27232" behindDoc="0" locked="0" layoutInCell="1" allowOverlap="1" wp14:anchorId="2BD56E1F" wp14:editId="11D6B21C">
            <wp:simplePos x="0" y="0"/>
            <wp:positionH relativeFrom="column">
              <wp:posOffset>1215003</wp:posOffset>
            </wp:positionH>
            <wp:positionV relativeFrom="paragraph">
              <wp:posOffset>1100124</wp:posOffset>
            </wp:positionV>
            <wp:extent cx="234000" cy="234000"/>
            <wp:effectExtent l="0" t="0" r="0" b="0"/>
            <wp:wrapNone/>
            <wp:docPr id="135" name="Graphic 135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788" w:rsidRPr="00264811">
        <w:rPr>
          <w:rFonts w:hint="cs"/>
          <w:noProof/>
          <w:lang w:val="th-TH"/>
        </w:rPr>
        <w:drawing>
          <wp:inline distT="0" distB="0" distL="0" distR="0" wp14:anchorId="5A4B4F5D" wp14:editId="77F38B2F">
            <wp:extent cx="4320000" cy="2624790"/>
            <wp:effectExtent l="0" t="0" r="0" b="0"/>
            <wp:docPr id="95" name="Picture 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Teams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C01E" w14:textId="1D46ECCD" w:rsidR="00BA1BB4" w:rsidRDefault="00BA1BB4" w:rsidP="00025889">
      <w:pPr>
        <w:pStyle w:val="Caption"/>
        <w:spacing w:line="276" w:lineRule="auto"/>
      </w:pPr>
      <w:r w:rsidRPr="00BA1BB4">
        <w:rPr>
          <w:b/>
          <w:bCs/>
          <w:cs/>
        </w:rPr>
        <w:t xml:space="preserve">ภาพที่ </w:t>
      </w:r>
      <w:r w:rsidRPr="00BA1BB4">
        <w:rPr>
          <w:b/>
          <w:bCs/>
          <w:cs/>
        </w:rPr>
        <w:fldChar w:fldCharType="begin"/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</w:rPr>
        <w:instrText xml:space="preserve">SEQ </w:instrText>
      </w:r>
      <w:r w:rsidRPr="00BA1BB4">
        <w:rPr>
          <w:b/>
          <w:bCs/>
          <w:cs/>
        </w:rPr>
        <w:instrText xml:space="preserve">ภาพที่ </w:instrText>
      </w:r>
      <w:r w:rsidRPr="00BA1BB4">
        <w:rPr>
          <w:b/>
          <w:bCs/>
        </w:rPr>
        <w:instrText>\* ARABIC</w:instrText>
      </w:r>
      <w:r w:rsidRPr="00BA1BB4">
        <w:rPr>
          <w:b/>
          <w:bCs/>
          <w:cs/>
        </w:rPr>
        <w:instrText xml:space="preserve"> </w:instrText>
      </w:r>
      <w:r w:rsidRPr="00BA1BB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49</w:t>
      </w:r>
      <w:r w:rsidRPr="00BA1BB4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1" w:name="_Toc130463871"/>
      <w:r>
        <w:rPr>
          <w:rFonts w:hint="cs"/>
          <w:cs/>
        </w:rPr>
        <w:t>ค้นหาบริษัท</w:t>
      </w:r>
      <w:bookmarkEnd w:id="121"/>
    </w:p>
    <w:p w14:paraId="3E9C1D9B" w14:textId="77777777" w:rsidR="00BA1BB4" w:rsidRPr="00BA1BB4" w:rsidRDefault="00BA1BB4" w:rsidP="00025889">
      <w:pPr>
        <w:spacing w:line="276" w:lineRule="auto"/>
      </w:pPr>
    </w:p>
    <w:p w14:paraId="236CFBDD" w14:textId="08AAD604" w:rsidR="00BA1BB4" w:rsidRPr="00264811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พิมพ์ค้นหาบริษัทที่ต้องการฝึกงานด้วยรายละเอียดความสนใจรูป</w:t>
      </w:r>
      <w:r w:rsidR="00795787">
        <w:rPr>
          <w:rFonts w:hint="cs"/>
          <w:cs/>
        </w:rPr>
        <w:t>แ</w:t>
      </w:r>
      <w:r w:rsidRPr="00264811">
        <w:rPr>
          <w:rFonts w:hint="cs"/>
          <w:cs/>
        </w:rPr>
        <w:t>บบธุรกิจ</w:t>
      </w:r>
    </w:p>
    <w:p w14:paraId="27071D89" w14:textId="06288B52" w:rsidR="00BA1BB4" w:rsidRDefault="00BA1BB4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กดปุ่มค้นหา</w:t>
      </w:r>
    </w:p>
    <w:p w14:paraId="1DCB0560" w14:textId="77777777" w:rsidR="00FE5816" w:rsidRDefault="00FE5816" w:rsidP="00025889">
      <w:pPr>
        <w:spacing w:line="276" w:lineRule="auto"/>
        <w:rPr>
          <w:cs/>
        </w:rPr>
      </w:pPr>
    </w:p>
    <w:p w14:paraId="7B8424D6" w14:textId="6EE0E9B2" w:rsidR="00BA1BB4" w:rsidRDefault="00BA1BB4" w:rsidP="00025889">
      <w:pPr>
        <w:spacing w:line="276" w:lineRule="auto"/>
      </w:pPr>
      <w:r>
        <w:rPr>
          <w:cs/>
        </w:rPr>
        <w:tab/>
      </w:r>
      <w:r>
        <w:t xml:space="preserve">4.2.3 </w:t>
      </w:r>
      <w:r>
        <w:rPr>
          <w:rFonts w:hint="cs"/>
          <w:cs/>
        </w:rPr>
        <w:t>หน้าแสดงผลลัพธ์การค้นหา</w:t>
      </w:r>
    </w:p>
    <w:p w14:paraId="611606E4" w14:textId="1F7941CA" w:rsidR="00BA1BB4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0304" behindDoc="0" locked="0" layoutInCell="1" allowOverlap="1" wp14:anchorId="5D897B99" wp14:editId="1CAA7501">
            <wp:simplePos x="0" y="0"/>
            <wp:positionH relativeFrom="column">
              <wp:posOffset>1009512</wp:posOffset>
            </wp:positionH>
            <wp:positionV relativeFrom="paragraph">
              <wp:posOffset>1287780</wp:posOffset>
            </wp:positionV>
            <wp:extent cx="234000" cy="234000"/>
            <wp:effectExtent l="0" t="0" r="0" b="0"/>
            <wp:wrapNone/>
            <wp:docPr id="137" name="Graphic 137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1328" behindDoc="0" locked="0" layoutInCell="1" allowOverlap="1" wp14:anchorId="00914EEE" wp14:editId="5070E6E9">
            <wp:simplePos x="0" y="0"/>
            <wp:positionH relativeFrom="column">
              <wp:posOffset>1009540</wp:posOffset>
            </wp:positionH>
            <wp:positionV relativeFrom="paragraph">
              <wp:posOffset>1892383</wp:posOffset>
            </wp:positionV>
            <wp:extent cx="233680" cy="233680"/>
            <wp:effectExtent l="0" t="0" r="0" b="0"/>
            <wp:wrapNone/>
            <wp:docPr id="138" name="Graphic 138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BB4" w:rsidRPr="00264811">
        <w:rPr>
          <w:rFonts w:hint="cs"/>
          <w:noProof/>
          <w:lang w:val="th-TH"/>
        </w:rPr>
        <w:drawing>
          <wp:inline distT="0" distB="0" distL="0" distR="0" wp14:anchorId="52C27BC2" wp14:editId="1AEE0A62">
            <wp:extent cx="4320000" cy="2624790"/>
            <wp:effectExtent l="0" t="0" r="0" b="0"/>
            <wp:docPr id="101" name="Picture 10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application, Team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25AD" w14:textId="366F1CFD" w:rsidR="00440E8A" w:rsidRDefault="00440E8A" w:rsidP="00025889">
      <w:pPr>
        <w:pStyle w:val="Caption"/>
        <w:spacing w:line="276" w:lineRule="auto"/>
      </w:pPr>
      <w:r w:rsidRPr="00440E8A">
        <w:rPr>
          <w:b/>
          <w:bCs/>
          <w:cs/>
        </w:rPr>
        <w:t xml:space="preserve">ภาพที่ </w:t>
      </w:r>
      <w:r w:rsidRPr="00440E8A">
        <w:rPr>
          <w:b/>
          <w:bCs/>
          <w:cs/>
        </w:rPr>
        <w:fldChar w:fldCharType="begin"/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</w:rPr>
        <w:instrText xml:space="preserve">SEQ </w:instrText>
      </w:r>
      <w:r w:rsidRPr="00440E8A">
        <w:rPr>
          <w:b/>
          <w:bCs/>
          <w:cs/>
        </w:rPr>
        <w:instrText xml:space="preserve">ภาพที่ </w:instrText>
      </w:r>
      <w:r w:rsidRPr="00440E8A">
        <w:rPr>
          <w:b/>
          <w:bCs/>
        </w:rPr>
        <w:instrText>\* ARABIC</w:instrText>
      </w:r>
      <w:r w:rsidRPr="00440E8A">
        <w:rPr>
          <w:b/>
          <w:bCs/>
          <w:cs/>
        </w:rPr>
        <w:instrText xml:space="preserve"> </w:instrText>
      </w:r>
      <w:r w:rsidRPr="00440E8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50</w:t>
      </w:r>
      <w:r w:rsidRPr="00440E8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2" w:name="_Toc130463872"/>
      <w:r>
        <w:rPr>
          <w:rFonts w:hint="cs"/>
          <w:cs/>
        </w:rPr>
        <w:t>หน้าแสดงผลลัพธ์การค้นหา</w:t>
      </w:r>
      <w:bookmarkEnd w:id="122"/>
    </w:p>
    <w:p w14:paraId="69F3C0ED" w14:textId="473D4234" w:rsidR="00440E8A" w:rsidRDefault="00440E8A" w:rsidP="00025889">
      <w:pPr>
        <w:spacing w:line="276" w:lineRule="auto"/>
      </w:pPr>
    </w:p>
    <w:p w14:paraId="671B7164" w14:textId="77777777" w:rsidR="00440E8A" w:rsidRPr="00264811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ชื่อของกลุ่มข้อมูล</w:t>
      </w:r>
    </w:p>
    <w:p w14:paraId="14219345" w14:textId="4F937801" w:rsidR="004A25C7" w:rsidRDefault="00440E8A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รายชื่อบริษัททั้งหมดที่อยู่ในกลุ่ม</w:t>
      </w:r>
    </w:p>
    <w:p w14:paraId="676F93EE" w14:textId="77777777" w:rsidR="00D1728F" w:rsidRPr="00D1728F" w:rsidRDefault="00D1728F" w:rsidP="00025889">
      <w:pPr>
        <w:spacing w:line="276" w:lineRule="auto"/>
      </w:pPr>
    </w:p>
    <w:p w14:paraId="2ACA895C" w14:textId="5508DBCD" w:rsidR="00440E8A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4.2.4 </w:t>
      </w:r>
      <w:r>
        <w:rPr>
          <w:rFonts w:hint="cs"/>
          <w:cs/>
        </w:rPr>
        <w:t>หน้าเกี่ยวกับ</w:t>
      </w:r>
    </w:p>
    <w:p w14:paraId="7F178487" w14:textId="69D66043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3376" behindDoc="0" locked="0" layoutInCell="1" allowOverlap="1" wp14:anchorId="0AEDBE04" wp14:editId="6037E9B7">
            <wp:simplePos x="0" y="0"/>
            <wp:positionH relativeFrom="column">
              <wp:posOffset>2814762</wp:posOffset>
            </wp:positionH>
            <wp:positionV relativeFrom="paragraph">
              <wp:posOffset>325368</wp:posOffset>
            </wp:positionV>
            <wp:extent cx="234000" cy="234000"/>
            <wp:effectExtent l="0" t="0" r="0" b="0"/>
            <wp:wrapNone/>
            <wp:docPr id="139" name="Graphic 139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CD65497" wp14:editId="24DE52B0">
            <wp:extent cx="4320000" cy="2624846"/>
            <wp:effectExtent l="0" t="0" r="0" b="0"/>
            <wp:docPr id="106" name="Picture 10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, Teams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978" w14:textId="31AA85DA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51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3" w:name="_Toc130463873"/>
      <w:r>
        <w:rPr>
          <w:rFonts w:hint="cs"/>
          <w:cs/>
        </w:rPr>
        <w:t>หน้าเกี่ยวกับ</w:t>
      </w:r>
      <w:bookmarkEnd w:id="123"/>
    </w:p>
    <w:p w14:paraId="6C896BB6" w14:textId="6EF616A2" w:rsidR="004A25C7" w:rsidRDefault="004A25C7" w:rsidP="00025889">
      <w:pPr>
        <w:spacing w:line="276" w:lineRule="auto"/>
      </w:pPr>
    </w:p>
    <w:p w14:paraId="32ED31A2" w14:textId="39E2BE39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เมนูหน้าเกี่ยวกับ</w:t>
      </w:r>
      <w:r w:rsidR="002D5683">
        <w:rPr>
          <w:rFonts w:hint="cs"/>
          <w:cs/>
        </w:rPr>
        <w:t>แสดงข้อมูลเกี่ยวกับระบบและการทำงาน</w:t>
      </w:r>
    </w:p>
    <w:p w14:paraId="7C0AF0D4" w14:textId="77777777" w:rsidR="00FE5816" w:rsidRDefault="00FE5816" w:rsidP="00025889">
      <w:pPr>
        <w:spacing w:line="276" w:lineRule="auto"/>
        <w:rPr>
          <w:cs/>
        </w:rPr>
      </w:pPr>
    </w:p>
    <w:p w14:paraId="0E2B3D10" w14:textId="4B8519E9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4.2.5 </w:t>
      </w:r>
      <w:r>
        <w:rPr>
          <w:rFonts w:hint="cs"/>
          <w:cs/>
        </w:rPr>
        <w:t>หน้าแสดงรายชื่อบริษัททั้งหมด</w:t>
      </w:r>
    </w:p>
    <w:p w14:paraId="40ABAC00" w14:textId="269849A9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36448" behindDoc="0" locked="0" layoutInCell="1" allowOverlap="1" wp14:anchorId="7F1F104E" wp14:editId="2EB7BEF6">
            <wp:simplePos x="0" y="0"/>
            <wp:positionH relativeFrom="column">
              <wp:posOffset>1014454</wp:posOffset>
            </wp:positionH>
            <wp:positionV relativeFrom="paragraph">
              <wp:posOffset>1097335</wp:posOffset>
            </wp:positionV>
            <wp:extent cx="234000" cy="234000"/>
            <wp:effectExtent l="0" t="0" r="0" b="0"/>
            <wp:wrapNone/>
            <wp:docPr id="142" name="Graphic 142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5424" behindDoc="0" locked="0" layoutInCell="1" allowOverlap="1" wp14:anchorId="4C0BCA2E" wp14:editId="6BE88DFA">
            <wp:simplePos x="0" y="0"/>
            <wp:positionH relativeFrom="column">
              <wp:posOffset>3068955</wp:posOffset>
            </wp:positionH>
            <wp:positionV relativeFrom="paragraph">
              <wp:posOffset>325755</wp:posOffset>
            </wp:positionV>
            <wp:extent cx="233680" cy="233680"/>
            <wp:effectExtent l="0" t="0" r="0" b="0"/>
            <wp:wrapNone/>
            <wp:docPr id="141" name="Graphic 141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6E5920F0" wp14:editId="75E2265C">
            <wp:extent cx="4320000" cy="26247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4451" w14:textId="500341BD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52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4" w:name="_Toc130463874"/>
      <w:r>
        <w:rPr>
          <w:rFonts w:hint="cs"/>
          <w:cs/>
        </w:rPr>
        <w:t>หน้าแสดงรายชื่อบริษัททั้งหมด</w:t>
      </w:r>
      <w:bookmarkEnd w:id="124"/>
    </w:p>
    <w:p w14:paraId="6233F6CC" w14:textId="7E8FE358" w:rsidR="004A25C7" w:rsidRDefault="004A25C7" w:rsidP="00025889">
      <w:pPr>
        <w:spacing w:line="276" w:lineRule="auto"/>
      </w:pPr>
    </w:p>
    <w:p w14:paraId="67EFB258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เมนูหน้ารายชื่อบริษัททั้งหมด</w:t>
      </w:r>
    </w:p>
    <w:p w14:paraId="0BAAACF2" w14:textId="1C08075A" w:rsidR="004A25C7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รายชื่อบริษัททั้งหมด</w:t>
      </w:r>
    </w:p>
    <w:p w14:paraId="1F75129B" w14:textId="77777777" w:rsidR="003C69F6" w:rsidRDefault="003C69F6" w:rsidP="00025889">
      <w:pPr>
        <w:spacing w:line="276" w:lineRule="auto"/>
      </w:pPr>
    </w:p>
    <w:p w14:paraId="37468F0E" w14:textId="77777777" w:rsidR="008C2617" w:rsidRDefault="008C2617" w:rsidP="00025889">
      <w:pPr>
        <w:spacing w:line="276" w:lineRule="auto"/>
      </w:pPr>
    </w:p>
    <w:p w14:paraId="0A32BCE2" w14:textId="1F2CF36F" w:rsidR="004A25C7" w:rsidRDefault="004A25C7" w:rsidP="00025889">
      <w:pPr>
        <w:spacing w:line="276" w:lineRule="auto"/>
      </w:pPr>
      <w:r>
        <w:rPr>
          <w:cs/>
        </w:rPr>
        <w:lastRenderedPageBreak/>
        <w:tab/>
      </w:r>
      <w:r>
        <w:t xml:space="preserve">4.2.6 </w:t>
      </w:r>
      <w:r>
        <w:rPr>
          <w:rFonts w:hint="cs"/>
          <w:cs/>
        </w:rPr>
        <w:t>หน้าแสดงรายชื่อบริษัทในกลุ่มทั้งหมด</w:t>
      </w:r>
    </w:p>
    <w:p w14:paraId="042DE9B2" w14:textId="117288F7" w:rsidR="004A25C7" w:rsidRDefault="009D0D81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anchor distT="0" distB="0" distL="114300" distR="114300" simplePos="0" relativeHeight="252140544" behindDoc="0" locked="0" layoutInCell="1" allowOverlap="1" wp14:anchorId="0B53BCEB" wp14:editId="41BA0A80">
            <wp:simplePos x="0" y="0"/>
            <wp:positionH relativeFrom="column">
              <wp:posOffset>968513</wp:posOffset>
            </wp:positionH>
            <wp:positionV relativeFrom="paragraph">
              <wp:posOffset>1064812</wp:posOffset>
            </wp:positionV>
            <wp:extent cx="233680" cy="233680"/>
            <wp:effectExtent l="0" t="0" r="0" b="0"/>
            <wp:wrapNone/>
            <wp:docPr id="145" name="Graphic 145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Graphic 145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8496" behindDoc="0" locked="0" layoutInCell="1" allowOverlap="1" wp14:anchorId="32B7FD9A" wp14:editId="0E0A2793">
            <wp:simplePos x="0" y="0"/>
            <wp:positionH relativeFrom="column">
              <wp:posOffset>3617843</wp:posOffset>
            </wp:positionH>
            <wp:positionV relativeFrom="paragraph">
              <wp:posOffset>317417</wp:posOffset>
            </wp:positionV>
            <wp:extent cx="234000" cy="234000"/>
            <wp:effectExtent l="0" t="0" r="0" b="0"/>
            <wp:wrapNone/>
            <wp:docPr id="143" name="Graphic 143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Graphic 13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lang w:val="th-TH"/>
        </w:rPr>
        <w:drawing>
          <wp:anchor distT="0" distB="0" distL="114300" distR="114300" simplePos="0" relativeHeight="252139520" behindDoc="0" locked="0" layoutInCell="1" allowOverlap="1" wp14:anchorId="36BBD92B" wp14:editId="0A4813C6">
            <wp:simplePos x="0" y="0"/>
            <wp:positionH relativeFrom="column">
              <wp:posOffset>3570163</wp:posOffset>
            </wp:positionH>
            <wp:positionV relativeFrom="paragraph">
              <wp:posOffset>672438</wp:posOffset>
            </wp:positionV>
            <wp:extent cx="234000" cy="234000"/>
            <wp:effectExtent l="0" t="0" r="0" b="0"/>
            <wp:wrapNone/>
            <wp:docPr id="144" name="Graphic 144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Graphic 136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00" cy="2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51EB07B1" wp14:editId="70FEA953">
            <wp:extent cx="4320000" cy="262479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415F" w14:textId="7BFAB335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53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5" w:name="_Toc130463875"/>
      <w:r>
        <w:rPr>
          <w:rFonts w:hint="cs"/>
          <w:cs/>
        </w:rPr>
        <w:t>หน้าแสดงรายชื่อบริษัทในกลุ่มทั้งหมด</w:t>
      </w:r>
      <w:bookmarkEnd w:id="125"/>
    </w:p>
    <w:p w14:paraId="0F79B54C" w14:textId="4B2CD516" w:rsidR="004A25C7" w:rsidRDefault="004A25C7" w:rsidP="00025889">
      <w:pPr>
        <w:spacing w:line="276" w:lineRule="auto"/>
      </w:pPr>
    </w:p>
    <w:p w14:paraId="02F8DC17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1 </w:t>
      </w:r>
      <w:r w:rsidRPr="00264811">
        <w:rPr>
          <w:rFonts w:hint="cs"/>
          <w:cs/>
        </w:rPr>
        <w:t>เมนูรายชื่อกลุ่มบริษัท</w:t>
      </w:r>
    </w:p>
    <w:p w14:paraId="2020162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2 </w:t>
      </w:r>
      <w:r w:rsidRPr="00264811">
        <w:rPr>
          <w:rFonts w:hint="cs"/>
          <w:cs/>
        </w:rPr>
        <w:t>รายชื่อกลุ่มบริษัท</w:t>
      </w:r>
    </w:p>
    <w:p w14:paraId="09FFA28E" w14:textId="77777777" w:rsidR="004A25C7" w:rsidRPr="00264811" w:rsidRDefault="004A25C7" w:rsidP="00025889">
      <w:pPr>
        <w:spacing w:line="276" w:lineRule="auto"/>
      </w:pPr>
      <w:r w:rsidRPr="00264811">
        <w:rPr>
          <w:rFonts w:hint="cs"/>
          <w:cs/>
        </w:rPr>
        <w:t xml:space="preserve">หมายเลข </w:t>
      </w:r>
      <w:r w:rsidRPr="00264811">
        <w:rPr>
          <w:rFonts w:hint="cs"/>
        </w:rPr>
        <w:t xml:space="preserve">3 </w:t>
      </w:r>
      <w:r w:rsidRPr="00264811">
        <w:rPr>
          <w:rFonts w:hint="cs"/>
          <w:cs/>
        </w:rPr>
        <w:t>รายชื่อบริษัทในกลุ่ม</w:t>
      </w:r>
    </w:p>
    <w:p w14:paraId="11F79AD7" w14:textId="6957948E" w:rsidR="00D1728F" w:rsidRDefault="00D1728F" w:rsidP="00025889">
      <w:pPr>
        <w:spacing w:line="276" w:lineRule="auto"/>
        <w:rPr>
          <w:cs/>
        </w:rPr>
      </w:pPr>
    </w:p>
    <w:p w14:paraId="4A61671F" w14:textId="50CE6925" w:rsidR="004A25C7" w:rsidRDefault="004A25C7" w:rsidP="00025889">
      <w:pPr>
        <w:spacing w:line="276" w:lineRule="auto"/>
      </w:pPr>
      <w:r>
        <w:rPr>
          <w:cs/>
        </w:rPr>
        <w:tab/>
      </w:r>
      <w:r>
        <w:t xml:space="preserve">4.2.7 </w:t>
      </w:r>
      <w:r>
        <w:rPr>
          <w:rFonts w:hint="cs"/>
          <w:cs/>
        </w:rPr>
        <w:t>หน้ารายละเอียดบริษัท</w:t>
      </w:r>
    </w:p>
    <w:p w14:paraId="19A48ACF" w14:textId="7BED946C" w:rsidR="004A25C7" w:rsidRDefault="009D0D81" w:rsidP="00025889">
      <w:pPr>
        <w:spacing w:line="276" w:lineRule="auto"/>
        <w:jc w:val="center"/>
      </w:pPr>
      <w:r>
        <w:rPr>
          <w:rFonts w:hint="cs"/>
          <w:noProof/>
        </w:rPr>
        <w:drawing>
          <wp:anchor distT="0" distB="0" distL="114300" distR="114300" simplePos="0" relativeHeight="252144640" behindDoc="0" locked="0" layoutInCell="1" allowOverlap="1" wp14:anchorId="15172FA2" wp14:editId="073BF05F">
            <wp:simplePos x="0" y="0"/>
            <wp:positionH relativeFrom="column">
              <wp:posOffset>977900</wp:posOffset>
            </wp:positionH>
            <wp:positionV relativeFrom="paragraph">
              <wp:posOffset>1679575</wp:posOffset>
            </wp:positionV>
            <wp:extent cx="233680" cy="233680"/>
            <wp:effectExtent l="0" t="0" r="0" b="0"/>
            <wp:wrapNone/>
            <wp:docPr id="148" name="Graphic 148" descr="Badge 3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Graphic 133" descr="Badge 3 with solid fill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3616" behindDoc="0" locked="0" layoutInCell="1" allowOverlap="1" wp14:anchorId="3A3EA0AE" wp14:editId="28EF8131">
            <wp:simplePos x="0" y="0"/>
            <wp:positionH relativeFrom="column">
              <wp:posOffset>996315</wp:posOffset>
            </wp:positionH>
            <wp:positionV relativeFrom="paragraph">
              <wp:posOffset>1185545</wp:posOffset>
            </wp:positionV>
            <wp:extent cx="233680" cy="233680"/>
            <wp:effectExtent l="0" t="0" r="0" b="0"/>
            <wp:wrapNone/>
            <wp:docPr id="147" name="Graphic 147" descr="Bad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Graphic 131" descr="Badge with solid fill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2142592" behindDoc="0" locked="0" layoutInCell="1" allowOverlap="1" wp14:anchorId="746F1EF6" wp14:editId="314496E5">
            <wp:simplePos x="0" y="0"/>
            <wp:positionH relativeFrom="column">
              <wp:posOffset>981821</wp:posOffset>
            </wp:positionH>
            <wp:positionV relativeFrom="paragraph">
              <wp:posOffset>726661</wp:posOffset>
            </wp:positionV>
            <wp:extent cx="233680" cy="233680"/>
            <wp:effectExtent l="0" t="0" r="0" b="0"/>
            <wp:wrapNone/>
            <wp:docPr id="146" name="Graphic 146" descr="Badge 1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Graphic 85" descr="Badge 1 with solid fill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8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25C7" w:rsidRPr="00264811">
        <w:rPr>
          <w:rFonts w:hint="cs"/>
          <w:noProof/>
          <w:lang w:val="th-TH"/>
        </w:rPr>
        <w:drawing>
          <wp:inline distT="0" distB="0" distL="0" distR="0" wp14:anchorId="09C12CA5" wp14:editId="2A25B911">
            <wp:extent cx="4320000" cy="262479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8AA4" w14:textId="5BA9A3B8" w:rsidR="004A25C7" w:rsidRDefault="004A25C7" w:rsidP="00025889">
      <w:pPr>
        <w:pStyle w:val="Caption"/>
        <w:spacing w:line="276" w:lineRule="auto"/>
      </w:pPr>
      <w:r w:rsidRPr="004A25C7">
        <w:rPr>
          <w:b/>
          <w:bCs/>
          <w:cs/>
        </w:rPr>
        <w:t xml:space="preserve">ภาพที่ </w:t>
      </w:r>
      <w:r w:rsidRPr="004A25C7">
        <w:rPr>
          <w:b/>
          <w:bCs/>
          <w:cs/>
        </w:rPr>
        <w:fldChar w:fldCharType="begin"/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</w:rPr>
        <w:instrText xml:space="preserve">SEQ </w:instrText>
      </w:r>
      <w:r w:rsidRPr="004A25C7">
        <w:rPr>
          <w:b/>
          <w:bCs/>
          <w:cs/>
        </w:rPr>
        <w:instrText xml:space="preserve">ภาพที่ </w:instrText>
      </w:r>
      <w:r w:rsidRPr="004A25C7">
        <w:rPr>
          <w:b/>
          <w:bCs/>
        </w:rPr>
        <w:instrText>\* ARABIC</w:instrText>
      </w:r>
      <w:r w:rsidRPr="004A25C7">
        <w:rPr>
          <w:b/>
          <w:bCs/>
          <w:cs/>
        </w:rPr>
        <w:instrText xml:space="preserve"> </w:instrText>
      </w:r>
      <w:r w:rsidRPr="004A25C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54</w:t>
      </w:r>
      <w:r w:rsidRPr="004A25C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6" w:name="_Toc130463876"/>
      <w:r w:rsidRPr="00264811">
        <w:rPr>
          <w:rFonts w:hint="cs"/>
          <w:cs/>
        </w:rPr>
        <w:t>หน้ารายละเอียดบริษัท</w:t>
      </w:r>
      <w:bookmarkEnd w:id="126"/>
    </w:p>
    <w:p w14:paraId="2D45808F" w14:textId="5E61BB0D" w:rsidR="004A25C7" w:rsidRDefault="004A25C7" w:rsidP="00025889">
      <w:pPr>
        <w:spacing w:line="276" w:lineRule="auto"/>
      </w:pPr>
    </w:p>
    <w:p w14:paraId="6651B80A" w14:textId="322A1E2A" w:rsidR="004A25C7" w:rsidRDefault="004A25C7" w:rsidP="00025889">
      <w:pPr>
        <w:pStyle w:val="Heading2"/>
        <w:spacing w:line="276" w:lineRule="auto"/>
      </w:pPr>
      <w:bookmarkStart w:id="127" w:name="_Toc130464069"/>
      <w:r>
        <w:lastRenderedPageBreak/>
        <w:t xml:space="preserve">4.3 </w:t>
      </w:r>
      <w:r>
        <w:rPr>
          <w:rFonts w:hint="cs"/>
          <w:cs/>
        </w:rPr>
        <w:t>การวัดค่าความคล้ายคลึง</w:t>
      </w:r>
      <w:bookmarkEnd w:id="127"/>
    </w:p>
    <w:p w14:paraId="14D41105" w14:textId="48D3A201" w:rsidR="004A25C7" w:rsidRDefault="00F72DED" w:rsidP="00025889">
      <w:pPr>
        <w:spacing w:line="276" w:lineRule="auto"/>
        <w:ind w:firstLine="720"/>
        <w:jc w:val="thaiDistribute"/>
      </w:pPr>
      <w:r w:rsidRPr="00F72DED">
        <w:t xml:space="preserve">Cosine similarity </w:t>
      </w:r>
      <w:r w:rsidRPr="00F72DED">
        <w:rPr>
          <w:cs/>
        </w:rPr>
        <w:t xml:space="preserve">เป็นเทคนิคที่นำมาใช้หาความคล้ายคลึงระหว่างความสนใจของผู้ใช้และข้อมูลบริษัทที่อยู่ในฐานข้อมูลยิ่งค่า </w:t>
      </w:r>
      <w:r w:rsidRPr="00F72DED">
        <w:t xml:space="preserve">Cosine similarity </w:t>
      </w:r>
      <w:r w:rsidRPr="00F72DED">
        <w:rPr>
          <w:cs/>
        </w:rPr>
        <w:t xml:space="preserve">เข้าใกล้ 1 แสดงว่าประโยคนั้นมีความคล้ายคลึงกับข้อมูลบริษัทในกลุ่มนั้นมากดังภาพที่ </w:t>
      </w:r>
      <w:r w:rsidR="008C2617">
        <w:t>55</w:t>
      </w:r>
    </w:p>
    <w:p w14:paraId="6BEC7EF4" w14:textId="5A88D514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E634CB0" wp14:editId="5835BBD8">
            <wp:extent cx="5270500" cy="1940560"/>
            <wp:effectExtent l="0" t="0" r="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633C" w14:textId="5938E7B2" w:rsidR="00990297" w:rsidRDefault="00990297" w:rsidP="00025889">
      <w:pPr>
        <w:pStyle w:val="Caption"/>
        <w:spacing w:line="276" w:lineRule="auto"/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55</w:t>
      </w:r>
      <w:r w:rsidRPr="0099029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28" w:name="_Toc130463877"/>
      <w:r w:rsidRPr="00264811">
        <w:rPr>
          <w:rFonts w:hint="cs"/>
          <w:cs/>
        </w:rPr>
        <w:t>ตัวอย่างการคำนวณค่า</w:t>
      </w:r>
      <w:r w:rsidRPr="00264811">
        <w:rPr>
          <w:rFonts w:hint="cs"/>
        </w:rPr>
        <w:t xml:space="preserve"> Cosine similarity</w:t>
      </w:r>
      <w:bookmarkEnd w:id="128"/>
    </w:p>
    <w:p w14:paraId="26DAA7EB" w14:textId="0773DB2E" w:rsidR="00990297" w:rsidRDefault="00990297" w:rsidP="00025889">
      <w:pPr>
        <w:spacing w:line="276" w:lineRule="auto"/>
      </w:pPr>
    </w:p>
    <w:p w14:paraId="02AC2DB6" w14:textId="104D255D" w:rsidR="00990297" w:rsidRDefault="00990297" w:rsidP="00025889">
      <w:pPr>
        <w:spacing w:line="276" w:lineRule="auto"/>
      </w:pPr>
      <w:r>
        <w:rPr>
          <w:cs/>
        </w:rPr>
        <w:tab/>
      </w:r>
      <w:r>
        <w:t xml:space="preserve">4.3.1 </w:t>
      </w:r>
      <w:r w:rsidRPr="00264811">
        <w:rPr>
          <w:rFonts w:hint="cs"/>
          <w:cs/>
        </w:rPr>
        <w:t>การหากลุ่มที่มีความคล้ายคลึงมากที่สุด</w:t>
      </w:r>
    </w:p>
    <w:p w14:paraId="7A9F2B69" w14:textId="6D119DC1" w:rsidR="00990297" w:rsidRDefault="00990297" w:rsidP="00025889">
      <w:pPr>
        <w:spacing w:line="276" w:lineRule="auto"/>
      </w:pPr>
      <w:r>
        <w:tab/>
      </w:r>
      <w:r>
        <w:tab/>
        <w:t xml:space="preserve">1. </w:t>
      </w:r>
      <w:r w:rsidRPr="00264811">
        <w:rPr>
          <w:rFonts w:hint="cs"/>
          <w:cs/>
        </w:rPr>
        <w:t xml:space="preserve">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ทุกกลุ่มจากความสนใจของผู้ใช้ผ่าน </w:t>
      </w:r>
      <w:r w:rsidRPr="00264811">
        <w:rPr>
          <w:rFonts w:hint="cs"/>
        </w:rPr>
        <w:t xml:space="preserve">API </w:t>
      </w:r>
      <w:r w:rsidRPr="00264811">
        <w:rPr>
          <w:rFonts w:hint="cs"/>
          <w:cs/>
        </w:rPr>
        <w:t>ที่สร้างไว้เพื่อคำนวณโดยเฉพาะ</w:t>
      </w:r>
    </w:p>
    <w:p w14:paraId="57DDE4D5" w14:textId="1680245A" w:rsidR="00990297" w:rsidRDefault="00990297" w:rsidP="00025889">
      <w:pPr>
        <w:spacing w:line="276" w:lineRule="auto"/>
        <w:jc w:val="center"/>
      </w:pPr>
      <w:r w:rsidRPr="00264811">
        <w:rPr>
          <w:rFonts w:hint="cs"/>
          <w:noProof/>
        </w:rPr>
        <w:drawing>
          <wp:inline distT="0" distB="0" distL="0" distR="0" wp14:anchorId="49369FC9" wp14:editId="2D121B8A">
            <wp:extent cx="5270389" cy="3202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389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5CAC" w14:textId="3485F9CB" w:rsidR="00990297" w:rsidRPr="00990297" w:rsidRDefault="00990297" w:rsidP="00025889">
      <w:pPr>
        <w:pStyle w:val="Caption"/>
        <w:spacing w:line="276" w:lineRule="auto"/>
        <w:rPr>
          <w:cs/>
        </w:rPr>
      </w:pPr>
      <w:r w:rsidRPr="00990297">
        <w:rPr>
          <w:b/>
          <w:bCs/>
          <w:cs/>
        </w:rPr>
        <w:t xml:space="preserve">ภาพที่ </w:t>
      </w:r>
      <w:r w:rsidRPr="00990297">
        <w:rPr>
          <w:b/>
          <w:bCs/>
          <w:cs/>
        </w:rPr>
        <w:fldChar w:fldCharType="begin"/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</w:rPr>
        <w:instrText xml:space="preserve">SEQ </w:instrText>
      </w:r>
      <w:r w:rsidRPr="00990297">
        <w:rPr>
          <w:b/>
          <w:bCs/>
          <w:cs/>
        </w:rPr>
        <w:instrText xml:space="preserve">ภาพที่ </w:instrText>
      </w:r>
      <w:r w:rsidRPr="00990297">
        <w:rPr>
          <w:b/>
          <w:bCs/>
        </w:rPr>
        <w:instrText>\* ARABIC</w:instrText>
      </w:r>
      <w:r w:rsidRPr="00990297">
        <w:rPr>
          <w:b/>
          <w:bCs/>
          <w:cs/>
        </w:rPr>
        <w:instrText xml:space="preserve"> </w:instrText>
      </w:r>
      <w:r w:rsidRPr="0099029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56</w:t>
      </w:r>
      <w:r w:rsidRPr="00990297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bookmarkStart w:id="129" w:name="_Toc130463878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 w:rsidR="009858AA">
        <w:t xml:space="preserve"> </w:t>
      </w:r>
      <w:r w:rsidR="009858AA">
        <w:rPr>
          <w:rFonts w:hint="cs"/>
          <w:cs/>
        </w:rPr>
        <w:t>และคืนค่าความคล้ายคลึง</w:t>
      </w:r>
      <w:bookmarkEnd w:id="129"/>
    </w:p>
    <w:p w14:paraId="3E88DC02" w14:textId="77777777" w:rsidR="00BA1BB4" w:rsidRPr="00BA1BB4" w:rsidRDefault="00BA1BB4" w:rsidP="00025889">
      <w:pPr>
        <w:spacing w:line="276" w:lineRule="auto"/>
        <w:rPr>
          <w:cs/>
        </w:rPr>
      </w:pPr>
    </w:p>
    <w:p w14:paraId="0593411C" w14:textId="25B96711" w:rsidR="00762307" w:rsidRDefault="009858AA" w:rsidP="00025889">
      <w:pPr>
        <w:pStyle w:val="ListParagraph"/>
        <w:tabs>
          <w:tab w:val="left" w:pos="540"/>
          <w:tab w:val="left" w:pos="1134"/>
        </w:tabs>
        <w:spacing w:line="276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54B3CEB1" wp14:editId="6F39742D">
            <wp:extent cx="5040000" cy="3058857"/>
            <wp:effectExtent l="0" t="0" r="0" b="190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5375" w14:textId="77777777" w:rsidR="00762307" w:rsidRDefault="00762307" w:rsidP="00025889">
      <w:pPr>
        <w:spacing w:line="276" w:lineRule="auto"/>
        <w:rPr>
          <w:rFonts w:cs="Angsana New"/>
        </w:rPr>
      </w:pPr>
    </w:p>
    <w:p w14:paraId="707303CC" w14:textId="4EBFDE48" w:rsidR="00BC2219" w:rsidRDefault="009858AA" w:rsidP="00025889">
      <w:pPr>
        <w:pStyle w:val="Caption"/>
        <w:spacing w:line="276" w:lineRule="auto"/>
        <w:rPr>
          <w:cs/>
        </w:rPr>
        <w:sectPr w:rsidR="00BC2219" w:rsidSect="00BC2219"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  <w:r w:rsidRPr="009858AA">
        <w:rPr>
          <w:b/>
          <w:bCs/>
          <w:cs/>
        </w:rPr>
        <w:t xml:space="preserve">ภาพที่ </w:t>
      </w:r>
      <w:r w:rsidRPr="009858AA">
        <w:rPr>
          <w:b/>
          <w:bCs/>
          <w:cs/>
        </w:rPr>
        <w:fldChar w:fldCharType="begin"/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</w:rPr>
        <w:instrText xml:space="preserve">SEQ </w:instrText>
      </w:r>
      <w:r w:rsidRPr="009858AA">
        <w:rPr>
          <w:b/>
          <w:bCs/>
          <w:cs/>
        </w:rPr>
        <w:instrText xml:space="preserve">ภาพที่ </w:instrText>
      </w:r>
      <w:r w:rsidRPr="009858AA">
        <w:rPr>
          <w:b/>
          <w:bCs/>
        </w:rPr>
        <w:instrText>\* ARABIC</w:instrText>
      </w:r>
      <w:r w:rsidRPr="009858AA">
        <w:rPr>
          <w:b/>
          <w:bCs/>
          <w:cs/>
        </w:rPr>
        <w:instrText xml:space="preserve"> </w:instrText>
      </w:r>
      <w:r w:rsidRPr="009858A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57</w:t>
      </w:r>
      <w:r w:rsidRPr="009858AA">
        <w:rPr>
          <w:b/>
          <w:bCs/>
          <w:cs/>
        </w:rPr>
        <w:fldChar w:fldCharType="end"/>
      </w:r>
      <w:r>
        <w:t xml:space="preserve"> </w:t>
      </w:r>
      <w:bookmarkStart w:id="130" w:name="_Toc130463879"/>
      <w:r w:rsidRPr="00264811">
        <w:rPr>
          <w:rFonts w:hint="cs"/>
          <w:cs/>
        </w:rPr>
        <w:t xml:space="preserve">ตัวอย่างการคำนวณค่า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 xml:space="preserve">ผ่าน </w:t>
      </w:r>
      <w:r w:rsidRPr="00264811">
        <w:rPr>
          <w:rFonts w:hint="cs"/>
        </w:rPr>
        <w:t>API</w:t>
      </w:r>
      <w:r>
        <w:t xml:space="preserve"> </w:t>
      </w:r>
      <w:r>
        <w:rPr>
          <w:rFonts w:hint="cs"/>
          <w:cs/>
        </w:rPr>
        <w:t>และคืนค่าเป็นข้อมูลบริษัทที่อยู่ในกลุ่มที่คล้ายที่สุด</w:t>
      </w:r>
      <w:bookmarkEnd w:id="130"/>
    </w:p>
    <w:p w14:paraId="663C6DFF" w14:textId="393B74D1" w:rsidR="00307F65" w:rsidRDefault="00307F65" w:rsidP="00025889">
      <w:pPr>
        <w:pStyle w:val="Heading1"/>
        <w:spacing w:line="276" w:lineRule="auto"/>
      </w:pPr>
      <w:bookmarkStart w:id="131" w:name="_Toc104142076"/>
      <w:bookmarkStart w:id="132" w:name="_Toc104294418"/>
      <w:bookmarkStart w:id="133" w:name="_Toc130464070"/>
      <w:r>
        <w:rPr>
          <w:cs/>
        </w:rPr>
        <w:lastRenderedPageBreak/>
        <w:t xml:space="preserve">บทที่ </w:t>
      </w:r>
      <w:r>
        <w:t>5</w:t>
      </w:r>
      <w:r w:rsidR="005F5D89">
        <w:rPr>
          <w:rFonts w:hint="cs"/>
          <w:cs/>
        </w:rPr>
        <w:t xml:space="preserve"> </w:t>
      </w:r>
      <w:r w:rsidR="005F5D89">
        <w:rPr>
          <w:cs/>
        </w:rPr>
        <w:br/>
      </w:r>
      <w:r>
        <w:rPr>
          <w:cs/>
        </w:rPr>
        <w:t>สรุปผลการดำเนินงาน</w:t>
      </w:r>
      <w:bookmarkEnd w:id="131"/>
      <w:bookmarkEnd w:id="132"/>
      <w:bookmarkEnd w:id="133"/>
    </w:p>
    <w:p w14:paraId="3754BA43" w14:textId="77777777" w:rsidR="00307F65" w:rsidRDefault="00307F65" w:rsidP="00025889">
      <w:pPr>
        <w:spacing w:line="276" w:lineRule="auto"/>
      </w:pPr>
    </w:p>
    <w:p w14:paraId="1A0F572D" w14:textId="6190F95E" w:rsidR="00307F65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>การพัฒนา</w:t>
      </w:r>
      <w:r w:rsidR="00B652D8" w:rsidRPr="00B652D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B652D8" w:rsidRPr="00B652D8">
        <w:t>K-Means)</w:t>
      </w:r>
      <w:r w:rsidRPr="00264811">
        <w:rPr>
          <w:rFonts w:hint="cs"/>
          <w:cs/>
        </w:rPr>
        <w:t xml:space="preserve"> ในครั้งนี้สามารถสรุปการดำเนินงาน ปัญหาที่เกิดขึ้นระหว่างการดำเนินงาน ข้อเสนอและแนวทางพัฒนาต่อได้ดังนี้</w:t>
      </w:r>
    </w:p>
    <w:p w14:paraId="59900867" w14:textId="77777777" w:rsidR="00307F65" w:rsidRDefault="00307F65" w:rsidP="00025889">
      <w:pPr>
        <w:pStyle w:val="Heading2"/>
        <w:spacing w:line="276" w:lineRule="auto"/>
      </w:pPr>
      <w:bookmarkStart w:id="134" w:name="_Toc130464071"/>
      <w:r>
        <w:t>5.1</w:t>
      </w:r>
      <w:r>
        <w:rPr>
          <w:cs/>
        </w:rPr>
        <w:t xml:space="preserve"> สรุปผลการดำเนินงาน</w:t>
      </w:r>
      <w:bookmarkEnd w:id="134"/>
      <w:r>
        <w:rPr>
          <w:cs/>
        </w:rPr>
        <w:t xml:space="preserve"> </w:t>
      </w:r>
    </w:p>
    <w:p w14:paraId="250D899C" w14:textId="702589BA" w:rsidR="00467F9D" w:rsidRPr="00264811" w:rsidRDefault="00467F9D" w:rsidP="00025889">
      <w:pPr>
        <w:spacing w:line="276" w:lineRule="auto"/>
        <w:ind w:firstLine="720"/>
        <w:jc w:val="thaiDistribute"/>
      </w:pPr>
      <w:r w:rsidRPr="00264811">
        <w:rPr>
          <w:rFonts w:hint="cs"/>
          <w:cs/>
        </w:rPr>
        <w:t>จากการดำเนินงานได้นำข้อมูลบริษัทจากสมาคมปัญญาประดิษฐ์แห่งประเทศไทยมาทำการจัดกลุ่มโดยใช้เทคนิค</w:t>
      </w:r>
      <w:r w:rsidR="00E95E22">
        <w:rPr>
          <w:rFonts w:hint="cs"/>
          <w:cs/>
        </w:rPr>
        <w:t>การจัดกลุ่มข้อมูล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K-Means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และใช้เทคนิค</w:t>
      </w:r>
      <w:r w:rsidR="00E95E22">
        <w:rPr>
          <w:rFonts w:hint="cs"/>
          <w:cs/>
        </w:rPr>
        <w:t>การคำนวณค่าความคล้ายคลึง</w:t>
      </w:r>
      <w:r w:rsidRPr="00264811">
        <w:rPr>
          <w:rFonts w:hint="cs"/>
          <w:cs/>
        </w:rPr>
        <w:t xml:space="preserve"> </w:t>
      </w:r>
      <w:r w:rsidR="00E95E22">
        <w:rPr>
          <w:rFonts w:hint="cs"/>
          <w:cs/>
        </w:rPr>
        <w:t>(</w:t>
      </w:r>
      <w:r w:rsidRPr="00264811">
        <w:rPr>
          <w:rFonts w:hint="cs"/>
        </w:rPr>
        <w:t>Cosine similarity</w:t>
      </w:r>
      <w:r w:rsidR="00E95E22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ในการหาความคล้ายคลึงของความสนใจรูปแบบงานของผู้ใช้กับข้อมูลบริษัทได้ผลสรุปดังนี้</w:t>
      </w:r>
    </w:p>
    <w:p w14:paraId="1364DA93" w14:textId="1FC98B7F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</w:rPr>
        <w:tab/>
      </w:r>
      <w:r w:rsidRPr="00264811">
        <w:rPr>
          <w:rFonts w:hint="cs"/>
          <w:cs/>
        </w:rPr>
        <w:t xml:space="preserve">การจัดกลุ่มข้อมูลทั้งหมดจำนวน </w:t>
      </w:r>
      <w:r w:rsidRPr="00264811">
        <w:rPr>
          <w:rFonts w:hint="cs"/>
        </w:rPr>
        <w:t xml:space="preserve">4 </w:t>
      </w:r>
      <w:r w:rsidRPr="00264811">
        <w:rPr>
          <w:rFonts w:hint="cs"/>
          <w:cs/>
        </w:rPr>
        <w:t xml:space="preserve">กลุ่มได้แค่การจัดกลุ่มข้อมูลที่ </w:t>
      </w:r>
      <w:r w:rsidRPr="00264811">
        <w:rPr>
          <w:rFonts w:hint="cs"/>
        </w:rPr>
        <w:t xml:space="preserve">6 7 8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กลุ่มได้ผลสรุปดังนี้ กรณีแบ่งกลุ่มข้อมูลที่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กลุ่มนั้นเมื่อสุ่มเรียกข้อมูลดูแล้วพบว่าขอบเขตข้อมูลนั้นกว้างเกินไปและมีข้อมูลทับซ้อนกันจำนวนมาก กรณีแบ่งข้อมูลที่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กลุ่มพบว่าเมื่อสุ่มเรียกดูข้อมูล ข้อมูลมีความทับซ้อนกันน้อยมากและขอบเขตของข้อมูลก็อยู่ในระดับที่เหมาะสมยอมรับได้ กรณีแบ่งกลุ่มที่ </w:t>
      </w:r>
      <w:r w:rsidRPr="00264811">
        <w:rPr>
          <w:rFonts w:hint="cs"/>
        </w:rPr>
        <w:t xml:space="preserve">8 </w:t>
      </w:r>
      <w:r w:rsidRPr="00264811">
        <w:rPr>
          <w:rFonts w:hint="cs"/>
          <w:cs/>
        </w:rPr>
        <w:t xml:space="preserve">กลุ่มพบว่ามีความคล้ายเคียงกับการแบ่งกลุ่มที่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กลุ่มแต่ขอบเขตของข้อมูลบางกลุ่มนั้นแคบเกินไปทำให้มีเนื้อหาที่ซ้ำกันกับกลุ่มอื่น และกรณีแบ่งกลุ่มที่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>กลุ่มพบว่าขอบเขตของข้อมูลนั้นแคบที่สุดและแต่ละกลุ่มนั้นมีความทับซ้อนกันค่อนข้างมากจึงเกิดกลุ่มที่มีเนื้อหาแบบเดียวกันแต่อยู่คนละกลุ่ม</w:t>
      </w:r>
    </w:p>
    <w:p w14:paraId="1F21F606" w14:textId="3E73A7D9" w:rsidR="00467F9D" w:rsidRPr="00264811" w:rsidRDefault="00467F9D" w:rsidP="00025889">
      <w:pPr>
        <w:spacing w:line="276" w:lineRule="auto"/>
        <w:jc w:val="thaiDistribute"/>
      </w:pPr>
      <w:r w:rsidRPr="00264811">
        <w:rPr>
          <w:rFonts w:hint="cs"/>
          <w:cs/>
        </w:rPr>
        <w:tab/>
        <w:t xml:space="preserve">ซึ่งจะเห็นได้ว่ากรณีการแบ่งกลุ่มที่ </w:t>
      </w:r>
      <w:r w:rsidRPr="00264811">
        <w:rPr>
          <w:rFonts w:hint="cs"/>
        </w:rPr>
        <w:t xml:space="preserve">6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 xml:space="preserve">9 </w:t>
      </w:r>
      <w:r w:rsidRPr="00264811">
        <w:rPr>
          <w:rFonts w:hint="cs"/>
          <w:cs/>
        </w:rPr>
        <w:t xml:space="preserve">กลุ่มนั้นขอบเขตของเนื้อหานั้นอยู่ในระดับที่ไม่ค่อยดีนักเมื่อเทียบกับการแบ่งกลุ่มที่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 xml:space="preserve">และ </w:t>
      </w:r>
      <w:r w:rsidRPr="00264811">
        <w:rPr>
          <w:rFonts w:hint="cs"/>
        </w:rPr>
        <w:t>8</w:t>
      </w:r>
      <w:r w:rsidRPr="00264811">
        <w:rPr>
          <w:rFonts w:hint="cs"/>
          <w:cs/>
        </w:rPr>
        <w:t xml:space="preserve"> กลุ่ม</w:t>
      </w:r>
      <w:r w:rsidR="00E95E22">
        <w:rPr>
          <w:rFonts w:hint="cs"/>
          <w:cs/>
        </w:rPr>
        <w:t xml:space="preserve"> และในการทดลองวิธี </w:t>
      </w:r>
      <w:r w:rsidR="00E95E22">
        <w:t xml:space="preserve">Elbow method </w:t>
      </w:r>
      <w:r w:rsidR="00E95E22">
        <w:rPr>
          <w:rFonts w:hint="cs"/>
          <w:cs/>
        </w:rPr>
        <w:t xml:space="preserve">จุดที่อยู่ตรงมุมอยู่ระหว่างจุดที่ </w:t>
      </w:r>
      <w:r w:rsidR="00E95E22">
        <w:t xml:space="preserve">7-8 </w:t>
      </w:r>
      <w:r w:rsidRPr="00264811">
        <w:rPr>
          <w:rFonts w:hint="cs"/>
          <w:cs/>
        </w:rPr>
        <w:t xml:space="preserve">ผู้วิจัยจึงเลือกเปรียบเทียบกันและหาข้อสรุปได้ว่าเลือกแบ่งกลุ่มที่ </w:t>
      </w:r>
      <w:r w:rsidRPr="00264811">
        <w:rPr>
          <w:rFonts w:hint="cs"/>
        </w:rPr>
        <w:t xml:space="preserve">7 </w:t>
      </w:r>
      <w:r w:rsidRPr="00264811">
        <w:rPr>
          <w:rFonts w:hint="cs"/>
          <w:cs/>
        </w:rPr>
        <w:t>กลุ่มเป็นการแบ่งกลุ่มข้อมูลที่มีประสิทธิภาพมากที่สุดจากการสุ่มเรียกดูข้อมูลของแต่ละกรณีเพื่อมาใช้ในการพัฒนาระบบ</w:t>
      </w:r>
    </w:p>
    <w:p w14:paraId="4A013F8C" w14:textId="72199C64" w:rsidR="000C6D31" w:rsidRDefault="00467F9D" w:rsidP="00025889">
      <w:pPr>
        <w:pStyle w:val="Style1"/>
        <w:spacing w:line="276" w:lineRule="auto"/>
      </w:pPr>
      <w:r w:rsidRPr="00264811">
        <w:rPr>
          <w:rFonts w:hint="cs"/>
          <w:cs/>
        </w:rPr>
        <w:t xml:space="preserve">ในการหาค่าความคล้ายคลึงของข้อมูลด้วยวิธี </w:t>
      </w:r>
      <w:r w:rsidRPr="00264811">
        <w:rPr>
          <w:rFonts w:hint="cs"/>
        </w:rPr>
        <w:t xml:space="preserve">Cosine similarity </w:t>
      </w:r>
      <w:r w:rsidRPr="00264811">
        <w:rPr>
          <w:rFonts w:hint="cs"/>
          <w:cs/>
        </w:rPr>
        <w:t>นั้นผลลัพธ์การคำนวณและการวิเคราะห์เพื่อหากลุ่มที่เหมาะสมกับความสนใจของผู้ใช้นั้นพบว่าเมื่อได้กลุ่มจากที่การคำนวณแล้วนั้นรูปแบบธุรกิจค่อนข้างตรงกับความสนใจที่ผู้ใช้ส่งมา</w:t>
      </w:r>
    </w:p>
    <w:p w14:paraId="3B77FE5D" w14:textId="7706E0FD" w:rsidR="00467F9D" w:rsidRDefault="00467F9D" w:rsidP="00025889">
      <w:pPr>
        <w:pStyle w:val="Style1"/>
        <w:spacing w:line="276" w:lineRule="auto"/>
        <w:ind w:firstLine="0"/>
      </w:pPr>
      <w:r>
        <w:tab/>
        <w:t xml:space="preserve">5.1.1 </w:t>
      </w:r>
      <w:r w:rsidRPr="00264811">
        <w:rPr>
          <w:rFonts w:hint="cs"/>
          <w:cs/>
        </w:rPr>
        <w:t>จุดเด่นของระบบ</w:t>
      </w:r>
    </w:p>
    <w:p w14:paraId="5DF23EB9" w14:textId="29CDBC7F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1. </w:t>
      </w:r>
      <w:r w:rsidRPr="00264811">
        <w:rPr>
          <w:rFonts w:hint="cs"/>
          <w:cs/>
        </w:rPr>
        <w:t>ขั้นตอนการใช้งานของผู้ใช้นั้นถูกออกแบบมาให้ใช้งานง่ายและสะดวกรวดเร็ว</w:t>
      </w:r>
    </w:p>
    <w:p w14:paraId="54C51E64" w14:textId="63448E9E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2. </w:t>
      </w:r>
      <w:r w:rsidRPr="00264811">
        <w:rPr>
          <w:rFonts w:hint="cs"/>
          <w:cs/>
        </w:rPr>
        <w:t>ออกแบบหน้าจอแสดงผล (</w:t>
      </w:r>
      <w:r w:rsidRPr="00264811">
        <w:rPr>
          <w:rFonts w:hint="cs"/>
        </w:rPr>
        <w:t>User interface</w:t>
      </w:r>
      <w:r w:rsidRPr="00264811">
        <w:rPr>
          <w:rFonts w:hint="cs"/>
          <w:cs/>
        </w:rPr>
        <w:t>)</w:t>
      </w:r>
      <w:r w:rsidRPr="00264811">
        <w:rPr>
          <w:rFonts w:hint="cs"/>
        </w:rPr>
        <w:t xml:space="preserve"> </w:t>
      </w:r>
      <w:r w:rsidRPr="00264811">
        <w:rPr>
          <w:rFonts w:hint="cs"/>
          <w:cs/>
        </w:rPr>
        <w:t>เข้าใจง่ายและใช้งานได้สะดวกไม่ซับซ้อน สามารถรองรับได้ทุกอุปกรณ์</w:t>
      </w:r>
    </w:p>
    <w:p w14:paraId="58203B35" w14:textId="0EA1F674" w:rsidR="00467F9D" w:rsidRDefault="00467F9D" w:rsidP="00025889">
      <w:pPr>
        <w:pStyle w:val="Style1"/>
        <w:spacing w:line="276" w:lineRule="auto"/>
        <w:ind w:firstLine="0"/>
      </w:pPr>
      <w:r>
        <w:tab/>
      </w:r>
      <w:r>
        <w:tab/>
        <w:t xml:space="preserve">3. </w:t>
      </w:r>
      <w:r w:rsidRPr="00264811">
        <w:rPr>
          <w:rFonts w:hint="cs"/>
          <w:cs/>
        </w:rPr>
        <w:t xml:space="preserve">ระบบสามารถเข้าถึงง่ายเนื่องจากพัฒนาอยู่ในรูปแบบของ </w:t>
      </w:r>
      <w:r w:rsidRPr="00264811">
        <w:rPr>
          <w:rFonts w:hint="cs"/>
        </w:rPr>
        <w:t>Web application</w:t>
      </w:r>
      <w:r w:rsidRPr="00264811">
        <w:rPr>
          <w:rFonts w:hint="cs"/>
          <w:cs/>
        </w:rPr>
        <w:t xml:space="preserve"> ทำให้ไม่ต้องติดตั้งก่อนใช้งานสามารถใช้งานผ่าน </w:t>
      </w:r>
      <w:r w:rsidRPr="00264811">
        <w:rPr>
          <w:rFonts w:hint="cs"/>
        </w:rPr>
        <w:t xml:space="preserve">Browser </w:t>
      </w:r>
      <w:r w:rsidRPr="00264811">
        <w:rPr>
          <w:rFonts w:hint="cs"/>
          <w:cs/>
        </w:rPr>
        <w:t>ได้ในทุกอุปกรณ์</w:t>
      </w:r>
    </w:p>
    <w:p w14:paraId="7F7EEC08" w14:textId="77777777" w:rsidR="00307F65" w:rsidRDefault="00307F65" w:rsidP="00025889">
      <w:pPr>
        <w:spacing w:line="276" w:lineRule="auto"/>
      </w:pPr>
    </w:p>
    <w:p w14:paraId="4331E777" w14:textId="77777777" w:rsidR="00307F65" w:rsidRDefault="00307F65" w:rsidP="00025889">
      <w:pPr>
        <w:pStyle w:val="Heading2"/>
        <w:spacing w:line="276" w:lineRule="auto"/>
      </w:pPr>
      <w:bookmarkStart w:id="135" w:name="_Toc130464072"/>
      <w:r>
        <w:lastRenderedPageBreak/>
        <w:t>5.2</w:t>
      </w:r>
      <w:r>
        <w:rPr>
          <w:cs/>
        </w:rPr>
        <w:t xml:space="preserve"> สรุปปัญหาที่เกิดระหว่างการดำเนินงาน</w:t>
      </w:r>
      <w:bookmarkEnd w:id="135"/>
      <w:r>
        <w:rPr>
          <w:cs/>
        </w:rPr>
        <w:t xml:space="preserve"> </w:t>
      </w:r>
    </w:p>
    <w:p w14:paraId="7769A4E1" w14:textId="25D86BE4" w:rsidR="00307F65" w:rsidRDefault="00307F65" w:rsidP="00025889">
      <w:pPr>
        <w:pStyle w:val="Style1"/>
        <w:spacing w:line="276" w:lineRule="auto"/>
      </w:pPr>
      <w:r>
        <w:t>5.2.1</w:t>
      </w:r>
      <w:r>
        <w:rPr>
          <w:cs/>
        </w:rPr>
        <w:t xml:space="preserve"> </w:t>
      </w:r>
      <w:r w:rsidR="00467F9D" w:rsidRPr="00264811">
        <w:rPr>
          <w:rFonts w:hint="cs"/>
          <w:cs/>
        </w:rPr>
        <w:t xml:space="preserve">ในการที่จะเพิ่มข้อมูลบริษัทลงในฐานข้อมูลเพิ่มจำเป็นต้องทำการ </w:t>
      </w:r>
      <w:r w:rsidR="00467F9D" w:rsidRPr="00264811">
        <w:rPr>
          <w:rFonts w:hint="cs"/>
        </w:rPr>
        <w:t xml:space="preserve">Word segmentation </w:t>
      </w:r>
      <w:r w:rsidR="00467F9D" w:rsidRPr="00264811">
        <w:rPr>
          <w:rFonts w:hint="cs"/>
          <w:cs/>
        </w:rPr>
        <w:t>ข้อมูลใหม่ที่จะเข้ามารวมกับข้อมูลเดิมที่มีอยู่แล้วดังนั้นข้อมูลของแต่ละบริษัทก็จะถูกเปลี่ยนกลุ่มไปทุกครั้งทั้งมีการเพิ่มข้อมูลใหม่</w:t>
      </w:r>
    </w:p>
    <w:p w14:paraId="2AE73C5B" w14:textId="4AC7E654" w:rsidR="00307F65" w:rsidRDefault="00307F65" w:rsidP="00025889">
      <w:pPr>
        <w:pStyle w:val="Style1"/>
        <w:spacing w:line="276" w:lineRule="auto"/>
      </w:pPr>
      <w:r>
        <w:t xml:space="preserve">5.2.2 </w:t>
      </w:r>
      <w:r w:rsidR="00467F9D" w:rsidRPr="00264811">
        <w:rPr>
          <w:rFonts w:hint="cs"/>
          <w:cs/>
        </w:rPr>
        <w:t xml:space="preserve">เมื่อทำการ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>ข้อมูลใหม่แล้วต้องทำการตั้ง</w:t>
      </w:r>
      <w:r w:rsidR="001B6CBF">
        <w:rPr>
          <w:rFonts w:hint="cs"/>
          <w:cs/>
        </w:rPr>
        <w:t>ชื่อ</w:t>
      </w:r>
      <w:r w:rsidR="00467F9D" w:rsidRPr="00264811">
        <w:rPr>
          <w:rFonts w:hint="cs"/>
          <w:cs/>
        </w:rPr>
        <w:t xml:space="preserve">ให้กับกลุ่มข้อมูลใหม่เพราะเมื่อมีข้อมูลที่เปลี่ยนไปเนื้อหาบริษัทในกลุ่มเดิมก็อาจเปลี่ยนไปยกตัวอย่างเช่น กลุ่มที่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เดิมเป็นกลุ่มของ </w:t>
      </w:r>
      <w:r w:rsidR="00467F9D" w:rsidRPr="00264811">
        <w:rPr>
          <w:rFonts w:hint="cs"/>
        </w:rPr>
        <w:t xml:space="preserve">Network </w:t>
      </w:r>
      <w:r w:rsidR="00467F9D" w:rsidRPr="00264811">
        <w:rPr>
          <w:rFonts w:hint="cs"/>
          <w:cs/>
        </w:rPr>
        <w:t xml:space="preserve">แต่เมื่อมีการเพิ่มข้อมูลใหม่และทำการ </w:t>
      </w:r>
      <w:r w:rsidR="00467F9D" w:rsidRPr="00264811">
        <w:rPr>
          <w:rFonts w:hint="cs"/>
        </w:rPr>
        <w:t xml:space="preserve">Clustering </w:t>
      </w:r>
      <w:r w:rsidR="00467F9D" w:rsidRPr="00264811">
        <w:rPr>
          <w:rFonts w:hint="cs"/>
          <w:cs/>
        </w:rPr>
        <w:t xml:space="preserve">ใหม่กลุ่ม </w:t>
      </w:r>
      <w:r w:rsidR="00467F9D" w:rsidRPr="00264811">
        <w:rPr>
          <w:rFonts w:hint="cs"/>
        </w:rPr>
        <w:t xml:space="preserve">0 </w:t>
      </w:r>
      <w:r w:rsidR="00467F9D" w:rsidRPr="00264811">
        <w:rPr>
          <w:rFonts w:hint="cs"/>
          <w:cs/>
        </w:rPr>
        <w:t xml:space="preserve">ก็อาจจะกลายเป็น </w:t>
      </w:r>
      <w:r w:rsidR="00467F9D" w:rsidRPr="00264811">
        <w:rPr>
          <w:rFonts w:hint="cs"/>
        </w:rPr>
        <w:t xml:space="preserve">Data </w:t>
      </w:r>
      <w:r w:rsidR="00467F9D" w:rsidRPr="00264811">
        <w:rPr>
          <w:rFonts w:hint="cs"/>
          <w:cs/>
        </w:rPr>
        <w:t>เพราะเนื้อหาในกลุ่มนั้นเปลี่ยนไป หรืออาจมีกลุ่มเพิ่มเติมขึ้นมานอกเหนือจากปัจจุบัน</w:t>
      </w:r>
    </w:p>
    <w:p w14:paraId="3E996C10" w14:textId="14574795" w:rsidR="00467F9D" w:rsidRDefault="00467F9D" w:rsidP="00025889">
      <w:pPr>
        <w:pStyle w:val="Style1"/>
        <w:spacing w:line="276" w:lineRule="auto"/>
        <w:rPr>
          <w:cs/>
        </w:rPr>
      </w:pPr>
      <w:r>
        <w:t xml:space="preserve">5.2.3 </w:t>
      </w:r>
      <w:r w:rsidRPr="00264811">
        <w:rPr>
          <w:rFonts w:hint="cs"/>
          <w:cs/>
        </w:rPr>
        <w:t xml:space="preserve">ข้อมูลที่ได้รับมาเมื่อมีคำที่สะกดผิดจนไม่สามารถแก้ไขได้ด้วยผู้พัฒนาเอง การทำ </w:t>
      </w:r>
      <w:r w:rsidRPr="00264811">
        <w:rPr>
          <w:rFonts w:hint="cs"/>
        </w:rPr>
        <w:t xml:space="preserve">Clustering </w:t>
      </w:r>
      <w:r w:rsidRPr="00264811">
        <w:rPr>
          <w:rFonts w:hint="cs"/>
          <w:cs/>
        </w:rPr>
        <w:t>นั้นอาจจะไม่ได้แยกแยะข้อมูลได้ดียกตัวอย่างเช่น ประโยคที่มีคำว่า</w:t>
      </w:r>
      <w:r w:rsidR="006B1DAE">
        <w:rPr>
          <w:rFonts w:hint="cs"/>
          <w:cs/>
        </w:rPr>
        <w:t xml:space="preserve"> </w:t>
      </w:r>
      <w:r w:rsidR="006B1DAE">
        <w:t>“</w:t>
      </w:r>
      <w:r w:rsidRPr="00264811">
        <w:rPr>
          <w:rFonts w:hint="cs"/>
          <w:cs/>
        </w:rPr>
        <w:t>แอปพลิเคชัน</w:t>
      </w:r>
      <w:r w:rsidR="006B1DAE">
        <w:t>”</w:t>
      </w:r>
      <w:r w:rsidRPr="00264811">
        <w:rPr>
          <w:rFonts w:hint="cs"/>
          <w:cs/>
        </w:rPr>
        <w:t xml:space="preserve"> </w:t>
      </w:r>
      <w:r w:rsidR="008742FC">
        <w:rPr>
          <w:rFonts w:hint="cs"/>
          <w:cs/>
        </w:rPr>
        <w:t>ที่สะกดถูกต้อง</w:t>
      </w:r>
      <w:r w:rsidRPr="00264811">
        <w:rPr>
          <w:rFonts w:hint="cs"/>
          <w:cs/>
        </w:rPr>
        <w:t xml:space="preserve">อาจจะอยู่คนละกลุ่มกับประโยคที่มีคำว่า </w:t>
      </w:r>
      <w:r w:rsidR="006B1DAE">
        <w:t>“</w:t>
      </w:r>
      <w:r w:rsidRPr="00264811">
        <w:rPr>
          <w:rFonts w:hint="cs"/>
          <w:cs/>
        </w:rPr>
        <w:t>แอ</w:t>
      </w:r>
      <w:r w:rsidR="006B1DAE">
        <w:rPr>
          <w:rFonts w:hint="cs"/>
          <w:cs/>
        </w:rPr>
        <w:t>พ</w:t>
      </w:r>
      <w:r w:rsidRPr="00264811">
        <w:rPr>
          <w:rFonts w:hint="cs"/>
          <w:cs/>
        </w:rPr>
        <w:t>พลิเคชั</w:t>
      </w:r>
      <w:r w:rsidR="006B1DAE">
        <w:rPr>
          <w:rFonts w:hint="cs"/>
          <w:cs/>
        </w:rPr>
        <w:t>่</w:t>
      </w:r>
      <w:r w:rsidRPr="00264811">
        <w:rPr>
          <w:rFonts w:hint="cs"/>
          <w:cs/>
        </w:rPr>
        <w:t>น</w:t>
      </w:r>
      <w:r w:rsidR="006B1DAE">
        <w:t xml:space="preserve">” </w:t>
      </w:r>
      <w:r w:rsidR="006B1DAE">
        <w:rPr>
          <w:rFonts w:hint="cs"/>
          <w:cs/>
        </w:rPr>
        <w:t>ที่</w:t>
      </w:r>
      <w:r w:rsidR="005345DE">
        <w:rPr>
          <w:rFonts w:hint="cs"/>
          <w:cs/>
        </w:rPr>
        <w:t>มี</w:t>
      </w:r>
      <w:r w:rsidR="006B1DAE">
        <w:rPr>
          <w:rFonts w:hint="cs"/>
          <w:cs/>
        </w:rPr>
        <w:t>การสะกดผิด</w:t>
      </w:r>
    </w:p>
    <w:p w14:paraId="04034934" w14:textId="77777777" w:rsidR="00307F65" w:rsidRDefault="00307F65" w:rsidP="00025889">
      <w:pPr>
        <w:spacing w:line="276" w:lineRule="auto"/>
      </w:pPr>
    </w:p>
    <w:p w14:paraId="0D1BF0B6" w14:textId="52B1A526" w:rsidR="00307F65" w:rsidRDefault="00307F65" w:rsidP="00025889">
      <w:pPr>
        <w:pStyle w:val="Heading2"/>
        <w:spacing w:line="276" w:lineRule="auto"/>
      </w:pPr>
      <w:bookmarkStart w:id="136" w:name="_Toc130464073"/>
      <w:r>
        <w:t>5.3</w:t>
      </w:r>
      <w:r>
        <w:rPr>
          <w:cs/>
        </w:rPr>
        <w:t xml:space="preserve"> แนวทางพัฒนาระบบ</w:t>
      </w:r>
      <w:r w:rsidR="00FD124F">
        <w:rPr>
          <w:rFonts w:hint="cs"/>
          <w:cs/>
        </w:rPr>
        <w:t>ในอนาคต</w:t>
      </w:r>
      <w:bookmarkEnd w:id="136"/>
    </w:p>
    <w:p w14:paraId="773DE1B8" w14:textId="651A7885" w:rsidR="00CE399C" w:rsidRDefault="00307F65" w:rsidP="00025889">
      <w:pPr>
        <w:pStyle w:val="Style1"/>
        <w:spacing w:line="276" w:lineRule="auto"/>
      </w:pPr>
      <w:r>
        <w:t>5.3.1</w:t>
      </w:r>
      <w:r>
        <w:rPr>
          <w:cs/>
        </w:rPr>
        <w:t xml:space="preserve"> </w:t>
      </w:r>
      <w:r w:rsidR="00593CCD" w:rsidRPr="00264811">
        <w:rPr>
          <w:rFonts w:hint="cs"/>
          <w:cs/>
        </w:rPr>
        <w:t>พัฒนาความแม่นยำในการจัดกลุ่มข้อมูล</w:t>
      </w:r>
    </w:p>
    <w:p w14:paraId="438E64F3" w14:textId="26373142" w:rsidR="00593CCD" w:rsidRDefault="00593CCD" w:rsidP="00025889">
      <w:pPr>
        <w:pStyle w:val="Style1"/>
        <w:spacing w:line="276" w:lineRule="auto"/>
        <w:rPr>
          <w:cs/>
        </w:rPr>
      </w:pPr>
      <w:r>
        <w:t xml:space="preserve">5.3.2 </w:t>
      </w:r>
      <w:r>
        <w:rPr>
          <w:rFonts w:hint="cs"/>
          <w:cs/>
        </w:rPr>
        <w:t>พัฒนาให้สามารถแนะนำตำแหน่งงานในบริษัทได้</w:t>
      </w:r>
    </w:p>
    <w:p w14:paraId="1CFFEAAB" w14:textId="214A2B4A" w:rsidR="004A36A6" w:rsidRDefault="004A36A6" w:rsidP="00025889">
      <w:pPr>
        <w:pStyle w:val="Style1"/>
        <w:spacing w:line="276" w:lineRule="auto"/>
      </w:pPr>
      <w:r>
        <w:t>5.</w:t>
      </w:r>
      <w:r w:rsidR="00593CCD">
        <w:t>3.3</w:t>
      </w:r>
      <w:r>
        <w:t xml:space="preserve"> </w:t>
      </w:r>
      <w:r w:rsidRPr="00E43C3C">
        <w:rPr>
          <w:rFonts w:hint="cs"/>
          <w:cs/>
        </w:rPr>
        <w:t>เพิ่ม</w:t>
      </w:r>
      <w:r w:rsidR="00854E8F">
        <w:rPr>
          <w:rFonts w:hint="cs"/>
          <w:cs/>
        </w:rPr>
        <w:t>ชุดข้อมูล</w:t>
      </w:r>
      <w:r w:rsidRPr="00E43C3C">
        <w:rPr>
          <w:rFonts w:hint="cs"/>
          <w:cs/>
        </w:rPr>
        <w:t>ให้มากขึ้นเพื่อเพิ่มความแม่นยำของ</w:t>
      </w:r>
      <w:r w:rsidR="009355BB">
        <w:rPr>
          <w:rFonts w:hint="cs"/>
          <w:cs/>
        </w:rPr>
        <w:t>เว็บไซต์</w:t>
      </w:r>
    </w:p>
    <w:p w14:paraId="0FA2A9C0" w14:textId="391AF0F5" w:rsidR="00593CCD" w:rsidRDefault="004A36A6" w:rsidP="00025889">
      <w:pPr>
        <w:pStyle w:val="Style1"/>
        <w:spacing w:line="276" w:lineRule="auto"/>
      </w:pPr>
      <w:r>
        <w:t>5.3.</w:t>
      </w:r>
      <w:r w:rsidR="00593CCD">
        <w:t>4</w:t>
      </w:r>
      <w:r>
        <w:t xml:space="preserve"> </w:t>
      </w:r>
      <w:r w:rsidR="009355BB" w:rsidRPr="009355BB">
        <w:rPr>
          <w:cs/>
        </w:rPr>
        <w:t>พัฒนาความเร็วของอัลกอริทึมในการคำนวณค่า</w:t>
      </w:r>
      <w:r w:rsidR="005210FF">
        <w:rPr>
          <w:rFonts w:hint="cs"/>
          <w:cs/>
        </w:rPr>
        <w:t>ความคล้ายคลึง</w:t>
      </w:r>
      <w:r w:rsidR="009355BB" w:rsidRPr="009355BB">
        <w:rPr>
          <w:cs/>
        </w:rPr>
        <w:t xml:space="preserve"> </w:t>
      </w:r>
      <w:r w:rsidR="005210FF">
        <w:rPr>
          <w:rFonts w:hint="cs"/>
          <w:cs/>
        </w:rPr>
        <w:t>(</w:t>
      </w:r>
      <w:r w:rsidR="009355BB" w:rsidRPr="009355BB">
        <w:t>Cosine similarity</w:t>
      </w:r>
      <w:r w:rsidR="005210FF">
        <w:rPr>
          <w:rFonts w:hint="cs"/>
          <w:cs/>
        </w:rPr>
        <w:t>)</w:t>
      </w:r>
    </w:p>
    <w:p w14:paraId="23E7230F" w14:textId="7D32408A" w:rsidR="009355BB" w:rsidRDefault="009355BB" w:rsidP="00025889">
      <w:pPr>
        <w:pStyle w:val="Style1"/>
        <w:spacing w:line="276" w:lineRule="auto"/>
      </w:pPr>
      <w:r>
        <w:t xml:space="preserve">5.3.5 </w:t>
      </w:r>
      <w:r w:rsidRPr="00264811">
        <w:rPr>
          <w:rFonts w:hint="cs"/>
          <w:cs/>
        </w:rPr>
        <w:t>พัฒนาขั้นตอนการเรียกดูข้อมูลให้ง่ายขึ้น</w:t>
      </w:r>
    </w:p>
    <w:p w14:paraId="0BE2F335" w14:textId="445F35DD" w:rsidR="009355BB" w:rsidRDefault="009355BB" w:rsidP="00025889">
      <w:pPr>
        <w:pStyle w:val="Style1"/>
        <w:spacing w:line="276" w:lineRule="auto"/>
      </w:pPr>
      <w:r>
        <w:t xml:space="preserve">5.3.6 </w:t>
      </w:r>
      <w:r w:rsidRPr="00264811">
        <w:rPr>
          <w:rFonts w:hint="cs"/>
          <w:cs/>
        </w:rPr>
        <w:t>พัฒนาให้รองรับการกรองตัวเลือกที่จะค้นหา</w:t>
      </w:r>
    </w:p>
    <w:p w14:paraId="2FE09962" w14:textId="42F81B7C" w:rsidR="00593CCD" w:rsidRDefault="009355BB" w:rsidP="00025889">
      <w:pPr>
        <w:pStyle w:val="Style1"/>
        <w:spacing w:line="276" w:lineRule="auto"/>
      </w:pPr>
      <w:r>
        <w:t xml:space="preserve">5.3.7 </w:t>
      </w:r>
      <w:r w:rsidR="00D45C70" w:rsidRPr="00D45C70">
        <w:rPr>
          <w:cs/>
        </w:rPr>
        <w:t>พัฒนาเว็บไซต์ให้มีความปลอดภัยมากขึ้น</w:t>
      </w:r>
    </w:p>
    <w:p w14:paraId="4377B060" w14:textId="61B633FB" w:rsidR="00ED0490" w:rsidRDefault="00ED0490" w:rsidP="00025889">
      <w:pPr>
        <w:pStyle w:val="Style1"/>
        <w:spacing w:line="276" w:lineRule="auto"/>
        <w:ind w:firstLine="0"/>
      </w:pPr>
    </w:p>
    <w:p w14:paraId="25F50D9C" w14:textId="1A29AFB9" w:rsidR="00ED0490" w:rsidRDefault="00ED0490" w:rsidP="00025889">
      <w:pPr>
        <w:pStyle w:val="Heading2"/>
        <w:spacing w:line="276" w:lineRule="auto"/>
      </w:pPr>
      <w:bookmarkStart w:id="137" w:name="_Toc130464074"/>
      <w:r>
        <w:t xml:space="preserve">5.4 </w:t>
      </w:r>
      <w:r w:rsidRPr="00ED0490">
        <w:rPr>
          <w:cs/>
        </w:rPr>
        <w:t>แบบประเมินความพึงพอใจของผู้ใช้</w:t>
      </w:r>
      <w:bookmarkEnd w:id="137"/>
    </w:p>
    <w:p w14:paraId="4435A681" w14:textId="1F6CED2D" w:rsidR="00ED0490" w:rsidRPr="00342A33" w:rsidRDefault="00ED0490" w:rsidP="00342A33">
      <w:pPr>
        <w:spacing w:line="276" w:lineRule="auto"/>
        <w:jc w:val="thaiDistribute"/>
      </w:pPr>
      <w:r>
        <w:tab/>
      </w:r>
      <w:r>
        <w:rPr>
          <w:rFonts w:hint="cs"/>
          <w:cs/>
        </w:rPr>
        <w:t>จากการประเมินความพึงพอใจของผู้ใช้</w:t>
      </w:r>
      <w:r w:rsidR="00434730" w:rsidRPr="00434730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434730" w:rsidRPr="00434730">
        <w:t xml:space="preserve">K-Means) </w:t>
      </w:r>
      <w:r>
        <w:rPr>
          <w:rFonts w:hint="cs"/>
          <w:cs/>
        </w:rPr>
        <w:t>(</w:t>
      </w:r>
      <w:r w:rsidR="009711DE" w:rsidRPr="009711DE">
        <w:t xml:space="preserve">Computer Internship Recommendation System With </w:t>
      </w:r>
      <w:r w:rsidR="009711DE">
        <w:rPr>
          <w:cs/>
        </w:rPr>
        <w:br/>
      </w:r>
      <w:r w:rsidR="009711DE" w:rsidRPr="009711DE">
        <w:t>K-Means Clustering</w:t>
      </w:r>
      <w:r>
        <w:rPr>
          <w:rFonts w:hint="cs"/>
          <w:cs/>
        </w:rPr>
        <w:t>) สามารถสรุปผลได้ดังนี้</w:t>
      </w:r>
    </w:p>
    <w:p w14:paraId="7CCE3AB0" w14:textId="77777777" w:rsidR="00ED0490" w:rsidRPr="00ED0490" w:rsidRDefault="00ED0490" w:rsidP="00025889">
      <w:pPr>
        <w:spacing w:line="276" w:lineRule="auto"/>
        <w:rPr>
          <w:b/>
          <w:bCs/>
        </w:rPr>
      </w:pPr>
      <w:r w:rsidRPr="00ED0490">
        <w:rPr>
          <w:rFonts w:hint="cs"/>
          <w:b/>
          <w:bCs/>
          <w:cs/>
        </w:rPr>
        <w:t>การกำหนดเกณฑ์การพิจารณา</w:t>
      </w:r>
    </w:p>
    <w:p w14:paraId="5B2869A8" w14:textId="2A73D6BA" w:rsidR="00ED0490" w:rsidRDefault="00ED0490" w:rsidP="00025889">
      <w:pPr>
        <w:spacing w:line="276" w:lineRule="auto"/>
        <w:ind w:firstLine="720"/>
        <w:jc w:val="thaiDistribute"/>
      </w:pPr>
      <w:r>
        <w:rPr>
          <w:rFonts w:hint="cs"/>
          <w:cs/>
        </w:rPr>
        <w:t>เกณฑ์การพิจารณา</w:t>
      </w:r>
      <w:r w:rsidR="00691708" w:rsidRPr="00691708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691708" w:rsidRPr="00691708">
        <w:t>K-Means)</w:t>
      </w:r>
      <w:r>
        <w:rPr>
          <w:rFonts w:hint="cs"/>
          <w:cs/>
        </w:rPr>
        <w:t xml:space="preserve"> มีดังนี้</w:t>
      </w:r>
    </w:p>
    <w:p w14:paraId="21E7EA72" w14:textId="77777777" w:rsidR="007722F0" w:rsidRPr="007722F0" w:rsidRDefault="003F2CF7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t>เกณฑ์การให้คะแนน</w:t>
      </w:r>
      <w:r w:rsidR="007722F0">
        <w:rPr>
          <w:b/>
          <w:bCs/>
        </w:rPr>
        <w:t xml:space="preserve"> </w:t>
      </w:r>
      <w:r w:rsidR="007722F0" w:rsidRPr="007722F0">
        <w:rPr>
          <w:rFonts w:hint="cs"/>
          <w:cs/>
        </w:rPr>
        <w:t xml:space="preserve">ได้กำหนดเกณฑ์การให้คะแนนไว้ </w:t>
      </w:r>
      <w:r w:rsidR="007722F0" w:rsidRPr="007722F0">
        <w:t xml:space="preserve">5 </w:t>
      </w:r>
      <w:r w:rsidR="007722F0" w:rsidRPr="007722F0">
        <w:rPr>
          <w:rFonts w:hint="cs"/>
          <w:cs/>
        </w:rPr>
        <w:t>ระดับดังนี้</w:t>
      </w:r>
    </w:p>
    <w:p w14:paraId="6779789D" w14:textId="4C50D542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5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  <w:r w:rsidR="00852B6D">
        <w:rPr>
          <w:rFonts w:hint="cs"/>
          <w:cs/>
        </w:rPr>
        <w:t>มาก</w:t>
      </w:r>
    </w:p>
    <w:p w14:paraId="6AC0AB70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4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21787418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3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00B27765" w14:textId="77777777" w:rsid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2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623678A8" w14:textId="065EB27A" w:rsidR="007722F0" w:rsidRPr="007722F0" w:rsidRDefault="003F2CF7" w:rsidP="00025889">
      <w:pPr>
        <w:spacing w:line="276" w:lineRule="auto"/>
        <w:ind w:left="1440"/>
        <w:rPr>
          <w:b/>
          <w:bCs/>
        </w:rPr>
      </w:pPr>
      <w:r>
        <w:t xml:space="preserve">1 </w:t>
      </w:r>
      <w:r>
        <w:rPr>
          <w:rFonts w:hint="cs"/>
          <w:cs/>
        </w:rPr>
        <w:t>คะแนน 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0F567EC9" w14:textId="4BA76A13" w:rsidR="00A3162E" w:rsidRPr="007722F0" w:rsidRDefault="00A3162E" w:rsidP="00025889">
      <w:pPr>
        <w:pStyle w:val="ListParagraph"/>
        <w:numPr>
          <w:ilvl w:val="0"/>
          <w:numId w:val="17"/>
        </w:numPr>
        <w:spacing w:line="276" w:lineRule="auto"/>
        <w:rPr>
          <w:b/>
          <w:bCs/>
        </w:rPr>
      </w:pPr>
      <w:r w:rsidRPr="007722F0">
        <w:rPr>
          <w:rFonts w:hint="cs"/>
          <w:b/>
          <w:bCs/>
          <w:cs/>
        </w:rPr>
        <w:lastRenderedPageBreak/>
        <w:t>เกณฑ์การแบ่งช่วงคะแนนค่าเฉลี่ย</w:t>
      </w:r>
      <w:r w:rsidR="007722F0">
        <w:rPr>
          <w:b/>
          <w:bCs/>
        </w:rPr>
        <w:t xml:space="preserve"> </w:t>
      </w:r>
      <w:r w:rsidRPr="007722F0">
        <w:rPr>
          <w:cs/>
        </w:rPr>
        <w:t>เกณฑ์การแบ่งช่วงคะแนนค่าเฉลี่ย</w:t>
      </w:r>
      <w:r w:rsidRPr="007722F0">
        <w:rPr>
          <w:rFonts w:hint="cs"/>
          <w:cs/>
        </w:rPr>
        <w:t>ได้กำหนดเกณฑ์การประเมินไว้ดังนี้</w:t>
      </w:r>
    </w:p>
    <w:p w14:paraId="709D44D9" w14:textId="452BD384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4.51 – 5.00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ความเข้าใจดีมาก</w:t>
      </w:r>
    </w:p>
    <w:p w14:paraId="5A4C79A1" w14:textId="6BCA1A16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3.51 – 4.50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ความเข้าใจดี</w:t>
      </w:r>
    </w:p>
    <w:p w14:paraId="42E30728" w14:textId="25F03FFD" w:rsidR="007722F0" w:rsidRP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2.51 – 3.50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ความเข้าใจปานกลาง</w:t>
      </w:r>
    </w:p>
    <w:p w14:paraId="1A965210" w14:textId="64E10103" w:rsidR="007722F0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1.51 – 2.50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</w:p>
    <w:p w14:paraId="7DB3AF44" w14:textId="528DFD33" w:rsidR="004620AF" w:rsidRDefault="007722F0" w:rsidP="00025889">
      <w:pPr>
        <w:spacing w:line="276" w:lineRule="auto"/>
        <w:ind w:left="1440"/>
      </w:pPr>
      <w:r>
        <w:rPr>
          <w:rFonts w:hint="cs"/>
          <w:cs/>
        </w:rPr>
        <w:t xml:space="preserve">ค่าเฉลี่ย </w:t>
      </w:r>
      <w:r>
        <w:t xml:space="preserve">1.00 – 1.50 </w:t>
      </w:r>
      <w:r>
        <w:rPr>
          <w:rFonts w:hint="cs"/>
          <w:cs/>
        </w:rPr>
        <w:t>หมายถึง ระดับความพึงพอใจ</w:t>
      </w:r>
      <w:r>
        <w:t>/</w:t>
      </w:r>
      <w:r>
        <w:rPr>
          <w:rFonts w:hint="cs"/>
          <w:cs/>
        </w:rPr>
        <w:t>ความเข้าใจน้อย</w:t>
      </w:r>
      <w:r w:rsidR="00852B6D">
        <w:rPr>
          <w:rFonts w:hint="cs"/>
          <w:cs/>
        </w:rPr>
        <w:t>มาก</w:t>
      </w:r>
    </w:p>
    <w:p w14:paraId="66C15915" w14:textId="77777777" w:rsidR="00256B1F" w:rsidRPr="00256B1F" w:rsidRDefault="00256B1F" w:rsidP="00025889">
      <w:pPr>
        <w:spacing w:line="276" w:lineRule="auto"/>
        <w:ind w:left="1440"/>
        <w:rPr>
          <w:cs/>
        </w:rPr>
      </w:pPr>
    </w:p>
    <w:p w14:paraId="24371518" w14:textId="7FCCFAA1" w:rsidR="00DF0681" w:rsidRPr="00DF0681" w:rsidRDefault="004620AF" w:rsidP="00025889">
      <w:pPr>
        <w:pStyle w:val="Caption"/>
        <w:spacing w:line="276" w:lineRule="auto"/>
        <w:jc w:val="left"/>
      </w:pPr>
      <w:r w:rsidRPr="004620AF">
        <w:rPr>
          <w:b/>
          <w:bCs/>
          <w:cs/>
        </w:rPr>
        <w:t xml:space="preserve">ตาราง </w:t>
      </w:r>
      <w:r w:rsidRPr="004620AF">
        <w:rPr>
          <w:b/>
          <w:bCs/>
          <w:cs/>
        </w:rPr>
        <w:fldChar w:fldCharType="begin"/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</w:rPr>
        <w:instrText xml:space="preserve">SEQ </w:instrText>
      </w:r>
      <w:r w:rsidRPr="004620AF">
        <w:rPr>
          <w:b/>
          <w:bCs/>
          <w:cs/>
        </w:rPr>
        <w:instrText xml:space="preserve">ตาราง </w:instrText>
      </w:r>
      <w:r w:rsidRPr="004620AF">
        <w:rPr>
          <w:b/>
          <w:bCs/>
        </w:rPr>
        <w:instrText>\* ARABIC</w:instrText>
      </w:r>
      <w:r w:rsidRPr="004620AF">
        <w:rPr>
          <w:b/>
          <w:bCs/>
          <w:cs/>
        </w:rPr>
        <w:instrText xml:space="preserve"> </w:instrText>
      </w:r>
      <w:r w:rsidRPr="004620A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18</w:t>
      </w:r>
      <w:r w:rsidRPr="004620AF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bookmarkStart w:id="138" w:name="_Toc130463776"/>
      <w:r>
        <w:rPr>
          <w:rFonts w:hint="cs"/>
          <w:cs/>
        </w:rPr>
        <w:t>แสดงจำนวนค่าเฉลี่ยความพึงพอใจต่อระบบ</w:t>
      </w:r>
      <w:bookmarkEnd w:id="13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48"/>
        <w:gridCol w:w="425"/>
        <w:gridCol w:w="425"/>
        <w:gridCol w:w="426"/>
        <w:gridCol w:w="425"/>
        <w:gridCol w:w="433"/>
        <w:gridCol w:w="1002"/>
        <w:gridCol w:w="1426"/>
      </w:tblGrid>
      <w:tr w:rsidR="00606C71" w:rsidRPr="004620AF" w14:paraId="266ACD4D" w14:textId="40D4015A" w:rsidTr="009B2B79">
        <w:trPr>
          <w:jc w:val="center"/>
        </w:trPr>
        <w:tc>
          <w:tcPr>
            <w:tcW w:w="4248" w:type="dxa"/>
            <w:vMerge w:val="restart"/>
            <w:vAlign w:val="center"/>
          </w:tcPr>
          <w:p w14:paraId="189A6830" w14:textId="7B08204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4562" w:type="dxa"/>
            <w:gridSpan w:val="7"/>
            <w:vAlign w:val="center"/>
          </w:tcPr>
          <w:p w14:paraId="2044BD5A" w14:textId="6D1389D0" w:rsidR="00606C71" w:rsidRPr="00DF068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 w:rsidRPr="00DF0681">
              <w:rPr>
                <w:b/>
                <w:bCs/>
                <w:cs/>
              </w:rPr>
              <w:t>ระดับความพึงพอใจ/ความเข้าใจ</w:t>
            </w:r>
          </w:p>
        </w:tc>
      </w:tr>
      <w:tr w:rsidR="00606C71" w:rsidRPr="004620AF" w14:paraId="086DEABA" w14:textId="0820EF81" w:rsidTr="009B2B79">
        <w:trPr>
          <w:jc w:val="center"/>
        </w:trPr>
        <w:tc>
          <w:tcPr>
            <w:tcW w:w="4248" w:type="dxa"/>
            <w:vMerge/>
            <w:vAlign w:val="center"/>
          </w:tcPr>
          <w:p w14:paraId="079919BE" w14:textId="77777777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</w:p>
        </w:tc>
        <w:tc>
          <w:tcPr>
            <w:tcW w:w="425" w:type="dxa"/>
            <w:vAlign w:val="center"/>
          </w:tcPr>
          <w:p w14:paraId="177D4134" w14:textId="733AB8E8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425" w:type="dxa"/>
            <w:vAlign w:val="center"/>
          </w:tcPr>
          <w:p w14:paraId="3B3B1DB1" w14:textId="2ED4961E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426" w:type="dxa"/>
            <w:vAlign w:val="center"/>
          </w:tcPr>
          <w:p w14:paraId="65EED2CF" w14:textId="2C8FBDDD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425" w:type="dxa"/>
            <w:vAlign w:val="center"/>
          </w:tcPr>
          <w:p w14:paraId="161A424B" w14:textId="21738D45" w:rsidR="00606C71" w:rsidRPr="004620AF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433" w:type="dxa"/>
            <w:vAlign w:val="center"/>
          </w:tcPr>
          <w:p w14:paraId="33AC3920" w14:textId="36BAC063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1002" w:type="dxa"/>
            <w:vAlign w:val="center"/>
          </w:tcPr>
          <w:p w14:paraId="4DD36FBA" w14:textId="0A912024" w:rsidR="00606C71" w:rsidRDefault="00606C71" w:rsidP="00025889">
            <w:pPr>
              <w:spacing w:line="276" w:lineRule="auto"/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ค่าเฉลี่ย</w:t>
            </w:r>
          </w:p>
        </w:tc>
        <w:tc>
          <w:tcPr>
            <w:tcW w:w="1426" w:type="dxa"/>
            <w:vAlign w:val="center"/>
          </w:tcPr>
          <w:p w14:paraId="7290D81D" w14:textId="4A31009B" w:rsidR="00606C71" w:rsidRDefault="00606C71" w:rsidP="00025889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เกณฑ์การประเมิน</w:t>
            </w:r>
          </w:p>
        </w:tc>
      </w:tr>
      <w:tr w:rsidR="00DF0681" w14:paraId="29D36289" w14:textId="39BFCFD7" w:rsidTr="009B2B79">
        <w:trPr>
          <w:jc w:val="center"/>
        </w:trPr>
        <w:tc>
          <w:tcPr>
            <w:tcW w:w="4248" w:type="dxa"/>
            <w:vAlign w:val="center"/>
          </w:tcPr>
          <w:p w14:paraId="6A52BFF6" w14:textId="2D62708D" w:rsidR="00DF0681" w:rsidRDefault="00DF0681" w:rsidP="00025889">
            <w:pPr>
              <w:spacing w:line="276" w:lineRule="auto"/>
            </w:pPr>
            <w:r w:rsidRPr="004620AF">
              <w:rPr>
                <w:cs/>
              </w:rPr>
              <w:t>มีการออกแบบหน้าจอสำหรับผู้ใช้งานอย่างเหมาะสม</w:t>
            </w:r>
          </w:p>
        </w:tc>
        <w:tc>
          <w:tcPr>
            <w:tcW w:w="425" w:type="dxa"/>
            <w:vAlign w:val="center"/>
          </w:tcPr>
          <w:p w14:paraId="039B3B07" w14:textId="670F81AC" w:rsidR="00DF0681" w:rsidRDefault="00DF0681" w:rsidP="00025889">
            <w:pPr>
              <w:spacing w:line="276" w:lineRule="auto"/>
              <w:jc w:val="center"/>
            </w:pPr>
            <w:r w:rsidRPr="001A5F47">
              <w:t>7</w:t>
            </w:r>
          </w:p>
        </w:tc>
        <w:tc>
          <w:tcPr>
            <w:tcW w:w="425" w:type="dxa"/>
            <w:vAlign w:val="center"/>
          </w:tcPr>
          <w:p w14:paraId="75343C47" w14:textId="534A284B" w:rsidR="00DF0681" w:rsidRDefault="00DF0681" w:rsidP="00025889">
            <w:pPr>
              <w:spacing w:line="276" w:lineRule="auto"/>
              <w:jc w:val="center"/>
            </w:pPr>
            <w:r w:rsidRPr="001A5F47">
              <w:t>6</w:t>
            </w:r>
          </w:p>
        </w:tc>
        <w:tc>
          <w:tcPr>
            <w:tcW w:w="426" w:type="dxa"/>
            <w:vAlign w:val="center"/>
          </w:tcPr>
          <w:p w14:paraId="6FF96D98" w14:textId="04BF2C5D" w:rsidR="00DF0681" w:rsidRDefault="00DF0681" w:rsidP="00025889">
            <w:pPr>
              <w:spacing w:line="276" w:lineRule="auto"/>
              <w:jc w:val="center"/>
            </w:pPr>
            <w:r w:rsidRPr="001A5F47">
              <w:t>3</w:t>
            </w:r>
          </w:p>
        </w:tc>
        <w:tc>
          <w:tcPr>
            <w:tcW w:w="425" w:type="dxa"/>
            <w:vAlign w:val="center"/>
          </w:tcPr>
          <w:p w14:paraId="4EEE5F85" w14:textId="3515A3FB" w:rsidR="00DF0681" w:rsidRDefault="00DF0681" w:rsidP="00025889">
            <w:pPr>
              <w:spacing w:line="276" w:lineRule="auto"/>
              <w:jc w:val="center"/>
            </w:pPr>
            <w:r w:rsidRPr="001A5F47">
              <w:t>1</w:t>
            </w:r>
          </w:p>
        </w:tc>
        <w:tc>
          <w:tcPr>
            <w:tcW w:w="433" w:type="dxa"/>
            <w:vAlign w:val="center"/>
          </w:tcPr>
          <w:p w14:paraId="4DDA9E55" w14:textId="1A40B6DE" w:rsidR="00DF0681" w:rsidRDefault="00DF0681" w:rsidP="00025889">
            <w:pPr>
              <w:spacing w:line="276" w:lineRule="auto"/>
              <w:jc w:val="center"/>
            </w:pPr>
            <w:r w:rsidRPr="001A5F47">
              <w:t>0</w:t>
            </w:r>
          </w:p>
        </w:tc>
        <w:tc>
          <w:tcPr>
            <w:tcW w:w="1002" w:type="dxa"/>
            <w:vAlign w:val="center"/>
          </w:tcPr>
          <w:p w14:paraId="0C01EAE9" w14:textId="574C2B39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0E9535F6" w14:textId="202310A9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B980F57" w14:textId="0D43E374" w:rsidTr="009B2B79">
        <w:trPr>
          <w:jc w:val="center"/>
        </w:trPr>
        <w:tc>
          <w:tcPr>
            <w:tcW w:w="4248" w:type="dxa"/>
            <w:vAlign w:val="center"/>
          </w:tcPr>
          <w:p w14:paraId="2D77E6DB" w14:textId="60323890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วิธีการใช้งานง่ายต่อการทำความเข้าใจ</w:t>
            </w:r>
          </w:p>
        </w:tc>
        <w:tc>
          <w:tcPr>
            <w:tcW w:w="425" w:type="dxa"/>
            <w:vAlign w:val="center"/>
          </w:tcPr>
          <w:p w14:paraId="6BE0252A" w14:textId="148C70A9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10FEB2A6" w14:textId="7EDBEEE9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16183D7C" w14:textId="24F1685B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AFB73D9" w14:textId="5C3D2C18" w:rsidR="00DF0681" w:rsidRDefault="00DF0681" w:rsidP="00025889">
            <w:pPr>
              <w:spacing w:line="276" w:lineRule="auto"/>
              <w:jc w:val="center"/>
            </w:pPr>
            <w:r w:rsidRPr="009E54B7">
              <w:t>1</w:t>
            </w:r>
          </w:p>
        </w:tc>
        <w:tc>
          <w:tcPr>
            <w:tcW w:w="433" w:type="dxa"/>
            <w:vAlign w:val="center"/>
          </w:tcPr>
          <w:p w14:paraId="2BE3CF69" w14:textId="31D18809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7BE3621C" w14:textId="7C42ECE5" w:rsidR="00DF0681" w:rsidRDefault="00DF0681" w:rsidP="00025889">
            <w:pPr>
              <w:spacing w:line="276" w:lineRule="auto"/>
              <w:jc w:val="center"/>
            </w:pPr>
            <w:r w:rsidRPr="006A0B97">
              <w:t>4.06</w:t>
            </w:r>
          </w:p>
        </w:tc>
        <w:tc>
          <w:tcPr>
            <w:tcW w:w="1426" w:type="dxa"/>
            <w:vAlign w:val="center"/>
          </w:tcPr>
          <w:p w14:paraId="00799EC1" w14:textId="2E8714AA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1BCB1838" w14:textId="54CBFBC6" w:rsidTr="009B2B79">
        <w:trPr>
          <w:jc w:val="center"/>
        </w:trPr>
        <w:tc>
          <w:tcPr>
            <w:tcW w:w="4248" w:type="dxa"/>
            <w:vAlign w:val="center"/>
          </w:tcPr>
          <w:p w14:paraId="73916FB1" w14:textId="73D6670E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ประสิทธิภาพความเสถียรในการทำงานของเว็บแอปพลิเคชัน</w:t>
            </w:r>
          </w:p>
        </w:tc>
        <w:tc>
          <w:tcPr>
            <w:tcW w:w="425" w:type="dxa"/>
            <w:vAlign w:val="center"/>
          </w:tcPr>
          <w:p w14:paraId="2D76D981" w14:textId="4F1990FA" w:rsidR="00DF0681" w:rsidRDefault="00DF0681" w:rsidP="00025889">
            <w:pPr>
              <w:spacing w:line="276" w:lineRule="auto"/>
              <w:jc w:val="center"/>
            </w:pPr>
            <w:r w:rsidRPr="009E54B7">
              <w:t>2</w:t>
            </w:r>
          </w:p>
        </w:tc>
        <w:tc>
          <w:tcPr>
            <w:tcW w:w="425" w:type="dxa"/>
            <w:vAlign w:val="center"/>
          </w:tcPr>
          <w:p w14:paraId="4382FB9C" w14:textId="5EC923E7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12FB7008" w14:textId="65732F94" w:rsidR="00DF0681" w:rsidRDefault="00DF0681" w:rsidP="00025889">
            <w:pPr>
              <w:spacing w:line="276" w:lineRule="auto"/>
              <w:jc w:val="center"/>
            </w:pPr>
            <w:r w:rsidRPr="009E54B7">
              <w:t>6</w:t>
            </w:r>
          </w:p>
        </w:tc>
        <w:tc>
          <w:tcPr>
            <w:tcW w:w="425" w:type="dxa"/>
            <w:vAlign w:val="center"/>
          </w:tcPr>
          <w:p w14:paraId="5305AD02" w14:textId="0EF538BB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46721F1A" w14:textId="708E09F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3EE50500" w14:textId="0F3080D2" w:rsidR="00DF0681" w:rsidRDefault="00DF0681" w:rsidP="00025889">
            <w:pPr>
              <w:spacing w:line="276" w:lineRule="auto"/>
              <w:jc w:val="center"/>
            </w:pPr>
            <w:r w:rsidRPr="006A0B97">
              <w:t>3.76</w:t>
            </w:r>
          </w:p>
        </w:tc>
        <w:tc>
          <w:tcPr>
            <w:tcW w:w="1426" w:type="dxa"/>
            <w:vAlign w:val="center"/>
          </w:tcPr>
          <w:p w14:paraId="3086B479" w14:textId="52CAC191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524BC039" w14:textId="3AC64738" w:rsidTr="009B2B79">
        <w:trPr>
          <w:jc w:val="center"/>
        </w:trPr>
        <w:tc>
          <w:tcPr>
            <w:tcW w:w="4248" w:type="dxa"/>
            <w:vAlign w:val="center"/>
          </w:tcPr>
          <w:p w14:paraId="596CE4CC" w14:textId="71EA1DF6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ความเหมาะสมของรูปแบบของหน้าจอ</w:t>
            </w:r>
            <w:r w:rsidR="00342A33">
              <w:rPr>
                <w:cs/>
              </w:rPr>
              <w:br/>
            </w:r>
            <w:r w:rsidRPr="00B303FE">
              <w:rPr>
                <w:cs/>
              </w:rPr>
              <w:t>แจ้งเตือนต่าง ๆ</w:t>
            </w:r>
          </w:p>
        </w:tc>
        <w:tc>
          <w:tcPr>
            <w:tcW w:w="425" w:type="dxa"/>
            <w:vAlign w:val="center"/>
          </w:tcPr>
          <w:p w14:paraId="419258C0" w14:textId="7D56CA36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26639425" w14:textId="4504E4EE" w:rsidR="00DF0681" w:rsidRDefault="00DF0681" w:rsidP="00025889">
            <w:pPr>
              <w:spacing w:line="276" w:lineRule="auto"/>
              <w:jc w:val="center"/>
            </w:pPr>
            <w:r w:rsidRPr="009E54B7">
              <w:t>7</w:t>
            </w:r>
          </w:p>
        </w:tc>
        <w:tc>
          <w:tcPr>
            <w:tcW w:w="426" w:type="dxa"/>
            <w:vAlign w:val="center"/>
          </w:tcPr>
          <w:p w14:paraId="5537137A" w14:textId="67CF5F6B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3CF30676" w14:textId="198C675C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1EC7F366" w14:textId="3A6605F2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09CEDD6D" w14:textId="4770CA3E" w:rsidR="00DF0681" w:rsidRDefault="00DF0681" w:rsidP="00025889">
            <w:pPr>
              <w:spacing w:line="276" w:lineRule="auto"/>
              <w:jc w:val="center"/>
            </w:pPr>
            <w:r w:rsidRPr="006A0B97">
              <w:t>4</w:t>
            </w:r>
          </w:p>
        </w:tc>
        <w:tc>
          <w:tcPr>
            <w:tcW w:w="1426" w:type="dxa"/>
            <w:vAlign w:val="center"/>
          </w:tcPr>
          <w:p w14:paraId="63A71133" w14:textId="4D0B7BF2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DF0681" w14:paraId="70FF4389" w14:textId="1B4BB3E9" w:rsidTr="009B2B79">
        <w:trPr>
          <w:trHeight w:val="518"/>
          <w:jc w:val="center"/>
        </w:trPr>
        <w:tc>
          <w:tcPr>
            <w:tcW w:w="4248" w:type="dxa"/>
            <w:vAlign w:val="center"/>
          </w:tcPr>
          <w:p w14:paraId="3F1A1F00" w14:textId="0419ECE2" w:rsidR="00DF0681" w:rsidRDefault="00DF0681" w:rsidP="00025889">
            <w:pPr>
              <w:spacing w:line="276" w:lineRule="auto"/>
            </w:pPr>
            <w:r w:rsidRPr="00B303FE">
              <w:rPr>
                <w:cs/>
              </w:rPr>
              <w:t>ความพึงพอใจในภาพรวม</w:t>
            </w:r>
          </w:p>
        </w:tc>
        <w:tc>
          <w:tcPr>
            <w:tcW w:w="425" w:type="dxa"/>
            <w:vAlign w:val="center"/>
          </w:tcPr>
          <w:p w14:paraId="68242A19" w14:textId="2AF24C9E" w:rsidR="00DF0681" w:rsidRDefault="00DF0681" w:rsidP="00025889">
            <w:pPr>
              <w:spacing w:line="276" w:lineRule="auto"/>
              <w:jc w:val="center"/>
            </w:pPr>
            <w:r w:rsidRPr="009E54B7">
              <w:t>5</w:t>
            </w:r>
          </w:p>
        </w:tc>
        <w:tc>
          <w:tcPr>
            <w:tcW w:w="425" w:type="dxa"/>
            <w:vAlign w:val="center"/>
          </w:tcPr>
          <w:p w14:paraId="4E6FFEE3" w14:textId="2F8B462E" w:rsidR="00DF0681" w:rsidRDefault="00DF0681" w:rsidP="00025889">
            <w:pPr>
              <w:spacing w:line="276" w:lineRule="auto"/>
              <w:jc w:val="center"/>
            </w:pPr>
            <w:r w:rsidRPr="009E54B7">
              <w:t>9</w:t>
            </w:r>
          </w:p>
        </w:tc>
        <w:tc>
          <w:tcPr>
            <w:tcW w:w="426" w:type="dxa"/>
            <w:vAlign w:val="center"/>
          </w:tcPr>
          <w:p w14:paraId="39922355" w14:textId="0D102E34" w:rsidR="00DF0681" w:rsidRDefault="00DF0681" w:rsidP="00025889">
            <w:pPr>
              <w:spacing w:line="276" w:lineRule="auto"/>
              <w:jc w:val="center"/>
            </w:pPr>
            <w:r w:rsidRPr="009E54B7">
              <w:t>3</w:t>
            </w:r>
          </w:p>
        </w:tc>
        <w:tc>
          <w:tcPr>
            <w:tcW w:w="425" w:type="dxa"/>
            <w:vAlign w:val="center"/>
          </w:tcPr>
          <w:p w14:paraId="366237B1" w14:textId="40C92C0D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433" w:type="dxa"/>
            <w:vAlign w:val="center"/>
          </w:tcPr>
          <w:p w14:paraId="36069CD1" w14:textId="00ABBA2E" w:rsidR="00DF0681" w:rsidRDefault="00DF0681" w:rsidP="00025889">
            <w:pPr>
              <w:spacing w:line="276" w:lineRule="auto"/>
              <w:jc w:val="center"/>
            </w:pPr>
            <w:r w:rsidRPr="009E54B7">
              <w:t>0</w:t>
            </w:r>
          </w:p>
        </w:tc>
        <w:tc>
          <w:tcPr>
            <w:tcW w:w="1002" w:type="dxa"/>
            <w:vAlign w:val="center"/>
          </w:tcPr>
          <w:p w14:paraId="13E8302E" w14:textId="4C9EE16F" w:rsidR="00DF0681" w:rsidRDefault="00DF0681" w:rsidP="00025889">
            <w:pPr>
              <w:spacing w:line="276" w:lineRule="auto"/>
              <w:jc w:val="center"/>
            </w:pPr>
            <w:r w:rsidRPr="006A0B97">
              <w:t>4.12</w:t>
            </w:r>
          </w:p>
        </w:tc>
        <w:tc>
          <w:tcPr>
            <w:tcW w:w="1426" w:type="dxa"/>
            <w:vAlign w:val="center"/>
          </w:tcPr>
          <w:p w14:paraId="4241B814" w14:textId="063B3618" w:rsidR="00DF0681" w:rsidRDefault="00DF0681" w:rsidP="00025889">
            <w:pPr>
              <w:spacing w:line="276" w:lineRule="auto"/>
              <w:jc w:val="center"/>
            </w:pPr>
            <w:r w:rsidRPr="006A0B97">
              <w:rPr>
                <w:cs/>
              </w:rPr>
              <w:t>ดี</w:t>
            </w:r>
          </w:p>
        </w:tc>
      </w:tr>
      <w:tr w:rsidR="001D65E7" w14:paraId="7903E548" w14:textId="77777777" w:rsidTr="009B2B79">
        <w:trPr>
          <w:trHeight w:val="518"/>
          <w:jc w:val="center"/>
        </w:trPr>
        <w:tc>
          <w:tcPr>
            <w:tcW w:w="6382" w:type="dxa"/>
            <w:gridSpan w:val="6"/>
            <w:vAlign w:val="center"/>
          </w:tcPr>
          <w:p w14:paraId="2CD3A272" w14:textId="5D767053" w:rsidR="001D65E7" w:rsidRPr="009E54B7" w:rsidRDefault="001D65E7" w:rsidP="00025889">
            <w:pPr>
              <w:spacing w:line="276" w:lineRule="auto"/>
              <w:jc w:val="center"/>
            </w:pPr>
            <w:r>
              <w:rPr>
                <w:rFonts w:hint="cs"/>
                <w:cs/>
              </w:rPr>
              <w:t>ค่าเฉลี่ยรวม</w:t>
            </w:r>
          </w:p>
        </w:tc>
        <w:tc>
          <w:tcPr>
            <w:tcW w:w="1002" w:type="dxa"/>
            <w:vAlign w:val="center"/>
          </w:tcPr>
          <w:p w14:paraId="4E0BAA28" w14:textId="0EB515C0" w:rsidR="001D65E7" w:rsidRPr="006A0B97" w:rsidRDefault="001D65E7" w:rsidP="00025889">
            <w:pPr>
              <w:spacing w:line="276" w:lineRule="auto"/>
              <w:jc w:val="center"/>
            </w:pPr>
            <w:r>
              <w:t>4.01</w:t>
            </w:r>
          </w:p>
        </w:tc>
        <w:tc>
          <w:tcPr>
            <w:tcW w:w="1426" w:type="dxa"/>
            <w:vAlign w:val="center"/>
          </w:tcPr>
          <w:p w14:paraId="308BA9F5" w14:textId="0885F7DA" w:rsidR="001D65E7" w:rsidRPr="006A0B97" w:rsidRDefault="001D65E7" w:rsidP="00025889">
            <w:pPr>
              <w:spacing w:line="276" w:lineRule="auto"/>
              <w:jc w:val="center"/>
              <w:rPr>
                <w:cs/>
              </w:rPr>
            </w:pPr>
            <w:r>
              <w:rPr>
                <w:rFonts w:hint="cs"/>
                <w:cs/>
              </w:rPr>
              <w:t>ดี</w:t>
            </w:r>
          </w:p>
        </w:tc>
      </w:tr>
    </w:tbl>
    <w:p w14:paraId="1611F0E1" w14:textId="199EEC70" w:rsidR="004620AF" w:rsidRDefault="004620AF" w:rsidP="00025889">
      <w:pPr>
        <w:spacing w:line="276" w:lineRule="auto"/>
      </w:pPr>
    </w:p>
    <w:p w14:paraId="2F8143BF" w14:textId="02751FCC" w:rsidR="004F5405" w:rsidRPr="00342A33" w:rsidRDefault="004F5405" w:rsidP="00342A33">
      <w:pPr>
        <w:spacing w:line="276" w:lineRule="auto"/>
        <w:ind w:firstLine="720"/>
        <w:jc w:val="thaiDistribute"/>
      </w:pPr>
      <w:r>
        <w:rPr>
          <w:rFonts w:hint="cs"/>
          <w:cs/>
        </w:rPr>
        <w:t>จาก</w:t>
      </w:r>
      <w:r w:rsidR="009B2B79">
        <w:rPr>
          <w:rFonts w:hint="cs"/>
          <w:cs/>
        </w:rPr>
        <w:t>ต</w:t>
      </w:r>
      <w:r>
        <w:rPr>
          <w:rFonts w:hint="cs"/>
          <w:cs/>
        </w:rPr>
        <w:t>าราง</w:t>
      </w:r>
      <w:r w:rsidR="009B2B79">
        <w:rPr>
          <w:rFonts w:hint="cs"/>
          <w:cs/>
        </w:rPr>
        <w:t xml:space="preserve">ที่ </w:t>
      </w:r>
      <w:r w:rsidR="009B2B79">
        <w:t xml:space="preserve">18 </w:t>
      </w:r>
      <w:r>
        <w:rPr>
          <w:rFonts w:hint="cs"/>
          <w:cs/>
        </w:rPr>
        <w:t>พบว่าผู้ใช้มีความพึงพอใจต่อ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โดยภาพรวมอยู่ในเกณฑ์ประเมินที่ดีมีค่าเฉลี่ยเท่ากับ </w:t>
      </w:r>
      <w:r>
        <w:t xml:space="preserve">4.01 </w:t>
      </w:r>
    </w:p>
    <w:p w14:paraId="56FA6ACC" w14:textId="2CF56F52" w:rsidR="004F5405" w:rsidRDefault="004F5405" w:rsidP="00025889">
      <w:pPr>
        <w:spacing w:line="276" w:lineRule="auto"/>
        <w:jc w:val="thaiDistribute"/>
        <w:rPr>
          <w:b/>
          <w:bCs/>
        </w:rPr>
      </w:pPr>
      <w:r>
        <w:rPr>
          <w:rFonts w:hint="cs"/>
          <w:b/>
          <w:bCs/>
          <w:cs/>
        </w:rPr>
        <w:t>ข้อเสนอแนะ</w:t>
      </w:r>
    </w:p>
    <w:p w14:paraId="5EBC6265" w14:textId="2D062C15" w:rsidR="004F5405" w:rsidRDefault="004F5405" w:rsidP="00025889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สามารถสรุปความพึงพอใจและข้อเสนอแนะของผู้ใช้ที่มีต่อ 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 xml:space="preserve">K-Means) </w:t>
      </w:r>
      <w:r>
        <w:rPr>
          <w:rFonts w:hint="cs"/>
          <w:cs/>
        </w:rPr>
        <w:t xml:space="preserve"> ได้ดังนี้</w:t>
      </w:r>
    </w:p>
    <w:p w14:paraId="33A67ABD" w14:textId="2763EB08" w:rsidR="009B2B79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ควรจะมีฟังก์ชันที่ให้เลือกจังหวัดว่าเราอยากลงของจังหวัดไหน เพราะบางคนอยากทำงานใกล้</w:t>
      </w:r>
      <w:r>
        <w:t xml:space="preserve"> </w:t>
      </w:r>
      <w:r w:rsidRPr="00342A33">
        <w:rPr>
          <w:cs/>
        </w:rPr>
        <w:t>ๆ</w:t>
      </w:r>
      <w:r>
        <w:t xml:space="preserve"> </w:t>
      </w:r>
      <w:r w:rsidRPr="00342A33">
        <w:rPr>
          <w:cs/>
        </w:rPr>
        <w:t>บ้าน</w:t>
      </w:r>
    </w:p>
    <w:p w14:paraId="079782C2" w14:textId="0298053A" w:rsidR="00342A33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อยากให้มีการเลือกโซนของภาคอย่างภาคเหนือหรือภาคอีสานแต่โดยรวมทำได้ดีแล้ว</w:t>
      </w:r>
    </w:p>
    <w:p w14:paraId="61FA75DF" w14:textId="625192ED" w:rsidR="007722F0" w:rsidRDefault="00342A33" w:rsidP="00342A33">
      <w:pPr>
        <w:pStyle w:val="ListParagraph"/>
        <w:numPr>
          <w:ilvl w:val="0"/>
          <w:numId w:val="41"/>
        </w:numPr>
        <w:spacing w:line="276" w:lineRule="auto"/>
        <w:jc w:val="thaiDistribute"/>
      </w:pPr>
      <w:r w:rsidRPr="00342A33">
        <w:rPr>
          <w:cs/>
        </w:rPr>
        <w:t>ต้องทำให้ผู้ใช้งาน ใช้งานได้ง่ายกว่านี้และการค้นหาบางอย่างก็ไม่ตรงกับความต้องการที่ค้นหาเท่าไหร่</w:t>
      </w:r>
    </w:p>
    <w:p w14:paraId="4EA988A2" w14:textId="77777777" w:rsidR="007722F0" w:rsidRPr="007722F0" w:rsidRDefault="007722F0" w:rsidP="00025889">
      <w:pPr>
        <w:spacing w:line="276" w:lineRule="auto"/>
        <w:ind w:left="360" w:firstLine="720"/>
      </w:pPr>
    </w:p>
    <w:bookmarkStart w:id="139" w:name="_Toc130401126" w:displacedByCustomXml="next"/>
    <w:bookmarkStart w:id="140" w:name="_Toc130464075" w:displacedByCustomXml="next"/>
    <w:bookmarkStart w:id="141" w:name="_Hlk97384444" w:displacedByCustomXml="next"/>
    <w:sdt>
      <w:sdtPr>
        <w:rPr>
          <w:rFonts w:eastAsiaTheme="minorEastAsia"/>
          <w:b w:val="0"/>
          <w:bCs w:val="0"/>
          <w:sz w:val="32"/>
          <w:szCs w:val="32"/>
        </w:rPr>
        <w:id w:val="1048271055"/>
        <w:docPartObj>
          <w:docPartGallery w:val="Bibliographies"/>
          <w:docPartUnique/>
        </w:docPartObj>
      </w:sdtPr>
      <w:sdtContent>
        <w:p w14:paraId="296CA975" w14:textId="77777777" w:rsidR="00A92E97" w:rsidRPr="008A3D8D" w:rsidRDefault="00A92E97" w:rsidP="00025889">
          <w:pPr>
            <w:pStyle w:val="Heading1"/>
            <w:spacing w:line="276" w:lineRule="auto"/>
            <w:rPr>
              <w:cs/>
            </w:rPr>
          </w:pPr>
          <w:r w:rsidRPr="008A3D8D">
            <w:rPr>
              <w:rFonts w:hint="cs"/>
              <w:cs/>
            </w:rPr>
            <w:t>เอกสารอ้างอิง</w:t>
          </w:r>
          <w:bookmarkEnd w:id="140"/>
          <w:bookmarkEnd w:id="139"/>
        </w:p>
        <w:p w14:paraId="7AAB9A7E" w14:textId="48ADC000" w:rsidR="00A92E97" w:rsidRPr="00A92E97" w:rsidRDefault="00A92E97" w:rsidP="00025889">
          <w:pPr>
            <w:spacing w:line="276" w:lineRule="auto"/>
          </w:pPr>
        </w:p>
        <w:sdt>
          <w:sdtPr>
            <w:rPr>
              <w:rFonts w:cs="TH Niramit AS"/>
              <w:szCs w:val="32"/>
            </w:rPr>
            <w:id w:val="111145805"/>
            <w:bibliography/>
          </w:sdtPr>
          <w:sdtContent>
            <w:p w14:paraId="5F00EF8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 w:val="24"/>
                  <w:szCs w:val="32"/>
                </w:rPr>
              </w:pPr>
              <w:r w:rsidRPr="00A92E97">
                <w:rPr>
                  <w:rFonts w:cs="TH Niramit AS"/>
                  <w:szCs w:val="32"/>
                </w:rPr>
                <w:fldChar w:fldCharType="begin"/>
              </w:r>
              <w:r w:rsidRPr="00A92E97">
                <w:rPr>
                  <w:rFonts w:cs="TH Niramit AS"/>
                  <w:szCs w:val="32"/>
                </w:rPr>
                <w:instrText xml:space="preserve"> BIBLIOGRAPHY </w:instrText>
              </w:r>
              <w:r w:rsidRPr="00A92E97">
                <w:rPr>
                  <w:rFonts w:cs="TH Niramit AS"/>
                  <w:szCs w:val="32"/>
                </w:rPr>
                <w:fldChar w:fldCharType="separate"/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ตาเยะ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6 28).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คู่มือ/</w:t>
              </w:r>
              <w:r w:rsidRPr="00A92E97">
                <w:rPr>
                  <w:rFonts w:cs="TH Niramit AS"/>
                  <w:noProof/>
                  <w:szCs w:val="32"/>
                </w:rPr>
                <w:t>73-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คืออะไร/</w:t>
              </w:r>
              <w:r w:rsidRPr="00A92E97">
                <w:rPr>
                  <w:rFonts w:cs="TH Niramit AS"/>
                  <w:noProof/>
                  <w:szCs w:val="32"/>
                </w:rPr>
                <w:t>8859-nlp.html</w:t>
              </w:r>
            </w:p>
            <w:p w14:paraId="41F13B8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D'Agostino, A. (2021, 11 24). Text Clustering with TF-IDF in Python. Retrieved from medium: https://medium.com/mlearning-ai/text-clustering-with-tf-idf-in-python-c94cd26a31e7</w:t>
              </w:r>
            </w:p>
            <w:p w14:paraId="5E86443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(n.d.). Retrieved from amazon: https://aws.amazon.com/th/what-is/api/</w:t>
              </w:r>
            </w:p>
            <w:p w14:paraId="5FF41AC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บทความ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E-R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(2014). Retrieved from 9experttraining: https://www.9experttraining.com/articles/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บทความ-</w:t>
              </w:r>
              <w:r w:rsidRPr="00A92E97">
                <w:rPr>
                  <w:rFonts w:cs="TH Niramit AS"/>
                  <w:noProof/>
                  <w:szCs w:val="32"/>
                </w:rPr>
                <w:t>e-r-diagram-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</w:p>
            <w:p w14:paraId="32B4C0A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(2022, 3 12). Retrieved from Use Case Diagram: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6870-use-case-diagram.html</w:t>
              </w:r>
            </w:p>
            <w:p w14:paraId="5B4F978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การวิเคราะห์ระบบและการออกแบบ </w:t>
              </w:r>
              <w:r w:rsidRPr="00A92E97">
                <w:rPr>
                  <w:rFonts w:cs="TH Niramit AS"/>
                  <w:noProof/>
                  <w:szCs w:val="32"/>
                </w:rPr>
                <w:t>System Analysis and Design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ซิสเต็ม อนาชิส แอน ดีไซน์).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(2022, 3 30).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31-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ความรู้ทั่วไป/</w:t>
              </w:r>
              <w:r w:rsidRPr="00A92E97">
                <w:rPr>
                  <w:rFonts w:cs="TH Niramit AS"/>
                  <w:noProof/>
                  <w:szCs w:val="32"/>
                </w:rPr>
                <w:t>4084-system-analysis-and-design.html</w:t>
              </w:r>
            </w:p>
            <w:p w14:paraId="17747C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(n.d.). 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บทเรียนออนไลน์/</w:t>
              </w:r>
              <w:r w:rsidRPr="00A92E97">
                <w:rPr>
                  <w:rFonts w:cs="TH Niramit AS"/>
                  <w:noProof/>
                  <w:szCs w:val="32"/>
                </w:rPr>
                <w:t>83-python/8492-what-is-the-numpy.html</w:t>
              </w:r>
            </w:p>
            <w:p w14:paraId="6AD5EA1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ทำความรู้จักกับ </w:t>
              </w:r>
              <w:r w:rsidRPr="00A92E97">
                <w:rPr>
                  <w:rFonts w:cs="TH Niramit AS"/>
                  <w:noProof/>
                  <w:szCs w:val="32"/>
                </w:rPr>
                <w:t>Node.js. (2021, 3 1). Retrieved from marcuscode: http://marcuscode.com/tutorials/nodejs/introducing-nodejs</w:t>
              </w:r>
            </w:p>
            <w:p w14:paraId="2B8155C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CSS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มีประโยชน์อย่างไรบ้าง.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(2016, 3 16). Retrieved from wynnsoft: https://www.wynnsoft-solution.net/th/article/view/80/</w:t>
              </w:r>
            </w:p>
            <w:p w14:paraId="1BC5B28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Cloudflare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จะเข้ามาช่วยองค์กรของคุณได้อย่างไร</w:t>
              </w:r>
              <w:r w:rsidRPr="00A92E97">
                <w:rPr>
                  <w:rFonts w:cs="TH Niramit AS"/>
                  <w:noProof/>
                  <w:szCs w:val="32"/>
                </w:rPr>
                <w:t>? (2021, 12 7). Retrieved from nipa: https://web.nipa.cloud/how-cloudflare-protect-your-corporate</w:t>
              </w:r>
            </w:p>
            <w:p w14:paraId="0A5FA896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Warakorn Pradiskul, P. M. (2021). Recommender System Using Collaborative Filtering A Case Study of Toyota Buzz Company Limited, 11-21.</w:t>
              </w:r>
            </w:p>
            <w:p w14:paraId="12D34269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Thongchai Klayklueng, W. S.-n.-n.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</w:t>
              </w:r>
              <w:r w:rsidRPr="00A92E97">
                <w:rPr>
                  <w:rFonts w:cs="TH Niramit AS"/>
                  <w:noProof/>
                  <w:szCs w:val="32"/>
                </w:rPr>
                <w:t>Load Clustering Technique Application to PV Solar Rooftop Installation Planning for Improving Energy Effi c, 134-148.</w:t>
              </w:r>
            </w:p>
            <w:p w14:paraId="4DA7674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ปารณีย์ พึ่งวิชา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อ. ท.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ศึกษาการแบ่งกลุ่มพฤติกรรมของผู้บริโภคที่ซื้อเครื่องประดับผ่านเครือข่ายสังคมออนไลน์ </w:t>
              </w:r>
              <w:r w:rsidRPr="00A92E97">
                <w:rPr>
                  <w:rFonts w:cs="TH Niramit AS"/>
                  <w:noProof/>
                  <w:szCs w:val="32"/>
                </w:rPr>
                <w:t>Clustering of Jewellery Purchasing Behaviour through Social Network, 213-224.</w:t>
              </w:r>
            </w:p>
            <w:p w14:paraId="2A32AE72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จักรินทร์ สันติรัตนภักดี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ศ. 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การออกแบบและพัฒนากระบวนการจำแนกข้อร้องเรียนรถโดยสารสาธารณะเพื่อติดแท็กปัญหาการให้บริการ</w:t>
              </w:r>
              <w:r w:rsidRPr="00A92E97">
                <w:rPr>
                  <w:rFonts w:cs="TH Niramit AS"/>
                  <w:noProof/>
                  <w:szCs w:val="32"/>
                </w:rPr>
                <w:t>, 77-90.</w:t>
              </w:r>
            </w:p>
            <w:p w14:paraId="755B0B1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lastRenderedPageBreak/>
                <w:t>วุฒิชัย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,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(2013).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การเปรียบเทียบวิธีการแบ่งแยกคําภาษาไทยด้วยโครงสร้างการเขียนกับโครงสร้างพยางค์ </w:t>
              </w:r>
              <w:r w:rsidRPr="00A92E97">
                <w:rPr>
                  <w:rFonts w:cs="TH Niramit AS"/>
                  <w:noProof/>
                  <w:szCs w:val="32"/>
                </w:rPr>
                <w:t>The Comparison of Thai Word Segmentation with Thai Writing Structures and Syllable Structures, 504-509.</w:t>
              </w:r>
            </w:p>
            <w:p w14:paraId="40C5CD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  <w:cs/>
                </w:rPr>
                <w:t>เจย์.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(2021, 11 23). A Beginner's Guide to Scikit-learn . Retrieved from hashdork: https://hashdork.com/th/scikit-learn/</w:t>
              </w:r>
            </w:p>
            <w:p w14:paraId="7F666E2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mindphp. (2022, 6 23).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การใช้งานต่างๆใน </w:t>
              </w:r>
              <w:r w:rsidRPr="00A92E97">
                <w:rPr>
                  <w:rFonts w:cs="TH Niramit AS"/>
                  <w:noProof/>
                  <w:szCs w:val="32"/>
                </w:rPr>
                <w:t>PyThaiNLP. Retrieved from mindphp: https://www.mindphp.com/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บทความ/</w:t>
              </w:r>
              <w:r w:rsidRPr="00A92E97">
                <w:rPr>
                  <w:rFonts w:cs="TH Niramit AS"/>
                  <w:noProof/>
                  <w:szCs w:val="32"/>
                </w:rPr>
                <w:t>it-news/8778-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การใช้งานต่างๆใน-</w:t>
              </w:r>
              <w:r w:rsidRPr="00A92E97">
                <w:rPr>
                  <w:rFonts w:cs="TH Niramit AS"/>
                  <w:noProof/>
                  <w:szCs w:val="32"/>
                </w:rPr>
                <w:t>pythainlp.html</w:t>
              </w:r>
            </w:p>
            <w:p w14:paraId="179C46F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JUNG. (2019).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พื้นฐาน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Numpy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 </w:t>
              </w:r>
              <w:r w:rsidRPr="00A92E97">
                <w:rPr>
                  <w:rFonts w:cs="TH Niramit AS"/>
                  <w:noProof/>
                  <w:szCs w:val="32"/>
                </w:rPr>
                <w:t>Deep Learning. Retrieved from kaggle: https://www.kaggle.com/code/ratthachat/python-numpy-deep-learning#Numpy</w:t>
              </w:r>
            </w:p>
            <w:p w14:paraId="615BADE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frevation. (2021, 10 8). Next js. Retrieved from frevation: https://www.frevation.com/blog/web-development/next-js/</w:t>
              </w:r>
            </w:p>
            <w:p w14:paraId="152A480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CloudHM. (2022, 7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บริการของ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AWS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มีจุดเด่นและนำไปใช้ประโยชน์ในด้านใดได้บ้าง.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cloudhm: https://blog.cloudhm.co.th/what-is-and-what-business-need-aws/</w:t>
              </w:r>
            </w:p>
            <w:p w14:paraId="121A5D0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Chakrit. (2019, 5 29). 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https://www.softnix.co.th/2019/05/29/similarity-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ความเหมือนที่แตกต่าง/</w:t>
              </w:r>
            </w:p>
            <w:p w14:paraId="1870CF7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DIGI. (2022, 11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Clustering Model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digi: https://digi.data.go.th/blog/what-is-clustering-model-and-example/</w:t>
              </w:r>
            </w:p>
            <w:p w14:paraId="3AD48304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(2018, 9 6).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https://www.softnix.co.th/2018/09/06/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ว่าด้วย-</w:t>
              </w:r>
              <w:r w:rsidRPr="00A92E97">
                <w:rPr>
                  <w:rFonts w:cs="TH Niramit AS"/>
                  <w:noProof/>
                  <w:szCs w:val="32"/>
                </w:rPr>
                <w:t>k-means-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และการประยุกตร/</w:t>
              </w:r>
            </w:p>
            <w:p w14:paraId="05B3086C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CHAKRIT. (2019, 5 28). TF-IDF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softnix: https://www.softnix.co.th/2019/05/28/tf-idf-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ทำงานยังไง/</w:t>
              </w:r>
            </w:p>
            <w:p w14:paraId="4056D427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>Paul. (2021, 3 4). K-Means Clustering with Elbow Method. Retrieved from medium: https://medium.com/kbtg-life/k-means-clustering-with-elbow-method-8d02b35aaa2e</w:t>
              </w:r>
            </w:p>
            <w:p w14:paraId="5E15A97E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Rungnapha, K. (2018, 1 31). Sequence Diagram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แผนผังการทำงานแบบลำดับปฏิสัมพันธ์.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glurgeek: https://www.glurgeek.com/education/sequence-diagram/</w:t>
              </w:r>
            </w:p>
            <w:p w14:paraId="0014320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Surapong, K. (2020, 1 7). PyThaiNLP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คืออะไร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Tutorial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สอนใช้งาน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PyThaiNLP Library NLP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ภาษาไทย สำหรับ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Python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เบื้องต้น </w:t>
              </w:r>
              <w:r w:rsidRPr="00A92E97">
                <w:rPr>
                  <w:rFonts w:cs="TH Niramit AS"/>
                  <w:noProof/>
                  <w:szCs w:val="32"/>
                </w:rPr>
                <w:t>– PyThaiNLP ep.1. Retrieved from bualabs: https://www.bualabs.com/archives/3234/what-is-pythainlp-tutorial-teach-basic-how-to-use-pythainlp-library-nlp-in-python-pythainlp-ep-1/</w:t>
              </w:r>
            </w:p>
            <w:p w14:paraId="21CEDAB5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Panchart, M. (2021, 11 30). 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รู้จัก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pandas – Library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อันดับ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1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สำหรับการทำ </w:t>
              </w:r>
              <w:r w:rsidRPr="00A92E97">
                <w:rPr>
                  <w:rFonts w:cs="TH Niramit AS"/>
                  <w:noProof/>
                  <w:szCs w:val="32"/>
                </w:rPr>
                <w:t>Data Analysis. Retrieved from skooldio: https://blog.skooldio.com/what-is-pandas/</w:t>
              </w:r>
            </w:p>
            <w:p w14:paraId="17A907C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Pallop, C. (2017, 8 9). Next.js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>? Retrieved from medium: https://medium.com/hamcompe/next-js-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</w:t>
              </w:r>
              <w:r w:rsidRPr="00A92E97">
                <w:rPr>
                  <w:rFonts w:cs="TH Niramit AS"/>
                  <w:noProof/>
                  <w:szCs w:val="32"/>
                </w:rPr>
                <w:t>8fbb36e68b0</w:t>
              </w:r>
            </w:p>
            <w:p w14:paraId="4A9C4358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lastRenderedPageBreak/>
                <w:t xml:space="preserve">PLC, V. M. (2022, 2 2).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เข้าถึงและจัดการข้อมูลได้ง่ายๆ ด้วย </w:t>
              </w:r>
              <w:r w:rsidRPr="00A92E97">
                <w:rPr>
                  <w:rFonts w:cs="TH Niramit AS"/>
                  <w:noProof/>
                  <w:szCs w:val="32"/>
                </w:rPr>
                <w:t>MongoDB. Retrieved from proen: https://www.proen.cloud/en/blogs/mongodb/</w:t>
              </w:r>
            </w:p>
            <w:p w14:paraId="67D06FF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Chai, P. (2015, 8 16). MongoDB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? +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สอนวิธีใช้งานเบื้องต้น.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devahoy: https://devahoy.com/blog/2015/08/getting-started-with-mongodb</w:t>
              </w:r>
            </w:p>
            <w:p w14:paraId="42635CBF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Natakorn, C. (2021, 6 3). FastAPI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 และการใช้งานเบื้องต้น.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https://natakornch.medium.com/fastapi-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คืออะไร-และการใช้งานเบื้องต้น-</w:t>
              </w:r>
              <w:r w:rsidRPr="00A92E97">
                <w:rPr>
                  <w:rFonts w:cs="TH Niramit AS"/>
                  <w:noProof/>
                  <w:szCs w:val="32"/>
                </w:rPr>
                <w:t>4f2d0fd91bcd</w:t>
              </w:r>
            </w:p>
            <w:p w14:paraId="78E9F050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TAeng Trirong, P. (2017, 12 25). Cross-Origin Resource Sharing (CORS)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เป็นสิ่งที่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Web Developer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https://medium.com/nellika/cors-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เป็นสิ่งที่-</w:t>
              </w:r>
              <w:r w:rsidRPr="00A92E97">
                <w:rPr>
                  <w:rFonts w:cs="TH Niramit AS"/>
                  <w:noProof/>
                  <w:szCs w:val="32"/>
                </w:rPr>
                <w:t>web-developer-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ต้องควรรู้-</w:t>
              </w:r>
              <w:r w:rsidRPr="00A92E97">
                <w:rPr>
                  <w:rFonts w:cs="TH Niramit AS"/>
                  <w:noProof/>
                  <w:szCs w:val="32"/>
                </w:rPr>
                <w:t>c906b1b47958</w:t>
              </w:r>
            </w:p>
            <w:p w14:paraId="41B5209A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Supalerk, P. (2020, 3 17).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เมื่อสาย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DATA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อยากจะกิน </w:t>
              </w:r>
              <w:r w:rsidRPr="00A92E97">
                <w:rPr>
                  <w:rFonts w:cs="TH Niramit AS"/>
                  <w:noProof/>
                  <w:szCs w:val="32"/>
                </w:rPr>
                <w:t>Pizza (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โดยใช้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Jaccard Similarity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และ </w:t>
              </w:r>
              <w:r w:rsidRPr="00A92E97">
                <w:rPr>
                  <w:rFonts w:cs="TH Niramit AS"/>
                  <w:noProof/>
                  <w:szCs w:val="32"/>
                </w:rPr>
                <w:t>Cosine Similarity). Retrieved from medium: https://medium.com/data-cafe-thailand/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เมื่อสาย-</w:t>
              </w:r>
              <w:r w:rsidRPr="00A92E97">
                <w:rPr>
                  <w:rFonts w:cs="TH Niramit AS"/>
                  <w:noProof/>
                  <w:szCs w:val="32"/>
                </w:rPr>
                <w:t>data-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อยากจะกิน-</w:t>
              </w:r>
              <w:r w:rsidRPr="00A92E97">
                <w:rPr>
                  <w:rFonts w:cs="TH Niramit AS"/>
                  <w:noProof/>
                  <w:szCs w:val="32"/>
                </w:rPr>
                <w:t>pizza-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โดยใช้-</w:t>
              </w:r>
              <w:r w:rsidRPr="00A92E97">
                <w:rPr>
                  <w:rFonts w:cs="TH Niramit AS"/>
                  <w:noProof/>
                  <w:szCs w:val="32"/>
                </w:rPr>
                <w:t>jaccard-similarity-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และ-</w:t>
              </w:r>
              <w:r w:rsidRPr="00A92E97">
                <w:rPr>
                  <w:rFonts w:cs="TH Niramit AS"/>
                  <w:noProof/>
                  <w:szCs w:val="32"/>
                </w:rPr>
                <w:t>cosine-similarity-f921fa4ab043</w:t>
              </w:r>
            </w:p>
            <w:p w14:paraId="5CB0916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Weerasak, T. (2017, 3 8).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การหาจำนวน 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k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ที่เหมาะสมที่สุดด้วยวิธี </w:t>
              </w:r>
              <w:r w:rsidRPr="00A92E97">
                <w:rPr>
                  <w:rFonts w:cs="TH Niramit AS"/>
                  <w:noProof/>
                  <w:szCs w:val="32"/>
                </w:rPr>
                <w:t>Elbow Method. Retrieved from medium: https://medium.com/espressofx-notebook/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การหาจำนวน-</w:t>
              </w:r>
              <w:r w:rsidRPr="00A92E97">
                <w:rPr>
                  <w:rFonts w:cs="TH Niramit AS"/>
                  <w:noProof/>
                  <w:szCs w:val="32"/>
                </w:rPr>
                <w:t>k-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ที่เหมาะสมที่สุดด้วยวิธี-</w:t>
              </w:r>
              <w:r w:rsidRPr="00A92E97">
                <w:rPr>
                  <w:rFonts w:cs="TH Niramit AS"/>
                  <w:noProof/>
                  <w:szCs w:val="32"/>
                </w:rPr>
                <w:t>elbow-method-79b9a75f934</w:t>
              </w:r>
            </w:p>
            <w:p w14:paraId="7CC6237B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Patipan, P. (2020, 10 1).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 xml:space="preserve">สกัดใจความสำคัญของข้อความด้วยเทคนิคการประมวลผลทางภาษาเบื้องต้น: </w:t>
              </w:r>
              <w:r w:rsidRPr="00A92E97">
                <w:rPr>
                  <w:rFonts w:cs="TH Niramit AS"/>
                  <w:noProof/>
                  <w:szCs w:val="32"/>
                </w:rPr>
                <w:t>TF-IDF, Part 1. Retrieved from bigdata: https://bigdata.go.th/big-data-101/tf-idf-1/</w:t>
              </w:r>
            </w:p>
            <w:p w14:paraId="584C1F71" w14:textId="77777777" w:rsidR="00A92E97" w:rsidRPr="00A92E97" w:rsidRDefault="00A92E97" w:rsidP="00025889">
              <w:pPr>
                <w:pStyle w:val="Bibliography"/>
                <w:spacing w:line="276" w:lineRule="auto"/>
                <w:ind w:left="720" w:hanging="720"/>
                <w:rPr>
                  <w:rFonts w:cs="TH Niramit AS"/>
                  <w:noProof/>
                  <w:szCs w:val="32"/>
                </w:rPr>
              </w:pPr>
              <w:r w:rsidRPr="00A92E97">
                <w:rPr>
                  <w:rFonts w:cs="TH Niramit AS"/>
                  <w:noProof/>
                  <w:szCs w:val="32"/>
                </w:rPr>
                <w:t xml:space="preserve">L, M. (2019, 2 1). NLP(Natural Language Processing) 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ศาสตร์(ไม่)ใหม่ ศาสตร์แห่งเจได: แยกประเภทอีเมลล์ด้วยพลังฟอร์ซ.</w:t>
              </w:r>
              <w:r w:rsidRPr="00A92E97">
                <w:rPr>
                  <w:rFonts w:cs="TH Niramit AS"/>
                  <w:noProof/>
                  <w:szCs w:val="32"/>
                </w:rPr>
                <w:t xml:space="preserve"> Retrieved from medium: https://medium.com/mmp-li/nlp-natural-language-processing-</w:t>
              </w:r>
              <w:r w:rsidRPr="00A92E97">
                <w:rPr>
                  <w:rFonts w:cs="TH Niramit AS"/>
                  <w:noProof/>
                  <w:szCs w:val="32"/>
                  <w:cs/>
                </w:rPr>
                <w:t>ศาสตร์-ไม่-ใหม่-ศาสตร์แห่งเจได-แยกประเภทอีเมลล์ด้วยพลังฟอร์ซ-</w:t>
              </w:r>
              <w:r w:rsidRPr="00A92E97">
                <w:rPr>
                  <w:rFonts w:cs="TH Niramit AS"/>
                  <w:noProof/>
                  <w:szCs w:val="32"/>
                </w:rPr>
                <w:t>66b8bdff2e42</w:t>
              </w:r>
            </w:p>
            <w:p w14:paraId="6AB1D8C8" w14:textId="3DFFC97D" w:rsidR="00A92E97" w:rsidRDefault="00A92E97" w:rsidP="00025889">
              <w:pPr>
                <w:spacing w:line="276" w:lineRule="auto"/>
              </w:pPr>
              <w:r w:rsidRPr="00A92E97">
                <w:rPr>
                  <w:noProof/>
                </w:rPr>
                <w:fldChar w:fldCharType="end"/>
              </w:r>
            </w:p>
          </w:sdtContent>
        </w:sdt>
      </w:sdtContent>
    </w:sdt>
    <w:p w14:paraId="7D48EA3C" w14:textId="1332AF1A" w:rsidR="00FE08C0" w:rsidRPr="00A92E97" w:rsidRDefault="00FE08C0" w:rsidP="00025889">
      <w:pPr>
        <w:spacing w:line="276" w:lineRule="auto"/>
      </w:pPr>
    </w:p>
    <w:bookmarkEnd w:id="141"/>
    <w:p w14:paraId="7C9CB88B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4ED9A042" w14:textId="77777777" w:rsidR="000A7416" w:rsidRDefault="000A7416" w:rsidP="00025889">
      <w:pPr>
        <w:tabs>
          <w:tab w:val="left" w:pos="3600"/>
        </w:tabs>
        <w:spacing w:line="276" w:lineRule="auto"/>
      </w:pPr>
    </w:p>
    <w:p w14:paraId="22C828B1" w14:textId="77777777" w:rsidR="00C8408D" w:rsidRDefault="00C8408D" w:rsidP="00025889">
      <w:pPr>
        <w:spacing w:line="276" w:lineRule="auto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5D9F743" wp14:editId="4812A35F">
                <wp:simplePos x="0" y="0"/>
                <wp:positionH relativeFrom="column">
                  <wp:posOffset>4924425</wp:posOffset>
                </wp:positionH>
                <wp:positionV relativeFrom="paragraph">
                  <wp:posOffset>-590550</wp:posOffset>
                </wp:positionV>
                <wp:extent cx="685800" cy="485775"/>
                <wp:effectExtent l="9525" t="9525" r="9525" b="9525"/>
                <wp:wrapNone/>
                <wp:docPr id="49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580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933136" id="Rectangle 2" o:spid="_x0000_s1026" style="position:absolute;margin-left:387.75pt;margin-top:-46.5pt;width:54pt;height:38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" strokecolor="white [3212]"/>
            </w:pict>
          </mc:Fallback>
        </mc:AlternateContent>
      </w:r>
    </w:p>
    <w:p w14:paraId="73CDD64E" w14:textId="77777777" w:rsidR="00C8408D" w:rsidRDefault="00C8408D" w:rsidP="00025889">
      <w:pPr>
        <w:spacing w:line="276" w:lineRule="auto"/>
      </w:pPr>
    </w:p>
    <w:p w14:paraId="3AA35D88" w14:textId="77777777" w:rsidR="00C8408D" w:rsidRDefault="00C8408D" w:rsidP="00025889">
      <w:pPr>
        <w:spacing w:line="276" w:lineRule="auto"/>
        <w:jc w:val="right"/>
      </w:pPr>
    </w:p>
    <w:p w14:paraId="2847F32A" w14:textId="77777777" w:rsidR="00C8408D" w:rsidRDefault="00C8408D" w:rsidP="00025889">
      <w:pPr>
        <w:spacing w:line="276" w:lineRule="auto"/>
      </w:pPr>
    </w:p>
    <w:p w14:paraId="6B48540B" w14:textId="77777777" w:rsidR="00C8408D" w:rsidRDefault="00C8408D" w:rsidP="00025889">
      <w:pPr>
        <w:spacing w:line="276" w:lineRule="auto"/>
      </w:pPr>
    </w:p>
    <w:p w14:paraId="50CD1644" w14:textId="77777777" w:rsidR="00C8408D" w:rsidRDefault="00C8408D" w:rsidP="00025889">
      <w:pPr>
        <w:spacing w:line="276" w:lineRule="auto"/>
      </w:pPr>
    </w:p>
    <w:p w14:paraId="66DC1AAC" w14:textId="77777777" w:rsidR="00C8408D" w:rsidRDefault="00C8408D" w:rsidP="00025889">
      <w:pPr>
        <w:spacing w:line="276" w:lineRule="auto"/>
      </w:pPr>
    </w:p>
    <w:p w14:paraId="152A57AB" w14:textId="77777777" w:rsidR="007C6200" w:rsidRDefault="007C6200" w:rsidP="00025889">
      <w:pPr>
        <w:spacing w:line="276" w:lineRule="auto"/>
        <w:sectPr w:rsidR="007C6200" w:rsidSect="00BC2219">
          <w:headerReference w:type="even" r:id="rId94"/>
          <w:headerReference w:type="default" r:id="rId95"/>
          <w:headerReference w:type="first" r:id="rId96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02AFA8D" w14:textId="168C0862" w:rsidR="00C8408D" w:rsidRDefault="00C8408D" w:rsidP="00025889">
      <w:pPr>
        <w:spacing w:line="276" w:lineRule="auto"/>
      </w:pPr>
    </w:p>
    <w:p w14:paraId="6BDACF62" w14:textId="77777777" w:rsidR="00C8408D" w:rsidRDefault="00C8408D" w:rsidP="00025889">
      <w:pPr>
        <w:spacing w:line="276" w:lineRule="auto"/>
      </w:pPr>
    </w:p>
    <w:p w14:paraId="4452CC7A" w14:textId="2584EE35" w:rsidR="00C8408D" w:rsidRDefault="00C8408D" w:rsidP="00025889">
      <w:pPr>
        <w:spacing w:line="276" w:lineRule="auto"/>
      </w:pPr>
    </w:p>
    <w:p w14:paraId="77B322F8" w14:textId="2E517B62" w:rsidR="009854F7" w:rsidRDefault="009854F7" w:rsidP="00025889">
      <w:pPr>
        <w:spacing w:line="276" w:lineRule="auto"/>
      </w:pPr>
    </w:p>
    <w:p w14:paraId="06F718AD" w14:textId="77D7C7D5" w:rsidR="009854F7" w:rsidRDefault="009854F7" w:rsidP="00025889">
      <w:pPr>
        <w:spacing w:line="276" w:lineRule="auto"/>
      </w:pPr>
    </w:p>
    <w:p w14:paraId="2C1A2580" w14:textId="2472B02D" w:rsidR="009854F7" w:rsidRDefault="009854F7" w:rsidP="00025889">
      <w:pPr>
        <w:spacing w:line="276" w:lineRule="auto"/>
      </w:pPr>
    </w:p>
    <w:p w14:paraId="5EDD686A" w14:textId="4C118EA4" w:rsidR="009854F7" w:rsidRDefault="009854F7" w:rsidP="00025889">
      <w:pPr>
        <w:spacing w:line="276" w:lineRule="auto"/>
      </w:pPr>
    </w:p>
    <w:p w14:paraId="5899F94D" w14:textId="7BCD9950" w:rsidR="009854F7" w:rsidRDefault="009854F7" w:rsidP="00025889">
      <w:pPr>
        <w:spacing w:line="276" w:lineRule="auto"/>
      </w:pPr>
    </w:p>
    <w:p w14:paraId="197F933E" w14:textId="68DC4990" w:rsidR="009854F7" w:rsidRDefault="009854F7" w:rsidP="00025889">
      <w:pPr>
        <w:spacing w:line="276" w:lineRule="auto"/>
      </w:pPr>
    </w:p>
    <w:p w14:paraId="65FF0402" w14:textId="2555F0FD" w:rsidR="009854F7" w:rsidRDefault="009854F7" w:rsidP="00025889">
      <w:pPr>
        <w:spacing w:line="276" w:lineRule="auto"/>
      </w:pPr>
    </w:p>
    <w:p w14:paraId="6D0AE390" w14:textId="024DDD41" w:rsidR="009854F7" w:rsidRDefault="009854F7" w:rsidP="00025889">
      <w:pPr>
        <w:spacing w:line="276" w:lineRule="auto"/>
      </w:pPr>
    </w:p>
    <w:p w14:paraId="002DAA22" w14:textId="72E49193" w:rsidR="00A13268" w:rsidRDefault="00A13268" w:rsidP="00025889">
      <w:pPr>
        <w:spacing w:line="276" w:lineRule="auto"/>
      </w:pPr>
    </w:p>
    <w:p w14:paraId="45B1A038" w14:textId="4A5C5CAF" w:rsidR="00A13268" w:rsidRDefault="00A13268" w:rsidP="00025889">
      <w:pPr>
        <w:spacing w:line="276" w:lineRule="auto"/>
      </w:pPr>
    </w:p>
    <w:p w14:paraId="2B2EAA87" w14:textId="77777777" w:rsidR="009854F7" w:rsidRDefault="009854F7" w:rsidP="00025889">
      <w:pPr>
        <w:spacing w:line="276" w:lineRule="auto"/>
        <w:rPr>
          <w:rFonts w:hint="cs"/>
        </w:rPr>
      </w:pPr>
    </w:p>
    <w:p w14:paraId="0C185313" w14:textId="09B50123" w:rsidR="00C8408D" w:rsidRPr="00C8408D" w:rsidRDefault="00C8408D" w:rsidP="00025889">
      <w:pPr>
        <w:pStyle w:val="Heading1"/>
        <w:spacing w:line="276" w:lineRule="auto"/>
        <w:rPr>
          <w:sz w:val="48"/>
          <w:szCs w:val="48"/>
        </w:rPr>
      </w:pPr>
      <w:bookmarkStart w:id="142" w:name="_Toc97370474"/>
      <w:bookmarkStart w:id="143" w:name="_Toc130401127"/>
      <w:bookmarkStart w:id="144" w:name="_Toc130464076"/>
      <w:r w:rsidRPr="00C8408D">
        <w:rPr>
          <w:rFonts w:hint="cs"/>
          <w:sz w:val="48"/>
          <w:szCs w:val="48"/>
          <w:cs/>
        </w:rPr>
        <w:t>ภาคผนวก ก</w:t>
      </w:r>
      <w:r w:rsidR="00303118">
        <w:rPr>
          <w:sz w:val="48"/>
          <w:szCs w:val="48"/>
          <w:cs/>
        </w:rPr>
        <w:br/>
      </w:r>
      <w:r w:rsidRPr="00C8408D">
        <w:rPr>
          <w:rFonts w:hint="cs"/>
          <w:sz w:val="48"/>
          <w:szCs w:val="48"/>
          <w:cs/>
        </w:rPr>
        <w:t>คู่มือการติดตั้งระบบ</w:t>
      </w:r>
      <w:bookmarkEnd w:id="142"/>
      <w:bookmarkEnd w:id="143"/>
      <w:bookmarkEnd w:id="144"/>
    </w:p>
    <w:p w14:paraId="1C37A718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1E11F71F" w14:textId="77777777" w:rsidR="00C8408D" w:rsidRDefault="00C8408D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32422AF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F77233E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88FCF61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10136527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531C4363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7E520BF8" w14:textId="2DEB90DD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41212D73" w14:textId="30D9735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212A8CED" w14:textId="77777777" w:rsidR="00C8408D" w:rsidRDefault="00C8408D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6D6D4025" w14:textId="77777777" w:rsidR="00D349B5" w:rsidRDefault="00D349B5" w:rsidP="00025889">
      <w:pPr>
        <w:spacing w:line="276" w:lineRule="auto"/>
        <w:rPr>
          <w:rFonts w:cs="Angsana New"/>
          <w:b/>
          <w:bCs/>
          <w:noProof/>
          <w:sz w:val="40"/>
          <w:szCs w:val="40"/>
          <w:cs/>
          <w:lang w:eastAsia="en-US"/>
        </w:rPr>
        <w:sectPr w:rsidR="00D349B5" w:rsidSect="00E66B01">
          <w:headerReference w:type="even" r:id="rId97"/>
          <w:headerReference w:type="default" r:id="rId98"/>
          <w:headerReference w:type="first" r:id="rId99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0A76CB7D" w14:textId="2366CE72" w:rsidR="00C8408D" w:rsidRPr="00287F3E" w:rsidRDefault="00C8408D" w:rsidP="00025889">
      <w:pPr>
        <w:spacing w:line="276" w:lineRule="auto"/>
        <w:jc w:val="center"/>
        <w:rPr>
          <w:b/>
          <w:bCs/>
          <w:noProof/>
          <w:sz w:val="36"/>
          <w:szCs w:val="36"/>
          <w:lang w:eastAsia="en-US"/>
        </w:rPr>
      </w:pP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lastRenderedPageBreak/>
        <w:t>ภาคผนวก ก</w:t>
      </w:r>
      <w:r w:rsidR="008B1948" w:rsidRPr="00287F3E">
        <w:rPr>
          <w:b/>
          <w:bCs/>
          <w:noProof/>
          <w:sz w:val="36"/>
          <w:szCs w:val="36"/>
          <w:cs/>
          <w:lang w:eastAsia="en-US"/>
        </w:rPr>
        <w:br/>
      </w:r>
      <w:r w:rsidRPr="00287F3E">
        <w:rPr>
          <w:rFonts w:hint="cs"/>
          <w:b/>
          <w:bCs/>
          <w:noProof/>
          <w:sz w:val="36"/>
          <w:szCs w:val="36"/>
          <w:cs/>
          <w:lang w:eastAsia="en-US"/>
        </w:rPr>
        <w:t>คู่มือการติดตั้ง</w:t>
      </w:r>
    </w:p>
    <w:p w14:paraId="3A0AA2DD" w14:textId="26312DEC" w:rsidR="004B2F2F" w:rsidRPr="004B2F2F" w:rsidRDefault="004B2F2F" w:rsidP="00025889">
      <w:pPr>
        <w:pStyle w:val="Style1"/>
        <w:spacing w:line="276" w:lineRule="auto"/>
        <w:rPr>
          <w:noProof/>
          <w:cs/>
          <w:lang w:eastAsia="en-US"/>
        </w:rPr>
      </w:pPr>
      <w:r w:rsidRPr="004B2F2F">
        <w:rPr>
          <w:noProof/>
          <w:cs/>
          <w:lang w:eastAsia="en-US"/>
        </w:rPr>
        <w:t>การเตรียมข้อมูลและติดตั้งโปรแกรมสำหรับ</w:t>
      </w:r>
      <w:r w:rsidR="0033790A" w:rsidRPr="00264811">
        <w:rPr>
          <w:rFonts w:hint="cs"/>
          <w:cs/>
        </w:rPr>
        <w:t>การพัฒนา</w:t>
      </w:r>
      <w:r w:rsidR="00342A33" w:rsidRPr="00342A33">
        <w:rPr>
          <w:cs/>
        </w:rPr>
        <w:t>ระบบแนะนำสถานที่ฝึกงานด้านคอมพิวเตอร์ ด้วยเทคโนโลยีการจัดกลุ่มเคมีน (</w:t>
      </w:r>
      <w:r w:rsidR="00342A33" w:rsidRPr="00342A33">
        <w:t>K-Means)</w:t>
      </w:r>
    </w:p>
    <w:p w14:paraId="7D867F04" w14:textId="77777777" w:rsidR="00747C7D" w:rsidRDefault="00747C7D" w:rsidP="00025889">
      <w:pPr>
        <w:spacing w:line="276" w:lineRule="auto"/>
        <w:rPr>
          <w:noProof/>
          <w:lang w:eastAsia="en-US"/>
        </w:rPr>
      </w:pPr>
    </w:p>
    <w:p w14:paraId="5780C6AC" w14:textId="52AA1BB5" w:rsidR="00070233" w:rsidRDefault="0093321E" w:rsidP="00025889">
      <w:pPr>
        <w:pStyle w:val="Heading2"/>
        <w:spacing w:line="276" w:lineRule="auto"/>
      </w:pPr>
      <w:bookmarkStart w:id="145" w:name="_Toc104559367"/>
      <w:bookmarkStart w:id="146" w:name="_Toc105063145"/>
      <w:bookmarkStart w:id="147" w:name="_Toc130401128"/>
      <w:bookmarkStart w:id="148" w:name="_Toc130464077"/>
      <w:r>
        <w:t>1</w:t>
      </w:r>
      <w:r w:rsidR="006F08C4">
        <w:t>.</w:t>
      </w:r>
      <w:r w:rsidR="00E27465" w:rsidRPr="00E27465">
        <w:t xml:space="preserve"> </w:t>
      </w:r>
      <w:bookmarkEnd w:id="145"/>
      <w:bookmarkEnd w:id="146"/>
      <w:r w:rsidR="0033790A">
        <w:rPr>
          <w:rFonts w:hint="cs"/>
          <w:cs/>
        </w:rPr>
        <w:t>การจัดกลุ่มข้อมูลด้วย</w:t>
      </w:r>
      <w:r w:rsidR="003C5EF1">
        <w:rPr>
          <w:rFonts w:hint="cs"/>
          <w:cs/>
        </w:rPr>
        <w:t>เทคนิคทางปัญญาประดิษฐ์</w:t>
      </w:r>
      <w:r w:rsidR="00025889">
        <w:rPr>
          <w:rFonts w:hint="cs"/>
          <w:cs/>
        </w:rPr>
        <w:t>เคมีน</w:t>
      </w:r>
      <w:r w:rsidR="0033790A">
        <w:rPr>
          <w:rFonts w:hint="cs"/>
          <w:cs/>
        </w:rPr>
        <w:t xml:space="preserve"> </w:t>
      </w:r>
      <w:r w:rsidR="003C5EF1">
        <w:rPr>
          <w:rFonts w:hint="cs"/>
          <w:cs/>
        </w:rPr>
        <w:t>(</w:t>
      </w:r>
      <w:r w:rsidR="0033790A">
        <w:t>K-Means</w:t>
      </w:r>
      <w:r w:rsidR="003C5EF1">
        <w:rPr>
          <w:rFonts w:hint="cs"/>
          <w:cs/>
        </w:rPr>
        <w:t>)</w:t>
      </w:r>
      <w:bookmarkEnd w:id="147"/>
      <w:bookmarkEnd w:id="148"/>
    </w:p>
    <w:p w14:paraId="4BC24B4D" w14:textId="2249D413" w:rsidR="001C1FE5" w:rsidRPr="001C1FE5" w:rsidRDefault="00965530" w:rsidP="00025889">
      <w:pPr>
        <w:pStyle w:val="Style1"/>
        <w:spacing w:line="276" w:lineRule="auto"/>
      </w:pPr>
      <w:r>
        <w:t>1</w:t>
      </w:r>
      <w:r w:rsidR="00E30C1F">
        <w:t xml:space="preserve">.1 </w:t>
      </w:r>
      <w:r w:rsidR="0019075B">
        <w:rPr>
          <w:rFonts w:hint="cs"/>
          <w:cs/>
        </w:rPr>
        <w:t>ทำการดาวน์โหลด</w:t>
      </w:r>
      <w:r w:rsidR="00D653E0">
        <w:t xml:space="preserve"> Repository </w:t>
      </w:r>
      <w:r w:rsidR="0019075B">
        <w:rPr>
          <w:rFonts w:hint="cs"/>
          <w:cs/>
        </w:rPr>
        <w:t xml:space="preserve">จาก </w:t>
      </w:r>
      <w:hyperlink r:id="rId100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rPr>
          <w:rFonts w:hint="cs"/>
          <w:cs/>
        </w:rPr>
        <w:t xml:space="preserve"> ด้วยการใช้คำสั่ง </w:t>
      </w:r>
      <w:r w:rsidR="00BC0FB5">
        <w:t xml:space="preserve">git clone </w:t>
      </w:r>
      <w:hyperlink r:id="rId101" w:history="1">
        <w:r w:rsidR="00BC0FB5" w:rsidRPr="00285564">
          <w:rPr>
            <w:rStyle w:val="Hyperlink"/>
          </w:rPr>
          <w:t>https://github.com/slapexs/final_project</w:t>
        </w:r>
      </w:hyperlink>
      <w:r w:rsidR="00BC0FB5">
        <w:t xml:space="preserve"> </w:t>
      </w:r>
      <w:r w:rsidR="00BC0FB5">
        <w:rPr>
          <w:rFonts w:hint="cs"/>
          <w:cs/>
        </w:rPr>
        <w:t>เพื่อดาวน์โหลดไฟล์มาไว้ในเครื่อง</w:t>
      </w:r>
    </w:p>
    <w:p w14:paraId="31FC4696" w14:textId="0559A836" w:rsidR="00851B57" w:rsidRPr="00851B57" w:rsidRDefault="00965530" w:rsidP="00025889">
      <w:pPr>
        <w:pStyle w:val="Style1"/>
        <w:spacing w:line="276" w:lineRule="auto"/>
      </w:pPr>
      <w:r>
        <w:t>1</w:t>
      </w:r>
      <w:r w:rsidR="00670102">
        <w:t xml:space="preserve">.2 </w:t>
      </w:r>
      <w:r w:rsidR="00851B57">
        <w:rPr>
          <w:rFonts w:hint="cs"/>
          <w:cs/>
        </w:rPr>
        <w:t xml:space="preserve">บันทึกไฟล์ข้อมูลบริษัทนามสกุล </w:t>
      </w:r>
      <w:r w:rsidR="00851B57">
        <w:t xml:space="preserve">.csv </w:t>
      </w:r>
      <w:r w:rsidR="00851B57">
        <w:rPr>
          <w:rFonts w:hint="cs"/>
          <w:cs/>
        </w:rPr>
        <w:t xml:space="preserve">ในโฟลเดอร์ </w:t>
      </w:r>
      <w:proofErr w:type="spellStart"/>
      <w:r w:rsidR="00851B57">
        <w:t>data_csv</w:t>
      </w:r>
      <w:proofErr w:type="spellEnd"/>
    </w:p>
    <w:p w14:paraId="2B8E08AD" w14:textId="6E41691F" w:rsidR="00670102" w:rsidRDefault="00965530" w:rsidP="00025889">
      <w:pPr>
        <w:pStyle w:val="Style1"/>
        <w:spacing w:line="276" w:lineRule="auto"/>
      </w:pPr>
      <w:r>
        <w:t>1</w:t>
      </w:r>
      <w:r w:rsidR="00670102">
        <w:t xml:space="preserve">.3 </w:t>
      </w:r>
      <w:r w:rsidR="00851B57">
        <w:rPr>
          <w:rFonts w:hint="cs"/>
          <w:cs/>
        </w:rPr>
        <w:t xml:space="preserve">เปิดไฟล์ </w:t>
      </w:r>
      <w:r w:rsidR="00851B57">
        <w:t xml:space="preserve">clustering.py </w:t>
      </w:r>
      <w:r w:rsidR="00851B57">
        <w:rPr>
          <w:rFonts w:hint="cs"/>
          <w:cs/>
        </w:rPr>
        <w:t xml:space="preserve">ในโปรแกรม </w:t>
      </w:r>
      <w:r w:rsidR="00851B57">
        <w:t>Text editor</w:t>
      </w:r>
    </w:p>
    <w:p w14:paraId="0C3A9F96" w14:textId="16084BBF" w:rsidR="00670102" w:rsidRDefault="00851B57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6F28197" wp14:editId="574E9442">
            <wp:extent cx="5600638" cy="3402965"/>
            <wp:effectExtent l="0" t="0" r="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38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01D4" w14:textId="65F1C03C" w:rsidR="00670102" w:rsidRDefault="00851B57" w:rsidP="00025889">
      <w:pPr>
        <w:pStyle w:val="Caption"/>
        <w:spacing w:line="276" w:lineRule="auto"/>
        <w:rPr>
          <w:cs/>
        </w:rPr>
      </w:pPr>
      <w:r w:rsidRPr="001C1FE5">
        <w:rPr>
          <w:b/>
          <w:bCs/>
          <w:cs/>
        </w:rPr>
        <w:t xml:space="preserve">ภาพที่ </w:t>
      </w:r>
      <w:r w:rsidRPr="001C1FE5">
        <w:rPr>
          <w:b/>
          <w:bCs/>
        </w:rPr>
        <w:fldChar w:fldCharType="begin"/>
      </w:r>
      <w:r w:rsidRPr="001C1FE5">
        <w:rPr>
          <w:b/>
          <w:bCs/>
        </w:rPr>
        <w:instrText xml:space="preserve"> SEQ </w:instrText>
      </w:r>
      <w:r w:rsidRPr="001C1FE5">
        <w:rPr>
          <w:b/>
          <w:bCs/>
          <w:cs/>
        </w:rPr>
        <w:instrText xml:space="preserve">ภาพที่ </w:instrText>
      </w:r>
      <w:r w:rsidRPr="001C1FE5">
        <w:rPr>
          <w:b/>
          <w:bCs/>
        </w:rPr>
        <w:instrText xml:space="preserve">\* ARABIC </w:instrText>
      </w:r>
      <w:r w:rsidRPr="001C1FE5">
        <w:rPr>
          <w:b/>
          <w:bCs/>
        </w:rPr>
        <w:fldChar w:fldCharType="separate"/>
      </w:r>
      <w:r w:rsidR="00EC0412">
        <w:rPr>
          <w:b/>
          <w:bCs/>
          <w:noProof/>
        </w:rPr>
        <w:t>58</w:t>
      </w:r>
      <w:r w:rsidRPr="001C1FE5">
        <w:rPr>
          <w:b/>
          <w:bCs/>
          <w:noProof/>
        </w:rPr>
        <w:fldChar w:fldCharType="end"/>
      </w:r>
      <w:r>
        <w:t xml:space="preserve"> </w:t>
      </w:r>
      <w:bookmarkStart w:id="149" w:name="_Toc130463880"/>
      <w:r w:rsidR="001C1FE5">
        <w:rPr>
          <w:rFonts w:hint="cs"/>
          <w:cs/>
        </w:rPr>
        <w:t>โค้ดคำสั่งใน</w:t>
      </w:r>
      <w:r>
        <w:rPr>
          <w:rFonts w:hint="cs"/>
          <w:cs/>
        </w:rPr>
        <w:t xml:space="preserve">ไฟล์ </w:t>
      </w:r>
      <w:r>
        <w:t>clustering.py</w:t>
      </w:r>
      <w:r w:rsidR="001C1FE5">
        <w:t xml:space="preserve"> </w:t>
      </w:r>
      <w:r w:rsidR="001C1FE5">
        <w:rPr>
          <w:rFonts w:hint="cs"/>
          <w:cs/>
        </w:rPr>
        <w:t>ใช้ในการจัดกลุ่มข้อมูล</w:t>
      </w:r>
      <w:bookmarkEnd w:id="149"/>
    </w:p>
    <w:p w14:paraId="682CC48E" w14:textId="77777777" w:rsidR="00564409" w:rsidRDefault="00564409" w:rsidP="00025889">
      <w:pPr>
        <w:pStyle w:val="ListParagraph"/>
        <w:tabs>
          <w:tab w:val="left" w:pos="1134"/>
        </w:tabs>
        <w:spacing w:line="276" w:lineRule="auto"/>
        <w:ind w:left="0"/>
      </w:pPr>
    </w:p>
    <w:p w14:paraId="114EDD24" w14:textId="19866B39" w:rsidR="006D3D23" w:rsidRDefault="006D3D23" w:rsidP="00025889">
      <w:pPr>
        <w:spacing w:line="276" w:lineRule="auto"/>
      </w:pPr>
      <w:r>
        <w:br w:type="page"/>
      </w:r>
    </w:p>
    <w:p w14:paraId="3497EEAB" w14:textId="0382F8EB" w:rsidR="00670102" w:rsidRPr="00CD5F71" w:rsidRDefault="00965530" w:rsidP="00025889">
      <w:pPr>
        <w:pStyle w:val="Style1"/>
        <w:spacing w:line="276" w:lineRule="auto"/>
      </w:pPr>
      <w:r>
        <w:lastRenderedPageBreak/>
        <w:t>1</w:t>
      </w:r>
      <w:r w:rsidR="00C33136">
        <w:t xml:space="preserve">.4 </w:t>
      </w:r>
      <w:r w:rsidR="00C33136">
        <w:rPr>
          <w:rFonts w:hint="cs"/>
          <w:cs/>
        </w:rPr>
        <w:t>ทำการ</w:t>
      </w:r>
      <w:r w:rsidR="00B42A39">
        <w:rPr>
          <w:rFonts w:hint="cs"/>
          <w:cs/>
        </w:rPr>
        <w:t>กำหนดจำนวนของกลุ่มข้อมูลที่</w:t>
      </w:r>
      <w:r w:rsidR="006B0359">
        <w:rPr>
          <w:rFonts w:hint="cs"/>
          <w:cs/>
        </w:rPr>
        <w:t>ต้องการลงใน</w:t>
      </w:r>
      <w:r w:rsidR="00B42A39">
        <w:rPr>
          <w:rFonts w:hint="cs"/>
          <w:cs/>
        </w:rPr>
        <w:t xml:space="preserve">ตัวแปร </w:t>
      </w:r>
      <w:r w:rsidR="00B42A39">
        <w:t>k</w:t>
      </w:r>
      <w:r w:rsidR="006B0359">
        <w:rPr>
          <w:rFonts w:hint="cs"/>
          <w:cs/>
        </w:rPr>
        <w:t xml:space="preserve"> </w:t>
      </w:r>
    </w:p>
    <w:p w14:paraId="2F2375FC" w14:textId="77777777" w:rsidR="00B42A39" w:rsidRDefault="00B42A39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7B5DA9A0" wp14:editId="1BCC0B53">
            <wp:extent cx="5040000" cy="2295617"/>
            <wp:effectExtent l="0" t="0" r="0" b="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20B5" w14:textId="280ADE36" w:rsidR="00B42A39" w:rsidRDefault="00B42A39" w:rsidP="00025889">
      <w:pPr>
        <w:pStyle w:val="Caption"/>
        <w:spacing w:line="276" w:lineRule="auto"/>
      </w:pPr>
      <w:r w:rsidRPr="00851B57">
        <w:rPr>
          <w:b/>
          <w:bCs/>
          <w:cs/>
        </w:rPr>
        <w:t xml:space="preserve">ภาพที่ </w:t>
      </w:r>
      <w:r w:rsidRPr="00851B57">
        <w:rPr>
          <w:b/>
          <w:bCs/>
          <w:cs/>
        </w:rPr>
        <w:fldChar w:fldCharType="begin"/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</w:rPr>
        <w:instrText xml:space="preserve">SEQ </w:instrText>
      </w:r>
      <w:r w:rsidRPr="00851B57">
        <w:rPr>
          <w:b/>
          <w:bCs/>
          <w:cs/>
        </w:rPr>
        <w:instrText xml:space="preserve">ภาพที่ </w:instrText>
      </w:r>
      <w:r w:rsidRPr="00851B57">
        <w:rPr>
          <w:b/>
          <w:bCs/>
        </w:rPr>
        <w:instrText>\* ARABIC</w:instrText>
      </w:r>
      <w:r w:rsidRPr="00851B57">
        <w:rPr>
          <w:b/>
          <w:bCs/>
          <w:cs/>
        </w:rPr>
        <w:instrText xml:space="preserve"> </w:instrText>
      </w:r>
      <w:r w:rsidRPr="00851B5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59</w:t>
      </w:r>
      <w:r w:rsidRPr="00851B57">
        <w:rPr>
          <w:b/>
          <w:bCs/>
          <w:cs/>
        </w:rPr>
        <w:fldChar w:fldCharType="end"/>
      </w:r>
      <w:r>
        <w:t xml:space="preserve"> </w:t>
      </w:r>
      <w:bookmarkStart w:id="150" w:name="_Toc130463881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r w:rsidR="00E806F3">
        <w:rPr>
          <w:rFonts w:hint="cs"/>
          <w:cs/>
        </w:rPr>
        <w:t xml:space="preserve"> </w:t>
      </w:r>
      <w:r w:rsidR="0025044F">
        <w:rPr>
          <w:rFonts w:hint="cs"/>
          <w:cs/>
        </w:rPr>
        <w:t>และการจัดกลุ่มข้อมูล</w:t>
      </w:r>
      <w:bookmarkEnd w:id="150"/>
    </w:p>
    <w:p w14:paraId="3183F9AE" w14:textId="77777777" w:rsidR="0025044F" w:rsidRPr="0025044F" w:rsidRDefault="0025044F" w:rsidP="00025889">
      <w:pPr>
        <w:spacing w:line="276" w:lineRule="auto"/>
      </w:pPr>
    </w:p>
    <w:p w14:paraId="1568D78C" w14:textId="01E5D4BE" w:rsidR="006B0359" w:rsidRPr="006B0359" w:rsidRDefault="006B0359" w:rsidP="001621B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342A33">
        <w:t>59</w:t>
      </w:r>
      <w:r>
        <w:t xml:space="preserve"> </w:t>
      </w:r>
      <w:r>
        <w:rPr>
          <w:rFonts w:hint="cs"/>
          <w:cs/>
        </w:rPr>
        <w:t>แสดงการจัดกลุ่มข้อมูลด้วย</w:t>
      </w:r>
      <w:r w:rsidR="00025889">
        <w:rPr>
          <w:rFonts w:hint="cs"/>
          <w:cs/>
        </w:rPr>
        <w:t>เคมีน</w:t>
      </w:r>
      <w:r>
        <w:rPr>
          <w:rFonts w:hint="cs"/>
          <w:cs/>
        </w:rPr>
        <w:t xml:space="preserve"> (</w:t>
      </w:r>
      <w:r>
        <w:t>K-Means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โดยการที่กำหนดจำนวนกลุ่มข้อมูลที่ต้องการลงในตัวแปร </w:t>
      </w:r>
      <w:r>
        <w:t xml:space="preserve">k </w:t>
      </w:r>
      <w:r>
        <w:rPr>
          <w:rFonts w:hint="cs"/>
          <w:cs/>
        </w:rPr>
        <w:t xml:space="preserve">จากนั้นทำการจัดกลุ่มข้อมูลด้วยฟังก์ชัน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และคืนค่ากลับมายังตัวแปร </w:t>
      </w:r>
      <w:proofErr w:type="spellStart"/>
      <w:r>
        <w:t>kmeans</w:t>
      </w:r>
      <w:proofErr w:type="spellEnd"/>
      <w:r>
        <w:t xml:space="preserve"> </w:t>
      </w:r>
      <w:r>
        <w:rPr>
          <w:rFonts w:hint="cs"/>
          <w:cs/>
        </w:rPr>
        <w:t xml:space="preserve">และเก็บป้ายชื่อของกลุ่มลงในตัวแปร </w:t>
      </w:r>
      <w:r>
        <w:t>clusters</w:t>
      </w:r>
    </w:p>
    <w:p w14:paraId="3E175081" w14:textId="36CA5743" w:rsidR="00C33136" w:rsidRDefault="00C33136" w:rsidP="00025889">
      <w:pPr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</w:p>
    <w:p w14:paraId="10AB412E" w14:textId="7033F952" w:rsidR="00C33136" w:rsidRDefault="00965530" w:rsidP="00025889">
      <w:pPr>
        <w:pStyle w:val="Style1"/>
        <w:spacing w:line="276" w:lineRule="auto"/>
      </w:pPr>
      <w:r>
        <w:t>1</w:t>
      </w:r>
      <w:r w:rsidR="00C33136">
        <w:t xml:space="preserve">.5 </w:t>
      </w:r>
      <w:r w:rsidR="003621CD">
        <w:rPr>
          <w:rFonts w:hint="cs"/>
          <w:cs/>
        </w:rPr>
        <w:t>เรียกใช้ไฟล์เพื่อทำการจัดกลุ่มข้อมูล</w:t>
      </w:r>
    </w:p>
    <w:p w14:paraId="5E941FD7" w14:textId="0F92A0AA" w:rsidR="00C33136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3299062" wp14:editId="7466710D">
            <wp:extent cx="5040000" cy="2397966"/>
            <wp:effectExtent l="0" t="0" r="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B059" w14:textId="13E9C229" w:rsidR="00660E54" w:rsidRDefault="00444F6D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60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51" w:name="_Toc130463882"/>
      <w:r>
        <w:rPr>
          <w:rFonts w:hint="cs"/>
          <w:cs/>
        </w:rPr>
        <w:t>แสดงการ</w:t>
      </w:r>
      <w:r w:rsidR="00E80C53">
        <w:rPr>
          <w:rFonts w:hint="cs"/>
          <w:cs/>
        </w:rPr>
        <w:t>ใช้งาน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151"/>
    </w:p>
    <w:p w14:paraId="05643E42" w14:textId="0B827D89" w:rsidR="006D3D23" w:rsidRDefault="006D3D23" w:rsidP="00025889">
      <w:pPr>
        <w:spacing w:line="276" w:lineRule="auto"/>
      </w:pPr>
      <w:r>
        <w:br w:type="page"/>
      </w:r>
    </w:p>
    <w:p w14:paraId="477D473A" w14:textId="56ADEDF7" w:rsidR="00132C76" w:rsidRDefault="00965530" w:rsidP="00025889">
      <w:pPr>
        <w:pStyle w:val="Style1"/>
        <w:spacing w:line="276" w:lineRule="auto"/>
      </w:pPr>
      <w:r>
        <w:lastRenderedPageBreak/>
        <w:t>1</w:t>
      </w:r>
      <w:r w:rsidR="00132C76">
        <w:t>.</w:t>
      </w:r>
      <w:r w:rsidR="002A6499">
        <w:t>6</w:t>
      </w:r>
      <w:r w:rsidR="00132C76">
        <w:t xml:space="preserve"> </w:t>
      </w:r>
      <w:r w:rsidR="00444F6D">
        <w:rPr>
          <w:rFonts w:hint="cs"/>
          <w:cs/>
        </w:rPr>
        <w:t xml:space="preserve">ได้ไฟล์ </w:t>
      </w:r>
      <w:r w:rsidR="00444F6D">
        <w:t>clustered_company.csv</w:t>
      </w:r>
      <w:r w:rsidR="00444F6D">
        <w:rPr>
          <w:rFonts w:hint="cs"/>
          <w:cs/>
        </w:rPr>
        <w:t xml:space="preserve"> ในโฟลเดอร์ </w:t>
      </w:r>
      <w:r w:rsidR="00444F6D">
        <w:t>document</w:t>
      </w:r>
      <w:r w:rsidR="002111BF">
        <w:rPr>
          <w:rFonts w:hint="cs"/>
          <w:cs/>
        </w:rPr>
        <w:t xml:space="preserve"> ที่เป็นผลลัพธ์การจัดกลุ่มข้อมูล</w:t>
      </w:r>
    </w:p>
    <w:p w14:paraId="2E90F338" w14:textId="01A70A4B" w:rsidR="00670102" w:rsidRPr="00E126B0" w:rsidRDefault="00444F6D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004282B1" wp14:editId="3483BDDA">
            <wp:extent cx="5600700" cy="3402965"/>
            <wp:effectExtent l="0" t="0" r="0" b="0"/>
            <wp:docPr id="740" name="Picture 7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DDCF" w14:textId="0B6B00E6" w:rsidR="005C5A66" w:rsidRDefault="00444F6D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61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152" w:name="_Toc130463883"/>
      <w:r>
        <w:rPr>
          <w:rFonts w:hint="cs"/>
          <w:cs/>
        </w:rPr>
        <w:t xml:space="preserve">แสดงไฟล์ </w:t>
      </w:r>
      <w:r>
        <w:t>clustered_company.csv</w:t>
      </w:r>
      <w:bookmarkEnd w:id="152"/>
      <w:r>
        <w:t xml:space="preserve"> </w:t>
      </w:r>
    </w:p>
    <w:p w14:paraId="458BE2AF" w14:textId="06744466" w:rsidR="00444F6D" w:rsidRPr="00444F6D" w:rsidRDefault="00444F6D" w:rsidP="00025889">
      <w:pPr>
        <w:spacing w:line="276" w:lineRule="auto"/>
        <w:rPr>
          <w:cs/>
        </w:rPr>
      </w:pPr>
    </w:p>
    <w:p w14:paraId="5E259621" w14:textId="420C83A4" w:rsidR="002A6499" w:rsidRDefault="0093321E" w:rsidP="00025889">
      <w:pPr>
        <w:pStyle w:val="Heading2"/>
        <w:spacing w:line="276" w:lineRule="auto"/>
      </w:pPr>
      <w:bookmarkStart w:id="153" w:name="_Toc104559368"/>
      <w:bookmarkStart w:id="154" w:name="_Toc105063146"/>
      <w:bookmarkStart w:id="155" w:name="_Toc130401129"/>
      <w:bookmarkStart w:id="156" w:name="_Toc130464078"/>
      <w:r>
        <w:t>2</w:t>
      </w:r>
      <w:r w:rsidR="00C46B4A">
        <w:t xml:space="preserve">. </w:t>
      </w:r>
      <w:r w:rsidR="001B385A">
        <w:rPr>
          <w:rFonts w:hint="cs"/>
          <w:cs/>
        </w:rPr>
        <w:t>การ</w:t>
      </w:r>
      <w:r w:rsidR="009028D1">
        <w:rPr>
          <w:rFonts w:hint="cs"/>
          <w:cs/>
        </w:rPr>
        <w:t>สร้าง</w:t>
      </w:r>
      <w:r w:rsidR="001B385A">
        <w:rPr>
          <w:rFonts w:hint="cs"/>
          <w:cs/>
        </w:rPr>
        <w:t>คล</w:t>
      </w:r>
      <w:proofErr w:type="spellStart"/>
      <w:r w:rsidR="001B385A">
        <w:rPr>
          <w:rFonts w:hint="cs"/>
          <w:cs/>
        </w:rPr>
        <w:t>ัสเต</w:t>
      </w:r>
      <w:proofErr w:type="spellEnd"/>
      <w:r w:rsidR="001B385A">
        <w:rPr>
          <w:rFonts w:hint="cs"/>
          <w:cs/>
        </w:rPr>
        <w:t>อร์</w:t>
      </w:r>
      <w:r w:rsidR="00911467">
        <w:t xml:space="preserve"> (Cluster) </w:t>
      </w:r>
      <w:r w:rsidR="001B385A">
        <w:rPr>
          <w:rFonts w:hint="cs"/>
          <w:cs/>
        </w:rPr>
        <w:t>ของฐานข้อมูลมองโกดีบี (</w:t>
      </w:r>
      <w:r w:rsidR="001B385A">
        <w:t>MongoDB</w:t>
      </w:r>
      <w:r w:rsidR="001B385A">
        <w:rPr>
          <w:rFonts w:hint="cs"/>
          <w:cs/>
        </w:rPr>
        <w:t>)</w:t>
      </w:r>
      <w:r w:rsidR="001B385A">
        <w:t xml:space="preserve"> </w:t>
      </w:r>
      <w:r w:rsidR="001B385A">
        <w:rPr>
          <w:rFonts w:hint="cs"/>
          <w:cs/>
        </w:rPr>
        <w:t>บนเว็บไซต์</w:t>
      </w:r>
      <w:bookmarkEnd w:id="153"/>
      <w:bookmarkEnd w:id="154"/>
      <w:bookmarkEnd w:id="155"/>
      <w:bookmarkEnd w:id="156"/>
    </w:p>
    <w:p w14:paraId="2F90CC62" w14:textId="5263083B" w:rsidR="0089473D" w:rsidRPr="0089473D" w:rsidRDefault="00965530" w:rsidP="00025889">
      <w:pPr>
        <w:pStyle w:val="Style1"/>
        <w:spacing w:line="276" w:lineRule="auto"/>
      </w:pPr>
      <w:r>
        <w:t>2</w:t>
      </w:r>
      <w:r w:rsidR="004D3DE5">
        <w:t xml:space="preserve">.1 </w:t>
      </w:r>
      <w:r w:rsidR="0089473D">
        <w:rPr>
          <w:rFonts w:hint="cs"/>
          <w:cs/>
        </w:rPr>
        <w:t xml:space="preserve">การใช้งาน </w:t>
      </w:r>
      <w:r w:rsidR="0089473D">
        <w:t xml:space="preserve">Cloud MongoDB </w:t>
      </w:r>
      <w:r w:rsidR="0089473D">
        <w:rPr>
          <w:rFonts w:hint="cs"/>
          <w:cs/>
        </w:rPr>
        <w:t xml:space="preserve">เข้าเว็บไซต์ </w:t>
      </w:r>
      <w:r w:rsidR="0089473D" w:rsidRPr="00405647">
        <w:t>https://www.mongodb.com</w:t>
      </w:r>
      <w:r w:rsidR="0089473D">
        <w:rPr>
          <w:rFonts w:hint="cs"/>
          <w:cs/>
        </w:rPr>
        <w:t xml:space="preserve"> จากนั้นเข้าสู่ระบบ</w:t>
      </w:r>
    </w:p>
    <w:p w14:paraId="27C9653F" w14:textId="7ED2D49F" w:rsidR="00770C46" w:rsidRDefault="00965530" w:rsidP="00025889">
      <w:pPr>
        <w:pStyle w:val="Style1"/>
        <w:spacing w:line="276" w:lineRule="auto"/>
      </w:pPr>
      <w:r>
        <w:t>2</w:t>
      </w:r>
      <w:r w:rsidR="00B45313">
        <w:t xml:space="preserve">.2 </w:t>
      </w:r>
      <w:r w:rsidR="0089473D">
        <w:rPr>
          <w:rFonts w:hint="cs"/>
          <w:cs/>
        </w:rPr>
        <w:t>สร้าง</w:t>
      </w:r>
      <w:r w:rsidR="000357E9">
        <w:t xml:space="preserve"> Cluster </w:t>
      </w:r>
      <w:r w:rsidR="0089473D">
        <w:rPr>
          <w:rFonts w:hint="cs"/>
          <w:cs/>
        </w:rPr>
        <w:t xml:space="preserve">โดยการกดปุ่ม </w:t>
      </w:r>
      <w:r w:rsidR="003E6C79">
        <w:t>Build a Database</w:t>
      </w:r>
    </w:p>
    <w:p w14:paraId="1180A1EB" w14:textId="3B7D78F0" w:rsidR="00B45313" w:rsidRDefault="0089473D" w:rsidP="00025889">
      <w:pPr>
        <w:pStyle w:val="Style1"/>
        <w:spacing w:line="276" w:lineRule="auto"/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F02C5E6" wp14:editId="5F8B72E5">
            <wp:extent cx="5040000" cy="3062320"/>
            <wp:effectExtent l="0" t="0" r="0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Picture 742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1C3A" w14:textId="34B857A9" w:rsidR="006F7992" w:rsidRDefault="006F7992" w:rsidP="00025889">
      <w:pPr>
        <w:pStyle w:val="Caption"/>
        <w:spacing w:line="276" w:lineRule="auto"/>
      </w:pPr>
      <w:r w:rsidRPr="006F7992">
        <w:rPr>
          <w:b/>
          <w:bCs/>
          <w:cs/>
        </w:rPr>
        <w:t xml:space="preserve">ภาพที่ </w:t>
      </w:r>
      <w:r w:rsidRPr="006F7992">
        <w:rPr>
          <w:b/>
          <w:bCs/>
          <w:cs/>
        </w:rPr>
        <w:fldChar w:fldCharType="begin"/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</w:rPr>
        <w:instrText xml:space="preserve">SEQ </w:instrText>
      </w:r>
      <w:r w:rsidRPr="006F7992">
        <w:rPr>
          <w:b/>
          <w:bCs/>
          <w:cs/>
        </w:rPr>
        <w:instrText xml:space="preserve">ภาพที่ </w:instrText>
      </w:r>
      <w:r w:rsidRPr="006F7992">
        <w:rPr>
          <w:b/>
          <w:bCs/>
        </w:rPr>
        <w:instrText>\* ARABIC</w:instrText>
      </w:r>
      <w:r w:rsidRPr="006F7992">
        <w:rPr>
          <w:b/>
          <w:bCs/>
          <w:cs/>
        </w:rPr>
        <w:instrText xml:space="preserve"> </w:instrText>
      </w:r>
      <w:r w:rsidRPr="006F799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62</w:t>
      </w:r>
      <w:r w:rsidRPr="006F7992">
        <w:rPr>
          <w:b/>
          <w:bCs/>
          <w:cs/>
        </w:rPr>
        <w:fldChar w:fldCharType="end"/>
      </w:r>
      <w:r w:rsidRPr="006F7992">
        <w:rPr>
          <w:rFonts w:hint="cs"/>
          <w:b/>
          <w:bCs/>
          <w:cs/>
        </w:rPr>
        <w:t xml:space="preserve"> </w:t>
      </w:r>
      <w:bookmarkStart w:id="157" w:name="_Toc130463884"/>
      <w:r>
        <w:rPr>
          <w:rFonts w:hint="cs"/>
          <w:cs/>
        </w:rPr>
        <w:t>แสดงหน้าการจัดการ</w:t>
      </w:r>
      <w:r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7"/>
    </w:p>
    <w:p w14:paraId="617A01BA" w14:textId="77777777" w:rsidR="006F7992" w:rsidRPr="006F7992" w:rsidRDefault="006F7992" w:rsidP="00025889">
      <w:pPr>
        <w:spacing w:line="276" w:lineRule="auto"/>
      </w:pPr>
    </w:p>
    <w:p w14:paraId="521C7509" w14:textId="6481B6A4" w:rsidR="00B45313" w:rsidRDefault="00965530" w:rsidP="00025889">
      <w:pPr>
        <w:pStyle w:val="Style1"/>
        <w:spacing w:line="276" w:lineRule="auto"/>
        <w:rPr>
          <w:cs/>
        </w:rPr>
      </w:pPr>
      <w:r>
        <w:t>2</w:t>
      </w:r>
      <w:r w:rsidR="00770C46">
        <w:t xml:space="preserve">.3 </w:t>
      </w:r>
      <w:r w:rsidR="009028D1">
        <w:rPr>
          <w:rFonts w:hint="cs"/>
          <w:cs/>
        </w:rPr>
        <w:t>เลือกการตั้งค่าของ</w:t>
      </w:r>
      <w:r w:rsidR="00AD0050">
        <w:t xml:space="preserve"> Cluster </w:t>
      </w:r>
      <w:r w:rsidR="009028D1">
        <w:rPr>
          <w:rFonts w:hint="cs"/>
          <w:cs/>
        </w:rPr>
        <w:t xml:space="preserve">และตั้งชื่อ จากนั้นกดปุ่ม </w:t>
      </w:r>
      <w:r w:rsidR="009028D1">
        <w:t xml:space="preserve">Create </w:t>
      </w:r>
      <w:r w:rsidR="009028D1">
        <w:rPr>
          <w:rFonts w:hint="cs"/>
          <w:cs/>
        </w:rPr>
        <w:t>เพื่อสร้างฐานข้อมูล</w:t>
      </w:r>
      <w:r w:rsidR="006F7992">
        <w:rPr>
          <w:rFonts w:hint="cs"/>
          <w:cs/>
        </w:rPr>
        <w:t xml:space="preserve">โดยที่เลือกผู้ให้บริการเป็น </w:t>
      </w:r>
      <w:r w:rsidR="006F7992">
        <w:t xml:space="preserve">AWS </w:t>
      </w:r>
      <w:proofErr w:type="gramStart"/>
      <w:r w:rsidR="006F7992">
        <w:rPr>
          <w:rFonts w:hint="cs"/>
          <w:cs/>
        </w:rPr>
        <w:t>และเลือกภูมิภาคเป็นประเทศสิงคโปร์</w:t>
      </w:r>
      <w:proofErr w:type="gramEnd"/>
    </w:p>
    <w:p w14:paraId="275FA088" w14:textId="69B2633E" w:rsidR="000A6B6B" w:rsidRDefault="009028D1" w:rsidP="00025889">
      <w:pPr>
        <w:tabs>
          <w:tab w:val="left" w:pos="1104"/>
          <w:tab w:val="left" w:pos="360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51874D2A" wp14:editId="7B962A7F">
            <wp:extent cx="5040000" cy="306232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D54" w14:textId="21CD80BD" w:rsidR="0093321E" w:rsidRDefault="00FE7C0B" w:rsidP="00025889">
      <w:pPr>
        <w:pStyle w:val="Caption"/>
        <w:spacing w:line="276" w:lineRule="auto"/>
      </w:pPr>
      <w:r w:rsidRPr="00FE7C0B">
        <w:rPr>
          <w:b/>
          <w:bCs/>
          <w:cs/>
        </w:rPr>
        <w:t xml:space="preserve">ภาพที่ </w:t>
      </w:r>
      <w:r w:rsidRPr="00FE7C0B">
        <w:rPr>
          <w:b/>
          <w:bCs/>
          <w:cs/>
        </w:rPr>
        <w:fldChar w:fldCharType="begin"/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</w:rPr>
        <w:instrText xml:space="preserve">SEQ </w:instrText>
      </w:r>
      <w:r w:rsidRPr="00FE7C0B">
        <w:rPr>
          <w:b/>
          <w:bCs/>
          <w:cs/>
        </w:rPr>
        <w:instrText xml:space="preserve">ภาพที่ </w:instrText>
      </w:r>
      <w:r w:rsidRPr="00FE7C0B">
        <w:rPr>
          <w:b/>
          <w:bCs/>
        </w:rPr>
        <w:instrText>\* ARABIC</w:instrText>
      </w:r>
      <w:r w:rsidRPr="00FE7C0B">
        <w:rPr>
          <w:b/>
          <w:bCs/>
          <w:cs/>
        </w:rPr>
        <w:instrText xml:space="preserve"> </w:instrText>
      </w:r>
      <w:r w:rsidRPr="00FE7C0B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63</w:t>
      </w:r>
      <w:r w:rsidRPr="00FE7C0B">
        <w:rPr>
          <w:b/>
          <w:bCs/>
          <w:cs/>
        </w:rPr>
        <w:fldChar w:fldCharType="end"/>
      </w:r>
      <w:r>
        <w:t xml:space="preserve"> </w:t>
      </w:r>
      <w:bookmarkStart w:id="158" w:name="_Toc130463885"/>
      <w:r>
        <w:rPr>
          <w:rFonts w:hint="cs"/>
          <w:cs/>
        </w:rPr>
        <w:t>แสดงหน้าตั้งค่าและสร้าง</w:t>
      </w:r>
      <w:r w:rsidR="00144380">
        <w:t xml:space="preserve"> Cluster</w:t>
      </w:r>
      <w:r>
        <w:rPr>
          <w:rFonts w:hint="cs"/>
          <w:cs/>
        </w:rPr>
        <w:t xml:space="preserve"> </w:t>
      </w:r>
      <w:r>
        <w:t>MongoDB</w:t>
      </w:r>
      <w:bookmarkEnd w:id="158"/>
    </w:p>
    <w:p w14:paraId="5FD5F9CB" w14:textId="2EDCBB7C" w:rsidR="003E6C79" w:rsidRDefault="003E6C79" w:rsidP="00025889">
      <w:pPr>
        <w:spacing w:line="276" w:lineRule="auto"/>
      </w:pPr>
    </w:p>
    <w:p w14:paraId="65115C9C" w14:textId="6CED7A80" w:rsidR="003E6C79" w:rsidRPr="003E6C79" w:rsidRDefault="003E6C79" w:rsidP="00573AA8">
      <w:pPr>
        <w:spacing w:line="276" w:lineRule="auto"/>
      </w:pPr>
      <w:r>
        <w:tab/>
        <w:t xml:space="preserve">2.4 </w:t>
      </w:r>
      <w:r>
        <w:rPr>
          <w:rFonts w:hint="cs"/>
          <w:cs/>
        </w:rPr>
        <w:t xml:space="preserve">สร้างบัญชีสำหรับใช้งานฐานข้อมูลตั้งค่า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จากนั้น</w:t>
      </w:r>
      <w:r w:rsidR="00573AA8">
        <w:rPr>
          <w:rFonts w:hint="cs"/>
          <w:cs/>
        </w:rPr>
        <w:t>กด</w:t>
      </w:r>
      <w:r>
        <w:rPr>
          <w:rFonts w:hint="cs"/>
          <w:cs/>
        </w:rPr>
        <w:t>ปุ</w:t>
      </w:r>
      <w:r w:rsidR="00573AA8">
        <w:rPr>
          <w:rFonts w:hint="cs"/>
          <w:cs/>
        </w:rPr>
        <w:t>่</w:t>
      </w:r>
      <w:r>
        <w:rPr>
          <w:rFonts w:hint="cs"/>
          <w:cs/>
        </w:rPr>
        <w:t xml:space="preserve">ม </w:t>
      </w:r>
      <w:r>
        <w:t>Create User</w:t>
      </w:r>
    </w:p>
    <w:p w14:paraId="44CE6428" w14:textId="4AE93655" w:rsidR="003E6C79" w:rsidRDefault="003E6C7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8674EF5" wp14:editId="6ACAC801">
            <wp:extent cx="5040000" cy="3062286"/>
            <wp:effectExtent l="0" t="0" r="0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B4C4" w14:textId="564748FE" w:rsidR="003E6C79" w:rsidRPr="003E6C79" w:rsidRDefault="003E6C79" w:rsidP="00025889">
      <w:pPr>
        <w:pStyle w:val="Caption"/>
        <w:spacing w:line="276" w:lineRule="auto"/>
        <w:rPr>
          <w:cs/>
        </w:rPr>
      </w:pPr>
      <w:r w:rsidRPr="003E6C79">
        <w:rPr>
          <w:b/>
          <w:bCs/>
          <w:cs/>
        </w:rPr>
        <w:t xml:space="preserve">ภาพที่ </w:t>
      </w:r>
      <w:r w:rsidRPr="003E6C79">
        <w:rPr>
          <w:b/>
          <w:bCs/>
          <w:cs/>
        </w:rPr>
        <w:fldChar w:fldCharType="begin"/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</w:rPr>
        <w:instrText xml:space="preserve">SEQ </w:instrText>
      </w:r>
      <w:r w:rsidRPr="003E6C79">
        <w:rPr>
          <w:b/>
          <w:bCs/>
          <w:cs/>
        </w:rPr>
        <w:instrText xml:space="preserve">ภาพที่ </w:instrText>
      </w:r>
      <w:r w:rsidRPr="003E6C79">
        <w:rPr>
          <w:b/>
          <w:bCs/>
        </w:rPr>
        <w:instrText>\* ARABIC</w:instrText>
      </w:r>
      <w:r w:rsidRPr="003E6C79">
        <w:rPr>
          <w:b/>
          <w:bCs/>
          <w:cs/>
        </w:rPr>
        <w:instrText xml:space="preserve"> </w:instrText>
      </w:r>
      <w:r w:rsidRPr="003E6C7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64</w:t>
      </w:r>
      <w:r w:rsidRPr="003E6C79">
        <w:rPr>
          <w:b/>
          <w:bCs/>
          <w:cs/>
        </w:rPr>
        <w:fldChar w:fldCharType="end"/>
      </w:r>
      <w:r w:rsidRPr="003E6C79">
        <w:rPr>
          <w:b/>
          <w:bCs/>
        </w:rPr>
        <w:t xml:space="preserve"> </w:t>
      </w:r>
      <w:bookmarkStart w:id="159" w:name="_Toc130463886"/>
      <w:r>
        <w:rPr>
          <w:rFonts w:hint="cs"/>
          <w:cs/>
        </w:rPr>
        <w:t>แสดงหน้าสร้างบัญชีสำหรับจัดการฐานข้อมูล</w:t>
      </w:r>
      <w:bookmarkEnd w:id="159"/>
    </w:p>
    <w:p w14:paraId="7EA0FBDD" w14:textId="76BCDA78" w:rsidR="00FE7C0B" w:rsidRDefault="00FE7C0B" w:rsidP="00025889">
      <w:pPr>
        <w:spacing w:line="276" w:lineRule="auto"/>
      </w:pPr>
    </w:p>
    <w:p w14:paraId="46161A77" w14:textId="2E37CF06" w:rsidR="00D14CF4" w:rsidRDefault="00D14CF4" w:rsidP="00025889">
      <w:pPr>
        <w:spacing w:line="276" w:lineRule="auto"/>
      </w:pPr>
      <w:r>
        <w:lastRenderedPageBreak/>
        <w:tab/>
        <w:t xml:space="preserve">2.4 </w:t>
      </w:r>
      <w:r>
        <w:rPr>
          <w:rFonts w:hint="cs"/>
          <w:cs/>
        </w:rPr>
        <w:t xml:space="preserve">เพิ่มรายชื่อ </w:t>
      </w:r>
      <w:r>
        <w:t xml:space="preserve">IP address </w:t>
      </w:r>
      <w:r>
        <w:rPr>
          <w:rFonts w:hint="cs"/>
          <w:cs/>
        </w:rPr>
        <w:t xml:space="preserve">ที่สามารถเชื่อมต่อฐานข้อมูลได้ (กรณีเป็น </w:t>
      </w:r>
      <w:r>
        <w:t xml:space="preserve">0.0.0.0 </w:t>
      </w:r>
      <w:r>
        <w:rPr>
          <w:rFonts w:hint="cs"/>
          <w:cs/>
        </w:rPr>
        <w:t>หมายถึงทุก</w:t>
      </w:r>
      <w:r>
        <w:t xml:space="preserve"> IP address </w:t>
      </w:r>
      <w:r>
        <w:rPr>
          <w:rFonts w:hint="cs"/>
          <w:cs/>
        </w:rPr>
        <w:t>สามารถเชื่อมต่อเข้ามาได้)</w:t>
      </w:r>
      <w:r w:rsidRPr="00D14CF4">
        <w:rPr>
          <w:noProof/>
        </w:rPr>
        <w:t xml:space="preserve"> </w:t>
      </w:r>
      <w:r>
        <w:rPr>
          <w:rFonts w:hint="cs"/>
          <w:noProof/>
          <w:cs/>
        </w:rPr>
        <w:t xml:space="preserve">จากนั้นกดปุ่ม </w:t>
      </w:r>
      <w:r>
        <w:rPr>
          <w:noProof/>
        </w:rPr>
        <w:t xml:space="preserve">Add Entry </w:t>
      </w:r>
      <w:r>
        <w:rPr>
          <w:rFonts w:hint="cs"/>
          <w:noProof/>
          <w:cs/>
        </w:rPr>
        <w:t xml:space="preserve">และปุ่ม </w:t>
      </w:r>
      <w:r>
        <w:rPr>
          <w:noProof/>
        </w:rPr>
        <w:t>Finish and Close</w:t>
      </w:r>
    </w:p>
    <w:p w14:paraId="2766D10A" w14:textId="5B0E5EC9" w:rsidR="00D14CF4" w:rsidRDefault="00D14CF4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0256334" wp14:editId="5157235B">
            <wp:extent cx="5040000" cy="3062320"/>
            <wp:effectExtent l="0" t="0" r="0" b="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Picture 89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79CC" w14:textId="66CBA2AA" w:rsidR="00D14CF4" w:rsidRDefault="00D14CF4" w:rsidP="00025889">
      <w:pPr>
        <w:pStyle w:val="Caption"/>
        <w:spacing w:line="276" w:lineRule="auto"/>
      </w:pPr>
      <w:r w:rsidRPr="00D14CF4">
        <w:rPr>
          <w:b/>
          <w:bCs/>
          <w:cs/>
        </w:rPr>
        <w:t xml:space="preserve">ภาพที่ </w:t>
      </w:r>
      <w:r w:rsidRPr="00D14CF4">
        <w:rPr>
          <w:b/>
          <w:bCs/>
          <w:cs/>
        </w:rPr>
        <w:fldChar w:fldCharType="begin"/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</w:rPr>
        <w:instrText xml:space="preserve">SEQ </w:instrText>
      </w:r>
      <w:r w:rsidRPr="00D14CF4">
        <w:rPr>
          <w:b/>
          <w:bCs/>
          <w:cs/>
        </w:rPr>
        <w:instrText xml:space="preserve">ภาพที่ </w:instrText>
      </w:r>
      <w:r w:rsidRPr="00D14CF4">
        <w:rPr>
          <w:b/>
          <w:bCs/>
        </w:rPr>
        <w:instrText>\* ARABIC</w:instrText>
      </w:r>
      <w:r w:rsidRPr="00D14CF4">
        <w:rPr>
          <w:b/>
          <w:bCs/>
          <w:cs/>
        </w:rPr>
        <w:instrText xml:space="preserve"> </w:instrText>
      </w:r>
      <w:r w:rsidRPr="00D14CF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65</w:t>
      </w:r>
      <w:r w:rsidRPr="00D14CF4">
        <w:rPr>
          <w:b/>
          <w:bCs/>
          <w:cs/>
        </w:rPr>
        <w:fldChar w:fldCharType="end"/>
      </w:r>
      <w:r>
        <w:t xml:space="preserve"> </w:t>
      </w:r>
      <w:bookmarkStart w:id="160" w:name="_Toc130463887"/>
      <w:r>
        <w:rPr>
          <w:rFonts w:hint="cs"/>
          <w:cs/>
        </w:rPr>
        <w:t xml:space="preserve">แสดงหน้าเพิ่ม </w:t>
      </w:r>
      <w:r>
        <w:t xml:space="preserve">IP address </w:t>
      </w:r>
      <w:r>
        <w:rPr>
          <w:rFonts w:hint="cs"/>
          <w:cs/>
        </w:rPr>
        <w:t>ที่สามารถเชื่อมต่อฐานข้อมูลได้</w:t>
      </w:r>
      <w:bookmarkEnd w:id="160"/>
    </w:p>
    <w:p w14:paraId="6E95957F" w14:textId="77777777" w:rsidR="00A43381" w:rsidRPr="006F7992" w:rsidRDefault="00A43381" w:rsidP="00025889">
      <w:pPr>
        <w:spacing w:line="276" w:lineRule="auto"/>
        <w:rPr>
          <w:cs/>
        </w:rPr>
      </w:pPr>
    </w:p>
    <w:p w14:paraId="5C84778A" w14:textId="2533C8B5" w:rsidR="00FE7C0B" w:rsidRDefault="00FE7C0B" w:rsidP="00025889">
      <w:pPr>
        <w:pStyle w:val="Heading2"/>
        <w:spacing w:line="276" w:lineRule="auto"/>
        <w:rPr>
          <w:cs/>
        </w:rPr>
      </w:pPr>
      <w:bookmarkStart w:id="161" w:name="_Toc130401130"/>
      <w:bookmarkStart w:id="162" w:name="_Toc130401397"/>
      <w:bookmarkStart w:id="163" w:name="_Toc130464079"/>
      <w:r>
        <w:t xml:space="preserve">3. </w:t>
      </w:r>
      <w:r w:rsidR="006D7C36">
        <w:rPr>
          <w:rFonts w:hint="cs"/>
          <w:cs/>
        </w:rPr>
        <w:t>การ</w:t>
      </w:r>
      <w:r w:rsidR="00BF5568">
        <w:rPr>
          <w:rFonts w:hint="cs"/>
          <w:cs/>
        </w:rPr>
        <w:t>สร้างฐานข้อมูล</w:t>
      </w:r>
      <w:r w:rsidR="006D7C36">
        <w:rPr>
          <w:rFonts w:hint="cs"/>
          <w:cs/>
        </w:rPr>
        <w:t>ในโปรแกร</w:t>
      </w:r>
      <w:r w:rsidR="00F87F7D">
        <w:rPr>
          <w:rFonts w:hint="cs"/>
          <w:cs/>
        </w:rPr>
        <w:t>ม</w:t>
      </w:r>
      <w:r w:rsidR="006D7C36">
        <w:rPr>
          <w:rFonts w:hint="cs"/>
          <w:cs/>
        </w:rPr>
        <w:t>มองโกดีบี (</w:t>
      </w:r>
      <w:r w:rsidR="006D7C36">
        <w:t>MongoDB</w:t>
      </w:r>
      <w:r w:rsidR="006D7C36">
        <w:rPr>
          <w:rFonts w:hint="cs"/>
          <w:cs/>
        </w:rPr>
        <w:t>)</w:t>
      </w:r>
      <w:bookmarkEnd w:id="161"/>
      <w:bookmarkEnd w:id="162"/>
      <w:bookmarkEnd w:id="163"/>
    </w:p>
    <w:p w14:paraId="30CEC72B" w14:textId="18F5742D" w:rsidR="00BF5568" w:rsidRDefault="00BF5568" w:rsidP="00025889">
      <w:pPr>
        <w:spacing w:line="276" w:lineRule="auto"/>
      </w:pPr>
      <w:r>
        <w:rPr>
          <w:cs/>
        </w:rPr>
        <w:tab/>
      </w:r>
      <w:r>
        <w:t xml:space="preserve">3.1 </w:t>
      </w:r>
      <w:r>
        <w:rPr>
          <w:rFonts w:hint="cs"/>
          <w:cs/>
        </w:rPr>
        <w:t xml:space="preserve">สร้างฐานข้อมูลและ </w:t>
      </w:r>
      <w:r>
        <w:t xml:space="preserve">Collection </w:t>
      </w:r>
      <w:r>
        <w:rPr>
          <w:rFonts w:hint="cs"/>
          <w:cs/>
        </w:rPr>
        <w:t xml:space="preserve">กดที่ชื่อ </w:t>
      </w:r>
      <w:r>
        <w:t>Cluster</w:t>
      </w:r>
    </w:p>
    <w:p w14:paraId="6D4191D0" w14:textId="38C7AD91" w:rsidR="00BF5568" w:rsidRDefault="00BF5568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74B60C" wp14:editId="47599A23">
            <wp:extent cx="5040000" cy="3062320"/>
            <wp:effectExtent l="0" t="0" r="0" b="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 82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3945" w14:textId="357632F2" w:rsidR="00BF5568" w:rsidRDefault="00BF5568" w:rsidP="00025889">
      <w:pPr>
        <w:pStyle w:val="Caption"/>
        <w:spacing w:line="276" w:lineRule="auto"/>
      </w:pPr>
      <w:r w:rsidRPr="00BF5568">
        <w:rPr>
          <w:b/>
          <w:bCs/>
          <w:cs/>
        </w:rPr>
        <w:t xml:space="preserve">ภาพที่ </w:t>
      </w:r>
      <w:r w:rsidRPr="00BF5568">
        <w:rPr>
          <w:b/>
          <w:bCs/>
          <w:cs/>
        </w:rPr>
        <w:fldChar w:fldCharType="begin"/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</w:rPr>
        <w:instrText xml:space="preserve">SEQ </w:instrText>
      </w:r>
      <w:r w:rsidRPr="00BF5568">
        <w:rPr>
          <w:b/>
          <w:bCs/>
          <w:cs/>
        </w:rPr>
        <w:instrText xml:space="preserve">ภาพที่ </w:instrText>
      </w:r>
      <w:r w:rsidRPr="00BF5568">
        <w:rPr>
          <w:b/>
          <w:bCs/>
        </w:rPr>
        <w:instrText>\* ARABIC</w:instrText>
      </w:r>
      <w:r w:rsidRPr="00BF5568">
        <w:rPr>
          <w:b/>
          <w:bCs/>
          <w:cs/>
        </w:rPr>
        <w:instrText xml:space="preserve"> </w:instrText>
      </w:r>
      <w:r w:rsidRPr="00BF556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66</w:t>
      </w:r>
      <w:r w:rsidRPr="00BF5568">
        <w:rPr>
          <w:b/>
          <w:bCs/>
          <w:cs/>
        </w:rPr>
        <w:fldChar w:fldCharType="end"/>
      </w:r>
      <w:r>
        <w:t xml:space="preserve"> </w:t>
      </w:r>
      <w:bookmarkStart w:id="164" w:name="_Toc130463888"/>
      <w:r>
        <w:rPr>
          <w:rFonts w:hint="cs"/>
          <w:cs/>
        </w:rPr>
        <w:t xml:space="preserve">แสดงหน้าจัดการ </w:t>
      </w:r>
      <w:r>
        <w:t>Cluster MongoDB</w:t>
      </w:r>
      <w:bookmarkEnd w:id="164"/>
    </w:p>
    <w:p w14:paraId="51DADD52" w14:textId="23943B56" w:rsidR="00BF5568" w:rsidRDefault="00931B95" w:rsidP="00025889">
      <w:pPr>
        <w:spacing w:line="276" w:lineRule="auto"/>
      </w:pPr>
      <w:r>
        <w:tab/>
      </w:r>
    </w:p>
    <w:p w14:paraId="2C89BA9F" w14:textId="77777777" w:rsidR="001621B3" w:rsidRDefault="001621B3" w:rsidP="00025889">
      <w:pPr>
        <w:spacing w:line="276" w:lineRule="auto"/>
      </w:pPr>
    </w:p>
    <w:p w14:paraId="08B51083" w14:textId="67B81DEB" w:rsidR="00931B95" w:rsidRDefault="00931B95" w:rsidP="00B25B81">
      <w:pPr>
        <w:spacing w:line="276" w:lineRule="auto"/>
        <w:jc w:val="thaiDistribute"/>
      </w:pPr>
      <w:r>
        <w:lastRenderedPageBreak/>
        <w:tab/>
      </w:r>
      <w:r w:rsidR="00E72991">
        <w:t>3</w:t>
      </w:r>
      <w:r>
        <w:t xml:space="preserve">.2 </w:t>
      </w:r>
      <w:r>
        <w:rPr>
          <w:rFonts w:hint="cs"/>
          <w:cs/>
        </w:rPr>
        <w:t xml:space="preserve">กดที่แถบเมนู </w:t>
      </w:r>
      <w:r>
        <w:t xml:space="preserve">Collections </w:t>
      </w:r>
      <w:r>
        <w:rPr>
          <w:rFonts w:hint="cs"/>
          <w:cs/>
        </w:rPr>
        <w:t xml:space="preserve">และกดปุ่ม </w:t>
      </w:r>
      <w:r w:rsidR="00D85F06">
        <w:t xml:space="preserve">Add My Own Data </w:t>
      </w:r>
      <w:proofErr w:type="gramStart"/>
      <w:r w:rsidR="00D85F06">
        <w:rPr>
          <w:rFonts w:hint="cs"/>
          <w:cs/>
        </w:rPr>
        <w:t>เพื่อสร้างฐานข้อมูล</w:t>
      </w:r>
      <w:proofErr w:type="gramEnd"/>
    </w:p>
    <w:p w14:paraId="67B713AA" w14:textId="57BF705C" w:rsidR="00931B95" w:rsidRDefault="00931B9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8DE71BE" wp14:editId="664658BB">
            <wp:extent cx="5040000" cy="3062320"/>
            <wp:effectExtent l="0" t="0" r="0" b="0"/>
            <wp:docPr id="856" name="Picture 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A569" w14:textId="698FF5A6" w:rsidR="006529AD" w:rsidRDefault="00931B95" w:rsidP="00025889">
      <w:pPr>
        <w:pStyle w:val="Caption"/>
        <w:spacing w:line="276" w:lineRule="auto"/>
      </w:pPr>
      <w:r w:rsidRPr="00931B95">
        <w:rPr>
          <w:b/>
          <w:bCs/>
          <w:cs/>
        </w:rPr>
        <w:t xml:space="preserve">ภาพที่ </w:t>
      </w:r>
      <w:r w:rsidRPr="00931B95">
        <w:rPr>
          <w:b/>
          <w:bCs/>
          <w:cs/>
        </w:rPr>
        <w:fldChar w:fldCharType="begin"/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</w:rPr>
        <w:instrText xml:space="preserve">SEQ </w:instrText>
      </w:r>
      <w:r w:rsidRPr="00931B95">
        <w:rPr>
          <w:b/>
          <w:bCs/>
          <w:cs/>
        </w:rPr>
        <w:instrText xml:space="preserve">ภาพที่ </w:instrText>
      </w:r>
      <w:r w:rsidRPr="00931B95">
        <w:rPr>
          <w:b/>
          <w:bCs/>
        </w:rPr>
        <w:instrText>\* ARABIC</w:instrText>
      </w:r>
      <w:r w:rsidRPr="00931B95">
        <w:rPr>
          <w:b/>
          <w:bCs/>
          <w:cs/>
        </w:rPr>
        <w:instrText xml:space="preserve"> </w:instrText>
      </w:r>
      <w:r w:rsidRPr="00931B9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67</w:t>
      </w:r>
      <w:r w:rsidRPr="00931B95">
        <w:rPr>
          <w:b/>
          <w:bCs/>
          <w:cs/>
        </w:rPr>
        <w:fldChar w:fldCharType="end"/>
      </w:r>
      <w:r>
        <w:t xml:space="preserve"> </w:t>
      </w:r>
      <w:bookmarkStart w:id="165" w:name="_Toc130463889"/>
      <w:r>
        <w:rPr>
          <w:rFonts w:hint="cs"/>
          <w:cs/>
        </w:rPr>
        <w:t xml:space="preserve">แสดงการสร้างฐานข้อมูล </w:t>
      </w:r>
      <w:r>
        <w:t>MongoDB</w:t>
      </w:r>
      <w:bookmarkEnd w:id="165"/>
    </w:p>
    <w:p w14:paraId="1B7257DB" w14:textId="77777777" w:rsidR="006529AD" w:rsidRDefault="006529AD" w:rsidP="00025889">
      <w:pPr>
        <w:spacing w:line="276" w:lineRule="auto"/>
      </w:pPr>
    </w:p>
    <w:p w14:paraId="61B1DD97" w14:textId="1EDAFB1B" w:rsidR="00931B95" w:rsidRDefault="00E72991" w:rsidP="00025889">
      <w:pPr>
        <w:spacing w:line="276" w:lineRule="auto"/>
        <w:ind w:left="720"/>
      </w:pPr>
      <w:r>
        <w:t xml:space="preserve">3.3 </w:t>
      </w:r>
      <w:r w:rsidR="00931B95">
        <w:rPr>
          <w:rFonts w:hint="cs"/>
          <w:cs/>
        </w:rPr>
        <w:t>กำหนดชื่อฐานข</w:t>
      </w:r>
      <w:r w:rsidR="006529AD">
        <w:rPr>
          <w:rFonts w:hint="cs"/>
          <w:cs/>
        </w:rPr>
        <w:t>้</w:t>
      </w:r>
      <w:r w:rsidR="00931B95">
        <w:rPr>
          <w:rFonts w:hint="cs"/>
          <w:cs/>
        </w:rPr>
        <w:t xml:space="preserve">อมูลและชื่อ </w:t>
      </w:r>
      <w:r w:rsidR="00931B95">
        <w:t xml:space="preserve">Collection </w:t>
      </w:r>
      <w:r w:rsidR="00931B95">
        <w:rPr>
          <w:rFonts w:hint="cs"/>
          <w:cs/>
        </w:rPr>
        <w:t>ที่อยู่ในฐานข้อมูล</w:t>
      </w:r>
    </w:p>
    <w:p w14:paraId="5E52EDC3" w14:textId="077477FF" w:rsidR="007E357D" w:rsidRDefault="007E35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F1FD46" wp14:editId="1A2C1887">
            <wp:extent cx="5040000" cy="3062320"/>
            <wp:effectExtent l="0" t="0" r="0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Picture 886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FF66" w14:textId="44B0FBAA" w:rsidR="007E357D" w:rsidRDefault="007E357D" w:rsidP="00025889">
      <w:pPr>
        <w:pStyle w:val="Caption"/>
        <w:spacing w:line="276" w:lineRule="auto"/>
      </w:pPr>
      <w:r w:rsidRPr="007E357D">
        <w:rPr>
          <w:b/>
          <w:bCs/>
          <w:cs/>
        </w:rPr>
        <w:t xml:space="preserve">ภาพที่ </w:t>
      </w:r>
      <w:r w:rsidRPr="007E357D">
        <w:rPr>
          <w:b/>
          <w:bCs/>
          <w:cs/>
        </w:rPr>
        <w:fldChar w:fldCharType="begin"/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</w:rPr>
        <w:instrText xml:space="preserve">SEQ </w:instrText>
      </w:r>
      <w:r w:rsidRPr="007E357D">
        <w:rPr>
          <w:b/>
          <w:bCs/>
          <w:cs/>
        </w:rPr>
        <w:instrText xml:space="preserve">ภาพที่ </w:instrText>
      </w:r>
      <w:r w:rsidRPr="007E357D">
        <w:rPr>
          <w:b/>
          <w:bCs/>
        </w:rPr>
        <w:instrText>\* ARABIC</w:instrText>
      </w:r>
      <w:r w:rsidRPr="007E357D">
        <w:rPr>
          <w:b/>
          <w:bCs/>
          <w:cs/>
        </w:rPr>
        <w:instrText xml:space="preserve"> </w:instrText>
      </w:r>
      <w:r w:rsidRPr="007E35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68</w:t>
      </w:r>
      <w:r w:rsidRPr="007E357D">
        <w:rPr>
          <w:b/>
          <w:bCs/>
          <w:cs/>
        </w:rPr>
        <w:fldChar w:fldCharType="end"/>
      </w:r>
      <w:r>
        <w:t xml:space="preserve"> </w:t>
      </w:r>
      <w:bookmarkStart w:id="166" w:name="_Toc130463890"/>
      <w:r>
        <w:rPr>
          <w:rFonts w:hint="cs"/>
          <w:cs/>
        </w:rPr>
        <w:t xml:space="preserve">แสดงหน้าต่างการสร้างฐานข้อมูลและ </w:t>
      </w:r>
      <w:r>
        <w:t>Collection</w:t>
      </w:r>
      <w:bookmarkEnd w:id="166"/>
    </w:p>
    <w:p w14:paraId="07878BBE" w14:textId="77777777" w:rsidR="0018220E" w:rsidRPr="0018220E" w:rsidRDefault="0018220E" w:rsidP="00025889">
      <w:pPr>
        <w:spacing w:line="276" w:lineRule="auto"/>
      </w:pPr>
    </w:p>
    <w:p w14:paraId="2B4EA1CB" w14:textId="3DC909D3" w:rsidR="00E72991" w:rsidRDefault="00E72991" w:rsidP="00206BB2">
      <w:pPr>
        <w:spacing w:line="276" w:lineRule="auto"/>
        <w:ind w:left="720"/>
        <w:jc w:val="thaiDistribute"/>
      </w:pPr>
      <w:r>
        <w:t xml:space="preserve">3.3 </w:t>
      </w:r>
      <w:r w:rsidRPr="00E72991">
        <w:rPr>
          <w:cs/>
        </w:rPr>
        <w:t xml:space="preserve">ดาวน์โหลดโปรแกรม </w:t>
      </w:r>
      <w:r w:rsidRPr="00E72991">
        <w:t xml:space="preserve">MongoDB compass </w:t>
      </w:r>
      <w:r w:rsidRPr="00E72991">
        <w:rPr>
          <w:cs/>
        </w:rPr>
        <w:t>ที่เว็บไซต์</w:t>
      </w:r>
      <w:r w:rsidR="001621B3">
        <w:rPr>
          <w:rFonts w:hint="cs"/>
          <w:cs/>
        </w:rPr>
        <w:t xml:space="preserve">ของ </w:t>
      </w:r>
      <w:r w:rsidR="001621B3">
        <w:t xml:space="preserve">MongoDB </w:t>
      </w:r>
      <w:r w:rsidR="001621B3">
        <w:rPr>
          <w:rFonts w:hint="cs"/>
          <w:cs/>
        </w:rPr>
        <w:t>และเลือก</w:t>
      </w:r>
      <w:r w:rsidR="000F631E">
        <w:rPr>
          <w:rFonts w:hint="cs"/>
          <w:cs/>
        </w:rPr>
        <w:t xml:space="preserve"> </w:t>
      </w:r>
      <w:r>
        <w:t xml:space="preserve">Version Platform </w:t>
      </w:r>
      <w:r>
        <w:rPr>
          <w:rFonts w:hint="cs"/>
          <w:cs/>
        </w:rPr>
        <w:t>และ</w:t>
      </w:r>
      <w:r w:rsidR="001621B3">
        <w:rPr>
          <w:rFonts w:hint="cs"/>
          <w:cs/>
        </w:rPr>
        <w:t xml:space="preserve"> </w:t>
      </w:r>
      <w:r>
        <w:t>Package</w:t>
      </w:r>
      <w:r>
        <w:rPr>
          <w:rFonts w:hint="cs"/>
          <w:cs/>
        </w:rPr>
        <w:t xml:space="preserve"> ตามระบบปฏิบัติการที่ใช้และกดปุ่ม </w:t>
      </w:r>
      <w:proofErr w:type="gramStart"/>
      <w:r>
        <w:t>Download</w:t>
      </w:r>
      <w:proofErr w:type="gramEnd"/>
    </w:p>
    <w:p w14:paraId="4910F0FD" w14:textId="2345371D" w:rsidR="009F4EFF" w:rsidRDefault="009F4EFF" w:rsidP="00025889">
      <w:pPr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589D321C" wp14:editId="252386CB">
            <wp:extent cx="5040000" cy="3062286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" name="Picture 897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C0BA" w14:textId="68CA4E2C" w:rsidR="009F4EFF" w:rsidRDefault="0018220E" w:rsidP="00025889">
      <w:pPr>
        <w:pStyle w:val="Caption"/>
        <w:spacing w:line="276" w:lineRule="auto"/>
      </w:pPr>
      <w:r w:rsidRPr="0018220E">
        <w:rPr>
          <w:b/>
          <w:bCs/>
          <w:cs/>
        </w:rPr>
        <w:t xml:space="preserve">ภาพที่ </w:t>
      </w:r>
      <w:r w:rsidRPr="0018220E">
        <w:rPr>
          <w:b/>
          <w:bCs/>
          <w:cs/>
        </w:rPr>
        <w:fldChar w:fldCharType="begin"/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</w:rPr>
        <w:instrText xml:space="preserve">SEQ </w:instrText>
      </w:r>
      <w:r w:rsidRPr="0018220E">
        <w:rPr>
          <w:b/>
          <w:bCs/>
          <w:cs/>
        </w:rPr>
        <w:instrText xml:space="preserve">ภาพที่ </w:instrText>
      </w:r>
      <w:r w:rsidRPr="0018220E">
        <w:rPr>
          <w:b/>
          <w:bCs/>
        </w:rPr>
        <w:instrText>\* ARABIC</w:instrText>
      </w:r>
      <w:r w:rsidRPr="0018220E">
        <w:rPr>
          <w:b/>
          <w:bCs/>
          <w:cs/>
        </w:rPr>
        <w:instrText xml:space="preserve"> </w:instrText>
      </w:r>
      <w:r w:rsidRPr="0018220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69</w:t>
      </w:r>
      <w:r w:rsidRPr="0018220E">
        <w:rPr>
          <w:b/>
          <w:bCs/>
          <w:cs/>
        </w:rPr>
        <w:fldChar w:fldCharType="end"/>
      </w:r>
      <w:r>
        <w:t xml:space="preserve"> </w:t>
      </w:r>
      <w:bookmarkStart w:id="167" w:name="_Toc130463891"/>
      <w:r>
        <w:rPr>
          <w:rFonts w:hint="cs"/>
          <w:cs/>
        </w:rPr>
        <w:t xml:space="preserve">ตัวอย่างการเลือกตั้งค่าการดาวน์โหลดโปรแกรม </w:t>
      </w:r>
      <w:r>
        <w:t>MongoDB compass</w:t>
      </w:r>
      <w:bookmarkEnd w:id="167"/>
    </w:p>
    <w:p w14:paraId="4119E81D" w14:textId="77777777" w:rsidR="007E6C91" w:rsidRPr="007E6C91" w:rsidRDefault="007E6C91" w:rsidP="00025889">
      <w:pPr>
        <w:spacing w:line="276" w:lineRule="auto"/>
      </w:pPr>
    </w:p>
    <w:p w14:paraId="79B2E12B" w14:textId="029287A3" w:rsidR="000C4C90" w:rsidRDefault="000C4C90" w:rsidP="00025889">
      <w:pPr>
        <w:pStyle w:val="Heading2"/>
        <w:spacing w:line="276" w:lineRule="auto"/>
      </w:pPr>
      <w:bookmarkStart w:id="168" w:name="_Toc130287987"/>
      <w:bookmarkStart w:id="169" w:name="_Toc130401131"/>
      <w:bookmarkStart w:id="170" w:name="_Toc130401398"/>
      <w:bookmarkStart w:id="171" w:name="_Toc130464080"/>
      <w:r>
        <w:t xml:space="preserve">4. </w:t>
      </w:r>
      <w:r>
        <w:rPr>
          <w:rFonts w:hint="cs"/>
          <w:cs/>
        </w:rPr>
        <w:t>การ</w:t>
      </w:r>
      <w:r w:rsidR="008A79C9">
        <w:rPr>
          <w:rFonts w:hint="cs"/>
          <w:cs/>
        </w:rPr>
        <w:t>นำ</w:t>
      </w:r>
      <w:r>
        <w:rPr>
          <w:rFonts w:hint="cs"/>
          <w:cs/>
        </w:rPr>
        <w:t>ข้อมูลเข้าสู่ฐานข้อมูล</w:t>
      </w:r>
      <w:r w:rsidR="008A79C9">
        <w:rPr>
          <w:rFonts w:hint="cs"/>
          <w:cs/>
        </w:rPr>
        <w:t>มองโกดีบี (</w:t>
      </w:r>
      <w:r w:rsidR="008A79C9">
        <w:t>MongoDB</w:t>
      </w:r>
      <w:r w:rsidR="008A79C9">
        <w:rPr>
          <w:rFonts w:hint="cs"/>
          <w:cs/>
        </w:rPr>
        <w:t>)</w:t>
      </w:r>
      <w:bookmarkEnd w:id="168"/>
      <w:bookmarkEnd w:id="169"/>
      <w:bookmarkEnd w:id="170"/>
      <w:bookmarkEnd w:id="171"/>
    </w:p>
    <w:p w14:paraId="44EA5303" w14:textId="22F6B7A4" w:rsidR="000C4C90" w:rsidRDefault="000C4C90" w:rsidP="00025889">
      <w:pPr>
        <w:spacing w:line="276" w:lineRule="auto"/>
      </w:pPr>
      <w:r>
        <w:rPr>
          <w:cs/>
        </w:rPr>
        <w:tab/>
      </w:r>
      <w:r>
        <w:t xml:space="preserve">4.1 </w:t>
      </w:r>
      <w:r>
        <w:rPr>
          <w:rFonts w:hint="cs"/>
          <w:cs/>
        </w:rPr>
        <w:t xml:space="preserve">เปิดเว็บไซต์หน้าจัดการ </w:t>
      </w:r>
      <w:r>
        <w:t xml:space="preserve">Cluster </w:t>
      </w:r>
      <w:r>
        <w:rPr>
          <w:rFonts w:hint="cs"/>
          <w:cs/>
        </w:rPr>
        <w:t xml:space="preserve">กดปุ่ม </w:t>
      </w:r>
      <w:r>
        <w:t xml:space="preserve">Connect </w:t>
      </w:r>
      <w:r>
        <w:rPr>
          <w:rFonts w:hint="cs"/>
          <w:cs/>
        </w:rPr>
        <w:t xml:space="preserve">และกดปุ่ม </w:t>
      </w:r>
      <w:r>
        <w:t>Connect using MongoDB Compass</w:t>
      </w:r>
    </w:p>
    <w:p w14:paraId="1DECCCB9" w14:textId="7E7D367B" w:rsidR="000C4C90" w:rsidRDefault="000C4C90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3563D71" wp14:editId="24A00FE3">
            <wp:extent cx="5040000" cy="3062286"/>
            <wp:effectExtent l="0" t="0" r="0" b="0"/>
            <wp:docPr id="899" name="Picture 89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" name="Picture 899" descr="Graphical user interface, application, Teams&#10;&#10;Description automatically generated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C363" w14:textId="24915CCE" w:rsidR="000C4C90" w:rsidRDefault="000C4C90" w:rsidP="00025889">
      <w:pPr>
        <w:pStyle w:val="Caption"/>
        <w:spacing w:line="276" w:lineRule="auto"/>
      </w:pPr>
      <w:r w:rsidRPr="000C4C90">
        <w:rPr>
          <w:b/>
          <w:bCs/>
          <w:cs/>
        </w:rPr>
        <w:t xml:space="preserve">ภาพที่ </w:t>
      </w:r>
      <w:r w:rsidRPr="000C4C90">
        <w:rPr>
          <w:b/>
          <w:bCs/>
          <w:cs/>
        </w:rPr>
        <w:fldChar w:fldCharType="begin"/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</w:rPr>
        <w:instrText xml:space="preserve">SEQ </w:instrText>
      </w:r>
      <w:r w:rsidRPr="000C4C90">
        <w:rPr>
          <w:b/>
          <w:bCs/>
          <w:cs/>
        </w:rPr>
        <w:instrText xml:space="preserve">ภาพที่ </w:instrText>
      </w:r>
      <w:r w:rsidRPr="000C4C90">
        <w:rPr>
          <w:b/>
          <w:bCs/>
        </w:rPr>
        <w:instrText>\* ARABIC</w:instrText>
      </w:r>
      <w:r w:rsidRPr="000C4C90">
        <w:rPr>
          <w:b/>
          <w:bCs/>
          <w:cs/>
        </w:rPr>
        <w:instrText xml:space="preserve"> </w:instrText>
      </w:r>
      <w:r w:rsidRPr="000C4C90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70</w:t>
      </w:r>
      <w:r w:rsidRPr="000C4C90">
        <w:rPr>
          <w:b/>
          <w:bCs/>
          <w:cs/>
        </w:rPr>
        <w:fldChar w:fldCharType="end"/>
      </w:r>
      <w:r>
        <w:t xml:space="preserve"> </w:t>
      </w:r>
      <w:bookmarkStart w:id="172" w:name="_Toc130463892"/>
      <w:r>
        <w:rPr>
          <w:rFonts w:hint="cs"/>
          <w:cs/>
        </w:rPr>
        <w:t xml:space="preserve">หน้าต่างเลือกเชื่อมต่อกับ </w:t>
      </w:r>
      <w:r>
        <w:t>Cluster</w:t>
      </w:r>
      <w:bookmarkEnd w:id="172"/>
    </w:p>
    <w:p w14:paraId="636BD228" w14:textId="1CCA1D00" w:rsidR="00256B1F" w:rsidRDefault="00256B1F" w:rsidP="00025889">
      <w:pPr>
        <w:spacing w:line="276" w:lineRule="auto"/>
      </w:pPr>
      <w:r>
        <w:br w:type="page"/>
      </w:r>
    </w:p>
    <w:p w14:paraId="15E61A7A" w14:textId="5D2704B8" w:rsidR="00EA3F2C" w:rsidRDefault="00EA3F2C" w:rsidP="00025889">
      <w:pPr>
        <w:pStyle w:val="ListParagraph"/>
        <w:numPr>
          <w:ilvl w:val="1"/>
          <w:numId w:val="11"/>
        </w:numPr>
        <w:spacing w:line="276" w:lineRule="auto"/>
      </w:pPr>
      <w:r>
        <w:rPr>
          <w:rFonts w:hint="cs"/>
          <w:cs/>
        </w:rPr>
        <w:lastRenderedPageBreak/>
        <w:t xml:space="preserve">กดปุ่ม </w:t>
      </w:r>
      <w:r>
        <w:t xml:space="preserve">I have MongoDB Compass </w:t>
      </w:r>
      <w:r>
        <w:rPr>
          <w:rFonts w:hint="cs"/>
          <w:cs/>
        </w:rPr>
        <w:t xml:space="preserve">และคัดลอก </w:t>
      </w:r>
      <w:r>
        <w:t xml:space="preserve">Connection string </w:t>
      </w:r>
      <w:r>
        <w:rPr>
          <w:rFonts w:hint="cs"/>
          <w:cs/>
        </w:rPr>
        <w:t>ในข้อ</w:t>
      </w:r>
      <w:r>
        <w:t xml:space="preserve"> 2</w:t>
      </w:r>
    </w:p>
    <w:p w14:paraId="7066A1BD" w14:textId="1FEA3C62" w:rsidR="00EA3F2C" w:rsidRDefault="00EA3F2C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BCC2DFD" wp14:editId="0C3879E1">
            <wp:extent cx="5040000" cy="3062286"/>
            <wp:effectExtent l="0" t="0" r="0" b="0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182" w14:textId="6A566697" w:rsidR="00EA3F2C" w:rsidRDefault="00EA3F2C" w:rsidP="00025889">
      <w:pPr>
        <w:pStyle w:val="Caption"/>
        <w:spacing w:line="276" w:lineRule="auto"/>
      </w:pPr>
      <w:r w:rsidRPr="00EA3F2C">
        <w:rPr>
          <w:b/>
          <w:bCs/>
          <w:cs/>
        </w:rPr>
        <w:t xml:space="preserve">ภาพที่ </w:t>
      </w:r>
      <w:r w:rsidRPr="00EA3F2C">
        <w:rPr>
          <w:b/>
          <w:bCs/>
          <w:cs/>
        </w:rPr>
        <w:fldChar w:fldCharType="begin"/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</w:rPr>
        <w:instrText xml:space="preserve">SEQ </w:instrText>
      </w:r>
      <w:r w:rsidRPr="00EA3F2C">
        <w:rPr>
          <w:b/>
          <w:bCs/>
          <w:cs/>
        </w:rPr>
        <w:instrText xml:space="preserve">ภาพที่ </w:instrText>
      </w:r>
      <w:r w:rsidRPr="00EA3F2C">
        <w:rPr>
          <w:b/>
          <w:bCs/>
        </w:rPr>
        <w:instrText>\* ARABIC</w:instrText>
      </w:r>
      <w:r w:rsidRPr="00EA3F2C">
        <w:rPr>
          <w:b/>
          <w:bCs/>
          <w:cs/>
        </w:rPr>
        <w:instrText xml:space="preserve"> </w:instrText>
      </w:r>
      <w:r w:rsidRPr="00EA3F2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71</w:t>
      </w:r>
      <w:r w:rsidRPr="00EA3F2C">
        <w:rPr>
          <w:b/>
          <w:bCs/>
          <w:cs/>
        </w:rPr>
        <w:fldChar w:fldCharType="end"/>
      </w:r>
      <w:r>
        <w:t xml:space="preserve"> </w:t>
      </w:r>
      <w:bookmarkStart w:id="173" w:name="_Toc130463893"/>
      <w:r>
        <w:rPr>
          <w:rFonts w:hint="cs"/>
          <w:cs/>
        </w:rPr>
        <w:t xml:space="preserve">หน้าต่างข้อมูลการเชื่อมต่อ </w:t>
      </w:r>
      <w:r>
        <w:t xml:space="preserve">Cluster </w:t>
      </w:r>
      <w:r>
        <w:rPr>
          <w:rFonts w:hint="cs"/>
          <w:cs/>
        </w:rPr>
        <w:t xml:space="preserve">กับ </w:t>
      </w:r>
      <w:r>
        <w:t>MongoDB compass</w:t>
      </w:r>
      <w:bookmarkEnd w:id="173"/>
    </w:p>
    <w:p w14:paraId="3999025A" w14:textId="77777777" w:rsidR="007E6C91" w:rsidRPr="007E6C91" w:rsidRDefault="007E6C91" w:rsidP="00025889">
      <w:pPr>
        <w:spacing w:line="276" w:lineRule="auto"/>
      </w:pPr>
    </w:p>
    <w:p w14:paraId="11BB4C68" w14:textId="2328E4F6" w:rsidR="00713A55" w:rsidRDefault="00713A55" w:rsidP="00025889">
      <w:pPr>
        <w:spacing w:line="276" w:lineRule="auto"/>
      </w:pPr>
      <w:r>
        <w:tab/>
        <w:t xml:space="preserve">4.3 </w:t>
      </w:r>
      <w:r>
        <w:rPr>
          <w:rFonts w:hint="cs"/>
          <w:cs/>
        </w:rPr>
        <w:t xml:space="preserve">เปิดโปรแกรม </w:t>
      </w:r>
      <w:r>
        <w:t xml:space="preserve">MongoDB compass </w:t>
      </w:r>
      <w:r>
        <w:rPr>
          <w:rFonts w:hint="cs"/>
          <w:cs/>
        </w:rPr>
        <w:t xml:space="preserve">และวางลิงค์การเชื่อมต่อที่ช่อง </w:t>
      </w:r>
      <w:r>
        <w:t xml:space="preserve">URI </w:t>
      </w:r>
      <w:r>
        <w:rPr>
          <w:rFonts w:hint="cs"/>
          <w:cs/>
        </w:rPr>
        <w:t xml:space="preserve">แก้ไข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 xml:space="preserve">ให้ตรงกับที่สร้างบัญชีไว้จากนั้นกดปุ่ม </w:t>
      </w:r>
      <w:proofErr w:type="gramStart"/>
      <w:r>
        <w:t>Connect</w:t>
      </w:r>
      <w:proofErr w:type="gramEnd"/>
    </w:p>
    <w:p w14:paraId="38D95328" w14:textId="733FFA61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6ADA1F" wp14:editId="4063FE3E">
            <wp:extent cx="5040000" cy="3058857"/>
            <wp:effectExtent l="0" t="0" r="0" b="1905"/>
            <wp:docPr id="904" name="Picture 9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Picture 904" descr="Graphical user interface, text, application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0526" w14:textId="5F2BA61E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72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4" w:name="_Toc130463894"/>
      <w:r>
        <w:rPr>
          <w:rFonts w:hint="cs"/>
          <w:cs/>
        </w:rPr>
        <w:t xml:space="preserve">หน้าต่างโปรแกรม </w:t>
      </w:r>
      <w:r>
        <w:t xml:space="preserve">MongoDB compass </w:t>
      </w:r>
      <w:r>
        <w:rPr>
          <w:rFonts w:hint="cs"/>
          <w:cs/>
        </w:rPr>
        <w:t xml:space="preserve">สำหรับเชื่อมต่อ </w:t>
      </w:r>
      <w:r>
        <w:t>Cluster</w:t>
      </w:r>
      <w:bookmarkEnd w:id="174"/>
    </w:p>
    <w:p w14:paraId="4DFDA768" w14:textId="4B500D7A" w:rsidR="00256B1F" w:rsidRDefault="00256B1F" w:rsidP="00025889">
      <w:pPr>
        <w:spacing w:line="276" w:lineRule="auto"/>
      </w:pPr>
      <w:r>
        <w:br w:type="page"/>
      </w:r>
    </w:p>
    <w:p w14:paraId="49DB6F9A" w14:textId="5031A946" w:rsidR="00713A55" w:rsidRDefault="00713A55" w:rsidP="00025889">
      <w:pPr>
        <w:spacing w:line="276" w:lineRule="auto"/>
      </w:pPr>
      <w:r>
        <w:lastRenderedPageBreak/>
        <w:tab/>
        <w:t xml:space="preserve">4.4 </w:t>
      </w:r>
      <w:r>
        <w:rPr>
          <w:rFonts w:hint="cs"/>
          <w:cs/>
        </w:rPr>
        <w:t xml:space="preserve">เลือกฐานข้อมูลและ </w:t>
      </w:r>
      <w:r>
        <w:t xml:space="preserve">Collection </w:t>
      </w:r>
      <w:r>
        <w:rPr>
          <w:rFonts w:hint="cs"/>
          <w:cs/>
        </w:rPr>
        <w:t xml:space="preserve">ที่เมนูด้านซ้ายและกดปุ่ม </w:t>
      </w:r>
      <w:r>
        <w:t>Import Data</w:t>
      </w:r>
    </w:p>
    <w:p w14:paraId="6D3FE2D2" w14:textId="2FC5B21C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DB16969" wp14:editId="0DAC014C">
            <wp:extent cx="5040000" cy="3058857"/>
            <wp:effectExtent l="0" t="0" r="0" b="1905"/>
            <wp:docPr id="907" name="Picture 9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 descr="A screenshot of a computer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30DE" w14:textId="2451082B" w:rsidR="00713A55" w:rsidRDefault="00713A55" w:rsidP="00025889">
      <w:pPr>
        <w:pStyle w:val="Caption"/>
        <w:spacing w:line="276" w:lineRule="auto"/>
      </w:pPr>
      <w:r w:rsidRPr="00713A55">
        <w:rPr>
          <w:b/>
          <w:bCs/>
          <w:cs/>
        </w:rPr>
        <w:t xml:space="preserve">ภาพที่ </w:t>
      </w:r>
      <w:r w:rsidRPr="00713A55">
        <w:rPr>
          <w:b/>
          <w:bCs/>
          <w:cs/>
        </w:rPr>
        <w:fldChar w:fldCharType="begin"/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</w:rPr>
        <w:instrText xml:space="preserve">SEQ </w:instrText>
      </w:r>
      <w:r w:rsidRPr="00713A55">
        <w:rPr>
          <w:b/>
          <w:bCs/>
          <w:cs/>
        </w:rPr>
        <w:instrText xml:space="preserve">ภาพที่ </w:instrText>
      </w:r>
      <w:r w:rsidRPr="00713A55">
        <w:rPr>
          <w:b/>
          <w:bCs/>
        </w:rPr>
        <w:instrText>\* ARABIC</w:instrText>
      </w:r>
      <w:r w:rsidRPr="00713A55">
        <w:rPr>
          <w:b/>
          <w:bCs/>
          <w:cs/>
        </w:rPr>
        <w:instrText xml:space="preserve"> </w:instrText>
      </w:r>
      <w:r w:rsidRPr="00713A5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73</w:t>
      </w:r>
      <w:r w:rsidRPr="00713A55">
        <w:rPr>
          <w:b/>
          <w:bCs/>
          <w:cs/>
        </w:rPr>
        <w:fldChar w:fldCharType="end"/>
      </w:r>
      <w:r>
        <w:t xml:space="preserve"> </w:t>
      </w:r>
      <w:bookmarkStart w:id="175" w:name="_Toc130463895"/>
      <w:r>
        <w:rPr>
          <w:rFonts w:hint="cs"/>
          <w:cs/>
        </w:rPr>
        <w:t xml:space="preserve">หน้าต่างโปรแกรมแสดงข้อมูลใน </w:t>
      </w:r>
      <w:r>
        <w:t>Collection</w:t>
      </w:r>
      <w:bookmarkEnd w:id="175"/>
    </w:p>
    <w:p w14:paraId="7C29F700" w14:textId="0323A299" w:rsidR="00713A55" w:rsidRDefault="00713A55" w:rsidP="00025889">
      <w:pPr>
        <w:spacing w:line="276" w:lineRule="auto"/>
      </w:pPr>
    </w:p>
    <w:p w14:paraId="126B0344" w14:textId="41A12314" w:rsidR="00713A55" w:rsidRPr="00EA7153" w:rsidRDefault="00713A55" w:rsidP="00025889">
      <w:pPr>
        <w:spacing w:line="276" w:lineRule="auto"/>
        <w:rPr>
          <w:cs/>
        </w:rPr>
      </w:pPr>
      <w:r>
        <w:tab/>
        <w:t xml:space="preserve">4.5 </w:t>
      </w:r>
      <w:r>
        <w:rPr>
          <w:rFonts w:hint="cs"/>
          <w:cs/>
        </w:rPr>
        <w:t>เลือกไฟล์ข้อมูลบริษัทที่จัดกลุ่ม</w:t>
      </w:r>
      <w:r w:rsidR="00D06324">
        <w:rPr>
          <w:rFonts w:hint="cs"/>
          <w:cs/>
        </w:rPr>
        <w:t>แล้ว</w:t>
      </w:r>
      <w:r>
        <w:rPr>
          <w:rFonts w:hint="cs"/>
          <w:cs/>
        </w:rPr>
        <w:t xml:space="preserve">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 xml:space="preserve">ข้อมูลแบบไฟล์นามสกุล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 w:rsidR="00EA7153">
        <w:rPr>
          <w:rFonts w:hint="cs"/>
          <w:cs/>
        </w:rPr>
        <w:t xml:space="preserve"> และกดปุ่ม </w:t>
      </w:r>
      <w:r w:rsidR="00EA7153">
        <w:t xml:space="preserve">Done </w:t>
      </w:r>
      <w:proofErr w:type="gramStart"/>
      <w:r w:rsidR="00EA7153">
        <w:rPr>
          <w:rFonts w:hint="cs"/>
          <w:cs/>
        </w:rPr>
        <w:t>เพื่อเสร็จสิ้นกระบวนการ</w:t>
      </w:r>
      <w:proofErr w:type="gramEnd"/>
    </w:p>
    <w:p w14:paraId="6B7743C0" w14:textId="2321C924" w:rsidR="00713A55" w:rsidRDefault="00713A5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D6BD039" wp14:editId="4840591A">
            <wp:extent cx="5040000" cy="3059072"/>
            <wp:effectExtent l="0" t="0" r="0" b="1905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574" w14:textId="634A5CAF" w:rsidR="00EA7153" w:rsidRDefault="00EA7153" w:rsidP="00025889">
      <w:pPr>
        <w:pStyle w:val="Caption"/>
        <w:spacing w:line="276" w:lineRule="auto"/>
      </w:pPr>
      <w:r w:rsidRPr="00EA7153">
        <w:rPr>
          <w:b/>
          <w:bCs/>
          <w:cs/>
        </w:rPr>
        <w:t xml:space="preserve">ภาพที่ </w:t>
      </w:r>
      <w:r w:rsidRPr="00EA7153">
        <w:rPr>
          <w:b/>
          <w:bCs/>
          <w:cs/>
        </w:rPr>
        <w:fldChar w:fldCharType="begin"/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</w:rPr>
        <w:instrText xml:space="preserve">SEQ </w:instrText>
      </w:r>
      <w:r w:rsidRPr="00EA7153">
        <w:rPr>
          <w:b/>
          <w:bCs/>
          <w:cs/>
        </w:rPr>
        <w:instrText xml:space="preserve">ภาพที่ </w:instrText>
      </w:r>
      <w:r w:rsidRPr="00EA7153">
        <w:rPr>
          <w:b/>
          <w:bCs/>
        </w:rPr>
        <w:instrText>\* ARABIC</w:instrText>
      </w:r>
      <w:r w:rsidRPr="00EA7153">
        <w:rPr>
          <w:b/>
          <w:bCs/>
          <w:cs/>
        </w:rPr>
        <w:instrText xml:space="preserve"> </w:instrText>
      </w:r>
      <w:r w:rsidRPr="00EA715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74</w:t>
      </w:r>
      <w:r w:rsidRPr="00EA715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76" w:name="_Toc130463896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176"/>
    </w:p>
    <w:p w14:paraId="55922683" w14:textId="0921688E" w:rsidR="00256B1F" w:rsidRDefault="00256B1F" w:rsidP="00025889">
      <w:pPr>
        <w:spacing w:line="276" w:lineRule="auto"/>
      </w:pPr>
      <w:r>
        <w:br w:type="page"/>
      </w:r>
    </w:p>
    <w:p w14:paraId="620B1B41" w14:textId="074C3774" w:rsidR="00DA7E2A" w:rsidRDefault="00DA7E2A" w:rsidP="00025889">
      <w:pPr>
        <w:spacing w:line="276" w:lineRule="auto"/>
      </w:pPr>
      <w:r>
        <w:lastRenderedPageBreak/>
        <w:tab/>
        <w:t xml:space="preserve">4.6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proofErr w:type="gramStart"/>
      <w:r>
        <w:t>Collection</w:t>
      </w:r>
      <w:proofErr w:type="gramEnd"/>
    </w:p>
    <w:p w14:paraId="11F80CCC" w14:textId="056B9B04" w:rsidR="00DA7E2A" w:rsidRDefault="00DA7E2A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511BD7F" wp14:editId="5AE0390F">
            <wp:extent cx="5040000" cy="3058857"/>
            <wp:effectExtent l="0" t="0" r="0" b="1905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3B1" w14:textId="309EC63D" w:rsidR="00DA7E2A" w:rsidRDefault="00DA7E2A" w:rsidP="00025889">
      <w:pPr>
        <w:pStyle w:val="Caption"/>
        <w:spacing w:line="276" w:lineRule="auto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75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177" w:name="_Toc130463897"/>
      <w:r>
        <w:rPr>
          <w:rFonts w:hint="cs"/>
          <w:cs/>
        </w:rPr>
        <w:t xml:space="preserve">หน้าต่างแสดงข้อมูลใน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177"/>
    </w:p>
    <w:p w14:paraId="4EF1EF6F" w14:textId="77777777" w:rsidR="007E6C91" w:rsidRDefault="007E6C91" w:rsidP="00025889">
      <w:pPr>
        <w:spacing w:line="276" w:lineRule="auto"/>
      </w:pPr>
    </w:p>
    <w:p w14:paraId="3A29A8D0" w14:textId="16FD87D2" w:rsidR="006E64A5" w:rsidRDefault="006E64A5" w:rsidP="00025889">
      <w:pPr>
        <w:pStyle w:val="Heading2"/>
        <w:spacing w:line="276" w:lineRule="auto"/>
        <w:rPr>
          <w:cs/>
        </w:rPr>
      </w:pPr>
      <w:bookmarkStart w:id="178" w:name="_Toc130287988"/>
      <w:bookmarkStart w:id="179" w:name="_Toc130401132"/>
      <w:bookmarkStart w:id="180" w:name="_Toc130401399"/>
      <w:bookmarkStart w:id="181" w:name="_Toc130464081"/>
      <w:r>
        <w:t xml:space="preserve">5. </w:t>
      </w:r>
      <w:r w:rsidR="009F2B71">
        <w:rPr>
          <w:rFonts w:hint="cs"/>
          <w:cs/>
        </w:rPr>
        <w:t xml:space="preserve">การใช้งาน </w:t>
      </w:r>
      <w:r>
        <w:t xml:space="preserve">Cloud computing </w:t>
      </w:r>
      <w:r>
        <w:rPr>
          <w:rFonts w:hint="cs"/>
          <w:cs/>
        </w:rPr>
        <w:t xml:space="preserve">ของ </w:t>
      </w:r>
      <w:r>
        <w:t>Amazon Web Services</w:t>
      </w:r>
      <w:bookmarkEnd w:id="178"/>
      <w:bookmarkEnd w:id="179"/>
      <w:bookmarkEnd w:id="180"/>
      <w:bookmarkEnd w:id="181"/>
    </w:p>
    <w:p w14:paraId="616973B4" w14:textId="1D7966E7" w:rsidR="006E64A5" w:rsidRDefault="006E64A5" w:rsidP="00025889">
      <w:pPr>
        <w:spacing w:line="276" w:lineRule="auto"/>
      </w:pPr>
      <w:r>
        <w:tab/>
        <w:t xml:space="preserve">5.1 </w:t>
      </w:r>
      <w:r>
        <w:rPr>
          <w:rFonts w:hint="cs"/>
          <w:cs/>
        </w:rPr>
        <w:t xml:space="preserve">เข้าไปยังเว็บไซต์ </w:t>
      </w:r>
      <w:hyperlink r:id="rId119" w:history="1">
        <w:r w:rsidRPr="005852A9">
          <w:rPr>
            <w:rStyle w:val="Hyperlink"/>
          </w:rPr>
          <w:t>https://aws.amazon.com/th/</w:t>
        </w:r>
      </w:hyperlink>
      <w:r>
        <w:t xml:space="preserve"> </w:t>
      </w:r>
      <w:r>
        <w:rPr>
          <w:rFonts w:hint="cs"/>
          <w:cs/>
        </w:rPr>
        <w:t>เข้าสู่ระบบที่เมนู ลงชื่อเข้าใช้</w:t>
      </w:r>
    </w:p>
    <w:p w14:paraId="0DA6C9B1" w14:textId="5ADF5642" w:rsidR="006E64A5" w:rsidRDefault="006E64A5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32353D69" wp14:editId="44FCF718">
            <wp:extent cx="5040000" cy="3062286"/>
            <wp:effectExtent l="0" t="0" r="0" b="0"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Picture 943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6559" w14:textId="78CA3C05" w:rsidR="006E64A5" w:rsidRPr="006E64A5" w:rsidRDefault="006E64A5" w:rsidP="00025889">
      <w:pPr>
        <w:pStyle w:val="Caption"/>
        <w:spacing w:line="276" w:lineRule="auto"/>
      </w:pPr>
      <w:r w:rsidRPr="006E64A5">
        <w:rPr>
          <w:b/>
          <w:bCs/>
          <w:cs/>
        </w:rPr>
        <w:t xml:space="preserve">ภาพที่ </w:t>
      </w:r>
      <w:r w:rsidRPr="006E64A5">
        <w:rPr>
          <w:b/>
          <w:bCs/>
          <w:cs/>
        </w:rPr>
        <w:fldChar w:fldCharType="begin"/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</w:rPr>
        <w:instrText xml:space="preserve">SEQ </w:instrText>
      </w:r>
      <w:r w:rsidRPr="006E64A5">
        <w:rPr>
          <w:b/>
          <w:bCs/>
          <w:cs/>
        </w:rPr>
        <w:instrText xml:space="preserve">ภาพที่ </w:instrText>
      </w:r>
      <w:r w:rsidRPr="006E64A5">
        <w:rPr>
          <w:b/>
          <w:bCs/>
        </w:rPr>
        <w:instrText>\* ARABIC</w:instrText>
      </w:r>
      <w:r w:rsidRPr="006E64A5">
        <w:rPr>
          <w:b/>
          <w:bCs/>
          <w:cs/>
        </w:rPr>
        <w:instrText xml:space="preserve"> </w:instrText>
      </w:r>
      <w:r w:rsidRPr="006E64A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76</w:t>
      </w:r>
      <w:r w:rsidRPr="006E64A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2" w:name="_Toc130463898"/>
      <w:r>
        <w:rPr>
          <w:rFonts w:hint="cs"/>
          <w:cs/>
        </w:rPr>
        <w:t xml:space="preserve">หน้าเว็บไซต์ </w:t>
      </w:r>
      <w:r>
        <w:t>Amazon Web Services</w:t>
      </w:r>
      <w:bookmarkEnd w:id="182"/>
    </w:p>
    <w:p w14:paraId="071D2D29" w14:textId="6E392AA6" w:rsidR="00256B1F" w:rsidRDefault="00256B1F" w:rsidP="00025889">
      <w:pPr>
        <w:spacing w:line="276" w:lineRule="auto"/>
      </w:pPr>
      <w:r>
        <w:br w:type="page"/>
      </w:r>
    </w:p>
    <w:p w14:paraId="45889DDA" w14:textId="7F7D2CFB" w:rsidR="006E64A5" w:rsidRPr="006E64A5" w:rsidRDefault="006E64A5" w:rsidP="00025889">
      <w:pPr>
        <w:spacing w:line="276" w:lineRule="auto"/>
      </w:pPr>
      <w:r>
        <w:lastRenderedPageBreak/>
        <w:tab/>
        <w:t xml:space="preserve">5.2 </w:t>
      </w:r>
      <w:r>
        <w:rPr>
          <w:rFonts w:hint="cs"/>
          <w:cs/>
        </w:rPr>
        <w:t xml:space="preserve">กดที่เมนู </w:t>
      </w:r>
      <w:r>
        <w:t xml:space="preserve">EC2 </w:t>
      </w:r>
      <w:r>
        <w:rPr>
          <w:rFonts w:hint="cs"/>
          <w:cs/>
        </w:rPr>
        <w:t xml:space="preserve">และกดปุ่ม </w:t>
      </w:r>
      <w:r>
        <w:t>Launch instance</w:t>
      </w:r>
      <w:r w:rsidR="0018097D">
        <w:t xml:space="preserve"> </w:t>
      </w:r>
      <w:r>
        <w:rPr>
          <w:rFonts w:hint="cs"/>
          <w:cs/>
        </w:rPr>
        <w:t xml:space="preserve">เพื่อสร้าง </w:t>
      </w:r>
      <w:r>
        <w:t xml:space="preserve">Instance </w:t>
      </w:r>
      <w:proofErr w:type="gramStart"/>
      <w:r w:rsidR="0018097D">
        <w:rPr>
          <w:rFonts w:hint="cs"/>
          <w:cs/>
        </w:rPr>
        <w:t>ใหม่</w:t>
      </w:r>
      <w:proofErr w:type="gramEnd"/>
    </w:p>
    <w:p w14:paraId="03B81B37" w14:textId="6227BC89" w:rsidR="006E64A5" w:rsidRDefault="006E64A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5FB9176" wp14:editId="2978C404">
            <wp:extent cx="5040000" cy="3062320"/>
            <wp:effectExtent l="0" t="0" r="0" b="0"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Picture 945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4F77" w14:textId="4AFD2138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77</w:t>
      </w:r>
      <w:r w:rsidRPr="0018097D">
        <w:rPr>
          <w:b/>
          <w:bCs/>
          <w:cs/>
        </w:rPr>
        <w:fldChar w:fldCharType="end"/>
      </w:r>
      <w:r>
        <w:t xml:space="preserve"> </w:t>
      </w:r>
      <w:bookmarkStart w:id="183" w:name="_Toc130463899"/>
      <w:r>
        <w:rPr>
          <w:rFonts w:hint="cs"/>
          <w:cs/>
        </w:rPr>
        <w:t xml:space="preserve">หน้าแสดงการเลือกสร้าง </w:t>
      </w:r>
      <w:r>
        <w:t xml:space="preserve">Instance </w:t>
      </w:r>
      <w:r>
        <w:rPr>
          <w:rFonts w:hint="cs"/>
          <w:cs/>
        </w:rPr>
        <w:t>ใหม่</w:t>
      </w:r>
      <w:bookmarkEnd w:id="183"/>
    </w:p>
    <w:p w14:paraId="0927F917" w14:textId="77777777" w:rsidR="00805114" w:rsidRDefault="00805114" w:rsidP="00025889">
      <w:pPr>
        <w:spacing w:line="276" w:lineRule="auto"/>
      </w:pPr>
    </w:p>
    <w:p w14:paraId="7F879B2A" w14:textId="18FA81DD" w:rsidR="0018097D" w:rsidRDefault="0018097D" w:rsidP="00025889">
      <w:pPr>
        <w:spacing w:line="276" w:lineRule="auto"/>
      </w:pPr>
      <w:r>
        <w:rPr>
          <w:cs/>
        </w:rPr>
        <w:tab/>
      </w:r>
      <w:r>
        <w:t xml:space="preserve">5.3 </w:t>
      </w:r>
      <w:r>
        <w:rPr>
          <w:rFonts w:hint="cs"/>
          <w:cs/>
        </w:rPr>
        <w:t xml:space="preserve">ตั้งค่าเครื่อง </w:t>
      </w:r>
      <w:r>
        <w:t xml:space="preserve">Instance </w:t>
      </w:r>
      <w:r>
        <w:rPr>
          <w:rFonts w:hint="cs"/>
          <w:cs/>
        </w:rPr>
        <w:t xml:space="preserve">ตามต้องการและกดปุ่ม </w:t>
      </w:r>
      <w:r>
        <w:t xml:space="preserve">Launch </w:t>
      </w:r>
      <w:proofErr w:type="gramStart"/>
      <w:r>
        <w:t>instance</w:t>
      </w:r>
      <w:proofErr w:type="gramEnd"/>
    </w:p>
    <w:p w14:paraId="20D79B45" w14:textId="54948545" w:rsidR="0018097D" w:rsidRDefault="0018097D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D414344" wp14:editId="60C97E88">
            <wp:extent cx="5040000" cy="3062286"/>
            <wp:effectExtent l="0" t="0" r="0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E15A" w14:textId="1E8433E4" w:rsidR="0018097D" w:rsidRDefault="0018097D" w:rsidP="00025889">
      <w:pPr>
        <w:pStyle w:val="Caption"/>
        <w:spacing w:line="276" w:lineRule="auto"/>
      </w:pPr>
      <w:r w:rsidRPr="0018097D">
        <w:rPr>
          <w:b/>
          <w:bCs/>
          <w:cs/>
        </w:rPr>
        <w:t xml:space="preserve">ภาพที่ </w:t>
      </w:r>
      <w:r w:rsidRPr="0018097D">
        <w:rPr>
          <w:b/>
          <w:bCs/>
          <w:cs/>
        </w:rPr>
        <w:fldChar w:fldCharType="begin"/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</w:rPr>
        <w:instrText xml:space="preserve">SEQ </w:instrText>
      </w:r>
      <w:r w:rsidRPr="0018097D">
        <w:rPr>
          <w:b/>
          <w:bCs/>
          <w:cs/>
        </w:rPr>
        <w:instrText xml:space="preserve">ภาพที่ </w:instrText>
      </w:r>
      <w:r w:rsidRPr="0018097D">
        <w:rPr>
          <w:b/>
          <w:bCs/>
        </w:rPr>
        <w:instrText>\* ARABIC</w:instrText>
      </w:r>
      <w:r w:rsidRPr="0018097D">
        <w:rPr>
          <w:b/>
          <w:bCs/>
          <w:cs/>
        </w:rPr>
        <w:instrText xml:space="preserve"> </w:instrText>
      </w:r>
      <w:r w:rsidRPr="0018097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78</w:t>
      </w:r>
      <w:r w:rsidRPr="0018097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84" w:name="_Toc130463900"/>
      <w:r>
        <w:rPr>
          <w:rFonts w:hint="cs"/>
          <w:cs/>
        </w:rPr>
        <w:t xml:space="preserve">หน้าแสดงการตั้งค่า </w:t>
      </w:r>
      <w:r>
        <w:t>Instance</w:t>
      </w:r>
      <w:bookmarkEnd w:id="184"/>
    </w:p>
    <w:p w14:paraId="25D638F1" w14:textId="2A041E0D" w:rsidR="00256B1F" w:rsidRDefault="00256B1F" w:rsidP="00025889">
      <w:pPr>
        <w:spacing w:line="276" w:lineRule="auto"/>
      </w:pPr>
      <w:r>
        <w:br w:type="page"/>
      </w:r>
    </w:p>
    <w:p w14:paraId="61BB27CC" w14:textId="365C50FE" w:rsidR="0018097D" w:rsidRDefault="0018097D" w:rsidP="00025889">
      <w:pPr>
        <w:spacing w:line="276" w:lineRule="auto"/>
      </w:pPr>
      <w:r>
        <w:lastRenderedPageBreak/>
        <w:tab/>
        <w:t xml:space="preserve">5.4 </w:t>
      </w:r>
      <w:r>
        <w:rPr>
          <w:rFonts w:hint="cs"/>
          <w:cs/>
        </w:rPr>
        <w:t xml:space="preserve">ทำการเชื่อมต่อไปยัง </w:t>
      </w:r>
      <w:r>
        <w:t xml:space="preserve">Instance </w:t>
      </w:r>
      <w:r>
        <w:rPr>
          <w:rFonts w:hint="cs"/>
          <w:cs/>
        </w:rPr>
        <w:t xml:space="preserve">ด้วยวิธี </w:t>
      </w:r>
      <w:r>
        <w:t xml:space="preserve">SSH </w:t>
      </w:r>
      <w:r>
        <w:rPr>
          <w:rFonts w:hint="cs"/>
          <w:cs/>
        </w:rPr>
        <w:t xml:space="preserve">โดยใช้ </w:t>
      </w:r>
      <w:r>
        <w:t>Terminal</w:t>
      </w:r>
    </w:p>
    <w:p w14:paraId="0E9BF279" w14:textId="0F43D238" w:rsidR="0018097D" w:rsidRDefault="0018097D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69F45BB" wp14:editId="14C972BF">
            <wp:extent cx="3988982" cy="3399155"/>
            <wp:effectExtent l="0" t="0" r="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982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71A" w14:textId="57B5B58D" w:rsidR="006D5B4F" w:rsidRDefault="006D5B4F" w:rsidP="00025889">
      <w:pPr>
        <w:pStyle w:val="Caption"/>
        <w:spacing w:line="276" w:lineRule="auto"/>
      </w:pPr>
      <w:r w:rsidRPr="006D5B4F">
        <w:rPr>
          <w:b/>
          <w:bCs/>
          <w:cs/>
        </w:rPr>
        <w:t xml:space="preserve">ภาพที่ </w:t>
      </w:r>
      <w:r w:rsidRPr="006D5B4F">
        <w:rPr>
          <w:b/>
          <w:bCs/>
          <w:cs/>
        </w:rPr>
        <w:fldChar w:fldCharType="begin"/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</w:rPr>
        <w:instrText xml:space="preserve">SEQ </w:instrText>
      </w:r>
      <w:r w:rsidRPr="006D5B4F">
        <w:rPr>
          <w:b/>
          <w:bCs/>
          <w:cs/>
        </w:rPr>
        <w:instrText xml:space="preserve">ภาพที่ </w:instrText>
      </w:r>
      <w:r w:rsidRPr="006D5B4F">
        <w:rPr>
          <w:b/>
          <w:bCs/>
        </w:rPr>
        <w:instrText>\* ARABIC</w:instrText>
      </w:r>
      <w:r w:rsidRPr="006D5B4F">
        <w:rPr>
          <w:b/>
          <w:bCs/>
          <w:cs/>
        </w:rPr>
        <w:instrText xml:space="preserve"> </w:instrText>
      </w:r>
      <w:r w:rsidRPr="006D5B4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79</w:t>
      </w:r>
      <w:r w:rsidRPr="006D5B4F">
        <w:rPr>
          <w:b/>
          <w:bCs/>
          <w:cs/>
        </w:rPr>
        <w:fldChar w:fldCharType="end"/>
      </w:r>
      <w:r>
        <w:t xml:space="preserve"> </w:t>
      </w:r>
      <w:bookmarkStart w:id="185" w:name="_Toc130463901"/>
      <w:r>
        <w:rPr>
          <w:rFonts w:hint="cs"/>
          <w:cs/>
        </w:rPr>
        <w:t xml:space="preserve">ตัวอย่างการเชื่อมต่อเข้าไปยัง </w:t>
      </w:r>
      <w:r>
        <w:t>Instance</w:t>
      </w:r>
      <w:bookmarkEnd w:id="185"/>
    </w:p>
    <w:p w14:paraId="2E7A884B" w14:textId="77777777" w:rsidR="0095615E" w:rsidRPr="000337D5" w:rsidRDefault="0095615E" w:rsidP="00025889">
      <w:pPr>
        <w:spacing w:line="276" w:lineRule="auto"/>
      </w:pPr>
    </w:p>
    <w:p w14:paraId="704029F4" w14:textId="6EB6ECBD" w:rsidR="0002019A" w:rsidRDefault="00A50F0D" w:rsidP="00025889">
      <w:pPr>
        <w:pStyle w:val="Heading2"/>
        <w:spacing w:line="276" w:lineRule="auto"/>
      </w:pPr>
      <w:bookmarkStart w:id="186" w:name="_Toc130287989"/>
      <w:bookmarkStart w:id="187" w:name="_Toc130401133"/>
      <w:bookmarkStart w:id="188" w:name="_Toc130401400"/>
      <w:bookmarkStart w:id="189" w:name="_Toc130464082"/>
      <w:r>
        <w:t>6</w:t>
      </w:r>
      <w:r w:rsidR="0002019A">
        <w:t xml:space="preserve">. </w:t>
      </w:r>
      <w:r w:rsidR="00483A98">
        <w:rPr>
          <w:rFonts w:hint="cs"/>
          <w:cs/>
        </w:rPr>
        <w:t>การติดตั้งและใช้งาน</w:t>
      </w:r>
      <w:r w:rsidR="00CB5E6F">
        <w:t xml:space="preserve"> </w:t>
      </w:r>
      <w:r w:rsidR="0002019A">
        <w:t xml:space="preserve">Web API </w:t>
      </w:r>
      <w:r w:rsidR="0002019A">
        <w:rPr>
          <w:rFonts w:hint="cs"/>
          <w:cs/>
        </w:rPr>
        <w:t>สำหรับคำนวณค่า</w:t>
      </w:r>
      <w:r w:rsidR="00483A98">
        <w:rPr>
          <w:rFonts w:hint="cs"/>
          <w:cs/>
        </w:rPr>
        <w:t>ความคล้ายคลึง</w:t>
      </w:r>
      <w:r w:rsidR="0002019A">
        <w:rPr>
          <w:rFonts w:hint="cs"/>
          <w:cs/>
        </w:rPr>
        <w:t xml:space="preserve"> </w:t>
      </w:r>
      <w:r w:rsidR="00483A98">
        <w:rPr>
          <w:rFonts w:hint="cs"/>
          <w:cs/>
        </w:rPr>
        <w:t>(</w:t>
      </w:r>
      <w:r w:rsidR="0002019A">
        <w:t>Cosine similarity</w:t>
      </w:r>
      <w:r w:rsidR="00483A98">
        <w:rPr>
          <w:rFonts w:hint="cs"/>
          <w:cs/>
        </w:rPr>
        <w:t>)</w:t>
      </w:r>
      <w:bookmarkEnd w:id="186"/>
      <w:bookmarkEnd w:id="187"/>
      <w:bookmarkEnd w:id="188"/>
      <w:bookmarkEnd w:id="189"/>
    </w:p>
    <w:p w14:paraId="737D5042" w14:textId="297212DC" w:rsidR="00A50F0D" w:rsidRDefault="00A50F0D" w:rsidP="00025889">
      <w:pPr>
        <w:spacing w:line="276" w:lineRule="auto"/>
      </w:pPr>
      <w:r>
        <w:tab/>
        <w:t xml:space="preserve">6.1 </w:t>
      </w:r>
      <w:r>
        <w:rPr>
          <w:rFonts w:hint="cs"/>
          <w:cs/>
        </w:rPr>
        <w:t xml:space="preserve">ทำการ </w:t>
      </w:r>
      <w:r>
        <w:t xml:space="preserve">Clone project </w:t>
      </w:r>
      <w:r>
        <w:rPr>
          <w:rFonts w:hint="cs"/>
          <w:cs/>
        </w:rPr>
        <w:t xml:space="preserve">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ที่ลิงค์ </w:t>
      </w:r>
      <w:hyperlink r:id="rId124" w:history="1">
        <w:r w:rsidRPr="005852A9">
          <w:rPr>
            <w:rStyle w:val="Hyperlink"/>
          </w:rPr>
          <w:t>https://github.com/slapexs/final_project.git</w:t>
        </w:r>
      </w:hyperlink>
    </w:p>
    <w:p w14:paraId="30C069F9" w14:textId="72005BB7" w:rsidR="00A50F0D" w:rsidRDefault="00A50F0D" w:rsidP="00025889">
      <w:pPr>
        <w:spacing w:line="276" w:lineRule="auto"/>
      </w:pPr>
      <w:r>
        <w:rPr>
          <w:rFonts w:hint="cs"/>
          <w:noProof/>
        </w:rPr>
        <w:drawing>
          <wp:inline distT="0" distB="0" distL="0" distR="0" wp14:anchorId="5DF61B9F" wp14:editId="3AD0A96C">
            <wp:extent cx="5600700" cy="2582545"/>
            <wp:effectExtent l="0" t="0" r="0" b="0"/>
            <wp:docPr id="1005" name="Picture 10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 descr="Text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20F" w14:textId="1A0F21C2" w:rsidR="009032F1" w:rsidRDefault="00A50F0D" w:rsidP="00025889">
      <w:pPr>
        <w:pStyle w:val="Caption"/>
        <w:spacing w:line="276" w:lineRule="auto"/>
      </w:pPr>
      <w:r w:rsidRPr="00A50F0D">
        <w:rPr>
          <w:b/>
          <w:bCs/>
          <w:cs/>
        </w:rPr>
        <w:t xml:space="preserve">ภาพที่ </w:t>
      </w:r>
      <w:r w:rsidRPr="00A50F0D">
        <w:rPr>
          <w:b/>
          <w:bCs/>
          <w:cs/>
        </w:rPr>
        <w:fldChar w:fldCharType="begin"/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</w:rPr>
        <w:instrText xml:space="preserve">SEQ </w:instrText>
      </w:r>
      <w:r w:rsidRPr="00A50F0D">
        <w:rPr>
          <w:b/>
          <w:bCs/>
          <w:cs/>
        </w:rPr>
        <w:instrText xml:space="preserve">ภาพที่ </w:instrText>
      </w:r>
      <w:r w:rsidRPr="00A50F0D">
        <w:rPr>
          <w:b/>
          <w:bCs/>
        </w:rPr>
        <w:instrText>\* ARABIC</w:instrText>
      </w:r>
      <w:r w:rsidRPr="00A50F0D">
        <w:rPr>
          <w:b/>
          <w:bCs/>
          <w:cs/>
        </w:rPr>
        <w:instrText xml:space="preserve"> </w:instrText>
      </w:r>
      <w:r w:rsidRPr="00A50F0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80</w:t>
      </w:r>
      <w:r w:rsidRPr="00A50F0D">
        <w:rPr>
          <w:b/>
          <w:bCs/>
          <w:cs/>
        </w:rPr>
        <w:fldChar w:fldCharType="end"/>
      </w:r>
      <w:r>
        <w:t xml:space="preserve"> </w:t>
      </w:r>
      <w:bookmarkStart w:id="190" w:name="_Toc130463902"/>
      <w:r>
        <w:rPr>
          <w:rFonts w:hint="cs"/>
          <w:cs/>
        </w:rPr>
        <w:t xml:space="preserve">การดาวน์โหลดโปรเจคจาก </w:t>
      </w:r>
      <w:proofErr w:type="spellStart"/>
      <w:r>
        <w:t>Github</w:t>
      </w:r>
      <w:proofErr w:type="spellEnd"/>
      <w:r>
        <w:t xml:space="preserve"> </w:t>
      </w:r>
      <w:r>
        <w:rPr>
          <w:rFonts w:hint="cs"/>
          <w:cs/>
        </w:rPr>
        <w:t xml:space="preserve">ด้วยคำสั่ง </w:t>
      </w:r>
      <w:r>
        <w:t>git clone</w:t>
      </w:r>
      <w:bookmarkEnd w:id="190"/>
    </w:p>
    <w:p w14:paraId="0C8789FA" w14:textId="77777777" w:rsidR="009032F1" w:rsidRPr="009032F1" w:rsidRDefault="009032F1" w:rsidP="00025889">
      <w:pPr>
        <w:spacing w:line="276" w:lineRule="auto"/>
        <w:rPr>
          <w:cs/>
        </w:rPr>
      </w:pPr>
    </w:p>
    <w:p w14:paraId="54B5CB77" w14:textId="4778ADB9" w:rsidR="0002019A" w:rsidRDefault="0002019A" w:rsidP="00025889">
      <w:pPr>
        <w:spacing w:line="276" w:lineRule="auto"/>
        <w:rPr>
          <w:cs/>
        </w:rPr>
      </w:pPr>
      <w:r>
        <w:tab/>
      </w:r>
      <w:r w:rsidR="00DA2837">
        <w:t>6</w:t>
      </w:r>
      <w:r>
        <w:t>.</w:t>
      </w:r>
      <w:r w:rsidR="00DA2837">
        <w:t>2</w:t>
      </w:r>
      <w:r>
        <w:t xml:space="preserve"> </w:t>
      </w:r>
      <w:r>
        <w:rPr>
          <w:rFonts w:hint="cs"/>
          <w:cs/>
        </w:rPr>
        <w:t xml:space="preserve">สร้างไฟล์ใหม่ในโฟลเดอร์ตั้งชื่อว่า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 xml:space="preserve">และสร้างตัวแปรชื่อว่า </w:t>
      </w:r>
      <w:r w:rsidR="009032F1">
        <w:t xml:space="preserve">MONGODB_USERNAME MONGODB_PASSWORD </w:t>
      </w:r>
      <w:r w:rsidR="009032F1">
        <w:rPr>
          <w:rFonts w:hint="cs"/>
          <w:cs/>
        </w:rPr>
        <w:t xml:space="preserve">และ </w:t>
      </w:r>
      <w:r w:rsidR="009032F1">
        <w:t xml:space="preserve">CLUSTER </w:t>
      </w:r>
      <w:r w:rsidR="009032F1">
        <w:rPr>
          <w:rFonts w:hint="cs"/>
          <w:cs/>
        </w:rPr>
        <w:t>เพื่อใช้เก็บข้อมูลเชื่อมต่อฐานข้อมูล</w:t>
      </w:r>
    </w:p>
    <w:p w14:paraId="0E38018F" w14:textId="58B99555" w:rsidR="0002019A" w:rsidRDefault="0002019A" w:rsidP="00025889">
      <w:pPr>
        <w:spacing w:line="276" w:lineRule="auto"/>
      </w:pPr>
      <w:r>
        <w:rPr>
          <w:rFonts w:hint="cs"/>
          <w:noProof/>
        </w:rPr>
        <w:lastRenderedPageBreak/>
        <w:drawing>
          <wp:inline distT="0" distB="0" distL="0" distR="0" wp14:anchorId="4BE4A0AB" wp14:editId="398A6549">
            <wp:extent cx="5600700" cy="239642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Picture 94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39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B4CC" w14:textId="0945A0C9" w:rsidR="00256B1F" w:rsidRDefault="0002019A" w:rsidP="00025889">
      <w:pPr>
        <w:pStyle w:val="Caption"/>
        <w:spacing w:line="276" w:lineRule="auto"/>
        <w:rPr>
          <w:b/>
          <w:bCs/>
        </w:rPr>
      </w:pPr>
      <w:r w:rsidRPr="0002019A">
        <w:rPr>
          <w:b/>
          <w:bCs/>
          <w:cs/>
        </w:rPr>
        <w:t xml:space="preserve">ภาพที่ </w:t>
      </w:r>
      <w:r w:rsidRPr="0002019A">
        <w:rPr>
          <w:b/>
          <w:bCs/>
          <w:cs/>
        </w:rPr>
        <w:fldChar w:fldCharType="begin"/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</w:rPr>
        <w:instrText xml:space="preserve">SEQ </w:instrText>
      </w:r>
      <w:r w:rsidRPr="0002019A">
        <w:rPr>
          <w:b/>
          <w:bCs/>
          <w:cs/>
        </w:rPr>
        <w:instrText xml:space="preserve">ภาพที่ </w:instrText>
      </w:r>
      <w:r w:rsidRPr="0002019A">
        <w:rPr>
          <w:b/>
          <w:bCs/>
        </w:rPr>
        <w:instrText>\* ARABIC</w:instrText>
      </w:r>
      <w:r w:rsidRPr="0002019A">
        <w:rPr>
          <w:b/>
          <w:bCs/>
          <w:cs/>
        </w:rPr>
        <w:instrText xml:space="preserve"> </w:instrText>
      </w:r>
      <w:r w:rsidRPr="0002019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81</w:t>
      </w:r>
      <w:r w:rsidRPr="0002019A">
        <w:rPr>
          <w:b/>
          <w:bCs/>
          <w:cs/>
        </w:rPr>
        <w:fldChar w:fldCharType="end"/>
      </w:r>
      <w:r>
        <w:t xml:space="preserve"> </w:t>
      </w:r>
      <w:bookmarkStart w:id="191" w:name="_Toc130463903"/>
      <w:r>
        <w:rPr>
          <w:rFonts w:hint="cs"/>
          <w:cs/>
        </w:rPr>
        <w:t xml:space="preserve">สร้างไฟล์ใหม่ชื่อ </w:t>
      </w:r>
      <w:r>
        <w:t>.env</w:t>
      </w:r>
      <w:r w:rsidR="009032F1">
        <w:t xml:space="preserve"> </w:t>
      </w:r>
      <w:r w:rsidR="009032F1">
        <w:rPr>
          <w:rFonts w:hint="cs"/>
          <w:cs/>
        </w:rPr>
        <w:t>และสร้างตัวแปรเพื่อเก็บค่าเชื่อมต่อฐานข้อมูล</w:t>
      </w:r>
      <w:bookmarkEnd w:id="191"/>
    </w:p>
    <w:p w14:paraId="2D3F3F6F" w14:textId="77777777" w:rsidR="00256B1F" w:rsidRPr="00256B1F" w:rsidRDefault="00256B1F" w:rsidP="00025889">
      <w:pPr>
        <w:spacing w:line="276" w:lineRule="auto"/>
      </w:pPr>
    </w:p>
    <w:p w14:paraId="3F8AADE9" w14:textId="041EF279" w:rsidR="0002019A" w:rsidRDefault="00A652C4" w:rsidP="00025889">
      <w:pPr>
        <w:pStyle w:val="Caption"/>
        <w:spacing w:line="276" w:lineRule="auto"/>
        <w:jc w:val="thaiDistribute"/>
      </w:pPr>
      <w:r>
        <w:tab/>
      </w:r>
      <w:r w:rsidR="00DA2837">
        <w:t>6</w:t>
      </w:r>
      <w:r>
        <w:t>.</w:t>
      </w:r>
      <w:r w:rsidR="00DA2837">
        <w:t>3</w:t>
      </w:r>
      <w:r>
        <w:t xml:space="preserve"> </w:t>
      </w:r>
      <w:r>
        <w:rPr>
          <w:rFonts w:hint="cs"/>
          <w:cs/>
        </w:rPr>
        <w:t xml:space="preserve">ใช้คำสั่ง </w:t>
      </w:r>
      <w:r>
        <w:t xml:space="preserve">pip3 install -r requirements.txt </w:t>
      </w:r>
      <w:r>
        <w:rPr>
          <w:rFonts w:hint="cs"/>
          <w:cs/>
        </w:rPr>
        <w:t xml:space="preserve">เพื่อทำการติดตั้ง </w:t>
      </w:r>
      <w:r>
        <w:t xml:space="preserve">library </w:t>
      </w:r>
      <w:r>
        <w:rPr>
          <w:rFonts w:hint="cs"/>
          <w:cs/>
        </w:rPr>
        <w:t>ที่จำเป็นและใช</w:t>
      </w:r>
      <w:r w:rsidR="0079266D">
        <w:rPr>
          <w:rFonts w:hint="cs"/>
          <w:cs/>
        </w:rPr>
        <w:t>้</w:t>
      </w:r>
      <w:r>
        <w:rPr>
          <w:rFonts w:hint="cs"/>
          <w:cs/>
        </w:rPr>
        <w:t xml:space="preserve">คำสั่ง </w:t>
      </w:r>
      <w:r>
        <w:t xml:space="preserve">python3 -m </w:t>
      </w:r>
      <w:proofErr w:type="spellStart"/>
      <w:r>
        <w:t>uvicorn</w:t>
      </w:r>
      <w:proofErr w:type="spellEnd"/>
      <w:r>
        <w:t xml:space="preserve"> </w:t>
      </w:r>
      <w:proofErr w:type="spellStart"/>
      <w:r>
        <w:t>api:app</w:t>
      </w:r>
      <w:proofErr w:type="spellEnd"/>
      <w:r>
        <w:t xml:space="preserve"> </w:t>
      </w:r>
      <w:r>
        <w:rPr>
          <w:rFonts w:hint="cs"/>
          <w:cs/>
        </w:rPr>
        <w:t>เพื่อ</w:t>
      </w:r>
      <w:r w:rsidR="00DB7DC9">
        <w:rPr>
          <w:rFonts w:hint="cs"/>
          <w:cs/>
        </w:rPr>
        <w:t>ใช้งาน</w:t>
      </w:r>
      <w:r>
        <w:t xml:space="preserve"> Server Web API</w:t>
      </w:r>
    </w:p>
    <w:p w14:paraId="4D635282" w14:textId="28A7B809" w:rsidR="00A652C4" w:rsidRDefault="00A652C4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784E968D" wp14:editId="6627ED14">
            <wp:extent cx="5040000" cy="1581143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8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783" w14:textId="4525A663" w:rsidR="00A652C4" w:rsidRDefault="00A652C4" w:rsidP="00025889">
      <w:pPr>
        <w:pStyle w:val="Caption"/>
        <w:spacing w:line="276" w:lineRule="auto"/>
      </w:pPr>
      <w:r w:rsidRPr="00A652C4">
        <w:rPr>
          <w:b/>
          <w:bCs/>
          <w:cs/>
        </w:rPr>
        <w:t xml:space="preserve">ภาพที่ </w:t>
      </w:r>
      <w:r w:rsidRPr="00A652C4">
        <w:rPr>
          <w:b/>
          <w:bCs/>
          <w:cs/>
        </w:rPr>
        <w:fldChar w:fldCharType="begin"/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</w:rPr>
        <w:instrText xml:space="preserve">SEQ </w:instrText>
      </w:r>
      <w:r w:rsidRPr="00A652C4">
        <w:rPr>
          <w:b/>
          <w:bCs/>
          <w:cs/>
        </w:rPr>
        <w:instrText xml:space="preserve">ภาพที่ </w:instrText>
      </w:r>
      <w:r w:rsidRPr="00A652C4">
        <w:rPr>
          <w:b/>
          <w:bCs/>
        </w:rPr>
        <w:instrText>\* ARABIC</w:instrText>
      </w:r>
      <w:r w:rsidRPr="00A652C4">
        <w:rPr>
          <w:b/>
          <w:bCs/>
          <w:cs/>
        </w:rPr>
        <w:instrText xml:space="preserve"> </w:instrText>
      </w:r>
      <w:r w:rsidRPr="00A652C4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82</w:t>
      </w:r>
      <w:r w:rsidRPr="00A652C4">
        <w:rPr>
          <w:b/>
          <w:bCs/>
          <w:cs/>
        </w:rPr>
        <w:fldChar w:fldCharType="end"/>
      </w:r>
      <w:r>
        <w:t xml:space="preserve"> </w:t>
      </w:r>
      <w:bookmarkStart w:id="192" w:name="_Toc130463904"/>
      <w:r>
        <w:rPr>
          <w:rFonts w:hint="cs"/>
          <w:cs/>
        </w:rPr>
        <w:t>ตัวอย่างการ</w:t>
      </w:r>
      <w:r w:rsidR="00ED2BFD">
        <w:rPr>
          <w:rFonts w:hint="cs"/>
          <w:cs/>
        </w:rPr>
        <w:t>เริ่มต้น</w:t>
      </w:r>
      <w:r>
        <w:rPr>
          <w:rFonts w:hint="cs"/>
          <w:cs/>
        </w:rPr>
        <w:t xml:space="preserve"> </w:t>
      </w:r>
      <w:r>
        <w:t xml:space="preserve">Server Web API </w:t>
      </w:r>
      <w:r>
        <w:rPr>
          <w:rFonts w:hint="cs"/>
          <w:cs/>
        </w:rPr>
        <w:t xml:space="preserve">เพื่อคำนวณค่า </w:t>
      </w:r>
      <w:r>
        <w:t xml:space="preserve">Cosine similarity </w:t>
      </w:r>
      <w:r>
        <w:rPr>
          <w:rFonts w:hint="cs"/>
          <w:cs/>
        </w:rPr>
        <w:t xml:space="preserve">บน </w:t>
      </w:r>
      <w:r>
        <w:t>AWS</w:t>
      </w:r>
      <w:bookmarkEnd w:id="192"/>
    </w:p>
    <w:p w14:paraId="4283D659" w14:textId="41B03ECB" w:rsidR="00256B1F" w:rsidRDefault="00256B1F" w:rsidP="00025889">
      <w:pPr>
        <w:spacing w:line="276" w:lineRule="auto"/>
      </w:pPr>
      <w:r>
        <w:br w:type="page"/>
      </w:r>
    </w:p>
    <w:p w14:paraId="21455492" w14:textId="6A3A85B5" w:rsidR="00DA2837" w:rsidRDefault="00DA2837" w:rsidP="00025889">
      <w:pPr>
        <w:pStyle w:val="Heading2"/>
        <w:spacing w:line="276" w:lineRule="auto"/>
      </w:pPr>
      <w:bookmarkStart w:id="193" w:name="_Toc130287990"/>
      <w:bookmarkStart w:id="194" w:name="_Toc130401134"/>
      <w:bookmarkStart w:id="195" w:name="_Toc130401401"/>
      <w:bookmarkStart w:id="196" w:name="_Toc130464083"/>
      <w:r>
        <w:lastRenderedPageBreak/>
        <w:t xml:space="preserve">7. </w:t>
      </w:r>
      <w:r w:rsidR="00B75F2F">
        <w:rPr>
          <w:rFonts w:hint="cs"/>
          <w:cs/>
        </w:rPr>
        <w:t>การ</w:t>
      </w:r>
      <w:r w:rsidR="004E67ED">
        <w:rPr>
          <w:rFonts w:hint="cs"/>
          <w:cs/>
        </w:rPr>
        <w:t>ติดตั้งและใช้งานเว็บแอปพลิเคชัน</w:t>
      </w:r>
      <w:r w:rsidR="00B75F2F">
        <w:rPr>
          <w:rFonts w:hint="cs"/>
          <w:cs/>
        </w:rPr>
        <w:t xml:space="preserve"> </w:t>
      </w:r>
      <w:r w:rsidR="004E67ED">
        <w:rPr>
          <w:rFonts w:hint="cs"/>
          <w:cs/>
        </w:rPr>
        <w:t>(</w:t>
      </w:r>
      <w:r w:rsidR="00B75F2F">
        <w:t>Web application</w:t>
      </w:r>
      <w:r w:rsidR="004E67ED">
        <w:rPr>
          <w:rFonts w:hint="cs"/>
          <w:cs/>
        </w:rPr>
        <w:t>)</w:t>
      </w:r>
      <w:bookmarkEnd w:id="193"/>
      <w:bookmarkEnd w:id="194"/>
      <w:bookmarkEnd w:id="195"/>
      <w:bookmarkEnd w:id="196"/>
    </w:p>
    <w:p w14:paraId="28936B09" w14:textId="7043C6F8" w:rsidR="00D03E42" w:rsidRDefault="00B75F2F" w:rsidP="00025889">
      <w:pPr>
        <w:spacing w:line="276" w:lineRule="auto"/>
      </w:pPr>
      <w:r>
        <w:rPr>
          <w:cs/>
        </w:rPr>
        <w:tab/>
      </w:r>
      <w:r>
        <w:t xml:space="preserve">7.1 </w:t>
      </w:r>
      <w:r w:rsidR="00D03E42">
        <w:rPr>
          <w:rFonts w:hint="cs"/>
          <w:cs/>
        </w:rPr>
        <w:t xml:space="preserve">เข้าเว็บไซต์ </w:t>
      </w:r>
      <w:hyperlink w:history="1">
        <w:r w:rsidR="00D03E42" w:rsidRPr="005852A9">
          <w:rPr>
            <w:rStyle w:val="Hyperlink"/>
          </w:rPr>
          <w:t xml:space="preserve">https://vercel.com </w:t>
        </w:r>
        <w:r w:rsidR="00D03E42" w:rsidRPr="005852A9">
          <w:rPr>
            <w:rStyle w:val="Hyperlink"/>
            <w:rFonts w:hint="cs"/>
            <w:cs/>
          </w:rPr>
          <w:t>และ</w:t>
        </w:r>
      </w:hyperlink>
      <w:r w:rsidR="00D03E42">
        <w:rPr>
          <w:rFonts w:hint="cs"/>
          <w:cs/>
        </w:rPr>
        <w:t xml:space="preserve">เข้าสู่ระบบด้วยบัญชี </w:t>
      </w:r>
      <w:proofErr w:type="spellStart"/>
      <w:r w:rsidR="00D03E42">
        <w:t>Github</w:t>
      </w:r>
      <w:proofErr w:type="spellEnd"/>
    </w:p>
    <w:p w14:paraId="0CA1665D" w14:textId="59B2DFC6" w:rsidR="00D03E42" w:rsidRDefault="00D03E42" w:rsidP="00025889">
      <w:pPr>
        <w:spacing w:line="276" w:lineRule="auto"/>
      </w:pPr>
      <w:r>
        <w:tab/>
        <w:t xml:space="preserve">7.2 </w:t>
      </w:r>
      <w:r>
        <w:rPr>
          <w:rFonts w:hint="cs"/>
          <w:cs/>
        </w:rPr>
        <w:t xml:space="preserve">ทำการสร้างโปรเจคใหม่กดปุ่ม </w:t>
      </w:r>
      <w:r>
        <w:t xml:space="preserve">Add New </w:t>
      </w:r>
      <w:proofErr w:type="spellStart"/>
      <w:r>
        <w:t>และ</w:t>
      </w:r>
      <w:proofErr w:type="spellEnd"/>
      <w:r>
        <w:rPr>
          <w:rFonts w:hint="cs"/>
          <w:cs/>
        </w:rPr>
        <w:t xml:space="preserve">เลือก </w:t>
      </w:r>
      <w:proofErr w:type="gramStart"/>
      <w:r>
        <w:t>Project</w:t>
      </w:r>
      <w:proofErr w:type="gramEnd"/>
    </w:p>
    <w:p w14:paraId="3E3F8BB1" w14:textId="154E76A2" w:rsidR="00D03E42" w:rsidRP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245A88E9" wp14:editId="7E29E284">
            <wp:extent cx="5040000" cy="3062286"/>
            <wp:effectExtent l="0" t="0" r="0" b="0"/>
            <wp:docPr id="1062" name="Picture 10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Picture 1062" descr="Graphical user interface, application, Teams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F7C08" w14:textId="566E9070" w:rsidR="00D03E42" w:rsidRDefault="00D03E42" w:rsidP="00025889">
      <w:pPr>
        <w:pStyle w:val="Caption"/>
        <w:spacing w:line="276" w:lineRule="auto"/>
      </w:pPr>
      <w:r w:rsidRPr="00D03E42">
        <w:rPr>
          <w:b/>
          <w:bCs/>
          <w:cs/>
        </w:rPr>
        <w:t xml:space="preserve">ภาพที่ </w:t>
      </w:r>
      <w:r w:rsidRPr="00D03E42">
        <w:rPr>
          <w:b/>
          <w:bCs/>
          <w:cs/>
        </w:rPr>
        <w:fldChar w:fldCharType="begin"/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</w:rPr>
        <w:instrText xml:space="preserve">SEQ </w:instrText>
      </w:r>
      <w:r w:rsidRPr="00D03E42">
        <w:rPr>
          <w:b/>
          <w:bCs/>
          <w:cs/>
        </w:rPr>
        <w:instrText xml:space="preserve">ภาพที่ </w:instrText>
      </w:r>
      <w:r w:rsidRPr="00D03E42">
        <w:rPr>
          <w:b/>
          <w:bCs/>
        </w:rPr>
        <w:instrText>\* ARABIC</w:instrText>
      </w:r>
      <w:r w:rsidRPr="00D03E42">
        <w:rPr>
          <w:b/>
          <w:bCs/>
          <w:cs/>
        </w:rPr>
        <w:instrText xml:space="preserve"> </w:instrText>
      </w:r>
      <w:r w:rsidRPr="00D03E42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83</w:t>
      </w:r>
      <w:r w:rsidRPr="00D03E42">
        <w:rPr>
          <w:b/>
          <w:bCs/>
          <w:cs/>
        </w:rPr>
        <w:fldChar w:fldCharType="end"/>
      </w:r>
      <w:r>
        <w:t xml:space="preserve"> </w:t>
      </w:r>
      <w:bookmarkStart w:id="197" w:name="_Toc130463905"/>
      <w:r>
        <w:rPr>
          <w:rFonts w:hint="cs"/>
          <w:cs/>
        </w:rPr>
        <w:t xml:space="preserve">สร้างโปรเจคใหม่ใน </w:t>
      </w:r>
      <w:proofErr w:type="spellStart"/>
      <w:r>
        <w:t>Vercel</w:t>
      </w:r>
      <w:bookmarkEnd w:id="197"/>
      <w:proofErr w:type="spellEnd"/>
    </w:p>
    <w:p w14:paraId="291323AF" w14:textId="67F769FE" w:rsidR="00256B1F" w:rsidRDefault="00256B1F" w:rsidP="00025889">
      <w:pPr>
        <w:spacing w:line="276" w:lineRule="auto"/>
      </w:pPr>
    </w:p>
    <w:p w14:paraId="3F3841A2" w14:textId="146856A9" w:rsidR="00D03E42" w:rsidRDefault="00D03E42" w:rsidP="00025889">
      <w:pPr>
        <w:spacing w:line="276" w:lineRule="auto"/>
      </w:pPr>
      <w:r>
        <w:tab/>
        <w:t xml:space="preserve">7.3 </w:t>
      </w:r>
      <w:r>
        <w:rPr>
          <w:rFonts w:hint="cs"/>
          <w:cs/>
        </w:rPr>
        <w:t xml:space="preserve">เลือก </w:t>
      </w:r>
      <w:r>
        <w:t xml:space="preserve">Repository </w:t>
      </w:r>
      <w:r>
        <w:rPr>
          <w:rFonts w:hint="cs"/>
          <w:cs/>
        </w:rPr>
        <w:t xml:space="preserve">ที่ต้องการจะ </w:t>
      </w:r>
      <w:r>
        <w:t>deploy</w:t>
      </w:r>
      <w:r>
        <w:rPr>
          <w:rFonts w:hint="cs"/>
          <w:cs/>
        </w:rPr>
        <w:t xml:space="preserve"> และกดปุ่ม </w:t>
      </w:r>
      <w:proofErr w:type="gramStart"/>
      <w:r>
        <w:t>Import</w:t>
      </w:r>
      <w:proofErr w:type="gramEnd"/>
    </w:p>
    <w:p w14:paraId="382BAABA" w14:textId="01D13FB4" w:rsidR="00D03E42" w:rsidRDefault="00D03E42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F9880AE" wp14:editId="6D06F53D">
            <wp:extent cx="5040000" cy="3062286"/>
            <wp:effectExtent l="0" t="0" r="0" b="0"/>
            <wp:docPr id="1065" name="Picture 1065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Picture 1065" descr="Graphical user interface, application, website, Teams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029" w14:textId="3841A4FA" w:rsidR="0095615E" w:rsidRDefault="005C36E7" w:rsidP="00025889">
      <w:pPr>
        <w:pStyle w:val="Caption"/>
        <w:spacing w:line="276" w:lineRule="auto"/>
      </w:pPr>
      <w:r w:rsidRPr="005C36E7">
        <w:rPr>
          <w:b/>
          <w:bCs/>
          <w:cs/>
        </w:rPr>
        <w:t xml:space="preserve">ภาพที่ </w:t>
      </w:r>
      <w:r w:rsidRPr="005C36E7">
        <w:rPr>
          <w:b/>
          <w:bCs/>
          <w:cs/>
        </w:rPr>
        <w:fldChar w:fldCharType="begin"/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</w:rPr>
        <w:instrText xml:space="preserve">SEQ </w:instrText>
      </w:r>
      <w:r w:rsidRPr="005C36E7">
        <w:rPr>
          <w:b/>
          <w:bCs/>
          <w:cs/>
        </w:rPr>
        <w:instrText xml:space="preserve">ภาพที่ </w:instrText>
      </w:r>
      <w:r w:rsidRPr="005C36E7">
        <w:rPr>
          <w:b/>
          <w:bCs/>
        </w:rPr>
        <w:instrText>\* ARABIC</w:instrText>
      </w:r>
      <w:r w:rsidRPr="005C36E7">
        <w:rPr>
          <w:b/>
          <w:bCs/>
          <w:cs/>
        </w:rPr>
        <w:instrText xml:space="preserve"> </w:instrText>
      </w:r>
      <w:r w:rsidRPr="005C36E7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84</w:t>
      </w:r>
      <w:r w:rsidRPr="005C36E7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8" w:name="_Toc130463906"/>
      <w:r>
        <w:rPr>
          <w:rFonts w:hint="cs"/>
          <w:cs/>
        </w:rPr>
        <w:t xml:space="preserve">หน้าแสดงรายชื่อ </w:t>
      </w:r>
      <w:r>
        <w:t>Repository</w:t>
      </w:r>
      <w:bookmarkEnd w:id="198"/>
    </w:p>
    <w:p w14:paraId="585E878D" w14:textId="10AB4407" w:rsidR="00D03E42" w:rsidRPr="009C250F" w:rsidRDefault="00D03E42" w:rsidP="00025889">
      <w:pPr>
        <w:spacing w:line="276" w:lineRule="auto"/>
        <w:jc w:val="thaiDistribute"/>
        <w:rPr>
          <w:cs/>
        </w:rPr>
      </w:pPr>
      <w:r>
        <w:lastRenderedPageBreak/>
        <w:tab/>
        <w:t xml:space="preserve">7.4 </w:t>
      </w:r>
      <w:r>
        <w:rPr>
          <w:rFonts w:hint="cs"/>
          <w:cs/>
        </w:rPr>
        <w:t xml:space="preserve">ตั้งค่าโปรเจค และเพิ่มตัวแปร </w:t>
      </w:r>
      <w:r w:rsidRPr="00D03E42">
        <w:t>MONGODB_URI</w:t>
      </w:r>
      <w:r>
        <w:t xml:space="preserve"> </w:t>
      </w:r>
      <w:r>
        <w:rPr>
          <w:rFonts w:hint="cs"/>
          <w:cs/>
        </w:rPr>
        <w:t>ในส่วนของ</w:t>
      </w:r>
      <w:r w:rsidR="009C250F">
        <w:rPr>
          <w:rFonts w:hint="cs"/>
          <w:cs/>
        </w:rPr>
        <w:t xml:space="preserve"> </w:t>
      </w:r>
      <w:r w:rsidR="009C250F" w:rsidRPr="009C250F">
        <w:t>Environment Variables</w:t>
      </w:r>
      <w:r w:rsidR="009C250F">
        <w:rPr>
          <w:rFonts w:hint="cs"/>
          <w:cs/>
        </w:rPr>
        <w:t xml:space="preserve"> และใส่ค่าเป็น </w:t>
      </w:r>
      <w:r w:rsidR="009C250F">
        <w:t xml:space="preserve">Connection string </w:t>
      </w:r>
      <w:r w:rsidR="009C250F">
        <w:rPr>
          <w:rFonts w:hint="cs"/>
          <w:cs/>
        </w:rPr>
        <w:t xml:space="preserve">ของ </w:t>
      </w:r>
      <w:r w:rsidR="009C250F">
        <w:t>MongoDB Atlas</w:t>
      </w:r>
      <w:r w:rsidR="009C250F">
        <w:rPr>
          <w:rFonts w:hint="cs"/>
          <w:cs/>
        </w:rPr>
        <w:t xml:space="preserve"> จากนั้นกดปุ่ม </w:t>
      </w:r>
      <w:r w:rsidR="009C250F">
        <w:t xml:space="preserve">Deploy </w:t>
      </w:r>
      <w:proofErr w:type="gramStart"/>
      <w:r w:rsidR="009C250F">
        <w:rPr>
          <w:rFonts w:hint="cs"/>
          <w:cs/>
        </w:rPr>
        <w:t>เพื่อทำการเผยแพร่สู่สาธารณะ</w:t>
      </w:r>
      <w:proofErr w:type="gramEnd"/>
    </w:p>
    <w:p w14:paraId="033F646D" w14:textId="250EACF1" w:rsidR="009C250F" w:rsidRDefault="009C250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DE3835" wp14:editId="3F0D6AA0">
            <wp:extent cx="5040000" cy="3062286"/>
            <wp:effectExtent l="0" t="0" r="0" b="0"/>
            <wp:docPr id="1093" name="Picture 109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Picture 1093" descr="Graphical user interface, application, Teams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14D8" w14:textId="35D0B86A" w:rsidR="009C250F" w:rsidRDefault="009C250F" w:rsidP="00025889">
      <w:pPr>
        <w:pStyle w:val="Caption"/>
        <w:spacing w:line="276" w:lineRule="auto"/>
      </w:pPr>
      <w:r w:rsidRPr="009C250F">
        <w:rPr>
          <w:b/>
          <w:bCs/>
          <w:cs/>
        </w:rPr>
        <w:t xml:space="preserve">ภาพที่ </w:t>
      </w:r>
      <w:r w:rsidRPr="009C250F">
        <w:rPr>
          <w:b/>
          <w:bCs/>
          <w:cs/>
        </w:rPr>
        <w:fldChar w:fldCharType="begin"/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</w:rPr>
        <w:instrText xml:space="preserve">SEQ </w:instrText>
      </w:r>
      <w:r w:rsidRPr="009C250F">
        <w:rPr>
          <w:b/>
          <w:bCs/>
          <w:cs/>
        </w:rPr>
        <w:instrText xml:space="preserve">ภาพที่ </w:instrText>
      </w:r>
      <w:r w:rsidRPr="009C250F">
        <w:rPr>
          <w:b/>
          <w:bCs/>
        </w:rPr>
        <w:instrText>\* ARABIC</w:instrText>
      </w:r>
      <w:r w:rsidRPr="009C250F">
        <w:rPr>
          <w:b/>
          <w:bCs/>
          <w:cs/>
        </w:rPr>
        <w:instrText xml:space="preserve"> </w:instrText>
      </w:r>
      <w:r w:rsidRPr="009C250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85</w:t>
      </w:r>
      <w:r w:rsidRPr="009C250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199" w:name="_Toc130463907"/>
      <w:r>
        <w:rPr>
          <w:rFonts w:hint="cs"/>
          <w:cs/>
        </w:rPr>
        <w:t xml:space="preserve">หน้าการตั้งค่าโปรเจคก่อน </w:t>
      </w:r>
      <w:r>
        <w:t>Deploy</w:t>
      </w:r>
      <w:bookmarkEnd w:id="199"/>
    </w:p>
    <w:p w14:paraId="521D1206" w14:textId="19AA17BB" w:rsidR="00256B1F" w:rsidRDefault="00256B1F" w:rsidP="00025889">
      <w:pPr>
        <w:spacing w:line="276" w:lineRule="auto"/>
      </w:pPr>
    </w:p>
    <w:p w14:paraId="554223A7" w14:textId="5C47C75E" w:rsidR="003F048C" w:rsidRDefault="003F048C" w:rsidP="00025889">
      <w:pPr>
        <w:spacing w:line="276" w:lineRule="auto"/>
      </w:pPr>
      <w:r>
        <w:tab/>
        <w:t xml:space="preserve">7.5 </w:t>
      </w:r>
      <w:r>
        <w:rPr>
          <w:rFonts w:hint="cs"/>
          <w:cs/>
        </w:rPr>
        <w:t xml:space="preserve">ตัวอย่างหน้าเว็บไซต์เมื่อ </w:t>
      </w:r>
      <w:r>
        <w:t xml:space="preserve">Deploy </w:t>
      </w:r>
      <w:proofErr w:type="gramStart"/>
      <w:r>
        <w:rPr>
          <w:rFonts w:hint="cs"/>
          <w:cs/>
        </w:rPr>
        <w:t>เรียบร้อย</w:t>
      </w:r>
      <w:proofErr w:type="gramEnd"/>
    </w:p>
    <w:p w14:paraId="48B844BA" w14:textId="71CF6884" w:rsidR="003F048C" w:rsidRDefault="003F048C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60493338" wp14:editId="7ABA5CC7">
            <wp:extent cx="5040000" cy="3062286"/>
            <wp:effectExtent l="0" t="0" r="0" b="0"/>
            <wp:docPr id="1095" name="Picture 10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Picture 1095" descr="Graphical user interface, application, Teams&#10;&#10;Description automatically generated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002" w14:textId="46DDE46B" w:rsidR="003F048C" w:rsidRPr="003F048C" w:rsidRDefault="003F048C" w:rsidP="00025889">
      <w:pPr>
        <w:pStyle w:val="Caption"/>
        <w:spacing w:line="276" w:lineRule="auto"/>
        <w:rPr>
          <w:cs/>
        </w:rPr>
      </w:pPr>
      <w:r w:rsidRPr="003F048C">
        <w:rPr>
          <w:b/>
          <w:bCs/>
          <w:cs/>
        </w:rPr>
        <w:t xml:space="preserve">ภาพที่ </w:t>
      </w:r>
      <w:r w:rsidRPr="003F048C">
        <w:rPr>
          <w:b/>
          <w:bCs/>
          <w:cs/>
        </w:rPr>
        <w:fldChar w:fldCharType="begin"/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</w:rPr>
        <w:instrText xml:space="preserve">SEQ </w:instrText>
      </w:r>
      <w:r w:rsidRPr="003F048C">
        <w:rPr>
          <w:b/>
          <w:bCs/>
          <w:cs/>
        </w:rPr>
        <w:instrText xml:space="preserve">ภาพที่ </w:instrText>
      </w:r>
      <w:r w:rsidRPr="003F048C">
        <w:rPr>
          <w:b/>
          <w:bCs/>
        </w:rPr>
        <w:instrText>\* ARABIC</w:instrText>
      </w:r>
      <w:r w:rsidRPr="003F048C">
        <w:rPr>
          <w:b/>
          <w:bCs/>
          <w:cs/>
        </w:rPr>
        <w:instrText xml:space="preserve"> </w:instrText>
      </w:r>
      <w:r w:rsidRPr="003F048C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86</w:t>
      </w:r>
      <w:r w:rsidRPr="003F048C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00" w:name="_Toc130463908"/>
      <w:r>
        <w:rPr>
          <w:rFonts w:hint="cs"/>
          <w:cs/>
        </w:rPr>
        <w:t>ตัวอย่างหน้าเว็บไซต์</w:t>
      </w:r>
      <w:bookmarkEnd w:id="200"/>
    </w:p>
    <w:p w14:paraId="58D34803" w14:textId="77777777" w:rsidR="00795787" w:rsidRDefault="00795787" w:rsidP="00025889">
      <w:pPr>
        <w:tabs>
          <w:tab w:val="center" w:pos="4154"/>
        </w:tabs>
        <w:spacing w:line="276" w:lineRule="auto"/>
        <w:rPr>
          <w:rFonts w:cs="Angsana New"/>
        </w:rPr>
        <w:sectPr w:rsidR="00795787" w:rsidSect="00E66B01">
          <w:headerReference w:type="even" r:id="rId132"/>
          <w:headerReference w:type="default" r:id="rId133"/>
          <w:headerReference w:type="first" r:id="rId134"/>
          <w:pgSz w:w="11909" w:h="16840" w:code="9"/>
          <w:pgMar w:top="2160" w:right="1109" w:bottom="1440" w:left="1980" w:header="1872" w:footer="720" w:gutter="0"/>
          <w:cols w:space="720"/>
          <w:titlePg/>
          <w:docGrid w:linePitch="435"/>
        </w:sectPr>
      </w:pPr>
    </w:p>
    <w:p w14:paraId="6D12E0A3" w14:textId="55BE9BB0" w:rsidR="007E65DF" w:rsidRPr="007E65DF" w:rsidRDefault="007E65DF" w:rsidP="00025889">
      <w:pPr>
        <w:spacing w:line="276" w:lineRule="auto"/>
      </w:pPr>
    </w:p>
    <w:p w14:paraId="087A95AA" w14:textId="77777777" w:rsidR="00A81428" w:rsidRDefault="00A81428" w:rsidP="00025889">
      <w:pPr>
        <w:spacing w:line="276" w:lineRule="auto"/>
        <w:jc w:val="right"/>
      </w:pPr>
    </w:p>
    <w:p w14:paraId="61CC489D" w14:textId="77777777" w:rsidR="00A81428" w:rsidRDefault="00A81428" w:rsidP="00025889">
      <w:pPr>
        <w:spacing w:line="276" w:lineRule="auto"/>
      </w:pPr>
    </w:p>
    <w:p w14:paraId="750A8F2A" w14:textId="77777777" w:rsidR="00A81428" w:rsidRDefault="00A81428" w:rsidP="00025889">
      <w:pPr>
        <w:spacing w:line="276" w:lineRule="auto"/>
      </w:pPr>
    </w:p>
    <w:p w14:paraId="3123402F" w14:textId="77777777" w:rsidR="00A81428" w:rsidRDefault="00A81428" w:rsidP="00025889">
      <w:pPr>
        <w:spacing w:line="276" w:lineRule="auto"/>
      </w:pPr>
    </w:p>
    <w:p w14:paraId="306223B7" w14:textId="77777777" w:rsidR="00A81428" w:rsidRDefault="00A81428" w:rsidP="00025889">
      <w:pPr>
        <w:spacing w:line="276" w:lineRule="auto"/>
      </w:pPr>
    </w:p>
    <w:p w14:paraId="4000F8C0" w14:textId="77777777" w:rsidR="00A81428" w:rsidRDefault="00A81428" w:rsidP="00025889">
      <w:pPr>
        <w:spacing w:line="276" w:lineRule="auto"/>
      </w:pPr>
    </w:p>
    <w:p w14:paraId="0053AC5B" w14:textId="77777777" w:rsidR="00A81428" w:rsidRDefault="00A81428" w:rsidP="00025889">
      <w:pPr>
        <w:spacing w:line="276" w:lineRule="auto"/>
      </w:pPr>
    </w:p>
    <w:p w14:paraId="2507C0EE" w14:textId="5A86307B" w:rsidR="00A81428" w:rsidRDefault="00A81428" w:rsidP="00025889">
      <w:pPr>
        <w:spacing w:line="276" w:lineRule="auto"/>
      </w:pPr>
    </w:p>
    <w:p w14:paraId="68FED7FE" w14:textId="13B1080A" w:rsidR="0095615E" w:rsidRDefault="0095615E" w:rsidP="00025889">
      <w:pPr>
        <w:spacing w:line="276" w:lineRule="auto"/>
      </w:pPr>
    </w:p>
    <w:p w14:paraId="098E162B" w14:textId="2AF51B61" w:rsidR="0095615E" w:rsidRDefault="0095615E" w:rsidP="00025889">
      <w:pPr>
        <w:spacing w:line="276" w:lineRule="auto"/>
      </w:pPr>
    </w:p>
    <w:p w14:paraId="18283514" w14:textId="5988F5C3" w:rsidR="0095615E" w:rsidRDefault="0095615E" w:rsidP="00025889">
      <w:pPr>
        <w:spacing w:line="276" w:lineRule="auto"/>
      </w:pPr>
    </w:p>
    <w:p w14:paraId="76492E33" w14:textId="707E5E19" w:rsidR="0095615E" w:rsidRDefault="0095615E" w:rsidP="00025889">
      <w:pPr>
        <w:spacing w:line="276" w:lineRule="auto"/>
      </w:pPr>
    </w:p>
    <w:p w14:paraId="358121D6" w14:textId="77777777" w:rsidR="00A81428" w:rsidRDefault="00A81428" w:rsidP="00025889">
      <w:pPr>
        <w:spacing w:line="276" w:lineRule="auto"/>
        <w:rPr>
          <w:rFonts w:hint="cs"/>
        </w:rPr>
      </w:pPr>
    </w:p>
    <w:p w14:paraId="19D4A7CC" w14:textId="3E864C60" w:rsidR="00A81428" w:rsidRPr="00A81428" w:rsidRDefault="00A81428" w:rsidP="00025889">
      <w:pPr>
        <w:pStyle w:val="Heading1"/>
        <w:spacing w:line="276" w:lineRule="auto"/>
        <w:rPr>
          <w:sz w:val="48"/>
          <w:szCs w:val="48"/>
        </w:rPr>
      </w:pPr>
      <w:bookmarkStart w:id="201" w:name="_Toc97370475"/>
      <w:bookmarkStart w:id="202" w:name="_Toc130287991"/>
      <w:bookmarkStart w:id="203" w:name="_Toc130401135"/>
      <w:bookmarkStart w:id="204" w:name="_Toc130401402"/>
      <w:bookmarkStart w:id="205" w:name="_Toc130464084"/>
      <w:r w:rsidRPr="00A81428">
        <w:rPr>
          <w:rFonts w:hint="cs"/>
          <w:sz w:val="48"/>
          <w:szCs w:val="48"/>
          <w:cs/>
        </w:rPr>
        <w:t>ภาคผนวก ข</w:t>
      </w:r>
      <w:r w:rsidR="00303118">
        <w:rPr>
          <w:sz w:val="48"/>
          <w:szCs w:val="48"/>
          <w:cs/>
        </w:rPr>
        <w:br/>
      </w:r>
      <w:r w:rsidRPr="00A81428">
        <w:rPr>
          <w:rFonts w:hint="cs"/>
          <w:sz w:val="48"/>
          <w:szCs w:val="48"/>
          <w:cs/>
        </w:rPr>
        <w:t>คู่มือการใช้งาน</w:t>
      </w:r>
      <w:bookmarkEnd w:id="201"/>
      <w:bookmarkEnd w:id="202"/>
      <w:bookmarkEnd w:id="203"/>
      <w:bookmarkEnd w:id="204"/>
      <w:bookmarkEnd w:id="205"/>
    </w:p>
    <w:p w14:paraId="0E3606D8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</w:rPr>
      </w:pPr>
    </w:p>
    <w:p w14:paraId="49B135C1" w14:textId="77777777" w:rsidR="00A81428" w:rsidRDefault="00A81428" w:rsidP="00025889">
      <w:pPr>
        <w:spacing w:line="276" w:lineRule="auto"/>
        <w:jc w:val="center"/>
        <w:rPr>
          <w:b/>
          <w:bCs/>
          <w:sz w:val="40"/>
          <w:szCs w:val="48"/>
          <w:cs/>
        </w:rPr>
      </w:pPr>
    </w:p>
    <w:p w14:paraId="2E680A2D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C83EFC1" w14:textId="77777777" w:rsidR="00A81428" w:rsidRDefault="00A81428" w:rsidP="00025889">
      <w:pPr>
        <w:spacing w:line="276" w:lineRule="auto"/>
        <w:rPr>
          <w:b/>
          <w:bCs/>
          <w:noProof/>
          <w:sz w:val="40"/>
          <w:szCs w:val="40"/>
          <w:lang w:eastAsia="en-US"/>
        </w:rPr>
      </w:pPr>
    </w:p>
    <w:p w14:paraId="3C917716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39254C5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0FCAD1E0" w14:textId="77777777" w:rsidR="00A81428" w:rsidRDefault="00A81428" w:rsidP="00025889">
      <w:pPr>
        <w:spacing w:line="276" w:lineRule="auto"/>
        <w:jc w:val="center"/>
        <w:rPr>
          <w:b/>
          <w:bCs/>
          <w:noProof/>
          <w:sz w:val="40"/>
          <w:szCs w:val="40"/>
          <w:lang w:eastAsia="en-US"/>
        </w:rPr>
      </w:pPr>
    </w:p>
    <w:p w14:paraId="35104969" w14:textId="77777777" w:rsidR="00303118" w:rsidRDefault="00303118" w:rsidP="00025889">
      <w:pPr>
        <w:spacing w:line="276" w:lineRule="auto"/>
      </w:pPr>
    </w:p>
    <w:p w14:paraId="778CCD28" w14:textId="77777777" w:rsidR="00D349B5" w:rsidRDefault="00D349B5" w:rsidP="00025889">
      <w:pPr>
        <w:spacing w:line="276" w:lineRule="auto"/>
        <w:rPr>
          <w:rFonts w:cs="Angsana New"/>
          <w:cs/>
        </w:rPr>
        <w:sectPr w:rsidR="00D349B5" w:rsidSect="00795787">
          <w:pgSz w:w="11909" w:h="16840" w:code="9"/>
          <w:pgMar w:top="2160" w:right="1109" w:bottom="1440" w:left="1980" w:header="1872" w:footer="720" w:gutter="0"/>
          <w:pgNumType w:start="80"/>
          <w:cols w:space="720"/>
          <w:titlePg/>
          <w:docGrid w:linePitch="435"/>
        </w:sectPr>
      </w:pPr>
    </w:p>
    <w:p w14:paraId="6C40171D" w14:textId="4788A5A6" w:rsidR="00A81428" w:rsidRPr="00287F3E" w:rsidRDefault="00A81428" w:rsidP="00025889">
      <w:pPr>
        <w:spacing w:line="276" w:lineRule="auto"/>
        <w:jc w:val="center"/>
        <w:rPr>
          <w:b/>
          <w:bCs/>
          <w:sz w:val="36"/>
          <w:szCs w:val="36"/>
        </w:rPr>
      </w:pPr>
      <w:r w:rsidRPr="00287F3E">
        <w:rPr>
          <w:rFonts w:hint="cs"/>
          <w:b/>
          <w:bCs/>
          <w:sz w:val="36"/>
          <w:szCs w:val="36"/>
          <w:cs/>
        </w:rPr>
        <w:lastRenderedPageBreak/>
        <w:t>ภาคผนวก ข</w:t>
      </w:r>
      <w:r w:rsidRPr="00287F3E">
        <w:rPr>
          <w:b/>
          <w:bCs/>
          <w:sz w:val="36"/>
          <w:szCs w:val="36"/>
          <w:cs/>
        </w:rPr>
        <w:br/>
      </w:r>
      <w:r w:rsidRPr="00287F3E">
        <w:rPr>
          <w:rFonts w:hint="cs"/>
          <w:b/>
          <w:bCs/>
          <w:sz w:val="36"/>
          <w:szCs w:val="36"/>
          <w:cs/>
        </w:rPr>
        <w:t>คู่มือการใช้งาน</w:t>
      </w:r>
    </w:p>
    <w:p w14:paraId="71C39D42" w14:textId="77777777" w:rsidR="00A81428" w:rsidRPr="0017196E" w:rsidRDefault="00A81428" w:rsidP="00025889">
      <w:pPr>
        <w:spacing w:line="276" w:lineRule="auto"/>
        <w:jc w:val="center"/>
        <w:rPr>
          <w:noProof/>
          <w:lang w:eastAsia="en-US"/>
        </w:rPr>
      </w:pPr>
    </w:p>
    <w:p w14:paraId="70A58389" w14:textId="38F3199D" w:rsidR="00A60EE6" w:rsidRDefault="00C902B3" w:rsidP="00025889">
      <w:pPr>
        <w:spacing w:line="276" w:lineRule="auto"/>
        <w:ind w:firstLine="720"/>
      </w:pPr>
      <w:r w:rsidRPr="00C902B3">
        <w:rPr>
          <w:cs/>
        </w:rPr>
        <w:t>ระบบแนะนำสถานที่ฝึกงานด้านคอมพิวเตอร์ ด้วยเทคโนโลยีการจัดกลุ่ม</w:t>
      </w:r>
      <w:r w:rsidR="00025889">
        <w:rPr>
          <w:cs/>
        </w:rPr>
        <w:t>เคมีน</w:t>
      </w:r>
      <w:r w:rsidRPr="00C902B3">
        <w:rPr>
          <w:cs/>
        </w:rPr>
        <w:t xml:space="preserve"> (</w:t>
      </w:r>
      <w:r w:rsidRPr="00C902B3">
        <w:t>K-Means)</w:t>
      </w:r>
      <w:r w:rsidR="007F05A2">
        <w:rPr>
          <w:rFonts w:hint="cs"/>
          <w:cs/>
        </w:rPr>
        <w:t xml:space="preserve"> สามารถแบ่งได้ </w:t>
      </w:r>
      <w:r w:rsidR="00D914A4">
        <w:t>3</w:t>
      </w:r>
      <w:r w:rsidR="007F05A2">
        <w:t xml:space="preserve"> </w:t>
      </w:r>
      <w:r w:rsidR="007F05A2">
        <w:rPr>
          <w:rFonts w:hint="cs"/>
          <w:cs/>
        </w:rPr>
        <w:t>ส่วนดังนี้</w:t>
      </w:r>
    </w:p>
    <w:p w14:paraId="098BC7CE" w14:textId="08C8FBD5" w:rsidR="007F05A2" w:rsidRDefault="007F05A2" w:rsidP="00025889">
      <w:pPr>
        <w:pStyle w:val="Heading2"/>
        <w:spacing w:line="276" w:lineRule="auto"/>
      </w:pPr>
      <w:bookmarkStart w:id="206" w:name="_Toc130287992"/>
      <w:bookmarkStart w:id="207" w:name="_Toc130401136"/>
      <w:bookmarkStart w:id="208" w:name="_Toc130401403"/>
      <w:bookmarkStart w:id="209" w:name="_Toc130464085"/>
      <w:r>
        <w:t xml:space="preserve">1. </w:t>
      </w:r>
      <w:r w:rsidRPr="007F05A2">
        <w:rPr>
          <w:rFonts w:hint="cs"/>
          <w:cs/>
        </w:rPr>
        <w:t>ผู้ดูแลระบบ</w:t>
      </w:r>
      <w:bookmarkEnd w:id="206"/>
      <w:bookmarkEnd w:id="207"/>
      <w:bookmarkEnd w:id="208"/>
      <w:bookmarkEnd w:id="209"/>
    </w:p>
    <w:p w14:paraId="2171D4AD" w14:textId="243DB1B0" w:rsidR="007F05A2" w:rsidRDefault="007F05A2" w:rsidP="00025889">
      <w:pPr>
        <w:spacing w:line="276" w:lineRule="auto"/>
      </w:pPr>
      <w:r>
        <w:rPr>
          <w:b/>
          <w:bCs/>
        </w:rPr>
        <w:tab/>
      </w:r>
      <w:r>
        <w:t xml:space="preserve">1.1 </w:t>
      </w:r>
      <w:r>
        <w:rPr>
          <w:rFonts w:hint="cs"/>
          <w:cs/>
        </w:rPr>
        <w:t>การจัดกลุ่มข้อมูล</w:t>
      </w:r>
    </w:p>
    <w:p w14:paraId="43510FDB" w14:textId="734348D9" w:rsidR="007F05A2" w:rsidRPr="00C33136" w:rsidRDefault="007F05A2" w:rsidP="00025889">
      <w:pPr>
        <w:pStyle w:val="Style1"/>
        <w:spacing w:line="276" w:lineRule="auto"/>
      </w:pPr>
      <w:r>
        <w:t xml:space="preserve">1 </w:t>
      </w:r>
      <w:r>
        <w:rPr>
          <w:rFonts w:hint="cs"/>
          <w:cs/>
        </w:rPr>
        <w:t xml:space="preserve">เปิดไฟล์ </w:t>
      </w:r>
      <w:r>
        <w:t xml:space="preserve">clustering.py </w:t>
      </w:r>
      <w:r>
        <w:rPr>
          <w:rFonts w:hint="cs"/>
          <w:cs/>
        </w:rPr>
        <w:t xml:space="preserve">ในโปรแกรม </w:t>
      </w:r>
      <w:r>
        <w:t>Text editor</w:t>
      </w:r>
    </w:p>
    <w:p w14:paraId="17DA29DD" w14:textId="6E7DC27F" w:rsidR="007F05A2" w:rsidRPr="00CD5F71" w:rsidRDefault="007F05A2" w:rsidP="00025889">
      <w:pPr>
        <w:pStyle w:val="Style1"/>
        <w:spacing w:line="276" w:lineRule="auto"/>
      </w:pPr>
      <w:r>
        <w:t xml:space="preserve">2. </w:t>
      </w:r>
      <w:r>
        <w:rPr>
          <w:rFonts w:hint="cs"/>
          <w:cs/>
        </w:rPr>
        <w:t xml:space="preserve">ทำการกำหนดจำนวนของกลุ่มข้อมูลที่ตัวแปร </w:t>
      </w:r>
      <w:r>
        <w:t>k</w:t>
      </w:r>
    </w:p>
    <w:p w14:paraId="2784CCF1" w14:textId="77777777" w:rsidR="007F05A2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443C098D" wp14:editId="1565E9CE">
            <wp:extent cx="5040000" cy="2295617"/>
            <wp:effectExtent l="0" t="0" r="0" b="0"/>
            <wp:docPr id="1124" name="Picture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Picture 11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729F" w14:textId="46BFD2FB" w:rsidR="007F05A2" w:rsidRDefault="00C902B3" w:rsidP="00025889">
      <w:pPr>
        <w:pStyle w:val="Caption"/>
        <w:spacing w:line="276" w:lineRule="auto"/>
        <w:rPr>
          <w:rFonts w:ascii="Angsana New" w:hAnsi="Angsana New" w:cs="Angsana New"/>
          <w:color w:val="666666"/>
          <w:sz w:val="27"/>
          <w:szCs w:val="27"/>
          <w:shd w:val="clear" w:color="auto" w:fill="FFFFFF"/>
        </w:rPr>
      </w:pPr>
      <w:r w:rsidRPr="00C902B3">
        <w:rPr>
          <w:b/>
          <w:bCs/>
          <w:cs/>
        </w:rPr>
        <w:t xml:space="preserve">ภาพที่ </w:t>
      </w:r>
      <w:r w:rsidRPr="00C902B3">
        <w:rPr>
          <w:b/>
          <w:bCs/>
          <w:cs/>
        </w:rPr>
        <w:fldChar w:fldCharType="begin"/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</w:rPr>
        <w:instrText xml:space="preserve">SEQ </w:instrText>
      </w:r>
      <w:r w:rsidRPr="00C902B3">
        <w:rPr>
          <w:b/>
          <w:bCs/>
          <w:cs/>
        </w:rPr>
        <w:instrText xml:space="preserve">ภาพที่ </w:instrText>
      </w:r>
      <w:r w:rsidRPr="00C902B3">
        <w:rPr>
          <w:b/>
          <w:bCs/>
        </w:rPr>
        <w:instrText>\* ARABIC</w:instrText>
      </w:r>
      <w:r w:rsidRPr="00C902B3">
        <w:rPr>
          <w:b/>
          <w:bCs/>
          <w:cs/>
        </w:rPr>
        <w:instrText xml:space="preserve"> </w:instrText>
      </w:r>
      <w:r w:rsidRPr="00C902B3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87</w:t>
      </w:r>
      <w:r w:rsidRPr="00C902B3">
        <w:rPr>
          <w:b/>
          <w:bCs/>
          <w:cs/>
        </w:rPr>
        <w:fldChar w:fldCharType="end"/>
      </w:r>
      <w:r>
        <w:t xml:space="preserve"> </w:t>
      </w:r>
      <w:bookmarkStart w:id="210" w:name="_Toc130463909"/>
      <w:r>
        <w:rPr>
          <w:rFonts w:hint="cs"/>
          <w:cs/>
        </w:rPr>
        <w:t xml:space="preserve">แสดงกำหนดจำนวนกลุ่มที่ตัวแปร </w:t>
      </w:r>
      <w:r>
        <w:t>k</w:t>
      </w:r>
      <w:bookmarkEnd w:id="210"/>
    </w:p>
    <w:p w14:paraId="34A6BF51" w14:textId="77777777" w:rsidR="00C902B3" w:rsidRPr="00C902B3" w:rsidRDefault="00C902B3" w:rsidP="00025889">
      <w:pPr>
        <w:spacing w:line="276" w:lineRule="auto"/>
      </w:pPr>
    </w:p>
    <w:p w14:paraId="6182E16D" w14:textId="32551329" w:rsidR="007F05A2" w:rsidRDefault="007F05A2" w:rsidP="00025889">
      <w:pPr>
        <w:pStyle w:val="Style1"/>
        <w:spacing w:line="276" w:lineRule="auto"/>
        <w:ind w:firstLine="0"/>
      </w:pPr>
      <w:r>
        <w:t xml:space="preserve">3. 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>คำสั่ง</w:t>
      </w:r>
      <w:r w:rsidR="00C902B3">
        <w:rPr>
          <w:rFonts w:hint="cs"/>
          <w:cs/>
        </w:rPr>
        <w:t>ใช้งานไฟล์เพื่อ</w:t>
      </w:r>
      <w:r>
        <w:rPr>
          <w:rFonts w:hint="cs"/>
          <w:cs/>
        </w:rPr>
        <w:t>จัดกลุ่มข้อมูล</w:t>
      </w:r>
    </w:p>
    <w:p w14:paraId="750EFE1E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FC78819" wp14:editId="3A37FFD5">
            <wp:extent cx="5040000" cy="1845143"/>
            <wp:effectExtent l="0" t="0" r="0" b="0"/>
            <wp:docPr id="1125" name="Picture 1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" name="Picture 739" descr="Graphical user interface, text, application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4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D6" w14:textId="0F74D455" w:rsidR="007F05A2" w:rsidRDefault="007F05A2" w:rsidP="00025889">
      <w:pPr>
        <w:pStyle w:val="Caption"/>
        <w:spacing w:line="276" w:lineRule="auto"/>
      </w:pPr>
      <w:r w:rsidRPr="00444F6D">
        <w:rPr>
          <w:b/>
          <w:bCs/>
          <w:cs/>
        </w:rPr>
        <w:t xml:space="preserve">ภาพที่ </w:t>
      </w:r>
      <w:r w:rsidRPr="00444F6D">
        <w:rPr>
          <w:b/>
          <w:bCs/>
          <w:cs/>
        </w:rPr>
        <w:fldChar w:fldCharType="begin"/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</w:rPr>
        <w:instrText xml:space="preserve">SEQ </w:instrText>
      </w:r>
      <w:r w:rsidRPr="00444F6D">
        <w:rPr>
          <w:b/>
          <w:bCs/>
          <w:cs/>
        </w:rPr>
        <w:instrText xml:space="preserve">ภาพที่ </w:instrText>
      </w:r>
      <w:r w:rsidRPr="00444F6D">
        <w:rPr>
          <w:b/>
          <w:bCs/>
        </w:rPr>
        <w:instrText>\* ARABIC</w:instrText>
      </w:r>
      <w:r w:rsidRPr="00444F6D">
        <w:rPr>
          <w:b/>
          <w:bCs/>
          <w:cs/>
        </w:rPr>
        <w:instrText xml:space="preserve"> </w:instrText>
      </w:r>
      <w:r w:rsidRPr="00444F6D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88</w:t>
      </w:r>
      <w:r w:rsidRPr="00444F6D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1" w:name="_Toc130463910"/>
      <w:r>
        <w:rPr>
          <w:rFonts w:hint="cs"/>
          <w:cs/>
        </w:rPr>
        <w:t>แสดงการ</w:t>
      </w:r>
      <w:r w:rsidR="00C902B3">
        <w:rPr>
          <w:rFonts w:hint="cs"/>
          <w:cs/>
        </w:rPr>
        <w:t>ใช้</w:t>
      </w:r>
      <w:r>
        <w:rPr>
          <w:rFonts w:hint="cs"/>
          <w:cs/>
        </w:rPr>
        <w:t xml:space="preserve">คำสั่งจัดกลุ่มข้อมูลใน </w:t>
      </w:r>
      <w:r>
        <w:t>Terminal</w:t>
      </w:r>
      <w:bookmarkEnd w:id="211"/>
    </w:p>
    <w:p w14:paraId="03947F29" w14:textId="1833A10E" w:rsidR="007F05A2" w:rsidRDefault="007F05A2" w:rsidP="00025889">
      <w:pPr>
        <w:spacing w:line="276" w:lineRule="auto"/>
      </w:pPr>
    </w:p>
    <w:p w14:paraId="0FB654F4" w14:textId="60E5D753" w:rsidR="00C902B3" w:rsidRDefault="00C902B3" w:rsidP="00025889">
      <w:pPr>
        <w:spacing w:line="276" w:lineRule="auto"/>
      </w:pPr>
    </w:p>
    <w:p w14:paraId="6C827E51" w14:textId="6534CA3B" w:rsidR="00C902B3" w:rsidRDefault="00C902B3" w:rsidP="00025889">
      <w:pPr>
        <w:spacing w:line="276" w:lineRule="auto"/>
      </w:pPr>
    </w:p>
    <w:p w14:paraId="353F2D59" w14:textId="53BB8918" w:rsidR="00C902B3" w:rsidRDefault="00C902B3" w:rsidP="00025889">
      <w:pPr>
        <w:spacing w:line="276" w:lineRule="auto"/>
      </w:pPr>
    </w:p>
    <w:p w14:paraId="5C874EC9" w14:textId="42E5E7CE" w:rsidR="00C902B3" w:rsidRDefault="00C902B3" w:rsidP="00025889">
      <w:pPr>
        <w:spacing w:line="276" w:lineRule="auto"/>
      </w:pPr>
    </w:p>
    <w:p w14:paraId="08FA97B1" w14:textId="77777777" w:rsidR="00405D83" w:rsidRPr="00444F6D" w:rsidRDefault="00405D83" w:rsidP="00025889">
      <w:pPr>
        <w:spacing w:line="276" w:lineRule="auto"/>
      </w:pPr>
    </w:p>
    <w:p w14:paraId="72DF0961" w14:textId="2ECC8E2F" w:rsidR="007F05A2" w:rsidRDefault="007F05A2" w:rsidP="00025889">
      <w:pPr>
        <w:pStyle w:val="Style1"/>
        <w:spacing w:line="276" w:lineRule="auto"/>
        <w:ind w:left="720" w:firstLine="0"/>
      </w:pPr>
      <w:r>
        <w:t xml:space="preserve">4. </w:t>
      </w:r>
      <w:r>
        <w:rPr>
          <w:rFonts w:hint="cs"/>
          <w:cs/>
        </w:rPr>
        <w:t xml:space="preserve">ได้ไฟล์ </w:t>
      </w:r>
      <w:r>
        <w:t>clustered_company.csv</w:t>
      </w:r>
      <w:r>
        <w:rPr>
          <w:rFonts w:hint="cs"/>
          <w:cs/>
        </w:rPr>
        <w:t xml:space="preserve"> ในโฟลเดอร์ </w:t>
      </w:r>
      <w:r>
        <w:t>document</w:t>
      </w:r>
      <w:r>
        <w:rPr>
          <w:rFonts w:hint="cs"/>
          <w:cs/>
        </w:rPr>
        <w:t xml:space="preserve"> ที่เป็นผลลัพธ์การจัดกลุ่มข้อมูล</w:t>
      </w:r>
    </w:p>
    <w:p w14:paraId="7177C4FF" w14:textId="77777777" w:rsidR="007F05A2" w:rsidRPr="00E126B0" w:rsidRDefault="007F05A2" w:rsidP="00025889">
      <w:pPr>
        <w:pStyle w:val="ListParagraph"/>
        <w:tabs>
          <w:tab w:val="left" w:pos="1134"/>
        </w:tabs>
        <w:spacing w:line="276" w:lineRule="auto"/>
        <w:ind w:left="0"/>
        <w:jc w:val="center"/>
      </w:pPr>
      <w:r>
        <w:rPr>
          <w:noProof/>
        </w:rPr>
        <w:drawing>
          <wp:inline distT="0" distB="0" distL="0" distR="0" wp14:anchorId="1D47440B" wp14:editId="463FB1DF">
            <wp:extent cx="5040000" cy="3062286"/>
            <wp:effectExtent l="0" t="0" r="0" b="0"/>
            <wp:docPr id="1126" name="Picture 11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" name="Picture 740" descr="Graphical user interface&#10;&#10;Description automatically generated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21FE" w14:textId="6E0F4BA9" w:rsidR="000A514F" w:rsidRDefault="007F05A2" w:rsidP="00025889">
      <w:pPr>
        <w:pStyle w:val="Caption"/>
        <w:spacing w:line="276" w:lineRule="auto"/>
      </w:pPr>
      <w:r w:rsidRPr="001E1375">
        <w:rPr>
          <w:b/>
          <w:bCs/>
          <w:cs/>
        </w:rPr>
        <w:t xml:space="preserve">ภาพที่ </w:t>
      </w:r>
      <w:r w:rsidRPr="001E1375">
        <w:rPr>
          <w:b/>
          <w:bCs/>
          <w:cs/>
        </w:rPr>
        <w:fldChar w:fldCharType="begin"/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</w:rPr>
        <w:instrText xml:space="preserve">SEQ </w:instrText>
      </w:r>
      <w:r w:rsidRPr="001E1375">
        <w:rPr>
          <w:b/>
          <w:bCs/>
          <w:cs/>
        </w:rPr>
        <w:instrText xml:space="preserve">ภาพที่ </w:instrText>
      </w:r>
      <w:r w:rsidRPr="001E1375">
        <w:rPr>
          <w:b/>
          <w:bCs/>
        </w:rPr>
        <w:instrText>\* ARABIC</w:instrText>
      </w:r>
      <w:r w:rsidRPr="001E1375">
        <w:rPr>
          <w:b/>
          <w:bCs/>
          <w:cs/>
        </w:rPr>
        <w:instrText xml:space="preserve"> </w:instrText>
      </w:r>
      <w:r w:rsidRPr="001E137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89</w:t>
      </w:r>
      <w:r w:rsidRPr="001E1375">
        <w:rPr>
          <w:b/>
          <w:bCs/>
          <w:cs/>
        </w:rPr>
        <w:fldChar w:fldCharType="end"/>
      </w:r>
      <w:r>
        <w:t xml:space="preserve"> </w:t>
      </w:r>
      <w:bookmarkStart w:id="212" w:name="_Toc130463911"/>
      <w:r>
        <w:rPr>
          <w:rFonts w:hint="cs"/>
          <w:cs/>
        </w:rPr>
        <w:t xml:space="preserve">แสดงไฟล์ </w:t>
      </w:r>
      <w:r>
        <w:t>clustered_company.csv</w:t>
      </w:r>
      <w:bookmarkEnd w:id="212"/>
    </w:p>
    <w:p w14:paraId="78CB332B" w14:textId="77777777" w:rsidR="00405D83" w:rsidRPr="00405D83" w:rsidRDefault="00405D83" w:rsidP="00025889">
      <w:pPr>
        <w:spacing w:line="276" w:lineRule="auto"/>
      </w:pPr>
    </w:p>
    <w:p w14:paraId="6419E40E" w14:textId="367E84C5" w:rsidR="000A514F" w:rsidRPr="00EA7153" w:rsidRDefault="000A514F" w:rsidP="00025889">
      <w:pPr>
        <w:spacing w:line="276" w:lineRule="auto"/>
        <w:ind w:left="720"/>
        <w:rPr>
          <w:cs/>
        </w:rPr>
      </w:pPr>
      <w:r>
        <w:t xml:space="preserve">5. </w:t>
      </w:r>
      <w:r>
        <w:rPr>
          <w:rFonts w:hint="cs"/>
          <w:cs/>
        </w:rPr>
        <w:t xml:space="preserve">เลือกไฟล์ข้อมูลบริษัทที่จัดกลุ่มแล้ว กดปุ่ม </w:t>
      </w:r>
      <w:r>
        <w:t xml:space="preserve">CSV </w:t>
      </w:r>
      <w:r>
        <w:rPr>
          <w:rFonts w:hint="cs"/>
          <w:cs/>
        </w:rPr>
        <w:t xml:space="preserve">เพื่อ </w:t>
      </w:r>
      <w:r>
        <w:t xml:space="preserve">Import </w:t>
      </w:r>
      <w:r>
        <w:rPr>
          <w:rFonts w:hint="cs"/>
          <w:cs/>
        </w:rPr>
        <w:t>ข</w:t>
      </w:r>
      <w:r w:rsidR="006B6505">
        <w:rPr>
          <w:rFonts w:hint="cs"/>
          <w:cs/>
        </w:rPr>
        <w:t>้</w:t>
      </w:r>
      <w:r>
        <w:rPr>
          <w:rFonts w:hint="cs"/>
          <w:cs/>
        </w:rPr>
        <w:t xml:space="preserve">อมูลแบบไฟล์นามสกุล </w:t>
      </w:r>
      <w:r>
        <w:t>csv</w:t>
      </w:r>
      <w:r>
        <w:rPr>
          <w:rFonts w:hint="cs"/>
          <w:cs/>
        </w:rPr>
        <w:t xml:space="preserve"> และกดปุ่ม </w:t>
      </w:r>
      <w:r>
        <w:t>Import</w:t>
      </w:r>
      <w:r>
        <w:rPr>
          <w:rFonts w:hint="cs"/>
          <w:cs/>
        </w:rPr>
        <w:t xml:space="preserve"> และกดปุ่ม </w:t>
      </w:r>
      <w:r>
        <w:t xml:space="preserve">Done </w:t>
      </w:r>
      <w:r>
        <w:rPr>
          <w:rFonts w:hint="cs"/>
          <w:cs/>
        </w:rPr>
        <w:t>เพื่อเสร็จสิ้นกระบวนการ</w:t>
      </w:r>
    </w:p>
    <w:p w14:paraId="504EE2A6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0FD678A3" wp14:editId="2F756077">
            <wp:extent cx="5040000" cy="3059072"/>
            <wp:effectExtent l="0" t="0" r="0" b="1905"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Picture 910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2FA" w14:textId="5201BCB1" w:rsidR="000A514F" w:rsidRDefault="000A514F" w:rsidP="00025889">
      <w:pPr>
        <w:pStyle w:val="Caption"/>
        <w:spacing w:line="276" w:lineRule="auto"/>
      </w:pPr>
      <w:r w:rsidRPr="00405D83">
        <w:rPr>
          <w:b/>
          <w:bCs/>
          <w:cs/>
        </w:rPr>
        <w:t xml:space="preserve">ภาพที่ </w:t>
      </w:r>
      <w:r w:rsidRPr="00405D83">
        <w:rPr>
          <w:b/>
          <w:bCs/>
        </w:rPr>
        <w:fldChar w:fldCharType="begin"/>
      </w:r>
      <w:r w:rsidRPr="00405D83">
        <w:rPr>
          <w:b/>
          <w:bCs/>
        </w:rPr>
        <w:instrText xml:space="preserve"> SEQ </w:instrText>
      </w:r>
      <w:r w:rsidRPr="00405D83">
        <w:rPr>
          <w:b/>
          <w:bCs/>
          <w:cs/>
        </w:rPr>
        <w:instrText xml:space="preserve">ภาพที่ </w:instrText>
      </w:r>
      <w:r w:rsidRPr="00405D83">
        <w:rPr>
          <w:b/>
          <w:bCs/>
        </w:rPr>
        <w:instrText xml:space="preserve">\* ARABIC </w:instrText>
      </w:r>
      <w:r w:rsidRPr="00405D83">
        <w:rPr>
          <w:b/>
          <w:bCs/>
        </w:rPr>
        <w:fldChar w:fldCharType="separate"/>
      </w:r>
      <w:r w:rsidR="00EC0412">
        <w:rPr>
          <w:b/>
          <w:bCs/>
          <w:noProof/>
        </w:rPr>
        <w:t>90</w:t>
      </w:r>
      <w:r w:rsidRPr="00405D83">
        <w:rPr>
          <w:b/>
          <w:bCs/>
          <w:noProof/>
        </w:rPr>
        <w:fldChar w:fldCharType="end"/>
      </w:r>
      <w:r>
        <w:t xml:space="preserve"> </w:t>
      </w:r>
      <w:bookmarkStart w:id="213" w:name="_Toc130463912"/>
      <w:r>
        <w:rPr>
          <w:rFonts w:hint="cs"/>
          <w:cs/>
        </w:rPr>
        <w:t xml:space="preserve">หน้าต่าง </w:t>
      </w:r>
      <w:r>
        <w:t xml:space="preserve">Import </w:t>
      </w:r>
      <w:r>
        <w:rPr>
          <w:rFonts w:hint="cs"/>
          <w:cs/>
        </w:rPr>
        <w:t xml:space="preserve">ข้อมูลนามสกุลไฟล์ </w:t>
      </w:r>
      <w:r>
        <w:t>csv</w:t>
      </w:r>
      <w:bookmarkEnd w:id="213"/>
    </w:p>
    <w:p w14:paraId="3342F101" w14:textId="2A248D5B" w:rsidR="000A514F" w:rsidRDefault="003A7E68" w:rsidP="00025889">
      <w:pPr>
        <w:spacing w:line="276" w:lineRule="auto"/>
      </w:pPr>
      <w:r>
        <w:rPr>
          <w:cs/>
        </w:rPr>
        <w:br w:type="page"/>
      </w:r>
    </w:p>
    <w:p w14:paraId="48C33154" w14:textId="3225091A" w:rsidR="000A514F" w:rsidRDefault="000A514F" w:rsidP="00025889">
      <w:pPr>
        <w:spacing w:line="276" w:lineRule="auto"/>
        <w:ind w:left="720"/>
      </w:pPr>
      <w:r>
        <w:lastRenderedPageBreak/>
        <w:t>6</w:t>
      </w:r>
      <w:r w:rsidR="00405D83">
        <w:t xml:space="preserve">. </w:t>
      </w:r>
      <w:r>
        <w:rPr>
          <w:rFonts w:hint="cs"/>
          <w:cs/>
        </w:rPr>
        <w:t xml:space="preserve">เมื่อ </w:t>
      </w:r>
      <w:r>
        <w:t xml:space="preserve">Import </w:t>
      </w:r>
      <w:r>
        <w:rPr>
          <w:rFonts w:hint="cs"/>
          <w:cs/>
        </w:rPr>
        <w:t xml:space="preserve">ข้อมูลสำเร็จจะได้ข้อมูลอยู่ใน </w:t>
      </w:r>
      <w:r>
        <w:t>Collection</w:t>
      </w:r>
    </w:p>
    <w:p w14:paraId="034837AA" w14:textId="77777777" w:rsidR="000A514F" w:rsidRDefault="000A514F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02F45" wp14:editId="2D0F7C72">
            <wp:extent cx="5040000" cy="3058857"/>
            <wp:effectExtent l="0" t="0" r="0" b="1905"/>
            <wp:docPr id="1128" name="Picture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Picture 939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C13" w14:textId="757E8C8A" w:rsidR="00660E54" w:rsidRDefault="000A514F" w:rsidP="00025889">
      <w:pPr>
        <w:spacing w:line="276" w:lineRule="auto"/>
        <w:jc w:val="center"/>
      </w:pPr>
      <w:r w:rsidRPr="00DA7E2A">
        <w:rPr>
          <w:b/>
          <w:bCs/>
          <w:cs/>
        </w:rPr>
        <w:t xml:space="preserve">ภาพที่ </w:t>
      </w:r>
      <w:r w:rsidRPr="00DA7E2A">
        <w:rPr>
          <w:b/>
          <w:bCs/>
          <w:cs/>
        </w:rPr>
        <w:fldChar w:fldCharType="begin"/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</w:rPr>
        <w:instrText xml:space="preserve">SEQ </w:instrText>
      </w:r>
      <w:r w:rsidRPr="00DA7E2A">
        <w:rPr>
          <w:b/>
          <w:bCs/>
          <w:cs/>
        </w:rPr>
        <w:instrText xml:space="preserve">ภาพที่ </w:instrText>
      </w:r>
      <w:r w:rsidRPr="00DA7E2A">
        <w:rPr>
          <w:b/>
          <w:bCs/>
        </w:rPr>
        <w:instrText>\* ARABIC</w:instrText>
      </w:r>
      <w:r w:rsidRPr="00DA7E2A">
        <w:rPr>
          <w:b/>
          <w:bCs/>
          <w:cs/>
        </w:rPr>
        <w:instrText xml:space="preserve"> </w:instrText>
      </w:r>
      <w:r w:rsidRPr="00DA7E2A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91</w:t>
      </w:r>
      <w:r w:rsidRPr="00DA7E2A">
        <w:rPr>
          <w:b/>
          <w:bCs/>
          <w:cs/>
        </w:rPr>
        <w:fldChar w:fldCharType="end"/>
      </w:r>
      <w:r>
        <w:t xml:space="preserve"> </w:t>
      </w:r>
      <w:bookmarkStart w:id="214" w:name="_Toc130463913"/>
      <w:r>
        <w:rPr>
          <w:rFonts w:hint="cs"/>
          <w:cs/>
        </w:rPr>
        <w:t xml:space="preserve">ข้อมูลใน </w:t>
      </w:r>
      <w:r>
        <w:t>Collection ใ</w:t>
      </w:r>
      <w:r>
        <w:rPr>
          <w:rFonts w:hint="cs"/>
          <w:cs/>
        </w:rPr>
        <w:t xml:space="preserve">นโปรแกรม </w:t>
      </w:r>
      <w:r>
        <w:t>MongoDB compass</w:t>
      </w:r>
      <w:bookmarkEnd w:id="214"/>
    </w:p>
    <w:p w14:paraId="1FF41AD7" w14:textId="77777777" w:rsidR="007818DB" w:rsidRDefault="007818DB" w:rsidP="00025889">
      <w:pPr>
        <w:spacing w:line="276" w:lineRule="auto"/>
      </w:pPr>
    </w:p>
    <w:p w14:paraId="4E76D1E7" w14:textId="72F03AF2" w:rsidR="00A60EE6" w:rsidRDefault="00DB290C" w:rsidP="00025889">
      <w:pPr>
        <w:pStyle w:val="Heading2"/>
        <w:spacing w:line="276" w:lineRule="auto"/>
      </w:pPr>
      <w:bookmarkStart w:id="215" w:name="_Toc130287993"/>
      <w:bookmarkStart w:id="216" w:name="_Toc130401137"/>
      <w:bookmarkStart w:id="217" w:name="_Toc130401404"/>
      <w:bookmarkStart w:id="218" w:name="_Toc130464086"/>
      <w:r>
        <w:t xml:space="preserve">2. </w:t>
      </w:r>
      <w:r>
        <w:rPr>
          <w:rFonts w:hint="cs"/>
          <w:cs/>
        </w:rPr>
        <w:t>ผู้ใช้งาน</w:t>
      </w:r>
      <w:bookmarkEnd w:id="215"/>
      <w:bookmarkEnd w:id="216"/>
      <w:bookmarkEnd w:id="217"/>
      <w:bookmarkEnd w:id="218"/>
    </w:p>
    <w:p w14:paraId="05123B4C" w14:textId="0B65D001" w:rsidR="00DB290C" w:rsidRDefault="00DB290C" w:rsidP="00025889">
      <w:pPr>
        <w:spacing w:line="276" w:lineRule="auto"/>
      </w:pPr>
      <w:r>
        <w:tab/>
        <w:t xml:space="preserve">2.1 </w:t>
      </w:r>
      <w:r>
        <w:rPr>
          <w:rFonts w:hint="cs"/>
          <w:cs/>
        </w:rPr>
        <w:t xml:space="preserve">เข้าเว็บไซต์ </w:t>
      </w:r>
      <w:hyperlink r:id="rId137" w:history="1">
        <w:r w:rsidR="0021519F" w:rsidRPr="005852A9">
          <w:rPr>
            <w:rStyle w:val="Hyperlink"/>
          </w:rPr>
          <w:t>https://intern-assistant.vercel.app</w:t>
        </w:r>
      </w:hyperlink>
      <w:r w:rsidR="0021519F">
        <w:rPr>
          <w:rFonts w:hint="cs"/>
          <w:cs/>
        </w:rPr>
        <w:t xml:space="preserve"> จากนั้นทำการค้นหาบริษัทด้วยความสนใจในรูปแบบงานของผู้ใช้</w:t>
      </w:r>
    </w:p>
    <w:p w14:paraId="5BE96185" w14:textId="1BF2418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E8A7E4A" wp14:editId="0E4C1838">
            <wp:extent cx="5040000" cy="3062320"/>
            <wp:effectExtent l="0" t="0" r="0" b="0"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1D86" w14:textId="6346A4B5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92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19" w:name="_Toc130463914"/>
      <w:r>
        <w:rPr>
          <w:rFonts w:hint="cs"/>
          <w:cs/>
        </w:rPr>
        <w:t>หน้าเว็บไซต์</w:t>
      </w:r>
      <w:r>
        <w:t xml:space="preserve"> intern-</w:t>
      </w:r>
      <w:proofErr w:type="spellStart"/>
      <w:r>
        <w:t>assistant.vercel.app</w:t>
      </w:r>
      <w:bookmarkEnd w:id="219"/>
      <w:proofErr w:type="spellEnd"/>
    </w:p>
    <w:p w14:paraId="09BF7F70" w14:textId="1849CA6D" w:rsidR="0021519F" w:rsidRDefault="0021519F" w:rsidP="00025889">
      <w:pPr>
        <w:spacing w:line="276" w:lineRule="auto"/>
      </w:pPr>
    </w:p>
    <w:p w14:paraId="61E78645" w14:textId="0A16FAA2" w:rsidR="00657A83" w:rsidRDefault="00657A83" w:rsidP="00025889">
      <w:pPr>
        <w:spacing w:line="276" w:lineRule="auto"/>
      </w:pPr>
    </w:p>
    <w:p w14:paraId="2E99CC1B" w14:textId="77777777" w:rsidR="00657A83" w:rsidRDefault="00657A83" w:rsidP="00025889">
      <w:pPr>
        <w:spacing w:line="276" w:lineRule="auto"/>
      </w:pPr>
    </w:p>
    <w:p w14:paraId="1E01436D" w14:textId="24BC34D4" w:rsidR="0021519F" w:rsidRDefault="0021519F" w:rsidP="00025889">
      <w:pPr>
        <w:spacing w:line="276" w:lineRule="auto"/>
      </w:pPr>
      <w:r>
        <w:tab/>
        <w:t xml:space="preserve">2.2 </w:t>
      </w:r>
      <w:r>
        <w:rPr>
          <w:rFonts w:hint="cs"/>
          <w:cs/>
        </w:rPr>
        <w:t>เมื่อเจอรายชื่อบริษัทผู้ใช้สามารถกดดูข้อมูลบริษัทได้ตามต้องการ</w:t>
      </w:r>
    </w:p>
    <w:p w14:paraId="63435E4A" w14:textId="25E3760B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59C1FEED" wp14:editId="5541FBFC">
            <wp:extent cx="5040000" cy="3062320"/>
            <wp:effectExtent l="0" t="0" r="0" b="0"/>
            <wp:docPr id="1157" name="Picture 1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" name="Picture 1157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5AEA" w14:textId="47F1F44E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93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0" w:name="_Toc130463915"/>
      <w:r>
        <w:rPr>
          <w:rFonts w:hint="cs"/>
          <w:cs/>
        </w:rPr>
        <w:t>หน้าแสดงผลลัพธ์เมื่อค้นหาบริษัท</w:t>
      </w:r>
      <w:bookmarkEnd w:id="220"/>
    </w:p>
    <w:p w14:paraId="6D4873DB" w14:textId="77777777" w:rsidR="00657A83" w:rsidRPr="00657A83" w:rsidRDefault="00657A83" w:rsidP="00025889">
      <w:pPr>
        <w:spacing w:line="276" w:lineRule="auto"/>
      </w:pPr>
    </w:p>
    <w:p w14:paraId="7100400B" w14:textId="44AFF430" w:rsidR="0021519F" w:rsidRDefault="0021519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ผู้ใช้สามารถดูข้อมูลบริษัทเพื่อประกอบการตัดสินใจ</w:t>
      </w:r>
      <w:r w:rsidR="00657A83">
        <w:rPr>
          <w:rFonts w:hint="cs"/>
          <w:cs/>
        </w:rPr>
        <w:t>ในการเลือกสถานประกอบการเพื่อฝึกงานได้</w:t>
      </w:r>
    </w:p>
    <w:p w14:paraId="4B38DE1A" w14:textId="1123FED4" w:rsidR="0021519F" w:rsidRDefault="0021519F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4F2BCCE" wp14:editId="187A2D23">
            <wp:extent cx="5040000" cy="3062286"/>
            <wp:effectExtent l="0" t="0" r="0" b="0"/>
            <wp:docPr id="1158" name="Picture 1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Picture 1158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BA5F" w14:textId="01CCAFD0" w:rsidR="0021519F" w:rsidRDefault="0021519F" w:rsidP="00025889">
      <w:pPr>
        <w:pStyle w:val="Caption"/>
        <w:spacing w:line="276" w:lineRule="auto"/>
      </w:pPr>
      <w:r w:rsidRPr="0021519F">
        <w:rPr>
          <w:b/>
          <w:bCs/>
          <w:cs/>
        </w:rPr>
        <w:t xml:space="preserve">ภาพที่ </w:t>
      </w:r>
      <w:r w:rsidRPr="0021519F">
        <w:rPr>
          <w:b/>
          <w:bCs/>
          <w:cs/>
        </w:rPr>
        <w:fldChar w:fldCharType="begin"/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</w:rPr>
        <w:instrText xml:space="preserve">SEQ </w:instrText>
      </w:r>
      <w:r w:rsidRPr="0021519F">
        <w:rPr>
          <w:b/>
          <w:bCs/>
          <w:cs/>
        </w:rPr>
        <w:instrText xml:space="preserve">ภาพที่ </w:instrText>
      </w:r>
      <w:r w:rsidRPr="0021519F">
        <w:rPr>
          <w:b/>
          <w:bCs/>
        </w:rPr>
        <w:instrText>\* ARABIC</w:instrText>
      </w:r>
      <w:r w:rsidRPr="0021519F">
        <w:rPr>
          <w:b/>
          <w:bCs/>
          <w:cs/>
        </w:rPr>
        <w:instrText xml:space="preserve"> </w:instrText>
      </w:r>
      <w:r w:rsidRPr="002151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94</w:t>
      </w:r>
      <w:r w:rsidRPr="0021519F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Start w:id="221" w:name="_Toc130463916"/>
      <w:r>
        <w:rPr>
          <w:rFonts w:hint="cs"/>
          <w:cs/>
        </w:rPr>
        <w:t>หน้าแสดงข้อมูลบริษัท</w:t>
      </w:r>
      <w:bookmarkEnd w:id="221"/>
    </w:p>
    <w:p w14:paraId="2F1D9EF9" w14:textId="77777777" w:rsidR="00134CC3" w:rsidRDefault="00134CC3" w:rsidP="00025889">
      <w:pPr>
        <w:spacing w:line="276" w:lineRule="auto"/>
        <w:rPr>
          <w:rFonts w:cs="Angsana New"/>
        </w:rPr>
      </w:pPr>
    </w:p>
    <w:p w14:paraId="04B02FCF" w14:textId="049CB7AE" w:rsidR="006D15F1" w:rsidRDefault="006D15F1" w:rsidP="00025889">
      <w:pPr>
        <w:spacing w:line="276" w:lineRule="auto"/>
        <w:rPr>
          <w:rFonts w:cs="Angsana New"/>
        </w:rPr>
      </w:pPr>
      <w:r>
        <w:rPr>
          <w:rFonts w:cs="Angsana New"/>
        </w:rPr>
        <w:br w:type="page"/>
      </w:r>
    </w:p>
    <w:p w14:paraId="05B88B96" w14:textId="4E6B18CA" w:rsidR="006D15F1" w:rsidRDefault="002930C2" w:rsidP="00025889">
      <w:pPr>
        <w:pStyle w:val="Heading2"/>
        <w:spacing w:line="276" w:lineRule="auto"/>
      </w:pPr>
      <w:bookmarkStart w:id="222" w:name="_Toc130287994"/>
      <w:bookmarkStart w:id="223" w:name="_Toc130401138"/>
      <w:bookmarkStart w:id="224" w:name="_Toc130401405"/>
      <w:bookmarkStart w:id="225" w:name="_Toc130464087"/>
      <w:r>
        <w:lastRenderedPageBreak/>
        <w:t xml:space="preserve">3. </w:t>
      </w:r>
      <w:r w:rsidR="006D15F1">
        <w:t>Web</w:t>
      </w:r>
      <w:r>
        <w:t xml:space="preserve"> API</w:t>
      </w:r>
      <w:bookmarkEnd w:id="222"/>
      <w:bookmarkEnd w:id="223"/>
      <w:bookmarkEnd w:id="224"/>
      <w:bookmarkEnd w:id="225"/>
    </w:p>
    <w:p w14:paraId="36A66158" w14:textId="2A7F37C6" w:rsidR="006D15F1" w:rsidRDefault="006D15F1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</w:rPr>
      </w:pPr>
      <w:r>
        <w:rPr>
          <w:rFonts w:eastAsiaTheme="majorEastAsia"/>
        </w:rPr>
        <w:tab/>
      </w:r>
      <w:r>
        <w:rPr>
          <w:rFonts w:eastAsiaTheme="majorEastAsia" w:hint="cs"/>
          <w:cs/>
        </w:rPr>
        <w:t xml:space="preserve">เป็นเว็บ </w:t>
      </w:r>
      <w:r>
        <w:rPr>
          <w:rFonts w:eastAsiaTheme="majorEastAsia"/>
        </w:rPr>
        <w:t xml:space="preserve">API </w:t>
      </w:r>
      <w:r>
        <w:rPr>
          <w:rFonts w:eastAsiaTheme="majorEastAsia" w:hint="cs"/>
          <w:cs/>
        </w:rPr>
        <w:t xml:space="preserve">ที่ทำหน้าที่ให้ข้อมูลที่ต้องการและมีหน้าที่ในการคำนวณค่าความคล้ายคลึง </w:t>
      </w:r>
      <w:r>
        <w:rPr>
          <w:rFonts w:eastAsiaTheme="majorEastAsia"/>
        </w:rPr>
        <w:t xml:space="preserve">(Cosine similarity) </w:t>
      </w:r>
      <w:r w:rsidR="003A60AB">
        <w:rPr>
          <w:rFonts w:eastAsiaTheme="majorEastAsia" w:hint="cs"/>
          <w:cs/>
        </w:rPr>
        <w:t>ข้อมูลที่สามารถคืนไปยังคำขอได้มีดังนี้</w:t>
      </w:r>
    </w:p>
    <w:p w14:paraId="6D8B6724" w14:textId="066416A5" w:rsidR="003A60AB" w:rsidRPr="006D15F1" w:rsidRDefault="003A60AB" w:rsidP="00025889">
      <w:pPr>
        <w:tabs>
          <w:tab w:val="left" w:pos="709"/>
        </w:tabs>
        <w:spacing w:line="276" w:lineRule="auto"/>
        <w:jc w:val="thaiDistribute"/>
        <w:rPr>
          <w:rFonts w:eastAsiaTheme="majorEastAsia"/>
          <w:cs/>
        </w:rPr>
      </w:pPr>
      <w:r>
        <w:rPr>
          <w:rFonts w:eastAsiaTheme="majorEastAsia"/>
        </w:rPr>
        <w:tab/>
        <w:t xml:space="preserve">3.1 </w:t>
      </w:r>
      <w:r>
        <w:rPr>
          <w:rFonts w:eastAsiaTheme="majorEastAsia" w:hint="cs"/>
          <w:cs/>
        </w:rPr>
        <w:t>ข้อมูลบริษัททั้งหมดในฐานข้อมูล</w:t>
      </w:r>
    </w:p>
    <w:p w14:paraId="25A198CA" w14:textId="741D3B8E" w:rsidR="003113D8" w:rsidRDefault="003113D8" w:rsidP="00025889">
      <w:pPr>
        <w:spacing w:line="276" w:lineRule="auto"/>
        <w:jc w:val="center"/>
        <w:rPr>
          <w:rStyle w:val="Hyperlink"/>
          <w:rFonts w:eastAsiaTheme="majorEastAsia"/>
        </w:rPr>
      </w:pPr>
      <w:r>
        <w:rPr>
          <w:rFonts w:eastAsiaTheme="majorEastAsia"/>
          <w:noProof/>
        </w:rPr>
        <w:drawing>
          <wp:inline distT="0" distB="0" distL="0" distR="0" wp14:anchorId="65B774D9" wp14:editId="3208FBCE">
            <wp:extent cx="5040000" cy="232515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0C90" w14:textId="4AAEF92C" w:rsidR="003113D8" w:rsidRDefault="003113D8" w:rsidP="006D439F">
      <w:pPr>
        <w:pStyle w:val="Caption"/>
        <w:spacing w:line="276" w:lineRule="auto"/>
        <w:rPr>
          <w:rStyle w:val="Hyperlink"/>
        </w:rPr>
      </w:pPr>
      <w:r w:rsidRPr="003113D8">
        <w:rPr>
          <w:b/>
          <w:bCs/>
          <w:cs/>
        </w:rPr>
        <w:t xml:space="preserve">ภาพที่ </w:t>
      </w:r>
      <w:r w:rsidRPr="003113D8">
        <w:rPr>
          <w:b/>
          <w:bCs/>
          <w:cs/>
        </w:rPr>
        <w:fldChar w:fldCharType="begin"/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</w:rPr>
        <w:instrText xml:space="preserve">SEQ </w:instrText>
      </w:r>
      <w:r w:rsidRPr="003113D8">
        <w:rPr>
          <w:b/>
          <w:bCs/>
          <w:cs/>
        </w:rPr>
        <w:instrText xml:space="preserve">ภาพที่ </w:instrText>
      </w:r>
      <w:r w:rsidRPr="003113D8">
        <w:rPr>
          <w:b/>
          <w:bCs/>
        </w:rPr>
        <w:instrText>\* ARABIC</w:instrText>
      </w:r>
      <w:r w:rsidRPr="003113D8">
        <w:rPr>
          <w:b/>
          <w:bCs/>
          <w:cs/>
        </w:rPr>
        <w:instrText xml:space="preserve"> </w:instrText>
      </w:r>
      <w:r w:rsidRPr="003113D8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95</w:t>
      </w:r>
      <w:r w:rsidRPr="003113D8">
        <w:rPr>
          <w:b/>
          <w:bCs/>
          <w:cs/>
        </w:rPr>
        <w:fldChar w:fldCharType="end"/>
      </w:r>
      <w:r>
        <w:t xml:space="preserve"> </w:t>
      </w:r>
      <w:bookmarkStart w:id="226" w:name="_Toc130463917"/>
      <w:r>
        <w:rPr>
          <w:rFonts w:hint="cs"/>
          <w:cs/>
        </w:rPr>
        <w:t xml:space="preserve">ตัวอย่างการส่งคำขอไปยัง </w:t>
      </w:r>
      <w:hyperlink r:id="rId142" w:history="1">
        <w:r w:rsidR="006E4A53" w:rsidRPr="003B18C5">
          <w:rPr>
            <w:rStyle w:val="Hyperlink"/>
          </w:rPr>
          <w:t>https://iamonze.tech/allcompanies</w:t>
        </w:r>
      </w:hyperlink>
      <w:bookmarkEnd w:id="226"/>
    </w:p>
    <w:p w14:paraId="3FEE4D22" w14:textId="77777777" w:rsidR="006D439F" w:rsidRPr="006D439F" w:rsidRDefault="006D439F" w:rsidP="006D439F"/>
    <w:p w14:paraId="163300D0" w14:textId="210DFF54" w:rsidR="00B72B35" w:rsidRDefault="003113D8" w:rsidP="006D439F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>
        <w:t>9</w:t>
      </w:r>
      <w:r w:rsidR="005C36E7">
        <w:t>5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43" w:history="1">
        <w:r w:rsidR="006D439F" w:rsidRPr="003B18C5">
          <w:rPr>
            <w:rStyle w:val="Hyperlink"/>
          </w:rPr>
          <w:t>https://iamonze.tech/allcompanies</w:t>
        </w:r>
        <w:r w:rsidR="006D439F" w:rsidRPr="003B18C5">
          <w:rPr>
            <w:rStyle w:val="Hyperlink"/>
            <w:rFonts w:hint="cs"/>
            <w:cs/>
          </w:rPr>
          <w:t xml:space="preserve"> ด้วย</w:t>
        </w:r>
      </w:hyperlink>
      <w:r w:rsidR="006D439F">
        <w:rPr>
          <w:rStyle w:val="Hyperlink"/>
        </w:rPr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เพื่อขอข้อมูลบริษัททั้งหมดในฐานข้อมูลด้วยโปรแกรม </w:t>
      </w:r>
      <w:r>
        <w:t>Postman</w:t>
      </w:r>
    </w:p>
    <w:p w14:paraId="15CC1198" w14:textId="77777777" w:rsidR="006E4A53" w:rsidRDefault="006E4A53" w:rsidP="006D439F">
      <w:pPr>
        <w:spacing w:line="276" w:lineRule="auto"/>
        <w:jc w:val="thaiDistribute"/>
      </w:pPr>
    </w:p>
    <w:p w14:paraId="2DFADDB0" w14:textId="5DE4192C" w:rsidR="00B72B35" w:rsidRDefault="00B72B35" w:rsidP="00025889">
      <w:pPr>
        <w:spacing w:line="276" w:lineRule="auto"/>
      </w:pPr>
      <w:r>
        <w:tab/>
        <w:t xml:space="preserve">3.2 </w:t>
      </w:r>
      <w:r>
        <w:rPr>
          <w:rFonts w:hint="cs"/>
          <w:cs/>
        </w:rPr>
        <w:t>ข้อมูลบริษัทที่อยู่ในกลุ่มที่กำหนด</w:t>
      </w:r>
    </w:p>
    <w:p w14:paraId="12A69FB4" w14:textId="40705A30" w:rsidR="00B72B35" w:rsidRDefault="00B72B35" w:rsidP="00025889">
      <w:pPr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65E16B1D" wp14:editId="7247113A">
            <wp:extent cx="5040000" cy="23251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2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AD8" w14:textId="35668D93" w:rsidR="00B72B35" w:rsidRDefault="00B72B35" w:rsidP="00025889">
      <w:pPr>
        <w:pStyle w:val="Caption"/>
        <w:spacing w:line="276" w:lineRule="auto"/>
      </w:pPr>
      <w:r w:rsidRPr="00B72B35">
        <w:rPr>
          <w:b/>
          <w:bCs/>
          <w:cs/>
        </w:rPr>
        <w:t xml:space="preserve">ภาพที่ </w:t>
      </w:r>
      <w:r w:rsidRPr="00B72B35">
        <w:rPr>
          <w:b/>
          <w:bCs/>
          <w:cs/>
        </w:rPr>
        <w:fldChar w:fldCharType="begin"/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</w:rPr>
        <w:instrText xml:space="preserve">SEQ </w:instrText>
      </w:r>
      <w:r w:rsidRPr="00B72B35">
        <w:rPr>
          <w:b/>
          <w:bCs/>
          <w:cs/>
        </w:rPr>
        <w:instrText xml:space="preserve">ภาพที่ </w:instrText>
      </w:r>
      <w:r w:rsidRPr="00B72B35">
        <w:rPr>
          <w:b/>
          <w:bCs/>
        </w:rPr>
        <w:instrText>\* ARABIC</w:instrText>
      </w:r>
      <w:r w:rsidRPr="00B72B35">
        <w:rPr>
          <w:b/>
          <w:bCs/>
          <w:cs/>
        </w:rPr>
        <w:instrText xml:space="preserve"> </w:instrText>
      </w:r>
      <w:r w:rsidRPr="00B72B35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96</w:t>
      </w:r>
      <w:r w:rsidRPr="00B72B35">
        <w:rPr>
          <w:b/>
          <w:bCs/>
          <w:cs/>
        </w:rPr>
        <w:fldChar w:fldCharType="end"/>
      </w:r>
      <w:r>
        <w:t xml:space="preserve"> </w:t>
      </w:r>
      <w:bookmarkStart w:id="227" w:name="_Toc130463918"/>
      <w:r>
        <w:rPr>
          <w:rFonts w:hint="cs"/>
          <w:cs/>
        </w:rPr>
        <w:t xml:space="preserve">ตัวอย่างการส่งคำขอไปยัง </w:t>
      </w:r>
      <w:hyperlink r:id="rId145" w:history="1">
        <w:r w:rsidR="006E4A53" w:rsidRPr="003B18C5">
          <w:rPr>
            <w:rStyle w:val="Hyperlink"/>
          </w:rPr>
          <w:t>https://iamonze.tech/company/1</w:t>
        </w:r>
      </w:hyperlink>
      <w:bookmarkEnd w:id="227"/>
    </w:p>
    <w:p w14:paraId="6AC76511" w14:textId="77777777" w:rsidR="005C36E7" w:rsidRDefault="005C36E7" w:rsidP="00025889">
      <w:pPr>
        <w:spacing w:line="276" w:lineRule="auto"/>
      </w:pPr>
    </w:p>
    <w:p w14:paraId="704BCE8D" w14:textId="5DCBA0BD" w:rsidR="00B72B35" w:rsidRDefault="00B72B35" w:rsidP="006E4A53">
      <w:pPr>
        <w:spacing w:line="276" w:lineRule="auto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จากภาพที่ </w:t>
      </w:r>
      <w:r w:rsidR="005C36E7">
        <w:t>96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r w:rsidRPr="00B72B35">
        <w:t>https://iamonze.tech/</w:t>
      </w:r>
      <w:r w:rsidR="006E4A53">
        <w:t>company</w:t>
      </w:r>
      <w:r>
        <w:t>/1</w:t>
      </w:r>
      <w:r w:rsidRPr="00B72B35">
        <w:rPr>
          <w:rFonts w:hint="cs"/>
          <w:cs/>
        </w:rPr>
        <w:t xml:space="preserve"> ด้วย</w:t>
      </w:r>
      <w:r w:rsidR="006E4A53">
        <w:br/>
      </w:r>
      <w:r>
        <w:rPr>
          <w:rFonts w:hint="cs"/>
          <w:cs/>
        </w:rPr>
        <w:t xml:space="preserve">เมธอด </w:t>
      </w:r>
      <w:r>
        <w:t xml:space="preserve">GET </w:t>
      </w:r>
      <w:r>
        <w:rPr>
          <w:rFonts w:hint="cs"/>
          <w:cs/>
        </w:rPr>
        <w:t xml:space="preserve">เพื่อขอข้อมูลบริษัทที่อยู่ในกลุ่มที่ </w:t>
      </w:r>
      <w:r>
        <w:t xml:space="preserve">1 </w:t>
      </w:r>
      <w:r>
        <w:rPr>
          <w:rFonts w:hint="cs"/>
          <w:cs/>
        </w:rPr>
        <w:t xml:space="preserve">ทั้งหมดในฐานข้อมูลด้วยโปรแกรม </w:t>
      </w:r>
      <w:r>
        <w:t>Postman</w:t>
      </w:r>
    </w:p>
    <w:p w14:paraId="7B9E1358" w14:textId="77777777" w:rsidR="006E4A53" w:rsidRDefault="006E4A53" w:rsidP="00025889">
      <w:pPr>
        <w:spacing w:line="276" w:lineRule="auto"/>
      </w:pPr>
    </w:p>
    <w:p w14:paraId="0ADD9872" w14:textId="6C0852FA" w:rsidR="00B72B35" w:rsidRDefault="00A234E9" w:rsidP="00025889">
      <w:pPr>
        <w:spacing w:line="276" w:lineRule="auto"/>
      </w:pPr>
      <w:r>
        <w:lastRenderedPageBreak/>
        <w:tab/>
        <w:t xml:space="preserve">3.3 </w:t>
      </w:r>
      <w:r>
        <w:rPr>
          <w:rFonts w:hint="cs"/>
          <w:cs/>
        </w:rPr>
        <w:t>ข้อมูลรายการรหัสข้อกลุ่ม (</w:t>
      </w:r>
      <w:r>
        <w:t>Cluster ID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ทั้งหมดที่มีในฐานข้อมูล</w:t>
      </w:r>
    </w:p>
    <w:p w14:paraId="1664390C" w14:textId="3439CFF7" w:rsidR="00A234E9" w:rsidRDefault="00A234E9" w:rsidP="00025889">
      <w:pPr>
        <w:spacing w:line="276" w:lineRule="auto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2A948C17" wp14:editId="3164F251">
            <wp:extent cx="5040000" cy="234788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4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0050" w14:textId="642B7B03" w:rsidR="00A234E9" w:rsidRDefault="00A234E9" w:rsidP="00025889">
      <w:pPr>
        <w:pStyle w:val="Caption"/>
        <w:spacing w:line="276" w:lineRule="auto"/>
      </w:pPr>
      <w:r w:rsidRPr="00A234E9">
        <w:rPr>
          <w:b/>
          <w:bCs/>
          <w:cs/>
        </w:rPr>
        <w:t xml:space="preserve">ภาพที่ </w:t>
      </w:r>
      <w:r w:rsidRPr="00A234E9">
        <w:rPr>
          <w:b/>
          <w:bCs/>
          <w:cs/>
        </w:rPr>
        <w:fldChar w:fldCharType="begin"/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</w:rPr>
        <w:instrText xml:space="preserve">SEQ </w:instrText>
      </w:r>
      <w:r w:rsidRPr="00A234E9">
        <w:rPr>
          <w:b/>
          <w:bCs/>
          <w:cs/>
        </w:rPr>
        <w:instrText xml:space="preserve">ภาพที่ </w:instrText>
      </w:r>
      <w:r w:rsidRPr="00A234E9">
        <w:rPr>
          <w:b/>
          <w:bCs/>
        </w:rPr>
        <w:instrText>\* ARABIC</w:instrText>
      </w:r>
      <w:r w:rsidRPr="00A234E9">
        <w:rPr>
          <w:b/>
          <w:bCs/>
          <w:cs/>
        </w:rPr>
        <w:instrText xml:space="preserve"> </w:instrText>
      </w:r>
      <w:r w:rsidRPr="00A234E9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97</w:t>
      </w:r>
      <w:r w:rsidRPr="00A234E9">
        <w:rPr>
          <w:b/>
          <w:bCs/>
          <w:cs/>
        </w:rPr>
        <w:fldChar w:fldCharType="end"/>
      </w:r>
      <w:r>
        <w:t xml:space="preserve"> </w:t>
      </w:r>
      <w:bookmarkStart w:id="228" w:name="_Toc130463919"/>
      <w:r>
        <w:rPr>
          <w:rFonts w:hint="cs"/>
          <w:cs/>
        </w:rPr>
        <w:t xml:space="preserve">ตัวอย่างการส่งคำขอไปยัง </w:t>
      </w:r>
      <w:hyperlink r:id="rId147" w:history="1">
        <w:r w:rsidR="005C36E7" w:rsidRPr="006B6AE6">
          <w:rPr>
            <w:rStyle w:val="Hyperlink"/>
          </w:rPr>
          <w:t>https://iamonze.tech/cluster</w:t>
        </w:r>
        <w:bookmarkEnd w:id="228"/>
      </w:hyperlink>
    </w:p>
    <w:p w14:paraId="18EFB595" w14:textId="77777777" w:rsidR="005C36E7" w:rsidRPr="005C36E7" w:rsidRDefault="005C36E7" w:rsidP="00025889">
      <w:pPr>
        <w:spacing w:line="276" w:lineRule="auto"/>
      </w:pPr>
    </w:p>
    <w:p w14:paraId="07C5600A" w14:textId="19EF1B29" w:rsidR="00667F9F" w:rsidRDefault="00B72B35" w:rsidP="00025889">
      <w:pPr>
        <w:spacing w:line="276" w:lineRule="auto"/>
        <w:jc w:val="thaiDistribute"/>
      </w:pPr>
      <w:r>
        <w:tab/>
      </w:r>
      <w:r w:rsidR="00A234E9">
        <w:rPr>
          <w:rFonts w:hint="cs"/>
          <w:cs/>
        </w:rPr>
        <w:t xml:space="preserve">จากภาพที่ </w:t>
      </w:r>
      <w:r w:rsidR="005C36E7">
        <w:t>97</w:t>
      </w:r>
      <w:r w:rsidR="00A234E9">
        <w:t xml:space="preserve"> </w:t>
      </w:r>
      <w:r w:rsidR="00A234E9">
        <w:rPr>
          <w:rFonts w:hint="cs"/>
          <w:cs/>
        </w:rPr>
        <w:t xml:space="preserve">แสดงตัวอย่างการส่งคำขอไปยัง </w:t>
      </w:r>
      <w:r w:rsidR="00A234E9" w:rsidRPr="000E587C">
        <w:t xml:space="preserve">https://iamonze.tech/cluster </w:t>
      </w:r>
      <w:r w:rsidR="00A234E9" w:rsidRPr="000E587C">
        <w:rPr>
          <w:rFonts w:hint="cs"/>
          <w:cs/>
        </w:rPr>
        <w:t>ด้วย</w:t>
      </w:r>
      <w:r w:rsidR="00A234E9">
        <w:rPr>
          <w:rFonts w:hint="cs"/>
          <w:cs/>
        </w:rPr>
        <w:t xml:space="preserve">เมธอด </w:t>
      </w:r>
      <w:r w:rsidR="00A234E9">
        <w:t xml:space="preserve">GET </w:t>
      </w:r>
      <w:r w:rsidR="00A234E9">
        <w:rPr>
          <w:rFonts w:hint="cs"/>
          <w:cs/>
        </w:rPr>
        <w:t>เพื่อขอข้อมูลรายการรหัสของกลุ่มข้อมูล (</w:t>
      </w:r>
      <w:r w:rsidR="00A234E9">
        <w:t>Cluster ID</w:t>
      </w:r>
      <w:r w:rsidR="00A234E9">
        <w:rPr>
          <w:rFonts w:hint="cs"/>
          <w:cs/>
        </w:rPr>
        <w:t>)</w:t>
      </w:r>
      <w:r w:rsidR="00A234E9">
        <w:t xml:space="preserve"> </w:t>
      </w:r>
      <w:r w:rsidR="00A234E9">
        <w:rPr>
          <w:rFonts w:hint="cs"/>
          <w:cs/>
        </w:rPr>
        <w:t xml:space="preserve">ทั้งหมดในฐานข้อมูลด้วยโปรแกรม </w:t>
      </w:r>
      <w:r w:rsidR="00A234E9">
        <w:t>Postman</w:t>
      </w:r>
    </w:p>
    <w:p w14:paraId="62D89A3B" w14:textId="79ECE450" w:rsidR="00667F9F" w:rsidRDefault="00667F9F" w:rsidP="00025889">
      <w:pPr>
        <w:tabs>
          <w:tab w:val="left" w:pos="709"/>
        </w:tabs>
        <w:spacing w:line="276" w:lineRule="auto"/>
      </w:pPr>
      <w:r>
        <w:rPr>
          <w:cs/>
        </w:rPr>
        <w:tab/>
      </w:r>
      <w:r>
        <w:t xml:space="preserve">3.4 </w:t>
      </w:r>
      <w:r>
        <w:rPr>
          <w:rFonts w:hint="cs"/>
          <w:cs/>
        </w:rPr>
        <w:t xml:space="preserve">การส่งค่าเพื่อคำนวณค่าความคล้ายคลึง </w:t>
      </w:r>
      <w:r>
        <w:t>(Cosine similarity)</w:t>
      </w:r>
    </w:p>
    <w:p w14:paraId="0FFFCF2C" w14:textId="31B99E72" w:rsidR="00667F9F" w:rsidRDefault="00667F9F" w:rsidP="00025889">
      <w:pPr>
        <w:tabs>
          <w:tab w:val="left" w:pos="709"/>
        </w:tabs>
        <w:spacing w:line="276" w:lineRule="auto"/>
      </w:pPr>
      <w:r>
        <w:tab/>
        <w:t xml:space="preserve">1. </w:t>
      </w:r>
      <w:r>
        <w:rPr>
          <w:rFonts w:hint="cs"/>
          <w:cs/>
        </w:rPr>
        <w:t>ส่งกลับข้อมูลมาเป็นผลลัพธ์ค่าความคล้ายคลึงและรหัสกลุ่ม (</w:t>
      </w:r>
      <w:r>
        <w:t>Cluster ID</w:t>
      </w:r>
      <w:r>
        <w:rPr>
          <w:rFonts w:hint="cs"/>
          <w:cs/>
        </w:rPr>
        <w:t xml:space="preserve">) </w:t>
      </w:r>
    </w:p>
    <w:p w14:paraId="6A3F502D" w14:textId="23BE5425" w:rsidR="00667F9F" w:rsidRDefault="00667F9F" w:rsidP="00025889">
      <w:pPr>
        <w:tabs>
          <w:tab w:val="left" w:pos="709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0B4A2CC" wp14:editId="5896C5D3">
            <wp:extent cx="5040000" cy="3058857"/>
            <wp:effectExtent l="0" t="0" r="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C3C1" w14:textId="5068FB57" w:rsidR="00667F9F" w:rsidRDefault="00667F9F" w:rsidP="00025889">
      <w:pPr>
        <w:pStyle w:val="Caption"/>
        <w:spacing w:line="276" w:lineRule="auto"/>
      </w:pPr>
      <w:r w:rsidRPr="00667F9F">
        <w:rPr>
          <w:b/>
          <w:bCs/>
          <w:cs/>
        </w:rPr>
        <w:t xml:space="preserve">ภาพที่ </w:t>
      </w:r>
      <w:r w:rsidRPr="00667F9F">
        <w:rPr>
          <w:b/>
          <w:bCs/>
          <w:cs/>
        </w:rPr>
        <w:fldChar w:fldCharType="begin"/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</w:rPr>
        <w:instrText xml:space="preserve">SEQ </w:instrText>
      </w:r>
      <w:r w:rsidRPr="00667F9F">
        <w:rPr>
          <w:b/>
          <w:bCs/>
          <w:cs/>
        </w:rPr>
        <w:instrText xml:space="preserve">ภาพที่ </w:instrText>
      </w:r>
      <w:r w:rsidRPr="00667F9F">
        <w:rPr>
          <w:b/>
          <w:bCs/>
        </w:rPr>
        <w:instrText>\* ARABIC</w:instrText>
      </w:r>
      <w:r w:rsidRPr="00667F9F">
        <w:rPr>
          <w:b/>
          <w:bCs/>
          <w:cs/>
        </w:rPr>
        <w:instrText xml:space="preserve"> </w:instrText>
      </w:r>
      <w:r w:rsidRPr="00667F9F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98</w:t>
      </w:r>
      <w:r w:rsidRPr="00667F9F">
        <w:rPr>
          <w:b/>
          <w:bCs/>
          <w:cs/>
        </w:rPr>
        <w:fldChar w:fldCharType="end"/>
      </w:r>
      <w:r>
        <w:t xml:space="preserve"> </w:t>
      </w:r>
      <w:bookmarkStart w:id="229" w:name="_Toc130463920"/>
      <w:r>
        <w:rPr>
          <w:rFonts w:hint="cs"/>
          <w:cs/>
        </w:rPr>
        <w:t xml:space="preserve">ตัวอย่างการส่งคำขอไปยัง </w:t>
      </w:r>
      <w:hyperlink r:id="rId149" w:history="1">
        <w:r w:rsidRPr="00285564">
          <w:rPr>
            <w:rStyle w:val="Hyperlink"/>
          </w:rPr>
          <w:t>https://iamonze.tech/search</w:t>
        </w:r>
        <w:bookmarkEnd w:id="229"/>
      </w:hyperlink>
    </w:p>
    <w:p w14:paraId="14F90D48" w14:textId="77777777" w:rsidR="00667F9F" w:rsidRDefault="00667F9F" w:rsidP="00025889">
      <w:pPr>
        <w:spacing w:line="276" w:lineRule="auto"/>
      </w:pPr>
    </w:p>
    <w:p w14:paraId="2B61F64F" w14:textId="34686CB4" w:rsidR="001F38EF" w:rsidRDefault="00667F9F" w:rsidP="00025889">
      <w:pPr>
        <w:spacing w:line="276" w:lineRule="auto"/>
        <w:jc w:val="thaiDistribute"/>
      </w:pPr>
      <w:r>
        <w:tab/>
      </w:r>
      <w:r>
        <w:rPr>
          <w:rFonts w:hint="cs"/>
          <w:cs/>
        </w:rPr>
        <w:t xml:space="preserve">จากภาพที่ </w:t>
      </w:r>
      <w:r w:rsidR="005C36E7">
        <w:t>98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0" w:history="1">
        <w:r w:rsidRPr="00285564">
          <w:rPr>
            <w:rStyle w:val="Hyperlink"/>
          </w:rPr>
          <w:t>https://iamonze.tech/search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ด้วยเมธอด </w:t>
      </w:r>
      <w:r>
        <w:lastRenderedPageBreak/>
        <w:t xml:space="preserve">POST </w:t>
      </w:r>
      <w:r>
        <w:rPr>
          <w:rFonts w:hint="cs"/>
          <w:cs/>
        </w:rPr>
        <w:t>และผลลัพธ์ที่คืนค่ากลับมาจะเป็นค่าความคล้ายคลึงของแต่ละกลุ่ม และรหัสกลุ่มข้อมูลที่มีความคล้ายคลึงมากที่สุด</w:t>
      </w:r>
    </w:p>
    <w:p w14:paraId="395C4CFC" w14:textId="09A9BFCF" w:rsidR="001F38EF" w:rsidRDefault="001F38EF" w:rsidP="00025889">
      <w:pPr>
        <w:spacing w:line="276" w:lineRule="auto"/>
        <w:rPr>
          <w:cs/>
        </w:rPr>
      </w:pPr>
      <w:r>
        <w:rPr>
          <w:cs/>
        </w:rPr>
        <w:tab/>
      </w:r>
      <w:r>
        <w:t xml:space="preserve">2. </w:t>
      </w:r>
      <w:r>
        <w:rPr>
          <w:rFonts w:hint="cs"/>
          <w:cs/>
        </w:rPr>
        <w:t>ส่งกลับข้อมูลมาเป็นข้อมูลบริษัทที่อยู่ในกลุ่มที่มีความคล้ายมากที่สุด</w:t>
      </w:r>
    </w:p>
    <w:p w14:paraId="1DB0FE77" w14:textId="251F1779" w:rsidR="009C14AE" w:rsidRDefault="009C14AE" w:rsidP="00025889">
      <w:pPr>
        <w:tabs>
          <w:tab w:val="left" w:pos="6611"/>
        </w:tabs>
        <w:spacing w:line="276" w:lineRule="auto"/>
        <w:jc w:val="center"/>
      </w:pPr>
      <w:r>
        <w:rPr>
          <w:rFonts w:hint="cs"/>
          <w:noProof/>
        </w:rPr>
        <w:drawing>
          <wp:inline distT="0" distB="0" distL="0" distR="0" wp14:anchorId="3231961E" wp14:editId="44DE5EF5">
            <wp:extent cx="5040000" cy="3058857"/>
            <wp:effectExtent l="0" t="0" r="0" b="190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89A" w14:textId="6FC6B3B9" w:rsidR="009C14AE" w:rsidRDefault="009C14AE" w:rsidP="00025889">
      <w:pPr>
        <w:pStyle w:val="Caption"/>
        <w:spacing w:line="276" w:lineRule="auto"/>
      </w:pPr>
      <w:r w:rsidRPr="009C14AE">
        <w:rPr>
          <w:b/>
          <w:bCs/>
          <w:cs/>
        </w:rPr>
        <w:t xml:space="preserve">ภาพที่ </w:t>
      </w:r>
      <w:r w:rsidRPr="009C14AE">
        <w:rPr>
          <w:b/>
          <w:bCs/>
          <w:cs/>
        </w:rPr>
        <w:fldChar w:fldCharType="begin"/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</w:rPr>
        <w:instrText xml:space="preserve">SEQ </w:instrText>
      </w:r>
      <w:r w:rsidRPr="009C14AE">
        <w:rPr>
          <w:b/>
          <w:bCs/>
          <w:cs/>
        </w:rPr>
        <w:instrText xml:space="preserve">ภาพที่ </w:instrText>
      </w:r>
      <w:r w:rsidRPr="009C14AE">
        <w:rPr>
          <w:b/>
          <w:bCs/>
        </w:rPr>
        <w:instrText>\* ARABIC</w:instrText>
      </w:r>
      <w:r w:rsidRPr="009C14AE">
        <w:rPr>
          <w:b/>
          <w:bCs/>
          <w:cs/>
        </w:rPr>
        <w:instrText xml:space="preserve"> </w:instrText>
      </w:r>
      <w:r w:rsidRPr="009C14AE">
        <w:rPr>
          <w:b/>
          <w:bCs/>
          <w:cs/>
        </w:rPr>
        <w:fldChar w:fldCharType="separate"/>
      </w:r>
      <w:r w:rsidR="00EC0412">
        <w:rPr>
          <w:b/>
          <w:bCs/>
          <w:noProof/>
          <w:cs/>
        </w:rPr>
        <w:t>99</w:t>
      </w:r>
      <w:r w:rsidRPr="009C14AE">
        <w:rPr>
          <w:b/>
          <w:bCs/>
          <w:cs/>
        </w:rPr>
        <w:fldChar w:fldCharType="end"/>
      </w:r>
      <w:r>
        <w:t xml:space="preserve"> </w:t>
      </w:r>
      <w:bookmarkStart w:id="230" w:name="_Toc130463921"/>
      <w:r>
        <w:rPr>
          <w:rFonts w:hint="cs"/>
          <w:cs/>
        </w:rPr>
        <w:t xml:space="preserve">ตัวอย่างการส่งคำขอไปยัง </w:t>
      </w:r>
      <w:hyperlink r:id="rId152" w:history="1">
        <w:r w:rsidR="000E587C" w:rsidRPr="003B18C5">
          <w:rPr>
            <w:rStyle w:val="Hyperlink"/>
          </w:rPr>
          <w:t>https://iamonze.tech/searchcompany</w:t>
        </w:r>
      </w:hyperlink>
      <w:bookmarkEnd w:id="230"/>
    </w:p>
    <w:p w14:paraId="4988C3D4" w14:textId="77777777" w:rsidR="000E587C" w:rsidRPr="000E587C" w:rsidRDefault="000E587C" w:rsidP="000E587C"/>
    <w:p w14:paraId="0C2390AC" w14:textId="58A8BDDF" w:rsidR="00C363D8" w:rsidRPr="00C363D8" w:rsidRDefault="00C363D8" w:rsidP="00025889">
      <w:pPr>
        <w:tabs>
          <w:tab w:val="left" w:pos="709"/>
        </w:tabs>
        <w:spacing w:line="276" w:lineRule="auto"/>
        <w:jc w:val="thaiDistribute"/>
        <w:rPr>
          <w:cs/>
        </w:rPr>
      </w:pPr>
      <w:r>
        <w:rPr>
          <w:b/>
          <w:bCs/>
        </w:rPr>
        <w:tab/>
      </w:r>
      <w:r>
        <w:rPr>
          <w:rFonts w:hint="cs"/>
          <w:cs/>
        </w:rPr>
        <w:t xml:space="preserve">จากภาพที่ </w:t>
      </w:r>
      <w:r w:rsidR="005C36E7">
        <w:t>99</w:t>
      </w:r>
      <w:r>
        <w:t xml:space="preserve"> </w:t>
      </w:r>
      <w:r>
        <w:rPr>
          <w:rFonts w:hint="cs"/>
          <w:cs/>
        </w:rPr>
        <w:t xml:space="preserve">แสดงตัวอย่างการส่งคำขอไปยัง </w:t>
      </w:r>
      <w:hyperlink r:id="rId153" w:history="1">
        <w:r w:rsidRPr="00285564">
          <w:rPr>
            <w:rStyle w:val="Hyperlink"/>
          </w:rPr>
          <w:t>https://iamonze.tech/searchcompany</w:t>
        </w:r>
      </w:hyperlink>
      <w:r>
        <w:t xml:space="preserve"> </w:t>
      </w:r>
      <w:r>
        <w:rPr>
          <w:rFonts w:hint="cs"/>
          <w:cs/>
        </w:rPr>
        <w:t>และแนบข้อมูลรายละเอียดความสนใจของผู้ใช้ไปด้วยเพื่อคำนวณค่าความคล้ายคลึง (</w:t>
      </w:r>
      <w:r>
        <w:t>Cosine similarity</w:t>
      </w:r>
      <w:r>
        <w:rPr>
          <w:rFonts w:hint="cs"/>
          <w:cs/>
        </w:rPr>
        <w:t xml:space="preserve">) มีลักษณะคล้ายกับการทำงานในภาพที่ </w:t>
      </w:r>
      <w:r w:rsidR="000E587C">
        <w:t>98</w:t>
      </w:r>
      <w:r>
        <w:t xml:space="preserve"> </w:t>
      </w:r>
      <w:r>
        <w:rPr>
          <w:rFonts w:hint="cs"/>
          <w:cs/>
        </w:rPr>
        <w:t>แต่ผลลัพธ์ที่คืนค่ากลับมาจะเป็นข้อมูลบริษัทที่อยู่ในกลุ่มที่มีความคล้ายมากที่สุด</w:t>
      </w:r>
    </w:p>
    <w:p w14:paraId="5E8CE8D2" w14:textId="77777777" w:rsidR="001C6764" w:rsidRDefault="00C363D8" w:rsidP="00025889">
      <w:pPr>
        <w:tabs>
          <w:tab w:val="left" w:pos="1052"/>
        </w:tabs>
        <w:spacing w:line="276" w:lineRule="auto"/>
        <w:sectPr w:rsidR="001C6764" w:rsidSect="00795787">
          <w:pgSz w:w="11909" w:h="16840" w:code="9"/>
          <w:pgMar w:top="2160" w:right="1109" w:bottom="1440" w:left="1980" w:header="1872" w:footer="720" w:gutter="0"/>
          <w:cols w:space="720"/>
          <w:docGrid w:linePitch="435"/>
        </w:sectPr>
      </w:pPr>
      <w:r>
        <w:tab/>
      </w:r>
    </w:p>
    <w:p w14:paraId="42E979BC" w14:textId="6E33F0E7" w:rsidR="00924626" w:rsidRDefault="00924626" w:rsidP="00025889">
      <w:pPr>
        <w:pStyle w:val="Heading1"/>
        <w:spacing w:line="276" w:lineRule="auto"/>
      </w:pPr>
      <w:bookmarkStart w:id="231" w:name="_Toc93251062"/>
      <w:bookmarkStart w:id="232" w:name="_Toc93251099"/>
      <w:bookmarkStart w:id="233" w:name="_Toc93251214"/>
      <w:bookmarkStart w:id="234" w:name="_Toc97370477"/>
      <w:bookmarkStart w:id="235" w:name="_Toc130287995"/>
      <w:bookmarkStart w:id="236" w:name="_Toc130401139"/>
      <w:bookmarkStart w:id="237" w:name="_Toc130401406"/>
      <w:bookmarkStart w:id="238" w:name="_Toc130464088"/>
      <w:r w:rsidRPr="00505411">
        <w:rPr>
          <w:cs/>
        </w:rPr>
        <w:lastRenderedPageBreak/>
        <w:t>ประวัติผู้ศึกษา</w:t>
      </w:r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0A58591F" w14:textId="59ADBEFC" w:rsidR="00834F1C" w:rsidRPr="00834F1C" w:rsidRDefault="000D1F6F" w:rsidP="00025889">
      <w:pPr>
        <w:spacing w:line="276" w:lineRule="auto"/>
      </w:pPr>
      <w:r>
        <w:rPr>
          <w:noProof/>
        </w:rPr>
        <w:drawing>
          <wp:anchor distT="0" distB="0" distL="114300" distR="114300" simplePos="0" relativeHeight="251983872" behindDoc="0" locked="0" layoutInCell="1" allowOverlap="1" wp14:anchorId="794F05CB" wp14:editId="4B525C33">
            <wp:simplePos x="0" y="0"/>
            <wp:positionH relativeFrom="column">
              <wp:posOffset>2307590</wp:posOffset>
            </wp:positionH>
            <wp:positionV relativeFrom="paragraph">
              <wp:posOffset>390525</wp:posOffset>
            </wp:positionV>
            <wp:extent cx="992505" cy="1490345"/>
            <wp:effectExtent l="0" t="0" r="0" b="0"/>
            <wp:wrapTopAndBottom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50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BC4DD" w14:textId="77777777" w:rsidR="000D1F6F" w:rsidRDefault="000D1F6F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b/>
          <w:bCs/>
        </w:rPr>
      </w:pPr>
    </w:p>
    <w:p w14:paraId="11EFE76F" w14:textId="1B0FA36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  <w:cs/>
        </w:rPr>
        <w:t xml:space="preserve">ชื่อ–นามสกุล 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rPr>
          <w:rFonts w:hint="cs"/>
          <w:cs/>
        </w:rPr>
        <w:t>นายทินกฤต สิงห์แก้ว</w:t>
      </w:r>
    </w:p>
    <w:p w14:paraId="3B8E4166" w14:textId="392B24E3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รหัสนักศึกษา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64342205007-7</w:t>
      </w:r>
    </w:p>
    <w:p w14:paraId="5B6FC91C" w14:textId="77B11BC7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วันเดือนปีเกิด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>22</w:t>
      </w:r>
      <w:r>
        <w:t xml:space="preserve"> </w:t>
      </w:r>
      <w:r w:rsidR="001602AB">
        <w:rPr>
          <w:rFonts w:hint="cs"/>
          <w:cs/>
        </w:rPr>
        <w:t>สิงหาคม</w:t>
      </w:r>
      <w:r>
        <w:rPr>
          <w:rFonts w:hint="cs"/>
          <w:cs/>
        </w:rPr>
        <w:t xml:space="preserve"> พ.ศ. </w:t>
      </w:r>
      <w:r>
        <w:t>25</w:t>
      </w:r>
      <w:r w:rsidR="00181042">
        <w:t>41</w:t>
      </w:r>
    </w:p>
    <w:p w14:paraId="6A8315F4" w14:textId="6093DBDE" w:rsidR="00924626" w:rsidRPr="00181042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</w:pPr>
      <w:r w:rsidRPr="00505411">
        <w:rPr>
          <w:b/>
          <w:bCs/>
          <w:cs/>
        </w:rPr>
        <w:t>ที่อยู่ปัจจุบัน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</w:t>
      </w:r>
      <w:r w:rsidR="00181042">
        <w:t xml:space="preserve">209 </w:t>
      </w:r>
      <w:r w:rsidR="00181042">
        <w:rPr>
          <w:rFonts w:hint="cs"/>
          <w:cs/>
        </w:rPr>
        <w:t>ม</w:t>
      </w:r>
      <w:r w:rsidR="00181042">
        <w:t xml:space="preserve">.5 </w:t>
      </w:r>
      <w:r w:rsidR="00181042">
        <w:rPr>
          <w:rFonts w:hint="cs"/>
          <w:cs/>
        </w:rPr>
        <w:t>ต</w:t>
      </w:r>
      <w:r w:rsidR="00181042">
        <w:t>.</w:t>
      </w:r>
      <w:r w:rsidR="00181042">
        <w:rPr>
          <w:rFonts w:hint="cs"/>
          <w:cs/>
        </w:rPr>
        <w:t>ร้องกวาง อ</w:t>
      </w:r>
      <w:r w:rsidR="00181042">
        <w:t>.</w:t>
      </w:r>
      <w:r w:rsidR="00181042">
        <w:rPr>
          <w:rFonts w:hint="cs"/>
          <w:cs/>
        </w:rPr>
        <w:t>ร้องกวาง จ</w:t>
      </w:r>
      <w:r w:rsidR="00181042">
        <w:t>.</w:t>
      </w:r>
      <w:r w:rsidR="00181042">
        <w:rPr>
          <w:rFonts w:hint="cs"/>
          <w:cs/>
        </w:rPr>
        <w:t xml:space="preserve">แพร่ </w:t>
      </w:r>
      <w:r w:rsidR="00181042">
        <w:t>54140</w:t>
      </w:r>
    </w:p>
    <w:p w14:paraId="41EE293A" w14:textId="7E13E10D" w:rsidR="00924626" w:rsidRPr="00505411" w:rsidRDefault="00924626" w:rsidP="00025889">
      <w:pPr>
        <w:tabs>
          <w:tab w:val="left" w:pos="1418"/>
        </w:tabs>
        <w:spacing w:line="276" w:lineRule="auto"/>
        <w:ind w:left="851" w:hanging="851"/>
        <w:contextualSpacing/>
        <w:jc w:val="thaiDistribute"/>
        <w:rPr>
          <w:cs/>
        </w:rPr>
      </w:pPr>
      <w:r w:rsidRPr="00505411">
        <w:rPr>
          <w:b/>
          <w:bCs/>
        </w:rPr>
        <w:t>E</w:t>
      </w:r>
      <w:r w:rsidRPr="00505411">
        <w:rPr>
          <w:b/>
          <w:bCs/>
          <w:cs/>
        </w:rPr>
        <w:t>-</w:t>
      </w:r>
      <w:r w:rsidRPr="00505411">
        <w:rPr>
          <w:b/>
          <w:bCs/>
        </w:rPr>
        <w:t>mail</w:t>
      </w:r>
      <w:r w:rsidRPr="00505411">
        <w:rPr>
          <w:b/>
          <w:bCs/>
        </w:rPr>
        <w:tab/>
      </w:r>
      <w:r w:rsidRPr="00505411">
        <w:rPr>
          <w:b/>
          <w:bCs/>
        </w:rPr>
        <w:tab/>
      </w:r>
      <w:r w:rsidRPr="00505411">
        <w:rPr>
          <w:b/>
          <w:bCs/>
          <w:cs/>
        </w:rPr>
        <w:t>:</w:t>
      </w:r>
      <w:r w:rsidRPr="00505411">
        <w:rPr>
          <w:b/>
          <w:bCs/>
        </w:rPr>
        <w:t xml:space="preserve"> </w:t>
      </w:r>
      <w:r w:rsidR="00181042">
        <w:t>tinngrit</w:t>
      </w:r>
      <w:r w:rsidR="001602AB">
        <w:t>@</w:t>
      </w:r>
      <w:r w:rsidR="00181042">
        <w:t>outlook</w:t>
      </w:r>
      <w:r w:rsidR="001602AB">
        <w:t>.com</w:t>
      </w:r>
    </w:p>
    <w:p w14:paraId="68B06C03" w14:textId="77777777" w:rsidR="00924626" w:rsidRPr="00505411" w:rsidRDefault="00924626" w:rsidP="00025889">
      <w:pPr>
        <w:tabs>
          <w:tab w:val="left" w:pos="1560"/>
        </w:tabs>
        <w:spacing w:line="276" w:lineRule="auto"/>
        <w:ind w:left="851" w:hanging="851"/>
        <w:contextualSpacing/>
        <w:jc w:val="thaiDistribute"/>
        <w:rPr>
          <w:b/>
          <w:bCs/>
        </w:rPr>
      </w:pPr>
      <w:r w:rsidRPr="00505411">
        <w:rPr>
          <w:b/>
          <w:bCs/>
          <w:cs/>
        </w:rPr>
        <w:t>ประวัติการศึกษา</w:t>
      </w:r>
    </w:p>
    <w:p w14:paraId="532C960A" w14:textId="7F82FB2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</w:t>
      </w:r>
      <w:r w:rsidR="00327A18">
        <w:rPr>
          <w:b/>
          <w:bCs/>
        </w:rPr>
        <w:t>5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ab/>
        <w:t xml:space="preserve">: </w:t>
      </w:r>
      <w:r w:rsidRPr="00505411">
        <w:rPr>
          <w:cs/>
        </w:rPr>
        <w:t>สำเร็จการศึกษาระดับมัธยมศึกษาตอนต้น</w:t>
      </w:r>
    </w:p>
    <w:p w14:paraId="7084ED80" w14:textId="2BA5C674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Pr="00505411">
        <w:rPr>
          <w:b/>
          <w:bCs/>
          <w:cs/>
        </w:rPr>
        <w:tab/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32DC67BC" w14:textId="4BA96FA6" w:rsidR="00754571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b/>
          <w:bCs/>
          <w:cs/>
        </w:rPr>
        <w:tab/>
        <w:t>พ.ศ. 255</w:t>
      </w:r>
      <w:r w:rsidR="00156E9A">
        <w:rPr>
          <w:b/>
          <w:bCs/>
        </w:rPr>
        <w:t>7</w:t>
      </w:r>
      <w:r w:rsidRPr="00505411">
        <w:rPr>
          <w:b/>
          <w:bCs/>
          <w:cs/>
        </w:rPr>
        <w:t xml:space="preserve"> – พ.ศ. 25</w:t>
      </w:r>
      <w:r>
        <w:rPr>
          <w:b/>
          <w:bCs/>
        </w:rPr>
        <w:t>60</w:t>
      </w:r>
      <w:r w:rsidRPr="00505411">
        <w:rPr>
          <w:b/>
          <w:bCs/>
          <w:cs/>
        </w:rPr>
        <w:tab/>
        <w:t>:</w:t>
      </w:r>
      <w:r w:rsidRPr="00505411">
        <w:rPr>
          <w:b/>
          <w:bCs/>
        </w:rPr>
        <w:t xml:space="preserve"> </w:t>
      </w:r>
      <w:r w:rsidRPr="00505411">
        <w:rPr>
          <w:cs/>
        </w:rPr>
        <w:t>สำเร็จการศึกษ</w:t>
      </w:r>
      <w:r w:rsidR="001602AB">
        <w:rPr>
          <w:rFonts w:hint="cs"/>
          <w:cs/>
        </w:rPr>
        <w:t>า</w:t>
      </w:r>
      <w:r w:rsidR="001602AB" w:rsidRPr="001602AB">
        <w:rPr>
          <w:cs/>
        </w:rPr>
        <w:t>มัธยมศึกษาตอนปลาย</w:t>
      </w:r>
      <w:r w:rsidR="001602AB">
        <w:rPr>
          <w:rFonts w:ascii="Arial" w:hAnsi="Arial" w:cs="Arial"/>
          <w:color w:val="4D5156"/>
          <w:sz w:val="21"/>
          <w:szCs w:val="21"/>
          <w:shd w:val="clear" w:color="auto" w:fill="FFFFFF"/>
        </w:rPr>
        <w:t> </w:t>
      </w:r>
    </w:p>
    <w:p w14:paraId="214875AD" w14:textId="25FAC068" w:rsidR="001602AB" w:rsidRPr="00505411" w:rsidRDefault="00754571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rPr>
          <w:cs/>
        </w:rPr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181042">
        <w:t xml:space="preserve">  </w:t>
      </w:r>
      <w:r w:rsidR="00181042">
        <w:rPr>
          <w:rFonts w:hint="cs"/>
          <w:cs/>
        </w:rPr>
        <w:t>โรงเรียนร้องกวางอนุสรณ์ จ</w:t>
      </w:r>
      <w:r w:rsidR="00181042">
        <w:t>.</w:t>
      </w:r>
      <w:r w:rsidR="00181042">
        <w:rPr>
          <w:rFonts w:hint="cs"/>
          <w:cs/>
        </w:rPr>
        <w:t>แพร่</w:t>
      </w:r>
    </w:p>
    <w:p w14:paraId="5F7B1493" w14:textId="4CEE0618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</w:t>
      </w:r>
      <w:r w:rsidR="00754571">
        <w:rPr>
          <w:b/>
          <w:bCs/>
        </w:rPr>
        <w:t>6</w:t>
      </w:r>
      <w:r w:rsidR="00156E9A">
        <w:rPr>
          <w:b/>
          <w:bCs/>
        </w:rPr>
        <w:t>0</w:t>
      </w:r>
      <w:r w:rsidRPr="00505411">
        <w:rPr>
          <w:b/>
          <w:bCs/>
          <w:cs/>
        </w:rPr>
        <w:t xml:space="preserve"> – พ.ศ. 256</w:t>
      </w:r>
      <w:r w:rsidR="00156E9A">
        <w:rPr>
          <w:b/>
          <w:bCs/>
        </w:rPr>
        <w:t>3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สำเร็จการศึกษาระดับประกาศนียบัตรวิชาชีพชั้นสูง</w:t>
      </w:r>
    </w:p>
    <w:p w14:paraId="0FD13DF9" w14:textId="380F07F6" w:rsidR="00924626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="00301FE0">
        <w:rPr>
          <w:rFonts w:hint="cs"/>
          <w:cs/>
        </w:rPr>
        <w:t>สาขาวิชา</w:t>
      </w:r>
      <w:r w:rsidR="00156E9A">
        <w:rPr>
          <w:rFonts w:hint="cs"/>
          <w:cs/>
        </w:rPr>
        <w:t>เทค</w:t>
      </w:r>
      <w:r w:rsidR="00301FE0">
        <w:rPr>
          <w:rFonts w:hint="cs"/>
          <w:cs/>
        </w:rPr>
        <w:t>โนโลยี</w:t>
      </w:r>
      <w:r w:rsidR="00156E9A">
        <w:rPr>
          <w:rFonts w:hint="cs"/>
          <w:cs/>
        </w:rPr>
        <w:t>คอมพิวเตอร์</w:t>
      </w:r>
    </w:p>
    <w:p w14:paraId="33B12BCE" w14:textId="01EF9194" w:rsidR="00301FE0" w:rsidRDefault="00301FE0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สาขา</w:t>
      </w:r>
      <w:r>
        <w:rPr>
          <w:rFonts w:hint="cs"/>
          <w:cs/>
        </w:rPr>
        <w:t>งาน</w:t>
      </w:r>
      <w:r w:rsidRPr="00505411">
        <w:rPr>
          <w:cs/>
        </w:rPr>
        <w:t>คอมพิวเตอร์</w:t>
      </w:r>
      <w:r>
        <w:rPr>
          <w:rFonts w:hint="cs"/>
          <w:cs/>
        </w:rPr>
        <w:t>ซอฟต์แวร์</w:t>
      </w:r>
    </w:p>
    <w:p w14:paraId="23E01A74" w14:textId="6FBBA1E2" w:rsidR="00156E9A" w:rsidRPr="00505411" w:rsidRDefault="00156E9A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Pr="00505411">
        <w:rPr>
          <w:cs/>
        </w:rPr>
        <w:t>วิทยาลัยเทคนิค</w:t>
      </w:r>
      <w:r>
        <w:rPr>
          <w:rFonts w:hint="cs"/>
          <w:cs/>
        </w:rPr>
        <w:t>แพร่</w:t>
      </w:r>
    </w:p>
    <w:p w14:paraId="69432284" w14:textId="60F3BAE6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b/>
          <w:bCs/>
          <w:cs/>
        </w:rPr>
        <w:t>พ.ศ. 256</w:t>
      </w:r>
      <w:r w:rsidR="00156E9A">
        <w:rPr>
          <w:b/>
          <w:bCs/>
        </w:rPr>
        <w:t>4</w:t>
      </w:r>
      <w:r w:rsidRPr="00505411">
        <w:rPr>
          <w:b/>
          <w:bCs/>
          <w:cs/>
        </w:rPr>
        <w:t xml:space="preserve"> – ปัจจุบัน</w:t>
      </w:r>
      <w:r w:rsidRPr="00505411">
        <w:rPr>
          <w:b/>
          <w:bCs/>
          <w:cs/>
        </w:rPr>
        <w:tab/>
        <w:t>:</w:t>
      </w:r>
      <w:r w:rsidRPr="00505411">
        <w:rPr>
          <w:cs/>
        </w:rPr>
        <w:t xml:space="preserve"> กำลังศึกษาระดับปริญญาตรี สาขาวิทยาศาสตร์</w:t>
      </w:r>
    </w:p>
    <w:p w14:paraId="4F90107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หลักสูตรวิทยาการคอมพิวเตอร์</w:t>
      </w:r>
    </w:p>
    <w:p w14:paraId="64D4C8B9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คณะวิทยาศาสตร์และเทคโนโลยีการเกษตร</w:t>
      </w:r>
    </w:p>
    <w:p w14:paraId="52254815" w14:textId="77777777" w:rsidR="00924626" w:rsidRPr="00505411" w:rsidRDefault="00924626" w:rsidP="00025889">
      <w:pPr>
        <w:tabs>
          <w:tab w:val="left" w:pos="851"/>
          <w:tab w:val="left" w:pos="1560"/>
          <w:tab w:val="left" w:pos="3402"/>
          <w:tab w:val="left" w:pos="3544"/>
        </w:tabs>
        <w:spacing w:line="276" w:lineRule="auto"/>
        <w:ind w:left="4320" w:hanging="4320"/>
        <w:contextualSpacing/>
        <w:jc w:val="thaiDistribute"/>
      </w:pP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</w:r>
      <w:r w:rsidRPr="00505411">
        <w:rPr>
          <w:cs/>
        </w:rPr>
        <w:tab/>
        <w:t>มหาวิทยาลัยเทคโนโลยีราชมงคลล้านนา น่าน</w:t>
      </w:r>
    </w:p>
    <w:p w14:paraId="7B4B3686" w14:textId="77777777" w:rsidR="00924626" w:rsidRDefault="00924626" w:rsidP="00025889">
      <w:pPr>
        <w:spacing w:line="276" w:lineRule="auto"/>
      </w:pPr>
    </w:p>
    <w:p w14:paraId="5AAE5CC8" w14:textId="5A6E8BE0" w:rsidR="00134CC3" w:rsidRDefault="00134CC3" w:rsidP="00025889">
      <w:pPr>
        <w:spacing w:line="276" w:lineRule="auto"/>
        <w:jc w:val="center"/>
      </w:pPr>
    </w:p>
    <w:p w14:paraId="0BF124A1" w14:textId="3D6830F9" w:rsidR="005E5167" w:rsidRDefault="005E5167" w:rsidP="00025889">
      <w:pPr>
        <w:pStyle w:val="Style1"/>
        <w:spacing w:line="276" w:lineRule="auto"/>
        <w:ind w:firstLine="0"/>
        <w:rPr>
          <w:noProof/>
        </w:rPr>
      </w:pPr>
    </w:p>
    <w:sectPr w:rsidR="005E5167" w:rsidSect="001C6764">
      <w:pgSz w:w="11909" w:h="16840" w:code="9"/>
      <w:pgMar w:top="2160" w:right="1109" w:bottom="1440" w:left="1980" w:header="2160" w:footer="720" w:gutter="0"/>
      <w:pgNumType w:start="87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F4FCFA" w14:textId="77777777" w:rsidR="00861AA0" w:rsidRDefault="00861AA0" w:rsidP="00CE6FE8">
      <w:r>
        <w:separator/>
      </w:r>
    </w:p>
  </w:endnote>
  <w:endnote w:type="continuationSeparator" w:id="0">
    <w:p w14:paraId="6BEC8E7A" w14:textId="77777777" w:rsidR="00861AA0" w:rsidRDefault="00861AA0" w:rsidP="00CE6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b_heavent_med">
    <w:altName w:val="Times New Roman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6930AE18" w14:textId="77777777" w:rsidTr="5B13BD49">
      <w:tc>
        <w:tcPr>
          <w:tcW w:w="2765" w:type="dxa"/>
        </w:tcPr>
        <w:p w14:paraId="3E607EB0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16E8EBEC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0AF893E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0B93ACC2" w14:textId="77777777" w:rsidR="5B13BD49" w:rsidRDefault="00000000" w:rsidP="5B13BD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5B13BD49" w14:paraId="55AE28ED" w14:textId="77777777" w:rsidTr="5B13BD49">
      <w:tc>
        <w:tcPr>
          <w:tcW w:w="2765" w:type="dxa"/>
        </w:tcPr>
        <w:p w14:paraId="67880C58" w14:textId="77777777" w:rsidR="5B13BD49" w:rsidRDefault="00000000" w:rsidP="5B13BD49">
          <w:pPr>
            <w:pStyle w:val="Header"/>
            <w:ind w:left="-115"/>
          </w:pPr>
        </w:p>
      </w:tc>
      <w:tc>
        <w:tcPr>
          <w:tcW w:w="2765" w:type="dxa"/>
        </w:tcPr>
        <w:p w14:paraId="694E7C0F" w14:textId="77777777" w:rsidR="5B13BD49" w:rsidRDefault="00000000" w:rsidP="5B13BD49">
          <w:pPr>
            <w:pStyle w:val="Header"/>
            <w:jc w:val="center"/>
          </w:pPr>
        </w:p>
      </w:tc>
      <w:tc>
        <w:tcPr>
          <w:tcW w:w="2765" w:type="dxa"/>
        </w:tcPr>
        <w:p w14:paraId="02FA4177" w14:textId="77777777" w:rsidR="5B13BD49" w:rsidRDefault="00000000" w:rsidP="5B13BD49">
          <w:pPr>
            <w:pStyle w:val="Header"/>
            <w:ind w:right="-115"/>
            <w:jc w:val="right"/>
          </w:pPr>
        </w:p>
      </w:tc>
    </w:tr>
  </w:tbl>
  <w:p w14:paraId="1564FCDF" w14:textId="77777777" w:rsidR="5B13BD49" w:rsidRDefault="00000000" w:rsidP="5B13BD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2A699" w14:textId="77777777" w:rsidR="00861AA0" w:rsidRDefault="00861AA0" w:rsidP="00CE6FE8">
      <w:r>
        <w:separator/>
      </w:r>
    </w:p>
  </w:footnote>
  <w:footnote w:type="continuationSeparator" w:id="0">
    <w:p w14:paraId="535EA81D" w14:textId="77777777" w:rsidR="00861AA0" w:rsidRDefault="00861AA0" w:rsidP="00CE6F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2B760" w14:textId="27AF17DC" w:rsidR="00825D55" w:rsidRDefault="00825D55">
    <w:pPr>
      <w:pStyle w:val="Header"/>
      <w:jc w:val="right"/>
    </w:pPr>
  </w:p>
  <w:p w14:paraId="20F2394F" w14:textId="77777777" w:rsidR="00825D55" w:rsidRDefault="00825D55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8EEB5" w14:textId="15260966" w:rsidR="007E6551" w:rsidRDefault="007E6551" w:rsidP="00BC2219">
    <w:pPr>
      <w:pStyle w:val="Header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16337640"/>
      <w:docPartObj>
        <w:docPartGallery w:val="Page Numbers (Top of Page)"/>
        <w:docPartUnique/>
      </w:docPartObj>
    </w:sdtPr>
    <w:sdtContent>
      <w:p w14:paraId="3AF0BBB2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8E36" w14:textId="71D9C9DF" w:rsidR="007E6551" w:rsidRDefault="007E6551">
    <w:pPr>
      <w:pStyle w:val="Header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6450605"/>
      <w:docPartObj>
        <w:docPartGallery w:val="Page Numbers (Top of Page)"/>
        <w:docPartUnique/>
      </w:docPartObj>
    </w:sdtPr>
    <w:sdtContent>
      <w:p w14:paraId="2B161124" w14:textId="77777777" w:rsidR="00BC2219" w:rsidRPr="00FE1D94" w:rsidRDefault="00BC2219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25B38B" w14:textId="0FFCD73C" w:rsidR="5B13BD49" w:rsidRDefault="00000000" w:rsidP="5B13BD49">
    <w:pPr>
      <w:pStyle w:val="Header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D6EA3" w14:textId="2D224DBA" w:rsidR="007E6551" w:rsidRDefault="007E6551">
    <w:pPr>
      <w:pStyle w:val="Header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5457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21A9B1F" w14:textId="43004498" w:rsidR="00CE6FE8" w:rsidRDefault="00F83D48" w:rsidP="00F83D4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EF1D4" w14:textId="427B0E0C" w:rsidR="00CD2976" w:rsidRDefault="00000000" w:rsidP="00F83D48">
    <w:pPr>
      <w:pStyle w:val="Header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054E" w14:textId="490B20BC" w:rsidR="007F1476" w:rsidRDefault="007F1476">
    <w:pPr>
      <w:pStyle w:val="Header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BDC09" w14:textId="4AF3AB15" w:rsidR="007F1476" w:rsidRDefault="007F14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A76D3" w14:textId="36852FA6" w:rsidR="007E6551" w:rsidRDefault="007E6551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7D594" w14:textId="7C544C96" w:rsidR="007C6200" w:rsidRDefault="007C6200" w:rsidP="00F83D48">
    <w:pPr>
      <w:pStyle w:val="Header"/>
      <w:jc w:val="right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F6CD1" w14:textId="2C6E9821" w:rsidR="007F1476" w:rsidRDefault="007F1476">
    <w:pPr>
      <w:pStyle w:val="Header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DA2CC" w14:textId="29CEF362" w:rsidR="007F1476" w:rsidRDefault="00000000" w:rsidP="009E594C">
    <w:pPr>
      <w:pStyle w:val="Header"/>
      <w:jc w:val="right"/>
    </w:pPr>
    <w:sdt>
      <w:sdtPr>
        <w:id w:val="-152616831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E594C">
          <w:fldChar w:fldCharType="begin"/>
        </w:r>
        <w:r w:rsidR="009E594C">
          <w:instrText xml:space="preserve"> PAGE   \* MERGEFORMAT </w:instrText>
        </w:r>
        <w:r w:rsidR="009E594C">
          <w:fldChar w:fldCharType="separate"/>
        </w:r>
        <w:r w:rsidR="009E594C">
          <w:rPr>
            <w:noProof/>
          </w:rPr>
          <w:t>2</w:t>
        </w:r>
        <w:r w:rsidR="009E594C">
          <w:rPr>
            <w:noProof/>
          </w:rPr>
          <w:fldChar w:fldCharType="end"/>
        </w:r>
      </w:sdtContent>
    </w:sdt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695544" w14:textId="21397313" w:rsidR="007C6200" w:rsidRDefault="007C6200" w:rsidP="00795787">
    <w:pPr>
      <w:pStyle w:val="Header"/>
      <w:ind w:right="360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3B7F8D" w14:textId="2E81BA90" w:rsidR="006E7414" w:rsidRDefault="006E741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6C3E2" w14:textId="793D0F69" w:rsidR="007E6551" w:rsidRDefault="007E655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EFFFE" w14:textId="21975B0B" w:rsidR="007E6551" w:rsidRDefault="007E6551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26014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A69E415" w14:textId="468C7309" w:rsidR="00DC0E6A" w:rsidRPr="00FE1D94" w:rsidRDefault="00DC0E6A" w:rsidP="004128BA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Pr="00FE1D94">
          <w:rPr>
            <w:noProof/>
          </w:rPr>
          <w:t>2</w:t>
        </w:r>
        <w:r w:rsidRPr="00FE1D94">
          <w:rPr>
            <w:noProof/>
          </w:rPr>
          <w:fldChar w:fldCharType="end"/>
        </w:r>
      </w:p>
    </w:sdtContent>
  </w:sdt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4CC8" w14:textId="41DEF630" w:rsidR="007E6551" w:rsidRDefault="007E6551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C3F61" w14:textId="6F433B75" w:rsidR="007E6551" w:rsidRDefault="007E6551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1539"/>
      <w:docPartObj>
        <w:docPartGallery w:val="Page Numbers (Top of Page)"/>
        <w:docPartUnique/>
      </w:docPartObj>
    </w:sdtPr>
    <w:sdtContent>
      <w:p w14:paraId="75958E58" w14:textId="65A542B4" w:rsidR="0088468E" w:rsidRPr="00FE1D94" w:rsidRDefault="0088468E" w:rsidP="00994D68">
        <w:pPr>
          <w:pStyle w:val="Header"/>
          <w:jc w:val="right"/>
        </w:pPr>
        <w:r w:rsidRPr="00FE1D94">
          <w:fldChar w:fldCharType="begin"/>
        </w:r>
        <w:r w:rsidRPr="00FE1D94">
          <w:instrText xml:space="preserve"> PAGE   \* MERGEFORMAT </w:instrText>
        </w:r>
        <w:r w:rsidRPr="00FE1D94">
          <w:fldChar w:fldCharType="separate"/>
        </w:r>
        <w:r w:rsidR="00714C1E" w:rsidRPr="00FE1D94">
          <w:rPr>
            <w:noProof/>
            <w:lang w:val="th-TH"/>
          </w:rPr>
          <w:t>23</w:t>
        </w:r>
        <w:r w:rsidRPr="00FE1D94"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6A5C"/>
    <w:multiLevelType w:val="hybridMultilevel"/>
    <w:tmpl w:val="CDA8516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F5B89"/>
    <w:multiLevelType w:val="hybridMultilevel"/>
    <w:tmpl w:val="100C0E7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9E1079"/>
    <w:multiLevelType w:val="hybridMultilevel"/>
    <w:tmpl w:val="E9F28A84"/>
    <w:lvl w:ilvl="0" w:tplc="9C34F1AE">
      <w:start w:val="1"/>
      <w:numFmt w:val="decimal"/>
      <w:pStyle w:val="TableofFigures"/>
      <w:lvlText w:val="%1."/>
      <w:lvlJc w:val="left"/>
      <w:pPr>
        <w:ind w:left="360" w:hanging="360"/>
      </w:pPr>
      <w:rPr>
        <w:rFonts w:ascii="TH Niramit AS" w:hAnsi="TH Niramit AS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A0A11"/>
    <w:multiLevelType w:val="hybridMultilevel"/>
    <w:tmpl w:val="B33A5B8E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A6953F3"/>
    <w:multiLevelType w:val="hybridMultilevel"/>
    <w:tmpl w:val="D1425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16667D"/>
    <w:multiLevelType w:val="hybridMultilevel"/>
    <w:tmpl w:val="0BA4D09C"/>
    <w:lvl w:ilvl="0" w:tplc="FFFFFFF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2109181E"/>
    <w:multiLevelType w:val="hybridMultilevel"/>
    <w:tmpl w:val="B7000142"/>
    <w:lvl w:ilvl="0" w:tplc="563EFA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E9423F8"/>
    <w:multiLevelType w:val="multilevel"/>
    <w:tmpl w:val="0416F76A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ascii="TH Niramit AS" w:hAnsi="TH Niramit AS"/>
        <w:sz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73791"/>
    <w:multiLevelType w:val="hybridMultilevel"/>
    <w:tmpl w:val="CDA851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22839"/>
    <w:multiLevelType w:val="hybridMultilevel"/>
    <w:tmpl w:val="A5B0F0D6"/>
    <w:lvl w:ilvl="0" w:tplc="061467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DD309EE"/>
    <w:multiLevelType w:val="hybridMultilevel"/>
    <w:tmpl w:val="6D72321A"/>
    <w:lvl w:ilvl="0" w:tplc="90FA4B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3C940E5"/>
    <w:multiLevelType w:val="hybridMultilevel"/>
    <w:tmpl w:val="68866F42"/>
    <w:lvl w:ilvl="0" w:tplc="6DDC1D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4F64145"/>
    <w:multiLevelType w:val="multilevel"/>
    <w:tmpl w:val="D60E8C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490E5693"/>
    <w:multiLevelType w:val="hybridMultilevel"/>
    <w:tmpl w:val="100C0E76"/>
    <w:lvl w:ilvl="0" w:tplc="CD8E60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A11329D"/>
    <w:multiLevelType w:val="hybridMultilevel"/>
    <w:tmpl w:val="C1021E50"/>
    <w:lvl w:ilvl="0" w:tplc="04090015">
      <w:start w:val="1"/>
      <w:numFmt w:val="upp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58403F7"/>
    <w:multiLevelType w:val="hybridMultilevel"/>
    <w:tmpl w:val="0BDE8F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6050B"/>
    <w:multiLevelType w:val="hybridMultilevel"/>
    <w:tmpl w:val="4496B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B784350"/>
    <w:multiLevelType w:val="hybridMultilevel"/>
    <w:tmpl w:val="1B9EF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BC008F"/>
    <w:multiLevelType w:val="hybridMultilevel"/>
    <w:tmpl w:val="D7B252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801FAC"/>
    <w:multiLevelType w:val="hybridMultilevel"/>
    <w:tmpl w:val="48A09194"/>
    <w:lvl w:ilvl="0" w:tplc="9B72D9A6">
      <w:start w:val="4"/>
      <w:numFmt w:val="bullet"/>
      <w:lvlText w:val="-"/>
      <w:lvlJc w:val="left"/>
      <w:pPr>
        <w:ind w:left="720" w:hanging="360"/>
      </w:pPr>
      <w:rPr>
        <w:rFonts w:ascii="TH Niramit AS" w:eastAsiaTheme="minorEastAsia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DE7A10"/>
    <w:multiLevelType w:val="multilevel"/>
    <w:tmpl w:val="D60662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0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1" w15:restartNumberingAfterBreak="0">
    <w:nsid w:val="69541564"/>
    <w:multiLevelType w:val="hybridMultilevel"/>
    <w:tmpl w:val="2B1C3CD6"/>
    <w:lvl w:ilvl="0" w:tplc="2FB497B2">
      <w:start w:val="1"/>
      <w:numFmt w:val="decimal"/>
      <w:lvlText w:val="%1.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2" w15:restartNumberingAfterBreak="0">
    <w:nsid w:val="6C472A39"/>
    <w:multiLevelType w:val="hybridMultilevel"/>
    <w:tmpl w:val="741A734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2C13660"/>
    <w:multiLevelType w:val="hybridMultilevel"/>
    <w:tmpl w:val="9508F02E"/>
    <w:lvl w:ilvl="0" w:tplc="90FA4B84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72CF2F65"/>
    <w:multiLevelType w:val="hybridMultilevel"/>
    <w:tmpl w:val="9584769E"/>
    <w:lvl w:ilvl="0" w:tplc="A8C879B4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78517F15"/>
    <w:multiLevelType w:val="hybridMultilevel"/>
    <w:tmpl w:val="ACB40ECA"/>
    <w:lvl w:ilvl="0" w:tplc="5CF6B7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84972720">
    <w:abstractNumId w:val="2"/>
  </w:num>
  <w:num w:numId="2" w16cid:durableId="1546135329">
    <w:abstractNumId w:val="14"/>
  </w:num>
  <w:num w:numId="3" w16cid:durableId="1409233827">
    <w:abstractNumId w:val="16"/>
  </w:num>
  <w:num w:numId="4" w16cid:durableId="104346008">
    <w:abstractNumId w:val="24"/>
  </w:num>
  <w:num w:numId="5" w16cid:durableId="313678271">
    <w:abstractNumId w:val="22"/>
  </w:num>
  <w:num w:numId="6" w16cid:durableId="1557813924">
    <w:abstractNumId w:val="21"/>
  </w:num>
  <w:num w:numId="7" w16cid:durableId="2042052416">
    <w:abstractNumId w:val="25"/>
  </w:num>
  <w:num w:numId="8" w16cid:durableId="1764916880">
    <w:abstractNumId w:val="20"/>
  </w:num>
  <w:num w:numId="9" w16cid:durableId="1141188066">
    <w:abstractNumId w:val="9"/>
  </w:num>
  <w:num w:numId="10" w16cid:durableId="251278246">
    <w:abstractNumId w:val="11"/>
  </w:num>
  <w:num w:numId="11" w16cid:durableId="1622375687">
    <w:abstractNumId w:val="12"/>
  </w:num>
  <w:num w:numId="12" w16cid:durableId="2070302293">
    <w:abstractNumId w:val="13"/>
  </w:num>
  <w:num w:numId="13" w16cid:durableId="2113165317">
    <w:abstractNumId w:val="1"/>
  </w:num>
  <w:num w:numId="14" w16cid:durableId="619805451">
    <w:abstractNumId w:val="7"/>
  </w:num>
  <w:num w:numId="15" w16cid:durableId="806125106">
    <w:abstractNumId w:val="2"/>
    <w:lvlOverride w:ilvl="0">
      <w:startOverride w:val="1"/>
    </w:lvlOverride>
  </w:num>
  <w:num w:numId="16" w16cid:durableId="340544090">
    <w:abstractNumId w:val="6"/>
  </w:num>
  <w:num w:numId="17" w16cid:durableId="846602760">
    <w:abstractNumId w:val="10"/>
  </w:num>
  <w:num w:numId="18" w16cid:durableId="82457901">
    <w:abstractNumId w:val="19"/>
  </w:num>
  <w:num w:numId="19" w16cid:durableId="1668286518">
    <w:abstractNumId w:val="2"/>
    <w:lvlOverride w:ilvl="0">
      <w:startOverride w:val="1"/>
    </w:lvlOverride>
  </w:num>
  <w:num w:numId="20" w16cid:durableId="1602058517">
    <w:abstractNumId w:val="4"/>
  </w:num>
  <w:num w:numId="21" w16cid:durableId="1564481396">
    <w:abstractNumId w:val="18"/>
  </w:num>
  <w:num w:numId="22" w16cid:durableId="1545603441">
    <w:abstractNumId w:val="23"/>
  </w:num>
  <w:num w:numId="23" w16cid:durableId="923417126">
    <w:abstractNumId w:val="3"/>
  </w:num>
  <w:num w:numId="24" w16cid:durableId="1658608134">
    <w:abstractNumId w:val="17"/>
  </w:num>
  <w:num w:numId="25" w16cid:durableId="481968680">
    <w:abstractNumId w:val="8"/>
  </w:num>
  <w:num w:numId="26" w16cid:durableId="413403361">
    <w:abstractNumId w:val="0"/>
  </w:num>
  <w:num w:numId="27" w16cid:durableId="565799356">
    <w:abstractNumId w:val="5"/>
  </w:num>
  <w:num w:numId="28" w16cid:durableId="1091585961">
    <w:abstractNumId w:val="2"/>
    <w:lvlOverride w:ilvl="0">
      <w:startOverride w:val="1"/>
    </w:lvlOverride>
  </w:num>
  <w:num w:numId="29" w16cid:durableId="1526284437">
    <w:abstractNumId w:val="2"/>
    <w:lvlOverride w:ilvl="0">
      <w:startOverride w:val="1"/>
    </w:lvlOverride>
  </w:num>
  <w:num w:numId="30" w16cid:durableId="1946648569">
    <w:abstractNumId w:val="2"/>
    <w:lvlOverride w:ilvl="0">
      <w:startOverride w:val="1"/>
    </w:lvlOverride>
  </w:num>
  <w:num w:numId="31" w16cid:durableId="1404524756">
    <w:abstractNumId w:val="2"/>
    <w:lvlOverride w:ilvl="0">
      <w:startOverride w:val="1"/>
    </w:lvlOverride>
  </w:num>
  <w:num w:numId="32" w16cid:durableId="1711759574">
    <w:abstractNumId w:val="2"/>
    <w:lvlOverride w:ilvl="0">
      <w:startOverride w:val="1"/>
    </w:lvlOverride>
  </w:num>
  <w:num w:numId="33" w16cid:durableId="1032731611">
    <w:abstractNumId w:val="2"/>
    <w:lvlOverride w:ilvl="0">
      <w:startOverride w:val="1"/>
    </w:lvlOverride>
  </w:num>
  <w:num w:numId="34" w16cid:durableId="979119472">
    <w:abstractNumId w:val="2"/>
    <w:lvlOverride w:ilvl="0">
      <w:startOverride w:val="1"/>
    </w:lvlOverride>
  </w:num>
  <w:num w:numId="35" w16cid:durableId="379402273">
    <w:abstractNumId w:val="2"/>
    <w:lvlOverride w:ilvl="0">
      <w:startOverride w:val="1"/>
    </w:lvlOverride>
  </w:num>
  <w:num w:numId="36" w16cid:durableId="573509244">
    <w:abstractNumId w:val="2"/>
    <w:lvlOverride w:ilvl="0">
      <w:startOverride w:val="1"/>
    </w:lvlOverride>
  </w:num>
  <w:num w:numId="37" w16cid:durableId="2097744455">
    <w:abstractNumId w:val="2"/>
    <w:lvlOverride w:ilvl="0">
      <w:startOverride w:val="1"/>
    </w:lvlOverride>
  </w:num>
  <w:num w:numId="38" w16cid:durableId="415589099">
    <w:abstractNumId w:val="2"/>
    <w:lvlOverride w:ilvl="0">
      <w:startOverride w:val="1"/>
    </w:lvlOverride>
  </w:num>
  <w:num w:numId="39" w16cid:durableId="2003656393">
    <w:abstractNumId w:val="2"/>
    <w:lvlOverride w:ilvl="0">
      <w:startOverride w:val="1"/>
    </w:lvlOverride>
  </w:num>
  <w:num w:numId="40" w16cid:durableId="325479151">
    <w:abstractNumId w:val="2"/>
    <w:lvlOverride w:ilvl="0">
      <w:startOverride w:val="1"/>
    </w:lvlOverride>
  </w:num>
  <w:num w:numId="41" w16cid:durableId="1265068599">
    <w:abstractNumId w:val="15"/>
  </w:num>
  <w:num w:numId="42" w16cid:durableId="71204449">
    <w:abstractNumId w:val="2"/>
    <w:lvlOverride w:ilvl="0">
      <w:startOverride w:val="1"/>
    </w:lvlOverride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892"/>
    <w:rsid w:val="0000274E"/>
    <w:rsid w:val="00003369"/>
    <w:rsid w:val="000044E5"/>
    <w:rsid w:val="00004FB2"/>
    <w:rsid w:val="000064CB"/>
    <w:rsid w:val="00010771"/>
    <w:rsid w:val="000120ED"/>
    <w:rsid w:val="000122EA"/>
    <w:rsid w:val="000133B5"/>
    <w:rsid w:val="000147FA"/>
    <w:rsid w:val="00020198"/>
    <w:rsid w:val="0002019A"/>
    <w:rsid w:val="00022C10"/>
    <w:rsid w:val="00025889"/>
    <w:rsid w:val="00027D4E"/>
    <w:rsid w:val="00031C6D"/>
    <w:rsid w:val="000320B2"/>
    <w:rsid w:val="000326C8"/>
    <w:rsid w:val="00033145"/>
    <w:rsid w:val="000332CF"/>
    <w:rsid w:val="000335A7"/>
    <w:rsid w:val="000337D5"/>
    <w:rsid w:val="0003424F"/>
    <w:rsid w:val="00035286"/>
    <w:rsid w:val="000357E9"/>
    <w:rsid w:val="00036788"/>
    <w:rsid w:val="0003698C"/>
    <w:rsid w:val="000411A4"/>
    <w:rsid w:val="00041B1B"/>
    <w:rsid w:val="000422D6"/>
    <w:rsid w:val="00043250"/>
    <w:rsid w:val="00045DBB"/>
    <w:rsid w:val="0004629A"/>
    <w:rsid w:val="00046698"/>
    <w:rsid w:val="000500D5"/>
    <w:rsid w:val="00056ADB"/>
    <w:rsid w:val="0005778D"/>
    <w:rsid w:val="00060351"/>
    <w:rsid w:val="000631FA"/>
    <w:rsid w:val="00067761"/>
    <w:rsid w:val="00070233"/>
    <w:rsid w:val="00072D81"/>
    <w:rsid w:val="00073D60"/>
    <w:rsid w:val="000805BC"/>
    <w:rsid w:val="00081B57"/>
    <w:rsid w:val="000822C1"/>
    <w:rsid w:val="00083D20"/>
    <w:rsid w:val="00083FE7"/>
    <w:rsid w:val="00091867"/>
    <w:rsid w:val="000918D9"/>
    <w:rsid w:val="00094E7B"/>
    <w:rsid w:val="000967A7"/>
    <w:rsid w:val="000A1F31"/>
    <w:rsid w:val="000A2FAD"/>
    <w:rsid w:val="000A514F"/>
    <w:rsid w:val="000A5B68"/>
    <w:rsid w:val="000A6B6B"/>
    <w:rsid w:val="000A7416"/>
    <w:rsid w:val="000B3CAE"/>
    <w:rsid w:val="000B436A"/>
    <w:rsid w:val="000B48CF"/>
    <w:rsid w:val="000C0C64"/>
    <w:rsid w:val="000C459A"/>
    <w:rsid w:val="000C4AAF"/>
    <w:rsid w:val="000C4C90"/>
    <w:rsid w:val="000C62CA"/>
    <w:rsid w:val="000C6B52"/>
    <w:rsid w:val="000C6D31"/>
    <w:rsid w:val="000C799D"/>
    <w:rsid w:val="000D17D9"/>
    <w:rsid w:val="000D1F6F"/>
    <w:rsid w:val="000D2555"/>
    <w:rsid w:val="000D2971"/>
    <w:rsid w:val="000D44E3"/>
    <w:rsid w:val="000D796D"/>
    <w:rsid w:val="000E2946"/>
    <w:rsid w:val="000E587C"/>
    <w:rsid w:val="000E6610"/>
    <w:rsid w:val="000E71EF"/>
    <w:rsid w:val="000F2714"/>
    <w:rsid w:val="000F2F54"/>
    <w:rsid w:val="000F631E"/>
    <w:rsid w:val="001011F8"/>
    <w:rsid w:val="0010152A"/>
    <w:rsid w:val="00101C50"/>
    <w:rsid w:val="001025E3"/>
    <w:rsid w:val="00102FB6"/>
    <w:rsid w:val="00103C6B"/>
    <w:rsid w:val="001041D8"/>
    <w:rsid w:val="00104FD4"/>
    <w:rsid w:val="00110C34"/>
    <w:rsid w:val="001115DB"/>
    <w:rsid w:val="00113412"/>
    <w:rsid w:val="00113AC4"/>
    <w:rsid w:val="00115347"/>
    <w:rsid w:val="00115B47"/>
    <w:rsid w:val="001171EC"/>
    <w:rsid w:val="00117681"/>
    <w:rsid w:val="00121D8C"/>
    <w:rsid w:val="001220D7"/>
    <w:rsid w:val="00123715"/>
    <w:rsid w:val="00130207"/>
    <w:rsid w:val="00132C76"/>
    <w:rsid w:val="001345A2"/>
    <w:rsid w:val="001349BC"/>
    <w:rsid w:val="00134CC3"/>
    <w:rsid w:val="00135F12"/>
    <w:rsid w:val="001369DD"/>
    <w:rsid w:val="0013719A"/>
    <w:rsid w:val="00141079"/>
    <w:rsid w:val="00143550"/>
    <w:rsid w:val="00144380"/>
    <w:rsid w:val="00144909"/>
    <w:rsid w:val="00144D36"/>
    <w:rsid w:val="00153413"/>
    <w:rsid w:val="00154B54"/>
    <w:rsid w:val="00156E9A"/>
    <w:rsid w:val="001602AB"/>
    <w:rsid w:val="00160819"/>
    <w:rsid w:val="00160CFB"/>
    <w:rsid w:val="001621B3"/>
    <w:rsid w:val="001624BB"/>
    <w:rsid w:val="00163091"/>
    <w:rsid w:val="001700B7"/>
    <w:rsid w:val="001700E9"/>
    <w:rsid w:val="0017032B"/>
    <w:rsid w:val="00170531"/>
    <w:rsid w:val="00171F67"/>
    <w:rsid w:val="00173108"/>
    <w:rsid w:val="00175FBD"/>
    <w:rsid w:val="00176118"/>
    <w:rsid w:val="00176CA7"/>
    <w:rsid w:val="00180484"/>
    <w:rsid w:val="0018097D"/>
    <w:rsid w:val="00181042"/>
    <w:rsid w:val="0018220E"/>
    <w:rsid w:val="00182FF6"/>
    <w:rsid w:val="001848F5"/>
    <w:rsid w:val="00185050"/>
    <w:rsid w:val="0019075B"/>
    <w:rsid w:val="00191D41"/>
    <w:rsid w:val="00196972"/>
    <w:rsid w:val="001A60EE"/>
    <w:rsid w:val="001A7392"/>
    <w:rsid w:val="001B385A"/>
    <w:rsid w:val="001B42E6"/>
    <w:rsid w:val="001B5DCC"/>
    <w:rsid w:val="001B6657"/>
    <w:rsid w:val="001B66D3"/>
    <w:rsid w:val="001B6CBF"/>
    <w:rsid w:val="001B7156"/>
    <w:rsid w:val="001C0771"/>
    <w:rsid w:val="001C1FE5"/>
    <w:rsid w:val="001C28C9"/>
    <w:rsid w:val="001C4ECF"/>
    <w:rsid w:val="001C6764"/>
    <w:rsid w:val="001C6BFD"/>
    <w:rsid w:val="001C730F"/>
    <w:rsid w:val="001C7D90"/>
    <w:rsid w:val="001D1277"/>
    <w:rsid w:val="001D1D25"/>
    <w:rsid w:val="001D3A83"/>
    <w:rsid w:val="001D3CC2"/>
    <w:rsid w:val="001D3F34"/>
    <w:rsid w:val="001D65E7"/>
    <w:rsid w:val="001D68AD"/>
    <w:rsid w:val="001D6BFE"/>
    <w:rsid w:val="001E1375"/>
    <w:rsid w:val="001E177F"/>
    <w:rsid w:val="001E295E"/>
    <w:rsid w:val="001E2EAC"/>
    <w:rsid w:val="001E639E"/>
    <w:rsid w:val="001F0771"/>
    <w:rsid w:val="001F234A"/>
    <w:rsid w:val="001F23E4"/>
    <w:rsid w:val="001F278F"/>
    <w:rsid w:val="001F2B1B"/>
    <w:rsid w:val="001F38EF"/>
    <w:rsid w:val="001F3CAD"/>
    <w:rsid w:val="001F3F87"/>
    <w:rsid w:val="001F4C08"/>
    <w:rsid w:val="001F4F92"/>
    <w:rsid w:val="001F5672"/>
    <w:rsid w:val="001F5EDA"/>
    <w:rsid w:val="001F60AF"/>
    <w:rsid w:val="0020404F"/>
    <w:rsid w:val="002057DD"/>
    <w:rsid w:val="00206BB2"/>
    <w:rsid w:val="00207682"/>
    <w:rsid w:val="002111BF"/>
    <w:rsid w:val="0021138F"/>
    <w:rsid w:val="002117A0"/>
    <w:rsid w:val="002141B6"/>
    <w:rsid w:val="00214EB2"/>
    <w:rsid w:val="0021519F"/>
    <w:rsid w:val="002158D7"/>
    <w:rsid w:val="00216B76"/>
    <w:rsid w:val="00217343"/>
    <w:rsid w:val="002208A3"/>
    <w:rsid w:val="00222031"/>
    <w:rsid w:val="0022278F"/>
    <w:rsid w:val="002233E7"/>
    <w:rsid w:val="00224B13"/>
    <w:rsid w:val="00225FB4"/>
    <w:rsid w:val="00226D59"/>
    <w:rsid w:val="00230B08"/>
    <w:rsid w:val="00231CC9"/>
    <w:rsid w:val="00231F10"/>
    <w:rsid w:val="00233FCF"/>
    <w:rsid w:val="00234EF9"/>
    <w:rsid w:val="00235368"/>
    <w:rsid w:val="002356B9"/>
    <w:rsid w:val="00235D16"/>
    <w:rsid w:val="0024102C"/>
    <w:rsid w:val="00244B4D"/>
    <w:rsid w:val="0024585E"/>
    <w:rsid w:val="00245C28"/>
    <w:rsid w:val="0024708F"/>
    <w:rsid w:val="0025044F"/>
    <w:rsid w:val="00255AD9"/>
    <w:rsid w:val="00256B1F"/>
    <w:rsid w:val="00260C6F"/>
    <w:rsid w:val="0026140A"/>
    <w:rsid w:val="00263621"/>
    <w:rsid w:val="00264BFF"/>
    <w:rsid w:val="0026618A"/>
    <w:rsid w:val="00271BE7"/>
    <w:rsid w:val="0027239D"/>
    <w:rsid w:val="00280431"/>
    <w:rsid w:val="002829FF"/>
    <w:rsid w:val="00284133"/>
    <w:rsid w:val="00287AB8"/>
    <w:rsid w:val="00287F3E"/>
    <w:rsid w:val="002902CF"/>
    <w:rsid w:val="00291EAF"/>
    <w:rsid w:val="002930C2"/>
    <w:rsid w:val="00293B0E"/>
    <w:rsid w:val="00293BAF"/>
    <w:rsid w:val="002A0A54"/>
    <w:rsid w:val="002A3F72"/>
    <w:rsid w:val="002A4DCA"/>
    <w:rsid w:val="002A5960"/>
    <w:rsid w:val="002A645E"/>
    <w:rsid w:val="002A6499"/>
    <w:rsid w:val="002B0E14"/>
    <w:rsid w:val="002B1C61"/>
    <w:rsid w:val="002B402D"/>
    <w:rsid w:val="002C45CC"/>
    <w:rsid w:val="002C5D3D"/>
    <w:rsid w:val="002D1E34"/>
    <w:rsid w:val="002D2A75"/>
    <w:rsid w:val="002D3D86"/>
    <w:rsid w:val="002D5683"/>
    <w:rsid w:val="002E4161"/>
    <w:rsid w:val="002E4266"/>
    <w:rsid w:val="002E4AA2"/>
    <w:rsid w:val="002E535A"/>
    <w:rsid w:val="002E570C"/>
    <w:rsid w:val="002E6F20"/>
    <w:rsid w:val="002F342A"/>
    <w:rsid w:val="002F4B7C"/>
    <w:rsid w:val="00301FE0"/>
    <w:rsid w:val="003027EA"/>
    <w:rsid w:val="00303118"/>
    <w:rsid w:val="00304428"/>
    <w:rsid w:val="00307F65"/>
    <w:rsid w:val="003112E1"/>
    <w:rsid w:val="003113D8"/>
    <w:rsid w:val="003147E8"/>
    <w:rsid w:val="0032047B"/>
    <w:rsid w:val="00320DC1"/>
    <w:rsid w:val="003236A3"/>
    <w:rsid w:val="0032428C"/>
    <w:rsid w:val="00324A9D"/>
    <w:rsid w:val="00324B17"/>
    <w:rsid w:val="00326624"/>
    <w:rsid w:val="00327372"/>
    <w:rsid w:val="003275B9"/>
    <w:rsid w:val="00327A18"/>
    <w:rsid w:val="0033107D"/>
    <w:rsid w:val="003328FA"/>
    <w:rsid w:val="003329A8"/>
    <w:rsid w:val="00332B8E"/>
    <w:rsid w:val="0033790A"/>
    <w:rsid w:val="00341823"/>
    <w:rsid w:val="00342A33"/>
    <w:rsid w:val="003446E6"/>
    <w:rsid w:val="003455FE"/>
    <w:rsid w:val="00345C7A"/>
    <w:rsid w:val="00346408"/>
    <w:rsid w:val="00351901"/>
    <w:rsid w:val="00353EEF"/>
    <w:rsid w:val="0035449C"/>
    <w:rsid w:val="0035484C"/>
    <w:rsid w:val="00356445"/>
    <w:rsid w:val="003621CD"/>
    <w:rsid w:val="00364A78"/>
    <w:rsid w:val="00365A0F"/>
    <w:rsid w:val="0037146C"/>
    <w:rsid w:val="00372596"/>
    <w:rsid w:val="0037626D"/>
    <w:rsid w:val="00376599"/>
    <w:rsid w:val="00376749"/>
    <w:rsid w:val="003769CB"/>
    <w:rsid w:val="003819C8"/>
    <w:rsid w:val="0038315E"/>
    <w:rsid w:val="00384F42"/>
    <w:rsid w:val="003867D2"/>
    <w:rsid w:val="00387948"/>
    <w:rsid w:val="00391138"/>
    <w:rsid w:val="00391542"/>
    <w:rsid w:val="00391EEC"/>
    <w:rsid w:val="0039277C"/>
    <w:rsid w:val="00392B7D"/>
    <w:rsid w:val="0039788E"/>
    <w:rsid w:val="003A276E"/>
    <w:rsid w:val="003A60AB"/>
    <w:rsid w:val="003A6D01"/>
    <w:rsid w:val="003A700E"/>
    <w:rsid w:val="003A7E68"/>
    <w:rsid w:val="003B06AA"/>
    <w:rsid w:val="003B0E0B"/>
    <w:rsid w:val="003B5D6F"/>
    <w:rsid w:val="003B7454"/>
    <w:rsid w:val="003C04FF"/>
    <w:rsid w:val="003C1266"/>
    <w:rsid w:val="003C41B5"/>
    <w:rsid w:val="003C5341"/>
    <w:rsid w:val="003C5ED8"/>
    <w:rsid w:val="003C5EF1"/>
    <w:rsid w:val="003C69F6"/>
    <w:rsid w:val="003C6A5E"/>
    <w:rsid w:val="003C7DCA"/>
    <w:rsid w:val="003D14D8"/>
    <w:rsid w:val="003D4771"/>
    <w:rsid w:val="003D4EE8"/>
    <w:rsid w:val="003D6151"/>
    <w:rsid w:val="003D744E"/>
    <w:rsid w:val="003E129F"/>
    <w:rsid w:val="003E6C79"/>
    <w:rsid w:val="003E721B"/>
    <w:rsid w:val="003F048C"/>
    <w:rsid w:val="003F1F9F"/>
    <w:rsid w:val="003F2A3C"/>
    <w:rsid w:val="003F2CF7"/>
    <w:rsid w:val="003F3F73"/>
    <w:rsid w:val="003F4A3B"/>
    <w:rsid w:val="00400349"/>
    <w:rsid w:val="00400EF9"/>
    <w:rsid w:val="0040352F"/>
    <w:rsid w:val="00404EDA"/>
    <w:rsid w:val="0040512E"/>
    <w:rsid w:val="00405647"/>
    <w:rsid w:val="00405D83"/>
    <w:rsid w:val="00406F1E"/>
    <w:rsid w:val="00410B44"/>
    <w:rsid w:val="00410DC0"/>
    <w:rsid w:val="004128BA"/>
    <w:rsid w:val="0042016A"/>
    <w:rsid w:val="00420708"/>
    <w:rsid w:val="004209A1"/>
    <w:rsid w:val="004235A2"/>
    <w:rsid w:val="00423843"/>
    <w:rsid w:val="0042425E"/>
    <w:rsid w:val="004256C6"/>
    <w:rsid w:val="004260B6"/>
    <w:rsid w:val="00426E96"/>
    <w:rsid w:val="004310F2"/>
    <w:rsid w:val="00432D76"/>
    <w:rsid w:val="004330F9"/>
    <w:rsid w:val="004337AC"/>
    <w:rsid w:val="00434071"/>
    <w:rsid w:val="00434730"/>
    <w:rsid w:val="0043586A"/>
    <w:rsid w:val="004358F3"/>
    <w:rsid w:val="004376A2"/>
    <w:rsid w:val="00440E8A"/>
    <w:rsid w:val="004429A4"/>
    <w:rsid w:val="00444F6D"/>
    <w:rsid w:val="0045273E"/>
    <w:rsid w:val="00452EFF"/>
    <w:rsid w:val="00453840"/>
    <w:rsid w:val="00455AB3"/>
    <w:rsid w:val="00455CBB"/>
    <w:rsid w:val="0045613E"/>
    <w:rsid w:val="0045714E"/>
    <w:rsid w:val="004620AF"/>
    <w:rsid w:val="004638B0"/>
    <w:rsid w:val="00463D26"/>
    <w:rsid w:val="00467F9D"/>
    <w:rsid w:val="004705F8"/>
    <w:rsid w:val="004737CF"/>
    <w:rsid w:val="004753DA"/>
    <w:rsid w:val="00475E57"/>
    <w:rsid w:val="004763EF"/>
    <w:rsid w:val="00476F6B"/>
    <w:rsid w:val="00477A07"/>
    <w:rsid w:val="00480600"/>
    <w:rsid w:val="00482AC4"/>
    <w:rsid w:val="0048362A"/>
    <w:rsid w:val="00483A98"/>
    <w:rsid w:val="004846F0"/>
    <w:rsid w:val="00485BFD"/>
    <w:rsid w:val="00492382"/>
    <w:rsid w:val="00494591"/>
    <w:rsid w:val="0049512C"/>
    <w:rsid w:val="004A25C7"/>
    <w:rsid w:val="004A27FB"/>
    <w:rsid w:val="004A36A6"/>
    <w:rsid w:val="004A38EF"/>
    <w:rsid w:val="004A6A93"/>
    <w:rsid w:val="004B0622"/>
    <w:rsid w:val="004B1C12"/>
    <w:rsid w:val="004B2F2F"/>
    <w:rsid w:val="004B3F53"/>
    <w:rsid w:val="004B49F0"/>
    <w:rsid w:val="004B5A1C"/>
    <w:rsid w:val="004C1498"/>
    <w:rsid w:val="004C22B7"/>
    <w:rsid w:val="004C2F77"/>
    <w:rsid w:val="004C367F"/>
    <w:rsid w:val="004D090A"/>
    <w:rsid w:val="004D3DE5"/>
    <w:rsid w:val="004D45AE"/>
    <w:rsid w:val="004D5CB0"/>
    <w:rsid w:val="004D67D9"/>
    <w:rsid w:val="004D72BA"/>
    <w:rsid w:val="004E67ED"/>
    <w:rsid w:val="004E7877"/>
    <w:rsid w:val="004F0C59"/>
    <w:rsid w:val="004F4A41"/>
    <w:rsid w:val="004F5405"/>
    <w:rsid w:val="004F79F4"/>
    <w:rsid w:val="00503DB4"/>
    <w:rsid w:val="005057ED"/>
    <w:rsid w:val="005109EB"/>
    <w:rsid w:val="00512A0A"/>
    <w:rsid w:val="0051398E"/>
    <w:rsid w:val="005152A2"/>
    <w:rsid w:val="005210FF"/>
    <w:rsid w:val="0052128D"/>
    <w:rsid w:val="00523F77"/>
    <w:rsid w:val="00524F52"/>
    <w:rsid w:val="005263AE"/>
    <w:rsid w:val="005275A8"/>
    <w:rsid w:val="00527EC0"/>
    <w:rsid w:val="0053031D"/>
    <w:rsid w:val="00532CB7"/>
    <w:rsid w:val="005338D5"/>
    <w:rsid w:val="00533964"/>
    <w:rsid w:val="005345DE"/>
    <w:rsid w:val="0053618C"/>
    <w:rsid w:val="00536586"/>
    <w:rsid w:val="00537423"/>
    <w:rsid w:val="00537A95"/>
    <w:rsid w:val="00537ED5"/>
    <w:rsid w:val="00540868"/>
    <w:rsid w:val="00543636"/>
    <w:rsid w:val="0054646F"/>
    <w:rsid w:val="00551956"/>
    <w:rsid w:val="00552E43"/>
    <w:rsid w:val="0055358B"/>
    <w:rsid w:val="005538D1"/>
    <w:rsid w:val="005548A0"/>
    <w:rsid w:val="00554C79"/>
    <w:rsid w:val="00555063"/>
    <w:rsid w:val="00556667"/>
    <w:rsid w:val="00556B8E"/>
    <w:rsid w:val="0056106D"/>
    <w:rsid w:val="005634EA"/>
    <w:rsid w:val="00564409"/>
    <w:rsid w:val="00567F38"/>
    <w:rsid w:val="005713F3"/>
    <w:rsid w:val="005716B0"/>
    <w:rsid w:val="00571C99"/>
    <w:rsid w:val="005735D3"/>
    <w:rsid w:val="00573AA8"/>
    <w:rsid w:val="00575B5D"/>
    <w:rsid w:val="0057741A"/>
    <w:rsid w:val="005779AC"/>
    <w:rsid w:val="00582C7F"/>
    <w:rsid w:val="005850D0"/>
    <w:rsid w:val="00586F75"/>
    <w:rsid w:val="00587C48"/>
    <w:rsid w:val="00593184"/>
    <w:rsid w:val="005935DD"/>
    <w:rsid w:val="00593CCD"/>
    <w:rsid w:val="00593E97"/>
    <w:rsid w:val="0059453F"/>
    <w:rsid w:val="005A27F9"/>
    <w:rsid w:val="005A30FD"/>
    <w:rsid w:val="005A41A8"/>
    <w:rsid w:val="005A5C86"/>
    <w:rsid w:val="005B0CF1"/>
    <w:rsid w:val="005B162C"/>
    <w:rsid w:val="005B1970"/>
    <w:rsid w:val="005B20D8"/>
    <w:rsid w:val="005B3900"/>
    <w:rsid w:val="005B4433"/>
    <w:rsid w:val="005B4F9A"/>
    <w:rsid w:val="005B6A94"/>
    <w:rsid w:val="005B7839"/>
    <w:rsid w:val="005C2064"/>
    <w:rsid w:val="005C349A"/>
    <w:rsid w:val="005C36E7"/>
    <w:rsid w:val="005C5A66"/>
    <w:rsid w:val="005C5ED6"/>
    <w:rsid w:val="005C709C"/>
    <w:rsid w:val="005C7F2D"/>
    <w:rsid w:val="005D63DF"/>
    <w:rsid w:val="005D69D0"/>
    <w:rsid w:val="005E14F9"/>
    <w:rsid w:val="005E416E"/>
    <w:rsid w:val="005E4862"/>
    <w:rsid w:val="005E5167"/>
    <w:rsid w:val="005E7BCD"/>
    <w:rsid w:val="005F59CB"/>
    <w:rsid w:val="005F5D89"/>
    <w:rsid w:val="005F5F95"/>
    <w:rsid w:val="00600D22"/>
    <w:rsid w:val="0060126A"/>
    <w:rsid w:val="006066DA"/>
    <w:rsid w:val="00606C71"/>
    <w:rsid w:val="00610099"/>
    <w:rsid w:val="00614209"/>
    <w:rsid w:val="0061560D"/>
    <w:rsid w:val="00617920"/>
    <w:rsid w:val="0062240B"/>
    <w:rsid w:val="00622C1B"/>
    <w:rsid w:val="006238E7"/>
    <w:rsid w:val="0062404F"/>
    <w:rsid w:val="00624A02"/>
    <w:rsid w:val="00624AEA"/>
    <w:rsid w:val="00626F7B"/>
    <w:rsid w:val="00636646"/>
    <w:rsid w:val="006373EA"/>
    <w:rsid w:val="00640E51"/>
    <w:rsid w:val="00643936"/>
    <w:rsid w:val="006449D1"/>
    <w:rsid w:val="0064796E"/>
    <w:rsid w:val="00647A0B"/>
    <w:rsid w:val="006529AD"/>
    <w:rsid w:val="00652A52"/>
    <w:rsid w:val="0065725C"/>
    <w:rsid w:val="00657A83"/>
    <w:rsid w:val="00657ACA"/>
    <w:rsid w:val="00657D4C"/>
    <w:rsid w:val="00660BB7"/>
    <w:rsid w:val="00660E54"/>
    <w:rsid w:val="0066163B"/>
    <w:rsid w:val="00664E23"/>
    <w:rsid w:val="0066633B"/>
    <w:rsid w:val="00667F9F"/>
    <w:rsid w:val="00670102"/>
    <w:rsid w:val="00674268"/>
    <w:rsid w:val="006771B6"/>
    <w:rsid w:val="00677EF2"/>
    <w:rsid w:val="00684825"/>
    <w:rsid w:val="00684DCE"/>
    <w:rsid w:val="00687CE0"/>
    <w:rsid w:val="006911A2"/>
    <w:rsid w:val="00691708"/>
    <w:rsid w:val="00692296"/>
    <w:rsid w:val="00692B51"/>
    <w:rsid w:val="0069533D"/>
    <w:rsid w:val="006954B6"/>
    <w:rsid w:val="0069655F"/>
    <w:rsid w:val="00697956"/>
    <w:rsid w:val="00697F28"/>
    <w:rsid w:val="006A22CC"/>
    <w:rsid w:val="006A3EC5"/>
    <w:rsid w:val="006A6C82"/>
    <w:rsid w:val="006B0359"/>
    <w:rsid w:val="006B03D7"/>
    <w:rsid w:val="006B1DAE"/>
    <w:rsid w:val="006B2A7E"/>
    <w:rsid w:val="006B3192"/>
    <w:rsid w:val="006B356A"/>
    <w:rsid w:val="006B401B"/>
    <w:rsid w:val="006B6505"/>
    <w:rsid w:val="006C2DA7"/>
    <w:rsid w:val="006C3096"/>
    <w:rsid w:val="006C484B"/>
    <w:rsid w:val="006C7333"/>
    <w:rsid w:val="006D15F1"/>
    <w:rsid w:val="006D2BC5"/>
    <w:rsid w:val="006D3743"/>
    <w:rsid w:val="006D3D23"/>
    <w:rsid w:val="006D3D57"/>
    <w:rsid w:val="006D439F"/>
    <w:rsid w:val="006D5B4F"/>
    <w:rsid w:val="006D7C36"/>
    <w:rsid w:val="006E0496"/>
    <w:rsid w:val="006E4A53"/>
    <w:rsid w:val="006E517C"/>
    <w:rsid w:val="006E5C18"/>
    <w:rsid w:val="006E6253"/>
    <w:rsid w:val="006E64A5"/>
    <w:rsid w:val="006E7414"/>
    <w:rsid w:val="006E7B04"/>
    <w:rsid w:val="006E7DF8"/>
    <w:rsid w:val="006F08C4"/>
    <w:rsid w:val="006F11B3"/>
    <w:rsid w:val="006F1E8A"/>
    <w:rsid w:val="006F43A2"/>
    <w:rsid w:val="006F6CC8"/>
    <w:rsid w:val="006F7992"/>
    <w:rsid w:val="00702361"/>
    <w:rsid w:val="007049C0"/>
    <w:rsid w:val="00705F77"/>
    <w:rsid w:val="00706333"/>
    <w:rsid w:val="00706402"/>
    <w:rsid w:val="00706ECC"/>
    <w:rsid w:val="007108E6"/>
    <w:rsid w:val="00710CBA"/>
    <w:rsid w:val="00710D0B"/>
    <w:rsid w:val="007135B7"/>
    <w:rsid w:val="00713A55"/>
    <w:rsid w:val="00714923"/>
    <w:rsid w:val="00714C1E"/>
    <w:rsid w:val="00715061"/>
    <w:rsid w:val="0071632F"/>
    <w:rsid w:val="00720470"/>
    <w:rsid w:val="00721B09"/>
    <w:rsid w:val="00722F52"/>
    <w:rsid w:val="00723224"/>
    <w:rsid w:val="00725BCA"/>
    <w:rsid w:val="00730286"/>
    <w:rsid w:val="007302A0"/>
    <w:rsid w:val="007310EE"/>
    <w:rsid w:val="0073576A"/>
    <w:rsid w:val="007402FC"/>
    <w:rsid w:val="0074091F"/>
    <w:rsid w:val="00741128"/>
    <w:rsid w:val="007424E9"/>
    <w:rsid w:val="00744FBF"/>
    <w:rsid w:val="00745744"/>
    <w:rsid w:val="0074720D"/>
    <w:rsid w:val="00747C7D"/>
    <w:rsid w:val="00750691"/>
    <w:rsid w:val="00753FC2"/>
    <w:rsid w:val="00754571"/>
    <w:rsid w:val="0075463D"/>
    <w:rsid w:val="007602E8"/>
    <w:rsid w:val="0076081F"/>
    <w:rsid w:val="00762307"/>
    <w:rsid w:val="00762FC0"/>
    <w:rsid w:val="00764A2C"/>
    <w:rsid w:val="00765079"/>
    <w:rsid w:val="007650F4"/>
    <w:rsid w:val="00765C0D"/>
    <w:rsid w:val="0076694B"/>
    <w:rsid w:val="00767A5F"/>
    <w:rsid w:val="00767B3B"/>
    <w:rsid w:val="0077001C"/>
    <w:rsid w:val="00770C46"/>
    <w:rsid w:val="007722F0"/>
    <w:rsid w:val="007748CE"/>
    <w:rsid w:val="007763EF"/>
    <w:rsid w:val="007818DB"/>
    <w:rsid w:val="00782424"/>
    <w:rsid w:val="00782DFC"/>
    <w:rsid w:val="00783CEF"/>
    <w:rsid w:val="0078497A"/>
    <w:rsid w:val="00792051"/>
    <w:rsid w:val="0079266D"/>
    <w:rsid w:val="007930F5"/>
    <w:rsid w:val="00793859"/>
    <w:rsid w:val="00795787"/>
    <w:rsid w:val="0079612B"/>
    <w:rsid w:val="00796494"/>
    <w:rsid w:val="007A02C4"/>
    <w:rsid w:val="007A69D1"/>
    <w:rsid w:val="007B0EA2"/>
    <w:rsid w:val="007B1512"/>
    <w:rsid w:val="007B474E"/>
    <w:rsid w:val="007B48FB"/>
    <w:rsid w:val="007C0A18"/>
    <w:rsid w:val="007C0EAF"/>
    <w:rsid w:val="007C2314"/>
    <w:rsid w:val="007C4FF3"/>
    <w:rsid w:val="007C6200"/>
    <w:rsid w:val="007D0A10"/>
    <w:rsid w:val="007D3560"/>
    <w:rsid w:val="007D3804"/>
    <w:rsid w:val="007D3A36"/>
    <w:rsid w:val="007D6AAF"/>
    <w:rsid w:val="007D6CAD"/>
    <w:rsid w:val="007E1F85"/>
    <w:rsid w:val="007E357D"/>
    <w:rsid w:val="007E378A"/>
    <w:rsid w:val="007E3836"/>
    <w:rsid w:val="007E6551"/>
    <w:rsid w:val="007E65DF"/>
    <w:rsid w:val="007E6748"/>
    <w:rsid w:val="007E6C91"/>
    <w:rsid w:val="007E7F92"/>
    <w:rsid w:val="007F03D3"/>
    <w:rsid w:val="007F05A2"/>
    <w:rsid w:val="007F0B20"/>
    <w:rsid w:val="007F0C20"/>
    <w:rsid w:val="007F1476"/>
    <w:rsid w:val="007F54D2"/>
    <w:rsid w:val="00801F9F"/>
    <w:rsid w:val="00803200"/>
    <w:rsid w:val="008033D8"/>
    <w:rsid w:val="00805114"/>
    <w:rsid w:val="008110CC"/>
    <w:rsid w:val="00811293"/>
    <w:rsid w:val="00811E36"/>
    <w:rsid w:val="008144AA"/>
    <w:rsid w:val="00815893"/>
    <w:rsid w:val="008163B1"/>
    <w:rsid w:val="008205C2"/>
    <w:rsid w:val="00820F90"/>
    <w:rsid w:val="00822E6C"/>
    <w:rsid w:val="008235C9"/>
    <w:rsid w:val="00825D55"/>
    <w:rsid w:val="00826998"/>
    <w:rsid w:val="008333BE"/>
    <w:rsid w:val="00834684"/>
    <w:rsid w:val="00834AE0"/>
    <w:rsid w:val="00834F1C"/>
    <w:rsid w:val="00835EC7"/>
    <w:rsid w:val="00837347"/>
    <w:rsid w:val="00840B4F"/>
    <w:rsid w:val="008420E9"/>
    <w:rsid w:val="008421DE"/>
    <w:rsid w:val="00842687"/>
    <w:rsid w:val="0084299B"/>
    <w:rsid w:val="00845A20"/>
    <w:rsid w:val="00850EA5"/>
    <w:rsid w:val="00851B57"/>
    <w:rsid w:val="008522D6"/>
    <w:rsid w:val="00852B6D"/>
    <w:rsid w:val="00853194"/>
    <w:rsid w:val="008537DD"/>
    <w:rsid w:val="00854151"/>
    <w:rsid w:val="00854236"/>
    <w:rsid w:val="0085431D"/>
    <w:rsid w:val="00854E8F"/>
    <w:rsid w:val="00857B0C"/>
    <w:rsid w:val="008607BF"/>
    <w:rsid w:val="00861AA0"/>
    <w:rsid w:val="00862C1F"/>
    <w:rsid w:val="00863105"/>
    <w:rsid w:val="00864468"/>
    <w:rsid w:val="00865301"/>
    <w:rsid w:val="008706A3"/>
    <w:rsid w:val="00871678"/>
    <w:rsid w:val="00871C6C"/>
    <w:rsid w:val="008742FC"/>
    <w:rsid w:val="0087489B"/>
    <w:rsid w:val="008750EF"/>
    <w:rsid w:val="0087527B"/>
    <w:rsid w:val="00875C3E"/>
    <w:rsid w:val="008761F2"/>
    <w:rsid w:val="00877D60"/>
    <w:rsid w:val="0088468E"/>
    <w:rsid w:val="0088507F"/>
    <w:rsid w:val="0089007F"/>
    <w:rsid w:val="0089425C"/>
    <w:rsid w:val="0089473D"/>
    <w:rsid w:val="008971A6"/>
    <w:rsid w:val="008A0973"/>
    <w:rsid w:val="008A1BD1"/>
    <w:rsid w:val="008A3237"/>
    <w:rsid w:val="008A3D4E"/>
    <w:rsid w:val="008A3D8D"/>
    <w:rsid w:val="008A7909"/>
    <w:rsid w:val="008A79C9"/>
    <w:rsid w:val="008B1948"/>
    <w:rsid w:val="008B2BD0"/>
    <w:rsid w:val="008B41C7"/>
    <w:rsid w:val="008B58A4"/>
    <w:rsid w:val="008C2064"/>
    <w:rsid w:val="008C2617"/>
    <w:rsid w:val="008C3D58"/>
    <w:rsid w:val="008C4E95"/>
    <w:rsid w:val="008D2E61"/>
    <w:rsid w:val="008D73F2"/>
    <w:rsid w:val="008D7E17"/>
    <w:rsid w:val="008E072F"/>
    <w:rsid w:val="008E1C70"/>
    <w:rsid w:val="008E23BB"/>
    <w:rsid w:val="008E26B0"/>
    <w:rsid w:val="008E3677"/>
    <w:rsid w:val="008E367D"/>
    <w:rsid w:val="008E5264"/>
    <w:rsid w:val="008E664A"/>
    <w:rsid w:val="008F02F9"/>
    <w:rsid w:val="008F315D"/>
    <w:rsid w:val="008F49E6"/>
    <w:rsid w:val="008F5022"/>
    <w:rsid w:val="008F6A6E"/>
    <w:rsid w:val="008F6D5B"/>
    <w:rsid w:val="009026BF"/>
    <w:rsid w:val="009028D1"/>
    <w:rsid w:val="009032F1"/>
    <w:rsid w:val="0090461E"/>
    <w:rsid w:val="00904E84"/>
    <w:rsid w:val="00904E8B"/>
    <w:rsid w:val="00904EAE"/>
    <w:rsid w:val="00905532"/>
    <w:rsid w:val="009056EF"/>
    <w:rsid w:val="00906C28"/>
    <w:rsid w:val="00907466"/>
    <w:rsid w:val="00911467"/>
    <w:rsid w:val="009137D9"/>
    <w:rsid w:val="0092084B"/>
    <w:rsid w:val="00921D2E"/>
    <w:rsid w:val="0092277B"/>
    <w:rsid w:val="00923849"/>
    <w:rsid w:val="009245EE"/>
    <w:rsid w:val="00924626"/>
    <w:rsid w:val="00925BF0"/>
    <w:rsid w:val="00926D8C"/>
    <w:rsid w:val="0092716F"/>
    <w:rsid w:val="00927C71"/>
    <w:rsid w:val="00931188"/>
    <w:rsid w:val="00931B95"/>
    <w:rsid w:val="0093251C"/>
    <w:rsid w:val="0093321E"/>
    <w:rsid w:val="009355BB"/>
    <w:rsid w:val="00935671"/>
    <w:rsid w:val="00935E42"/>
    <w:rsid w:val="00936D32"/>
    <w:rsid w:val="00937142"/>
    <w:rsid w:val="00941F12"/>
    <w:rsid w:val="0094287A"/>
    <w:rsid w:val="00942E34"/>
    <w:rsid w:val="00944876"/>
    <w:rsid w:val="00944B90"/>
    <w:rsid w:val="009505E1"/>
    <w:rsid w:val="00950634"/>
    <w:rsid w:val="00953BF4"/>
    <w:rsid w:val="00954025"/>
    <w:rsid w:val="00955F30"/>
    <w:rsid w:val="0095615E"/>
    <w:rsid w:val="00956B34"/>
    <w:rsid w:val="00956E2C"/>
    <w:rsid w:val="00957E9F"/>
    <w:rsid w:val="00960C90"/>
    <w:rsid w:val="00960D41"/>
    <w:rsid w:val="009625FE"/>
    <w:rsid w:val="00962B38"/>
    <w:rsid w:val="00962C2F"/>
    <w:rsid w:val="00963D91"/>
    <w:rsid w:val="0096402D"/>
    <w:rsid w:val="00965530"/>
    <w:rsid w:val="00967A8D"/>
    <w:rsid w:val="00967B91"/>
    <w:rsid w:val="00967B99"/>
    <w:rsid w:val="00967BD1"/>
    <w:rsid w:val="009711DE"/>
    <w:rsid w:val="00975069"/>
    <w:rsid w:val="00975B97"/>
    <w:rsid w:val="00983493"/>
    <w:rsid w:val="009854C1"/>
    <w:rsid w:val="009854F7"/>
    <w:rsid w:val="009858AA"/>
    <w:rsid w:val="00985B52"/>
    <w:rsid w:val="00987B6E"/>
    <w:rsid w:val="00990297"/>
    <w:rsid w:val="00990331"/>
    <w:rsid w:val="00990E86"/>
    <w:rsid w:val="00994364"/>
    <w:rsid w:val="00994D68"/>
    <w:rsid w:val="0099548B"/>
    <w:rsid w:val="00996188"/>
    <w:rsid w:val="00997160"/>
    <w:rsid w:val="009A175E"/>
    <w:rsid w:val="009A1C7B"/>
    <w:rsid w:val="009A460C"/>
    <w:rsid w:val="009A47F7"/>
    <w:rsid w:val="009A49F6"/>
    <w:rsid w:val="009A50D8"/>
    <w:rsid w:val="009A5306"/>
    <w:rsid w:val="009A64CE"/>
    <w:rsid w:val="009A6652"/>
    <w:rsid w:val="009A7295"/>
    <w:rsid w:val="009B2B79"/>
    <w:rsid w:val="009B49A4"/>
    <w:rsid w:val="009B5F84"/>
    <w:rsid w:val="009C0621"/>
    <w:rsid w:val="009C14AE"/>
    <w:rsid w:val="009C250F"/>
    <w:rsid w:val="009C522F"/>
    <w:rsid w:val="009C6BE5"/>
    <w:rsid w:val="009D0D81"/>
    <w:rsid w:val="009D1E1A"/>
    <w:rsid w:val="009D6859"/>
    <w:rsid w:val="009D7F38"/>
    <w:rsid w:val="009E057C"/>
    <w:rsid w:val="009E0F51"/>
    <w:rsid w:val="009E2367"/>
    <w:rsid w:val="009E3677"/>
    <w:rsid w:val="009E58E3"/>
    <w:rsid w:val="009E594C"/>
    <w:rsid w:val="009E60EE"/>
    <w:rsid w:val="009F140F"/>
    <w:rsid w:val="009F1B8E"/>
    <w:rsid w:val="009F2B71"/>
    <w:rsid w:val="009F2BF4"/>
    <w:rsid w:val="009F3B94"/>
    <w:rsid w:val="009F4313"/>
    <w:rsid w:val="009F444D"/>
    <w:rsid w:val="009F4EFF"/>
    <w:rsid w:val="009F57E8"/>
    <w:rsid w:val="00A01171"/>
    <w:rsid w:val="00A01E36"/>
    <w:rsid w:val="00A043E3"/>
    <w:rsid w:val="00A04EFB"/>
    <w:rsid w:val="00A10CA4"/>
    <w:rsid w:val="00A12889"/>
    <w:rsid w:val="00A13268"/>
    <w:rsid w:val="00A13F3C"/>
    <w:rsid w:val="00A16C58"/>
    <w:rsid w:val="00A17616"/>
    <w:rsid w:val="00A20019"/>
    <w:rsid w:val="00A225F1"/>
    <w:rsid w:val="00A234E9"/>
    <w:rsid w:val="00A23501"/>
    <w:rsid w:val="00A23859"/>
    <w:rsid w:val="00A3153D"/>
    <w:rsid w:val="00A3162E"/>
    <w:rsid w:val="00A421E0"/>
    <w:rsid w:val="00A429D2"/>
    <w:rsid w:val="00A43381"/>
    <w:rsid w:val="00A4476B"/>
    <w:rsid w:val="00A4720E"/>
    <w:rsid w:val="00A50F0D"/>
    <w:rsid w:val="00A5238A"/>
    <w:rsid w:val="00A52978"/>
    <w:rsid w:val="00A548D2"/>
    <w:rsid w:val="00A56FF2"/>
    <w:rsid w:val="00A60EE6"/>
    <w:rsid w:val="00A6165E"/>
    <w:rsid w:val="00A62C54"/>
    <w:rsid w:val="00A63F69"/>
    <w:rsid w:val="00A652C4"/>
    <w:rsid w:val="00A674B3"/>
    <w:rsid w:val="00A67B5D"/>
    <w:rsid w:val="00A72415"/>
    <w:rsid w:val="00A75B02"/>
    <w:rsid w:val="00A77EE9"/>
    <w:rsid w:val="00A80C0A"/>
    <w:rsid w:val="00A81428"/>
    <w:rsid w:val="00A81927"/>
    <w:rsid w:val="00A84AE4"/>
    <w:rsid w:val="00A85CA4"/>
    <w:rsid w:val="00A91071"/>
    <w:rsid w:val="00A92E97"/>
    <w:rsid w:val="00A94F0D"/>
    <w:rsid w:val="00A95E75"/>
    <w:rsid w:val="00A96C36"/>
    <w:rsid w:val="00AA2041"/>
    <w:rsid w:val="00AA20F8"/>
    <w:rsid w:val="00AA2706"/>
    <w:rsid w:val="00AA3E95"/>
    <w:rsid w:val="00AB2455"/>
    <w:rsid w:val="00AB54B3"/>
    <w:rsid w:val="00AB77FC"/>
    <w:rsid w:val="00AB7C69"/>
    <w:rsid w:val="00AC18C4"/>
    <w:rsid w:val="00AC2C7C"/>
    <w:rsid w:val="00AC4CAD"/>
    <w:rsid w:val="00AC4F8E"/>
    <w:rsid w:val="00AD0050"/>
    <w:rsid w:val="00AD04DB"/>
    <w:rsid w:val="00AD2CA3"/>
    <w:rsid w:val="00AD30AD"/>
    <w:rsid w:val="00AE19B8"/>
    <w:rsid w:val="00AE24A0"/>
    <w:rsid w:val="00AE2BB6"/>
    <w:rsid w:val="00AE2D51"/>
    <w:rsid w:val="00AE6828"/>
    <w:rsid w:val="00AE6916"/>
    <w:rsid w:val="00AE700F"/>
    <w:rsid w:val="00AE7E67"/>
    <w:rsid w:val="00AF1DA1"/>
    <w:rsid w:val="00AF24BF"/>
    <w:rsid w:val="00AF57E6"/>
    <w:rsid w:val="00AF5940"/>
    <w:rsid w:val="00B02247"/>
    <w:rsid w:val="00B032A1"/>
    <w:rsid w:val="00B0486B"/>
    <w:rsid w:val="00B048CA"/>
    <w:rsid w:val="00B11934"/>
    <w:rsid w:val="00B1253C"/>
    <w:rsid w:val="00B15892"/>
    <w:rsid w:val="00B2040F"/>
    <w:rsid w:val="00B21CCC"/>
    <w:rsid w:val="00B21F2A"/>
    <w:rsid w:val="00B22068"/>
    <w:rsid w:val="00B244C0"/>
    <w:rsid w:val="00B25B81"/>
    <w:rsid w:val="00B263AA"/>
    <w:rsid w:val="00B277AD"/>
    <w:rsid w:val="00B27984"/>
    <w:rsid w:val="00B30349"/>
    <w:rsid w:val="00B303FE"/>
    <w:rsid w:val="00B35F44"/>
    <w:rsid w:val="00B36DFC"/>
    <w:rsid w:val="00B3745F"/>
    <w:rsid w:val="00B42A39"/>
    <w:rsid w:val="00B448A2"/>
    <w:rsid w:val="00B44D8B"/>
    <w:rsid w:val="00B45313"/>
    <w:rsid w:val="00B4628C"/>
    <w:rsid w:val="00B47A1D"/>
    <w:rsid w:val="00B504AA"/>
    <w:rsid w:val="00B50C65"/>
    <w:rsid w:val="00B54246"/>
    <w:rsid w:val="00B5591D"/>
    <w:rsid w:val="00B56AB2"/>
    <w:rsid w:val="00B56E6F"/>
    <w:rsid w:val="00B6184A"/>
    <w:rsid w:val="00B62764"/>
    <w:rsid w:val="00B64C9D"/>
    <w:rsid w:val="00B652D8"/>
    <w:rsid w:val="00B71E95"/>
    <w:rsid w:val="00B72B35"/>
    <w:rsid w:val="00B75F2F"/>
    <w:rsid w:val="00B8025C"/>
    <w:rsid w:val="00B823B5"/>
    <w:rsid w:val="00B82C25"/>
    <w:rsid w:val="00B845EC"/>
    <w:rsid w:val="00B84818"/>
    <w:rsid w:val="00B85E89"/>
    <w:rsid w:val="00B86167"/>
    <w:rsid w:val="00B86C43"/>
    <w:rsid w:val="00B86E81"/>
    <w:rsid w:val="00B86F44"/>
    <w:rsid w:val="00B9238D"/>
    <w:rsid w:val="00B925A4"/>
    <w:rsid w:val="00B95E82"/>
    <w:rsid w:val="00B97954"/>
    <w:rsid w:val="00BA1BB4"/>
    <w:rsid w:val="00BA234D"/>
    <w:rsid w:val="00BA2BEB"/>
    <w:rsid w:val="00BA476D"/>
    <w:rsid w:val="00BB009F"/>
    <w:rsid w:val="00BB09B3"/>
    <w:rsid w:val="00BB2FB1"/>
    <w:rsid w:val="00BB31E7"/>
    <w:rsid w:val="00BB3ACB"/>
    <w:rsid w:val="00BB4891"/>
    <w:rsid w:val="00BB6174"/>
    <w:rsid w:val="00BC0FB5"/>
    <w:rsid w:val="00BC199B"/>
    <w:rsid w:val="00BC2150"/>
    <w:rsid w:val="00BC2219"/>
    <w:rsid w:val="00BC3571"/>
    <w:rsid w:val="00BC4202"/>
    <w:rsid w:val="00BC4449"/>
    <w:rsid w:val="00BC4450"/>
    <w:rsid w:val="00BC5E56"/>
    <w:rsid w:val="00BC66CD"/>
    <w:rsid w:val="00BC716A"/>
    <w:rsid w:val="00BC71C3"/>
    <w:rsid w:val="00BC73C1"/>
    <w:rsid w:val="00BD2695"/>
    <w:rsid w:val="00BD5DD8"/>
    <w:rsid w:val="00BD7D78"/>
    <w:rsid w:val="00BE24A3"/>
    <w:rsid w:val="00BE3AAE"/>
    <w:rsid w:val="00BF0F8C"/>
    <w:rsid w:val="00BF0FC2"/>
    <w:rsid w:val="00BF1CE8"/>
    <w:rsid w:val="00BF273A"/>
    <w:rsid w:val="00BF3948"/>
    <w:rsid w:val="00BF4D5C"/>
    <w:rsid w:val="00BF4D75"/>
    <w:rsid w:val="00BF5568"/>
    <w:rsid w:val="00BF5B27"/>
    <w:rsid w:val="00BF5D2B"/>
    <w:rsid w:val="00BF7CC0"/>
    <w:rsid w:val="00C066E2"/>
    <w:rsid w:val="00C07802"/>
    <w:rsid w:val="00C07C33"/>
    <w:rsid w:val="00C10051"/>
    <w:rsid w:val="00C112FB"/>
    <w:rsid w:val="00C140F0"/>
    <w:rsid w:val="00C160DD"/>
    <w:rsid w:val="00C2095F"/>
    <w:rsid w:val="00C24723"/>
    <w:rsid w:val="00C25276"/>
    <w:rsid w:val="00C256DE"/>
    <w:rsid w:val="00C27089"/>
    <w:rsid w:val="00C303BE"/>
    <w:rsid w:val="00C33136"/>
    <w:rsid w:val="00C334D0"/>
    <w:rsid w:val="00C338FC"/>
    <w:rsid w:val="00C362DF"/>
    <w:rsid w:val="00C36358"/>
    <w:rsid w:val="00C363D8"/>
    <w:rsid w:val="00C36879"/>
    <w:rsid w:val="00C37202"/>
    <w:rsid w:val="00C400D4"/>
    <w:rsid w:val="00C4287A"/>
    <w:rsid w:val="00C46B4A"/>
    <w:rsid w:val="00C56891"/>
    <w:rsid w:val="00C61F95"/>
    <w:rsid w:val="00C62066"/>
    <w:rsid w:val="00C62D53"/>
    <w:rsid w:val="00C641BB"/>
    <w:rsid w:val="00C65637"/>
    <w:rsid w:val="00C66866"/>
    <w:rsid w:val="00C70295"/>
    <w:rsid w:val="00C714E4"/>
    <w:rsid w:val="00C72431"/>
    <w:rsid w:val="00C74477"/>
    <w:rsid w:val="00C755F0"/>
    <w:rsid w:val="00C7667A"/>
    <w:rsid w:val="00C769EE"/>
    <w:rsid w:val="00C76F67"/>
    <w:rsid w:val="00C77D03"/>
    <w:rsid w:val="00C77E29"/>
    <w:rsid w:val="00C8032C"/>
    <w:rsid w:val="00C80FAC"/>
    <w:rsid w:val="00C81311"/>
    <w:rsid w:val="00C838F7"/>
    <w:rsid w:val="00C83E3F"/>
    <w:rsid w:val="00C8408D"/>
    <w:rsid w:val="00C843B1"/>
    <w:rsid w:val="00C876AA"/>
    <w:rsid w:val="00C902B3"/>
    <w:rsid w:val="00C916EF"/>
    <w:rsid w:val="00C91F32"/>
    <w:rsid w:val="00C924F6"/>
    <w:rsid w:val="00C9388A"/>
    <w:rsid w:val="00C93F78"/>
    <w:rsid w:val="00C97C84"/>
    <w:rsid w:val="00CA02E2"/>
    <w:rsid w:val="00CA1BFD"/>
    <w:rsid w:val="00CA5B8C"/>
    <w:rsid w:val="00CB080A"/>
    <w:rsid w:val="00CB1B17"/>
    <w:rsid w:val="00CB34FA"/>
    <w:rsid w:val="00CB3605"/>
    <w:rsid w:val="00CB4566"/>
    <w:rsid w:val="00CB5A2C"/>
    <w:rsid w:val="00CB5E6F"/>
    <w:rsid w:val="00CB64D8"/>
    <w:rsid w:val="00CC111E"/>
    <w:rsid w:val="00CC1623"/>
    <w:rsid w:val="00CC351B"/>
    <w:rsid w:val="00CC473B"/>
    <w:rsid w:val="00CC6638"/>
    <w:rsid w:val="00CC7EC5"/>
    <w:rsid w:val="00CD1820"/>
    <w:rsid w:val="00CD186B"/>
    <w:rsid w:val="00CD4115"/>
    <w:rsid w:val="00CD4EF5"/>
    <w:rsid w:val="00CD6163"/>
    <w:rsid w:val="00CD7BC9"/>
    <w:rsid w:val="00CE1817"/>
    <w:rsid w:val="00CE1DB6"/>
    <w:rsid w:val="00CE23AA"/>
    <w:rsid w:val="00CE27B5"/>
    <w:rsid w:val="00CE399C"/>
    <w:rsid w:val="00CE4F6A"/>
    <w:rsid w:val="00CE5206"/>
    <w:rsid w:val="00CE699A"/>
    <w:rsid w:val="00CE6FE8"/>
    <w:rsid w:val="00CF0B29"/>
    <w:rsid w:val="00CF105B"/>
    <w:rsid w:val="00CF1181"/>
    <w:rsid w:val="00CF2F65"/>
    <w:rsid w:val="00CF3BF5"/>
    <w:rsid w:val="00CF5E6C"/>
    <w:rsid w:val="00CF6C20"/>
    <w:rsid w:val="00D010B7"/>
    <w:rsid w:val="00D0119B"/>
    <w:rsid w:val="00D025B8"/>
    <w:rsid w:val="00D027DD"/>
    <w:rsid w:val="00D02C35"/>
    <w:rsid w:val="00D03E42"/>
    <w:rsid w:val="00D06324"/>
    <w:rsid w:val="00D10A81"/>
    <w:rsid w:val="00D10E11"/>
    <w:rsid w:val="00D139CA"/>
    <w:rsid w:val="00D14B42"/>
    <w:rsid w:val="00D14CF4"/>
    <w:rsid w:val="00D1728F"/>
    <w:rsid w:val="00D173DB"/>
    <w:rsid w:val="00D21A65"/>
    <w:rsid w:val="00D24B65"/>
    <w:rsid w:val="00D257DE"/>
    <w:rsid w:val="00D30944"/>
    <w:rsid w:val="00D349B5"/>
    <w:rsid w:val="00D35333"/>
    <w:rsid w:val="00D36391"/>
    <w:rsid w:val="00D3643D"/>
    <w:rsid w:val="00D406BA"/>
    <w:rsid w:val="00D40E9B"/>
    <w:rsid w:val="00D44273"/>
    <w:rsid w:val="00D44C19"/>
    <w:rsid w:val="00D45C70"/>
    <w:rsid w:val="00D469C7"/>
    <w:rsid w:val="00D5137C"/>
    <w:rsid w:val="00D51B81"/>
    <w:rsid w:val="00D54081"/>
    <w:rsid w:val="00D55428"/>
    <w:rsid w:val="00D60A5C"/>
    <w:rsid w:val="00D60B55"/>
    <w:rsid w:val="00D615A3"/>
    <w:rsid w:val="00D61B40"/>
    <w:rsid w:val="00D64305"/>
    <w:rsid w:val="00D64A73"/>
    <w:rsid w:val="00D65205"/>
    <w:rsid w:val="00D653E0"/>
    <w:rsid w:val="00D65BD1"/>
    <w:rsid w:val="00D661F9"/>
    <w:rsid w:val="00D66A87"/>
    <w:rsid w:val="00D670CB"/>
    <w:rsid w:val="00D709CF"/>
    <w:rsid w:val="00D71D27"/>
    <w:rsid w:val="00D74456"/>
    <w:rsid w:val="00D76E1E"/>
    <w:rsid w:val="00D77267"/>
    <w:rsid w:val="00D773D0"/>
    <w:rsid w:val="00D801C6"/>
    <w:rsid w:val="00D81EA1"/>
    <w:rsid w:val="00D823D0"/>
    <w:rsid w:val="00D855E0"/>
    <w:rsid w:val="00D85F06"/>
    <w:rsid w:val="00D914A4"/>
    <w:rsid w:val="00D91CB6"/>
    <w:rsid w:val="00D9297C"/>
    <w:rsid w:val="00D9326A"/>
    <w:rsid w:val="00D94404"/>
    <w:rsid w:val="00D9684E"/>
    <w:rsid w:val="00DA17CA"/>
    <w:rsid w:val="00DA2837"/>
    <w:rsid w:val="00DA2D9C"/>
    <w:rsid w:val="00DA405B"/>
    <w:rsid w:val="00DA4D5C"/>
    <w:rsid w:val="00DA5C3E"/>
    <w:rsid w:val="00DA7E2A"/>
    <w:rsid w:val="00DB17EE"/>
    <w:rsid w:val="00DB290C"/>
    <w:rsid w:val="00DB35EC"/>
    <w:rsid w:val="00DB4EEB"/>
    <w:rsid w:val="00DB59D5"/>
    <w:rsid w:val="00DB6A73"/>
    <w:rsid w:val="00DB7DC9"/>
    <w:rsid w:val="00DC0476"/>
    <w:rsid w:val="00DC0E6A"/>
    <w:rsid w:val="00DC303C"/>
    <w:rsid w:val="00DD11E7"/>
    <w:rsid w:val="00DD21C0"/>
    <w:rsid w:val="00DD2F3A"/>
    <w:rsid w:val="00DD39BE"/>
    <w:rsid w:val="00DD53E1"/>
    <w:rsid w:val="00DE294E"/>
    <w:rsid w:val="00DE64E6"/>
    <w:rsid w:val="00DE7767"/>
    <w:rsid w:val="00DF0606"/>
    <w:rsid w:val="00DF0681"/>
    <w:rsid w:val="00DF1DB8"/>
    <w:rsid w:val="00DF2F60"/>
    <w:rsid w:val="00DF39D7"/>
    <w:rsid w:val="00DF6000"/>
    <w:rsid w:val="00DF7169"/>
    <w:rsid w:val="00E00C2A"/>
    <w:rsid w:val="00E023D0"/>
    <w:rsid w:val="00E043F2"/>
    <w:rsid w:val="00E1146A"/>
    <w:rsid w:val="00E17C44"/>
    <w:rsid w:val="00E20E3B"/>
    <w:rsid w:val="00E2163E"/>
    <w:rsid w:val="00E221AF"/>
    <w:rsid w:val="00E22410"/>
    <w:rsid w:val="00E22ECD"/>
    <w:rsid w:val="00E23107"/>
    <w:rsid w:val="00E24481"/>
    <w:rsid w:val="00E25588"/>
    <w:rsid w:val="00E25E60"/>
    <w:rsid w:val="00E2614B"/>
    <w:rsid w:val="00E27256"/>
    <w:rsid w:val="00E27465"/>
    <w:rsid w:val="00E3044E"/>
    <w:rsid w:val="00E30C1F"/>
    <w:rsid w:val="00E3141A"/>
    <w:rsid w:val="00E31AF6"/>
    <w:rsid w:val="00E35626"/>
    <w:rsid w:val="00E3634F"/>
    <w:rsid w:val="00E436A0"/>
    <w:rsid w:val="00E5076E"/>
    <w:rsid w:val="00E558DB"/>
    <w:rsid w:val="00E56DC3"/>
    <w:rsid w:val="00E57869"/>
    <w:rsid w:val="00E618DF"/>
    <w:rsid w:val="00E61BAC"/>
    <w:rsid w:val="00E64940"/>
    <w:rsid w:val="00E65CBB"/>
    <w:rsid w:val="00E6694E"/>
    <w:rsid w:val="00E66B01"/>
    <w:rsid w:val="00E70439"/>
    <w:rsid w:val="00E72991"/>
    <w:rsid w:val="00E7586D"/>
    <w:rsid w:val="00E806F3"/>
    <w:rsid w:val="00E80C53"/>
    <w:rsid w:val="00E8281C"/>
    <w:rsid w:val="00E82885"/>
    <w:rsid w:val="00E82DFD"/>
    <w:rsid w:val="00E8316F"/>
    <w:rsid w:val="00E84FC6"/>
    <w:rsid w:val="00E8709B"/>
    <w:rsid w:val="00E91560"/>
    <w:rsid w:val="00E9261D"/>
    <w:rsid w:val="00E92D2E"/>
    <w:rsid w:val="00E92D57"/>
    <w:rsid w:val="00E940A3"/>
    <w:rsid w:val="00E94C37"/>
    <w:rsid w:val="00E94EF6"/>
    <w:rsid w:val="00E95E22"/>
    <w:rsid w:val="00EA1636"/>
    <w:rsid w:val="00EA1E20"/>
    <w:rsid w:val="00EA3F2C"/>
    <w:rsid w:val="00EA7153"/>
    <w:rsid w:val="00EB0139"/>
    <w:rsid w:val="00EB3DB5"/>
    <w:rsid w:val="00EB57E4"/>
    <w:rsid w:val="00EB5BE7"/>
    <w:rsid w:val="00EB60E2"/>
    <w:rsid w:val="00EB6B73"/>
    <w:rsid w:val="00EB7106"/>
    <w:rsid w:val="00EB7112"/>
    <w:rsid w:val="00EB7C70"/>
    <w:rsid w:val="00EC0412"/>
    <w:rsid w:val="00EC1A16"/>
    <w:rsid w:val="00EC2045"/>
    <w:rsid w:val="00ED0490"/>
    <w:rsid w:val="00ED17DD"/>
    <w:rsid w:val="00ED2BFD"/>
    <w:rsid w:val="00ED6839"/>
    <w:rsid w:val="00ED7B56"/>
    <w:rsid w:val="00EE1A01"/>
    <w:rsid w:val="00EE212C"/>
    <w:rsid w:val="00EE4BCF"/>
    <w:rsid w:val="00EE58E1"/>
    <w:rsid w:val="00EF5A18"/>
    <w:rsid w:val="00EF614B"/>
    <w:rsid w:val="00EF727A"/>
    <w:rsid w:val="00F0483E"/>
    <w:rsid w:val="00F100EB"/>
    <w:rsid w:val="00F11121"/>
    <w:rsid w:val="00F13CC7"/>
    <w:rsid w:val="00F14FEF"/>
    <w:rsid w:val="00F2194A"/>
    <w:rsid w:val="00F226F5"/>
    <w:rsid w:val="00F23C4B"/>
    <w:rsid w:val="00F2463D"/>
    <w:rsid w:val="00F25782"/>
    <w:rsid w:val="00F25E2C"/>
    <w:rsid w:val="00F26D83"/>
    <w:rsid w:val="00F30FCF"/>
    <w:rsid w:val="00F31574"/>
    <w:rsid w:val="00F317B8"/>
    <w:rsid w:val="00F31D68"/>
    <w:rsid w:val="00F32180"/>
    <w:rsid w:val="00F344A7"/>
    <w:rsid w:val="00F35737"/>
    <w:rsid w:val="00F3618D"/>
    <w:rsid w:val="00F410BC"/>
    <w:rsid w:val="00F446C4"/>
    <w:rsid w:val="00F459BF"/>
    <w:rsid w:val="00F4690B"/>
    <w:rsid w:val="00F47152"/>
    <w:rsid w:val="00F51208"/>
    <w:rsid w:val="00F544DF"/>
    <w:rsid w:val="00F555B6"/>
    <w:rsid w:val="00F55777"/>
    <w:rsid w:val="00F56EFC"/>
    <w:rsid w:val="00F62CD9"/>
    <w:rsid w:val="00F6524A"/>
    <w:rsid w:val="00F67528"/>
    <w:rsid w:val="00F70675"/>
    <w:rsid w:val="00F71370"/>
    <w:rsid w:val="00F71A0A"/>
    <w:rsid w:val="00F71C6A"/>
    <w:rsid w:val="00F71D2B"/>
    <w:rsid w:val="00F72DED"/>
    <w:rsid w:val="00F75232"/>
    <w:rsid w:val="00F77010"/>
    <w:rsid w:val="00F771C8"/>
    <w:rsid w:val="00F808BA"/>
    <w:rsid w:val="00F81794"/>
    <w:rsid w:val="00F821BD"/>
    <w:rsid w:val="00F828CD"/>
    <w:rsid w:val="00F83423"/>
    <w:rsid w:val="00F836D1"/>
    <w:rsid w:val="00F83D48"/>
    <w:rsid w:val="00F846F3"/>
    <w:rsid w:val="00F8543B"/>
    <w:rsid w:val="00F86497"/>
    <w:rsid w:val="00F872AD"/>
    <w:rsid w:val="00F87F7D"/>
    <w:rsid w:val="00F90439"/>
    <w:rsid w:val="00F92DC6"/>
    <w:rsid w:val="00F95D33"/>
    <w:rsid w:val="00F96B1B"/>
    <w:rsid w:val="00F9721B"/>
    <w:rsid w:val="00FA1E80"/>
    <w:rsid w:val="00FA281A"/>
    <w:rsid w:val="00FA34B9"/>
    <w:rsid w:val="00FA5AA5"/>
    <w:rsid w:val="00FB3F2B"/>
    <w:rsid w:val="00FB6044"/>
    <w:rsid w:val="00FB6AC8"/>
    <w:rsid w:val="00FB73D7"/>
    <w:rsid w:val="00FC01D6"/>
    <w:rsid w:val="00FC1102"/>
    <w:rsid w:val="00FC22D6"/>
    <w:rsid w:val="00FC2743"/>
    <w:rsid w:val="00FC4FF1"/>
    <w:rsid w:val="00FC6A3B"/>
    <w:rsid w:val="00FC70B9"/>
    <w:rsid w:val="00FD0CA0"/>
    <w:rsid w:val="00FD0F60"/>
    <w:rsid w:val="00FD124F"/>
    <w:rsid w:val="00FD4511"/>
    <w:rsid w:val="00FD4AD4"/>
    <w:rsid w:val="00FD59A4"/>
    <w:rsid w:val="00FE08C0"/>
    <w:rsid w:val="00FE1D94"/>
    <w:rsid w:val="00FE5816"/>
    <w:rsid w:val="00FE6794"/>
    <w:rsid w:val="00FE67F4"/>
    <w:rsid w:val="00FE6989"/>
    <w:rsid w:val="00FE7C0B"/>
    <w:rsid w:val="00FF007B"/>
    <w:rsid w:val="00FF091D"/>
    <w:rsid w:val="00FF245D"/>
    <w:rsid w:val="00FF44DB"/>
    <w:rsid w:val="00FF5A40"/>
    <w:rsid w:val="00FF6012"/>
    <w:rsid w:val="00FF656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44C980"/>
  <w15:docId w15:val="{58B4C5A0-F2A6-4098-9218-45F68040E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ja-JP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250"/>
    <w:rPr>
      <w:rFonts w:ascii="TH Niramit AS" w:hAnsi="TH Niramit AS" w:cs="TH Niramit AS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EC1A16"/>
    <w:pPr>
      <w:keepNext/>
      <w:keepLines/>
      <w:jc w:val="center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13412"/>
    <w:pPr>
      <w:keepNext/>
      <w:keepLines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5C8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5C8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8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6FE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E6FE8"/>
  </w:style>
  <w:style w:type="paragraph" w:styleId="Footer">
    <w:name w:val="footer"/>
    <w:basedOn w:val="Normal"/>
    <w:link w:val="FooterChar"/>
    <w:uiPriority w:val="99"/>
    <w:unhideWhenUsed/>
    <w:rsid w:val="00CE6FE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E6FE8"/>
  </w:style>
  <w:style w:type="paragraph" w:styleId="BalloonText">
    <w:name w:val="Balloon Text"/>
    <w:basedOn w:val="Normal"/>
    <w:link w:val="BalloonTextChar"/>
    <w:uiPriority w:val="99"/>
    <w:semiHidden/>
    <w:unhideWhenUsed/>
    <w:rsid w:val="007B48F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48FB"/>
    <w:rPr>
      <w:rFonts w:ascii="Tahoma" w:hAnsi="Tahoma" w:cs="Angsana New"/>
      <w:sz w:val="16"/>
      <w:szCs w:val="20"/>
    </w:rPr>
  </w:style>
  <w:style w:type="paragraph" w:styleId="NoSpacing">
    <w:name w:val="No Spacing"/>
    <w:uiPriority w:val="1"/>
    <w:qFormat/>
    <w:rsid w:val="00FB6044"/>
    <w:rPr>
      <w:rFonts w:ascii="Calibri" w:eastAsia="Calibri" w:hAnsi="Calibri" w:cs="Cordia New"/>
      <w:lang w:eastAsia="en-US"/>
    </w:rPr>
  </w:style>
  <w:style w:type="table" w:customStyle="1" w:styleId="21">
    <w:name w:val="ตารางธรรมดา 21"/>
    <w:basedOn w:val="TableNormal"/>
    <w:uiPriority w:val="42"/>
    <w:rsid w:val="00FB60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">
    <w:name w:val="Table Grid"/>
    <w:basedOn w:val="TableNormal"/>
    <w:uiPriority w:val="39"/>
    <w:rsid w:val="00F752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C1A16"/>
    <w:rPr>
      <w:rFonts w:ascii="TH Niramit AS" w:eastAsiaTheme="majorEastAsia" w:hAnsi="TH Niramit AS" w:cs="TH Niramit AS"/>
      <w:b/>
      <w:bCs/>
      <w:sz w:val="36"/>
      <w:szCs w:val="36"/>
    </w:rPr>
  </w:style>
  <w:style w:type="paragraph" w:customStyle="1" w:styleId="1">
    <w:name w:val="สไตล์1"/>
    <w:basedOn w:val="Normal"/>
    <w:qFormat/>
    <w:rsid w:val="00372596"/>
    <w:pPr>
      <w:ind w:firstLine="720"/>
      <w:jc w:val="thaiDistribute"/>
    </w:pPr>
  </w:style>
  <w:style w:type="character" w:customStyle="1" w:styleId="Heading2Char">
    <w:name w:val="Heading 2 Char"/>
    <w:basedOn w:val="DefaultParagraphFont"/>
    <w:link w:val="Heading2"/>
    <w:uiPriority w:val="9"/>
    <w:rsid w:val="00113412"/>
    <w:rPr>
      <w:rFonts w:ascii="TH Niramit AS" w:eastAsiaTheme="majorEastAsia" w:hAnsi="TH Niramit AS" w:cs="TH Niramit AS"/>
      <w:b/>
      <w:bCs/>
      <w:sz w:val="32"/>
      <w:szCs w:val="32"/>
    </w:rPr>
  </w:style>
  <w:style w:type="paragraph" w:customStyle="1" w:styleId="2">
    <w:name w:val="สไตล์2"/>
    <w:basedOn w:val="1"/>
    <w:qFormat/>
    <w:rsid w:val="00EC1A16"/>
    <w:pPr>
      <w:ind w:firstLine="1152"/>
    </w:pPr>
  </w:style>
  <w:style w:type="paragraph" w:styleId="Caption">
    <w:name w:val="caption"/>
    <w:basedOn w:val="Normal"/>
    <w:next w:val="Normal"/>
    <w:uiPriority w:val="35"/>
    <w:unhideWhenUsed/>
    <w:qFormat/>
    <w:rsid w:val="00F3618D"/>
    <w:pPr>
      <w:jc w:val="center"/>
    </w:pPr>
  </w:style>
  <w:style w:type="paragraph" w:customStyle="1" w:styleId="a">
    <w:name w:val="คำอธิบายตาราง"/>
    <w:basedOn w:val="Caption"/>
    <w:qFormat/>
    <w:rsid w:val="00EC1A16"/>
    <w:pPr>
      <w:jc w:val="left"/>
    </w:pPr>
  </w:style>
  <w:style w:type="paragraph" w:customStyle="1" w:styleId="Style1">
    <w:name w:val="Style1"/>
    <w:basedOn w:val="Normal"/>
    <w:qFormat/>
    <w:rsid w:val="00C838F7"/>
    <w:pPr>
      <w:ind w:firstLine="720"/>
      <w:jc w:val="thaiDistribute"/>
    </w:pPr>
  </w:style>
  <w:style w:type="paragraph" w:styleId="Subtitle">
    <w:name w:val="Subtitle"/>
    <w:basedOn w:val="Normal"/>
    <w:next w:val="Normal"/>
    <w:link w:val="SubtitleChar"/>
    <w:uiPriority w:val="11"/>
    <w:qFormat/>
    <w:rsid w:val="00DC0E6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DC0E6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30"/>
      <w:lang w:eastAsia="en-US"/>
    </w:rPr>
  </w:style>
  <w:style w:type="paragraph" w:customStyle="1" w:styleId="Style2">
    <w:name w:val="Style2"/>
    <w:basedOn w:val="Style1"/>
    <w:qFormat/>
    <w:rsid w:val="006B401B"/>
    <w:pPr>
      <w:tabs>
        <w:tab w:val="left" w:pos="1134"/>
      </w:tabs>
      <w:ind w:firstLine="1152"/>
      <w:contextualSpacing/>
    </w:pPr>
    <w:rPr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rsid w:val="006911A2"/>
    <w:pPr>
      <w:tabs>
        <w:tab w:val="left" w:pos="720"/>
        <w:tab w:val="right" w:pos="9270"/>
      </w:tabs>
      <w:spacing w:line="276" w:lineRule="auto"/>
      <w:jc w:val="center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F6524A"/>
    <w:pPr>
      <w:tabs>
        <w:tab w:val="left" w:pos="720"/>
        <w:tab w:val="left" w:pos="900"/>
        <w:tab w:val="right" w:pos="9270"/>
      </w:tabs>
      <w:ind w:left="317"/>
    </w:pPr>
  </w:style>
  <w:style w:type="paragraph" w:styleId="TableofFigures">
    <w:name w:val="table of figures"/>
    <w:basedOn w:val="Normal"/>
    <w:next w:val="Normal"/>
    <w:uiPriority w:val="99"/>
    <w:unhideWhenUsed/>
    <w:rsid w:val="00C334D0"/>
    <w:pPr>
      <w:numPr>
        <w:numId w:val="1"/>
      </w:numPr>
    </w:pPr>
  </w:style>
  <w:style w:type="paragraph" w:customStyle="1" w:styleId="captiontable">
    <w:name w:val="caption table"/>
    <w:basedOn w:val="Caption"/>
    <w:qFormat/>
    <w:rsid w:val="006A22CC"/>
    <w:pPr>
      <w:jc w:val="left"/>
    </w:pPr>
  </w:style>
  <w:style w:type="character" w:styleId="Hyperlink">
    <w:name w:val="Hyperlink"/>
    <w:basedOn w:val="DefaultParagraphFont"/>
    <w:uiPriority w:val="99"/>
    <w:unhideWhenUsed/>
    <w:rsid w:val="00A77EE9"/>
    <w:rPr>
      <w:rFonts w:ascii="TH Niramit AS" w:hAnsi="TH Niramit AS" w:cs="TH Niramit AS"/>
      <w:b w:val="0"/>
      <w:bCs w:val="0"/>
      <w:i w:val="0"/>
      <w:iCs w:val="0"/>
      <w:color w:val="auto"/>
      <w:u w:val="none"/>
    </w:rPr>
  </w:style>
  <w:style w:type="paragraph" w:customStyle="1" w:styleId="Captiontable0">
    <w:name w:val="Caption table"/>
    <w:basedOn w:val="Caption"/>
    <w:qFormat/>
    <w:rsid w:val="00307F65"/>
    <w:pPr>
      <w:jc w:val="left"/>
    </w:pPr>
  </w:style>
  <w:style w:type="character" w:styleId="UnresolvedMention">
    <w:name w:val="Unresolved Mention"/>
    <w:basedOn w:val="DefaultParagraphFont"/>
    <w:uiPriority w:val="99"/>
    <w:semiHidden/>
    <w:unhideWhenUsed/>
    <w:rsid w:val="00DF39D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16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16C58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4B2F2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834AE0"/>
    <w:pPr>
      <w:spacing w:before="100" w:beforeAutospacing="1" w:after="100" w:afterAutospacing="1"/>
    </w:pPr>
    <w:rPr>
      <w:rFonts w:ascii="Tahoma" w:eastAsia="Times New Roman" w:hAnsi="Tahoma" w:cs="Tahoma"/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171F67"/>
    <w:rPr>
      <w:i/>
      <w:iCs/>
    </w:rPr>
  </w:style>
  <w:style w:type="character" w:styleId="Strong">
    <w:name w:val="Strong"/>
    <w:basedOn w:val="DefaultParagraphFont"/>
    <w:uiPriority w:val="22"/>
    <w:qFormat/>
    <w:rsid w:val="00E30C1F"/>
    <w:rPr>
      <w:b/>
      <w:bCs/>
    </w:rPr>
  </w:style>
  <w:style w:type="character" w:customStyle="1" w:styleId="y2iqfc">
    <w:name w:val="y2iqfc"/>
    <w:basedOn w:val="DefaultParagraphFont"/>
    <w:rsid w:val="000A6B6B"/>
  </w:style>
  <w:style w:type="character" w:customStyle="1" w:styleId="Heading5Char">
    <w:name w:val="Heading 5 Char"/>
    <w:basedOn w:val="DefaultParagraphFont"/>
    <w:link w:val="Heading5"/>
    <w:uiPriority w:val="9"/>
    <w:semiHidden/>
    <w:rsid w:val="001F3F8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E66B0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6B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15D"/>
    <w:pPr>
      <w:spacing w:after="100"/>
      <w:ind w:left="640"/>
    </w:pPr>
    <w:rPr>
      <w:rFonts w:cs="Angsana New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5A5C86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5C86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40"/>
    </w:rPr>
  </w:style>
  <w:style w:type="paragraph" w:styleId="Revision">
    <w:name w:val="Revision"/>
    <w:hidden/>
    <w:uiPriority w:val="99"/>
    <w:semiHidden/>
    <w:rsid w:val="008C3D58"/>
    <w:rPr>
      <w:rFonts w:ascii="TH Niramit AS" w:hAnsi="TH Niramit AS" w:cs="Angsana New"/>
      <w:sz w:val="32"/>
      <w:szCs w:val="40"/>
    </w:rPr>
  </w:style>
  <w:style w:type="character" w:styleId="PlaceholderText">
    <w:name w:val="Placeholder Text"/>
    <w:basedOn w:val="DefaultParagraphFont"/>
    <w:uiPriority w:val="99"/>
    <w:semiHidden/>
    <w:rsid w:val="00D40E9B"/>
    <w:rPr>
      <w:color w:val="80808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86497"/>
    <w:pPr>
      <w:spacing w:before="24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FE08C0"/>
    <w:rPr>
      <w:rFonts w:cs="Angsana New"/>
      <w:szCs w:val="40"/>
    </w:rPr>
  </w:style>
  <w:style w:type="numbering" w:customStyle="1" w:styleId="CurrentList1">
    <w:name w:val="Current List1"/>
    <w:uiPriority w:val="99"/>
    <w:rsid w:val="00C334D0"/>
    <w:pPr>
      <w:numPr>
        <w:numId w:val="14"/>
      </w:numPr>
    </w:pPr>
  </w:style>
  <w:style w:type="character" w:styleId="PageNumber">
    <w:name w:val="page number"/>
    <w:basedOn w:val="DefaultParagraphFont"/>
    <w:uiPriority w:val="99"/>
    <w:semiHidden/>
    <w:unhideWhenUsed/>
    <w:rsid w:val="00BC22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8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65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5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1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46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0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2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23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8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21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2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1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1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4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42" Type="http://schemas.openxmlformats.org/officeDocument/2006/relationships/image" Target="media/image17.png"/><Relationship Id="rId63" Type="http://schemas.openxmlformats.org/officeDocument/2006/relationships/image" Target="media/image38.png"/><Relationship Id="rId84" Type="http://schemas.openxmlformats.org/officeDocument/2006/relationships/image" Target="media/image54.png"/><Relationship Id="rId138" Type="http://schemas.openxmlformats.org/officeDocument/2006/relationships/image" Target="media/image94.png"/><Relationship Id="rId107" Type="http://schemas.openxmlformats.org/officeDocument/2006/relationships/image" Target="media/image69.png"/><Relationship Id="rId11" Type="http://schemas.openxmlformats.org/officeDocument/2006/relationships/header" Target="header3.xml"/><Relationship Id="rId32" Type="http://schemas.openxmlformats.org/officeDocument/2006/relationships/image" Target="media/image9.png"/><Relationship Id="rId53" Type="http://schemas.openxmlformats.org/officeDocument/2006/relationships/image" Target="media/image28.jpeg"/><Relationship Id="rId74" Type="http://schemas.openxmlformats.org/officeDocument/2006/relationships/image" Target="media/image44.png"/><Relationship Id="rId128" Type="http://schemas.openxmlformats.org/officeDocument/2006/relationships/image" Target="media/image88.png"/><Relationship Id="rId149" Type="http://schemas.openxmlformats.org/officeDocument/2006/relationships/hyperlink" Target="https://iamonze.tech/search" TargetMode="External"/><Relationship Id="rId5" Type="http://schemas.openxmlformats.org/officeDocument/2006/relationships/webSettings" Target="webSettings.xml"/><Relationship Id="rId95" Type="http://schemas.openxmlformats.org/officeDocument/2006/relationships/header" Target="header16.xml"/><Relationship Id="rId27" Type="http://schemas.openxmlformats.org/officeDocument/2006/relationships/image" Target="media/image4.jpg"/><Relationship Id="rId43" Type="http://schemas.openxmlformats.org/officeDocument/2006/relationships/image" Target="media/image18.png"/><Relationship Id="rId48" Type="http://schemas.openxmlformats.org/officeDocument/2006/relationships/image" Target="media/image23.jpeg"/><Relationship Id="rId64" Type="http://schemas.openxmlformats.org/officeDocument/2006/relationships/image" Target="media/image39.png"/><Relationship Id="rId69" Type="http://schemas.openxmlformats.org/officeDocument/2006/relationships/footer" Target="footer1.xml"/><Relationship Id="rId113" Type="http://schemas.openxmlformats.org/officeDocument/2006/relationships/image" Target="media/image75.png"/><Relationship Id="rId118" Type="http://schemas.openxmlformats.org/officeDocument/2006/relationships/image" Target="media/image80.png"/><Relationship Id="rId134" Type="http://schemas.openxmlformats.org/officeDocument/2006/relationships/header" Target="header23.xml"/><Relationship Id="rId139" Type="http://schemas.openxmlformats.org/officeDocument/2006/relationships/image" Target="media/image95.png"/><Relationship Id="rId80" Type="http://schemas.openxmlformats.org/officeDocument/2006/relationships/image" Target="media/image50.jpg"/><Relationship Id="rId85" Type="http://schemas.openxmlformats.org/officeDocument/2006/relationships/image" Target="media/image55.png"/><Relationship Id="rId150" Type="http://schemas.openxmlformats.org/officeDocument/2006/relationships/hyperlink" Target="https://iamonze.tech/search" TargetMode="External"/><Relationship Id="rId155" Type="http://schemas.openxmlformats.org/officeDocument/2006/relationships/fontTable" Target="fontTable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header" Target="header11.xml"/><Relationship Id="rId38" Type="http://schemas.openxmlformats.org/officeDocument/2006/relationships/image" Target="media/image13.png"/><Relationship Id="rId59" Type="http://schemas.openxmlformats.org/officeDocument/2006/relationships/image" Target="media/image34.svg"/><Relationship Id="rId103" Type="http://schemas.openxmlformats.org/officeDocument/2006/relationships/image" Target="media/image65.png"/><Relationship Id="rId108" Type="http://schemas.openxmlformats.org/officeDocument/2006/relationships/image" Target="media/image70.png"/><Relationship Id="rId124" Type="http://schemas.openxmlformats.org/officeDocument/2006/relationships/hyperlink" Target="https://github.com/slapexs/final_project.git" TargetMode="External"/><Relationship Id="rId129" Type="http://schemas.openxmlformats.org/officeDocument/2006/relationships/image" Target="media/image89.png"/><Relationship Id="rId54" Type="http://schemas.openxmlformats.org/officeDocument/2006/relationships/image" Target="media/image29.png"/><Relationship Id="rId70" Type="http://schemas.openxmlformats.org/officeDocument/2006/relationships/header" Target="header14.xml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header" Target="header17.xml"/><Relationship Id="rId140" Type="http://schemas.openxmlformats.org/officeDocument/2006/relationships/image" Target="media/image96.png"/><Relationship Id="rId145" Type="http://schemas.openxmlformats.org/officeDocument/2006/relationships/hyperlink" Target="https://iamonze.tech/company/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png"/><Relationship Id="rId28" Type="http://schemas.openxmlformats.org/officeDocument/2006/relationships/image" Target="media/image5.jpg"/><Relationship Id="rId49" Type="http://schemas.openxmlformats.org/officeDocument/2006/relationships/image" Target="media/image24.jpeg"/><Relationship Id="rId114" Type="http://schemas.openxmlformats.org/officeDocument/2006/relationships/image" Target="media/image76.png"/><Relationship Id="rId119" Type="http://schemas.openxmlformats.org/officeDocument/2006/relationships/hyperlink" Target="https://aws.amazon.com/th/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81" Type="http://schemas.openxmlformats.org/officeDocument/2006/relationships/image" Target="media/image51.jpg"/><Relationship Id="rId86" Type="http://schemas.openxmlformats.org/officeDocument/2006/relationships/image" Target="media/image56.png"/><Relationship Id="rId130" Type="http://schemas.openxmlformats.org/officeDocument/2006/relationships/image" Target="media/image90.png"/><Relationship Id="rId135" Type="http://schemas.openxmlformats.org/officeDocument/2006/relationships/image" Target="media/image92.png"/><Relationship Id="rId151" Type="http://schemas.openxmlformats.org/officeDocument/2006/relationships/image" Target="media/image101.png"/><Relationship Id="rId156" Type="http://schemas.openxmlformats.org/officeDocument/2006/relationships/theme" Target="theme/theme1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4.png"/><Relationship Id="rId109" Type="http://schemas.openxmlformats.org/officeDocument/2006/relationships/image" Target="media/image71.png"/><Relationship Id="rId34" Type="http://schemas.openxmlformats.org/officeDocument/2006/relationships/image" Target="media/image10.jpeg"/><Relationship Id="rId50" Type="http://schemas.openxmlformats.org/officeDocument/2006/relationships/image" Target="media/image25.jpeg"/><Relationship Id="rId55" Type="http://schemas.openxmlformats.org/officeDocument/2006/relationships/image" Target="media/image30.svg"/><Relationship Id="rId76" Type="http://schemas.openxmlformats.org/officeDocument/2006/relationships/image" Target="media/image46.png"/><Relationship Id="rId97" Type="http://schemas.openxmlformats.org/officeDocument/2006/relationships/header" Target="header18.xml"/><Relationship Id="rId104" Type="http://schemas.openxmlformats.org/officeDocument/2006/relationships/image" Target="media/image66.png"/><Relationship Id="rId120" Type="http://schemas.openxmlformats.org/officeDocument/2006/relationships/image" Target="media/image81.png"/><Relationship Id="rId125" Type="http://schemas.openxmlformats.org/officeDocument/2006/relationships/image" Target="media/image85.png"/><Relationship Id="rId141" Type="http://schemas.openxmlformats.org/officeDocument/2006/relationships/image" Target="media/image97.png"/><Relationship Id="rId146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customXml" Target="ink/ink2.xm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41.png"/><Relationship Id="rId87" Type="http://schemas.openxmlformats.org/officeDocument/2006/relationships/image" Target="media/image57.png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131" Type="http://schemas.openxmlformats.org/officeDocument/2006/relationships/image" Target="media/image91.png"/><Relationship Id="rId136" Type="http://schemas.openxmlformats.org/officeDocument/2006/relationships/image" Target="media/image93.png"/><Relationship Id="rId61" Type="http://schemas.openxmlformats.org/officeDocument/2006/relationships/image" Target="media/image36.png"/><Relationship Id="rId82" Type="http://schemas.openxmlformats.org/officeDocument/2006/relationships/image" Target="media/image52.png"/><Relationship Id="rId152" Type="http://schemas.openxmlformats.org/officeDocument/2006/relationships/hyperlink" Target="https://iamonze.tech/searchcompany" TargetMode="External"/><Relationship Id="rId19" Type="http://schemas.openxmlformats.org/officeDocument/2006/relationships/image" Target="media/image2.png"/><Relationship Id="rId14" Type="http://schemas.openxmlformats.org/officeDocument/2006/relationships/header" Target="header6.xml"/><Relationship Id="rId30" Type="http://schemas.openxmlformats.org/officeDocument/2006/relationships/image" Target="media/image7.png"/><Relationship Id="rId35" Type="http://schemas.openxmlformats.org/officeDocument/2006/relationships/hyperlink" Target="https://github.com/slapexs/final_project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47.png"/><Relationship Id="rId100" Type="http://schemas.openxmlformats.org/officeDocument/2006/relationships/hyperlink" Target="https://github.com/slapexs/final_project" TargetMode="External"/><Relationship Id="rId105" Type="http://schemas.openxmlformats.org/officeDocument/2006/relationships/image" Target="media/image67.png"/><Relationship Id="rId126" Type="http://schemas.openxmlformats.org/officeDocument/2006/relationships/image" Target="media/image86.png"/><Relationship Id="rId147" Type="http://schemas.openxmlformats.org/officeDocument/2006/relationships/hyperlink" Target="https://iamonze.tech/cluster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6.jpe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header" Target="header19.xml"/><Relationship Id="rId121" Type="http://schemas.openxmlformats.org/officeDocument/2006/relationships/image" Target="media/image82.png"/><Relationship Id="rId142" Type="http://schemas.openxmlformats.org/officeDocument/2006/relationships/hyperlink" Target="https://iamonze.tech/allcompanies" TargetMode="External"/><Relationship Id="rId3" Type="http://schemas.openxmlformats.org/officeDocument/2006/relationships/styles" Target="styles.xml"/><Relationship Id="rId25" Type="http://schemas.openxmlformats.org/officeDocument/2006/relationships/customXml" Target="ink/ink3.xml"/><Relationship Id="rId46" Type="http://schemas.openxmlformats.org/officeDocument/2006/relationships/image" Target="media/image21.png"/><Relationship Id="rId67" Type="http://schemas.openxmlformats.org/officeDocument/2006/relationships/header" Target="header12.xml"/><Relationship Id="rId116" Type="http://schemas.openxmlformats.org/officeDocument/2006/relationships/image" Target="media/image78.png"/><Relationship Id="rId137" Type="http://schemas.openxmlformats.org/officeDocument/2006/relationships/hyperlink" Target="https://intern-assistant.vercel.app" TargetMode="External"/><Relationship Id="rId20" Type="http://schemas.openxmlformats.org/officeDocument/2006/relationships/customXml" Target="ink/ink1.xml"/><Relationship Id="rId41" Type="http://schemas.openxmlformats.org/officeDocument/2006/relationships/image" Target="media/image16.png"/><Relationship Id="rId62" Type="http://schemas.openxmlformats.org/officeDocument/2006/relationships/image" Target="media/image37.png"/><Relationship Id="rId83" Type="http://schemas.openxmlformats.org/officeDocument/2006/relationships/image" Target="media/image53.svg"/><Relationship Id="rId88" Type="http://schemas.openxmlformats.org/officeDocument/2006/relationships/image" Target="media/image58.png"/><Relationship Id="rId111" Type="http://schemas.openxmlformats.org/officeDocument/2006/relationships/image" Target="media/image73.png"/><Relationship Id="rId132" Type="http://schemas.openxmlformats.org/officeDocument/2006/relationships/header" Target="header21.xml"/><Relationship Id="rId153" Type="http://schemas.openxmlformats.org/officeDocument/2006/relationships/hyperlink" Target="https://iamonze.tech/searchcompany" TargetMode="External"/><Relationship Id="rId15" Type="http://schemas.openxmlformats.org/officeDocument/2006/relationships/header" Target="header7.xml"/><Relationship Id="rId36" Type="http://schemas.openxmlformats.org/officeDocument/2006/relationships/image" Target="media/image11.png"/><Relationship Id="rId57" Type="http://schemas.openxmlformats.org/officeDocument/2006/relationships/image" Target="media/image32.svg"/><Relationship Id="rId106" Type="http://schemas.openxmlformats.org/officeDocument/2006/relationships/image" Target="media/image68.png"/><Relationship Id="rId127" Type="http://schemas.openxmlformats.org/officeDocument/2006/relationships/image" Target="media/image87.png"/><Relationship Id="rId10" Type="http://schemas.openxmlformats.org/officeDocument/2006/relationships/header" Target="header2.xml"/><Relationship Id="rId31" Type="http://schemas.openxmlformats.org/officeDocument/2006/relationships/image" Target="media/image8.png"/><Relationship Id="rId52" Type="http://schemas.openxmlformats.org/officeDocument/2006/relationships/image" Target="media/image27.jpe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header" Target="header15.xml"/><Relationship Id="rId99" Type="http://schemas.openxmlformats.org/officeDocument/2006/relationships/header" Target="header20.xml"/><Relationship Id="rId101" Type="http://schemas.openxmlformats.org/officeDocument/2006/relationships/hyperlink" Target="https://github.com/slapexs/final_project" TargetMode="External"/><Relationship Id="rId122" Type="http://schemas.openxmlformats.org/officeDocument/2006/relationships/image" Target="media/image83.png"/><Relationship Id="rId143" Type="http://schemas.openxmlformats.org/officeDocument/2006/relationships/hyperlink" Target="https://iamonze.tech/allcompanies%20&#3604;&#3657;&#3623;&#3618;" TargetMode="External"/><Relationship Id="rId148" Type="http://schemas.openxmlformats.org/officeDocument/2006/relationships/image" Target="media/image10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3.jpg"/><Relationship Id="rId47" Type="http://schemas.openxmlformats.org/officeDocument/2006/relationships/image" Target="media/image22.jpeg"/><Relationship Id="rId68" Type="http://schemas.openxmlformats.org/officeDocument/2006/relationships/header" Target="header13.xml"/><Relationship Id="rId89" Type="http://schemas.openxmlformats.org/officeDocument/2006/relationships/image" Target="media/image59.png"/><Relationship Id="rId112" Type="http://schemas.openxmlformats.org/officeDocument/2006/relationships/image" Target="media/image74.png"/><Relationship Id="rId133" Type="http://schemas.openxmlformats.org/officeDocument/2006/relationships/header" Target="header22.xml"/><Relationship Id="rId154" Type="http://schemas.openxmlformats.org/officeDocument/2006/relationships/image" Target="media/image102.jpeg"/><Relationship Id="rId16" Type="http://schemas.openxmlformats.org/officeDocument/2006/relationships/header" Target="header8.xml"/><Relationship Id="rId37" Type="http://schemas.openxmlformats.org/officeDocument/2006/relationships/image" Target="media/image12.png"/><Relationship Id="rId58" Type="http://schemas.openxmlformats.org/officeDocument/2006/relationships/image" Target="media/image33.png"/><Relationship Id="rId79" Type="http://schemas.openxmlformats.org/officeDocument/2006/relationships/image" Target="media/image49.jpg"/><Relationship Id="rId102" Type="http://schemas.openxmlformats.org/officeDocument/2006/relationships/image" Target="media/image64.png"/><Relationship Id="rId123" Type="http://schemas.openxmlformats.org/officeDocument/2006/relationships/image" Target="media/image84.png"/><Relationship Id="rId144" Type="http://schemas.openxmlformats.org/officeDocument/2006/relationships/image" Target="media/image98.png"/><Relationship Id="rId90" Type="http://schemas.openxmlformats.org/officeDocument/2006/relationships/image" Target="media/image6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iyapoom\Desktop\9-&#3649;&#3610;&#3610;&#3615;&#3629;&#3619;_&#3617;&#3610;&#3607;&#3607;__3.dotx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1T02:32:40.25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6.139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15T06:32:50.18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1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ซาก22</b:Tag>
    <b:SourceType>DocumentFromInternetSite</b:SourceType>
    <b:Guid>{C8E9692E-C522-264F-9FA1-1ED04C986549}</b:Guid>
    <b:Author>
      <b:Author>
        <b:NameList>
          <b:Person>
            <b:Last>ตาเยะ</b:Last>
            <b:First>ซากียะห์</b:First>
          </b:Person>
        </b:NameList>
      </b:Author>
    </b:Author>
    <b:Title>NLP คืออะไร </b:Title>
    <b:InternetSiteTitle>mindphp</b:InternetSiteTitle>
    <b:URL>https://www.mindphp.com/คู่มือ/73-คืออะไร/8859-nlp.html</b:URL>
    <b:Year>2022</b:Year>
    <b:Month>6</b:Month>
    <b:Day>28</b:Day>
    <b:RefOrder>1</b:RefOrder>
  </b:Source>
  <b:Source>
    <b:Tag>And21</b:Tag>
    <b:SourceType>DocumentFromInternetSite</b:SourceType>
    <b:Guid>{FCAB04C2-AFB0-AD4B-987C-EAFD7AF1D0DB}</b:Guid>
    <b:Title>Text Clustering with TF-IDF in Python</b:Title>
    <b:Year>2021</b:Year>
    <b:Month>11</b:Month>
    <b:Day>24</b:Day>
    <b:Author>
      <b:Author>
        <b:NameList>
          <b:Person>
            <b:Last>D'Agostino</b:Last>
            <b:First>Andrea</b:First>
          </b:Person>
        </b:NameList>
      </b:Author>
    </b:Author>
    <b:InternetSiteTitle>medium</b:InternetSiteTitle>
    <b:URL>https://medium.com/mlearning-ai/text-clustering-with-tf-idf-in-python-c94cd26a31e7</b:URL>
    <b:RefOrder>32</b:RefOrder>
  </b:Source>
  <b:Source>
    <b:Tag>API</b:Tag>
    <b:SourceType>DocumentFromInternetSite</b:SourceType>
    <b:Guid>{D78E98F6-8F1A-3247-9B17-02BCB4C27C94}</b:Guid>
    <b:Title>API คืออะไร</b:Title>
    <b:InternetSiteTitle>amazon</b:InternetSiteTitle>
    <b:URL>https://aws.amazon.com/th/what-is/api/</b:URL>
    <b:RefOrder>9</b:RefOrder>
  </b:Source>
  <b:Source>
    <b:Tag>บทค14</b:Tag>
    <b:SourceType>DocumentFromInternetSite</b:SourceType>
    <b:Guid>{5539E7D1-CA3E-6A4E-9FA4-BC7935130B13}</b:Guid>
    <b:Title>บทความ E-R Diagram คืออะไร</b:Title>
    <b:InternetSiteTitle>9experttraining</b:InternetSiteTitle>
    <b:URL>https://www.9experttraining.com/articles/บทความ-e-r-diagram-คืออะไร</b:URL>
    <b:Year>2014</b:Year>
    <b:RefOrder>33</b:RefOrder>
  </b:Source>
  <b:Source>
    <b:Tag>Use22</b:Tag>
    <b:SourceType>DocumentFromInternetSite</b:SourceType>
    <b:Guid>{C4D9FBB5-1456-2344-9FF0-2331353C78C3}</b:Guid>
    <b:InternetSiteTitle>Use Case Diagram</b:InternetSiteTitle>
    <b:URL>https://www.mindphp.com/บทความ/31-ความรู้ทั่วไป/6870-use-case-diagram.html</b:URL>
    <b:Year>2022</b:Year>
    <b:Month>3</b:Month>
    <b:Day>12</b:Day>
    <b:RefOrder>34</b:RefOrder>
  </b:Source>
  <b:Source>
    <b:Tag>การ22</b:Tag>
    <b:SourceType>DocumentFromInternetSite</b:SourceType>
    <b:Guid>{D9DD0D80-3A2E-F848-A907-398D0CDED18B}</b:Guid>
    <b:Title>การวิเคราะห์ระบบและการออกแบบ System Analysis and Design (ซิสเต็ม อนาชิส แอน ดีไซน์)</b:Title>
    <b:Year>2022</b:Year>
    <b:InternetSiteTitle>mindphp</b:InternetSiteTitle>
    <b:URL>https://www.mindphp.com/บทความ/31-ความรู้ทั่วไป/4084-system-analysis-and-design.html</b:URL>
    <b:Month>3</b:Month>
    <b:Day>30</b:Day>
    <b:RefOrder>35</b:RefOrder>
  </b:Source>
  <b:Source>
    <b:Tag>min</b:Tag>
    <b:SourceType>DocumentFromInternetSite</b:SourceType>
    <b:Guid>{35FEF346-F703-AE43-9748-AAB78D6CEF20}</b:Guid>
    <b:Author>
      <b:Author>
        <b:NameList>
          <b:Person>
            <b:Last>mindphp</b:Last>
          </b:Person>
        </b:NameList>
      </b:Author>
    </b:Author>
    <b:Title>NumPy คืออะไร</b:Title>
    <b:InternetSiteTitle>mindphp</b:InternetSiteTitle>
    <b:URL>https://www.mindphp.com/บทเรียนออนไลน์/83-python/8492-what-is-the-numpy.html</b:URL>
    <b:RefOrder>20</b:RefOrder>
  </b:Source>
  <b:Source>
    <b:Tag>ทำค21</b:Tag>
    <b:SourceType>DocumentFromInternetSite</b:SourceType>
    <b:Guid>{3D538A71-10A0-7C47-AA5C-D63330DA6418}</b:Guid>
    <b:Title>ทำความรู้จักกับ Node.js</b:Title>
    <b:InternetSiteTitle>marcuscode</b:InternetSiteTitle>
    <b:URL>http://marcuscode.com/tutorials/nodejs/introducing-nodejs</b:URL>
    <b:Year>2021</b:Year>
    <b:Month>3</b:Month>
    <b:Day>1</b:Day>
    <b:RefOrder>14</b:RefOrder>
  </b:Source>
  <b:Source>
    <b:Tag>CSS16</b:Tag>
    <b:SourceType>DocumentFromInternetSite</b:SourceType>
    <b:Guid>{D212D904-AAE3-6745-9824-F8AC55B2EB5C}</b:Guid>
    <b:Title>CSS คืออะไร ? มีประโยชน์อย่างไรบ้าง</b:Title>
    <b:InternetSiteTitle>wynnsoft</b:InternetSiteTitle>
    <b:URL>https://www.wynnsoft-solution.net/th/article/view/80/</b:URL>
    <b:Year>2016</b:Year>
    <b:Month>3</b:Month>
    <b:Day>16</b:Day>
    <b:RefOrder>36</b:RefOrder>
  </b:Source>
  <b:Source>
    <b:Tag>Clo21</b:Tag>
    <b:SourceType>DocumentFromInternetSite</b:SourceType>
    <b:Guid>{7D70E902-11F6-DF43-A47A-D968089D163A}</b:Guid>
    <b:Title>Cloudflare คืออะไร จะเข้ามาช่วยองค์กรของคุณได้อย่างไร?</b:Title>
    <b:InternetSiteTitle>nipa</b:InternetSiteTitle>
    <b:URL>https://web.nipa.cloud/how-cloudflare-protect-your-corporate</b:URL>
    <b:Year>2021</b:Year>
    <b:Month>12</b:Month>
    <b:Day>7</b:Day>
    <b:RefOrder>10</b:RefOrder>
  </b:Source>
  <b:Source>
    <b:Tag>War21</b:Tag>
    <b:SourceType>JournalArticle</b:SourceType>
    <b:Guid>{42875C21-55F8-9644-9E55-8E8F0D91CA49}</b:Guid>
    <b:Author>
      <b:Author>
        <b:NameList>
          <b:Person>
            <b:Last>Warakorn Pradiskul</b:Last>
            <b:First>Paralee</b:First>
            <b:Middle>Maneerat, Nivet Chirawichitchai</b:Middle>
          </b:Person>
        </b:NameList>
      </b:Author>
    </b:Author>
    <b:JournalName>Recommender System Using Collaborative Filtering A Case Study of Toyota Buzz Company Limited</b:JournalName>
    <b:Year>2021</b:Year>
    <b:Pages>11-21</b:Pages>
    <b:RefOrder>31</b:RefOrder>
  </b:Source>
  <b:Source>
    <b:Tag>Tho19</b:Tag>
    <b:SourceType>JournalArticle</b:SourceType>
    <b:Guid>{A9A068F0-F7A2-544D-9DAD-4403A99D05A1}</b:Guid>
    <b:Author>
      <b:Author>
        <b:NameList>
          <b:Person>
            <b:Last>Thongchai Klayklueng</b:Last>
            <b:First>Wutthichai</b:First>
            <b:Middle>Sa-nga-ngam, Kittiwong Suthamno, Phangphong Aphicatkul</b:Middle>
          </b:Person>
        </b:NameList>
      </b:Author>
    </b:Author>
    <b:JournalName>เทคนิคการคัดเลือกกลุ่มโหลดรายอาคารสําหรับรองรับแผนการติดตั้งระบบผลิตไฟฟ้าพลังงานแสงอาทิตย์บนหลังคาเพื่อเพิ่มค่าดรรชนีประสิทธิภาพการใช้พลังงานไฟฟ้า Load Clustering Technique Application to PV Solar Rooftop Installation Planning for Improving Energy Effi  c</b:JournalName>
    <b:Year>2019</b:Year>
    <b:Pages>134-148</b:Pages>
    <b:RefOrder>30</b:RefOrder>
  </b:Source>
  <b:Source>
    <b:Tag>ปาร19</b:Tag>
    <b:SourceType>JournalArticle</b:SourceType>
    <b:Guid>{2A038DED-A842-9D41-8DDE-A0B6EEC9EA03}</b:Guid>
    <b:Author>
      <b:Author>
        <b:NameList>
          <b:Person>
            <b:Last>ปารณีย์ พึ่งวิชา</b:Last>
            <b:First>อานนท์</b:First>
            <b:Middle>ทับเที่ยง, ธัญญา สัตยาอภิธาน</b:Middle>
          </b:Person>
        </b:NameList>
      </b:Author>
    </b:Author>
    <b:JournalName>ศึกษาการแบ่งกลุ่มพฤติกรรมของผู้บริโภคที่ซื้อเครื่องประดับผ่านเครือข่ายสังคมออนไลน์ Clustering of Jewellery Purchasing Behaviour through Social Network</b:JournalName>
    <b:Year>2019</b:Year>
    <b:Pages>213-224</b:Pages>
    <b:RefOrder>29</b:RefOrder>
  </b:Source>
  <b:Source>
    <b:Tag>จัก21</b:Tag>
    <b:SourceType>JournalArticle</b:SourceType>
    <b:Guid>{0A27FB7B-2E8A-9446-893F-80787D52027B}</b:Guid>
    <b:Author>
      <b:Author>
        <b:NameList>
          <b:Person>
            <b:Last>จักรินทร์ สันติรัตนภักดี</b:Last>
            <b:First>ศุภกฤษฏิ์</b:First>
            <b:Middle>นิวัฒนากูล</b:Middle>
          </b:Person>
        </b:NameList>
      </b:Author>
    </b:Author>
    <b:JournalName>การออกแบบและพัฒนากระบวนการจำแนกข้อร้องเรียนรถโดยสารสาธารณะเพื่อติดแท็กปัญหาการให้บริการ</b:JournalName>
    <b:Year>2021</b:Year>
    <b:Pages>77-90</b:Pages>
    <b:RefOrder>27</b:RefOrder>
  </b:Source>
  <b:Source>
    <b:Tag>วิเ13</b:Tag>
    <b:SourceType>JournalArticle</b:SourceType>
    <b:Guid>{B3C08D8D-068D-7D47-AE8B-40B6F7F657EE}</b:Guid>
    <b:Year>2013</b:Year>
    <b:Author>
      <b:Author>
        <b:NameList>
          <b:Person>
            <b:Last>วุฒิชัย</b:Last>
            <b:First>วิเชียรไชย</b:First>
          </b:Person>
        </b:NameList>
      </b:Author>
    </b:Author>
    <b:JournalName>การเปรียบเทียบวิธีการแบ่งแยกคําภาษาไทยด้วยโครงสร้างการเขียนกับโครงสร้างพยางค์ The Comparison of Thai Word Segmentation with Thai Writing Structures and Syllable Structures</b:JournalName>
    <b:Pages>504-509</b:Pages>
    <b:RefOrder>28</b:RefOrder>
  </b:Source>
  <b:Source>
    <b:Tag>เจย21</b:Tag>
    <b:SourceType>DocumentFromInternetSite</b:SourceType>
    <b:Guid>{0FB7CB9B-2D65-A349-84E3-E7B7AAF9CDAD}</b:Guid>
    <b:Author>
      <b:Author>
        <b:NameList>
          <b:Person>
            <b:Last>เจย์</b:Last>
          </b:Person>
        </b:NameList>
      </b:Author>
    </b:Author>
    <b:Title>A Beginner's Guide to Scikit-learn </b:Title>
    <b:InternetSiteTitle>hashdork</b:InternetSiteTitle>
    <b:URL>https://hashdork.com/th/scikit-learn/</b:URL>
    <b:Year>2021</b:Year>
    <b:Month>11</b:Month>
    <b:Day>23</b:Day>
    <b:RefOrder>25</b:RefOrder>
  </b:Source>
  <b:Source>
    <b:Tag>min22</b:Tag>
    <b:SourceType>DocumentFromInternetSite</b:SourceType>
    <b:Guid>{567D1008-00C3-CB41-BE6C-1568857EDD1C}</b:Guid>
    <b:Author>
      <b:Author>
        <b:NameList>
          <b:Person>
            <b:Last>mindphp</b:Last>
          </b:Person>
        </b:NameList>
      </b:Author>
    </b:Author>
    <b:Title>การใช้งานต่างๆใน PyThaiNLP</b:Title>
    <b:InternetSiteTitle>mindphp</b:InternetSiteTitle>
    <b:URL>https://www.mindphp.com/บทความ/it-news/8778-การใช้งานต่างๆใน-pythainlp.html</b:URL>
    <b:Year>2022</b:Year>
    <b:Month>6</b:Month>
    <b:Day>23</b:Day>
    <b:RefOrder>23</b:RefOrder>
  </b:Source>
  <b:Source>
    <b:Tag>JUN19</b:Tag>
    <b:SourceType>DocumentFromInternetSite</b:SourceType>
    <b:Guid>{6DA3A28F-1B51-8B43-9EE2-227C2841586B}</b:Guid>
    <b:Title>พื้นฐาน Python และ Numpy สำหรับ Deep Learning</b:Title>
    <b:InternetSiteTitle>kaggle</b:InternetSiteTitle>
    <b:URL>https://www.kaggle.com/code/ratthachat/python-numpy-deep-learning#Numpy</b:URL>
    <b:Year>2019</b:Year>
    <b:Author>
      <b:Author>
        <b:NameList>
          <b:Person>
            <b:Last>JUNG</b:Last>
          </b:Person>
        </b:NameList>
      </b:Author>
    </b:Author>
    <b:RefOrder>21</b:RefOrder>
  </b:Source>
  <b:Source>
    <b:Tag>fre21</b:Tag>
    <b:SourceType>DocumentFromInternetSite</b:SourceType>
    <b:Guid>{6775154B-6D06-2C42-895A-C65E794FD3CC}</b:Guid>
    <b:Author>
      <b:Author>
        <b:NameList>
          <b:Person>
            <b:Last>frevation</b:Last>
          </b:Person>
        </b:NameList>
      </b:Author>
    </b:Author>
    <b:Title>Next js</b:Title>
    <b:InternetSiteTitle>frevation</b:InternetSiteTitle>
    <b:URL>https://www.frevation.com/blog/web-development/next-js/</b:URL>
    <b:Year>2021</b:Year>
    <b:Month>10</b:Month>
    <b:Day>8</b:Day>
    <b:RefOrder>19</b:RefOrder>
  </b:Source>
  <b:Source>
    <b:Tag>Clo22</b:Tag>
    <b:SourceType>DocumentFromInternetSite</b:SourceType>
    <b:Guid>{E483F20D-09EF-424A-87B5-491B86CB951D}</b:Guid>
    <b:Author>
      <b:Author>
        <b:NameList>
          <b:Person>
            <b:Last>CloudHM</b:Last>
          </b:Person>
        </b:NameList>
      </b:Author>
    </b:Author>
    <b:Title>บริการของ AWS มีจุดเด่นและนำไปใช้ประโยชน์ในด้านใดได้บ้าง</b:Title>
    <b:InternetSiteTitle>cloudhm</b:InternetSiteTitle>
    <b:URL>https://blog.cloudhm.co.th/what-is-and-what-business-need-aws/</b:URL>
    <b:Year>2022</b:Year>
    <b:Month>7</b:Month>
    <b:Day>6</b:Day>
    <b:RefOrder>8</b:RefOrder>
  </b:Source>
  <b:Source>
    <b:Tag>Cha19</b:Tag>
    <b:SourceType>DocumentFromInternetSite</b:SourceType>
    <b:Guid>{5A2FEE7D-4D6C-BC40-8C62-9B7482E895BD}</b:Guid>
    <b:Author>
      <b:Author>
        <b:NameList>
          <b:Person>
            <b:Last>Chakrit</b:Last>
          </b:Person>
        </b:NameList>
      </b:Author>
    </b:Author>
    <b:Title>similarity-ความเหมือนที่แตกต่าง</b:Title>
    <b:InternetSiteTitle>softnix</b:InternetSiteTitle>
    <b:URL>https://www.softnix.co.th/2019/05/29/similarity-ความเหมือนที่แตกต่าง/</b:URL>
    <b:Year>2019</b:Year>
    <b:Month>5</b:Month>
    <b:Day>29</b:Day>
    <b:RefOrder>37</b:RefOrder>
  </b:Source>
  <b:Source>
    <b:Tag>DIG22</b:Tag>
    <b:SourceType>DocumentFromInternetSite</b:SourceType>
    <b:Guid>{0E3DBD58-3833-3949-A00D-BD31CE5483D6}</b:Guid>
    <b:Author>
      <b:Author>
        <b:NameList>
          <b:Person>
            <b:Last>DIGI</b:Last>
          </b:Person>
        </b:NameList>
      </b:Author>
    </b:Author>
    <b:Title>รู้จัก Clustering Model คืออะไร</b:Title>
    <b:InternetSiteTitle>digi</b:InternetSiteTitle>
    <b:URL>https://digi.data.go.th/blog/what-is-clustering-model-and-example/</b:URL>
    <b:Year>2022</b:Year>
    <b:Month>11</b:Month>
    <b:Day>17</b:Day>
    <b:RefOrder>38</b:RefOrder>
  </b:Source>
  <b:Source>
    <b:Tag>CHA19</b:Tag>
    <b:SourceType>DocumentFromInternetSite</b:SourceType>
    <b:Guid>{FDD10CA3-D455-7144-A0AA-D41A3F98AAEE}</b:Guid>
    <b:Author>
      <b:Author>
        <b:NameList>
          <b:Person>
            <b:Last>CHAKRIT</b:Last>
          </b:Person>
        </b:NameList>
      </b:Author>
    </b:Author>
    <b:Title>TF-IDF ทำงานยังไง</b:Title>
    <b:InternetSiteTitle>softnix</b:InternetSiteTitle>
    <b:URL>https://www.softnix.co.th/2019/05/28/tf-idf-ทำงานยังไง/</b:URL>
    <b:Year>2019</b:Year>
    <b:Month>5</b:Month>
    <b:Day>28</b:Day>
    <b:RefOrder>3</b:RefOrder>
  </b:Source>
  <b:Source>
    <b:Tag>Pau21</b:Tag>
    <b:SourceType>DocumentFromInternetSite</b:SourceType>
    <b:Guid>{722B354D-B292-9249-893B-A86CF69A919B}</b:Guid>
    <b:Author>
      <b:Author>
        <b:NameList>
          <b:Person>
            <b:Last>Paul</b:Last>
          </b:Person>
        </b:NameList>
      </b:Author>
    </b:Author>
    <b:Title>K-Means Clustering with Elbow Method</b:Title>
    <b:InternetSiteTitle>medium</b:InternetSiteTitle>
    <b:URL>https://medium.com/kbtg-life/k-means-clustering-with-elbow-method-8d02b35aaa2e</b:URL>
    <b:Year>2021</b:Year>
    <b:Month>3</b:Month>
    <b:Day>4</b:Day>
    <b:RefOrder>6</b:RefOrder>
  </b:Source>
  <b:Source>
    <b:Tag>Run18</b:Tag>
    <b:SourceType>DocumentFromInternetSite</b:SourceType>
    <b:Guid>{B8082AF1-0DDD-B24A-873B-0A79AA90A123}</b:Guid>
    <b:Author>
      <b:Author>
        <b:NameList>
          <b:Person>
            <b:Last>Rungnapha</b:Last>
            <b:First>Kongkate</b:First>
          </b:Person>
        </b:NameList>
      </b:Author>
    </b:Author>
    <b:Title>Sequence Diagram แผนผังการทำงานแบบลำดับปฏิสัมพันธ์</b:Title>
    <b:InternetSiteTitle>glurgeek</b:InternetSiteTitle>
    <b:URL>https://www.glurgeek.com/education/sequence-diagram/</b:URL>
    <b:Year>2018</b:Year>
    <b:Month>1</b:Month>
    <b:Day>31</b:Day>
    <b:RefOrder>39</b:RefOrder>
  </b:Source>
  <b:Source>
    <b:Tag>Sur20</b:Tag>
    <b:SourceType>DocumentFromInternetSite</b:SourceType>
    <b:Guid>{64296352-6A70-BB41-AC83-E94C1BAB4562}</b:Guid>
    <b:Author>
      <b:Author>
        <b:NameList>
          <b:Person>
            <b:Last>Surapong</b:Last>
            <b:First>Kanoktipsatharporn</b:First>
          </b:Person>
        </b:NameList>
      </b:Author>
    </b:Author>
    <b:Title>PyThaiNLP คืออะไร Tutorial สอนใช้งาน PyThaiNLP Library NLP ภาษาไทย สำหรับ Python เบื้องต้น – PyThaiNLP ep.1</b:Title>
    <b:InternetSiteTitle>bualabs</b:InternetSiteTitle>
    <b:URL>https://www.bualabs.com/archives/3234/what-is-pythainlp-tutorial-teach-basic-how-to-use-pythainlp-library-nlp-in-python-pythainlp-ep-1/</b:URL>
    <b:Year>2020</b:Year>
    <b:Month>1</b:Month>
    <b:Day>7</b:Day>
    <b:RefOrder>24</b:RefOrder>
  </b:Source>
  <b:Source>
    <b:Tag>Pan21</b:Tag>
    <b:SourceType>DocumentFromInternetSite</b:SourceType>
    <b:Guid>{D46DCE69-BD5F-9C4A-9857-E36567334BCD}</b:Guid>
    <b:Author>
      <b:Author>
        <b:NameList>
          <b:Person>
            <b:Last>Panchart</b:Last>
            <b:First>Mitrakul</b:First>
          </b:Person>
        </b:NameList>
      </b:Author>
    </b:Author>
    <b:Title>DATA รู้จัก pandas – Library อันดับ 1 สำหรับการทำ Data Analysis</b:Title>
    <b:InternetSiteTitle>skooldio</b:InternetSiteTitle>
    <b:URL>https://blog.skooldio.com/what-is-pandas/</b:URL>
    <b:Year>2021</b:Year>
    <b:Month>11</b:Month>
    <b:Day>30</b:Day>
    <b:RefOrder>22</b:RefOrder>
  </b:Source>
  <b:Source>
    <b:Tag>Pal17</b:Tag>
    <b:SourceType>DocumentFromInternetSite</b:SourceType>
    <b:Guid>{FC1D7A9D-7F0F-DE46-B114-202738A4AE33}</b:Guid>
    <b:Author>
      <b:Author>
        <b:NameList>
          <b:Person>
            <b:Last>Pallop</b:Last>
            <b:First>Chaoputhipuchong</b:First>
          </b:Person>
        </b:NameList>
      </b:Author>
    </b:Author>
    <b:Title>Next.js คืออะไร?</b:Title>
    <b:InternetSiteTitle>medium</b:InternetSiteTitle>
    <b:URL>https://medium.com/hamcompe/next-js-คืออะไร-8fbb36e68b0</b:URL>
    <b:Year>2017</b:Year>
    <b:Month>8</b:Month>
    <b:Day>9</b:Day>
    <b:RefOrder>18</b:RefOrder>
  </b:Source>
  <b:Source>
    <b:Tag>VIS22</b:Tag>
    <b:SourceType>DocumentFromInternetSite</b:SourceType>
    <b:Guid>{D481C3F4-454F-8440-BBBB-6A3D9708C1A4}</b:Guid>
    <b:Author>
      <b:Author>
        <b:NameList>
          <b:Person>
            <b:Last>PLC</b:Last>
            <b:First>VISRUT</b:First>
            <b:Middle>MANUNPON VICE PRESIDENT BUSINESS DEVELOPMENT PROEN CORP</b:Middle>
          </b:Person>
        </b:NameList>
      </b:Author>
    </b:Author>
    <b:Title> เข้าถึงและจัดการข้อมูลได้ง่ายๆ ด้วย MongoDB</b:Title>
    <b:InternetSiteTitle>proen</b:InternetSiteTitle>
    <b:URL>https://www.proen.cloud/en/blogs/mongodb/</b:URL>
    <b:Year>2022</b:Year>
    <b:Month>2</b:Month>
    <b:Day>2</b:Day>
    <b:RefOrder>17</b:RefOrder>
  </b:Source>
  <b:Source>
    <b:Tag>Cha15</b:Tag>
    <b:SourceType>DocumentFromInternetSite</b:SourceType>
    <b:Guid>{B8CAF62A-18C7-B14B-B321-DE6B4CEC684D}</b:Guid>
    <b:Author>
      <b:Author>
        <b:NameList>
          <b:Person>
            <b:Last>Chai</b:Last>
            <b:First>Phonbopit</b:First>
          </b:Person>
        </b:NameList>
      </b:Author>
    </b:Author>
    <b:Title>MongoDB คืออะไร? + สอนวิธีใช้งานเบื้องต้น</b:Title>
    <b:InternetSiteTitle>devahoy</b:InternetSiteTitle>
    <b:URL>https://devahoy.com/blog/2015/08/getting-started-with-mongodb</b:URL>
    <b:Year>2015</b:Year>
    <b:Month>8</b:Month>
    <b:Day>16</b:Day>
    <b:RefOrder>16</b:RefOrder>
  </b:Source>
  <b:Source>
    <b:Tag>Nat21</b:Tag>
    <b:SourceType>DocumentFromInternetSite</b:SourceType>
    <b:Guid>{906680AF-E8C3-5743-B5B9-ABDBCEB3C07F}</b:Guid>
    <b:Author>
      <b:Author>
        <b:NameList>
          <b:Person>
            <b:Last>Natakorn</b:Last>
            <b:First>Chanpetch</b:First>
          </b:Person>
        </b:NameList>
      </b:Author>
    </b:Author>
    <b:Title>FastAPI คืออะไร และการใช้งานเบื้องต้น</b:Title>
    <b:InternetSiteTitle>medium</b:InternetSiteTitle>
    <b:URL>https://natakornch.medium.com/fastapi-คืออะไร-และการใช้งานเบื้องต้น-4f2d0fd91bcd</b:URL>
    <b:Year>2021</b:Year>
    <b:Month>6</b:Month>
    <b:Day>3</b:Day>
    <b:RefOrder>12</b:RefOrder>
  </b:Source>
  <b:Source>
    <b:Tag>TAe17</b:Tag>
    <b:SourceType>DocumentFromInternetSite</b:SourceType>
    <b:Guid>{B32D72A2-4E9B-9B4D-B76B-4B16042DA75B}</b:Guid>
    <b:Author>
      <b:Author>
        <b:NameList>
          <b:Person>
            <b:Last>TAeng Trirong</b:Last>
            <b:First>Pholphimai</b:First>
          </b:Person>
        </b:NameList>
      </b:Author>
    </b:Author>
    <b:Title>Cross-Origin Resource Sharing (CORS) เป็นสิ่งที่ Web Developer ต้องควรรู้</b:Title>
    <b:InternetSiteTitle>medium</b:InternetSiteTitle>
    <b:URL>https://medium.com/nellika/cors-เป็นสิ่งที่-web-developer-ต้องควรรู้-c906b1b47958</b:URL>
    <b:Year>2017</b:Year>
    <b:Month>12</b:Month>
    <b:Day>25</b:Day>
    <b:RefOrder>11</b:RefOrder>
  </b:Source>
  <b:Source>
    <b:Tag>Sup20</b:Tag>
    <b:SourceType>DocumentFromInternetSite</b:SourceType>
    <b:Guid>{3E4C2B35-C202-8A47-A09B-9C9C14C54773}</b:Guid>
    <b:Author>
      <b:Author>
        <b:NameList>
          <b:Person>
            <b:Last>Supalerk</b:Last>
            <b:First>Pisitsupakarn</b:First>
          </b:Person>
        </b:NameList>
      </b:Author>
    </b:Author>
    <b:Title>เมื่อสาย DATA อยากจะกิน Pizza (โดยใช้ Jaccard Similarity และ Cosine Similarity)</b:Title>
    <b:InternetSiteTitle>medium</b:InternetSiteTitle>
    <b:URL>https://medium.com/data-cafe-thailand/เมื่อสาย-data-อยากจะกิน-pizza-โดยใช้-jaccard-similarity-และ-cosine-similarity-f921fa4ab043</b:URL>
    <b:Year>2020</b:Year>
    <b:Month>3</b:Month>
    <b:Day>17</b:Day>
    <b:RefOrder>7</b:RefOrder>
  </b:Source>
  <b:Source>
    <b:Tag>Wee17</b:Tag>
    <b:SourceType>DocumentFromInternetSite</b:SourceType>
    <b:Guid>{16FFECC7-EE64-4442-9ED2-B2F5D42FF9BC}</b:Guid>
    <b:Author>
      <b:Author>
        <b:NameList>
          <b:Person>
            <b:Last>Weerasak</b:Last>
            <b:First>Thachai</b:First>
          </b:Person>
        </b:NameList>
      </b:Author>
    </b:Author>
    <b:Title>การหาจำนวน k ที่เหมาะสมที่สุดด้วยวิธี Elbow Method</b:Title>
    <b:InternetSiteTitle>medium</b:InternetSiteTitle>
    <b:URL>https://medium.com/espressofx-notebook/การหาจำนวน-k-ที่เหมาะสมที่สุดด้วยวิธี-elbow-method-79b9a75f934</b:URL>
    <b:Year>2017</b:Year>
    <b:Month>3</b:Month>
    <b:Day>8</b:Day>
    <b:RefOrder>40</b:RefOrder>
  </b:Source>
  <b:Source>
    <b:Tag>Pat20</b:Tag>
    <b:SourceType>DocumentFromInternetSite</b:SourceType>
    <b:Guid>{E606DF5F-0E1E-8B4F-BF09-A58A56F73A0B}</b:Guid>
    <b:Author>
      <b:Author>
        <b:NameList>
          <b:Person>
            <b:Last>Patipan</b:Last>
            <b:First>Prasertsom</b:First>
          </b:Person>
        </b:NameList>
      </b:Author>
    </b:Author>
    <b:Title>สกัดใจความสำคัญของข้อความด้วยเทคนิคการประมวลผลทางภาษาเบื้องต้น: TF-IDF, Part 1</b:Title>
    <b:InternetSiteTitle>bigdata</b:InternetSiteTitle>
    <b:URL>https://bigdata.go.th/big-data-101/tf-idf-1/</b:URL>
    <b:Year>2020</b:Year>
    <b:Month>10</b:Month>
    <b:Day>1</b:Day>
    <b:RefOrder>4</b:RefOrder>
  </b:Source>
  <b:Source>
    <b:Tag>MrP19</b:Tag>
    <b:SourceType>DocumentFromInternetSite</b:SourceType>
    <b:Guid>{BA335707-6D42-8844-B5D0-ED5E224B73DE}</b:Guid>
    <b:Author>
      <b:Author>
        <b:NameList>
          <b:Person>
            <b:Last>L</b:Last>
            <b:First>Mr.P</b:First>
          </b:Person>
        </b:NameList>
      </b:Author>
    </b:Author>
    <b:Title>NLP(Natural Language Processing) ศาสตร์(ไม่)ใหม่ ศาสตร์แห่งเจได: แยกประเภทอีเมลล์ด้วยพลังฟอร์ซ</b:Title>
    <b:InternetSiteTitle>medium</b:InternetSiteTitle>
    <b:URL>https://medium.com/mmp-li/nlp-natural-language-processing-ศาสตร์-ไม่-ใหม่-ศาสตร์แห่งเจได-แยกประเภทอีเมลล์ด้วยพลังฟอร์ซ-66b8bdff2e42</b:URL>
    <b:Year>2019</b:Year>
    <b:Month>2</b:Month>
    <b:Day>1</b:Day>
    <b:RefOrder>2</b:RefOrder>
  </b:Source>
  <b:Source>
    <b:Tag>cod20</b:Tag>
    <b:SourceType>DocumentFromInternetSite</b:SourceType>
    <b:Guid>{2C21A801-5380-AD4A-A443-D1EA7FFC05CA}</b:Guid>
    <b:Author>
      <b:Author>
        <b:NameList>
          <b:Person>
            <b:Last>codebee</b:Last>
          </b:Person>
        </b:NameList>
      </b:Author>
    </b:Author>
    <b:Title>Git คืออะไร การใช้งาน Git ฉบับผู้เริ่มต้น</b:Title>
    <b:InternetSiteTitle>codebee</b:InternetSiteTitle>
    <b:URL>https://www.codebee.co.th/labs/git-คืออะไร-การใช้งาน-git/</b:URL>
    <b:Year>2020</b:Year>
    <b:Month>10</b:Month>
    <b:Day>15</b:Day>
    <b:RefOrder>13</b:RefOrder>
  </b:Source>
  <b:Source>
    <b:Tag>หัด</b:Tag>
    <b:SourceType>DocumentFromInternetSite</b:SourceType>
    <b:Guid>{F04DA3BA-B387-4D42-B34F-9B985B5AC7D4}</b:Guid>
    <b:Title>หัด Python สำหรับคนเป็น Excel : ตอนที่ 8 – การสร้างกราฟด้วย Matplotlib</b:Title>
    <b:InternetSiteTitle>thepexcel</b:InternetSiteTitle>
    <b:URL>https://www.thepexcel.com/python-08-matplotlib/</b:URL>
    <b:RefOrder>15</b:RefOrder>
  </b:Source>
  <b:Source>
    <b:Tag>Tra21</b:Tag>
    <b:SourceType>DocumentFromInternetSite</b:SourceType>
    <b:Guid>{067D0BD8-8E86-A243-A573-FA02981D8B8E}</b:Guid>
    <b:Author>
      <b:Author>
        <b:NameList>
          <b:Person>
            <b:Last>Huangsri</b:Last>
            <b:First>Traitanit</b:First>
          </b:Person>
        </b:NameList>
      </b:Author>
    </b:Author>
    <b:Title>มาสร้าง LIFF App ด้วย Next.js และทำ Automated Deployment ลง Vercel Cloud กัน</b:Title>
    <b:InternetSiteTitle>medium</b:InternetSiteTitle>
    <b:URL>https://medium.com/linedevth/มาสร้าง-liff-app-ด้วย-next-js-และทำ-automated-deployment-ลง-vercel-cloud-กัน-dedc9ec8501c</b:URL>
    <b:Year>2021</b:Year>
    <b:Month>3</b:Month>
    <b:Day>22</b:Day>
    <b:RefOrder>26</b:RefOrder>
  </b:Source>
  <b:Source>
    <b:Tag>Cha18</b:Tag>
    <b:SourceType>DocumentFromInternetSite</b:SourceType>
    <b:Guid>{C4F47179-ED02-3A44-8511-542A3879786A}</b:Guid>
    <b:Author>
      <b:Author>
        <b:NameList>
          <b:Person>
            <b:Last>Chakrit</b:Last>
          </b:Person>
        </b:NameList>
      </b:Author>
    </b:Author>
    <b:Title>ว่าด้วย-k-means-และการประยุกต์</b:Title>
    <b:InternetSiteTitle>softnix</b:InternetSiteTitle>
    <b:URL>https://www.softnix.co.th/2018/09/06/ว่าด้วย-k-means-และการประยุกตร/</b:URL>
    <b:Year>2018</b:Year>
    <b:Month>9</b:Month>
    <b:Day>6</b:Day>
    <b:RefOrder>5</b:RefOrder>
  </b:Source>
</b:Sources>
</file>

<file path=customXml/itemProps1.xml><?xml version="1.0" encoding="utf-8"?>
<ds:datastoreItem xmlns:ds="http://schemas.openxmlformats.org/officeDocument/2006/customXml" ds:itemID="{C427AAD3-A60C-EB44-B23E-26E18D79BF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C:\Users\Piyapoom\Desktop\9-แบบฟอร_มบทท__3.dotx</Template>
  <TotalTime>94</TotalTime>
  <Pages>99</Pages>
  <Words>15738</Words>
  <Characters>89709</Characters>
  <Application>Microsoft Office Word</Application>
  <DocSecurity>0</DocSecurity>
  <Lines>747</Lines>
  <Paragraphs>210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Piyapoom</dc:creator>
  <cp:lastModifiedBy>Tinngrit Singkaew</cp:lastModifiedBy>
  <cp:revision>30</cp:revision>
  <cp:lastPrinted>2023-03-31T05:26:00Z</cp:lastPrinted>
  <dcterms:created xsi:type="dcterms:W3CDTF">2023-03-28T17:29:00Z</dcterms:created>
  <dcterms:modified xsi:type="dcterms:W3CDTF">2023-03-31T05:39:00Z</dcterms:modified>
</cp:coreProperties>
</file>