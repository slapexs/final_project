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4.xml" ContentType="application/vnd.openxmlformats-officedocument.wordprocessingml.footer+xml"/>
  <Override PartName="/word/header15.xml" ContentType="application/vnd.openxmlformats-officedocument.wordprocessingml.header+xml"/>
  <Override PartName="/word/footer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7818DB">
      <w:pPr>
        <w:pStyle w:val="Subtitle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7818DB">
      <w:pPr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B4191E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0E74BFA" w14:textId="7ECCA792" w:rsidR="001C6BFD" w:rsidRDefault="00826998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sz w:val="40"/>
          <w:szCs w:val="40"/>
        </w:rPr>
      </w:pPr>
      <w:r w:rsidRPr="00826998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9FD925D" w14:textId="4C5CF099" w:rsidR="00871C6C" w:rsidRPr="00F90F30" w:rsidRDefault="00CB5A2C" w:rsidP="007818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40"/>
          <w:szCs w:val="40"/>
        </w:rPr>
      </w:pPr>
      <w:r w:rsidRPr="00826998">
        <w:rPr>
          <w:b/>
          <w:bCs/>
          <w:sz w:val="40"/>
          <w:szCs w:val="40"/>
        </w:rPr>
        <w:t>Computer Internship Recommendation System With Artificial Intelligence Technology</w:t>
      </w:r>
    </w:p>
    <w:p w14:paraId="5FE4C084" w14:textId="77777777" w:rsidR="00871C6C" w:rsidRPr="00F90F30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lang w:val="en"/>
        </w:rPr>
      </w:pPr>
    </w:p>
    <w:p w14:paraId="65BA73C6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3CF85B61" w14:textId="3BA61570" w:rsidR="00871C6C" w:rsidRPr="00242171" w:rsidRDefault="001C6BFD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72B662C0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7818DB">
      <w:pPr>
        <w:tabs>
          <w:tab w:val="left" w:pos="1991"/>
        </w:tabs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7818DB">
      <w:pPr>
        <w:tabs>
          <w:tab w:val="left" w:pos="1991"/>
          <w:tab w:val="left" w:pos="4680"/>
        </w:tabs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7D99F599" w14:textId="77777777" w:rsidR="00871C6C" w:rsidRDefault="00871C6C" w:rsidP="007818DB">
      <w:pPr>
        <w:tabs>
          <w:tab w:val="left" w:pos="1991"/>
        </w:tabs>
        <w:jc w:val="center"/>
        <w:rPr>
          <w:b/>
          <w:bCs/>
          <w:sz w:val="40"/>
          <w:szCs w:val="40"/>
        </w:rPr>
      </w:pPr>
    </w:p>
    <w:p w14:paraId="45B6B290" w14:textId="77777777" w:rsidR="00DC0E6A" w:rsidRDefault="00DC0E6A" w:rsidP="00E66B01">
      <w:pPr>
        <w:tabs>
          <w:tab w:val="left" w:pos="1991"/>
        </w:tabs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E66B01">
      <w:pPr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E66B01">
      <w:pPr>
        <w:spacing w:line="360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วิทยาศาสตรบัณฑิต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E66B01">
      <w:pPr>
        <w:spacing w:line="360" w:lineRule="auto"/>
        <w:rPr>
          <w:sz w:val="24"/>
          <w:szCs w:val="24"/>
        </w:rPr>
      </w:pPr>
    </w:p>
    <w:p w14:paraId="30164D8E" w14:textId="18F3C494" w:rsidR="008110CC" w:rsidRDefault="00DC0E6A" w:rsidP="00E66B01">
      <w:pPr>
        <w:tabs>
          <w:tab w:val="left" w:pos="567"/>
        </w:tabs>
      </w:pPr>
      <w:r w:rsidRPr="00242171">
        <w:rPr>
          <w:cs/>
        </w:rPr>
        <w:t xml:space="preserve">เรื่อง  </w:t>
      </w:r>
      <w:r w:rsidR="00826998" w:rsidRPr="00826998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0C5A1578" w14:textId="4248A613" w:rsidR="00DC0E6A" w:rsidRPr="00B22068" w:rsidRDefault="00DC0E6A" w:rsidP="00E66B01">
      <w:pPr>
        <w:tabs>
          <w:tab w:val="left" w:pos="567"/>
        </w:tabs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CB5A2C" w:rsidRPr="00826998">
        <w:t xml:space="preserve">Computer Internship Recommendation System With Artificial Intelligence </w:t>
      </w:r>
      <w:r w:rsidR="00CB5A2C">
        <w:tab/>
      </w:r>
      <w:r w:rsidR="00CB5A2C" w:rsidRPr="00826998">
        <w:t>Technology</w:t>
      </w:r>
    </w:p>
    <w:p w14:paraId="1DF8E746" w14:textId="1BB96D9D" w:rsidR="00DC0E6A" w:rsidRDefault="00DC0E6A" w:rsidP="00E66B01">
      <w:pPr>
        <w:tabs>
          <w:tab w:val="left" w:pos="567"/>
        </w:tabs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77777777" w:rsidR="00BF5B27" w:rsidRPr="00907466" w:rsidRDefault="00BF5B27" w:rsidP="00E66B01">
      <w:pPr>
        <w:tabs>
          <w:tab w:val="left" w:pos="567"/>
        </w:tabs>
        <w:rPr>
          <w:cs/>
        </w:rPr>
      </w:pPr>
    </w:p>
    <w:p w14:paraId="70CD1BC1" w14:textId="77777777" w:rsidR="00DC0E6A" w:rsidRDefault="00DC0E6A" w:rsidP="00E66B01">
      <w:pPr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07AEA537" w14:textId="77777777" w:rsidR="00DC0E6A" w:rsidRPr="00D21907" w:rsidRDefault="00DC0E6A" w:rsidP="00E66B01">
      <w:pPr>
        <w:rPr>
          <w:b/>
          <w:bCs/>
        </w:rPr>
      </w:pPr>
    </w:p>
    <w:p w14:paraId="5204EA3F" w14:textId="1D709AF3" w:rsidR="00DC0E6A" w:rsidRPr="00242171" w:rsidRDefault="00DC0E6A" w:rsidP="00E66B01"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219B66BA" w14:textId="3A640C86" w:rsidR="00DC0E6A" w:rsidRDefault="00C83E3F" w:rsidP="00E66B01">
      <w:pPr>
        <w:tabs>
          <w:tab w:val="left" w:pos="2127"/>
        </w:tabs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0E586778" w14:textId="7FB9FECA" w:rsidR="00C83E3F" w:rsidRPr="00242171" w:rsidRDefault="00C83E3F" w:rsidP="00E66B01"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6F8370CA" w:rsidR="00C83E3F" w:rsidRPr="00242171" w:rsidRDefault="00C83E3F" w:rsidP="00E66B01">
      <w:pPr>
        <w:tabs>
          <w:tab w:val="left" w:pos="2127"/>
        </w:tabs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 xml:space="preserve">วรวิทย์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61C0C05D" w14:textId="77777777" w:rsidR="00DC0E6A" w:rsidRPr="00242171" w:rsidRDefault="00DC0E6A" w:rsidP="00E66B01"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55DD60FA" w:rsidR="00DC0E6A" w:rsidRPr="00242171" w:rsidRDefault="00DC0E6A" w:rsidP="00E66B01">
      <w:pPr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3FE5C198" w14:textId="77777777" w:rsidR="00DC0E6A" w:rsidRPr="00242171" w:rsidRDefault="00DC0E6A" w:rsidP="00E66B01"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E66B01">
      <w:pPr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 xml:space="preserve">วรวิทย์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77777777" w:rsidR="00DC0E6A" w:rsidRDefault="00DC0E6A" w:rsidP="00E66B01">
      <w:pPr>
        <w:rPr>
          <w:b/>
          <w:bCs/>
          <w:sz w:val="36"/>
          <w:szCs w:val="36"/>
        </w:rPr>
      </w:pPr>
    </w:p>
    <w:p w14:paraId="0C171C16" w14:textId="77777777" w:rsidR="00DC0E6A" w:rsidRDefault="00DC0E6A" w:rsidP="00E66B01">
      <w:pPr>
        <w:rPr>
          <w:rFonts w:cs="Angsana New"/>
          <w:b/>
          <w:bCs/>
          <w:sz w:val="36"/>
          <w:szCs w:val="36"/>
          <w:cs/>
        </w:rPr>
        <w:sectPr w:rsidR="00DC0E6A" w:rsidSect="00E66B01">
          <w:pgSz w:w="11909" w:h="16839" w:code="9"/>
          <w:pgMar w:top="2160" w:right="1109" w:bottom="1440" w:left="1980" w:header="1728" w:footer="706" w:gutter="0"/>
          <w:cols w:space="708"/>
          <w:docGrid w:linePitch="435"/>
        </w:sectPr>
      </w:pPr>
    </w:p>
    <w:p w14:paraId="78637A0D" w14:textId="77777777" w:rsidR="000335A7" w:rsidRDefault="000335A7" w:rsidP="00E66B01">
      <w:pPr>
        <w:jc w:val="center"/>
        <w:rPr>
          <w:b/>
          <w:bCs/>
          <w:sz w:val="36"/>
          <w:szCs w:val="36"/>
        </w:rPr>
      </w:pPr>
    </w:p>
    <w:p w14:paraId="6D9D22D9" w14:textId="02110E55" w:rsidR="00DC0E6A" w:rsidRPr="00035286" w:rsidRDefault="00DC0E6A" w:rsidP="000335A7">
      <w:pPr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3927BE20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33E6A85C" w14:textId="6489F03E" w:rsidR="008110CC" w:rsidRPr="00035286" w:rsidRDefault="005152A2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5152A2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ด้วยเทคโนโลยีปัญญาประดิษฐ์</w:t>
      </w:r>
    </w:p>
    <w:p w14:paraId="2A49D89C" w14:textId="40BFC526" w:rsidR="00035286" w:rsidRPr="00035286" w:rsidRDefault="005152A2" w:rsidP="00E66B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540" w:lineRule="atLeast"/>
        <w:jc w:val="center"/>
        <w:rPr>
          <w:b/>
          <w:bCs/>
          <w:caps/>
          <w:sz w:val="36"/>
          <w:szCs w:val="36"/>
        </w:rPr>
      </w:pPr>
      <w:r w:rsidRPr="005152A2">
        <w:rPr>
          <w:b/>
          <w:bCs/>
          <w:sz w:val="36"/>
          <w:szCs w:val="36"/>
        </w:rPr>
        <w:t>Computer Internship Recommendation System With Artificial Intelligence Technology</w:t>
      </w:r>
    </w:p>
    <w:p w14:paraId="45E517B4" w14:textId="2710A930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</w:p>
    <w:p w14:paraId="28A1E04D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7CF1CB46" w14:textId="41EBD1BE" w:rsidR="00F90439" w:rsidRPr="00035286" w:rsidRDefault="00083FE7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61459DB3" w14:textId="295712BF" w:rsidR="00B22068" w:rsidRDefault="00B22068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0C76EF13" w14:textId="77777777" w:rsidR="00035286" w:rsidRPr="00035286" w:rsidRDefault="00035286" w:rsidP="00E66B01">
      <w:pPr>
        <w:tabs>
          <w:tab w:val="left" w:pos="1991"/>
        </w:tabs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E66B01">
      <w:pPr>
        <w:tabs>
          <w:tab w:val="left" w:pos="1991"/>
        </w:tabs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เพื่อความสมบูรณ์แห่งปริญญาวิทยาศาสตรบัณฑิต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E66B01">
      <w:pPr>
        <w:tabs>
          <w:tab w:val="left" w:pos="1991"/>
        </w:tabs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E66B01">
      <w:pPr>
        <w:tabs>
          <w:tab w:val="left" w:pos="1134"/>
        </w:tabs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E66B01">
      <w:pPr>
        <w:pStyle w:val="Heading1"/>
        <w:rPr>
          <w:cs/>
        </w:rPr>
      </w:pPr>
      <w:bookmarkStart w:id="1" w:name="_Toc97370449"/>
      <w:bookmarkStart w:id="2" w:name="_Toc129250941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E66B01">
      <w:pPr>
        <w:tabs>
          <w:tab w:val="left" w:pos="1134"/>
        </w:tabs>
        <w:jc w:val="center"/>
        <w:rPr>
          <w:b/>
          <w:bCs/>
          <w:sz w:val="40"/>
          <w:szCs w:val="40"/>
        </w:rPr>
      </w:pPr>
    </w:p>
    <w:p w14:paraId="4A48F93B" w14:textId="2086E5CE" w:rsidR="00B22068" w:rsidRDefault="00DC0E6A" w:rsidP="00E66B01">
      <w:pPr>
        <w:tabs>
          <w:tab w:val="left" w:pos="2340"/>
        </w:tabs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</w:r>
      <w:r w:rsidR="00702361">
        <w:tab/>
      </w:r>
      <w:r>
        <w:t xml:space="preserve">: </w:t>
      </w:r>
      <w:r w:rsidR="00123715" w:rsidRPr="00123715">
        <w:rPr>
          <w:cs/>
        </w:rPr>
        <w:t>ระบบแนะนำสถานที่ฝึกงานด้านคอมพิวเตอร์ ด้วยเทคโนโลยี</w:t>
      </w:r>
      <w:r w:rsidR="0051398E">
        <w:br/>
      </w:r>
      <w:r w:rsidR="0051398E">
        <w:tab/>
        <w:t xml:space="preserve">  </w:t>
      </w:r>
      <w:r w:rsidR="0051398E" w:rsidRPr="0051398E">
        <w:rPr>
          <w:cs/>
        </w:rPr>
        <w:t>ปัญญาประดิษฐ์</w:t>
      </w:r>
    </w:p>
    <w:p w14:paraId="3B93BFCB" w14:textId="2FE3D0AD" w:rsidR="001C0771" w:rsidRDefault="00B22068" w:rsidP="00E66B01">
      <w:pPr>
        <w:tabs>
          <w:tab w:val="left" w:pos="2340"/>
        </w:tabs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 </w:t>
      </w:r>
      <w:r w:rsidR="00123715" w:rsidRPr="00123715">
        <w:t xml:space="preserve">Computer Internship Recommendation System With Artificial </w:t>
      </w:r>
      <w:r w:rsidR="00123715">
        <w:rPr>
          <w:cs/>
        </w:rPr>
        <w:tab/>
      </w:r>
      <w:r w:rsidR="00123715">
        <w:rPr>
          <w:cs/>
        </w:rPr>
        <w:tab/>
      </w:r>
      <w:r w:rsidR="00123715">
        <w:rPr>
          <w:rFonts w:hint="cs"/>
          <w:cs/>
        </w:rPr>
        <w:t xml:space="preserve">  </w:t>
      </w:r>
      <w:r w:rsidR="00123715" w:rsidRPr="00123715">
        <w:t>Intelligence Technology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643936">
      <w:pPr>
        <w:tabs>
          <w:tab w:val="left" w:pos="2340"/>
        </w:tabs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E66B01">
      <w:pPr>
        <w:tabs>
          <w:tab w:val="left" w:pos="1134"/>
          <w:tab w:val="left" w:pos="1701"/>
          <w:tab w:val="left" w:pos="2268"/>
        </w:tabs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E66B01">
      <w:pPr>
        <w:tabs>
          <w:tab w:val="left" w:pos="1134"/>
          <w:tab w:val="left" w:pos="1701"/>
          <w:tab w:val="left" w:pos="2268"/>
        </w:tabs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อาจารย์วรวิทย์   ฝั้นคำอ้าย</w:t>
      </w:r>
    </w:p>
    <w:p w14:paraId="3F7E701F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E66B01">
      <w:pPr>
        <w:tabs>
          <w:tab w:val="left" w:pos="1134"/>
          <w:tab w:val="left" w:pos="2268"/>
        </w:tabs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E66B01">
      <w:pPr>
        <w:tabs>
          <w:tab w:val="left" w:pos="1134"/>
          <w:tab w:val="left" w:pos="1808"/>
          <w:tab w:val="left" w:pos="1985"/>
          <w:tab w:val="left" w:pos="2268"/>
        </w:tabs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E66B01">
      <w:pPr>
        <w:tabs>
          <w:tab w:val="left" w:pos="1134"/>
          <w:tab w:val="left" w:pos="1985"/>
        </w:tabs>
        <w:rPr>
          <w:b/>
          <w:bCs/>
          <w:sz w:val="40"/>
          <w:szCs w:val="40"/>
        </w:rPr>
      </w:pPr>
    </w:p>
    <w:p w14:paraId="3561D475" w14:textId="42B8BAF4" w:rsidR="00DC0E6A" w:rsidRPr="00710D0B" w:rsidRDefault="001C0771" w:rsidP="00A429D2">
      <w:pPr>
        <w:tabs>
          <w:tab w:val="left" w:pos="720"/>
        </w:tabs>
        <w:jc w:val="thaiDistribute"/>
        <w:rPr>
          <w:b/>
          <w:bCs/>
          <w:sz w:val="40"/>
          <w:szCs w:val="40"/>
        </w:rPr>
        <w:sectPr w:rsidR="00DC0E6A" w:rsidRPr="00710D0B" w:rsidSect="00E66B01">
          <w:headerReference w:type="even" r:id="rId18"/>
          <w:headerReference w:type="default" r:id="rId19"/>
          <w:headerReference w:type="first" r:id="rId20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1220D7" w:rsidRPr="001220D7">
        <w:t>Computer Internship Recommendation System With Artificial Intelligence Technology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ที่พัฒนาจาก</w:t>
      </w:r>
      <w:r w:rsidR="00567F38">
        <w:rPr>
          <w:rFonts w:hint="cs"/>
          <w:cs/>
        </w:rPr>
        <w:t>เว็บเฟรมเวิร์ค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เพื่อนำมาวิเคราะห์หาความคล้ายคลึงกับข้อมูลสถานประกอบการที่มีอยู่ในฐานข้อมูลที่</w:t>
      </w:r>
      <w:r w:rsidR="008B2BD0">
        <w:rPr>
          <w:rFonts w:hint="cs"/>
          <w:cs/>
        </w:rPr>
        <w:t>ผ่านกระบวนการวิเคราะห์ความคล้ายคลึงของตัวที่ค้นหาจากเทคโนโลยีประมวลผลภาษาธรรมชาติ</w:t>
      </w:r>
      <w:r w:rsidR="00117681">
        <w:rPr>
          <w:rFonts w:hint="cs"/>
          <w:cs/>
        </w:rPr>
        <w:t xml:space="preserve"> และจัดตามกลุ่มด้วยเทคโนโลยีการจัดกลุ่ม</w:t>
      </w:r>
      <w:r w:rsidR="00FA5AA5">
        <w:rPr>
          <w:rFonts w:hint="cs"/>
          <w:cs/>
        </w:rPr>
        <w:t xml:space="preserve"> (</w:t>
      </w:r>
      <w:r w:rsidR="00FA5AA5">
        <w:t>K-Means</w:t>
      </w:r>
      <w:r w:rsidR="00FA5AA5">
        <w:rPr>
          <w:rFonts w:hint="cs"/>
          <w:cs/>
        </w:rPr>
        <w:t>)</w:t>
      </w:r>
      <w:r w:rsidR="006E0496">
        <w:rPr>
          <w:rFonts w:hint="cs"/>
          <w:cs/>
        </w:rPr>
        <w:t xml:space="preserve"> 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ซ</w:t>
      </w:r>
      <w:r w:rsidR="001E2EAC">
        <w:rPr>
          <w:rFonts w:hint="cs"/>
          <w:cs/>
        </w:rPr>
        <w:t>ึ่ง</w:t>
      </w:r>
      <w:r w:rsidR="007F0B20">
        <w:rPr>
          <w:rFonts w:hint="cs"/>
          <w:cs/>
        </w:rPr>
        <w:t>เป็นส่วนหนึ่งของเทคโนโลยีปัญญาประดิษฐ์</w:t>
      </w:r>
      <w:r w:rsidR="00A84AE4">
        <w:rPr>
          <w:rFonts w:hint="cs"/>
          <w:cs/>
        </w:rPr>
        <w:t xml:space="preserve"> โดยผลการทดสอบพบว่านักศึกษาได้ใช้</w:t>
      </w:r>
      <w:r w:rsidR="00A84AE4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84AE4" w:rsidRPr="001220D7">
        <w:t>Computer Internship Recommendation System With Artificial Intelligence Technology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E66B01">
      <w:pPr>
        <w:pStyle w:val="Heading1"/>
      </w:pPr>
      <w:bookmarkStart w:id="3" w:name="_Toc97370450"/>
      <w:bookmarkStart w:id="4" w:name="_Toc129250942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E66B01"/>
    <w:bookmarkEnd w:id="5"/>
    <w:p w14:paraId="1006A48B" w14:textId="63A42E1A" w:rsidR="00F56EFC" w:rsidRDefault="00F56EFC" w:rsidP="00F56EFC">
      <w:pPr>
        <w:tabs>
          <w:tab w:val="left" w:pos="1134"/>
        </w:tabs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1220D7" w:rsidRPr="001220D7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cs/>
        </w:rPr>
        <w:t xml:space="preserve"> (</w:t>
      </w:r>
      <w:r w:rsidR="001220D7" w:rsidRPr="001220D7">
        <w:t>Computer Internship Recommendation System With Artificial Intelligence Technology</w:t>
      </w:r>
      <w:r>
        <w:t xml:space="preserve">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ab/>
        <w:t xml:space="preserve">ขอขอบพระคุณ ผู้ช่วยศาตราจารย์ ดร.นงนุช เกตุ้ย และอาจารย์วรวิทย์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77777777" w:rsidR="00F56EFC" w:rsidRDefault="00F56EFC" w:rsidP="00F56EFC">
      <w:pPr>
        <w:tabs>
          <w:tab w:val="left" w:pos="1134"/>
        </w:tabs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ๆในการทำโครงงานครั้งนี้ไว้ ณ ที่นี้</w:t>
      </w:r>
    </w:p>
    <w:p w14:paraId="6C8E4980" w14:textId="0755567F" w:rsidR="00DC0E6A" w:rsidRDefault="00F56EFC" w:rsidP="001220D7">
      <w:pPr>
        <w:tabs>
          <w:tab w:val="left" w:pos="1134"/>
        </w:tabs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E66B01">
      <w:pPr>
        <w:rPr>
          <w:sz w:val="40"/>
          <w:szCs w:val="40"/>
        </w:rPr>
      </w:pPr>
    </w:p>
    <w:p w14:paraId="17822F90" w14:textId="77777777" w:rsidR="00CB4566" w:rsidRPr="00CB4566" w:rsidRDefault="00CB4566" w:rsidP="00E66B01">
      <w:pPr>
        <w:rPr>
          <w:sz w:val="40"/>
          <w:szCs w:val="40"/>
        </w:rPr>
      </w:pPr>
    </w:p>
    <w:p w14:paraId="2F5AD155" w14:textId="77777777" w:rsidR="00CB4566" w:rsidRPr="00CB4566" w:rsidRDefault="00CB4566" w:rsidP="00E66B01">
      <w:pPr>
        <w:rPr>
          <w:sz w:val="40"/>
          <w:szCs w:val="40"/>
        </w:rPr>
      </w:pPr>
    </w:p>
    <w:p w14:paraId="688F844F" w14:textId="77777777" w:rsidR="00CB4566" w:rsidRPr="00CB4566" w:rsidRDefault="00CB4566" w:rsidP="00E66B01">
      <w:pPr>
        <w:rPr>
          <w:sz w:val="40"/>
          <w:szCs w:val="40"/>
        </w:rPr>
      </w:pPr>
    </w:p>
    <w:p w14:paraId="280B4068" w14:textId="40CF5AB6" w:rsidR="00CB4566" w:rsidRPr="00CB4566" w:rsidRDefault="00CB4566" w:rsidP="00E66B01">
      <w:pPr>
        <w:tabs>
          <w:tab w:val="left" w:pos="5270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E66B01">
      <w:pPr>
        <w:rPr>
          <w:sz w:val="40"/>
          <w:szCs w:val="40"/>
        </w:rPr>
      </w:pPr>
    </w:p>
    <w:p w14:paraId="0BEA7BA6" w14:textId="52B2AAD3" w:rsidR="00CB4566" w:rsidRPr="00CB4566" w:rsidRDefault="00CB4566" w:rsidP="00E66B01">
      <w:pPr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E66B01">
      <w:pPr>
        <w:pStyle w:val="Heading1"/>
      </w:pPr>
      <w:bookmarkStart w:id="6" w:name="_Toc97370451"/>
      <w:bookmarkStart w:id="7" w:name="_Toc129250943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7F21FE2F" w14:textId="77777777" w:rsidR="002057DD" w:rsidRPr="001D3CC2" w:rsidRDefault="002057DD" w:rsidP="00E66B01"/>
    <w:p w14:paraId="56214044" w14:textId="77777777" w:rsidR="002057DD" w:rsidRPr="001D3CC2" w:rsidRDefault="002057DD" w:rsidP="00E66B01">
      <w:pPr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2A61763" w14:textId="2EAB1E16" w:rsidR="007302A0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7302A0">
        <w:rPr>
          <w:cs/>
        </w:rPr>
        <w:t>บทคัดย่อ</w:t>
      </w:r>
      <w:r w:rsidR="007302A0">
        <w:tab/>
      </w:r>
      <w:r w:rsidR="007302A0">
        <w:fldChar w:fldCharType="begin"/>
      </w:r>
      <w:r w:rsidR="007302A0">
        <w:instrText xml:space="preserve"> PAGEREF _Toc129250941 \h </w:instrText>
      </w:r>
      <w:r w:rsidR="007302A0">
        <w:fldChar w:fldCharType="separate"/>
      </w:r>
      <w:r w:rsidR="007302A0">
        <w:rPr>
          <w:cs/>
        </w:rPr>
        <w:t>ก</w:t>
      </w:r>
      <w:r w:rsidR="007302A0">
        <w:fldChar w:fldCharType="end"/>
      </w:r>
    </w:p>
    <w:p w14:paraId="18DC2D33" w14:textId="72FD6F8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_Toc129250942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51BEB725" w14:textId="657EEF0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_Toc129250943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1C84FA6F" w14:textId="3F932661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_Toc129250944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34882EB2" w14:textId="4DC15BF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_Toc129250945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6774293F" w14:textId="7D342C3C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_Toc129250946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6E5F33C5" w14:textId="5ED3679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5551FD42" w14:textId="7887271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456DAE02" w14:textId="5BF73CC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1BB9652F" w14:textId="3856C2C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326B897A" w14:textId="1C37607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6285D925" w14:textId="4026329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43E859C0" w14:textId="589A42D0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_Toc129250953 \h </w:instrText>
      </w:r>
      <w:r>
        <w:fldChar w:fldCharType="separate"/>
      </w:r>
      <w:r>
        <w:rPr>
          <w:cs/>
        </w:rPr>
        <w:t>7</w:t>
      </w:r>
      <w:r>
        <w:fldChar w:fldCharType="end"/>
      </w:r>
    </w:p>
    <w:p w14:paraId="43C7F783" w14:textId="272AEA2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</w:t>
      </w:r>
      <w:r>
        <w:rPr>
          <w:noProof/>
        </w:rPr>
        <w:fldChar w:fldCharType="end"/>
      </w:r>
    </w:p>
    <w:p w14:paraId="696F317B" w14:textId="2040337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19</w:t>
      </w:r>
      <w:r>
        <w:rPr>
          <w:noProof/>
        </w:rPr>
        <w:fldChar w:fldCharType="end"/>
      </w:r>
    </w:p>
    <w:p w14:paraId="69CA342B" w14:textId="788458E4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_Toc129250956 \h </w:instrText>
      </w:r>
      <w:r>
        <w:fldChar w:fldCharType="separate"/>
      </w:r>
      <w:r>
        <w:rPr>
          <w:cs/>
        </w:rPr>
        <w:t>21</w:t>
      </w:r>
      <w:r>
        <w:fldChar w:fldCharType="end"/>
      </w:r>
    </w:p>
    <w:p w14:paraId="0D403276" w14:textId="1CE7C67B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72DC8E5D" w14:textId="47B5DA7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124E7A27" w14:textId="4D5E7730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23</w:t>
      </w:r>
      <w:r>
        <w:rPr>
          <w:noProof/>
        </w:rPr>
        <w:fldChar w:fldCharType="end"/>
      </w:r>
    </w:p>
    <w:p w14:paraId="67B0E117" w14:textId="3672A6D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30</w:t>
      </w:r>
      <w:r>
        <w:rPr>
          <w:noProof/>
        </w:rPr>
        <w:fldChar w:fldCharType="end"/>
      </w:r>
    </w:p>
    <w:p w14:paraId="07B80EAB" w14:textId="2AD7D4B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32</w:t>
      </w:r>
      <w:r>
        <w:rPr>
          <w:noProof/>
        </w:rPr>
        <w:fldChar w:fldCharType="end"/>
      </w:r>
    </w:p>
    <w:p w14:paraId="3B176B65" w14:textId="6430192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_Toc129250962 \h </w:instrText>
      </w:r>
      <w:r>
        <w:fldChar w:fldCharType="separate"/>
      </w:r>
      <w:r>
        <w:rPr>
          <w:cs/>
        </w:rPr>
        <w:t>36</w:t>
      </w:r>
      <w:r>
        <w:fldChar w:fldCharType="end"/>
      </w:r>
    </w:p>
    <w:p w14:paraId="0C7FE127" w14:textId="1692E98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 xml:space="preserve">การวิเคราะห์และการทำ </w:t>
      </w:r>
      <w:r>
        <w:rPr>
          <w:noProof/>
        </w:rPr>
        <w:t>Word segmentation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36</w:t>
      </w:r>
      <w:r>
        <w:rPr>
          <w:noProof/>
        </w:rPr>
        <w:fldChar w:fldCharType="end"/>
      </w:r>
    </w:p>
    <w:p w14:paraId="20ED5862" w14:textId="37E87DE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49</w:t>
      </w:r>
      <w:r>
        <w:rPr>
          <w:noProof/>
        </w:rPr>
        <w:fldChar w:fldCharType="end"/>
      </w:r>
    </w:p>
    <w:p w14:paraId="4C645874" w14:textId="22129142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40A24477" w14:textId="4DB6F5B2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_Toc129250966 \h </w:instrText>
      </w:r>
      <w:r>
        <w:fldChar w:fldCharType="separate"/>
      </w:r>
      <w:r>
        <w:rPr>
          <w:cs/>
        </w:rPr>
        <w:t>54</w:t>
      </w:r>
      <w:r>
        <w:fldChar w:fldCharType="end"/>
      </w:r>
    </w:p>
    <w:p w14:paraId="2C295968" w14:textId="19CE9DF3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957ABE5" w14:textId="782C202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54</w:t>
      </w:r>
      <w:r>
        <w:rPr>
          <w:noProof/>
        </w:rPr>
        <w:fldChar w:fldCharType="end"/>
      </w:r>
    </w:p>
    <w:p w14:paraId="436A441C" w14:textId="399FE8E4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5EC3D0CB" w14:textId="7858360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192DE7CC" w14:textId="5EE5B21F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_Toc129250971 \h </w:instrText>
      </w:r>
      <w:r>
        <w:fldChar w:fldCharType="separate"/>
      </w:r>
      <w:r>
        <w:rPr>
          <w:cs/>
        </w:rPr>
        <w:t>59</w:t>
      </w:r>
      <w:r>
        <w:fldChar w:fldCharType="end"/>
      </w:r>
    </w:p>
    <w:p w14:paraId="11222DBE" w14:textId="3CFFF2BA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_Toc129250972 \h </w:instrText>
      </w:r>
      <w:r>
        <w:fldChar w:fldCharType="separate"/>
      </w:r>
      <w:r>
        <w:rPr>
          <w:cs/>
        </w:rPr>
        <w:t>62</w:t>
      </w:r>
      <w:r>
        <w:fldChar w:fldCharType="end"/>
      </w:r>
    </w:p>
    <w:p w14:paraId="67418114" w14:textId="2863CA61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63</w:t>
      </w:r>
      <w:r>
        <w:rPr>
          <w:noProof/>
        </w:rPr>
        <w:fldChar w:fldCharType="end"/>
      </w:r>
    </w:p>
    <w:p w14:paraId="5701B8CD" w14:textId="3F4C71B9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66</w:t>
      </w:r>
      <w:r>
        <w:rPr>
          <w:noProof/>
        </w:rPr>
        <w:fldChar w:fldCharType="end"/>
      </w:r>
    </w:p>
    <w:p w14:paraId="781B76D2" w14:textId="507F421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50AA5B23" w14:textId="115D678A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32772981" w14:textId="0367AB08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208000E6" w14:textId="31DA461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69AF3285" w14:textId="3307DDCE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77</w:t>
      </w:r>
      <w:r>
        <w:rPr>
          <w:noProof/>
        </w:rPr>
        <w:fldChar w:fldCharType="end"/>
      </w:r>
    </w:p>
    <w:p w14:paraId="013216A6" w14:textId="7123453D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_Toc129250980 \h </w:instrText>
      </w:r>
      <w:r>
        <w:fldChar w:fldCharType="separate"/>
      </w:r>
      <w:r>
        <w:rPr>
          <w:cs/>
        </w:rPr>
        <w:t>80</w:t>
      </w:r>
      <w:r>
        <w:fldChar w:fldCharType="end"/>
      </w:r>
    </w:p>
    <w:p w14:paraId="799B9B38" w14:textId="675E5F4D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619EA708" w14:textId="3742AB0F" w:rsidR="007302A0" w:rsidRDefault="007302A0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_Toc129250982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84</w:t>
      </w:r>
      <w:r>
        <w:rPr>
          <w:noProof/>
        </w:rPr>
        <w:fldChar w:fldCharType="end"/>
      </w:r>
    </w:p>
    <w:p w14:paraId="1E7AD4AC" w14:textId="550D9438" w:rsidR="007302A0" w:rsidRDefault="007302A0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_Toc129250983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693D7A23" w:rsidR="002057DD" w:rsidRDefault="002057DD" w:rsidP="00E66B01">
      <w:pPr>
        <w:tabs>
          <w:tab w:val="left" w:pos="1134"/>
        </w:tabs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E66B01">
      <w:pPr>
        <w:pStyle w:val="Heading1"/>
      </w:pPr>
      <w:bookmarkStart w:id="9" w:name="_Toc97370452"/>
      <w:bookmarkStart w:id="10" w:name="_Toc129250944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E66B01"/>
    <w:p w14:paraId="40B099A5" w14:textId="50DA72B2" w:rsidR="002057DD" w:rsidRDefault="002057DD" w:rsidP="00E66B01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43AAE641" w14:textId="1D602F42" w:rsidR="003A276E" w:rsidRDefault="002A0A54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29214222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Term Frequency </w:t>
        </w:r>
        <w:r w:rsidR="003A276E" w:rsidRPr="00635E00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3A276E" w:rsidRPr="00635E00">
          <w:rPr>
            <w:rStyle w:val="Hyperlink"/>
            <w:noProof/>
          </w:rPr>
          <w:t>7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9</w:t>
        </w:r>
        <w:r w:rsidR="003A276E">
          <w:rPr>
            <w:noProof/>
            <w:webHidden/>
          </w:rPr>
          <w:fldChar w:fldCharType="end"/>
        </w:r>
      </w:hyperlink>
    </w:p>
    <w:p w14:paraId="0E50375D" w14:textId="09AC22F4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3" w:history="1">
        <w:r w:rsidR="003A276E" w:rsidRPr="00635E00">
          <w:rPr>
            <w:rStyle w:val="Hyperlink"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noProof/>
          </w:rPr>
          <w:t xml:space="preserve">Inverse Document Frequency </w:t>
        </w:r>
        <w:r w:rsidR="003A276E" w:rsidRPr="00635E00">
          <w:rPr>
            <w:rStyle w:val="Hyperlink"/>
            <w:noProof/>
            <w:cs/>
          </w:rPr>
          <w:t xml:space="preserve">ที่จำนวนเอกสารเท่ากับ </w:t>
        </w:r>
        <w:r w:rsidR="003A276E" w:rsidRPr="00635E00">
          <w:rPr>
            <w:rStyle w:val="Hyperlink"/>
            <w:noProof/>
          </w:rPr>
          <w:t>10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3668A5E8" w14:textId="6AB7F44F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4" w:history="1">
        <w:r w:rsidR="003A276E" w:rsidRPr="00635E00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3A276E" w:rsidRPr="00635E00">
          <w:rPr>
            <w:rStyle w:val="Hyperlink"/>
            <w:iCs/>
            <w:noProof/>
          </w:rPr>
          <w:t>TF-IDF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10</w:t>
        </w:r>
        <w:r w:rsidR="003A276E">
          <w:rPr>
            <w:noProof/>
            <w:webHidden/>
          </w:rPr>
          <w:fldChar w:fldCharType="end"/>
        </w:r>
      </w:hyperlink>
    </w:p>
    <w:p w14:paraId="67B174D1" w14:textId="23517591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5" w:history="1">
        <w:r w:rsidR="003A276E" w:rsidRPr="00635E00">
          <w:rPr>
            <w:rStyle w:val="Hyperlink"/>
            <w:noProof/>
            <w:cs/>
          </w:rPr>
          <w:t>การวิเคราะห์ข้อมูล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21</w:t>
        </w:r>
        <w:r w:rsidR="003A276E">
          <w:rPr>
            <w:noProof/>
            <w:webHidden/>
          </w:rPr>
          <w:fldChar w:fldCharType="end"/>
        </w:r>
      </w:hyperlink>
    </w:p>
    <w:p w14:paraId="1DDB7754" w14:textId="4FEFB01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6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077D9F98" w14:textId="48017A1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7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24</w:t>
        </w:r>
        <w:r w:rsidR="003A276E">
          <w:rPr>
            <w:noProof/>
            <w:webHidden/>
          </w:rPr>
          <w:fldChar w:fldCharType="end"/>
        </w:r>
      </w:hyperlink>
    </w:p>
    <w:p w14:paraId="79604808" w14:textId="22A546B8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8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ดูรายชื่อบริษัทในกลุ่มทั้งหมด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7DB8557C" w14:textId="59E34AAD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29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ดูข้อมูลบริษัท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_Toc129214229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23B47C8C" w14:textId="0ED7B7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0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ค้นหาบริษัทด้วยความสนใจ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_Toc129214230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25</w:t>
        </w:r>
        <w:r w:rsidR="003A276E">
          <w:rPr>
            <w:noProof/>
            <w:webHidden/>
          </w:rPr>
          <w:fldChar w:fldCharType="end"/>
        </w:r>
      </w:hyperlink>
    </w:p>
    <w:p w14:paraId="5E1ABC22" w14:textId="365A5107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1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แก้ไขคู่มือการใช้งาน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_Toc129214231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42B043CF" w14:textId="624CF86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2" w:history="1">
        <w:r w:rsidR="003A276E" w:rsidRPr="00635E00">
          <w:rPr>
            <w:rStyle w:val="Hyperlink"/>
            <w:noProof/>
            <w:cs/>
          </w:rPr>
          <w:t xml:space="preserve">คำอธิบาย </w:t>
        </w:r>
        <w:r w:rsidR="003A276E" w:rsidRPr="00635E00">
          <w:rPr>
            <w:rStyle w:val="Hyperlink"/>
            <w:noProof/>
          </w:rPr>
          <w:t xml:space="preserve">Use case </w:t>
        </w:r>
        <w:r w:rsidR="003A276E" w:rsidRPr="00635E00">
          <w:rPr>
            <w:rStyle w:val="Hyperlink"/>
            <w:noProof/>
            <w:cs/>
          </w:rPr>
          <w:t>เพิ่ม ลบ แก้ไขข้อมูลบริษัท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_Toc129214232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26</w:t>
        </w:r>
        <w:r w:rsidR="003A276E">
          <w:rPr>
            <w:noProof/>
            <w:webHidden/>
          </w:rPr>
          <w:fldChar w:fldCharType="end"/>
        </w:r>
      </w:hyperlink>
    </w:p>
    <w:p w14:paraId="7F2645C5" w14:textId="31629E62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3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_Toc129214233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27</w:t>
        </w:r>
        <w:r w:rsidR="003A276E">
          <w:rPr>
            <w:noProof/>
            <w:webHidden/>
          </w:rPr>
          <w:fldChar w:fldCharType="end"/>
        </w:r>
      </w:hyperlink>
    </w:p>
    <w:p w14:paraId="7A4F9425" w14:textId="17556260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4" w:history="1">
        <w:r w:rsidR="003A276E" w:rsidRPr="00635E00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3A276E" w:rsidRPr="00635E00">
          <w:rPr>
            <w:rStyle w:val="Hyperlink"/>
            <w:noProof/>
          </w:rPr>
          <w:t>Sequence Diagram</w:t>
        </w:r>
        <w:r w:rsidR="003A276E" w:rsidRPr="00635E00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_Toc129214234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28</w:t>
        </w:r>
        <w:r w:rsidR="003A276E">
          <w:rPr>
            <w:noProof/>
            <w:webHidden/>
          </w:rPr>
          <w:fldChar w:fldCharType="end"/>
        </w:r>
      </w:hyperlink>
    </w:p>
    <w:p w14:paraId="59F339C3" w14:textId="05F95E4A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5" w:history="1">
        <w:r w:rsidR="003A276E" w:rsidRPr="00635E00">
          <w:rPr>
            <w:rStyle w:val="Hyperlink"/>
            <w:noProof/>
            <w:cs/>
          </w:rPr>
          <w:t>พจนานุกรมข้อมูลบริษัท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_Toc129214235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31</w:t>
        </w:r>
        <w:r w:rsidR="003A276E">
          <w:rPr>
            <w:noProof/>
            <w:webHidden/>
          </w:rPr>
          <w:fldChar w:fldCharType="end"/>
        </w:r>
      </w:hyperlink>
    </w:p>
    <w:p w14:paraId="62FBE473" w14:textId="444DD1B3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6" w:history="1">
        <w:r w:rsidR="003A276E" w:rsidRPr="00635E00">
          <w:rPr>
            <w:rStyle w:val="Hyperlink"/>
            <w:noProof/>
            <w:cs/>
          </w:rPr>
          <w:t>แสดงการนับจำนวนบริษัทแต่ละประเภทในการจัดกลุ่ม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_Toc129214236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43</w:t>
        </w:r>
        <w:r w:rsidR="003A276E">
          <w:rPr>
            <w:noProof/>
            <w:webHidden/>
          </w:rPr>
          <w:fldChar w:fldCharType="end"/>
        </w:r>
      </w:hyperlink>
    </w:p>
    <w:p w14:paraId="7477FE38" w14:textId="7879102E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7" w:history="1">
        <w:r w:rsidR="003A276E" w:rsidRPr="00635E00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_Toc129214237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3A60A082" w14:textId="115C2AFB" w:rsidR="003A276E" w:rsidRDefault="00000000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214238" w:history="1">
        <w:r w:rsidR="003A276E" w:rsidRPr="00635E00">
          <w:rPr>
            <w:rStyle w:val="Hyperlink"/>
            <w:noProof/>
            <w:cs/>
          </w:rPr>
          <w:t>ข้อเสนอแนะของผู้ใช้</w:t>
        </w:r>
        <w:r w:rsidR="003A276E">
          <w:rPr>
            <w:noProof/>
            <w:webHidden/>
          </w:rPr>
          <w:tab/>
        </w:r>
        <w:r w:rsidR="003A276E">
          <w:rPr>
            <w:noProof/>
            <w:webHidden/>
          </w:rPr>
          <w:fldChar w:fldCharType="begin"/>
        </w:r>
        <w:r w:rsidR="003A276E">
          <w:rPr>
            <w:noProof/>
            <w:webHidden/>
          </w:rPr>
          <w:instrText xml:space="preserve"> PAGEREF _Toc129214238 \h </w:instrText>
        </w:r>
        <w:r w:rsidR="003A276E">
          <w:rPr>
            <w:noProof/>
            <w:webHidden/>
          </w:rPr>
        </w:r>
        <w:r w:rsidR="003A276E">
          <w:rPr>
            <w:noProof/>
            <w:webHidden/>
          </w:rPr>
          <w:fldChar w:fldCharType="separate"/>
        </w:r>
        <w:r w:rsidR="003A276E">
          <w:rPr>
            <w:noProof/>
            <w:webHidden/>
            <w:cs/>
          </w:rPr>
          <w:t>54</w:t>
        </w:r>
        <w:r w:rsidR="003A276E">
          <w:rPr>
            <w:noProof/>
            <w:webHidden/>
          </w:rPr>
          <w:fldChar w:fldCharType="end"/>
        </w:r>
      </w:hyperlink>
    </w:p>
    <w:p w14:paraId="2A76EC31" w14:textId="27FA5FF0" w:rsidR="002057DD" w:rsidRPr="000500D5" w:rsidRDefault="002A0A54" w:rsidP="000500D5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E66B01">
      <w:pPr>
        <w:tabs>
          <w:tab w:val="left" w:pos="1991"/>
        </w:tabs>
        <w:rPr>
          <w:b/>
          <w:bCs/>
          <w:sz w:val="40"/>
          <w:szCs w:val="40"/>
        </w:rPr>
      </w:pPr>
    </w:p>
    <w:p w14:paraId="27654960" w14:textId="77777777" w:rsidR="002057DD" w:rsidRDefault="002057DD" w:rsidP="00E66B01">
      <w:pPr>
        <w:tabs>
          <w:tab w:val="left" w:pos="1991"/>
        </w:tabs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E66B01">
      <w:pPr>
        <w:pStyle w:val="Heading1"/>
      </w:pPr>
      <w:bookmarkStart w:id="11" w:name="_Toc97370453"/>
      <w:bookmarkStart w:id="12" w:name="_Toc129250945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6E5C18"/>
    <w:p w14:paraId="6E0421E6" w14:textId="77777777" w:rsidR="00217343" w:rsidRDefault="002057DD" w:rsidP="00BF7CC0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2F9563D3" w14:textId="4D23CB0A" w:rsidR="00217343" w:rsidRPr="00217343" w:rsidRDefault="00217343" w:rsidP="00217343">
      <w:pPr>
        <w:pStyle w:val="TableofFigures"/>
        <w:numPr>
          <w:ilvl w:val="0"/>
          <w:numId w:val="19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3" w:history="1">
        <w:r w:rsidRPr="00B843D6">
          <w:rPr>
            <w:rStyle w:val="Hyperlink"/>
            <w:noProof/>
            <w:cs/>
          </w:rPr>
          <w:t xml:space="preserve">ตัวอย่างการทำ </w:t>
        </w:r>
        <w:r w:rsidRPr="00B843D6">
          <w:rPr>
            <w:rStyle w:val="Hyperlink"/>
            <w:noProof/>
          </w:rPr>
          <w:t>Word segmentation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11236574" w14:textId="56B28C28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4" w:history="1">
        <w:r w:rsidRPr="00B843D6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Pr="00B843D6">
          <w:rPr>
            <w:rStyle w:val="Hyperlink"/>
            <w:noProof/>
          </w:rPr>
          <w:t xml:space="preserve">K-Means </w:t>
        </w:r>
        <w:r w:rsidRPr="00B843D6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Pr="00B843D6">
          <w:rPr>
            <w:rStyle w:val="Hyperlink"/>
            <w:noProof/>
          </w:rPr>
          <w:t xml:space="preserve">Centroid </w:t>
        </w:r>
        <w:r w:rsidRPr="00B843D6">
          <w:rPr>
            <w:rStyle w:val="Hyperlink"/>
            <w:noProof/>
            <w:cs/>
          </w:rPr>
          <w:t>ของแต่ละกลุ่มข้อมูล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15F7D7C7" w14:textId="77EDE941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5" w:history="1">
        <w:r w:rsidRPr="00B843D6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601DAF74" w14:textId="22BC00D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6" w:history="1">
        <w:r w:rsidRPr="00B843D6">
          <w:rPr>
            <w:rStyle w:val="Hyperlink"/>
            <w:noProof/>
            <w:cs/>
          </w:rPr>
          <w:t xml:space="preserve">คำนวณค่า </w:t>
        </w:r>
        <w:r w:rsidRPr="00B843D6">
          <w:rPr>
            <w:rStyle w:val="Hyperlink"/>
            <w:noProof/>
          </w:rPr>
          <w:t xml:space="preserve">Cosine similarity </w:t>
        </w:r>
        <w:r w:rsidRPr="00B843D6">
          <w:rPr>
            <w:rStyle w:val="Hyperlink"/>
            <w:noProof/>
            <w:cs/>
          </w:rPr>
          <w:t xml:space="preserve">ด้วย </w:t>
        </w:r>
        <w:r w:rsidRPr="00B843D6">
          <w:rPr>
            <w:rStyle w:val="Hyperlink"/>
            <w:noProof/>
          </w:rPr>
          <w:t>scikit-learn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14:paraId="6DE0DDE3" w14:textId="4788E74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7" w:history="1">
        <w:r w:rsidRPr="00B843D6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B843D6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66AD4B1E" w14:textId="647A47F1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8" w:history="1">
        <w:r w:rsidRPr="00B843D6">
          <w:rPr>
            <w:rStyle w:val="Hyperlink"/>
            <w:noProof/>
            <w:cs/>
          </w:rPr>
          <w:t xml:space="preserve">การตอบกลับจาก </w:t>
        </w:r>
        <w:r w:rsidRPr="00B843D6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2127AF44" w14:textId="0CDC2D81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399" w:history="1">
        <w:r w:rsidRPr="00B843D6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Pr="00B843D6">
          <w:rPr>
            <w:rStyle w:val="Hyperlink"/>
            <w:noProof/>
          </w:rPr>
          <w:t xml:space="preserve">Web API </w:t>
        </w:r>
        <w:r w:rsidRPr="00B843D6">
          <w:rPr>
            <w:rStyle w:val="Hyperlink"/>
            <w:noProof/>
            <w:cs/>
          </w:rPr>
          <w:t xml:space="preserve">ด้วย </w:t>
        </w:r>
        <w:r w:rsidRPr="00B843D6">
          <w:rPr>
            <w:rStyle w:val="Hyperlink"/>
            <w:noProof/>
          </w:rPr>
          <w:t>fastAPI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14</w:t>
        </w:r>
        <w:r>
          <w:rPr>
            <w:noProof/>
            <w:webHidden/>
          </w:rPr>
          <w:fldChar w:fldCharType="end"/>
        </w:r>
      </w:hyperlink>
    </w:p>
    <w:p w14:paraId="0A7B96BA" w14:textId="74EDD4AD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0" w:history="1">
        <w:r w:rsidRPr="00B843D6">
          <w:rPr>
            <w:rStyle w:val="Hyperlink"/>
            <w:noProof/>
            <w:cs/>
          </w:rPr>
          <w:t xml:space="preserve">ผลลัพธ์แสดงคำว่า </w:t>
        </w:r>
        <w:r w:rsidRPr="00B843D6">
          <w:rPr>
            <w:rStyle w:val="Hyperlink"/>
            <w:noProof/>
          </w:rPr>
          <w:t xml:space="preserve">Hello project </w:t>
        </w:r>
        <w:r w:rsidRPr="00B843D6">
          <w:rPr>
            <w:rStyle w:val="Hyperlink"/>
            <w:noProof/>
            <w:cs/>
          </w:rPr>
          <w:t xml:space="preserve">จาก </w:t>
        </w:r>
        <w:r w:rsidRPr="00B843D6">
          <w:rPr>
            <w:rStyle w:val="Hyperlink"/>
            <w:noProof/>
          </w:rPr>
          <w:t>fastAPI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14</w:t>
        </w:r>
        <w:r>
          <w:rPr>
            <w:noProof/>
            <w:webHidden/>
          </w:rPr>
          <w:fldChar w:fldCharType="end"/>
        </w:r>
      </w:hyperlink>
    </w:p>
    <w:p w14:paraId="42521AF0" w14:textId="0DBA2ABB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1" w:history="1">
        <w:r w:rsidRPr="00B843D6">
          <w:rPr>
            <w:rStyle w:val="Hyperlink"/>
            <w:noProof/>
            <w:cs/>
          </w:rPr>
          <w:t xml:space="preserve">ตัวอย่างข้อมูลแบบ </w:t>
        </w:r>
        <w:r w:rsidRPr="00B843D6">
          <w:rPr>
            <w:rStyle w:val="Hyperlink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16</w:t>
        </w:r>
        <w:r>
          <w:rPr>
            <w:noProof/>
            <w:webHidden/>
          </w:rPr>
          <w:fldChar w:fldCharType="end"/>
        </w:r>
      </w:hyperlink>
    </w:p>
    <w:p w14:paraId="62E039F5" w14:textId="3216933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2" w:history="1">
        <w:r w:rsidRPr="00B843D6">
          <w:rPr>
            <w:rStyle w:val="Hyperlink"/>
            <w:noProof/>
            <w:cs/>
          </w:rPr>
          <w:t>การเตรียมและวิเคราะห์ข้อมูล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22</w:t>
        </w:r>
        <w:r>
          <w:rPr>
            <w:noProof/>
            <w:webHidden/>
          </w:rPr>
          <w:fldChar w:fldCharType="end"/>
        </w:r>
      </w:hyperlink>
    </w:p>
    <w:p w14:paraId="4F1C64DD" w14:textId="0D64E800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3" w:history="1">
        <w:r w:rsidRPr="00B843D6">
          <w:rPr>
            <w:rStyle w:val="Hyperlink"/>
            <w:noProof/>
            <w:cs/>
          </w:rPr>
          <w:t>การทำงานของระบบ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14:paraId="0F564B9A" w14:textId="1934A44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4" w:history="1">
        <w:r w:rsidRPr="00B843D6">
          <w:rPr>
            <w:rStyle w:val="Hyperlink"/>
            <w:noProof/>
          </w:rPr>
          <w:t xml:space="preserve">Use Case Diagram </w:t>
        </w:r>
        <w:r w:rsidRPr="00B843D6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7C9F1A33" w14:textId="46D340CB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5" w:history="1">
        <w:r w:rsidRPr="00B843D6">
          <w:rPr>
            <w:rStyle w:val="Hyperlink"/>
            <w:noProof/>
          </w:rPr>
          <w:t>Sequence Diagram</w:t>
        </w:r>
        <w:r w:rsidRPr="00B843D6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7EBD0CC3" w14:textId="378151AC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6" w:history="1">
        <w:r w:rsidRPr="00B843D6">
          <w:rPr>
            <w:rStyle w:val="Hyperlink"/>
            <w:noProof/>
          </w:rPr>
          <w:t>Sequence Diagram</w:t>
        </w:r>
        <w:r w:rsidRPr="00B843D6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noProof/>
            <w:webHidden/>
          </w:rPr>
          <w:fldChar w:fldCharType="end"/>
        </w:r>
      </w:hyperlink>
    </w:p>
    <w:p w14:paraId="359F86F5" w14:textId="54655111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7" w:history="1">
        <w:r w:rsidRPr="00B843D6">
          <w:rPr>
            <w:rStyle w:val="Hyperlink"/>
            <w:noProof/>
          </w:rPr>
          <w:t xml:space="preserve">Activity Diagram </w:t>
        </w:r>
        <w:r w:rsidRPr="00B843D6">
          <w:rPr>
            <w:rStyle w:val="Hyperlink"/>
            <w:noProof/>
            <w:cs/>
          </w:rPr>
          <w:t>ของผู้ใช้งาน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29</w:t>
        </w:r>
        <w:r>
          <w:rPr>
            <w:noProof/>
            <w:webHidden/>
          </w:rPr>
          <w:fldChar w:fldCharType="end"/>
        </w:r>
      </w:hyperlink>
    </w:p>
    <w:p w14:paraId="4409310E" w14:textId="4634C520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8" w:history="1">
        <w:r w:rsidRPr="00B843D6">
          <w:rPr>
            <w:rStyle w:val="Hyperlink"/>
            <w:noProof/>
          </w:rPr>
          <w:t xml:space="preserve">Activity Diagram </w:t>
        </w:r>
        <w:r w:rsidRPr="00B843D6">
          <w:rPr>
            <w:rStyle w:val="Hyperlink"/>
            <w:noProof/>
            <w:cs/>
          </w:rPr>
          <w:t>ของผู้ดูแลระบบ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2FABCDF0" w14:textId="708EFCF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09" w:history="1">
        <w:r w:rsidRPr="00B843D6">
          <w:rPr>
            <w:rStyle w:val="Hyperlink"/>
            <w:noProof/>
          </w:rPr>
          <w:t xml:space="preserve">ER Diagram </w:t>
        </w:r>
        <w:r w:rsidRPr="00B843D6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6D084095" w14:textId="6B03544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0" w:history="1">
        <w:r w:rsidRPr="00B843D6">
          <w:rPr>
            <w:rStyle w:val="Hyperlink"/>
            <w:noProof/>
            <w:cs/>
          </w:rPr>
          <w:t>หน้าแรก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32</w:t>
        </w:r>
        <w:r>
          <w:rPr>
            <w:noProof/>
            <w:webHidden/>
          </w:rPr>
          <w:fldChar w:fldCharType="end"/>
        </w:r>
      </w:hyperlink>
    </w:p>
    <w:p w14:paraId="70A29082" w14:textId="6439DC9A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1" w:history="1">
        <w:r w:rsidRPr="00B843D6">
          <w:rPr>
            <w:rStyle w:val="Hyperlink"/>
            <w:noProof/>
            <w:cs/>
          </w:rPr>
          <w:t>หน้าเกี่ยวกับ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278EB926" w14:textId="7DF45F27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2" w:history="1">
        <w:r w:rsidRPr="00B843D6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2961AC44" w14:textId="0A19008E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3" w:history="1">
        <w:r w:rsidRPr="00B843D6">
          <w:rPr>
            <w:rStyle w:val="Hyperlink"/>
            <w:noProof/>
            <w:cs/>
          </w:rPr>
          <w:t>หน้าแสดงรายชื่อบริษัททั้งหมด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34</w:t>
        </w:r>
        <w:r>
          <w:rPr>
            <w:noProof/>
            <w:webHidden/>
          </w:rPr>
          <w:fldChar w:fldCharType="end"/>
        </w:r>
      </w:hyperlink>
    </w:p>
    <w:p w14:paraId="231A6ECB" w14:textId="0596E7A7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4" w:history="1">
        <w:r w:rsidRPr="00B843D6">
          <w:rPr>
            <w:rStyle w:val="Hyperlink"/>
            <w:noProof/>
            <w:cs/>
          </w:rPr>
          <w:t>หน้าแสดงผลลัพธ์รายชื่อบริษัท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34</w:t>
        </w:r>
        <w:r>
          <w:rPr>
            <w:noProof/>
            <w:webHidden/>
          </w:rPr>
          <w:fldChar w:fldCharType="end"/>
        </w:r>
      </w:hyperlink>
    </w:p>
    <w:p w14:paraId="48191D2A" w14:textId="0CEB71D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5" w:history="1">
        <w:r w:rsidRPr="00B843D6">
          <w:rPr>
            <w:rStyle w:val="Hyperlink"/>
            <w:noProof/>
            <w:cs/>
          </w:rPr>
          <w:t>หน้าแสดงข้อมูลบริษัท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35</w:t>
        </w:r>
        <w:r>
          <w:rPr>
            <w:noProof/>
            <w:webHidden/>
          </w:rPr>
          <w:fldChar w:fldCharType="end"/>
        </w:r>
      </w:hyperlink>
    </w:p>
    <w:p w14:paraId="0680AFAD" w14:textId="75048774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6" w:history="1">
        <w:r w:rsidRPr="00B843D6">
          <w:rPr>
            <w:rStyle w:val="Hyperlink"/>
            <w:noProof/>
            <w:cs/>
          </w:rPr>
          <w:t>ตัวอย่างข้อมูลต้นฉบับ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11E0240B" w14:textId="17434A7F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7" w:history="1">
        <w:r w:rsidRPr="00B843D6">
          <w:rPr>
            <w:rStyle w:val="Hyperlink"/>
            <w:noProof/>
            <w:cs/>
          </w:rPr>
          <w:t xml:space="preserve">ตัวอย่างการตัดคำโดยใช้ </w:t>
        </w:r>
        <w:r w:rsidRPr="00B843D6">
          <w:rPr>
            <w:rStyle w:val="Hyperlink"/>
            <w:noProof/>
          </w:rPr>
          <w:t>Engine newmm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5ED36335" w14:textId="71515B64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8" w:history="1">
        <w:r w:rsidRPr="00B843D6">
          <w:rPr>
            <w:rStyle w:val="Hyperlink"/>
            <w:noProof/>
            <w:cs/>
          </w:rPr>
          <w:t xml:space="preserve">ตัวอย่างการตัดคำโดยใช้ </w:t>
        </w:r>
        <w:r w:rsidRPr="00B843D6">
          <w:rPr>
            <w:rStyle w:val="Hyperlink"/>
            <w:noProof/>
          </w:rPr>
          <w:t>Engine longest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6E91BE58" w14:textId="79BF9FD7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19" w:history="1">
        <w:r w:rsidRPr="00B843D6">
          <w:rPr>
            <w:rStyle w:val="Hyperlink"/>
            <w:noProof/>
            <w:cs/>
          </w:rPr>
          <w:t xml:space="preserve">ตัวอย่างการตัดคำโดยใช้ </w:t>
        </w:r>
        <w:r w:rsidRPr="00B843D6">
          <w:rPr>
            <w:rStyle w:val="Hyperlink"/>
            <w:noProof/>
          </w:rPr>
          <w:t>Engine deepcut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68402ADB" w14:textId="6C4425BC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0" w:history="1">
        <w:r w:rsidRPr="00B843D6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Pr="00B843D6">
          <w:rPr>
            <w:rStyle w:val="Hyperlink"/>
            <w:noProof/>
          </w:rPr>
          <w:t xml:space="preserve">Engine </w:t>
        </w:r>
        <w:r w:rsidRPr="00B843D6">
          <w:rPr>
            <w:rStyle w:val="Hyperlink"/>
            <w:noProof/>
            <w:cs/>
          </w:rPr>
          <w:t xml:space="preserve">ในไลบรารี่ </w:t>
        </w:r>
        <w:r w:rsidRPr="00B843D6">
          <w:rPr>
            <w:rStyle w:val="Hyperlink"/>
            <w:noProof/>
          </w:rPr>
          <w:t>Pythainlp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39</w:t>
        </w:r>
        <w:r>
          <w:rPr>
            <w:noProof/>
            <w:webHidden/>
          </w:rPr>
          <w:fldChar w:fldCharType="end"/>
        </w:r>
      </w:hyperlink>
    </w:p>
    <w:p w14:paraId="00B8FB30" w14:textId="160DEA0E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1" w:history="1">
        <w:r w:rsidRPr="00B843D6">
          <w:rPr>
            <w:rStyle w:val="Hyperlink"/>
            <w:noProof/>
            <w:cs/>
          </w:rPr>
          <w:t xml:space="preserve">ตัวอย่างการตัดคำและเรียงคำที่มีน้ำหนักมากที่สุด </w:t>
        </w:r>
        <w:r w:rsidRPr="00B843D6">
          <w:rPr>
            <w:rStyle w:val="Hyperlink"/>
            <w:noProof/>
          </w:rPr>
          <w:t xml:space="preserve">5 </w:t>
        </w:r>
        <w:r w:rsidRPr="00B843D6">
          <w:rPr>
            <w:rStyle w:val="Hyperlink"/>
            <w:noProof/>
            <w:cs/>
          </w:rPr>
          <w:t>อันดับ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39</w:t>
        </w:r>
        <w:r>
          <w:rPr>
            <w:noProof/>
            <w:webHidden/>
          </w:rPr>
          <w:fldChar w:fldCharType="end"/>
        </w:r>
      </w:hyperlink>
    </w:p>
    <w:p w14:paraId="53891BEE" w14:textId="2583913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2" w:history="1">
        <w:r w:rsidRPr="00B843D6">
          <w:rPr>
            <w:rStyle w:val="Hyperlink"/>
            <w:noProof/>
            <w:cs/>
          </w:rPr>
          <w:t xml:space="preserve">ตาราง </w:t>
        </w:r>
        <w:r w:rsidRPr="00B843D6">
          <w:rPr>
            <w:rStyle w:val="Hyperlink"/>
            <w:noProof/>
          </w:rPr>
          <w:t xml:space="preserve">TF-IDF </w:t>
        </w:r>
        <w:r w:rsidRPr="00B843D6">
          <w:rPr>
            <w:rStyle w:val="Hyperlink"/>
            <w:noProof/>
            <w:cs/>
          </w:rPr>
          <w:t>แสดงน้ำหนักของคำ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4E015BD8" w14:textId="3EE4F1BD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3" w:history="1">
        <w:r w:rsidRPr="00B843D6">
          <w:rPr>
            <w:rStyle w:val="Hyperlink"/>
            <w:noProof/>
            <w:cs/>
          </w:rPr>
          <w:t xml:space="preserve">ตัวอย่างการตัดคำและลบ </w:t>
        </w:r>
        <w:r w:rsidRPr="00B843D6">
          <w:rPr>
            <w:rStyle w:val="Hyperlink"/>
            <w:noProof/>
          </w:rPr>
          <w:t>Stop 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252D3F5E" w14:textId="1DEF17B6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4" w:history="1">
        <w:r w:rsidRPr="00B843D6">
          <w:rPr>
            <w:rStyle w:val="Hyperlink"/>
            <w:noProof/>
            <w:cs/>
          </w:rPr>
          <w:t xml:space="preserve">การทำ </w:t>
        </w:r>
        <w:r w:rsidRPr="00B843D6">
          <w:rPr>
            <w:rStyle w:val="Hyperlink"/>
            <w:noProof/>
          </w:rPr>
          <w:t>Elbow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53E4C114" w14:textId="3D7B156B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5" w:history="1">
        <w:r w:rsidRPr="00B843D6">
          <w:rPr>
            <w:rStyle w:val="Hyperlink"/>
            <w:noProof/>
            <w:cs/>
          </w:rPr>
          <w:t xml:space="preserve">จัดกลุ่มข้อมูลจำนวน </w:t>
        </w:r>
        <w:r w:rsidRPr="00B843D6">
          <w:rPr>
            <w:rStyle w:val="Hyperlink"/>
            <w:noProof/>
          </w:rPr>
          <w:t xml:space="preserve">9 </w:t>
        </w:r>
        <w:r w:rsidRPr="00B843D6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09D0047F" w14:textId="29DE091B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6" w:history="1">
        <w:r w:rsidRPr="00B843D6">
          <w:rPr>
            <w:rStyle w:val="Hyperlink"/>
            <w:noProof/>
            <w:cs/>
          </w:rPr>
          <w:t xml:space="preserve">จัดกลุ่มข้อมูลจำนวน </w:t>
        </w:r>
        <w:r w:rsidRPr="00B843D6">
          <w:rPr>
            <w:rStyle w:val="Hyperlink"/>
            <w:noProof/>
          </w:rPr>
          <w:t xml:space="preserve">9 </w:t>
        </w:r>
        <w:r w:rsidRPr="00B843D6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42</w:t>
        </w:r>
        <w:r>
          <w:rPr>
            <w:noProof/>
            <w:webHidden/>
          </w:rPr>
          <w:fldChar w:fldCharType="end"/>
        </w:r>
      </w:hyperlink>
    </w:p>
    <w:p w14:paraId="0C4922A7" w14:textId="404F37CD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7" w:history="1">
        <w:r w:rsidRPr="00B843D6">
          <w:rPr>
            <w:rStyle w:val="Hyperlink"/>
            <w:noProof/>
            <w:cs/>
          </w:rPr>
          <w:t xml:space="preserve">จัดกลุ่มข้อมูลจำนวน </w:t>
        </w:r>
        <w:r w:rsidRPr="00B843D6">
          <w:rPr>
            <w:rStyle w:val="Hyperlink"/>
            <w:noProof/>
          </w:rPr>
          <w:t xml:space="preserve">7 </w:t>
        </w:r>
        <w:r w:rsidRPr="00B843D6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42</w:t>
        </w:r>
        <w:r>
          <w:rPr>
            <w:noProof/>
            <w:webHidden/>
          </w:rPr>
          <w:fldChar w:fldCharType="end"/>
        </w:r>
      </w:hyperlink>
    </w:p>
    <w:p w14:paraId="6CC32214" w14:textId="49F8C881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8" w:history="1">
        <w:r w:rsidRPr="00B843D6">
          <w:rPr>
            <w:rStyle w:val="Hyperlink"/>
            <w:noProof/>
            <w:cs/>
          </w:rPr>
          <w:t xml:space="preserve">จัดกลุ่มข้อมูลจำนวน </w:t>
        </w:r>
        <w:r w:rsidRPr="00B843D6">
          <w:rPr>
            <w:rStyle w:val="Hyperlink"/>
            <w:noProof/>
          </w:rPr>
          <w:t xml:space="preserve">6 </w:t>
        </w:r>
        <w:r w:rsidRPr="00B843D6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14FF4910" w14:textId="4756A01C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29" w:history="1">
        <w:r w:rsidRPr="00B843D6">
          <w:rPr>
            <w:rStyle w:val="Hyperlink"/>
            <w:noProof/>
            <w:cs/>
          </w:rPr>
          <w:t>เปรียบเทียบอัตร</w:t>
        </w:r>
        <w:r w:rsidRPr="00B843D6">
          <w:rPr>
            <w:rStyle w:val="Hyperlink"/>
            <w:noProof/>
            <w:cs/>
          </w:rPr>
          <w:t>า</w:t>
        </w:r>
        <w:r w:rsidRPr="00B843D6">
          <w:rPr>
            <w:rStyle w:val="Hyperlink"/>
            <w:noProof/>
            <w:cs/>
          </w:rPr>
          <w:t>การเติบโตการจัดกลุ่มข้อมูล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44</w:t>
        </w:r>
        <w:r>
          <w:rPr>
            <w:noProof/>
            <w:webHidden/>
          </w:rPr>
          <w:fldChar w:fldCharType="end"/>
        </w:r>
      </w:hyperlink>
    </w:p>
    <w:p w14:paraId="20A29E97" w14:textId="402640B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0" w:history="1">
        <w:r w:rsidRPr="00B843D6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Pr="00B843D6">
          <w:rPr>
            <w:rStyle w:val="Hyperlink"/>
            <w:noProof/>
          </w:rPr>
          <w:t xml:space="preserve">9 </w:t>
        </w:r>
        <w:r w:rsidRPr="00B843D6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45</w:t>
        </w:r>
        <w:r>
          <w:rPr>
            <w:noProof/>
            <w:webHidden/>
          </w:rPr>
          <w:fldChar w:fldCharType="end"/>
        </w:r>
      </w:hyperlink>
    </w:p>
    <w:p w14:paraId="19AACE0A" w14:textId="255818AB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1" w:history="1">
        <w:r w:rsidRPr="00B843D6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Pr="00B843D6">
          <w:rPr>
            <w:rStyle w:val="Hyperlink"/>
            <w:noProof/>
          </w:rPr>
          <w:t xml:space="preserve">8 </w:t>
        </w:r>
        <w:r w:rsidRPr="00B843D6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45</w:t>
        </w:r>
        <w:r>
          <w:rPr>
            <w:noProof/>
            <w:webHidden/>
          </w:rPr>
          <w:fldChar w:fldCharType="end"/>
        </w:r>
      </w:hyperlink>
    </w:p>
    <w:p w14:paraId="48AF1E8A" w14:textId="7A41F8D7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2" w:history="1">
        <w:r w:rsidRPr="00B843D6">
          <w:rPr>
            <w:rStyle w:val="Hyperlink"/>
            <w:noProof/>
            <w:cs/>
          </w:rPr>
          <w:t xml:space="preserve">ตัวอย่างการสุ่มข้อมูลของการจัดกลุ่มข้อมูลที่ </w:t>
        </w:r>
        <w:r w:rsidRPr="00B843D6">
          <w:rPr>
            <w:rStyle w:val="Hyperlink"/>
            <w:noProof/>
          </w:rPr>
          <w:t xml:space="preserve">7 </w:t>
        </w:r>
        <w:r w:rsidRPr="00B843D6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45</w:t>
        </w:r>
        <w:r>
          <w:rPr>
            <w:noProof/>
            <w:webHidden/>
          </w:rPr>
          <w:fldChar w:fldCharType="end"/>
        </w:r>
      </w:hyperlink>
    </w:p>
    <w:p w14:paraId="013363DC" w14:textId="114CF7A7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3" w:history="1">
        <w:r w:rsidRPr="00B843D6">
          <w:rPr>
            <w:rStyle w:val="Hyperlink"/>
            <w:noProof/>
            <w:cs/>
          </w:rPr>
          <w:t xml:space="preserve">ตัวอย่างข้อมูลในกลุ่ม </w:t>
        </w:r>
        <w:r w:rsidRPr="00B843D6">
          <w:rPr>
            <w:rStyle w:val="Hyperlink"/>
            <w:noProof/>
          </w:rPr>
          <w:t>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2B8AAC97" w14:textId="2BC2A00E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4" w:history="1">
        <w:r w:rsidRPr="00B843D6">
          <w:rPr>
            <w:rStyle w:val="Hyperlink"/>
            <w:noProof/>
            <w:cs/>
          </w:rPr>
          <w:t xml:space="preserve">ตัวอย่างข้อมูลในกลุ่ม </w:t>
        </w:r>
        <w:r w:rsidRPr="00B843D6">
          <w:rPr>
            <w:rStyle w:val="Hyperlink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020BE325" w14:textId="07196587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5" w:history="1">
        <w:r w:rsidRPr="00B843D6">
          <w:rPr>
            <w:rStyle w:val="Hyperlink"/>
            <w:noProof/>
            <w:cs/>
          </w:rPr>
          <w:t xml:space="preserve">หน้าแรกเว็บไซต์ </w:t>
        </w:r>
        <w:r w:rsidRPr="00B843D6">
          <w:rPr>
            <w:rStyle w:val="Hyperlink"/>
            <w:noProof/>
          </w:rPr>
          <w:t>Intern-assistant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1D15A998" w14:textId="640E4A2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6" w:history="1">
        <w:r w:rsidRPr="00B843D6">
          <w:rPr>
            <w:rStyle w:val="Hyperlink"/>
            <w:noProof/>
            <w:cs/>
          </w:rPr>
          <w:t>ค้นหาบริษัท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6317EF51" w14:textId="4C6F0F8B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7" w:history="1">
        <w:r w:rsidRPr="00B843D6">
          <w:rPr>
            <w:rStyle w:val="Hyperlink"/>
            <w:noProof/>
            <w:cs/>
          </w:rPr>
          <w:t>หน้าแสดงผลลัพธ์การค้นหา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49</w:t>
        </w:r>
        <w:r>
          <w:rPr>
            <w:noProof/>
            <w:webHidden/>
          </w:rPr>
          <w:fldChar w:fldCharType="end"/>
        </w:r>
      </w:hyperlink>
    </w:p>
    <w:p w14:paraId="2844ED60" w14:textId="48BA1234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8" w:history="1">
        <w:r w:rsidRPr="00B843D6">
          <w:rPr>
            <w:rStyle w:val="Hyperlink"/>
            <w:noProof/>
            <w:cs/>
          </w:rPr>
          <w:t>หน้าเกี่ยวกับ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49</w:t>
        </w:r>
        <w:r>
          <w:rPr>
            <w:noProof/>
            <w:webHidden/>
          </w:rPr>
          <w:fldChar w:fldCharType="end"/>
        </w:r>
      </w:hyperlink>
    </w:p>
    <w:p w14:paraId="77535017" w14:textId="655905B6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39" w:history="1">
        <w:r w:rsidRPr="00B843D6">
          <w:rPr>
            <w:rStyle w:val="Hyperlink"/>
            <w:noProof/>
            <w:cs/>
          </w:rPr>
          <w:t>หน้าแสดงรายชื่อบริษัททั้งหมด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50</w:t>
        </w:r>
        <w:r>
          <w:rPr>
            <w:noProof/>
            <w:webHidden/>
          </w:rPr>
          <w:fldChar w:fldCharType="end"/>
        </w:r>
      </w:hyperlink>
    </w:p>
    <w:p w14:paraId="523488DA" w14:textId="38EFE64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0" w:history="1">
        <w:r w:rsidRPr="00B843D6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50</w:t>
        </w:r>
        <w:r>
          <w:rPr>
            <w:noProof/>
            <w:webHidden/>
          </w:rPr>
          <w:fldChar w:fldCharType="end"/>
        </w:r>
      </w:hyperlink>
    </w:p>
    <w:p w14:paraId="4472EED5" w14:textId="581C6E1A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1" w:history="1">
        <w:r w:rsidRPr="00B843D6">
          <w:rPr>
            <w:rStyle w:val="Hyperlink"/>
            <w:noProof/>
            <w:cs/>
          </w:rPr>
          <w:t>หน้ารายละเอียดบริษัท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084140D7" w14:textId="7D21242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2" w:history="1">
        <w:r w:rsidRPr="00B843D6">
          <w:rPr>
            <w:rStyle w:val="Hyperlink"/>
            <w:noProof/>
            <w:cs/>
          </w:rPr>
          <w:t>ตัวอย่างการคำนวณค่า</w:t>
        </w:r>
        <w:r w:rsidRPr="00B843D6">
          <w:rPr>
            <w:rStyle w:val="Hyperlink"/>
            <w:noProof/>
          </w:rPr>
          <w:t xml:space="preserve"> Cosine similarity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4A613B51" w14:textId="62C47D0B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3" w:history="1">
        <w:r w:rsidRPr="00B843D6">
          <w:rPr>
            <w:rStyle w:val="Hyperlink"/>
            <w:noProof/>
            <w:cs/>
          </w:rPr>
          <w:t xml:space="preserve">ตัวอย่างการคำนวณค่า </w:t>
        </w:r>
        <w:r w:rsidRPr="00B843D6">
          <w:rPr>
            <w:rStyle w:val="Hyperlink"/>
            <w:noProof/>
          </w:rPr>
          <w:t xml:space="preserve">Cosine similarity </w:t>
        </w:r>
        <w:r w:rsidRPr="00B843D6">
          <w:rPr>
            <w:rStyle w:val="Hyperlink"/>
            <w:noProof/>
            <w:cs/>
          </w:rPr>
          <w:t xml:space="preserve">ผ่าน </w:t>
        </w:r>
        <w:r w:rsidRPr="00B843D6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52</w:t>
        </w:r>
        <w:r>
          <w:rPr>
            <w:noProof/>
            <w:webHidden/>
          </w:rPr>
          <w:fldChar w:fldCharType="end"/>
        </w:r>
      </w:hyperlink>
    </w:p>
    <w:p w14:paraId="0F2D69A5" w14:textId="6E72D74D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4" w:history="1">
        <w:r w:rsidRPr="00B843D6">
          <w:rPr>
            <w:rStyle w:val="Hyperlink"/>
            <w:noProof/>
            <w:cs/>
          </w:rPr>
          <w:t xml:space="preserve">หน้า </w:t>
        </w:r>
        <w:r w:rsidRPr="00B843D6">
          <w:rPr>
            <w:rStyle w:val="Hyperlink"/>
            <w:noProof/>
          </w:rPr>
          <w:t xml:space="preserve">Repository </w:t>
        </w:r>
        <w:r w:rsidRPr="00B843D6">
          <w:rPr>
            <w:rStyle w:val="Hyperlink"/>
            <w:noProof/>
            <w:cs/>
          </w:rPr>
          <w:t xml:space="preserve">ใน </w:t>
        </w:r>
        <w:r w:rsidRPr="00B843D6">
          <w:rPr>
            <w:rStyle w:val="Hyperlink"/>
            <w:noProof/>
          </w:rPr>
          <w:t>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62</w:t>
        </w:r>
        <w:r>
          <w:rPr>
            <w:noProof/>
            <w:webHidden/>
          </w:rPr>
          <w:fldChar w:fldCharType="end"/>
        </w:r>
      </w:hyperlink>
    </w:p>
    <w:p w14:paraId="5C3AA2E6" w14:textId="50005AC2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5" w:history="1">
        <w:r w:rsidRPr="00B843D6">
          <w:rPr>
            <w:rStyle w:val="Hyperlink"/>
            <w:noProof/>
            <w:cs/>
          </w:rPr>
          <w:t xml:space="preserve">ดาวน์โหลด </w:t>
        </w:r>
        <w:r w:rsidRPr="00B843D6">
          <w:rPr>
            <w:rStyle w:val="Hyperlink"/>
            <w:noProof/>
          </w:rPr>
          <w:t xml:space="preserve">Repository </w:t>
        </w:r>
        <w:r w:rsidRPr="00B843D6">
          <w:rPr>
            <w:rStyle w:val="Hyperlink"/>
            <w:noProof/>
            <w:cs/>
          </w:rPr>
          <w:t xml:space="preserve">ด้วยคำสั่ง </w:t>
        </w:r>
        <w:r w:rsidRPr="00B843D6">
          <w:rPr>
            <w:rStyle w:val="Hyperlink"/>
            <w:noProof/>
          </w:rPr>
          <w:t>git clone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62</w:t>
        </w:r>
        <w:r>
          <w:rPr>
            <w:noProof/>
            <w:webHidden/>
          </w:rPr>
          <w:fldChar w:fldCharType="end"/>
        </w:r>
      </w:hyperlink>
    </w:p>
    <w:p w14:paraId="50884817" w14:textId="555F9A5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6" w:history="1">
        <w:r w:rsidRPr="00B843D6">
          <w:rPr>
            <w:rStyle w:val="Hyperlink"/>
            <w:noProof/>
            <w:cs/>
          </w:rPr>
          <w:t>แสดงการบันทึกไฟล์ข้อมูลบริษัทในโฟลเดอร์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63</w:t>
        </w:r>
        <w:r>
          <w:rPr>
            <w:noProof/>
            <w:webHidden/>
          </w:rPr>
          <w:fldChar w:fldCharType="end"/>
        </w:r>
      </w:hyperlink>
    </w:p>
    <w:p w14:paraId="174281D6" w14:textId="2A06B126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7" w:history="1">
        <w:r w:rsidRPr="00B843D6">
          <w:rPr>
            <w:rStyle w:val="Hyperlink"/>
            <w:noProof/>
            <w:cs/>
          </w:rPr>
          <w:t xml:space="preserve">แสดงการเปิดไฟล์ </w:t>
        </w:r>
        <w:r w:rsidRPr="00B843D6">
          <w:rPr>
            <w:rStyle w:val="Hyperlink"/>
            <w:noProof/>
          </w:rPr>
          <w:t xml:space="preserve">clustering.py </w:t>
        </w:r>
        <w:r w:rsidRPr="00B843D6">
          <w:rPr>
            <w:rStyle w:val="Hyperlink"/>
            <w:noProof/>
            <w:cs/>
          </w:rPr>
          <w:t xml:space="preserve">ในโปรแกรม </w:t>
        </w:r>
        <w:r w:rsidRPr="00B843D6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63</w:t>
        </w:r>
        <w:r>
          <w:rPr>
            <w:noProof/>
            <w:webHidden/>
          </w:rPr>
          <w:fldChar w:fldCharType="end"/>
        </w:r>
      </w:hyperlink>
    </w:p>
    <w:p w14:paraId="6D7B9C4C" w14:textId="6806ECF7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8" w:history="1">
        <w:r w:rsidRPr="00B843D6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B843D6">
          <w:rPr>
            <w:rStyle w:val="Hyperlink"/>
            <w:noProof/>
          </w:rPr>
          <w:t>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64</w:t>
        </w:r>
        <w:r>
          <w:rPr>
            <w:noProof/>
            <w:webHidden/>
          </w:rPr>
          <w:fldChar w:fldCharType="end"/>
        </w:r>
      </w:hyperlink>
    </w:p>
    <w:p w14:paraId="3A27FA3C" w14:textId="5721A95D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49" w:history="1">
        <w:r w:rsidRPr="00B843D6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Pr="00B843D6">
          <w:rPr>
            <w:rStyle w:val="Hyperlink"/>
            <w:noProof/>
          </w:rPr>
          <w:t>Terminal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64</w:t>
        </w:r>
        <w:r>
          <w:rPr>
            <w:noProof/>
            <w:webHidden/>
          </w:rPr>
          <w:fldChar w:fldCharType="end"/>
        </w:r>
      </w:hyperlink>
    </w:p>
    <w:p w14:paraId="2AB7958F" w14:textId="70CFEC8C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0" w:history="1">
        <w:r w:rsidRPr="00B843D6">
          <w:rPr>
            <w:rStyle w:val="Hyperlink"/>
            <w:noProof/>
            <w:cs/>
          </w:rPr>
          <w:t xml:space="preserve">แสดงไฟล์ </w:t>
        </w:r>
        <w:r w:rsidRPr="00B843D6">
          <w:rPr>
            <w:rStyle w:val="Hyperlink"/>
            <w:noProof/>
          </w:rPr>
          <w:t>clustered_company.csv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64</w:t>
        </w:r>
        <w:r>
          <w:rPr>
            <w:noProof/>
            <w:webHidden/>
          </w:rPr>
          <w:fldChar w:fldCharType="end"/>
        </w:r>
      </w:hyperlink>
    </w:p>
    <w:p w14:paraId="5FF1468B" w14:textId="30F04790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1" w:history="1">
        <w:r w:rsidRPr="00B843D6">
          <w:rPr>
            <w:rStyle w:val="Hyperlink"/>
            <w:noProof/>
            <w:cs/>
          </w:rPr>
          <w:t xml:space="preserve">แสดงหน้าเว็บไซต์ </w:t>
        </w:r>
        <w:r w:rsidRPr="00B843D6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65</w:t>
        </w:r>
        <w:r>
          <w:rPr>
            <w:noProof/>
            <w:webHidden/>
          </w:rPr>
          <w:fldChar w:fldCharType="end"/>
        </w:r>
      </w:hyperlink>
    </w:p>
    <w:p w14:paraId="462C3A28" w14:textId="4A5CEE3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2" w:history="1">
        <w:r w:rsidRPr="00B843D6">
          <w:rPr>
            <w:rStyle w:val="Hyperlink"/>
            <w:noProof/>
            <w:cs/>
          </w:rPr>
          <w:t>แสดงหน้าการจัดการ</w:t>
        </w:r>
        <w:r w:rsidRPr="00B843D6">
          <w:rPr>
            <w:rStyle w:val="Hyperlink"/>
            <w:noProof/>
          </w:rPr>
          <w:t xml:space="preserve"> Cluster</w:t>
        </w:r>
        <w:r w:rsidRPr="00B843D6">
          <w:rPr>
            <w:rStyle w:val="Hyperlink"/>
            <w:noProof/>
            <w:cs/>
          </w:rPr>
          <w:t xml:space="preserve"> </w:t>
        </w:r>
        <w:r w:rsidRPr="00B843D6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65</w:t>
        </w:r>
        <w:r>
          <w:rPr>
            <w:noProof/>
            <w:webHidden/>
          </w:rPr>
          <w:fldChar w:fldCharType="end"/>
        </w:r>
      </w:hyperlink>
    </w:p>
    <w:p w14:paraId="29BFED72" w14:textId="29AB856D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3" w:history="1">
        <w:r w:rsidRPr="00B843D6">
          <w:rPr>
            <w:rStyle w:val="Hyperlink"/>
            <w:noProof/>
            <w:cs/>
          </w:rPr>
          <w:t>แสดงหน้าตั้งค่าและสร้าง</w:t>
        </w:r>
        <w:r w:rsidRPr="00B843D6">
          <w:rPr>
            <w:rStyle w:val="Hyperlink"/>
            <w:noProof/>
          </w:rPr>
          <w:t xml:space="preserve"> Cluster</w:t>
        </w:r>
        <w:r w:rsidRPr="00B843D6">
          <w:rPr>
            <w:rStyle w:val="Hyperlink"/>
            <w:noProof/>
            <w:cs/>
          </w:rPr>
          <w:t xml:space="preserve"> </w:t>
        </w:r>
        <w:r w:rsidRPr="00B843D6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66</w:t>
        </w:r>
        <w:r>
          <w:rPr>
            <w:noProof/>
            <w:webHidden/>
          </w:rPr>
          <w:fldChar w:fldCharType="end"/>
        </w:r>
      </w:hyperlink>
    </w:p>
    <w:p w14:paraId="4304EAE2" w14:textId="5D2746E2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4" w:history="1">
        <w:r w:rsidRPr="00B843D6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66</w:t>
        </w:r>
        <w:r>
          <w:rPr>
            <w:noProof/>
            <w:webHidden/>
          </w:rPr>
          <w:fldChar w:fldCharType="end"/>
        </w:r>
      </w:hyperlink>
    </w:p>
    <w:p w14:paraId="2EB3A9FB" w14:textId="086EB17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5" w:history="1">
        <w:r w:rsidRPr="00B843D6">
          <w:rPr>
            <w:rStyle w:val="Hyperlink"/>
            <w:noProof/>
            <w:cs/>
          </w:rPr>
          <w:t xml:space="preserve">แสดงหน้าเพิ่ม </w:t>
        </w:r>
        <w:r w:rsidRPr="00B843D6">
          <w:rPr>
            <w:rStyle w:val="Hyperlink"/>
            <w:noProof/>
          </w:rPr>
          <w:t xml:space="preserve">IP address </w:t>
        </w:r>
        <w:r w:rsidRPr="00B843D6">
          <w:rPr>
            <w:rStyle w:val="Hyperlink"/>
            <w:noProof/>
            <w:cs/>
          </w:rPr>
          <w:t>ที่สามารถเชื่อมต่อฐานข้อมูลได้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67</w:t>
        </w:r>
        <w:r>
          <w:rPr>
            <w:noProof/>
            <w:webHidden/>
          </w:rPr>
          <w:fldChar w:fldCharType="end"/>
        </w:r>
      </w:hyperlink>
    </w:p>
    <w:p w14:paraId="3D8CDFC5" w14:textId="52BC1695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6" w:history="1">
        <w:r w:rsidRPr="00B843D6">
          <w:rPr>
            <w:rStyle w:val="Hyperlink"/>
            <w:noProof/>
            <w:cs/>
          </w:rPr>
          <w:t xml:space="preserve">แสดงหน้าจัดการ </w:t>
        </w:r>
        <w:r w:rsidRPr="00B843D6">
          <w:rPr>
            <w:rStyle w:val="Hyperlink"/>
            <w:noProof/>
          </w:rPr>
          <w:t>Cluster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67</w:t>
        </w:r>
        <w:r>
          <w:rPr>
            <w:noProof/>
            <w:webHidden/>
          </w:rPr>
          <w:fldChar w:fldCharType="end"/>
        </w:r>
      </w:hyperlink>
    </w:p>
    <w:p w14:paraId="60715D62" w14:textId="23C641E7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7" w:history="1">
        <w:r w:rsidRPr="00B843D6">
          <w:rPr>
            <w:rStyle w:val="Hyperlink"/>
            <w:noProof/>
            <w:cs/>
          </w:rPr>
          <w:t xml:space="preserve">แสดงการสร้างฐานข้อมูล </w:t>
        </w:r>
        <w:r w:rsidRPr="00B843D6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noProof/>
            <w:webHidden/>
          </w:rPr>
          <w:fldChar w:fldCharType="end"/>
        </w:r>
      </w:hyperlink>
    </w:p>
    <w:p w14:paraId="78186A1D" w14:textId="459132B2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8" w:history="1">
        <w:r w:rsidRPr="00B843D6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Pr="00B843D6">
          <w:rPr>
            <w:rStyle w:val="Hyperlink"/>
            <w:noProof/>
          </w:rPr>
          <w:t>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noProof/>
            <w:webHidden/>
          </w:rPr>
          <w:fldChar w:fldCharType="end"/>
        </w:r>
      </w:hyperlink>
    </w:p>
    <w:p w14:paraId="5BABE1DB" w14:textId="3FD1D3A1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59" w:history="1">
        <w:r w:rsidRPr="00B843D6">
          <w:rPr>
            <w:rStyle w:val="Hyperlink"/>
            <w:noProof/>
            <w:cs/>
          </w:rPr>
          <w:t xml:space="preserve">หน้าเว็บไซต์สำหรับโหลดโปรแกรม </w:t>
        </w:r>
        <w:r w:rsidRPr="00B843D6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14:paraId="6C046A32" w14:textId="4EFC2E0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0" w:history="1">
        <w:r w:rsidRPr="00B843D6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Pr="00B843D6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14:paraId="006ADFA0" w14:textId="774B94C8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1" w:history="1">
        <w:r w:rsidRPr="00B843D6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Pr="00B843D6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noProof/>
            <w:webHidden/>
          </w:rPr>
          <w:fldChar w:fldCharType="end"/>
        </w:r>
      </w:hyperlink>
    </w:p>
    <w:p w14:paraId="1F11C07D" w14:textId="2B3CE50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2" w:history="1">
        <w:r w:rsidRPr="00B843D6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Pr="00B843D6">
          <w:rPr>
            <w:rStyle w:val="Hyperlink"/>
            <w:noProof/>
          </w:rPr>
          <w:t xml:space="preserve">Cluster </w:t>
        </w:r>
        <w:r w:rsidRPr="00B843D6">
          <w:rPr>
            <w:rStyle w:val="Hyperlink"/>
            <w:noProof/>
            <w:cs/>
          </w:rPr>
          <w:t xml:space="preserve">กับ </w:t>
        </w:r>
        <w:r w:rsidRPr="00B843D6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noProof/>
            <w:webHidden/>
          </w:rPr>
          <w:fldChar w:fldCharType="end"/>
        </w:r>
      </w:hyperlink>
    </w:p>
    <w:p w14:paraId="07123A34" w14:textId="4906579F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3" w:history="1">
        <w:r w:rsidRPr="00B843D6">
          <w:rPr>
            <w:rStyle w:val="Hyperlink"/>
            <w:noProof/>
            <w:cs/>
          </w:rPr>
          <w:t xml:space="preserve">หน้าต่างโปรแกรม </w:t>
        </w:r>
        <w:r w:rsidRPr="00B843D6">
          <w:rPr>
            <w:rStyle w:val="Hyperlink"/>
            <w:noProof/>
          </w:rPr>
          <w:t xml:space="preserve">MongoDB compass </w:t>
        </w:r>
        <w:r w:rsidRPr="00B843D6">
          <w:rPr>
            <w:rStyle w:val="Hyperlink"/>
            <w:noProof/>
            <w:cs/>
          </w:rPr>
          <w:t xml:space="preserve">สำหรับเชื่อมต่อ </w:t>
        </w:r>
        <w:r w:rsidRPr="00B843D6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14:paraId="614FA41C" w14:textId="39EBA2A8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4" w:history="1">
        <w:r w:rsidRPr="00B843D6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Pr="00B843D6">
          <w:rPr>
            <w:rStyle w:val="Hyperlink"/>
            <w:noProof/>
          </w:rPr>
          <w:t>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14:paraId="4757A5BE" w14:textId="7FB0003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5" w:history="1">
        <w:r w:rsidRPr="00B843D6">
          <w:rPr>
            <w:rStyle w:val="Hyperlink"/>
            <w:noProof/>
            <w:cs/>
          </w:rPr>
          <w:t xml:space="preserve">หน้าต่าง </w:t>
        </w:r>
        <w:r w:rsidRPr="00B843D6">
          <w:rPr>
            <w:rStyle w:val="Hyperlink"/>
            <w:noProof/>
          </w:rPr>
          <w:t xml:space="preserve">Import </w:t>
        </w:r>
        <w:r w:rsidRPr="00B843D6">
          <w:rPr>
            <w:rStyle w:val="Hyperlink"/>
            <w:noProof/>
            <w:cs/>
          </w:rPr>
          <w:t xml:space="preserve">ข้อมูลนามสกุลไฟล์ </w:t>
        </w:r>
        <w:r w:rsidRPr="00B843D6">
          <w:rPr>
            <w:rStyle w:val="Hyperlink"/>
            <w:noProof/>
          </w:rPr>
          <w:t>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087E4AD6" w14:textId="036173E6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6" w:history="1">
        <w:r w:rsidRPr="00B843D6">
          <w:rPr>
            <w:rStyle w:val="Hyperlink"/>
            <w:noProof/>
            <w:cs/>
          </w:rPr>
          <w:t xml:space="preserve">หน้าต่างแสดงข้อมูลใน </w:t>
        </w:r>
        <w:r w:rsidRPr="00B843D6">
          <w:rPr>
            <w:rStyle w:val="Hyperlink"/>
            <w:noProof/>
          </w:rPr>
          <w:t>Collection ใ</w:t>
        </w:r>
        <w:r w:rsidRPr="00B843D6">
          <w:rPr>
            <w:rStyle w:val="Hyperlink"/>
            <w:noProof/>
            <w:cs/>
          </w:rPr>
          <w:t xml:space="preserve">นโปรแกรม </w:t>
        </w:r>
        <w:r w:rsidRPr="00B843D6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70099AED" w14:textId="33357622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7" w:history="1">
        <w:r w:rsidRPr="00B843D6">
          <w:rPr>
            <w:rStyle w:val="Hyperlink"/>
            <w:noProof/>
            <w:cs/>
          </w:rPr>
          <w:t xml:space="preserve">หน้าเว็บไซต์ </w:t>
        </w:r>
        <w:r w:rsidRPr="00B843D6">
          <w:rPr>
            <w:rStyle w:val="Hyperlink"/>
            <w:noProof/>
          </w:rPr>
          <w:t>Amazon Web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3B89763A" w14:textId="69866021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8" w:history="1">
        <w:r w:rsidRPr="00B843D6">
          <w:rPr>
            <w:rStyle w:val="Hyperlink"/>
            <w:noProof/>
            <w:cs/>
          </w:rPr>
          <w:t xml:space="preserve">หน้าแสดงการเลือกสร้าง </w:t>
        </w:r>
        <w:r w:rsidRPr="00B843D6">
          <w:rPr>
            <w:rStyle w:val="Hyperlink"/>
            <w:noProof/>
          </w:rPr>
          <w:t xml:space="preserve">Instance </w:t>
        </w:r>
        <w:r w:rsidRPr="00B843D6">
          <w:rPr>
            <w:rStyle w:val="Hyperlink"/>
            <w:noProof/>
            <w:cs/>
          </w:rPr>
          <w:t>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238959ED" w14:textId="03CCEC48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69" w:history="1">
        <w:r w:rsidRPr="00B843D6">
          <w:rPr>
            <w:rStyle w:val="Hyperlink"/>
            <w:noProof/>
            <w:cs/>
          </w:rPr>
          <w:t xml:space="preserve">หน้าแสดงการตั้งค่า </w:t>
        </w:r>
        <w:r w:rsidRPr="00B843D6">
          <w:rPr>
            <w:rStyle w:val="Hyperlink"/>
            <w:noProof/>
          </w:rPr>
          <w:t>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noProof/>
            <w:webHidden/>
          </w:rPr>
          <w:fldChar w:fldCharType="end"/>
        </w:r>
      </w:hyperlink>
    </w:p>
    <w:p w14:paraId="674B9E2E" w14:textId="23BFABB7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0" w:history="1">
        <w:r w:rsidRPr="00B843D6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Pr="00B843D6">
          <w:rPr>
            <w:rStyle w:val="Hyperlink"/>
            <w:noProof/>
          </w:rPr>
          <w:t>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noProof/>
            <w:webHidden/>
          </w:rPr>
          <w:fldChar w:fldCharType="end"/>
        </w:r>
      </w:hyperlink>
    </w:p>
    <w:p w14:paraId="5B0036AE" w14:textId="0ED01666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1" w:history="1">
        <w:r w:rsidRPr="00B843D6">
          <w:rPr>
            <w:rStyle w:val="Hyperlink"/>
            <w:noProof/>
            <w:cs/>
          </w:rPr>
          <w:t xml:space="preserve">การดาวน์โหลดโปรเจคจาก </w:t>
        </w:r>
        <w:r w:rsidRPr="00B843D6">
          <w:rPr>
            <w:rStyle w:val="Hyperlink"/>
            <w:noProof/>
          </w:rPr>
          <w:t xml:space="preserve">Github </w:t>
        </w:r>
        <w:r w:rsidRPr="00B843D6">
          <w:rPr>
            <w:rStyle w:val="Hyperlink"/>
            <w:noProof/>
            <w:cs/>
          </w:rPr>
          <w:t xml:space="preserve">ด้วยคำสั่ง </w:t>
        </w:r>
        <w:r w:rsidRPr="00B843D6">
          <w:rPr>
            <w:rStyle w:val="Hyperlink"/>
            <w:noProof/>
          </w:rPr>
          <w:t xml:space="preserve">git clone </w:t>
        </w:r>
        <w:r w:rsidRPr="00B843D6">
          <w:rPr>
            <w:rStyle w:val="Hyperlink"/>
            <w:noProof/>
            <w:cs/>
          </w:rPr>
          <w:t xml:space="preserve">มายัง </w:t>
        </w:r>
        <w:r w:rsidRPr="00B843D6">
          <w:rPr>
            <w:rStyle w:val="Hyperlink"/>
            <w:noProof/>
          </w:rPr>
          <w:t xml:space="preserve">Instance </w:t>
        </w:r>
        <w:r w:rsidRPr="00B843D6">
          <w:rPr>
            <w:rStyle w:val="Hyperlink"/>
            <w:noProof/>
            <w:cs/>
          </w:rPr>
          <w:t xml:space="preserve">และใช้คำสั่ง </w:t>
        </w:r>
        <w:r w:rsidRPr="00B843D6">
          <w:rPr>
            <w:rStyle w:val="Hyperlink"/>
            <w:noProof/>
          </w:rPr>
          <w:t xml:space="preserve">cd final_project </w:t>
        </w:r>
        <w:r w:rsidRPr="00B843D6">
          <w:rPr>
            <w:rStyle w:val="Hyperlink"/>
            <w:noProof/>
            <w:cs/>
          </w:rPr>
          <w:t>เพื่อเข้าไปยังโฟลเดอร์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14:paraId="323EA799" w14:textId="6A1AAF66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2" w:history="1">
        <w:r w:rsidRPr="00B843D6">
          <w:rPr>
            <w:rStyle w:val="Hyperlink"/>
            <w:noProof/>
            <w:cs/>
          </w:rPr>
          <w:t xml:space="preserve">สร้างไฟล์ใหม่ชื่อ </w:t>
        </w:r>
        <w:r w:rsidRPr="00B843D6">
          <w:rPr>
            <w:rStyle w:val="Hyperlink"/>
            <w:noProof/>
          </w:rPr>
          <w:t xml:space="preserve">.env </w:t>
        </w:r>
        <w:r w:rsidRPr="00B843D6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14:paraId="28B07220" w14:textId="1031DE50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3" w:history="1">
        <w:r w:rsidRPr="00B843D6">
          <w:rPr>
            <w:rStyle w:val="Hyperlink"/>
            <w:noProof/>
            <w:cs/>
          </w:rPr>
          <w:t xml:space="preserve">ตัวอย่างการรัน </w:t>
        </w:r>
        <w:r w:rsidRPr="00B843D6">
          <w:rPr>
            <w:rStyle w:val="Hyperlink"/>
            <w:noProof/>
          </w:rPr>
          <w:t xml:space="preserve">Server Web API </w:t>
        </w:r>
        <w:r w:rsidRPr="00B843D6">
          <w:rPr>
            <w:rStyle w:val="Hyperlink"/>
            <w:noProof/>
            <w:cs/>
          </w:rPr>
          <w:t xml:space="preserve">เพื่อคำนวณค่า </w:t>
        </w:r>
        <w:r w:rsidRPr="00B843D6">
          <w:rPr>
            <w:rStyle w:val="Hyperlink"/>
            <w:noProof/>
          </w:rPr>
          <w:t xml:space="preserve">Cosine similarity </w:t>
        </w:r>
        <w:r w:rsidRPr="00B843D6">
          <w:rPr>
            <w:rStyle w:val="Hyperlink"/>
            <w:noProof/>
            <w:cs/>
          </w:rPr>
          <w:t xml:space="preserve">บน </w:t>
        </w:r>
        <w:r w:rsidRPr="00B843D6">
          <w:rPr>
            <w:rStyle w:val="Hyperlink"/>
            <w:noProof/>
          </w:rPr>
          <w:t>AWS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14:paraId="1416EB6D" w14:textId="28B6E251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4" w:history="1">
        <w:r w:rsidRPr="00B843D6">
          <w:rPr>
            <w:rStyle w:val="Hyperlink"/>
            <w:noProof/>
            <w:cs/>
          </w:rPr>
          <w:t xml:space="preserve">หน้าเว็บไซต์ </w:t>
        </w:r>
        <w:r w:rsidRPr="00B843D6">
          <w:rPr>
            <w:rStyle w:val="Hyperlink"/>
            <w:noProof/>
          </w:rPr>
          <w:t>Vercel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14:paraId="4E52781C" w14:textId="2C24159A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5" w:history="1">
        <w:r w:rsidRPr="00B843D6">
          <w:rPr>
            <w:rStyle w:val="Hyperlink"/>
            <w:noProof/>
            <w:cs/>
          </w:rPr>
          <w:t xml:space="preserve">สร้างโปรเจคใหม่ใน </w:t>
        </w:r>
        <w:r w:rsidRPr="00B843D6">
          <w:rPr>
            <w:rStyle w:val="Hyperlink"/>
            <w:noProof/>
          </w:rPr>
          <w:t>Vercel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14:paraId="4CD696E6" w14:textId="16E3D270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6" w:history="1">
        <w:r w:rsidRPr="00B843D6">
          <w:rPr>
            <w:rStyle w:val="Hyperlink"/>
            <w:noProof/>
            <w:cs/>
          </w:rPr>
          <w:t xml:space="preserve">หน้าแสดงรายชื่อ </w:t>
        </w:r>
        <w:r w:rsidRPr="00B843D6">
          <w:rPr>
            <w:rStyle w:val="Hyperlink"/>
            <w:noProof/>
          </w:rPr>
          <w:t>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14:paraId="5F67CF64" w14:textId="54611FFF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7" w:history="1">
        <w:r w:rsidRPr="00B843D6">
          <w:rPr>
            <w:rStyle w:val="Hyperlink"/>
            <w:noProof/>
            <w:cs/>
          </w:rPr>
          <w:t xml:space="preserve">หน้าการตั้งค่าโปรเจคก่อน </w:t>
        </w:r>
        <w:r w:rsidRPr="00B843D6">
          <w:rPr>
            <w:rStyle w:val="Hyperlink"/>
            <w:noProof/>
          </w:rPr>
          <w:t>Deploy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noProof/>
            <w:webHidden/>
          </w:rPr>
          <w:fldChar w:fldCharType="end"/>
        </w:r>
      </w:hyperlink>
    </w:p>
    <w:p w14:paraId="2C8C275D" w14:textId="202E275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8" w:history="1">
        <w:r w:rsidRPr="00B843D6">
          <w:rPr>
            <w:rStyle w:val="Hyperlink"/>
            <w:noProof/>
            <w:cs/>
          </w:rPr>
          <w:t>ตัวอย่างหน้าเว็บไซต์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noProof/>
            <w:webHidden/>
          </w:rPr>
          <w:fldChar w:fldCharType="end"/>
        </w:r>
      </w:hyperlink>
    </w:p>
    <w:p w14:paraId="17CEF42D" w14:textId="617EFD86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79" w:history="1">
        <w:r w:rsidRPr="00B843D6">
          <w:rPr>
            <w:rStyle w:val="Hyperlink"/>
            <w:noProof/>
            <w:cs/>
          </w:rPr>
          <w:t xml:space="preserve">แสดงการเปิดไฟล์ </w:t>
        </w:r>
        <w:r w:rsidRPr="00B843D6">
          <w:rPr>
            <w:rStyle w:val="Hyperlink"/>
            <w:noProof/>
          </w:rPr>
          <w:t xml:space="preserve">clustering.py </w:t>
        </w:r>
        <w:r w:rsidRPr="00B843D6">
          <w:rPr>
            <w:rStyle w:val="Hyperlink"/>
            <w:noProof/>
            <w:cs/>
          </w:rPr>
          <w:t xml:space="preserve">ในโปรแกรม </w:t>
        </w:r>
        <w:r w:rsidRPr="00B843D6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80</w:t>
        </w:r>
        <w:r>
          <w:rPr>
            <w:noProof/>
            <w:webHidden/>
          </w:rPr>
          <w:fldChar w:fldCharType="end"/>
        </w:r>
      </w:hyperlink>
    </w:p>
    <w:p w14:paraId="797A3092" w14:textId="1759446D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0" w:history="1">
        <w:r w:rsidRPr="00B843D6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B843D6">
          <w:rPr>
            <w:rStyle w:val="Hyperlink"/>
            <w:noProof/>
          </w:rPr>
          <w:t>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80</w:t>
        </w:r>
        <w:r>
          <w:rPr>
            <w:noProof/>
            <w:webHidden/>
          </w:rPr>
          <w:fldChar w:fldCharType="end"/>
        </w:r>
      </w:hyperlink>
    </w:p>
    <w:p w14:paraId="5FA64327" w14:textId="74913E62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1" w:history="1">
        <w:r w:rsidRPr="00B843D6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Pr="00B843D6">
          <w:rPr>
            <w:rStyle w:val="Hyperlink"/>
            <w:noProof/>
          </w:rPr>
          <w:t>Terminal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81</w:t>
        </w:r>
        <w:r>
          <w:rPr>
            <w:noProof/>
            <w:webHidden/>
          </w:rPr>
          <w:fldChar w:fldCharType="end"/>
        </w:r>
      </w:hyperlink>
    </w:p>
    <w:p w14:paraId="086B2196" w14:textId="31619553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2" w:history="1">
        <w:r w:rsidRPr="00B843D6">
          <w:rPr>
            <w:rStyle w:val="Hyperlink"/>
            <w:noProof/>
            <w:cs/>
          </w:rPr>
          <w:t xml:space="preserve">แสดงไฟล์ </w:t>
        </w:r>
        <w:r w:rsidRPr="00B843D6">
          <w:rPr>
            <w:rStyle w:val="Hyperlink"/>
            <w:noProof/>
          </w:rPr>
          <w:t>clustered_company.csv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81</w:t>
        </w:r>
        <w:r>
          <w:rPr>
            <w:noProof/>
            <w:webHidden/>
          </w:rPr>
          <w:fldChar w:fldCharType="end"/>
        </w:r>
      </w:hyperlink>
    </w:p>
    <w:p w14:paraId="10F438FC" w14:textId="4FA8E6EA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3" w:history="1">
        <w:r w:rsidRPr="00B843D6">
          <w:rPr>
            <w:rStyle w:val="Hyperlink"/>
            <w:noProof/>
            <w:cs/>
          </w:rPr>
          <w:t xml:space="preserve">หน้าต่าง </w:t>
        </w:r>
        <w:r w:rsidRPr="00B843D6">
          <w:rPr>
            <w:rStyle w:val="Hyperlink"/>
            <w:noProof/>
          </w:rPr>
          <w:t xml:space="preserve">Import </w:t>
        </w:r>
        <w:r w:rsidRPr="00B843D6">
          <w:rPr>
            <w:rStyle w:val="Hyperlink"/>
            <w:noProof/>
            <w:cs/>
          </w:rPr>
          <w:t xml:space="preserve">ข้อมูลนามสกุลไฟล์ </w:t>
        </w:r>
        <w:r w:rsidRPr="00B843D6">
          <w:rPr>
            <w:rStyle w:val="Hyperlink"/>
            <w:noProof/>
          </w:rPr>
          <w:t>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14:paraId="043AC596" w14:textId="17B9A441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4" w:history="1">
        <w:r w:rsidRPr="00B843D6">
          <w:rPr>
            <w:rStyle w:val="Hyperlink"/>
            <w:noProof/>
            <w:cs/>
          </w:rPr>
          <w:t xml:space="preserve">หน้าต่างแสดงข้อมูลใน </w:t>
        </w:r>
        <w:r w:rsidRPr="00B843D6">
          <w:rPr>
            <w:rStyle w:val="Hyperlink"/>
            <w:noProof/>
          </w:rPr>
          <w:t>Collection ใ</w:t>
        </w:r>
        <w:r w:rsidRPr="00B843D6">
          <w:rPr>
            <w:rStyle w:val="Hyperlink"/>
            <w:noProof/>
            <w:cs/>
          </w:rPr>
          <w:t xml:space="preserve">นโปรแกรม </w:t>
        </w:r>
        <w:r w:rsidRPr="00B843D6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14:paraId="5DBABB25" w14:textId="60529BCA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5" w:history="1">
        <w:r w:rsidRPr="00B843D6">
          <w:rPr>
            <w:rStyle w:val="Hyperlink"/>
            <w:noProof/>
            <w:cs/>
          </w:rPr>
          <w:t>หน้าเว็บไซต์</w:t>
        </w:r>
        <w:r w:rsidRPr="00B843D6">
          <w:rPr>
            <w:rStyle w:val="Hyperlink"/>
            <w:noProof/>
          </w:rPr>
          <w:t xml:space="preserve"> intern-assistant.vercel.app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14:paraId="5FAA685C" w14:textId="3A341FCE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6" w:history="1">
        <w:r w:rsidRPr="00B843D6">
          <w:rPr>
            <w:rStyle w:val="Hyperlink"/>
            <w:noProof/>
            <w:cs/>
          </w:rPr>
          <w:t>หน้าแสดงผลลัพธ์เมื่อค้นหาบริษัท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14:paraId="27727D2C" w14:textId="6D80BBA9" w:rsidR="00217343" w:rsidRDefault="00217343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29586487" w:history="1">
        <w:r w:rsidRPr="00B843D6">
          <w:rPr>
            <w:rStyle w:val="Hyperlink"/>
            <w:noProof/>
            <w:cs/>
          </w:rPr>
          <w:t>หน้าแสดงข้อมูลบริษัท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_Toc129586487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84</w:t>
        </w:r>
        <w:r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BF7CC0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E66B01">
      <w:pPr>
        <w:pStyle w:val="Heading1"/>
      </w:pPr>
      <w:bookmarkStart w:id="13" w:name="_Toc104142048"/>
      <w:bookmarkStart w:id="14" w:name="_Toc104294390"/>
      <w:bookmarkStart w:id="15" w:name="_Toc129250946"/>
      <w:bookmarkStart w:id="16" w:name="_Hlk97384285"/>
      <w:bookmarkStart w:id="17" w:name="_Toc97370460"/>
      <w:bookmarkStart w:id="18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5"/>
    </w:p>
    <w:p w14:paraId="1C69D505" w14:textId="77777777" w:rsidR="00307F65" w:rsidRPr="00B71B10" w:rsidRDefault="00307F65" w:rsidP="00E66B01"/>
    <w:p w14:paraId="231DD09F" w14:textId="77777777" w:rsidR="00307F65" w:rsidRPr="00B71B10" w:rsidRDefault="00307F65" w:rsidP="00E66B01">
      <w:pPr>
        <w:pStyle w:val="Heading2"/>
      </w:pPr>
      <w:bookmarkStart w:id="19" w:name="_heading=h.30j0zll" w:colFirst="0" w:colLast="0"/>
      <w:bookmarkStart w:id="20" w:name="_Toc129250947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371BEB84" w:rsidR="00D55428" w:rsidRPr="00264811" w:rsidRDefault="00782424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6"/>
      <w:bookmarkEnd w:id="17"/>
      <w:bookmarkEnd w:id="18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D55428">
      <w:pPr>
        <w:pStyle w:val="NoSpacing"/>
        <w:tabs>
          <w:tab w:val="left" w:pos="567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ึ้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E66B01">
      <w:pPr>
        <w:tabs>
          <w:tab w:val="left" w:pos="720"/>
        </w:tabs>
        <w:jc w:val="thaiDistribute"/>
      </w:pPr>
    </w:p>
    <w:p w14:paraId="7CDE133F" w14:textId="6E9560C7" w:rsidR="00E23107" w:rsidRDefault="002902CF" w:rsidP="00E66B01">
      <w:pPr>
        <w:pStyle w:val="Heading2"/>
      </w:pPr>
      <w:bookmarkStart w:id="23" w:name="_Toc129250948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E66B01">
      <w:pPr>
        <w:pStyle w:val="Style1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E66B01">
      <w:pPr>
        <w:pStyle w:val="Style1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E66B01">
      <w:pPr>
        <w:pStyle w:val="Heading2"/>
        <w:rPr>
          <w:sz w:val="36"/>
          <w:szCs w:val="36"/>
        </w:rPr>
      </w:pPr>
      <w:bookmarkStart w:id="24" w:name="_Toc129250949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234EF9">
      <w:pPr>
        <w:pStyle w:val="Style1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6273CE09" w:rsidR="002902CF" w:rsidRDefault="002902CF" w:rsidP="00E66B01">
      <w:pPr>
        <w:pStyle w:val="Style1"/>
        <w:rPr>
          <w:cs/>
        </w:rPr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เพื่อจัดการคำและหาความคล้ายคลึงโดยใช้เทคโนโลยีการจัดกลุ่ม (</w:t>
      </w:r>
      <w:r w:rsidR="003F4A3B">
        <w:t>K-Means</w:t>
      </w:r>
      <w:r w:rsidR="003F4A3B">
        <w:rPr>
          <w:rFonts w:hint="cs"/>
          <w:cs/>
        </w:rPr>
        <w:t>)</w:t>
      </w:r>
      <w:r w:rsidR="003F4A3B">
        <w:t xml:space="preserve"> </w:t>
      </w:r>
      <w:r w:rsidR="00234EF9">
        <w:rPr>
          <w:rFonts w:hint="cs"/>
          <w:cs/>
        </w:rPr>
        <w:t>เพื่อจัดกลุ่มข้อมูล</w:t>
      </w:r>
    </w:p>
    <w:p w14:paraId="3E4E6653" w14:textId="60B86195" w:rsidR="002902CF" w:rsidRPr="003E469C" w:rsidRDefault="000326C8" w:rsidP="000326C8">
      <w:pPr>
        <w:spacing w:after="160" w:line="259" w:lineRule="auto"/>
      </w:pPr>
      <w:r>
        <w:rPr>
          <w:cs/>
        </w:rPr>
        <w:br w:type="page"/>
      </w:r>
    </w:p>
    <w:p w14:paraId="53B1CC21" w14:textId="1712223A" w:rsidR="00E23107" w:rsidRDefault="002902CF" w:rsidP="00E66B01">
      <w:pPr>
        <w:pStyle w:val="Heading2"/>
        <w:rPr>
          <w:sz w:val="36"/>
          <w:szCs w:val="36"/>
        </w:rPr>
      </w:pPr>
      <w:bookmarkStart w:id="25" w:name="_Toc129250950"/>
      <w:r w:rsidRPr="00D827F1">
        <w:rPr>
          <w:rFonts w:hint="cs"/>
          <w:cs/>
        </w:rPr>
        <w:lastRenderedPageBreak/>
        <w:t>1.4 ประโยชน์ที่คาดว่าจะได้รับ</w:t>
      </w:r>
      <w:bookmarkEnd w:id="25"/>
    </w:p>
    <w:p w14:paraId="1814C241" w14:textId="3D0CF015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E66B01">
      <w:pPr>
        <w:pStyle w:val="Style1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E66B01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E66B01">
      <w:pPr>
        <w:pStyle w:val="Heading2"/>
      </w:pPr>
      <w:bookmarkStart w:id="26" w:name="_Toc129250951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E66B01">
      <w:pPr>
        <w:pStyle w:val="Style1"/>
      </w:pPr>
      <w:r>
        <w:tab/>
        <w:t>1. Python</w:t>
      </w:r>
    </w:p>
    <w:p w14:paraId="7049D34C" w14:textId="6CDEF6AE" w:rsidR="008F315D" w:rsidRDefault="008F315D" w:rsidP="00E66B01">
      <w:pPr>
        <w:pStyle w:val="Style1"/>
      </w:pPr>
      <w:r>
        <w:tab/>
        <w:t>2. Javascript</w:t>
      </w:r>
    </w:p>
    <w:p w14:paraId="40AA6B6B" w14:textId="6169A532" w:rsidR="008F315D" w:rsidRDefault="008F315D" w:rsidP="00E66B01">
      <w:pPr>
        <w:pStyle w:val="Style1"/>
      </w:pPr>
      <w:r>
        <w:tab/>
        <w:t>3. HTML</w:t>
      </w:r>
    </w:p>
    <w:p w14:paraId="2CF3694C" w14:textId="26509B59" w:rsidR="008F315D" w:rsidRPr="00520A1E" w:rsidRDefault="008F315D" w:rsidP="00E66B01">
      <w:pPr>
        <w:pStyle w:val="Style1"/>
      </w:pPr>
      <w:r>
        <w:tab/>
        <w:t>4. CSS</w:t>
      </w:r>
    </w:p>
    <w:p w14:paraId="7160B6A6" w14:textId="05532C1E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E66B01">
      <w:pPr>
        <w:pStyle w:val="Style1"/>
      </w:pPr>
      <w:r>
        <w:tab/>
        <w:t>1. Next.js</w:t>
      </w:r>
    </w:p>
    <w:p w14:paraId="67AFCF75" w14:textId="2A7FFB35" w:rsidR="008F315D" w:rsidRPr="00520A1E" w:rsidRDefault="008F315D" w:rsidP="008F315D">
      <w:pPr>
        <w:pStyle w:val="Style1"/>
      </w:pPr>
      <w:r>
        <w:tab/>
        <w:t>2. fastAPI</w:t>
      </w:r>
    </w:p>
    <w:p w14:paraId="264BE58F" w14:textId="1568F775" w:rsidR="002902CF" w:rsidRDefault="002902CF" w:rsidP="00E66B01">
      <w:pPr>
        <w:pStyle w:val="Style1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E66B01">
      <w:pPr>
        <w:pStyle w:val="Style1"/>
      </w:pPr>
      <w:r>
        <w:tab/>
        <w:t>1. MongoDB</w:t>
      </w:r>
    </w:p>
    <w:p w14:paraId="48B25E1D" w14:textId="07F0AF5D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E66B01">
      <w:pPr>
        <w:pStyle w:val="Style1"/>
      </w:pPr>
      <w:r>
        <w:tab/>
        <w:t>1. Microsoft Excel</w:t>
      </w:r>
    </w:p>
    <w:p w14:paraId="54842967" w14:textId="44F90CD9" w:rsidR="008F315D" w:rsidRDefault="008F315D" w:rsidP="00E66B01">
      <w:pPr>
        <w:pStyle w:val="Style1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E66B01">
      <w:pPr>
        <w:pStyle w:val="Style1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E66B01">
      <w:pPr>
        <w:pStyle w:val="Style1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E66B01">
      <w:pPr>
        <w:pStyle w:val="Style1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E66B01">
      <w:pPr>
        <w:pStyle w:val="Style1"/>
      </w:pPr>
      <w:r>
        <w:tab/>
        <w:t>6. Notion</w:t>
      </w:r>
    </w:p>
    <w:p w14:paraId="642281B5" w14:textId="77777777" w:rsidR="008F315D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E66B01">
      <w:pPr>
        <w:pStyle w:val="Style1"/>
      </w:pPr>
      <w:r>
        <w:tab/>
        <w:t>1. Git</w:t>
      </w:r>
    </w:p>
    <w:p w14:paraId="63ED4466" w14:textId="35CEE885" w:rsidR="002902CF" w:rsidRDefault="008F315D" w:rsidP="00E66B01">
      <w:pPr>
        <w:pStyle w:val="Style1"/>
      </w:pPr>
      <w:r>
        <w:tab/>
        <w:t>2. Github</w:t>
      </w:r>
      <w:r w:rsidR="00835EC7" w:rsidRPr="004D3CB9">
        <w:t xml:space="preserve"> </w:t>
      </w:r>
    </w:p>
    <w:p w14:paraId="2065DF70" w14:textId="657DB4E6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E66B01">
      <w:pPr>
        <w:pStyle w:val="Style1"/>
      </w:pPr>
      <w:r>
        <w:tab/>
        <w:t>1. Pythainlp</w:t>
      </w:r>
    </w:p>
    <w:p w14:paraId="5D839EAD" w14:textId="38D31F99" w:rsidR="008F315D" w:rsidRDefault="008F315D" w:rsidP="00E66B01">
      <w:pPr>
        <w:pStyle w:val="Style1"/>
      </w:pPr>
      <w:r>
        <w:tab/>
        <w:t>2. Matplotlibs</w:t>
      </w:r>
    </w:p>
    <w:p w14:paraId="5EE6A241" w14:textId="6291CB50" w:rsidR="008F315D" w:rsidRDefault="008F315D" w:rsidP="00E66B01">
      <w:pPr>
        <w:pStyle w:val="Style1"/>
      </w:pPr>
      <w:r>
        <w:tab/>
        <w:t>3. Pandas</w:t>
      </w:r>
    </w:p>
    <w:p w14:paraId="7DEF74D0" w14:textId="7AA795E2" w:rsidR="008F315D" w:rsidRDefault="008F315D" w:rsidP="00E66B01">
      <w:pPr>
        <w:pStyle w:val="Style1"/>
      </w:pPr>
      <w:r>
        <w:tab/>
        <w:t>4. Numpy</w:t>
      </w:r>
    </w:p>
    <w:p w14:paraId="0A2DEE13" w14:textId="66607D13" w:rsidR="008F315D" w:rsidRDefault="008F315D" w:rsidP="00E66B01">
      <w:pPr>
        <w:pStyle w:val="Style1"/>
      </w:pPr>
      <w:r>
        <w:tab/>
        <w:t>5. Sci-kit learn</w:t>
      </w:r>
    </w:p>
    <w:p w14:paraId="1EAB3B97" w14:textId="15B42680" w:rsidR="008F315D" w:rsidRDefault="008F315D" w:rsidP="00E66B01">
      <w:pPr>
        <w:pStyle w:val="Style1"/>
      </w:pPr>
      <w:r>
        <w:tab/>
        <w:t>6. nltk</w:t>
      </w:r>
    </w:p>
    <w:p w14:paraId="3B35C961" w14:textId="5881AD67" w:rsidR="008F315D" w:rsidRDefault="008F315D" w:rsidP="00E66B01">
      <w:pPr>
        <w:pStyle w:val="Style1"/>
      </w:pPr>
      <w:r>
        <w:tab/>
        <w:t>7. python-dotenv</w:t>
      </w:r>
    </w:p>
    <w:p w14:paraId="5AC80D43" w14:textId="70FBD754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r w:rsidR="00225FB4" w:rsidRPr="00225FB4">
        <w:t>Javascript library</w:t>
      </w:r>
    </w:p>
    <w:p w14:paraId="0880AE33" w14:textId="1AEFDF33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E66B01">
      <w:pPr>
        <w:pStyle w:val="Style1"/>
      </w:pPr>
      <w:r>
        <w:tab/>
        <w:t>2. cors</w:t>
      </w:r>
    </w:p>
    <w:p w14:paraId="560F58AC" w14:textId="2EFBC31E" w:rsidR="00225FB4" w:rsidRDefault="00225FB4" w:rsidP="00E66B01">
      <w:pPr>
        <w:pStyle w:val="Style1"/>
      </w:pPr>
      <w:r>
        <w:tab/>
        <w:t>3. dotenv</w:t>
      </w:r>
    </w:p>
    <w:p w14:paraId="0B793270" w14:textId="0AE8E30A" w:rsidR="00225FB4" w:rsidRDefault="00225FB4" w:rsidP="00E66B01">
      <w:pPr>
        <w:pStyle w:val="Style1"/>
      </w:pPr>
      <w:r>
        <w:lastRenderedPageBreak/>
        <w:tab/>
        <w:t>4. sweetalert2</w:t>
      </w:r>
    </w:p>
    <w:p w14:paraId="235AB653" w14:textId="4B7B6F12" w:rsidR="00225FB4" w:rsidRDefault="00225FB4" w:rsidP="00E66B01">
      <w:pPr>
        <w:pStyle w:val="Style1"/>
      </w:pPr>
      <w:r>
        <w:tab/>
        <w:t xml:space="preserve">5. </w:t>
      </w:r>
      <w:r w:rsidRPr="00225FB4">
        <w:t>headlessui</w:t>
      </w:r>
    </w:p>
    <w:p w14:paraId="5960F5C8" w14:textId="0214294E" w:rsidR="00225FB4" w:rsidRDefault="00225FB4" w:rsidP="00E66B01">
      <w:pPr>
        <w:pStyle w:val="Style1"/>
      </w:pPr>
      <w:r>
        <w:tab/>
        <w:t>6. heroicons</w:t>
      </w:r>
    </w:p>
    <w:p w14:paraId="5A81594B" w14:textId="2A6ACF77" w:rsidR="00225FB4" w:rsidRDefault="00225FB4" w:rsidP="00E66B01">
      <w:pPr>
        <w:pStyle w:val="Style1"/>
        <w:rPr>
          <w:cs/>
        </w:rPr>
      </w:pPr>
      <w:r>
        <w:t>1.5.8 Global network</w:t>
      </w:r>
    </w:p>
    <w:p w14:paraId="5EA5DB66" w14:textId="2136B8A9" w:rsidR="00225FB4" w:rsidRDefault="00225FB4" w:rsidP="00E66B01">
      <w:pPr>
        <w:pStyle w:val="Style1"/>
      </w:pPr>
      <w:r>
        <w:tab/>
        <w:t>1. Cloudflare</w:t>
      </w:r>
    </w:p>
    <w:p w14:paraId="4B56ED42" w14:textId="6FDFF20C" w:rsidR="00225FB4" w:rsidRDefault="00225FB4" w:rsidP="00E66B01">
      <w:pPr>
        <w:pStyle w:val="Style1"/>
      </w:pPr>
      <w:r>
        <w:t>1.5.9 Cloud computing</w:t>
      </w:r>
    </w:p>
    <w:p w14:paraId="7D559B36" w14:textId="1EBBCFE6" w:rsidR="00225FB4" w:rsidRDefault="00225FB4" w:rsidP="00E66B01">
      <w:pPr>
        <w:pStyle w:val="Style1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E66B01">
      <w:pPr>
        <w:pStyle w:val="Style1"/>
      </w:pPr>
      <w:r>
        <w:tab/>
        <w:t>2. Vercel</w:t>
      </w:r>
    </w:p>
    <w:p w14:paraId="2DABD47F" w14:textId="77777777" w:rsidR="00835EC7" w:rsidRDefault="00835EC7" w:rsidP="00E66B01">
      <w:pPr>
        <w:tabs>
          <w:tab w:val="left" w:pos="720"/>
        </w:tabs>
      </w:pPr>
    </w:p>
    <w:p w14:paraId="07E1F66C" w14:textId="0009BB08" w:rsidR="002902CF" w:rsidRDefault="002902CF" w:rsidP="00E66B01">
      <w:pPr>
        <w:pStyle w:val="Heading2"/>
      </w:pPr>
      <w:bookmarkStart w:id="27" w:name="_Toc129250952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E66B01">
      <w:pPr>
        <w:pStyle w:val="Style1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>Natural language processin</w:t>
      </w:r>
      <w:r w:rsidR="00F67528">
        <w:t>g:NLP</w:t>
      </w:r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E66B01">
      <w:pPr>
        <w:pStyle w:val="Style1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>Application programing interface</w:t>
      </w:r>
      <w:r w:rsidR="009D1E1A">
        <w:t>:API</w:t>
      </w:r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E66B01">
      <w:pPr>
        <w:pStyle w:val="Style1"/>
      </w:pPr>
      <w:r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741128">
      <w:pPr>
        <w:pStyle w:val="Style1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741128">
      <w:pPr>
        <w:pStyle w:val="Style1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6F9CE070" w14:textId="77777777" w:rsidR="00DB35EC" w:rsidRDefault="00DB35EC">
      <w:pPr>
        <w:spacing w:after="160" w:line="259" w:lineRule="auto"/>
        <w:rPr>
          <w:rFonts w:eastAsiaTheme="majorEastAsia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E66B01">
      <w:pPr>
        <w:pStyle w:val="Heading1"/>
        <w:tabs>
          <w:tab w:val="left" w:pos="720"/>
        </w:tabs>
      </w:pPr>
      <w:bookmarkStart w:id="28" w:name="_Toc129250953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481A7484" w:rsidR="002C5D3D" w:rsidRDefault="00C62066" w:rsidP="00E66B01">
      <w:pPr>
        <w:pStyle w:val="Style1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455CBB" w:rsidRPr="00455CBB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E66B01">
      <w:pPr>
        <w:pStyle w:val="Style1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E66B01">
      <w:pPr>
        <w:pStyle w:val="Style2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E66B01">
      <w:pPr>
        <w:pStyle w:val="Style2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การจัดการระบบคลาวด์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E66B01">
      <w:pPr>
        <w:pStyle w:val="Style2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Cors</w:t>
      </w:r>
    </w:p>
    <w:p w14:paraId="13282AD5" w14:textId="7A946B6C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Fastapi</w:t>
      </w:r>
    </w:p>
    <w:p w14:paraId="06FFFBC2" w14:textId="0F87B344" w:rsidR="00834AE0" w:rsidRDefault="00834AE0" w:rsidP="00E66B01">
      <w:pPr>
        <w:pStyle w:val="Style2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E66B01">
      <w:pPr>
        <w:pStyle w:val="Style2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E66B01">
      <w:pPr>
        <w:pStyle w:val="Style2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Matplotlibs</w:t>
      </w:r>
    </w:p>
    <w:p w14:paraId="19862CA4" w14:textId="76113C0F" w:rsidR="00C62066" w:rsidRDefault="00C62066" w:rsidP="00E66B01">
      <w:pPr>
        <w:pStyle w:val="Style2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Mongodb</w:t>
      </w:r>
    </w:p>
    <w:p w14:paraId="0E39FAF2" w14:textId="4CBF5F91" w:rsidR="00C62066" w:rsidRDefault="00C62066" w:rsidP="00E66B01">
      <w:pPr>
        <w:pStyle w:val="Style2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E66B01">
      <w:pPr>
        <w:pStyle w:val="Style2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Numpy</w:t>
      </w:r>
    </w:p>
    <w:p w14:paraId="068A03AF" w14:textId="5029294C" w:rsidR="00C62066" w:rsidRDefault="00C62066" w:rsidP="00E66B01">
      <w:pPr>
        <w:pStyle w:val="Style2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E66B01">
      <w:pPr>
        <w:pStyle w:val="Style2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Pythainlp</w:t>
      </w:r>
    </w:p>
    <w:p w14:paraId="0E33A899" w14:textId="3BF2D516" w:rsidR="00C62066" w:rsidRDefault="00C62066" w:rsidP="00E66B01">
      <w:pPr>
        <w:pStyle w:val="Style2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Scikit-learn</w:t>
      </w:r>
    </w:p>
    <w:p w14:paraId="6DE56F73" w14:textId="32686682" w:rsidR="00C62066" w:rsidRPr="00A51300" w:rsidRDefault="00C62066" w:rsidP="00E66B01">
      <w:pPr>
        <w:pStyle w:val="Style2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Vercel</w:t>
      </w:r>
    </w:p>
    <w:p w14:paraId="2569F4CE" w14:textId="669A835A" w:rsidR="00834AE0" w:rsidRDefault="00834AE0" w:rsidP="00E66B01">
      <w:pPr>
        <w:pStyle w:val="Style1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E66B01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E66B01">
      <w:pPr>
        <w:pStyle w:val="Heading2"/>
      </w:pPr>
      <w:bookmarkStart w:id="30" w:name="_Toc129250954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E66B01">
      <w:pPr>
        <w:pStyle w:val="Style2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>Natural Language Processing</w:t>
      </w:r>
      <w:r w:rsidR="003D4EE8">
        <w:t>:NLP</w:t>
      </w:r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 xml:space="preserve"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E66B01">
      <w:pPr>
        <w:pStyle w:val="Style2"/>
      </w:pPr>
      <w:r w:rsidRPr="00C93F78">
        <w:rPr>
          <w:cs/>
        </w:rPr>
        <w:lastRenderedPageBreak/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C93F78">
      <w:pPr>
        <w:pStyle w:val="Style2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C93F78">
      <w:pPr>
        <w:pStyle w:val="Style2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C93F78">
      <w:pPr>
        <w:pStyle w:val="Style2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C93F78">
      <w:pPr>
        <w:pStyle w:val="Style2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C93F78">
      <w:pPr>
        <w:pStyle w:val="Style2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C93F78">
      <w:pPr>
        <w:pStyle w:val="Style2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C93F78">
      <w:pPr>
        <w:pStyle w:val="Style2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02AEA38A" w14:textId="43FD211C" w:rsidR="00C93F78" w:rsidRDefault="00C93F78" w:rsidP="00C93F78">
      <w:pPr>
        <w:pStyle w:val="Style2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68E5A70B" w14:textId="77777777" w:rsidR="00F30FCF" w:rsidRDefault="00F30FCF" w:rsidP="00E66B01">
      <w:pPr>
        <w:pStyle w:val="Style1"/>
        <w:ind w:firstLine="0"/>
      </w:pPr>
    </w:p>
    <w:p w14:paraId="1FA8CEFA" w14:textId="107DB8D2" w:rsidR="00834AE0" w:rsidRPr="00545B0E" w:rsidRDefault="00834AE0" w:rsidP="00E66B01">
      <w:pPr>
        <w:pStyle w:val="Style1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E66B01">
      <w:pPr>
        <w:pStyle w:val="Style2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pythainlp, nltk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aiforthai</w:t>
      </w:r>
      <w:r w:rsidR="00C36358">
        <w:t xml:space="preserve"> </w:t>
      </w:r>
    </w:p>
    <w:p w14:paraId="5F054C0A" w14:textId="77777777" w:rsidR="00F2463D" w:rsidRPr="00264811" w:rsidRDefault="00F2463D" w:rsidP="00F2463D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4D480128" wp14:editId="5E613E5C">
            <wp:extent cx="4320000" cy="1848231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3D7CC342" w:rsidR="00AE19B8" w:rsidRDefault="00F51208" w:rsidP="00F51208">
      <w:pPr>
        <w:pStyle w:val="Caption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2958639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F51208">
      <w:pPr>
        <w:rPr>
          <w:lang w:eastAsia="en-US"/>
        </w:rPr>
      </w:pPr>
    </w:p>
    <w:p w14:paraId="1B2EC6C4" w14:textId="0F0DCC56" w:rsidR="00F51208" w:rsidRDefault="00BF273A" w:rsidP="00BF273A">
      <w:pPr>
        <w:ind w:firstLine="720"/>
        <w:rPr>
          <w:lang w:eastAsia="en-US"/>
        </w:rPr>
      </w:pPr>
      <w:r w:rsidRPr="00BF273A">
        <w:rPr>
          <w:cs/>
          <w:lang w:eastAsia="en-US"/>
        </w:rPr>
        <w:lastRenderedPageBreak/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pythainlp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2CDA4656" w14:textId="77777777" w:rsidR="00BF273A" w:rsidRPr="00F51208" w:rsidRDefault="00BF273A" w:rsidP="00BF273A">
      <w:pPr>
        <w:ind w:firstLine="720"/>
        <w:rPr>
          <w:lang w:eastAsia="en-US"/>
        </w:rPr>
      </w:pPr>
    </w:p>
    <w:p w14:paraId="1CBA0EF2" w14:textId="6A73D274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E66B01">
      <w:pPr>
        <w:pStyle w:val="2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BF273A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B48CF">
      <w:pPr>
        <w:pStyle w:val="Caption"/>
        <w:jc w:val="left"/>
        <w:rPr>
          <w:b/>
          <w:bCs/>
        </w:rPr>
      </w:pPr>
    </w:p>
    <w:p w14:paraId="1C223C12" w14:textId="63EB6AD5" w:rsidR="00391138" w:rsidRPr="000500D5" w:rsidRDefault="000B48CF" w:rsidP="000500D5">
      <w:pPr>
        <w:pStyle w:val="Caption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2D3D86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2921422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E66B01">
      <w:pPr>
        <w:pStyle w:val="2"/>
      </w:pPr>
    </w:p>
    <w:p w14:paraId="2124F706" w14:textId="754E0E8E" w:rsidR="00834AE0" w:rsidRDefault="001D3F34" w:rsidP="001D3F34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1D3F34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77777777" w:rsidR="001D3F34" w:rsidRDefault="001D3F34">
      <w:pPr>
        <w:spacing w:after="160" w:line="259" w:lineRule="auto"/>
        <w:rPr>
          <w:sz w:val="28"/>
          <w:szCs w:val="28"/>
          <w:lang w:eastAsia="en-US"/>
        </w:rPr>
      </w:pPr>
      <w:r>
        <w:rPr>
          <w:sz w:val="28"/>
        </w:rPr>
        <w:br w:type="page"/>
      </w:r>
    </w:p>
    <w:p w14:paraId="54FC7A77" w14:textId="2D78C058" w:rsidR="001D3F34" w:rsidRPr="00B56AB2" w:rsidRDefault="00524F52" w:rsidP="00524F52">
      <w:pPr>
        <w:pStyle w:val="Caption"/>
        <w:jc w:val="left"/>
        <w:rPr>
          <w:color w:val="000000" w:themeColor="text1"/>
        </w:rPr>
      </w:pPr>
      <w:r w:rsidRPr="00524F52">
        <w:rPr>
          <w:b/>
          <w:bCs/>
          <w:cs/>
        </w:rPr>
        <w:lastRenderedPageBreak/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2921422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4E9166DB" w14:textId="72CDD037" w:rsidR="001D3F34" w:rsidRDefault="001D3F34" w:rsidP="001D3F34">
      <w:pPr>
        <w:spacing w:line="276" w:lineRule="auto"/>
        <w:jc w:val="thaiDistribute"/>
        <w:rPr>
          <w:noProof/>
          <w:lang w:eastAsia="en-US"/>
        </w:rPr>
      </w:pPr>
    </w:p>
    <w:p w14:paraId="5D9824B9" w14:textId="43001E91" w:rsidR="00C843B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76A187B3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hAnsi="TH Niramit AS" w:cs="TH Niramit AS"/>
          <w:sz w:val="32"/>
          <w:szCs w:val="32"/>
        </w:rPr>
      </w:pPr>
    </w:p>
    <w:p w14:paraId="30C5A3FA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9306E56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rPr>
          <w:rFonts w:ascii="TH Niramit AS" w:eastAsiaTheme="minorEastAsia" w:hAnsi="TH Niramit AS" w:cs="TH Niramit AS"/>
          <w:iCs/>
          <w:sz w:val="32"/>
          <w:szCs w:val="32"/>
        </w:rPr>
      </w:pPr>
    </w:p>
    <w:p w14:paraId="42059BC7" w14:textId="40872636" w:rsidR="00C843B1" w:rsidRPr="00B56AB2" w:rsidRDefault="00F459BF" w:rsidP="00F459BF">
      <w:pPr>
        <w:pStyle w:val="Caption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2921422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150984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C843B1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222559D4" w14:textId="714E0090" w:rsidR="00834AE0" w:rsidRDefault="00C843B1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1FC5F5A7" w14:textId="77777777" w:rsidR="00F71A0A" w:rsidRPr="00F71A0A" w:rsidRDefault="00F71A0A" w:rsidP="00F71A0A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</w:p>
    <w:p w14:paraId="5EF6973C" w14:textId="74696F58" w:rsidR="00834AE0" w:rsidRPr="00545B0E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D44273">
      <w:pPr>
        <w:pStyle w:val="Style2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4DA14082" w:rsidR="00F71A0A" w:rsidRPr="00F71A0A" w:rsidRDefault="00F71A0A" w:rsidP="00F71A0A">
      <w:pPr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w:lastRenderedPageBreak/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hint="cs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hint="cs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hint="cs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hint="cs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hint="cs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hint="cs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 w:hint="cs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3E34955E" w14:textId="77777777" w:rsidR="00F71A0A" w:rsidRPr="00264811" w:rsidRDefault="00F71A0A" w:rsidP="00F71A0A">
      <w:pPr>
        <w:jc w:val="center"/>
        <w:rPr>
          <w:i/>
          <w:sz w:val="28"/>
          <w:szCs w:val="28"/>
        </w:rPr>
      </w:pPr>
    </w:p>
    <w:p w14:paraId="33637582" w14:textId="2A1B7E64" w:rsidR="00F71A0A" w:rsidRDefault="00F71A0A" w:rsidP="00E66B01">
      <w:pPr>
        <w:pStyle w:val="Style2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4C4C9DBC" w:rsidR="00834AE0" w:rsidRDefault="00F71A0A" w:rsidP="00E66B01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2ED66948">
            <wp:extent cx="5600700" cy="2800350"/>
            <wp:effectExtent l="0" t="0" r="0" b="6350"/>
            <wp:docPr id="205" name="Picture 20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58C74F09" w:rsidR="00834AE0" w:rsidRPr="00545B0E" w:rsidRDefault="00E23107" w:rsidP="00E66B01">
      <w:pPr>
        <w:pStyle w:val="Caption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6" w:name="_Toc129586394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6"/>
    </w:p>
    <w:p w14:paraId="235C72C1" w14:textId="77777777" w:rsidR="00834AE0" w:rsidRPr="00F6488C" w:rsidRDefault="00834AE0" w:rsidP="00E66B01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E66B01">
      <w:pPr>
        <w:pStyle w:val="Style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E66B01">
      <w:pPr>
        <w:pStyle w:val="2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E66B01">
      <w:pPr>
        <w:pStyle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6236B7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727EE3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9DB5AE1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3819D621" w:rsidR="00834AE0" w:rsidRDefault="00E23107" w:rsidP="00E66B01">
      <w:pPr>
        <w:pStyle w:val="Caption"/>
      </w:pPr>
      <w:bookmarkStart w:id="37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29586395"/>
      <w:bookmarkEnd w:id="37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38"/>
    </w:p>
    <w:p w14:paraId="4AB2A249" w14:textId="7DC0E0C1" w:rsidR="00834AE0" w:rsidRDefault="00834AE0" w:rsidP="00D44273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lastRenderedPageBreak/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E66B01">
      <w:pPr>
        <w:pStyle w:val="2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E66B01">
      <w:pPr>
        <w:pStyle w:val="2"/>
      </w:pPr>
    </w:p>
    <w:p w14:paraId="28387967" w14:textId="5D9F90F0" w:rsidR="00D40E9B" w:rsidRPr="00244B4D" w:rsidRDefault="00D40E9B" w:rsidP="00D40E9B">
      <w:pPr>
        <w:pStyle w:val="2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D173DB">
      <w:pPr>
        <w:pStyle w:val="2"/>
        <w:ind w:firstLine="0"/>
        <w:jc w:val="left"/>
      </w:pPr>
    </w:p>
    <w:p w14:paraId="43E307C3" w14:textId="50B4CE5E" w:rsidR="00D173DB" w:rsidRDefault="00D173DB" w:rsidP="00D173DB">
      <w:pPr>
        <w:pStyle w:val="2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>
      <w:pPr>
        <w:pStyle w:val="ListParagraph"/>
        <w:numPr>
          <w:ilvl w:val="0"/>
          <w:numId w:val="2"/>
        </w:numPr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>
      <w:pPr>
        <w:pStyle w:val="2"/>
        <w:numPr>
          <w:ilvl w:val="0"/>
          <w:numId w:val="2"/>
        </w:numPr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4D3E91CE" w14:textId="31D08C36" w:rsidR="00D173DB" w:rsidRDefault="00D173DB" w:rsidP="00D173DB">
      <w:pPr>
        <w:pStyle w:val="2"/>
        <w:ind w:firstLine="0"/>
        <w:jc w:val="center"/>
      </w:pPr>
      <w:r w:rsidRPr="00264811">
        <w:rPr>
          <w:rFonts w:hint="cs"/>
          <w:noProof/>
          <w:sz w:val="28"/>
          <w:szCs w:val="28"/>
          <w:lang w:val="th-TH"/>
        </w:rPr>
        <w:drawing>
          <wp:inline distT="0" distB="0" distL="0" distR="0" wp14:anchorId="7EC76108" wp14:editId="41E26E9C">
            <wp:extent cx="4320000" cy="1759229"/>
            <wp:effectExtent l="0" t="0" r="0" b="0"/>
            <wp:docPr id="295" name="Picture 29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C118" w14:textId="6B53E917" w:rsidR="00D173DB" w:rsidRDefault="00D173DB" w:rsidP="00D173DB">
      <w:pPr>
        <w:pStyle w:val="Caption"/>
      </w:pPr>
      <w:r w:rsidRPr="00D173DB">
        <w:rPr>
          <w:b/>
          <w:bCs/>
          <w:cs/>
        </w:rPr>
        <w:t xml:space="preserve">ภาพที่ </w:t>
      </w:r>
      <w:r w:rsidRPr="00D173DB">
        <w:rPr>
          <w:b/>
          <w:bCs/>
          <w:cs/>
        </w:rPr>
        <w:fldChar w:fldCharType="begin"/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</w:rPr>
        <w:instrText xml:space="preserve">SEQ </w:instrText>
      </w:r>
      <w:r w:rsidRPr="00D173DB">
        <w:rPr>
          <w:b/>
          <w:bCs/>
          <w:cs/>
        </w:rPr>
        <w:instrText xml:space="preserve">ภาพที่ </w:instrText>
      </w:r>
      <w:r w:rsidRPr="00D173DB">
        <w:rPr>
          <w:b/>
          <w:bCs/>
        </w:rPr>
        <w:instrText>\* ARABIC</w:instrText>
      </w:r>
      <w:r w:rsidRPr="00D173DB">
        <w:rPr>
          <w:b/>
          <w:bCs/>
          <w:cs/>
        </w:rPr>
        <w:instrText xml:space="preserve"> </w:instrText>
      </w:r>
      <w:r w:rsidRPr="00D173D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</w:t>
      </w:r>
      <w:r w:rsidRPr="00D173DB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29586396"/>
      <w:r w:rsidRPr="00D173DB">
        <w:rPr>
          <w:cs/>
        </w:rPr>
        <w:t xml:space="preserve">คำนวณค่า </w:t>
      </w:r>
      <w:r w:rsidRPr="00D173DB">
        <w:t xml:space="preserve">Cosine similarity </w:t>
      </w:r>
      <w:r w:rsidRPr="00D173DB">
        <w:rPr>
          <w:cs/>
        </w:rPr>
        <w:t xml:space="preserve">ด้วย </w:t>
      </w:r>
      <w:r w:rsidRPr="00D173DB">
        <w:t>scikit-learn</w:t>
      </w:r>
      <w:bookmarkEnd w:id="39"/>
    </w:p>
    <w:p w14:paraId="18741781" w14:textId="77777777" w:rsidR="00D173DB" w:rsidRPr="00D173DB" w:rsidRDefault="00D173DB" w:rsidP="00D173DB"/>
    <w:p w14:paraId="5E9C45DB" w14:textId="1008103D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การจัดการระบบคลาวด์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5369D120" w:rsidR="00687CE0" w:rsidRPr="00F30FCF" w:rsidRDefault="004846F0" w:rsidP="00E66B01">
      <w:pPr>
        <w:pStyle w:val="2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 xml:space="preserve">ซึ่งเป็นบริการบนระบบคลาวด์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ถูกใช้งานในธุรกิจและองค์กรทุกประเภทไม่ว่าจะเป็นบริษัทสตาร์ตอัป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เป็นระบบประมวลผลบนคลาวด์ที่มีผู้ใช้บริการมากที่สุดในโลก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2BF211AB" w14:textId="3CAA1AFB" w:rsidR="004846F0" w:rsidRPr="0080332C" w:rsidRDefault="004846F0" w:rsidP="00E66B01">
      <w:pPr>
        <w:pStyle w:val="1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845C5DE" w14:textId="60F98D2E" w:rsidR="00834AE0" w:rsidRDefault="004846F0" w:rsidP="004846F0">
      <w:pPr>
        <w:pStyle w:val="ListParagraph"/>
        <w:tabs>
          <w:tab w:val="left" w:pos="540"/>
        </w:tabs>
        <w:spacing w:line="276" w:lineRule="auto"/>
        <w:ind w:left="0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38325B95" wp14:editId="7EF038FE">
            <wp:extent cx="4320000" cy="1746217"/>
            <wp:effectExtent l="0" t="0" r="0" b="0"/>
            <wp:docPr id="305" name="Picture 3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0B7B" w14:textId="10482913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29586397"/>
      <w:r w:rsidRPr="00264811">
        <w:rPr>
          <w:rFonts w:hint="cs"/>
          <w:cs/>
        </w:rPr>
        <w:t xml:space="preserve">ตัวอย่างการส่งคำขอไปยัง </w:t>
      </w:r>
      <w:r w:rsidRPr="00264811">
        <w:rPr>
          <w:rFonts w:hint="cs"/>
        </w:rPr>
        <w:t>API</w:t>
      </w:r>
      <w:bookmarkEnd w:id="40"/>
    </w:p>
    <w:p w14:paraId="7DC6F6EC" w14:textId="5E1CE260" w:rsidR="004846F0" w:rsidRDefault="004846F0" w:rsidP="004846F0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235DA62" wp14:editId="7707D285">
            <wp:extent cx="4320000" cy="2115239"/>
            <wp:effectExtent l="0" t="0" r="0" b="0"/>
            <wp:docPr id="307" name="Picture 3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1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6208" w14:textId="4C2CC36F" w:rsidR="004846F0" w:rsidRDefault="004846F0" w:rsidP="004846F0">
      <w:pPr>
        <w:pStyle w:val="Caption"/>
      </w:pPr>
      <w:r w:rsidRPr="004846F0">
        <w:rPr>
          <w:b/>
          <w:bCs/>
          <w:cs/>
        </w:rPr>
        <w:t xml:space="preserve">ภาพที่ </w:t>
      </w:r>
      <w:r w:rsidRPr="004846F0">
        <w:rPr>
          <w:b/>
          <w:bCs/>
          <w:cs/>
        </w:rPr>
        <w:fldChar w:fldCharType="begin"/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</w:rPr>
        <w:instrText xml:space="preserve">SEQ </w:instrText>
      </w:r>
      <w:r w:rsidRPr="004846F0">
        <w:rPr>
          <w:b/>
          <w:bCs/>
          <w:cs/>
        </w:rPr>
        <w:instrText xml:space="preserve">ภาพที่ </w:instrText>
      </w:r>
      <w:r w:rsidRPr="004846F0">
        <w:rPr>
          <w:b/>
          <w:bCs/>
        </w:rPr>
        <w:instrText>\* ARABIC</w:instrText>
      </w:r>
      <w:r w:rsidRPr="004846F0">
        <w:rPr>
          <w:b/>
          <w:bCs/>
          <w:cs/>
        </w:rPr>
        <w:instrText xml:space="preserve"> </w:instrText>
      </w:r>
      <w:r w:rsidRPr="004846F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</w:t>
      </w:r>
      <w:r w:rsidRPr="004846F0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29586398"/>
      <w:r w:rsidRPr="00264811">
        <w:rPr>
          <w:rFonts w:hint="cs"/>
          <w:cs/>
        </w:rPr>
        <w:t xml:space="preserve">การตอบกลับจาก </w:t>
      </w:r>
      <w:r w:rsidRPr="00264811">
        <w:rPr>
          <w:rFonts w:hint="cs"/>
        </w:rPr>
        <w:t>API</w:t>
      </w:r>
      <w:bookmarkEnd w:id="41"/>
    </w:p>
    <w:p w14:paraId="441BCF04" w14:textId="77777777" w:rsidR="00BB09B3" w:rsidRPr="00BB09B3" w:rsidRDefault="00BB09B3" w:rsidP="00BB09B3"/>
    <w:p w14:paraId="42FAE9A9" w14:textId="071EABD0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E66B01">
      <w:pPr>
        <w:pStyle w:val="2"/>
      </w:pPr>
      <w:r w:rsidRPr="007D6AAF">
        <w:rPr>
          <w:cs/>
        </w:rPr>
        <w:t>คลาวแฟร์</w:t>
      </w:r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F86497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5A4DA313" w14:textId="04F412FC" w:rsidR="00F86497" w:rsidRDefault="00F86497" w:rsidP="00F86497">
      <w:pPr>
        <w:pStyle w:val="2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01A8CF2C" w14:textId="77777777" w:rsidR="00DB6A73" w:rsidRPr="009433DD" w:rsidRDefault="00DB6A73" w:rsidP="00E66B01">
      <w:pPr>
        <w:pStyle w:val="NormalWeb"/>
        <w:shd w:val="clear" w:color="auto" w:fill="FFFFFF"/>
        <w:tabs>
          <w:tab w:val="left" w:pos="540"/>
          <w:tab w:val="left" w:pos="1080"/>
        </w:tabs>
        <w:spacing w:before="0" w:beforeAutospacing="0" w:after="0" w:afterAutospacing="0" w:line="377" w:lineRule="atLeast"/>
        <w:rPr>
          <w:rFonts w:ascii="TH Niramit AS" w:eastAsiaTheme="minorEastAsia" w:hAnsi="TH Niramit AS" w:cs="TH Niramit AS"/>
          <w:sz w:val="32"/>
          <w:szCs w:val="32"/>
          <w:lang w:eastAsia="ja-JP"/>
        </w:rPr>
      </w:pPr>
    </w:p>
    <w:p w14:paraId="3D68ED05" w14:textId="43DA28E1" w:rsidR="00834AE0" w:rsidRPr="009433DD" w:rsidRDefault="00834AE0" w:rsidP="00E66B01">
      <w:pPr>
        <w:pStyle w:val="1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Cors</w:t>
      </w:r>
      <w:r w:rsidRPr="009433DD">
        <w:rPr>
          <w:cs/>
        </w:rPr>
        <w:t xml:space="preserve"> </w:t>
      </w:r>
    </w:p>
    <w:p w14:paraId="726D2820" w14:textId="17872613" w:rsidR="00834AE0" w:rsidRDefault="007650F4" w:rsidP="00E66B01">
      <w:pPr>
        <w:pStyle w:val="2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>Cross-Origin Resource Sharing</w:t>
      </w:r>
      <w:r>
        <w:t>:</w:t>
      </w:r>
      <w:r w:rsidRPr="00264811">
        <w:rPr>
          <w:rFonts w:hint="cs"/>
        </w:rPr>
        <w:t>CORS</w:t>
      </w:r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 xml:space="preserve">เป็นกลไกที่ใช้เพิ่มเติมเพื่อให้บราวเซอร์ได้รับสิทธิ์ในการเข้าถึงทรัพยากรที่เลือกจากเซิร์ฟเวอร์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E66B01">
      <w:pPr>
        <w:pStyle w:val="1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ทฤษฏี </w:t>
      </w:r>
      <w:r w:rsidR="00F86497" w:rsidRPr="00264811">
        <w:rPr>
          <w:rFonts w:hint="cs"/>
        </w:rPr>
        <w:t>Fastapi</w:t>
      </w:r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E66B01">
      <w:pPr>
        <w:pStyle w:val="2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r>
        <w:rPr>
          <w:rFonts w:hint="cs"/>
          <w:cs/>
        </w:rPr>
        <w:t>ไพทอน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r w:rsidR="00F86497" w:rsidRPr="00264811">
        <w:rPr>
          <w:rFonts w:hint="cs"/>
        </w:rPr>
        <w:t>fastAPI</w:t>
      </w:r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r w:rsidR="00F86497" w:rsidRPr="00264811">
        <w:rPr>
          <w:rFonts w:hint="cs"/>
        </w:rPr>
        <w:t xml:space="preserve">FastAPI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r w:rsidR="00F86497" w:rsidRPr="00264811">
        <w:rPr>
          <w:rFonts w:hint="cs"/>
        </w:rPr>
        <w:t xml:space="preserve">Uvicorn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fastAPI</w:t>
      </w:r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E66B01">
      <w:pPr>
        <w:pStyle w:val="2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E66B01">
      <w:pPr>
        <w:pStyle w:val="2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E66B01">
      <w:pPr>
        <w:pStyle w:val="2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400349">
      <w:pPr>
        <w:pStyle w:val="2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EF75ED2">
            <wp:extent cx="2772095" cy="188524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095" cy="188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098D5EC7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29586399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r w:rsidRPr="00264811">
        <w:rPr>
          <w:rFonts w:hint="cs"/>
        </w:rPr>
        <w:t>fastAPI</w:t>
      </w:r>
      <w:bookmarkEnd w:id="42"/>
    </w:p>
    <w:p w14:paraId="094562A4" w14:textId="77777777" w:rsidR="00400349" w:rsidRPr="00400349" w:rsidRDefault="00400349" w:rsidP="00400349"/>
    <w:p w14:paraId="4805AA15" w14:textId="45E5F057" w:rsidR="00400349" w:rsidRDefault="00400349" w:rsidP="00400349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0B786E4E" w:rsidR="00400349" w:rsidRDefault="00400349" w:rsidP="00400349">
      <w:pPr>
        <w:pStyle w:val="Caption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29586400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r w:rsidRPr="00264811">
        <w:rPr>
          <w:rFonts w:hint="cs"/>
        </w:rPr>
        <w:t>fastAPI</w:t>
      </w:r>
      <w:bookmarkEnd w:id="43"/>
    </w:p>
    <w:p w14:paraId="726C5D9E" w14:textId="425078C6" w:rsidR="00B82C25" w:rsidRDefault="00B82C25" w:rsidP="00B82C25"/>
    <w:p w14:paraId="24361FDE" w14:textId="4B715C9E" w:rsidR="00B82C25" w:rsidRDefault="00B82C25" w:rsidP="00B82C25"/>
    <w:p w14:paraId="56FAF27D" w14:textId="77777777" w:rsidR="00B82C25" w:rsidRPr="00B82C25" w:rsidRDefault="00B82C25" w:rsidP="00B82C25"/>
    <w:p w14:paraId="3140BCB1" w14:textId="1485D9C1" w:rsidR="00834AE0" w:rsidRPr="00C83DEF" w:rsidRDefault="00834AE0" w:rsidP="00E66B01">
      <w:pPr>
        <w:pStyle w:val="1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E66B01">
      <w:pPr>
        <w:pStyle w:val="2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ซอร์ซไฟล์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400349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นอกเว็บเบราว์เซอร์ที่ทำงานด้วย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ในการพัตนาแอพพลิเคชันแบบ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หรือแม้แต่เว็บเซิร์ฟเวอร์ได้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และการทำงานกับเน็ตเวิร์ก เป็นต้น</w:t>
      </w:r>
    </w:p>
    <w:p w14:paraId="1172B48E" w14:textId="34E68E3C" w:rsidR="00C362DF" w:rsidRDefault="007049C0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ได้โดยไม่ต้องศึกษาภาษาเฉพาะในแต่ละด้าน ตัวอย่างของการพัฒนาเว็บโซต์ในรูปแบบนี้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Matplotlibs</w:t>
      </w:r>
    </w:p>
    <w:p w14:paraId="1D116AAD" w14:textId="08127388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Mongodb</w:t>
      </w:r>
    </w:p>
    <w:p w14:paraId="32A6A433" w14:textId="5612A76F" w:rsidR="00C362DF" w:rsidRDefault="00C362DF" w:rsidP="007049C0">
      <w:pPr>
        <w:pStyle w:val="NoSpacing"/>
        <w:tabs>
          <w:tab w:val="left" w:pos="567"/>
          <w:tab w:val="left" w:pos="1134"/>
          <w:tab w:val="left" w:pos="2268"/>
        </w:tabs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นั่นแหละ</w:t>
      </w:r>
      <w:r w:rsidR="009245EE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ตัวอย่างเช่น</w:t>
      </w:r>
    </w:p>
    <w:p w14:paraId="620B028A" w14:textId="78304CFA" w:rsidR="00C362DF" w:rsidRDefault="00C362DF" w:rsidP="00C362DF">
      <w:pPr>
        <w:pStyle w:val="NoSpacing"/>
        <w:tabs>
          <w:tab w:val="left" w:pos="567"/>
          <w:tab w:val="left" w:pos="1134"/>
          <w:tab w:val="left" w:pos="2268"/>
        </w:tabs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0C461F94" wp14:editId="79361BB2">
            <wp:extent cx="4320000" cy="799521"/>
            <wp:effectExtent l="0" t="0" r="0" b="635"/>
            <wp:docPr id="321" name="Picture 3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9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4CE0796B" w:rsidR="00C362DF" w:rsidRDefault="00C362DF" w:rsidP="00C362DF">
      <w:pPr>
        <w:pStyle w:val="Caption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29586401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503DB4"/>
    <w:p w14:paraId="09E6C246" w14:textId="2495A77A" w:rsidR="00834AE0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Routing</w:t>
      </w:r>
    </w:p>
    <w:p w14:paraId="7B924C3E" w14:textId="44DCA289" w:rsidR="0092716F" w:rsidRDefault="0092716F">
      <w:pPr>
        <w:pStyle w:val="ListParagraph"/>
        <w:numPr>
          <w:ilvl w:val="0"/>
          <w:numId w:val="5"/>
        </w:numPr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072D81">
      <w:pPr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แบบเว็ปไซต์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72D81">
      <w:pPr>
        <w:jc w:val="thaiDistribute"/>
      </w:pPr>
      <w:r>
        <w:lastRenderedPageBreak/>
        <w:tab/>
        <w:t xml:space="preserve">2.1.17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Numpy</w:t>
      </w:r>
    </w:p>
    <w:p w14:paraId="13BCB757" w14:textId="313946E4" w:rsidR="0092716F" w:rsidRDefault="00072D81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เลินนิ่ง)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มิติ) เมตริกซ์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Pythainlp</w:t>
      </w:r>
    </w:p>
    <w:p w14:paraId="25DCAA48" w14:textId="697A05CD" w:rsidR="00B56E6F" w:rsidRDefault="00B56E6F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pythainlp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 xml:space="preserve">ก็จะมีการทำงานเช่น การตัดคำ การแปลไทยเป็นอังกฤษ และการเข้้าถึงรหัส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lastRenderedPageBreak/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แก้คำผิด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Scikit-learn</w:t>
      </w:r>
    </w:p>
    <w:p w14:paraId="605F2749" w14:textId="0E8E9316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r w:rsidRPr="00264811">
        <w:rPr>
          <w:rFonts w:hint="cs"/>
        </w:rPr>
        <w:t xml:space="preserve">sklearn)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r w:rsidRPr="00264811">
        <w:rPr>
          <w:rFonts w:hint="cs"/>
        </w:rPr>
        <w:t xml:space="preserve">sklearn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r w:rsidRPr="00264811">
        <w:rPr>
          <w:rFonts w:hint="cs"/>
        </w:rPr>
        <w:t xml:space="preserve">sklearn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447C01F7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ส่วนนี้ของซีรีส์มุ่งเน้นไปที่การนำเสนอไลบรารีและมุ่งเน้นไปที่องค์ประกอบเดียว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 ห้องสมุด </w:t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>ใช้วิธีดังต่อไปนี้</w:t>
      </w:r>
    </w:p>
    <w:p w14:paraId="018B925B" w14:textId="7E5A9A05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1. </w:t>
      </w:r>
      <w:r w:rsidRPr="00264811">
        <w:rPr>
          <w:rFonts w:hint="cs"/>
        </w:rPr>
        <w:t xml:space="preserve">Classification </w:t>
      </w:r>
    </w:p>
    <w:p w14:paraId="00F0EBC2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2.</w:t>
      </w:r>
      <w:r>
        <w:t xml:space="preserve"> </w:t>
      </w:r>
      <w:r w:rsidRPr="00264811">
        <w:rPr>
          <w:rFonts w:hint="cs"/>
        </w:rPr>
        <w:t>Regression</w:t>
      </w:r>
    </w:p>
    <w:p w14:paraId="707EA564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</w:p>
    <w:p w14:paraId="53FD843D" w14:textId="77777777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</w:p>
    <w:p w14:paraId="27B800EB" w14:textId="2583568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</w:p>
    <w:p w14:paraId="000987E3" w14:textId="2AE82BFD" w:rsidR="00196972" w:rsidRDefault="00196972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 w:rsidRPr="00264811">
        <w:rPr>
          <w:rFonts w:hint="cs"/>
        </w:rPr>
        <w:t>6. Preprocessing</w:t>
      </w:r>
    </w:p>
    <w:p w14:paraId="27EC5BEF" w14:textId="02334834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2.1.21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Vercel</w:t>
      </w:r>
    </w:p>
    <w:p w14:paraId="0465A9AB" w14:textId="15060181" w:rsidR="007135B7" w:rsidRDefault="007135B7" w:rsidP="0092716F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Vercel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Vercel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 xml:space="preserve">เป็นแพลตฟอร์มคลาวด์ของอเมริกาในฐานะบริษัทผู้ให้บริการ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r w:rsidRPr="00264811">
        <w:rPr>
          <w:rFonts w:hint="cs"/>
        </w:rPr>
        <w:t xml:space="preserve">Vercel </w:t>
      </w:r>
      <w:r w:rsidRPr="00264811">
        <w:rPr>
          <w:rFonts w:hint="cs"/>
          <w:cs/>
        </w:rPr>
        <w:t xml:space="preserve">สร้างขึ้นจาก </w:t>
      </w:r>
      <w:r w:rsidRPr="00264811">
        <w:rPr>
          <w:rFonts w:hint="cs"/>
        </w:rPr>
        <w:t xml:space="preserve">Jamstack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Vercel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7DC8D0FD" w14:textId="34E0C153" w:rsidR="00941F12" w:rsidRDefault="00941F12">
      <w:pPr>
        <w:spacing w:after="160" w:line="259" w:lineRule="auto"/>
      </w:pPr>
      <w:r>
        <w:br w:type="page"/>
      </w:r>
    </w:p>
    <w:p w14:paraId="74B7A642" w14:textId="6064489E" w:rsidR="00834AE0" w:rsidRDefault="00834AE0" w:rsidP="00E66B01">
      <w:pPr>
        <w:pStyle w:val="Heading2"/>
      </w:pPr>
      <w:bookmarkStart w:id="45" w:name="_Toc129250955"/>
      <w:r w:rsidRPr="00D827F1">
        <w:rPr>
          <w:rFonts w:hint="cs"/>
          <w:cs/>
        </w:rPr>
        <w:lastRenderedPageBreak/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37F8E403" w:rsidR="007135B7" w:rsidRDefault="007135B7" w:rsidP="007135B7">
      <w:pPr>
        <w:pStyle w:val="1"/>
      </w:pPr>
      <w:r w:rsidRPr="00264811">
        <w:rPr>
          <w:rFonts w:hint="cs"/>
          <w:cs/>
        </w:rPr>
        <w:t>จักรินทร์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และศุภกฤษฏิ์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(ขสมก.)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ดยน าข้อความทั่วไปซึ่งอยู่ในรูปแบบประโยคมาแบ่งออกเป็นค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จากการทดลองพบว่าอัลกอริทึมโครงข่ายประสาทเทียมแบบเพอร์เซ็ปตรอนหลายชั้น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4AD02C5B" w:rsidR="00834AE0" w:rsidRPr="00D827F1" w:rsidRDefault="007135B7" w:rsidP="00E66B01">
      <w:pPr>
        <w:pStyle w:val="1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การเปรียบเทียบวิธีการแบงแยกคําภาษาไทยดวยโครงสรางการเขียนกับโครงสรางพยางค์ งานวิจัยนี้นำเสนอการแบงแยกคําภาษาไทยโดยเทียบกับโครงสรางการเขียนของภาษาไทยและอัลกอริทึมการแบงแยกคําภาษาไทยโดยโครงสรางพยางค์ เพื่อศึกษาและเปรียบเทียบวิธีการประมวลผลของการแบงแยกคําภาษาไทยและประสิทธิภาพความถูกตองของอัลกอริทึม โดยสามารถแบงงานวิจัยในการแบงแยกคําภาษาไทยไดเปนดังนี้คือวิธีการใชกฎ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 xml:space="preserve">Algorithm ap-proach)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และวิธีการใชคลังขอความ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ผูวิจัยจึงไดเสนอวิธีการแบงแยกคําภาษาไทย โดยใชโครงสรางการเขียนภาษาไทยเพื่อแกไขลดพื้นที่ในการจัดเก็บคําศัพทในพจนานุกรมและวิธีการแบงแยกคําภาษาไทยดวยโครงสรางพยางคเพื่อลดการสิ้นเปลืองพื้นที่ในการจัดเก็บพจนานุกรม ยกตัวอยางการแบงแยกคําและพยางคของคําวา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จะสามารถแบงแยกคําไดเปน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และแบงพยางคไดเปน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ลัพธในการแบงแยกคํานั้นยังขาดความถูกตองในการแบงแยกคําซึ่งสามารถพัฒนาแนวคิดในการศึกษาและสรางกฎเพื่อแบงแ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5B5D977" w:rsidR="00834AE0" w:rsidRDefault="007135B7" w:rsidP="00E66B01">
      <w:pPr>
        <w:pStyle w:val="1"/>
      </w:pPr>
      <w:r w:rsidRPr="00264811">
        <w:rPr>
          <w:rFonts w:hint="cs"/>
          <w:cs/>
        </w:rPr>
        <w:t>ปารณีย์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และธัญญา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</w:t>
      </w:r>
      <w:r w:rsidRPr="00264811">
        <w:rPr>
          <w:rFonts w:hint="cs"/>
          <w:cs/>
        </w:rPr>
        <w:lastRenderedPageBreak/>
        <w:t>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C5134EA" w:rsidR="00834AE0" w:rsidRDefault="007135B7" w:rsidP="00E66B01">
      <w:pPr>
        <w:pStyle w:val="1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คลายคลึง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มโหลดรายอาคารสําห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มโหลดในแตละอาคารที่มีความเหมาะสมสําหรับติดตั้งระบบผลิตไฟฟาจากพลังงานแสงอาทิตยกรณีที่ติดตั้งบนหลังคาของอาคารในศูนย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 xml:space="preserve">เริ่มตนดวยการจัดแบงขอมูลออกเปน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กําหนดจุดศูนยกลางเริ่มตนจํานวน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จุดขั้นตอนตอไปคือการสรางกลุมขอมูลและความสัมพันธกับจุดศูนยกลางที่ใกลมากที่สุด จากผลการวิเคราะหการใชพลังงานไฟฟาทั้งหมด  34  อาคารดวยวิธีการ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ทําใหสามารถแยกแยะจัดกลุมโหลดรายอาคารไดอยางมีประสิทธิภาพซึ่งแบงได  3  กลุมโดยกลุมที่ 3 จํานวน 19 อาคารนั้นเปนกลุมอาคารที่มีความเหมาะสมทั้งดานพฤติกรรมการใชพลังงานไฟฟาแ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7135B7">
      <w:pPr>
        <w:pStyle w:val="1"/>
        <w:rPr>
          <w:rFonts w:cs="Angsana New"/>
          <w:cs/>
        </w:rPr>
        <w:sectPr w:rsidR="00DC0E6A" w:rsidRPr="00921D2E" w:rsidSect="009E594C">
          <w:headerReference w:type="even" r:id="rId30"/>
          <w:headerReference w:type="default" r:id="rId31"/>
          <w:headerReference w:type="first" r:id="rId32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 xml:space="preserve">กรณีศึกษาบริษัท โตโยต้า บัสส์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ซึ่งเป็นฟังก์ชั่นในภาษา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E66B01">
      <w:pPr>
        <w:pStyle w:val="Heading1"/>
      </w:pPr>
      <w:bookmarkStart w:id="46" w:name="_Toc104142067"/>
      <w:bookmarkStart w:id="47" w:name="_Toc104294409"/>
      <w:bookmarkStart w:id="48" w:name="_Toc129250956"/>
      <w:bookmarkStart w:id="49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8"/>
    </w:p>
    <w:p w14:paraId="51F6F987" w14:textId="77777777" w:rsidR="00307F65" w:rsidRPr="00725D23" w:rsidRDefault="00307F65" w:rsidP="00E66B01"/>
    <w:p w14:paraId="4FF9A64C" w14:textId="1DDE059A" w:rsidR="00293BAF" w:rsidRDefault="00073D60" w:rsidP="00E66B01">
      <w:pPr>
        <w:pStyle w:val="1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9"/>
    <w:p w14:paraId="6D164467" w14:textId="0A00867C" w:rsidR="00293BAF" w:rsidRDefault="00293BAF" w:rsidP="00E66B01">
      <w:pPr>
        <w:pStyle w:val="1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E66B01">
      <w:pPr>
        <w:pStyle w:val="1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E66B01">
      <w:pPr>
        <w:pStyle w:val="1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E66B01">
      <w:pPr>
        <w:pStyle w:val="1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5583583D" w:rsidR="00293BAF" w:rsidRDefault="00073D60" w:rsidP="00E66B01">
      <w:pPr>
        <w:pStyle w:val="1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  <w:r w:rsidR="00293BAF" w:rsidRPr="00194145">
        <w:t>  </w:t>
      </w:r>
    </w:p>
    <w:p w14:paraId="7F25C39E" w14:textId="77777777" w:rsidR="00F30FCF" w:rsidRDefault="00F30FCF" w:rsidP="00E66B01">
      <w:pPr>
        <w:pStyle w:val="1"/>
      </w:pPr>
    </w:p>
    <w:p w14:paraId="4CB5E2B6" w14:textId="62313F35" w:rsidR="00B86E81" w:rsidRDefault="00B86E81" w:rsidP="00E66B01">
      <w:pPr>
        <w:pStyle w:val="Heading2"/>
      </w:pPr>
      <w:bookmarkStart w:id="50" w:name="_Toc129250957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4084ECFF" w:rsidR="00D91CB6" w:rsidRDefault="00AE2BB6" w:rsidP="00AE2BB6">
      <w:pPr>
        <w:pStyle w:val="Caption"/>
        <w:jc w:val="left"/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29214225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D025B8">
            <w:pPr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D025B8"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796D8C11" w:rsidR="00D025B8" w:rsidRDefault="00D025B8" w:rsidP="00D025B8">
            <w:pPr>
              <w:jc w:val="center"/>
            </w:pPr>
            <w:r>
              <w:t>1643</w:t>
            </w:r>
          </w:p>
        </w:tc>
        <w:tc>
          <w:tcPr>
            <w:tcW w:w="1302" w:type="dxa"/>
          </w:tcPr>
          <w:p w14:paraId="713964C9" w14:textId="18E34859" w:rsidR="00D025B8" w:rsidRDefault="00D025B8" w:rsidP="00D025B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4209A1"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4209A1">
            <w:pPr>
              <w:jc w:val="center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4209A1"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4209A1">
            <w:pPr>
              <w:jc w:val="center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4209A1"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4209A1">
            <w:pPr>
              <w:jc w:val="center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4209A1"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4209A1">
            <w:pPr>
              <w:jc w:val="center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4209A1"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4209A1">
            <w:pPr>
              <w:jc w:val="center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4209A1"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4209A1">
            <w:pPr>
              <w:jc w:val="center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4209A1"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4209A1"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4209A1">
            <w:pPr>
              <w:jc w:val="center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4209A1"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4209A1"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4209A1"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4209A1">
            <w:pPr>
              <w:jc w:val="center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4209A1"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4209A1"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4209A1">
            <w:pPr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4209A1"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4209A1">
            <w:pPr>
              <w:jc w:val="center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4209A1"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4209A1">
            <w:pPr>
              <w:jc w:val="center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4209A1"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4209A1"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4209A1">
            <w:r w:rsidRPr="00D025B8">
              <w:t>e-kyc</w:t>
            </w:r>
          </w:p>
        </w:tc>
        <w:tc>
          <w:tcPr>
            <w:tcW w:w="1417" w:type="dxa"/>
          </w:tcPr>
          <w:p w14:paraId="02CEF3CF" w14:textId="570F2AA0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38C289A" w14:textId="77777777" w:rsidTr="00D025B8">
        <w:tc>
          <w:tcPr>
            <w:tcW w:w="6091" w:type="dxa"/>
          </w:tcPr>
          <w:p w14:paraId="72324924" w14:textId="146526AC" w:rsidR="004209A1" w:rsidRPr="00D025B8" w:rsidRDefault="004209A1" w:rsidP="004209A1">
            <w:r w:rsidRPr="00D025B8">
              <w:t>biometrics</w:t>
            </w:r>
          </w:p>
        </w:tc>
        <w:tc>
          <w:tcPr>
            <w:tcW w:w="1417" w:type="dxa"/>
          </w:tcPr>
          <w:p w14:paraId="0E2CDFDE" w14:textId="7BE3325C" w:rsidR="004209A1" w:rsidRDefault="00410B44" w:rsidP="004209A1">
            <w:pPr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6A950FCD" w14:textId="4ED03B12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6C953AED" w14:textId="77777777" w:rsidTr="00D025B8">
        <w:tc>
          <w:tcPr>
            <w:tcW w:w="6091" w:type="dxa"/>
          </w:tcPr>
          <w:p w14:paraId="0B31529E" w14:textId="39178CDE" w:rsidR="004209A1" w:rsidRPr="00D025B8" w:rsidRDefault="004209A1" w:rsidP="004209A1">
            <w:r w:rsidRPr="00D025B8">
              <w:t>biometric authentication</w:t>
            </w:r>
          </w:p>
        </w:tc>
        <w:tc>
          <w:tcPr>
            <w:tcW w:w="1417" w:type="dxa"/>
          </w:tcPr>
          <w:p w14:paraId="7E3B2134" w14:textId="560FE563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D75D5BB" w14:textId="25770C04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80495B" w14:textId="77777777" w:rsidTr="00D025B8">
        <w:tc>
          <w:tcPr>
            <w:tcW w:w="6091" w:type="dxa"/>
          </w:tcPr>
          <w:p w14:paraId="0BA3715B" w14:textId="782C02F6" w:rsidR="004209A1" w:rsidRPr="00D025B8" w:rsidRDefault="004209A1" w:rsidP="004209A1">
            <w:r w:rsidRPr="00D025B8">
              <w:t>sentiment analysis</w:t>
            </w:r>
          </w:p>
        </w:tc>
        <w:tc>
          <w:tcPr>
            <w:tcW w:w="1417" w:type="dxa"/>
          </w:tcPr>
          <w:p w14:paraId="18405693" w14:textId="6D45DAAE" w:rsidR="004209A1" w:rsidRDefault="00410B44" w:rsidP="004209A1">
            <w:pPr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774606D0" w14:textId="6314AD3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F5BC43A" w14:textId="77777777" w:rsidTr="00D025B8">
        <w:tc>
          <w:tcPr>
            <w:tcW w:w="6091" w:type="dxa"/>
          </w:tcPr>
          <w:p w14:paraId="44407AC1" w14:textId="785C2BA9" w:rsidR="004209A1" w:rsidRPr="00D025B8" w:rsidRDefault="004209A1" w:rsidP="004209A1">
            <w:r w:rsidRPr="00D025B8">
              <w:t>text mining</w:t>
            </w:r>
          </w:p>
        </w:tc>
        <w:tc>
          <w:tcPr>
            <w:tcW w:w="1417" w:type="dxa"/>
          </w:tcPr>
          <w:p w14:paraId="78B20B23" w14:textId="471BFA27" w:rsidR="004209A1" w:rsidRDefault="00410B44" w:rsidP="004209A1">
            <w:pPr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162336D" w14:textId="2B455CC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4E9D8A5" w14:textId="77777777" w:rsidTr="00D025B8">
        <w:tc>
          <w:tcPr>
            <w:tcW w:w="6091" w:type="dxa"/>
          </w:tcPr>
          <w:p w14:paraId="69CA2B51" w14:textId="370A8745" w:rsidR="004209A1" w:rsidRPr="00D025B8" w:rsidRDefault="004209A1" w:rsidP="004209A1">
            <w:r w:rsidRPr="00D025B8">
              <w:t>embedded system</w:t>
            </w:r>
          </w:p>
        </w:tc>
        <w:tc>
          <w:tcPr>
            <w:tcW w:w="1417" w:type="dxa"/>
          </w:tcPr>
          <w:p w14:paraId="0BECA2DD" w14:textId="37C4C9CF" w:rsidR="004209A1" w:rsidRDefault="00410B44" w:rsidP="004209A1">
            <w:pPr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1030A2FF" w14:textId="1F047983" w:rsidR="004209A1" w:rsidRDefault="004209A1" w:rsidP="004209A1">
            <w:pPr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9F8BE2A" w14:textId="77777777" w:rsidTr="00AE2BB6">
        <w:tc>
          <w:tcPr>
            <w:tcW w:w="6091" w:type="dxa"/>
          </w:tcPr>
          <w:p w14:paraId="73384D74" w14:textId="77777777" w:rsidR="004209A1" w:rsidRPr="00D025B8" w:rsidRDefault="004209A1" w:rsidP="004209A1">
            <w:pPr>
              <w:rPr>
                <w:cs/>
              </w:rPr>
            </w:pPr>
            <w:r w:rsidRPr="00D025B8">
              <w:lastRenderedPageBreak/>
              <w:t>machine translation</w:t>
            </w:r>
          </w:p>
        </w:tc>
        <w:tc>
          <w:tcPr>
            <w:tcW w:w="1417" w:type="dxa"/>
          </w:tcPr>
          <w:p w14:paraId="520050ED" w14:textId="4E3C9C8B" w:rsidR="004209A1" w:rsidRPr="00D025B8" w:rsidRDefault="00410B44" w:rsidP="004209A1">
            <w:pPr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12D829D" w14:textId="09B653CF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2D6628D1" w14:textId="77777777" w:rsidTr="00AE2BB6">
        <w:tc>
          <w:tcPr>
            <w:tcW w:w="6091" w:type="dxa"/>
          </w:tcPr>
          <w:p w14:paraId="56A43848" w14:textId="77777777" w:rsidR="004209A1" w:rsidRPr="00D025B8" w:rsidRDefault="004209A1" w:rsidP="004209A1"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75101911" w14:textId="7FA56833" w:rsidR="004209A1" w:rsidRPr="00D025B8" w:rsidRDefault="00410B44" w:rsidP="004209A1">
            <w:pPr>
              <w:jc w:val="center"/>
              <w:rPr>
                <w:cs/>
              </w:rPr>
            </w:pPr>
            <w:r>
              <w:t>1318</w:t>
            </w:r>
          </w:p>
        </w:tc>
        <w:tc>
          <w:tcPr>
            <w:tcW w:w="1302" w:type="dxa"/>
          </w:tcPr>
          <w:p w14:paraId="059E8522" w14:textId="32B9EF09" w:rsidR="004209A1" w:rsidRPr="00D025B8" w:rsidRDefault="004209A1" w:rsidP="004209A1">
            <w:pPr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CB64DDE" w14:textId="77777777" w:rsidTr="00AE2BB6">
        <w:tc>
          <w:tcPr>
            <w:tcW w:w="6091" w:type="dxa"/>
          </w:tcPr>
          <w:p w14:paraId="7D94E200" w14:textId="6223E119" w:rsidR="004209A1" w:rsidRDefault="004209A1" w:rsidP="00C870D8">
            <w:pPr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53AF279D" w14:textId="3F3A82B3" w:rsidR="004209A1" w:rsidRPr="00D025B8" w:rsidRDefault="004209A1" w:rsidP="00C870D8">
            <w:pPr>
              <w:jc w:val="center"/>
            </w:pPr>
            <w:r>
              <w:t>9856</w:t>
            </w:r>
          </w:p>
        </w:tc>
        <w:tc>
          <w:tcPr>
            <w:tcW w:w="1302" w:type="dxa"/>
          </w:tcPr>
          <w:p w14:paraId="018F9791" w14:textId="31A4DD56" w:rsidR="004209A1" w:rsidRPr="00D025B8" w:rsidRDefault="004209A1" w:rsidP="00C870D8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7EEEB084" w14:textId="77777777" w:rsidR="00D025B8" w:rsidRPr="00D025B8" w:rsidRDefault="00D025B8" w:rsidP="00D025B8">
      <w:pPr>
        <w:rPr>
          <w:cs/>
        </w:rPr>
      </w:pPr>
    </w:p>
    <w:p w14:paraId="76188A99" w14:textId="6D9BA961" w:rsidR="00073D60" w:rsidRPr="004A6A93" w:rsidRDefault="00073D60" w:rsidP="00E66B01">
      <w:pPr>
        <w:pStyle w:val="1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F34B" w14:textId="324FECB3" w:rsidR="00B86E81" w:rsidRDefault="00073D60" w:rsidP="00073D60">
      <w:pPr>
        <w:pStyle w:val="Caption"/>
      </w:pPr>
      <w:r w:rsidRPr="00073D60">
        <w:rPr>
          <w:b/>
          <w:bCs/>
          <w:cs/>
        </w:rPr>
        <w:t xml:space="preserve">ภาพที่ </w:t>
      </w:r>
      <w:r w:rsidRPr="00073D60">
        <w:rPr>
          <w:b/>
          <w:bCs/>
          <w:cs/>
        </w:rPr>
        <w:fldChar w:fldCharType="begin"/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</w:rPr>
        <w:instrText xml:space="preserve">SEQ </w:instrText>
      </w:r>
      <w:r w:rsidRPr="00073D60">
        <w:rPr>
          <w:b/>
          <w:bCs/>
          <w:cs/>
        </w:rPr>
        <w:instrText xml:space="preserve">ภาพที่ </w:instrText>
      </w:r>
      <w:r w:rsidRPr="00073D60">
        <w:rPr>
          <w:b/>
          <w:bCs/>
        </w:rPr>
        <w:instrText>\* ARABIC</w:instrText>
      </w:r>
      <w:r w:rsidRPr="00073D60">
        <w:rPr>
          <w:b/>
          <w:bCs/>
          <w:cs/>
        </w:rPr>
        <w:instrText xml:space="preserve"> </w:instrText>
      </w:r>
      <w:r w:rsidRPr="00073D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10</w:t>
      </w:r>
      <w:r w:rsidRPr="00073D60">
        <w:rPr>
          <w:b/>
          <w:bCs/>
          <w:cs/>
        </w:rPr>
        <w:fldChar w:fldCharType="end"/>
      </w:r>
      <w:r>
        <w:t xml:space="preserve"> </w:t>
      </w:r>
      <w:bookmarkStart w:id="52" w:name="_Toc129586402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6A8EE32F" w14:textId="77777777" w:rsidR="002A5960" w:rsidRPr="002A5960" w:rsidRDefault="002A5960" w:rsidP="002A5960"/>
    <w:p w14:paraId="6260C7F0" w14:textId="3904C08A" w:rsidR="00DD2F3A" w:rsidRDefault="00B86C43" w:rsidP="00B86C43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 w:rsidR="002A5960">
        <w:t>0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40FF5E24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เมื่อได้ข้อมูลที่พร้อมแล้วทำการจัดกลุ่มข้อมูลด้วยวิธี </w:t>
      </w:r>
      <w:r w:rsidRPr="00264811">
        <w:rPr>
          <w:rFonts w:hint="cs"/>
        </w:rPr>
        <w:t>K-Means clustering</w:t>
      </w:r>
    </w:p>
    <w:p w14:paraId="1FCB6D03" w14:textId="3E93AF3B" w:rsidR="002A5960" w:rsidRDefault="002A5960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ตั้งชื่อของกลุ่มตามข้อมูลในกลุ่มนั้น ๆ</w:t>
      </w:r>
    </w:p>
    <w:p w14:paraId="42B63D01" w14:textId="17916B7E" w:rsidR="002A5960" w:rsidRDefault="00950634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จัดเก็บลงฐานข้อมูล (</w:t>
      </w:r>
      <w:r w:rsidR="00353EEF">
        <w:t>M</w:t>
      </w:r>
      <w:r w:rsidRPr="00264811">
        <w:rPr>
          <w:rFonts w:hint="cs"/>
        </w:rPr>
        <w:t>ongoDB</w:t>
      </w:r>
      <w:r>
        <w:rPr>
          <w:rFonts w:hint="cs"/>
          <w:cs/>
        </w:rPr>
        <w:t xml:space="preserve">) </w:t>
      </w:r>
      <w:r w:rsidR="00E65CBB">
        <w:rPr>
          <w:rFonts w:hint="cs"/>
          <w:cs/>
        </w:rPr>
        <w:t>หลังจาก</w:t>
      </w:r>
      <w:r w:rsidR="002A5960" w:rsidRPr="00264811">
        <w:rPr>
          <w:rFonts w:hint="cs"/>
          <w:cs/>
        </w:rPr>
        <w:t>จัดกลุ่มแล้ว</w:t>
      </w:r>
    </w:p>
    <w:p w14:paraId="6FA63104" w14:textId="71CAD751" w:rsidR="002A5960" w:rsidRDefault="002A5960">
      <w:pPr>
        <w:spacing w:after="160" w:line="259" w:lineRule="auto"/>
      </w:pPr>
      <w:r>
        <w:br w:type="page"/>
      </w:r>
    </w:p>
    <w:p w14:paraId="67711868" w14:textId="2F3A4676" w:rsidR="002A5960" w:rsidRDefault="002A5960" w:rsidP="002A5960">
      <w:pPr>
        <w:pStyle w:val="Heading2"/>
      </w:pPr>
      <w:bookmarkStart w:id="53" w:name="_Toc129250958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53"/>
    </w:p>
    <w:p w14:paraId="69ADF62E" w14:textId="2116D05B" w:rsidR="002A5960" w:rsidRDefault="002A5960" w:rsidP="002A5960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0DB8296A" w:rsidR="002A5960" w:rsidRDefault="002A5960" w:rsidP="002A5960">
      <w:pPr>
        <w:pStyle w:val="Caption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54" w:name="_Toc129586403"/>
      <w:r w:rsidRPr="00264811">
        <w:rPr>
          <w:rFonts w:hint="cs"/>
          <w:cs/>
        </w:rPr>
        <w:t>การทำงานของระบบ</w:t>
      </w:r>
      <w:bookmarkEnd w:id="54"/>
    </w:p>
    <w:p w14:paraId="3BCFFE0A" w14:textId="77777777" w:rsidR="00A96C36" w:rsidRPr="00A96C36" w:rsidRDefault="00A96C36" w:rsidP="00A96C36"/>
    <w:p w14:paraId="4925AF6F" w14:textId="0C1EDFD2" w:rsidR="002A5960" w:rsidRDefault="002A5960" w:rsidP="002A5960"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1</w:t>
      </w:r>
      <w:r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0BC44944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>
      <w:pPr>
        <w:pStyle w:val="ListParagraph"/>
        <w:numPr>
          <w:ilvl w:val="0"/>
          <w:numId w:val="7"/>
        </w:numPr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1B538E1C" w:rsidR="002A5960" w:rsidRDefault="002A5960">
      <w:pPr>
        <w:pStyle w:val="ListParagraph"/>
        <w:numPr>
          <w:ilvl w:val="0"/>
          <w:numId w:val="7"/>
        </w:numPr>
        <w:jc w:val="thaiDistribute"/>
      </w:pP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ให้เซิร์ฟเวอร์</w:t>
      </w:r>
      <w:r w:rsidRPr="00264811">
        <w:rPr>
          <w:rFonts w:hint="cs"/>
          <w:cs/>
        </w:rPr>
        <w:t>เรียกใช้ข้อมูลเพื่อนำไปแสดงผล</w:t>
      </w:r>
    </w:p>
    <w:p w14:paraId="52E50943" w14:textId="37A13099" w:rsidR="00D773D0" w:rsidRDefault="00D773D0" w:rsidP="002A5960"/>
    <w:p w14:paraId="3DD22E94" w14:textId="6B8AC87D" w:rsidR="00D773D0" w:rsidRDefault="00D773D0" w:rsidP="00D773D0">
      <w:pPr>
        <w:pStyle w:val="Heading2"/>
        <w:rPr>
          <w:sz w:val="36"/>
          <w:szCs w:val="36"/>
        </w:rPr>
      </w:pPr>
      <w:bookmarkStart w:id="55" w:name="_Toc129250959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55"/>
    </w:p>
    <w:p w14:paraId="463A480A" w14:textId="566CA217" w:rsidR="00D773D0" w:rsidRDefault="00D773D0" w:rsidP="00D773D0"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D773D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D773D0">
      <w:pPr>
        <w:jc w:val="thaiDistribute"/>
      </w:pPr>
      <w:r>
        <w:tab/>
        <w:t xml:space="preserve">3.3.2 </w:t>
      </w:r>
      <w:r w:rsidRPr="00264811">
        <w:rPr>
          <w:rFonts w:hint="cs"/>
          <w:cs/>
        </w:rPr>
        <w:t>ยูสเคสไดอะแกรม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D773D0">
      <w:pPr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ยูสเคสไดอะแกรม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 xml:space="preserve">คือเเผนภาพที่ใช้เเสดงปฎิสัมพันธ์ระหว่างระบบงานเเละสิ่งที่อยู่นอกระบบงาน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D773D0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ABEF" w14:textId="59285E64" w:rsidR="00D773D0" w:rsidRDefault="00D773D0" w:rsidP="00D773D0">
      <w:pPr>
        <w:pStyle w:val="Caption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56" w:name="_Toc129586404"/>
      <w:r>
        <w:t xml:space="preserve">Use Case Diagram </w:t>
      </w:r>
      <w:r>
        <w:rPr>
          <w:cs/>
        </w:rPr>
        <w:t>ระบบแนะนำบริษัทสำหรับฝึกงานตามความสนใจ</w:t>
      </w:r>
      <w:bookmarkEnd w:id="56"/>
    </w:p>
    <w:p w14:paraId="5B1A20AD" w14:textId="5FB2F18F" w:rsidR="00D773D0" w:rsidRDefault="00D773D0" w:rsidP="00D773D0">
      <w:pPr>
        <w:pStyle w:val="Caption"/>
      </w:pPr>
      <w:r>
        <w:rPr>
          <w:cs/>
        </w:rPr>
        <w:t>ด้วยเทคโนโลยีปัญญาประดิษฐ์</w:t>
      </w:r>
    </w:p>
    <w:p w14:paraId="6EE9F3F5" w14:textId="77777777" w:rsidR="00FC4FF1" w:rsidRPr="00FC4FF1" w:rsidRDefault="00FC4FF1" w:rsidP="00FC4FF1"/>
    <w:p w14:paraId="57E54DBA" w14:textId="3216CE32" w:rsidR="00FC4FF1" w:rsidRPr="00FC4FF1" w:rsidRDefault="002D3D86" w:rsidP="002D3D86">
      <w:pPr>
        <w:pStyle w:val="Caption"/>
        <w:jc w:val="left"/>
      </w:pPr>
      <w:r w:rsidRPr="002D3D86">
        <w:rPr>
          <w:b/>
          <w:bCs/>
          <w:cs/>
        </w:rPr>
        <w:t xml:space="preserve">ตาราง </w:t>
      </w:r>
      <w:r w:rsidRPr="002D3D86">
        <w:rPr>
          <w:b/>
          <w:bCs/>
          <w:cs/>
        </w:rPr>
        <w:fldChar w:fldCharType="begin"/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</w:rPr>
        <w:instrText xml:space="preserve">SEQ </w:instrText>
      </w:r>
      <w:r w:rsidRPr="002D3D86">
        <w:rPr>
          <w:b/>
          <w:bCs/>
          <w:cs/>
        </w:rPr>
        <w:instrText xml:space="preserve">ตาราง </w:instrText>
      </w:r>
      <w:r w:rsidRPr="002D3D86">
        <w:rPr>
          <w:b/>
          <w:bCs/>
        </w:rPr>
        <w:instrText>\* ARABIC</w:instrText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  <w:cs/>
        </w:rPr>
        <w:fldChar w:fldCharType="separate"/>
      </w:r>
      <w:r w:rsidRPr="002D3D86">
        <w:rPr>
          <w:b/>
          <w:bCs/>
          <w:noProof/>
          <w:cs/>
        </w:rPr>
        <w:t>5</w:t>
      </w:r>
      <w:r w:rsidRPr="002D3D86">
        <w:rPr>
          <w:b/>
          <w:bCs/>
          <w:cs/>
        </w:rPr>
        <w:fldChar w:fldCharType="end"/>
      </w:r>
      <w:r>
        <w:t xml:space="preserve"> </w:t>
      </w:r>
      <w:bookmarkStart w:id="57" w:name="_Toc12921422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5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D773D0"/>
    <w:p w14:paraId="78711EA6" w14:textId="5EBF38E2" w:rsidR="00FC4FF1" w:rsidRDefault="00FC4FF1" w:rsidP="00FC4FF1">
      <w:pPr>
        <w:pStyle w:val="Caption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58" w:name="_Toc128304858"/>
      <w:bookmarkStart w:id="59" w:name="_Toc12921422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58"/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</w:tbl>
    <w:p w14:paraId="02835F4C" w14:textId="77777777" w:rsidR="00E27256" w:rsidRDefault="00E27256" w:rsidP="00E66B01">
      <w:pPr>
        <w:pStyle w:val="1"/>
      </w:pPr>
    </w:p>
    <w:p w14:paraId="0CEB2859" w14:textId="32C7871E" w:rsidR="00E27256" w:rsidRDefault="00E27256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t xml:space="preserve">ตาราง </w:t>
      </w:r>
      <w:r>
        <w:rPr>
          <w:b/>
          <w:bCs/>
        </w:rPr>
        <w:t xml:space="preserve">5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E27256" w:rsidRPr="00264811" w14:paraId="485C453E" w14:textId="77777777" w:rsidTr="00150984">
        <w:tc>
          <w:tcPr>
            <w:tcW w:w="2689" w:type="dxa"/>
          </w:tcPr>
          <w:p w14:paraId="21DB32C9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713803B0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CF25966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E27256" w:rsidRPr="00264811" w14:paraId="55E1B200" w14:textId="77777777" w:rsidTr="00150984">
        <w:tc>
          <w:tcPr>
            <w:tcW w:w="2689" w:type="dxa"/>
          </w:tcPr>
          <w:p w14:paraId="16D9354A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>Alternate/Exceptional Flow:</w:t>
            </w:r>
          </w:p>
        </w:tc>
        <w:tc>
          <w:tcPr>
            <w:tcW w:w="5601" w:type="dxa"/>
          </w:tcPr>
          <w:p w14:paraId="25DE2297" w14:textId="77777777" w:rsidR="00E27256" w:rsidRPr="00264811" w:rsidRDefault="00E2725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E27256">
      <w:pPr>
        <w:pStyle w:val="1"/>
        <w:ind w:firstLine="0"/>
        <w:rPr>
          <w:b/>
          <w:bCs/>
        </w:rPr>
      </w:pPr>
    </w:p>
    <w:p w14:paraId="10AFB06F" w14:textId="5D43AEF0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0" w:name="_Toc128304859"/>
      <w:bookmarkStart w:id="61" w:name="_Toc12921422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60"/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E27256">
      <w:pPr>
        <w:pStyle w:val="1"/>
        <w:ind w:firstLine="0"/>
        <w:rPr>
          <w:b/>
          <w:bCs/>
        </w:rPr>
      </w:pPr>
    </w:p>
    <w:p w14:paraId="61287299" w14:textId="5461CF7E" w:rsidR="005C5ED6" w:rsidRDefault="005C5ED6" w:rsidP="005C5ED6">
      <w:pPr>
        <w:pStyle w:val="Caption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28304860"/>
      <w:bookmarkStart w:id="63" w:name="_Toc12921422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62"/>
      <w:bookmarkEnd w:id="6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E27256">
      <w:pPr>
        <w:pStyle w:val="1"/>
        <w:ind w:firstLine="0"/>
        <w:rPr>
          <w:b/>
          <w:bCs/>
        </w:rPr>
      </w:pPr>
    </w:p>
    <w:p w14:paraId="49AE1A32" w14:textId="3612ABF5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4" w:name="_Toc128304861"/>
      <w:bookmarkStart w:id="65" w:name="_Toc12921423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64"/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</w:tbl>
    <w:p w14:paraId="4261F7A2" w14:textId="1C5EC05B" w:rsidR="003A6D01" w:rsidRDefault="003A6D01" w:rsidP="00E27256">
      <w:pPr>
        <w:pStyle w:val="1"/>
        <w:ind w:firstLine="0"/>
        <w:rPr>
          <w:b/>
          <w:bCs/>
        </w:rPr>
      </w:pPr>
      <w:r>
        <w:rPr>
          <w:rFonts w:hint="cs"/>
          <w:b/>
          <w:bCs/>
          <w:cs/>
        </w:rPr>
        <w:t xml:space="preserve">ตาราง </w:t>
      </w:r>
      <w:r>
        <w:rPr>
          <w:b/>
          <w:bCs/>
        </w:rPr>
        <w:t xml:space="preserve">8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10FFFCB9" w14:textId="77777777" w:rsidTr="00150984">
        <w:tc>
          <w:tcPr>
            <w:tcW w:w="2689" w:type="dxa"/>
            <w:vAlign w:val="center"/>
          </w:tcPr>
          <w:p w14:paraId="59BD535C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F33CB0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3A6D01" w:rsidRPr="00264811" w14:paraId="1425CE17" w14:textId="77777777" w:rsidTr="00150984">
        <w:tc>
          <w:tcPr>
            <w:tcW w:w="2689" w:type="dxa"/>
            <w:vAlign w:val="center"/>
          </w:tcPr>
          <w:p w14:paraId="478EF56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>Pre-condition:</w:t>
            </w:r>
          </w:p>
        </w:tc>
        <w:tc>
          <w:tcPr>
            <w:tcW w:w="5601" w:type="dxa"/>
            <w:vAlign w:val="center"/>
          </w:tcPr>
          <w:p w14:paraId="5268A8F0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3A6D01" w:rsidRPr="00264811" w14:paraId="4F36DC25" w14:textId="77777777" w:rsidTr="00150984">
        <w:tc>
          <w:tcPr>
            <w:tcW w:w="2689" w:type="dxa"/>
            <w:vAlign w:val="center"/>
          </w:tcPr>
          <w:p w14:paraId="0960061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3D6BA5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1FB7332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52317A8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3A6D01" w:rsidRPr="00264811" w14:paraId="706A1B57" w14:textId="77777777" w:rsidTr="00150984">
        <w:tc>
          <w:tcPr>
            <w:tcW w:w="2689" w:type="dxa"/>
            <w:vAlign w:val="center"/>
          </w:tcPr>
          <w:p w14:paraId="06A8536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02938536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E27256">
      <w:pPr>
        <w:pStyle w:val="1"/>
        <w:ind w:firstLine="0"/>
        <w:rPr>
          <w:b/>
          <w:bCs/>
        </w:rPr>
      </w:pPr>
    </w:p>
    <w:p w14:paraId="1C2C26D5" w14:textId="3FAF748D" w:rsidR="003A6D01" w:rsidRDefault="003A6D01" w:rsidP="003A6D01">
      <w:pPr>
        <w:pStyle w:val="Caption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6" w:name="_Toc128304862"/>
      <w:bookmarkStart w:id="67" w:name="_Toc12921423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66"/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E27256">
      <w:pPr>
        <w:pStyle w:val="1"/>
        <w:ind w:firstLine="0"/>
        <w:rPr>
          <w:b/>
          <w:bCs/>
        </w:rPr>
      </w:pPr>
    </w:p>
    <w:p w14:paraId="59A48EEB" w14:textId="2CA9AE6F" w:rsidR="006954B6" w:rsidRDefault="006954B6" w:rsidP="006954B6">
      <w:pPr>
        <w:pStyle w:val="Caption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28304863"/>
      <w:bookmarkStart w:id="69" w:name="_Toc129214232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150984">
            <w:pPr>
              <w:pStyle w:val="NoSpacing"/>
              <w:tabs>
                <w:tab w:val="left" w:pos="567"/>
                <w:tab w:val="left" w:pos="141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E27256">
      <w:pPr>
        <w:pStyle w:val="1"/>
        <w:ind w:firstLine="0"/>
        <w:rPr>
          <w:b/>
          <w:bCs/>
        </w:rPr>
      </w:pPr>
    </w:p>
    <w:p w14:paraId="6CD4ED29" w14:textId="44AAFA41" w:rsidR="00674268" w:rsidRDefault="00674268" w:rsidP="00E27256">
      <w:pPr>
        <w:pStyle w:val="1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ซีเควนซ์ไดอะแกรม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E27256">
      <w:pPr>
        <w:pStyle w:val="1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</w:t>
      </w:r>
      <w:r w:rsidRPr="00264811">
        <w:rPr>
          <w:rFonts w:hint="cs"/>
          <w:cs/>
        </w:rPr>
        <w:lastRenderedPageBreak/>
        <w:t xml:space="preserve">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E27256">
      <w:pPr>
        <w:pStyle w:val="1"/>
        <w:ind w:firstLine="0"/>
      </w:pPr>
    </w:p>
    <w:p w14:paraId="569AF7D5" w14:textId="2967843A" w:rsidR="00782DFC" w:rsidRDefault="00782DFC" w:rsidP="00782DFC">
      <w:pPr>
        <w:pStyle w:val="1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73493F71" w:rsidR="00782DFC" w:rsidRDefault="00782DFC" w:rsidP="00782DFC">
      <w:pPr>
        <w:pStyle w:val="Caption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70" w:name="_Toc12958640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0"/>
    </w:p>
    <w:p w14:paraId="4A0F42D7" w14:textId="536F42AE" w:rsidR="00782DFC" w:rsidRDefault="00782DFC" w:rsidP="00782DFC"/>
    <w:p w14:paraId="6E5DE9BF" w14:textId="168604E0" w:rsidR="00D139CA" w:rsidRDefault="00D139CA" w:rsidP="00D139CA">
      <w:pPr>
        <w:pStyle w:val="Caption"/>
        <w:jc w:val="left"/>
      </w:pPr>
      <w:r w:rsidRPr="00D139CA">
        <w:rPr>
          <w:b/>
          <w:bCs/>
          <w:cs/>
        </w:rPr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12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71" w:name="_Toc12921423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7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150984"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150984"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782DFC"/>
    <w:p w14:paraId="0C4AB3C7" w14:textId="1D3D8E15" w:rsidR="007424E9" w:rsidRDefault="007424E9" w:rsidP="00782DFC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73497233" w:rsidR="007424E9" w:rsidRDefault="007424E9" w:rsidP="007424E9">
      <w:pPr>
        <w:pStyle w:val="Caption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2" w:name="_Toc12958640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2"/>
    </w:p>
    <w:p w14:paraId="29E0B5D8" w14:textId="2BE733D4" w:rsidR="007424E9" w:rsidRDefault="007424E9" w:rsidP="007424E9"/>
    <w:p w14:paraId="5FBC05A2" w14:textId="695630FC" w:rsidR="007424E9" w:rsidRDefault="007424E9" w:rsidP="007424E9">
      <w:pPr>
        <w:pStyle w:val="Caption"/>
        <w:jc w:val="left"/>
      </w:pPr>
      <w:r w:rsidRPr="007424E9">
        <w:rPr>
          <w:b/>
          <w:bCs/>
          <w:cs/>
        </w:rPr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73" w:name="_Toc129214234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7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150984">
            <w:pPr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150984"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150984"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7424E9"/>
    <w:p w14:paraId="66E48651" w14:textId="698AC19D" w:rsidR="00765079" w:rsidRDefault="00765079" w:rsidP="007424E9">
      <w:r>
        <w:tab/>
        <w:t xml:space="preserve">3.3.4 </w:t>
      </w:r>
      <w:r w:rsidRPr="00264811">
        <w:rPr>
          <w:rFonts w:hint="cs"/>
          <w:cs/>
        </w:rPr>
        <w:t>แอคทิวิตี้ไดอะแกรม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7424E9"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7424E9"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>
      <w:pPr>
        <w:pStyle w:val="ListParagraph"/>
        <w:numPr>
          <w:ilvl w:val="0"/>
          <w:numId w:val="8"/>
        </w:numPr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765079">
      <w:r w:rsidRPr="00264811">
        <w:rPr>
          <w:rFonts w:hint="cs"/>
          <w:noProof/>
        </w:rPr>
        <w:lastRenderedPageBreak/>
        <w:drawing>
          <wp:inline distT="0" distB="0" distL="0" distR="0" wp14:anchorId="17C2F542" wp14:editId="2D479EBF">
            <wp:extent cx="5270500" cy="4963795"/>
            <wp:effectExtent l="0" t="0" r="0" b="1905"/>
            <wp:docPr id="472" name="Picture 4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1CFA1707" w:rsidR="00765079" w:rsidRDefault="00765079" w:rsidP="0076507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4" w:name="_Toc12958640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74"/>
    </w:p>
    <w:p w14:paraId="2DF4B8ED" w14:textId="20672754" w:rsidR="00DF7169" w:rsidRDefault="00DF7169" w:rsidP="00DF7169"/>
    <w:p w14:paraId="305C8314" w14:textId="38459007" w:rsidR="00DF7169" w:rsidRDefault="00DF7169" w:rsidP="00DF7169">
      <w:r w:rsidRPr="00264811">
        <w:rPr>
          <w:rFonts w:hint="cs"/>
          <w:noProof/>
          <w:lang w:val="th-TH"/>
        </w:rPr>
        <w:lastRenderedPageBreak/>
        <w:drawing>
          <wp:inline distT="0" distB="0" distL="0" distR="0" wp14:anchorId="25206655" wp14:editId="67027EBA">
            <wp:extent cx="5270500" cy="4914265"/>
            <wp:effectExtent l="0" t="0" r="0" b="635"/>
            <wp:docPr id="500" name="Picture 5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Diagram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4E280B1F" w:rsidR="00DF7169" w:rsidRDefault="00DF7169" w:rsidP="00DF7169">
      <w:pPr>
        <w:pStyle w:val="Caption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75" w:name="_Toc12958640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75"/>
    </w:p>
    <w:p w14:paraId="673E5356" w14:textId="5D0FFAA2" w:rsidR="00DF7169" w:rsidRDefault="00DF7169" w:rsidP="00DF7169"/>
    <w:p w14:paraId="490F0460" w14:textId="6BE3F124" w:rsidR="00DF7169" w:rsidRDefault="00DF7169" w:rsidP="00DF7169">
      <w:pPr>
        <w:pStyle w:val="Heading2"/>
      </w:pPr>
      <w:bookmarkStart w:id="76" w:name="_Toc129250960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76"/>
    </w:p>
    <w:p w14:paraId="22A6ECE3" w14:textId="1F90F941" w:rsidR="00FE6794" w:rsidRDefault="00FE6794" w:rsidP="00FE6794">
      <w:r>
        <w:rPr>
          <w:cs/>
        </w:rPr>
        <w:tab/>
      </w:r>
      <w:r>
        <w:t xml:space="preserve">3.4.1 </w:t>
      </w:r>
      <w:r w:rsidRPr="00264811">
        <w:rPr>
          <w:rFonts w:hint="cs"/>
        </w:rPr>
        <w:t>ER Diagram</w:t>
      </w:r>
    </w:p>
    <w:p w14:paraId="40030865" w14:textId="3E3F72B6" w:rsidR="00FE6794" w:rsidRDefault="00FE6794" w:rsidP="00FE6794">
      <w:pPr>
        <w:jc w:val="thaiDistribute"/>
      </w:pPr>
      <w:r>
        <w:tab/>
      </w:r>
      <w:r>
        <w:tab/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คือ แบบจำลองที่ใช้อธิบายโครงสร้างของฐานข้อมูลซึ่งเขียนออกมาในลักษณะของรูปภาพ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4E787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1B7B8676" w:rsidR="004E7877" w:rsidRPr="00264811" w:rsidRDefault="004E7877" w:rsidP="004E7877">
      <w:pPr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77" w:name="_Toc129586409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77"/>
    </w:p>
    <w:p w14:paraId="3D58ABE3" w14:textId="77777777" w:rsidR="004E7877" w:rsidRPr="00264811" w:rsidRDefault="004E7877" w:rsidP="004E7877">
      <w:pPr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69970CA6" w14:textId="282D756A" w:rsidR="004E7877" w:rsidRDefault="0073576A" w:rsidP="0073576A">
      <w:pPr>
        <w:pStyle w:val="Caption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73576A">
      <w:pPr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73576A">
      <w:pPr>
        <w:pStyle w:val="Caption"/>
        <w:jc w:val="left"/>
        <w:rPr>
          <w:b/>
          <w:bCs/>
        </w:rPr>
      </w:pPr>
    </w:p>
    <w:p w14:paraId="39B08408" w14:textId="49666B9F" w:rsidR="0073576A" w:rsidRDefault="0073576A" w:rsidP="0073576A">
      <w:pPr>
        <w:pStyle w:val="Caption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78" w:name="_Toc129214235"/>
      <w:r w:rsidRPr="00264811">
        <w:rPr>
          <w:rFonts w:hint="cs"/>
          <w:cs/>
        </w:rPr>
        <w:t>พจนานุกรมข้อมูลบริษัท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150984"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150984"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150984"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150984"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150984"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150984"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150984"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150984"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150984"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150984">
            <w:r w:rsidRPr="00264811">
              <w:rPr>
                <w:rFonts w:hint="cs"/>
              </w:rPr>
              <w:t>short_company</w:t>
            </w:r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150984">
            <w:r w:rsidRPr="00264811">
              <w:rPr>
                <w:rFonts w:hint="cs"/>
              </w:rPr>
              <w:t>th_company_name</w:t>
            </w:r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150984">
            <w:r w:rsidRPr="00264811">
              <w:rPr>
                <w:rFonts w:hint="cs"/>
              </w:rPr>
              <w:t>eng_company_name</w:t>
            </w:r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150984"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150984">
            <w:r w:rsidRPr="00264811">
              <w:rPr>
                <w:rFonts w:hint="cs"/>
              </w:rPr>
              <w:t>type_business</w:t>
            </w:r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150984"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150984">
            <w:r w:rsidRPr="00264811">
              <w:rPr>
                <w:rFonts w:hint="cs"/>
              </w:rPr>
              <w:t>type_innovation</w:t>
            </w:r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150984"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150984"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150984"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</w:tbl>
    <w:p w14:paraId="4B6967FD" w14:textId="6099057E" w:rsidR="0073576A" w:rsidRDefault="00942E34" w:rsidP="0073576A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 xml:space="preserve">13 </w:t>
      </w:r>
      <w:r>
        <w:rPr>
          <w:rFonts w:hint="cs"/>
          <w:b/>
          <w:bCs/>
          <w:cs/>
        </w:rPr>
        <w:t>(ต่อ)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942E34" w:rsidRPr="00264811" w14:paraId="71AD71E6" w14:textId="77777777" w:rsidTr="00150984">
        <w:trPr>
          <w:trHeight w:val="454"/>
        </w:trPr>
        <w:tc>
          <w:tcPr>
            <w:tcW w:w="2824" w:type="dxa"/>
          </w:tcPr>
          <w:p w14:paraId="380C6BA8" w14:textId="77777777" w:rsidR="00942E34" w:rsidRPr="00264811" w:rsidRDefault="00942E34" w:rsidP="00150984">
            <w:r w:rsidRPr="00264811">
              <w:rPr>
                <w:rFonts w:hint="cs"/>
              </w:rPr>
              <w:t>province_base</w:t>
            </w:r>
          </w:p>
        </w:tc>
        <w:tc>
          <w:tcPr>
            <w:tcW w:w="850" w:type="dxa"/>
          </w:tcPr>
          <w:p w14:paraId="4F8AD17D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B9390DD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072929B5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131B9C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7BB1DE63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4228DAAF" w14:textId="77777777" w:rsidTr="00150984">
        <w:trPr>
          <w:trHeight w:val="454"/>
        </w:trPr>
        <w:tc>
          <w:tcPr>
            <w:tcW w:w="2824" w:type="dxa"/>
          </w:tcPr>
          <w:p w14:paraId="25F7812A" w14:textId="77777777" w:rsidR="00942E34" w:rsidRPr="00264811" w:rsidRDefault="00942E34" w:rsidP="00150984"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2322DE6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BBC0851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797C38C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435AD93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A50A077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CAD6AF7" w14:textId="77777777" w:rsidTr="00150984">
        <w:trPr>
          <w:trHeight w:val="454"/>
        </w:trPr>
        <w:tc>
          <w:tcPr>
            <w:tcW w:w="2824" w:type="dxa"/>
          </w:tcPr>
          <w:p w14:paraId="345A432B" w14:textId="77777777" w:rsidR="00942E34" w:rsidRPr="00264811" w:rsidRDefault="00942E34" w:rsidP="00150984">
            <w:r w:rsidRPr="00264811">
              <w:rPr>
                <w:rFonts w:hint="cs"/>
              </w:rPr>
              <w:t>phone_number</w:t>
            </w:r>
          </w:p>
        </w:tc>
        <w:tc>
          <w:tcPr>
            <w:tcW w:w="850" w:type="dxa"/>
          </w:tcPr>
          <w:p w14:paraId="05CF8910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5C9E662" w14:textId="77777777" w:rsidR="00942E34" w:rsidRPr="00264811" w:rsidRDefault="00942E34" w:rsidP="00150984"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2D98009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5B632B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3BF838F2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6C30204F" w14:textId="77777777" w:rsidTr="00150984">
        <w:trPr>
          <w:trHeight w:val="454"/>
        </w:trPr>
        <w:tc>
          <w:tcPr>
            <w:tcW w:w="2824" w:type="dxa"/>
          </w:tcPr>
          <w:p w14:paraId="63ED5168" w14:textId="77777777" w:rsidR="00942E34" w:rsidRPr="00264811" w:rsidRDefault="00942E34" w:rsidP="00150984"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2258EE28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48B5332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A78F320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D141227" w14:textId="77777777" w:rsidR="00942E34" w:rsidRPr="00264811" w:rsidRDefault="00942E34" w:rsidP="00150984"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460941D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A7A193A" w14:textId="77777777" w:rsidTr="00150984">
        <w:trPr>
          <w:trHeight w:val="454"/>
        </w:trPr>
        <w:tc>
          <w:tcPr>
            <w:tcW w:w="2824" w:type="dxa"/>
          </w:tcPr>
          <w:p w14:paraId="0D5467EB" w14:textId="77777777" w:rsidR="00942E34" w:rsidRPr="00264811" w:rsidRDefault="00942E34" w:rsidP="00150984"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7A236787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B4798FC" w14:textId="77777777" w:rsidR="00942E34" w:rsidRPr="00264811" w:rsidRDefault="00942E34" w:rsidP="00150984"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44C4C799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C2A206F" w14:textId="77777777" w:rsidR="00942E34" w:rsidRPr="00264811" w:rsidRDefault="00942E34" w:rsidP="00150984"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072B12BA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32CBD077" w14:textId="77777777" w:rsidTr="00150984">
        <w:trPr>
          <w:trHeight w:val="454"/>
        </w:trPr>
        <w:tc>
          <w:tcPr>
            <w:tcW w:w="2824" w:type="dxa"/>
          </w:tcPr>
          <w:p w14:paraId="59268DA0" w14:textId="77777777" w:rsidR="00942E34" w:rsidRPr="00264811" w:rsidRDefault="00942E34" w:rsidP="00150984"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37141EDF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F1327F" w14:textId="77777777" w:rsidR="00942E34" w:rsidRPr="00264811" w:rsidRDefault="00942E34" w:rsidP="00150984"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552AF1AD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B8654E2" w14:textId="77777777" w:rsidR="00942E34" w:rsidRPr="00264811" w:rsidRDefault="00942E34" w:rsidP="00150984"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1B73568B" w14:textId="77777777" w:rsidR="00942E34" w:rsidRPr="00264811" w:rsidRDefault="00942E34" w:rsidP="00150984"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50D1D311" w14:textId="77777777" w:rsidTr="00150984">
        <w:trPr>
          <w:trHeight w:val="454"/>
        </w:trPr>
        <w:tc>
          <w:tcPr>
            <w:tcW w:w="2824" w:type="dxa"/>
          </w:tcPr>
          <w:p w14:paraId="50092106" w14:textId="77777777" w:rsidR="00942E34" w:rsidRPr="00264811" w:rsidRDefault="00942E34" w:rsidP="00150984"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944BB13" w14:textId="77777777" w:rsidR="00942E34" w:rsidRPr="00264811" w:rsidRDefault="00942E34" w:rsidP="00150984"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CC97DDA" w14:textId="77777777" w:rsidR="00942E34" w:rsidRPr="00264811" w:rsidRDefault="00942E34" w:rsidP="00150984"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48EDE5A4" w14:textId="77777777" w:rsidR="00942E34" w:rsidRPr="00264811" w:rsidRDefault="00942E34" w:rsidP="00150984"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98FAF6C" w14:textId="77777777" w:rsidR="00942E34" w:rsidRPr="00264811" w:rsidRDefault="00942E34" w:rsidP="00150984">
            <w:pPr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4849C330" w14:textId="77777777" w:rsidR="00942E34" w:rsidRPr="00264811" w:rsidRDefault="00942E34" w:rsidP="00150984"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73576A">
      <w:pPr>
        <w:rPr>
          <w:b/>
          <w:bCs/>
        </w:rPr>
      </w:pPr>
    </w:p>
    <w:p w14:paraId="1A0F85D4" w14:textId="7F038141" w:rsidR="00942E34" w:rsidRDefault="00C8032C" w:rsidP="00C8032C">
      <w:pPr>
        <w:pStyle w:val="Heading2"/>
      </w:pPr>
      <w:bookmarkStart w:id="79" w:name="_Toc129250961"/>
      <w:r>
        <w:t>3.5</w:t>
      </w:r>
      <w:r>
        <w:rPr>
          <w:rFonts w:hint="cs"/>
          <w:cs/>
        </w:rPr>
        <w:t xml:space="preserve"> การออกแบบหน้าจอ</w:t>
      </w:r>
      <w:bookmarkEnd w:id="79"/>
    </w:p>
    <w:p w14:paraId="4482A60F" w14:textId="405369BB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5B0BFBC8" w14:textId="0FF1573F" w:rsidR="005E14F9" w:rsidRDefault="005E14F9" w:rsidP="005E14F9">
      <w:pPr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38ACD611" w14:textId="10D9DD82" w:rsidR="005E14F9" w:rsidRDefault="005E14F9" w:rsidP="005E14F9">
      <w:pPr>
        <w:jc w:val="thaiDistribute"/>
      </w:pPr>
      <w:r>
        <w:rPr>
          <w:cs/>
        </w:rPr>
        <w:tab/>
      </w:r>
    </w:p>
    <w:p w14:paraId="11137AA1" w14:textId="4CCE7DE5" w:rsidR="005E14F9" w:rsidRDefault="005E14F9" w:rsidP="005E14F9">
      <w:pPr>
        <w:jc w:val="thaiDistribute"/>
      </w:pPr>
      <w:r>
        <w:rPr>
          <w:cs/>
        </w:rPr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7777777" w:rsidR="005E14F9" w:rsidRPr="00264811" w:rsidRDefault="005E14F9" w:rsidP="005E14F9">
      <w:pPr>
        <w:jc w:val="center"/>
        <w:rPr>
          <w:cs/>
        </w:rPr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F41DA09" wp14:editId="3C5654BD">
                <wp:simplePos x="0" y="0"/>
                <wp:positionH relativeFrom="column">
                  <wp:posOffset>1643347</wp:posOffset>
                </wp:positionH>
                <wp:positionV relativeFrom="paragraph">
                  <wp:posOffset>369202</wp:posOffset>
                </wp:positionV>
                <wp:extent cx="210553" cy="198521"/>
                <wp:effectExtent l="0" t="0" r="5715" b="508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0A957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A09" id="Text Box 501" o:spid="_x0000_s1027" type="#_x0000_t202" style="position:absolute;left:0;text-align:left;margin-left:129.4pt;margin-top:29.05pt;width:16.6pt;height:15.6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yBGTfA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" fillcolor="red" stroked="f" strokeweight="1pt">
                <v:textbox inset="0,0,0,0">
                  <w:txbxContent>
                    <w:p w14:paraId="77A0A957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6FDA11A" wp14:editId="5B1A3AB6">
                <wp:simplePos x="0" y="0"/>
                <wp:positionH relativeFrom="column">
                  <wp:posOffset>1485900</wp:posOffset>
                </wp:positionH>
                <wp:positionV relativeFrom="paragraph">
                  <wp:posOffset>1274712</wp:posOffset>
                </wp:positionV>
                <wp:extent cx="210553" cy="198521"/>
                <wp:effectExtent l="0" t="0" r="5715" b="508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CC8257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DA11A" id="Text Box 502" o:spid="_x0000_s1028" type="#_x0000_t202" style="position:absolute;left:0;text-align:left;margin-left:117pt;margin-top:100.35pt;width:16.6pt;height:15.6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" fillcolor="red" stroked="f" strokeweight="1pt">
                <v:textbox inset="0,0,0,0">
                  <w:txbxContent>
                    <w:p w14:paraId="72CC8257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84B30E9" wp14:editId="17A0177D">
                <wp:simplePos x="0" y="0"/>
                <wp:positionH relativeFrom="column">
                  <wp:posOffset>3414596</wp:posOffset>
                </wp:positionH>
                <wp:positionV relativeFrom="paragraph">
                  <wp:posOffset>1274211</wp:posOffset>
                </wp:positionV>
                <wp:extent cx="210553" cy="198521"/>
                <wp:effectExtent l="0" t="0" r="5715" b="508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D73829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30E9" id="Text Box 48" o:spid="_x0000_s1029" type="#_x0000_t202" style="position:absolute;left:0;text-align:left;margin-left:268.85pt;margin-top:100.35pt;width:16.6pt;height:15.6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" fillcolor="red" stroked="f" strokeweight="1pt">
                <v:textbox inset="0,0,0,0">
                  <w:txbxContent>
                    <w:p w14:paraId="69D73829" w14:textId="77777777" w:rsidR="005E14F9" w:rsidRPr="00757441" w:rsidRDefault="005E14F9" w:rsidP="005E14F9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3B1DCC4" wp14:editId="096F3A8D">
                <wp:simplePos x="0" y="0"/>
                <wp:positionH relativeFrom="column">
                  <wp:posOffset>2925371</wp:posOffset>
                </wp:positionH>
                <wp:positionV relativeFrom="paragraph">
                  <wp:posOffset>1477000</wp:posOffset>
                </wp:positionV>
                <wp:extent cx="489887" cy="333687"/>
                <wp:effectExtent l="25400" t="12700" r="18415" b="3492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887" cy="33368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AC9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30.35pt;margin-top:116.3pt;width:38.55pt;height:26.25pt;flip:x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B25E3B4" wp14:editId="479D37DF">
                <wp:simplePos x="0" y="0"/>
                <wp:positionH relativeFrom="column">
                  <wp:posOffset>1736142</wp:posOffset>
                </wp:positionH>
                <wp:positionV relativeFrom="paragraph">
                  <wp:posOffset>1074462</wp:posOffset>
                </wp:positionV>
                <wp:extent cx="411125" cy="212651"/>
                <wp:effectExtent l="12700" t="25400" r="33655" b="1651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F2639" id="Straight Arrow Connector 28" o:spid="_x0000_s1026" type="#_x0000_t32" style="position:absolute;margin-left:136.7pt;margin-top:84.6pt;width:32.35pt;height:16.75pt;flip: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AbA7nT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754ACA" wp14:editId="2FC30CFD">
                <wp:simplePos x="0" y="0"/>
                <wp:positionH relativeFrom="column">
                  <wp:posOffset>1853565</wp:posOffset>
                </wp:positionH>
                <wp:positionV relativeFrom="paragraph">
                  <wp:posOffset>160744</wp:posOffset>
                </wp:positionV>
                <wp:extent cx="411125" cy="212651"/>
                <wp:effectExtent l="12700" t="25400" r="33655" b="16510"/>
                <wp:wrapNone/>
                <wp:docPr id="503" name="Straight Arrow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35DC0" id="Straight Arrow Connector 503" o:spid="_x0000_s1026" type="#_x0000_t32" style="position:absolute;margin-left:145.95pt;margin-top:12.65pt;width:32.35pt;height:16.75pt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68D60513" wp14:editId="758D8875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58A507AD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0" w:name="_Toc129586410"/>
      <w:r>
        <w:rPr>
          <w:rFonts w:hint="cs"/>
          <w:cs/>
        </w:rPr>
        <w:t>หน้าแรก</w:t>
      </w:r>
      <w:bookmarkEnd w:id="80"/>
    </w:p>
    <w:p w14:paraId="45BBEAF1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30E755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243CA613" w14:textId="38AB261C" w:rsidR="005E14F9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รายชื่อบริษัทแนะนำ</w:t>
      </w:r>
    </w:p>
    <w:p w14:paraId="18E1D059" w14:textId="183EDFC1" w:rsidR="005E14F9" w:rsidRDefault="005E14F9" w:rsidP="005E14F9">
      <w:r>
        <w:rPr>
          <w:cs/>
        </w:rPr>
        <w:lastRenderedPageBreak/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77777777" w:rsidR="005E14F9" w:rsidRPr="00264811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20811E48" wp14:editId="14737A0A">
                <wp:simplePos x="0" y="0"/>
                <wp:positionH relativeFrom="column">
                  <wp:posOffset>1565141</wp:posOffset>
                </wp:positionH>
                <wp:positionV relativeFrom="paragraph">
                  <wp:posOffset>351155</wp:posOffset>
                </wp:positionV>
                <wp:extent cx="210553" cy="198521"/>
                <wp:effectExtent l="0" t="0" r="5715" b="508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1FF47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11E48" id="Text Box 47" o:spid="_x0000_s1030" type="#_x0000_t202" style="position:absolute;left:0;text-align:left;margin-left:123.25pt;margin-top:27.65pt;width:16.6pt;height:15.65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" fillcolor="red" stroked="f" strokeweight="1pt">
                <v:textbox inset="0,0,0,0">
                  <w:txbxContent>
                    <w:p w14:paraId="631FF47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2D1D88DB" wp14:editId="61180E60">
                <wp:simplePos x="0" y="0"/>
                <wp:positionH relativeFrom="column">
                  <wp:posOffset>4313054</wp:posOffset>
                </wp:positionH>
                <wp:positionV relativeFrom="paragraph">
                  <wp:posOffset>1124952</wp:posOffset>
                </wp:positionV>
                <wp:extent cx="210553" cy="198521"/>
                <wp:effectExtent l="0" t="0" r="5715" b="508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198521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A6873B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D88DB" id="Text Box 46" o:spid="_x0000_s1031" type="#_x0000_t202" style="position:absolute;left:0;text-align:left;margin-left:339.6pt;margin-top:88.6pt;width:16.6pt;height:15.6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" fillcolor="red" stroked="f" strokeweight="1pt">
                <v:textbox inset="0,0,0,0">
                  <w:txbxContent>
                    <w:p w14:paraId="08A6873B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2EC6A63" wp14:editId="72BA5F48">
                <wp:simplePos x="0" y="0"/>
                <wp:positionH relativeFrom="column">
                  <wp:posOffset>3923632</wp:posOffset>
                </wp:positionH>
                <wp:positionV relativeFrom="paragraph">
                  <wp:posOffset>1085114</wp:posOffset>
                </wp:positionV>
                <wp:extent cx="323515" cy="88231"/>
                <wp:effectExtent l="0" t="50800" r="6985" b="1397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515" cy="88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1EAE3" id="Straight Arrow Connector 39" o:spid="_x0000_s1026" type="#_x0000_t32" style="position:absolute;margin-left:308.95pt;margin-top:85.45pt;width:25.45pt;height:6.95pt;flip:x y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2E64F27" wp14:editId="08779112">
                <wp:simplePos x="0" y="0"/>
                <wp:positionH relativeFrom="column">
                  <wp:posOffset>1776730</wp:posOffset>
                </wp:positionH>
                <wp:positionV relativeFrom="paragraph">
                  <wp:posOffset>141605</wp:posOffset>
                </wp:positionV>
                <wp:extent cx="411125" cy="212651"/>
                <wp:effectExtent l="12700" t="25400" r="33655" b="16510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125" cy="2126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F0323F" id="Straight Arrow Connector 505" o:spid="_x0000_s1026" type="#_x0000_t32" style="position:absolute;margin-left:139.9pt;margin-top:11.15pt;width:32.35pt;height:16.75pt;flip: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05036D" wp14:editId="51616D06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6D7C7CA0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19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81" w:name="_Toc129586411"/>
      <w:r>
        <w:rPr>
          <w:rFonts w:hint="cs"/>
          <w:cs/>
        </w:rPr>
        <w:t>หน้าเกี่ยวกับ</w:t>
      </w:r>
      <w:bookmarkEnd w:id="81"/>
    </w:p>
    <w:p w14:paraId="10C1D6DE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775CC867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รายละเอียดเกี่ยวกับเว็บไซต์</w:t>
      </w:r>
    </w:p>
    <w:p w14:paraId="6F6BAC67" w14:textId="423C5073" w:rsidR="005E14F9" w:rsidRDefault="005E14F9" w:rsidP="005E14F9"/>
    <w:p w14:paraId="1EE72C36" w14:textId="0E331789" w:rsidR="005E14F9" w:rsidRDefault="005E14F9" w:rsidP="005E14F9"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459B087F" w:rsidR="005E14F9" w:rsidRDefault="005E14F9" w:rsidP="005E14F9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A7100A1" wp14:editId="4105E79A">
                <wp:simplePos x="0" y="0"/>
                <wp:positionH relativeFrom="column">
                  <wp:posOffset>5098415</wp:posOffset>
                </wp:positionH>
                <wp:positionV relativeFrom="paragraph">
                  <wp:posOffset>1416685</wp:posOffset>
                </wp:positionV>
                <wp:extent cx="210185" cy="201295"/>
                <wp:effectExtent l="0" t="0" r="5715" b="190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AE772D" w14:textId="77777777" w:rsidR="005E14F9" w:rsidRPr="00757441" w:rsidRDefault="005E14F9" w:rsidP="005E14F9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100A1" id="Text Box 52" o:spid="_x0000_s1032" type="#_x0000_t202" style="position:absolute;left:0;text-align:left;margin-left:401.45pt;margin-top:111.55pt;width:16.55pt;height:15.8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/KTfQIAAGo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" fillcolor="red" stroked="f" strokeweight="1pt">
                <v:textbox inset="0,0,0,0">
                  <w:txbxContent>
                    <w:p w14:paraId="28AE772D" w14:textId="77777777" w:rsidR="005E14F9" w:rsidRPr="00757441" w:rsidRDefault="005E14F9" w:rsidP="005E14F9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C9725B2" wp14:editId="46FF08EB">
                <wp:simplePos x="0" y="0"/>
                <wp:positionH relativeFrom="column">
                  <wp:posOffset>4455160</wp:posOffset>
                </wp:positionH>
                <wp:positionV relativeFrom="paragraph">
                  <wp:posOffset>1486535</wp:posOffset>
                </wp:positionV>
                <wp:extent cx="714375" cy="140970"/>
                <wp:effectExtent l="25400" t="12700" r="9525" b="4953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1409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C3BA" id="Straight Arrow Connector 51" o:spid="_x0000_s1026" type="#_x0000_t32" style="position:absolute;margin-left:350.8pt;margin-top:117.05pt;width:56.25pt;height:11.1pt;flip:x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92F5814" wp14:editId="2F5ABC85">
                <wp:simplePos x="0" y="0"/>
                <wp:positionH relativeFrom="column">
                  <wp:posOffset>2698115</wp:posOffset>
                </wp:positionH>
                <wp:positionV relativeFrom="paragraph">
                  <wp:posOffset>303530</wp:posOffset>
                </wp:positionV>
                <wp:extent cx="210185" cy="198120"/>
                <wp:effectExtent l="0" t="0" r="5715" b="508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17F789" w14:textId="77777777" w:rsidR="005E14F9" w:rsidRPr="00757441" w:rsidRDefault="005E14F9" w:rsidP="005E14F9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F5814" id="Text Box 45" o:spid="_x0000_s1033" type="#_x0000_t202" style="position:absolute;left:0;text-align:left;margin-left:212.45pt;margin-top:23.9pt;width:16.55pt;height:15.6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" fillcolor="red" stroked="f" strokeweight="1pt">
                <v:textbox inset="0,0,0,0">
                  <w:txbxContent>
                    <w:p w14:paraId="1B17F789" w14:textId="77777777" w:rsidR="005E14F9" w:rsidRPr="00757441" w:rsidRDefault="005E14F9" w:rsidP="005E14F9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0062352" wp14:editId="2E709040">
                <wp:simplePos x="0" y="0"/>
                <wp:positionH relativeFrom="column">
                  <wp:posOffset>2556819</wp:posOffset>
                </wp:positionH>
                <wp:positionV relativeFrom="paragraph">
                  <wp:posOffset>150134</wp:posOffset>
                </wp:positionV>
                <wp:extent cx="214129" cy="212090"/>
                <wp:effectExtent l="25400" t="25400" r="14605" b="1651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129" cy="212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5C725" id="Straight Arrow Connector 43" o:spid="_x0000_s1026" type="#_x0000_t32" style="position:absolute;margin-left:201.3pt;margin-top:11.8pt;width:16.85pt;height:16.7pt;flip:x y;z-index:25199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9010ADA" wp14:editId="7544BEED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66526D34" w:rsidR="005E14F9" w:rsidRDefault="005E14F9" w:rsidP="005E14F9">
      <w:pPr>
        <w:pStyle w:val="Caption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82" w:name="_Toc12958641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82"/>
    </w:p>
    <w:p w14:paraId="3C8E1C6C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32E529AF" w14:textId="77777777" w:rsidR="005E14F9" w:rsidRPr="00264811" w:rsidRDefault="005E14F9" w:rsidP="005E14F9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4FE3A024" w14:textId="40908656" w:rsidR="005E14F9" w:rsidRDefault="005E14F9">
      <w:pPr>
        <w:spacing w:after="160" w:line="259" w:lineRule="auto"/>
      </w:pPr>
      <w:r>
        <w:br w:type="page"/>
      </w:r>
    </w:p>
    <w:p w14:paraId="732C7325" w14:textId="6EF8E38B" w:rsidR="005E14F9" w:rsidRDefault="005E14F9" w:rsidP="005E14F9">
      <w:r>
        <w:lastRenderedPageBreak/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4825616B" w:rsidR="005E14F9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797C464" wp14:editId="479C0980">
                <wp:simplePos x="0" y="0"/>
                <wp:positionH relativeFrom="column">
                  <wp:posOffset>4885690</wp:posOffset>
                </wp:positionH>
                <wp:positionV relativeFrom="paragraph">
                  <wp:posOffset>1407160</wp:posOffset>
                </wp:positionV>
                <wp:extent cx="210185" cy="201295"/>
                <wp:effectExtent l="0" t="0" r="5715" b="1905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3823CB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7C464" id="Text Box 534" o:spid="_x0000_s1034" type="#_x0000_t202" style="position:absolute;left:0;text-align:left;margin-left:384.7pt;margin-top:110.8pt;width:16.55pt;height:15.8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8vTfQIAAGo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" fillcolor="red" stroked="f" strokeweight="1pt">
                <v:textbox inset="0,0,0,0">
                  <w:txbxContent>
                    <w:p w14:paraId="613823CB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50595C7" wp14:editId="72266FCD">
                <wp:simplePos x="0" y="0"/>
                <wp:positionH relativeFrom="column">
                  <wp:posOffset>4538980</wp:posOffset>
                </wp:positionH>
                <wp:positionV relativeFrom="paragraph">
                  <wp:posOffset>1475105</wp:posOffset>
                </wp:positionV>
                <wp:extent cx="414655" cy="45085"/>
                <wp:effectExtent l="25400" t="38100" r="4445" b="5651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655" cy="45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2C2B" id="Straight Arrow Connector 56" o:spid="_x0000_s1026" type="#_x0000_t32" style="position:absolute;margin-left:357.4pt;margin-top:116.15pt;width:32.65pt;height:3.5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02025F0" wp14:editId="52250B11">
                <wp:simplePos x="0" y="0"/>
                <wp:positionH relativeFrom="column">
                  <wp:posOffset>1847215</wp:posOffset>
                </wp:positionH>
                <wp:positionV relativeFrom="paragraph">
                  <wp:posOffset>350520</wp:posOffset>
                </wp:positionV>
                <wp:extent cx="210185" cy="198120"/>
                <wp:effectExtent l="0" t="0" r="5715" b="508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1981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9E4A6" w14:textId="77777777" w:rsidR="00D36391" w:rsidRPr="00757441" w:rsidRDefault="00D36391" w:rsidP="00D36391">
                            <w:pPr>
                              <w:jc w:val="center"/>
                            </w:pPr>
                            <w:r w:rsidRPr="00757441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25F0" id="Text Box 55" o:spid="_x0000_s1035" type="#_x0000_t202" style="position:absolute;left:0;text-align:left;margin-left:145.45pt;margin-top:27.6pt;width:16.55pt;height:15.6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" fillcolor="red" stroked="f" strokeweight="1pt">
                <v:textbox inset="0,0,0,0">
                  <w:txbxContent>
                    <w:p w14:paraId="36B9E4A6" w14:textId="77777777" w:rsidR="00D36391" w:rsidRPr="00757441" w:rsidRDefault="00D36391" w:rsidP="00D36391">
                      <w:pPr>
                        <w:jc w:val="center"/>
                      </w:pPr>
                      <w:r w:rsidRPr="00757441"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5A1B74F" wp14:editId="36AC16B0">
                <wp:simplePos x="0" y="0"/>
                <wp:positionH relativeFrom="column">
                  <wp:posOffset>2018614</wp:posOffset>
                </wp:positionH>
                <wp:positionV relativeFrom="paragraph">
                  <wp:posOffset>141468</wp:posOffset>
                </wp:positionV>
                <wp:extent cx="326189" cy="209216"/>
                <wp:effectExtent l="12700" t="25400" r="29845" b="1968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189" cy="2092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584E9" id="Straight Arrow Connector 54" o:spid="_x0000_s1026" type="#_x0000_t32" style="position:absolute;margin-left:158.95pt;margin-top:11.15pt;width:25.7pt;height:16.45pt;flip:y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58B4EB25" wp14:editId="2FADBF57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7CFDC084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3" w:name="_Toc129586413"/>
      <w:r w:rsidRPr="00264811">
        <w:rPr>
          <w:rFonts w:hint="cs"/>
          <w:cs/>
        </w:rPr>
        <w:t>หน้าแสดงรายชื่อบริษัททั้งหมด</w:t>
      </w:r>
      <w:bookmarkEnd w:id="83"/>
    </w:p>
    <w:p w14:paraId="11412947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0BD955BF" w14:textId="77777777" w:rsidR="00D36391" w:rsidRPr="00264811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5BC03C92" w14:textId="4CA61C5D" w:rsidR="00D36391" w:rsidRDefault="00D36391" w:rsidP="00D36391"/>
    <w:p w14:paraId="1B9B0164" w14:textId="20E6C514" w:rsidR="00D36391" w:rsidRDefault="00D36391" w:rsidP="00D36391">
      <w:r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579E8AA1" w:rsidR="00D36391" w:rsidRDefault="00D36391" w:rsidP="00D36391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991F2B6" wp14:editId="3E36CE8B">
                <wp:simplePos x="0" y="0"/>
                <wp:positionH relativeFrom="column">
                  <wp:posOffset>1325245</wp:posOffset>
                </wp:positionH>
                <wp:positionV relativeFrom="paragraph">
                  <wp:posOffset>363855</wp:posOffset>
                </wp:positionV>
                <wp:extent cx="210185" cy="201295"/>
                <wp:effectExtent l="0" t="0" r="5715" b="1905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B4C028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F2B6" id="Text Box 537" o:spid="_x0000_s1036" type="#_x0000_t202" style="position:absolute;left:0;text-align:left;margin-left:104.35pt;margin-top:28.65pt;width:16.55pt;height:15.85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" fillcolor="red" stroked="f" strokeweight="1pt">
                <v:textbox inset="0,0,0,0">
                  <w:txbxContent>
                    <w:p w14:paraId="6CB4C028" w14:textId="77777777" w:rsidR="00D36391" w:rsidRPr="00757441" w:rsidRDefault="00D36391" w:rsidP="00D36391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35FB71F" wp14:editId="5039386F">
                <wp:simplePos x="0" y="0"/>
                <wp:positionH relativeFrom="column">
                  <wp:posOffset>2560955</wp:posOffset>
                </wp:positionH>
                <wp:positionV relativeFrom="paragraph">
                  <wp:posOffset>1102995</wp:posOffset>
                </wp:positionV>
                <wp:extent cx="506095" cy="290195"/>
                <wp:effectExtent l="25400" t="25400" r="14605" b="14605"/>
                <wp:wrapNone/>
                <wp:docPr id="538" name="Straight Arrow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6095" cy="290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A86B8" id="Straight Arrow Connector 538" o:spid="_x0000_s1026" type="#_x0000_t32" style="position:absolute;margin-left:201.65pt;margin-top:86.85pt;width:39.85pt;height:22.85pt;flip:x y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2090ED0" wp14:editId="4849BF35">
                <wp:simplePos x="0" y="0"/>
                <wp:positionH relativeFrom="column">
                  <wp:posOffset>2997835</wp:posOffset>
                </wp:positionH>
                <wp:positionV relativeFrom="paragraph">
                  <wp:posOffset>1290320</wp:posOffset>
                </wp:positionV>
                <wp:extent cx="210185" cy="201295"/>
                <wp:effectExtent l="0" t="0" r="5715" b="1905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1DCA2D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90ED0" id="Text Box 539" o:spid="_x0000_s1037" type="#_x0000_t202" style="position:absolute;left:0;text-align:left;margin-left:236.05pt;margin-top:101.6pt;width:16.55pt;height:15.8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2uVfQ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" fillcolor="red" stroked="f" strokeweight="1pt">
                <v:textbox inset="0,0,0,0">
                  <w:txbxContent>
                    <w:p w14:paraId="4D1DCA2D" w14:textId="77777777" w:rsidR="00D36391" w:rsidRPr="00757441" w:rsidRDefault="00D36391" w:rsidP="00D36391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5EC64ED" wp14:editId="5C5F1F89">
                <wp:simplePos x="0" y="0"/>
                <wp:positionH relativeFrom="column">
                  <wp:posOffset>4227195</wp:posOffset>
                </wp:positionH>
                <wp:positionV relativeFrom="paragraph">
                  <wp:posOffset>1946910</wp:posOffset>
                </wp:positionV>
                <wp:extent cx="782955" cy="184150"/>
                <wp:effectExtent l="25400" t="12700" r="4445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FA2A" id="Straight Arrow Connector 63" o:spid="_x0000_s1026" type="#_x0000_t32" style="position:absolute;margin-left:332.85pt;margin-top:153.3pt;width:61.65pt;height:14.5pt;flip:x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A93ED3C" wp14:editId="3D5E0E80">
                <wp:simplePos x="0" y="0"/>
                <wp:positionH relativeFrom="column">
                  <wp:posOffset>1501775</wp:posOffset>
                </wp:positionH>
                <wp:positionV relativeFrom="paragraph">
                  <wp:posOffset>158115</wp:posOffset>
                </wp:positionV>
                <wp:extent cx="337820" cy="247650"/>
                <wp:effectExtent l="12700" t="25400" r="30480" b="19050"/>
                <wp:wrapNone/>
                <wp:docPr id="536" name="Straight Arrow Connector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247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944ED" id="Straight Arrow Connector 536" o:spid="_x0000_s1026" type="#_x0000_t32" style="position:absolute;margin-left:118.25pt;margin-top:12.45pt;width:26.6pt;height:19.5pt;flip: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349FC310" wp14:editId="6ADD0D8F">
                <wp:simplePos x="0" y="0"/>
                <wp:positionH relativeFrom="column">
                  <wp:posOffset>4940935</wp:posOffset>
                </wp:positionH>
                <wp:positionV relativeFrom="paragraph">
                  <wp:posOffset>1880218</wp:posOffset>
                </wp:positionV>
                <wp:extent cx="210553" cy="201600"/>
                <wp:effectExtent l="0" t="0" r="5715" b="190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2D73BF" w14:textId="77777777" w:rsidR="00D36391" w:rsidRPr="00757441" w:rsidRDefault="00D36391" w:rsidP="00D36391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FC310" id="Text Box 64" o:spid="_x0000_s1038" type="#_x0000_t202" style="position:absolute;left:0;text-align:left;margin-left:389.05pt;margin-top:148.05pt;width:16.6pt;height:15.8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RSP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" fillcolor="red" stroked="f" strokeweight="1pt">
                <v:textbox inset="0,0,0,0">
                  <w:txbxContent>
                    <w:p w14:paraId="1D2D73BF" w14:textId="77777777" w:rsidR="00D36391" w:rsidRPr="00757441" w:rsidRDefault="00D36391" w:rsidP="00D36391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w:drawing>
          <wp:inline distT="0" distB="0" distL="0" distR="0" wp14:anchorId="22AF7983" wp14:editId="40D55A1A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5BBF0E3C" w:rsidR="00D36391" w:rsidRDefault="00D36391" w:rsidP="00D36391">
      <w:pPr>
        <w:pStyle w:val="Caption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84" w:name="_Toc129586414"/>
      <w:r w:rsidRPr="00264811">
        <w:rPr>
          <w:rFonts w:hint="cs"/>
          <w:cs/>
        </w:rPr>
        <w:t>หน้าแสดงผลลัพธ์รายชื่อบริษัท</w:t>
      </w:r>
      <w:bookmarkEnd w:id="84"/>
    </w:p>
    <w:p w14:paraId="21F52B2A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585B110" w14:textId="77777777" w:rsidR="00D36391" w:rsidRPr="00264811" w:rsidRDefault="00D36391" w:rsidP="00D36391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ช่องค้นหา</w:t>
      </w:r>
    </w:p>
    <w:p w14:paraId="7FEAF41A" w14:textId="3AC89E94" w:rsidR="00D469C7" w:rsidRDefault="00D36391" w:rsidP="00D36391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ผลลัพธ์รายชื่อบริษัทที่อยู่ในกลุ่มที่คล้ายคลึงกับความสนใจ</w:t>
      </w:r>
    </w:p>
    <w:p w14:paraId="0B18357C" w14:textId="3ACAE7C3" w:rsidR="00D469C7" w:rsidRDefault="00D469C7">
      <w:pPr>
        <w:spacing w:after="160" w:line="259" w:lineRule="auto"/>
      </w:pPr>
      <w:r>
        <w:br w:type="page"/>
      </w:r>
    </w:p>
    <w:p w14:paraId="05551EC6" w14:textId="385CEDC3" w:rsidR="00D469C7" w:rsidRDefault="00D469C7" w:rsidP="00D469C7">
      <w:pPr>
        <w:spacing w:after="160" w:line="259" w:lineRule="auto"/>
      </w:pPr>
      <w:r>
        <w:lastRenderedPageBreak/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071FF549" w:rsidR="00D469C7" w:rsidRDefault="00D469C7" w:rsidP="00D469C7">
      <w:pPr>
        <w:spacing w:after="160" w:line="259" w:lineRule="auto"/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59BD00D" wp14:editId="6DA8FDDD">
                <wp:simplePos x="0" y="0"/>
                <wp:positionH relativeFrom="column">
                  <wp:posOffset>3742055</wp:posOffset>
                </wp:positionH>
                <wp:positionV relativeFrom="paragraph">
                  <wp:posOffset>989965</wp:posOffset>
                </wp:positionV>
                <wp:extent cx="210185" cy="201295"/>
                <wp:effectExtent l="0" t="0" r="5715" b="19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DA65B7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BD00D" id="Text Box 74" o:spid="_x0000_s1039" type="#_x0000_t202" style="position:absolute;left:0;text-align:left;margin-left:294.65pt;margin-top:77.95pt;width:16.55pt;height:15.8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z5BfgIAAGsFAAAOAAAAZHJzL2Uyb0RvYy54bWysVNtu2zAMfR+wfxD0vtjJkK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" fillcolor="red" stroked="f" strokeweight="1pt">
                <v:textbox inset="0,0,0,0">
                  <w:txbxContent>
                    <w:p w14:paraId="54DA65B7" w14:textId="77777777" w:rsidR="00D469C7" w:rsidRPr="00757441" w:rsidRDefault="00D469C7" w:rsidP="00D469C7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D90BED9" wp14:editId="61BB689B">
                <wp:simplePos x="0" y="0"/>
                <wp:positionH relativeFrom="column">
                  <wp:posOffset>3028315</wp:posOffset>
                </wp:positionH>
                <wp:positionV relativeFrom="paragraph">
                  <wp:posOffset>1069975</wp:posOffset>
                </wp:positionV>
                <wp:extent cx="782955" cy="184150"/>
                <wp:effectExtent l="25400" t="12700" r="4445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2955" cy="184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0A40" id="Straight Arrow Connector 73" o:spid="_x0000_s1026" type="#_x0000_t32" style="position:absolute;margin-left:238.45pt;margin-top:84.25pt;width:61.65pt;height:14.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386CB5CE" wp14:editId="2526EF69">
                <wp:simplePos x="0" y="0"/>
                <wp:positionH relativeFrom="column">
                  <wp:posOffset>2611755</wp:posOffset>
                </wp:positionH>
                <wp:positionV relativeFrom="paragraph">
                  <wp:posOffset>900430</wp:posOffset>
                </wp:positionV>
                <wp:extent cx="210185" cy="201295"/>
                <wp:effectExtent l="0" t="0" r="5715" b="1905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540530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CB5CE" id="Text Box 72" o:spid="_x0000_s1040" type="#_x0000_t202" style="position:absolute;left:0;text-align:left;margin-left:205.65pt;margin-top:70.9pt;width:16.55pt;height:15.8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" fillcolor="red" stroked="f" strokeweight="1pt">
                <v:textbox inset="0,0,0,0">
                  <w:txbxContent>
                    <w:p w14:paraId="60540530" w14:textId="77777777" w:rsidR="00D469C7" w:rsidRPr="00757441" w:rsidRDefault="00D469C7" w:rsidP="00D469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3D3495B" wp14:editId="43F18FD0">
                <wp:simplePos x="0" y="0"/>
                <wp:positionH relativeFrom="column">
                  <wp:posOffset>1936750</wp:posOffset>
                </wp:positionH>
                <wp:positionV relativeFrom="paragraph">
                  <wp:posOffset>903605</wp:posOffset>
                </wp:positionV>
                <wp:extent cx="624840" cy="86360"/>
                <wp:effectExtent l="0" t="63500" r="10160" b="1524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4840" cy="86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99079" id="Straight Arrow Connector 71" o:spid="_x0000_s1026" type="#_x0000_t32" style="position:absolute;margin-left:152.5pt;margin-top:71.15pt;width:49.2pt;height:6.8pt;flip:x 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F265D72" wp14:editId="75B1E02A">
                <wp:simplePos x="0" y="0"/>
                <wp:positionH relativeFrom="column">
                  <wp:posOffset>2291080</wp:posOffset>
                </wp:positionH>
                <wp:positionV relativeFrom="paragraph">
                  <wp:posOffset>494030</wp:posOffset>
                </wp:positionV>
                <wp:extent cx="210185" cy="201295"/>
                <wp:effectExtent l="0" t="0" r="5715" b="190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C1162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65D72" id="Text Box 69" o:spid="_x0000_s1041" type="#_x0000_t202" style="position:absolute;left:0;text-align:left;margin-left:180.4pt;margin-top:38.9pt;width:16.55pt;height:15.8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" fillcolor="red" stroked="f" strokeweight="1pt">
                <v:textbox inset="0,0,0,0">
                  <w:txbxContent>
                    <w:p w14:paraId="6DAC1162" w14:textId="77777777" w:rsidR="00D469C7" w:rsidRPr="00757441" w:rsidRDefault="00D469C7" w:rsidP="00D469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E7DEBD3" wp14:editId="4BA0DFAD">
                <wp:simplePos x="0" y="0"/>
                <wp:positionH relativeFrom="column">
                  <wp:posOffset>1664970</wp:posOffset>
                </wp:positionH>
                <wp:positionV relativeFrom="paragraph">
                  <wp:posOffset>543560</wp:posOffset>
                </wp:positionV>
                <wp:extent cx="626745" cy="100330"/>
                <wp:effectExtent l="0" t="50800" r="8255" b="1397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745" cy="10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FF99" id="Straight Arrow Connector 68" o:spid="_x0000_s1026" type="#_x0000_t32" style="position:absolute;margin-left:131.1pt;margin-top:42.8pt;width:49.35pt;height:7.9pt;flip:x 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DB70289" wp14:editId="77CB419B">
                <wp:simplePos x="0" y="0"/>
                <wp:positionH relativeFrom="column">
                  <wp:posOffset>2818130</wp:posOffset>
                </wp:positionH>
                <wp:positionV relativeFrom="paragraph">
                  <wp:posOffset>247015</wp:posOffset>
                </wp:positionV>
                <wp:extent cx="210185" cy="201295"/>
                <wp:effectExtent l="0" t="0" r="5715" b="190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F897C" w14:textId="77777777" w:rsidR="00D469C7" w:rsidRPr="00757441" w:rsidRDefault="00D469C7" w:rsidP="00D469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70289" id="Text Box 67" o:spid="_x0000_s1042" type="#_x0000_t202" style="position:absolute;left:0;text-align:left;margin-left:221.9pt;margin-top:19.45pt;width:16.55pt;height:15.8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" fillcolor="red" stroked="f" strokeweight="1pt">
                <v:textbox inset="0,0,0,0">
                  <w:txbxContent>
                    <w:p w14:paraId="177F897C" w14:textId="77777777" w:rsidR="00D469C7" w:rsidRPr="00757441" w:rsidRDefault="00D469C7" w:rsidP="00D469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E546224" wp14:editId="351C4F58">
                <wp:simplePos x="0" y="0"/>
                <wp:positionH relativeFrom="column">
                  <wp:posOffset>2013036</wp:posOffset>
                </wp:positionH>
                <wp:positionV relativeFrom="paragraph">
                  <wp:posOffset>162045</wp:posOffset>
                </wp:positionV>
                <wp:extent cx="806939" cy="172427"/>
                <wp:effectExtent l="0" t="50800" r="6350" b="18415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6939" cy="1724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5257E" id="Straight Arrow Connector 66" o:spid="_x0000_s1026" type="#_x0000_t32" style="position:absolute;margin-left:158.5pt;margin-top:12.75pt;width:63.55pt;height:13.6pt;flip:x 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7699733D" wp14:editId="77E6DF72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4A62B6FE" w:rsidR="00D469C7" w:rsidRDefault="00D469C7" w:rsidP="00D469C7">
      <w:pPr>
        <w:pStyle w:val="Caption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85" w:name="_Toc129586415"/>
      <w:r w:rsidRPr="00264811">
        <w:rPr>
          <w:rFonts w:hint="cs"/>
          <w:cs/>
        </w:rPr>
        <w:t>หน้าแสดงข้อมูลบริษัท</w:t>
      </w:r>
      <w:bookmarkEnd w:id="85"/>
    </w:p>
    <w:p w14:paraId="3455B16E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เมนูหลัก</w:t>
      </w:r>
    </w:p>
    <w:p w14:paraId="56848A99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ชื่อบริษัท</w:t>
      </w:r>
    </w:p>
    <w:p w14:paraId="35C5EDEB" w14:textId="77777777" w:rsidR="00D469C7" w:rsidRPr="00264811" w:rsidRDefault="00D469C7" w:rsidP="00D469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ที่อยู่และข้อมูลติดต่อบริษัท</w:t>
      </w:r>
    </w:p>
    <w:p w14:paraId="05451E27" w14:textId="77777777" w:rsidR="00D469C7" w:rsidRPr="00264811" w:rsidRDefault="00D469C7" w:rsidP="00D469C7">
      <w:pPr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>รูปแบบรายละเอียดธุรกิจของบริษัท</w:t>
      </w:r>
    </w:p>
    <w:p w14:paraId="6BAE4E92" w14:textId="18948456" w:rsidR="00D469C7" w:rsidRPr="00D469C7" w:rsidRDefault="00351901" w:rsidP="0003424F">
      <w:pPr>
        <w:spacing w:after="160" w:line="259" w:lineRule="auto"/>
      </w:pPr>
      <w:r>
        <w:br w:type="page"/>
      </w:r>
    </w:p>
    <w:p w14:paraId="7D7568FF" w14:textId="2EFECCE3" w:rsidR="00307F65" w:rsidRDefault="00307F65" w:rsidP="00E66B01">
      <w:pPr>
        <w:pStyle w:val="Heading1"/>
      </w:pPr>
      <w:bookmarkStart w:id="86" w:name="_Toc104142072"/>
      <w:bookmarkStart w:id="87" w:name="_Toc104294414"/>
      <w:bookmarkStart w:id="88" w:name="_Toc129250962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86"/>
      <w:bookmarkEnd w:id="87"/>
      <w:bookmarkEnd w:id="88"/>
      <w:r>
        <w:br/>
      </w:r>
    </w:p>
    <w:p w14:paraId="47163723" w14:textId="61E64E05" w:rsidR="00C74477" w:rsidRDefault="00C74477" w:rsidP="00C74477">
      <w:pPr>
        <w:pStyle w:val="Style1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47E04596" w:rsidR="00C74477" w:rsidRPr="00C74477" w:rsidRDefault="00862C1F" w:rsidP="00C74477">
      <w:pPr>
        <w:pStyle w:val="Heading2"/>
      </w:pPr>
      <w:bookmarkStart w:id="89" w:name="_Toc129250963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 xml:space="preserve">การวิเคราะห์และการทำ </w:t>
      </w:r>
      <w:r w:rsidR="00C74477">
        <w:t>Word segmentation</w:t>
      </w:r>
      <w:bookmarkEnd w:id="89"/>
    </w:p>
    <w:p w14:paraId="7079D0E1" w14:textId="247848FD" w:rsidR="00862C1F" w:rsidRDefault="00376599" w:rsidP="00E66B01">
      <w:pPr>
        <w:pStyle w:val="Style1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E66B01">
      <w:pPr>
        <w:pStyle w:val="Style1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E66B01">
      <w:pPr>
        <w:pStyle w:val="Style1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C74477">
      <w:pPr>
        <w:pStyle w:val="Style1"/>
        <w:ind w:firstLine="0"/>
      </w:pPr>
    </w:p>
    <w:p w14:paraId="79A5284D" w14:textId="61A41A7D" w:rsidR="00C74477" w:rsidRDefault="00C74477" w:rsidP="00CB34FA">
      <w:pPr>
        <w:pStyle w:val="Style1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1D1277">
      <w:pPr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1D1277">
      <w:pPr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8E3677">
      <w:pPr>
        <w:pStyle w:val="Style1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r w:rsidRPr="00264811">
        <w:rPr>
          <w:rFonts w:hint="cs"/>
        </w:rPr>
        <w:t xml:space="preserve">newmm, longest, newmm-safe, mm, icu, deepcut, attacut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>
      <w:pPr>
        <w:pStyle w:val="Style1"/>
        <w:numPr>
          <w:ilvl w:val="0"/>
          <w:numId w:val="9"/>
        </w:numPr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C70295">
      <w:pPr>
        <w:pStyle w:val="Style1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newmm - dictionary-based, Maximum Matching + Thai Character Cluster</w:t>
      </w:r>
    </w:p>
    <w:p w14:paraId="343E877C" w14:textId="2D5832E6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deepcut - wrapper for DeepCut, learning-based approach</w:t>
      </w:r>
    </w:p>
    <w:p w14:paraId="2BA57926" w14:textId="749A7EE1" w:rsidR="00C70295" w:rsidRDefault="00C70295">
      <w:pPr>
        <w:pStyle w:val="Style1"/>
        <w:numPr>
          <w:ilvl w:val="0"/>
          <w:numId w:val="10"/>
        </w:numPr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C70295">
      <w:pPr>
        <w:pStyle w:val="Style1"/>
        <w:ind w:firstLine="0"/>
      </w:pPr>
      <w:r w:rsidRPr="00264811">
        <w:rPr>
          <w:rFonts w:hint="cs"/>
          <w:cs/>
        </w:rPr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C70295">
      <w:pPr>
        <w:pStyle w:val="Style1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9D77BBD" wp14:editId="01D2A3BD">
            <wp:extent cx="5600700" cy="3402965"/>
            <wp:effectExtent l="0" t="0" r="0" b="0"/>
            <wp:docPr id="567" name="Picture 5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7F55A20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24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0" w:name="_Toc129586416"/>
      <w:r w:rsidRPr="00264811">
        <w:rPr>
          <w:rFonts w:hint="cs"/>
          <w:cs/>
        </w:rPr>
        <w:t>ตัวอย่างข้อมูลต้นฉบับ</w:t>
      </w:r>
      <w:bookmarkEnd w:id="90"/>
    </w:p>
    <w:p w14:paraId="72ECF244" w14:textId="07171F41" w:rsidR="00C07C33" w:rsidRDefault="00C07C33" w:rsidP="00C07C33"/>
    <w:p w14:paraId="1D16C088" w14:textId="250A2D88" w:rsidR="00C07C33" w:rsidRDefault="00C07C33" w:rsidP="00C07C33">
      <w:r>
        <w:rPr>
          <w:noProof/>
        </w:rPr>
        <w:drawing>
          <wp:inline distT="0" distB="0" distL="0" distR="0" wp14:anchorId="4AC1B9B5" wp14:editId="28C4E822">
            <wp:extent cx="5600700" cy="340296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0277BA2" w:rsidR="00C07C33" w:rsidRDefault="00C07C33" w:rsidP="00C07C33">
      <w:pPr>
        <w:pStyle w:val="Caption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91" w:name="_Toc129586417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newmm</w:t>
      </w:r>
      <w:bookmarkEnd w:id="91"/>
    </w:p>
    <w:p w14:paraId="5E88B755" w14:textId="56E4DD4E" w:rsidR="00E24481" w:rsidRDefault="00E24481" w:rsidP="00E24481">
      <w:r>
        <w:rPr>
          <w:noProof/>
        </w:rPr>
        <w:lastRenderedPageBreak/>
        <w:drawing>
          <wp:inline distT="0" distB="0" distL="0" distR="0" wp14:anchorId="35B59790" wp14:editId="2461CC3C">
            <wp:extent cx="5600700" cy="3402965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108E9BDE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26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2" w:name="_Toc12958641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92"/>
    </w:p>
    <w:p w14:paraId="7D94D353" w14:textId="517BFFFA" w:rsidR="00E24481" w:rsidRDefault="00E24481" w:rsidP="00E24481"/>
    <w:p w14:paraId="1D17F828" w14:textId="1E44D8A8" w:rsidR="00E24481" w:rsidRDefault="00E24481" w:rsidP="00E24481">
      <w:r>
        <w:rPr>
          <w:noProof/>
        </w:rPr>
        <w:drawing>
          <wp:inline distT="0" distB="0" distL="0" distR="0" wp14:anchorId="242ED212" wp14:editId="14CD2D05">
            <wp:extent cx="5600700" cy="34029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0078B5F0" w:rsidR="00E24481" w:rsidRDefault="00E24481" w:rsidP="00E24481">
      <w:pPr>
        <w:pStyle w:val="Caption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93" w:name="_Toc12958641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deepcut</w:t>
      </w:r>
      <w:bookmarkEnd w:id="93"/>
    </w:p>
    <w:p w14:paraId="6DC54BBA" w14:textId="6FC31BBC" w:rsidR="00C256DE" w:rsidRDefault="00C256DE">
      <w:pPr>
        <w:spacing w:after="160" w:line="259" w:lineRule="auto"/>
      </w:pPr>
      <w:r>
        <w:br w:type="page"/>
      </w:r>
    </w:p>
    <w:p w14:paraId="2B0BEA1E" w14:textId="209D0607" w:rsidR="00C256DE" w:rsidRDefault="00C256DE" w:rsidP="00C256DE">
      <w:pPr>
        <w:rPr>
          <w:b/>
          <w:bCs/>
        </w:rPr>
      </w:pPr>
      <w:r>
        <w:rPr>
          <w:rFonts w:hint="cs"/>
          <w:b/>
          <w:bCs/>
          <w:cs/>
        </w:rPr>
        <w:lastRenderedPageBreak/>
        <w:t>ผลการทดสอบความแม่นยำการตัดคำ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150984">
            <w:pPr>
              <w:jc w:val="thaiDistribute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newmm</w:t>
            </w:r>
          </w:p>
        </w:tc>
        <w:tc>
          <w:tcPr>
            <w:tcW w:w="4145" w:type="dxa"/>
          </w:tcPr>
          <w:p w14:paraId="2C7A2B9C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deepcut</w:t>
            </w:r>
          </w:p>
        </w:tc>
        <w:tc>
          <w:tcPr>
            <w:tcW w:w="4145" w:type="dxa"/>
          </w:tcPr>
          <w:p w14:paraId="4A8CA250" w14:textId="77777777" w:rsidR="00C256DE" w:rsidRPr="00264811" w:rsidRDefault="00C256DE" w:rsidP="00150984">
            <w:pPr>
              <w:jc w:val="thaiDistribute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C256DE">
      <w:pPr>
        <w:rPr>
          <w:b/>
          <w:bCs/>
        </w:rPr>
      </w:pPr>
    </w:p>
    <w:p w14:paraId="7C541304" w14:textId="3F86FE3D" w:rsidR="00C256DE" w:rsidRPr="00C256DE" w:rsidRDefault="00C256DE" w:rsidP="00C256DE">
      <w:pPr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 xml:space="preserve">จากการทดลองพบว่า </w:t>
      </w:r>
      <w:r w:rsidRPr="00264811">
        <w:rPr>
          <w:rFonts w:hint="cs"/>
        </w:rPr>
        <w:t xml:space="preserve">Engine newmm </w:t>
      </w:r>
      <w:r w:rsidRPr="00264811">
        <w:rPr>
          <w:rFonts w:hint="cs"/>
          <w:cs/>
        </w:rPr>
        <w:t xml:space="preserve">ในไลบรารี่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>นั้นมีความแม่นยำ</w:t>
      </w:r>
      <w:r>
        <w:br/>
      </w:r>
      <w:r w:rsidRPr="00264811">
        <w:rPr>
          <w:rFonts w:hint="cs"/>
          <w:cs/>
        </w:rPr>
        <w:t xml:space="preserve">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 xml:space="preserve">ค่าความแม่นยำอยู่ที่ </w:t>
      </w:r>
      <w:r w:rsidRPr="00264811">
        <w:rPr>
          <w:rFonts w:hint="cs"/>
        </w:rPr>
        <w:t xml:space="preserve">83.04% </w:t>
      </w:r>
      <w:r w:rsidRPr="00264811">
        <w:rPr>
          <w:rFonts w:hint="cs"/>
          <w:cs/>
        </w:rPr>
        <w:t>และ</w:t>
      </w:r>
      <w:r w:rsidRPr="00264811">
        <w:rPr>
          <w:rFonts w:hint="cs"/>
          <w:cs/>
        </w:rPr>
        <w:br/>
        <w:t xml:space="preserve">ความแม่นยำน้อยที่สุดคือ </w:t>
      </w:r>
      <w:r w:rsidRPr="00264811">
        <w:rPr>
          <w:rFonts w:hint="cs"/>
        </w:rPr>
        <w:t xml:space="preserve">deepcut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newmm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944876">
      <w:pPr>
        <w:pStyle w:val="ListParagraph"/>
        <w:tabs>
          <w:tab w:val="left" w:pos="540"/>
          <w:tab w:val="left" w:pos="7290"/>
        </w:tabs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E049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43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AvTGw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3D0085B7">
            <wp:extent cx="4320000" cy="2056945"/>
            <wp:effectExtent l="0" t="0" r="0" b="0"/>
            <wp:docPr id="75" name="Picture 7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websit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6C53C69A" w:rsidR="00AE700F" w:rsidRDefault="00AE700F" w:rsidP="00AE700F">
      <w:pPr>
        <w:pStyle w:val="Caption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28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4" w:name="_Toc129586420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r w:rsidRPr="00264811">
        <w:rPr>
          <w:rFonts w:hint="cs"/>
        </w:rPr>
        <w:t>Pythainlp</w:t>
      </w:r>
      <w:bookmarkEnd w:id="94"/>
    </w:p>
    <w:p w14:paraId="04BC8EE7" w14:textId="77777777" w:rsidR="00944876" w:rsidRPr="00944876" w:rsidRDefault="00944876" w:rsidP="00944876"/>
    <w:p w14:paraId="4E844EDE" w14:textId="50C2E452" w:rsidR="004A6A93" w:rsidRDefault="00CB34FA" w:rsidP="00CB34FA">
      <w:pPr>
        <w:ind w:firstLine="720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5FBE04AA" w14:textId="7455FAC5" w:rsidR="00944876" w:rsidRDefault="00944876" w:rsidP="00CB34FA">
      <w:pPr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 xml:space="preserve"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โดยการวัดจากน้ำหนักของคำด้วยวิธีดังกล่าวดังภาพที่ </w:t>
      </w:r>
      <w:r w:rsidRPr="00264811">
        <w:rPr>
          <w:rFonts w:hint="cs"/>
        </w:rPr>
        <w:t xml:space="preserve">30 </w:t>
      </w:r>
      <w:r w:rsidRPr="00264811">
        <w:rPr>
          <w:rFonts w:hint="cs"/>
          <w:cs/>
        </w:rPr>
        <w:t xml:space="preserve">ที่แสดงการตัดคำและเรียงจากน้ำหนักของคำ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อันดับแรก</w:t>
      </w:r>
    </w:p>
    <w:p w14:paraId="21825719" w14:textId="6568E521" w:rsidR="00944876" w:rsidRDefault="00944876" w:rsidP="00944876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"https://github.com/slapexs/final_project/blob/develop/screenshort/sample_tfidf.png?raw=true"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68482988" wp14:editId="580F7E30">
            <wp:extent cx="4320000" cy="2093378"/>
            <wp:effectExtent l="0" t="0" r="0" b="0"/>
            <wp:docPr id="76" name="Picture 76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09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042B2033" w14:textId="5C28025F" w:rsidR="00944876" w:rsidRDefault="00944876" w:rsidP="00944876">
      <w:pPr>
        <w:pStyle w:val="Caption"/>
      </w:pPr>
      <w:r w:rsidRPr="00944876">
        <w:rPr>
          <w:b/>
          <w:bCs/>
          <w:cs/>
        </w:rPr>
        <w:t xml:space="preserve">ภาพที่ </w:t>
      </w:r>
      <w:r w:rsidRPr="00944876">
        <w:rPr>
          <w:b/>
          <w:bCs/>
          <w:cs/>
        </w:rPr>
        <w:fldChar w:fldCharType="begin"/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</w:rPr>
        <w:instrText xml:space="preserve">SEQ </w:instrText>
      </w:r>
      <w:r w:rsidRPr="00944876">
        <w:rPr>
          <w:b/>
          <w:bCs/>
          <w:cs/>
        </w:rPr>
        <w:instrText xml:space="preserve">ภาพที่ </w:instrText>
      </w:r>
      <w:r w:rsidRPr="00944876">
        <w:rPr>
          <w:b/>
          <w:bCs/>
        </w:rPr>
        <w:instrText>\* ARABIC</w:instrText>
      </w:r>
      <w:r w:rsidRPr="00944876">
        <w:rPr>
          <w:b/>
          <w:bCs/>
          <w:cs/>
        </w:rPr>
        <w:instrText xml:space="preserve"> </w:instrText>
      </w:r>
      <w:r w:rsidRPr="0094487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29</w:t>
      </w:r>
      <w:r w:rsidRPr="00944876">
        <w:rPr>
          <w:b/>
          <w:bCs/>
          <w:cs/>
        </w:rPr>
        <w:fldChar w:fldCharType="end"/>
      </w:r>
      <w:r>
        <w:t xml:space="preserve"> </w:t>
      </w:r>
      <w:bookmarkStart w:id="95" w:name="_Toc129586421"/>
      <w:r w:rsidRPr="00264811">
        <w:rPr>
          <w:rFonts w:hint="cs"/>
          <w:cs/>
        </w:rPr>
        <w:t xml:space="preserve">ตัวอย่างการตัดคำและเรียงคำที่มีน้ำหนักมากที่สุด </w:t>
      </w:r>
      <w:r w:rsidRPr="00264811">
        <w:rPr>
          <w:rFonts w:hint="cs"/>
        </w:rPr>
        <w:t xml:space="preserve">5 </w:t>
      </w:r>
      <w:r w:rsidRPr="00264811">
        <w:rPr>
          <w:rFonts w:hint="cs"/>
          <w:cs/>
        </w:rPr>
        <w:t>อันดับ</w:t>
      </w:r>
      <w:bookmarkEnd w:id="95"/>
    </w:p>
    <w:p w14:paraId="5F54D612" w14:textId="6C2ADF85" w:rsidR="00DE64E6" w:rsidRDefault="00DE64E6" w:rsidP="00DE64E6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28238ACC" w:rsidR="00DE64E6" w:rsidRDefault="00DE64E6" w:rsidP="00DE64E6">
      <w:pPr>
        <w:pStyle w:val="Caption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96" w:name="_Toc129586422"/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96"/>
    </w:p>
    <w:p w14:paraId="30A29956" w14:textId="2B53D558" w:rsidR="00DE64E6" w:rsidRDefault="00DE64E6" w:rsidP="00DE64E6"/>
    <w:p w14:paraId="4A2C523B" w14:textId="67EB0FCC" w:rsidR="00DE64E6" w:rsidRDefault="00DE64E6" w:rsidP="00DE64E6">
      <w:pPr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r w:rsidRPr="00264811">
        <w:rPr>
          <w:rFonts w:hint="cs"/>
        </w:rPr>
        <w:t xml:space="preserve">Pythainlp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31 </w:t>
      </w:r>
      <w:r w:rsidRPr="00264811">
        <w:rPr>
          <w:rFonts w:hint="cs"/>
          <w:cs/>
        </w:rPr>
        <w:t xml:space="preserve">จะเห็นได้ว่ามีคำที่ถูกลบออกไปนั่นคือคำที่เป็น </w:t>
      </w:r>
      <w:r w:rsidRPr="00264811">
        <w:rPr>
          <w:rFonts w:hint="cs"/>
        </w:rPr>
        <w:t>Stop word</w:t>
      </w:r>
      <w:r w:rsidR="00406F1E"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DE64E6">
      <w:pPr>
        <w:ind w:firstLine="720"/>
        <w:jc w:val="thaiDistribute"/>
      </w:pPr>
    </w:p>
    <w:p w14:paraId="28AA9408" w14:textId="0D97BF48" w:rsidR="00406F1E" w:rsidRDefault="00406F1E" w:rsidP="00406F1E">
      <w:pPr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406F1E">
      <w:pPr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406F1E">
      <w:pPr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121D8C">
      <w:pPr>
        <w:jc w:val="thaiDistribute"/>
      </w:pPr>
    </w:p>
    <w:p w14:paraId="1D47B310" w14:textId="404990CE" w:rsidR="00121D8C" w:rsidRDefault="00121D8C" w:rsidP="00121D8C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0790278A">
            <wp:extent cx="4320000" cy="1472964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4678965C" w:rsidR="00121D8C" w:rsidRDefault="00121D8C" w:rsidP="00121D8C">
      <w:pPr>
        <w:pStyle w:val="Caption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97" w:name="_Toc12958642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97"/>
    </w:p>
    <w:p w14:paraId="105C81B7" w14:textId="77777777" w:rsidR="00C641BB" w:rsidRPr="00C641BB" w:rsidRDefault="00C641BB" w:rsidP="00C641BB"/>
    <w:p w14:paraId="497DB91C" w14:textId="6BA3EAE4" w:rsidR="00C641BB" w:rsidRDefault="00C641BB" w:rsidP="00C641BB">
      <w:pPr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3F7330D5" w:rsidR="008E26B0" w:rsidRDefault="00E95E22" w:rsidP="008E26B0">
      <w:pPr>
        <w:jc w:val="center"/>
      </w:pPr>
      <w:r>
        <w:rPr>
          <w:rFonts w:hint="cs"/>
          <w:noProof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FBDE60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5E0FCA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355F6E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17CE4066" w:rsidR="008E26B0" w:rsidRDefault="008E26B0" w:rsidP="008E26B0">
      <w:pPr>
        <w:pStyle w:val="Caption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98" w:name="_Toc12958642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98"/>
    </w:p>
    <w:p w14:paraId="13FE1D37" w14:textId="29556748" w:rsidR="00154B54" w:rsidRPr="00264811" w:rsidRDefault="00154B54" w:rsidP="00154B54"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</w:p>
    <w:p w14:paraId="0119CD66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</w:p>
    <w:p w14:paraId="55E985B7" w14:textId="77777777" w:rsidR="00154B54" w:rsidRPr="00264811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</w:p>
    <w:p w14:paraId="336710D9" w14:textId="0B3FC8C7" w:rsidR="00154B54" w:rsidRDefault="00154B54">
      <w:pPr>
        <w:pStyle w:val="ListParagraph"/>
        <w:numPr>
          <w:ilvl w:val="0"/>
          <w:numId w:val="11"/>
        </w:numPr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</w:p>
    <w:p w14:paraId="1000DB7E" w14:textId="290632CB" w:rsidR="00B21F2A" w:rsidRDefault="00B21F2A" w:rsidP="00B21F2A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7452E187">
            <wp:extent cx="5040000" cy="2520000"/>
            <wp:effectExtent l="0" t="0" r="1905" b="0"/>
            <wp:docPr id="84" name="Picture 8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405D3271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99" w:name="_Toc12958642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99"/>
    </w:p>
    <w:p w14:paraId="12039D7B" w14:textId="2FBD31C1" w:rsidR="00B21F2A" w:rsidRDefault="00B21F2A" w:rsidP="00B21F2A"/>
    <w:p w14:paraId="082A8A30" w14:textId="368612AA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5ABD180C">
            <wp:extent cx="5040000" cy="2520000"/>
            <wp:effectExtent l="0" t="0" r="1905" b="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62AC952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0" w:name="_Toc129586426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0"/>
    </w:p>
    <w:p w14:paraId="585BFD93" w14:textId="10B361BA" w:rsidR="00B21F2A" w:rsidRDefault="00B21F2A" w:rsidP="00B21F2A">
      <w:pPr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F12D6FB">
            <wp:extent cx="5040000" cy="2520000"/>
            <wp:effectExtent l="0" t="0" r="1905" b="0"/>
            <wp:docPr id="87" name="Picture 8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4CB8D6A4" w14:textId="2FB44008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1" w:name="_Toc12958642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01"/>
    </w:p>
    <w:p w14:paraId="10BBF0E9" w14:textId="7262C169" w:rsidR="001B66D3" w:rsidRDefault="001B66D3">
      <w:pPr>
        <w:spacing w:after="160" w:line="259" w:lineRule="auto"/>
      </w:pPr>
      <w:r>
        <w:br w:type="page"/>
      </w:r>
    </w:p>
    <w:p w14:paraId="08F81DDF" w14:textId="6A28B954" w:rsidR="00B21F2A" w:rsidRDefault="00B21F2A" w:rsidP="00B21F2A">
      <w:pPr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4683A625">
            <wp:extent cx="5040000" cy="2520000"/>
            <wp:effectExtent l="0" t="0" r="1905" b="0"/>
            <wp:docPr id="88" name="Picture 8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234DD20F" w:rsidR="00B21F2A" w:rsidRDefault="00B21F2A" w:rsidP="00B21F2A">
      <w:pPr>
        <w:pStyle w:val="Caption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02" w:name="_Toc12958642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02"/>
    </w:p>
    <w:p w14:paraId="32695E11" w14:textId="20288F29" w:rsidR="00B21F2A" w:rsidRDefault="00B21F2A" w:rsidP="00B21F2A"/>
    <w:p w14:paraId="4F08E9F1" w14:textId="1868ADD6" w:rsidR="000E71EF" w:rsidRDefault="000E71EF" w:rsidP="000E71EF">
      <w:pPr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6640D358" w:rsidR="000C0C64" w:rsidRPr="000C0C64" w:rsidRDefault="000C0C64" w:rsidP="000C0C64">
      <w:pPr>
        <w:pStyle w:val="Caption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15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03" w:name="_Toc129214236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การจัดกลุ่ม</w:t>
      </w:r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E71EF">
            <w:pPr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E71EF">
            <w:pPr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53D584AF" w:rsidR="000E71EF" w:rsidRDefault="0022278F" w:rsidP="0022278F">
            <w:pPr>
              <w:jc w:val="center"/>
            </w:pPr>
            <w:r>
              <w:t>469.43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E71EF">
            <w:pPr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3579C401" w:rsidR="000E71EF" w:rsidRDefault="0022278F" w:rsidP="0022278F">
            <w:pPr>
              <w:jc w:val="center"/>
            </w:pPr>
            <w:r>
              <w:t>234.71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E71EF">
            <w:pPr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4B618435" w:rsidR="000E71EF" w:rsidRDefault="0022278F" w:rsidP="0022278F">
            <w:pPr>
              <w:jc w:val="center"/>
            </w:pPr>
            <w:r>
              <w:t>205.38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E71EF">
            <w:pPr>
              <w:jc w:val="center"/>
            </w:pPr>
            <w:r>
              <w:lastRenderedPageBreak/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0E71E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7C0EAF">
            <w:pPr>
              <w:pStyle w:val="ListParagraph"/>
              <w:numPr>
                <w:ilvl w:val="0"/>
                <w:numId w:val="18"/>
              </w:num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2FE7F933" w:rsidR="000E71EF" w:rsidRDefault="0022278F" w:rsidP="0022278F">
            <w:pPr>
              <w:jc w:val="center"/>
            </w:pPr>
            <w:r>
              <w:t>182.56</w:t>
            </w:r>
          </w:p>
        </w:tc>
      </w:tr>
    </w:tbl>
    <w:p w14:paraId="03F75446" w14:textId="31C8A8C8" w:rsidR="000E71EF" w:rsidRDefault="000E71EF" w:rsidP="000E71EF"/>
    <w:p w14:paraId="79FFBD92" w14:textId="784D895A" w:rsidR="00D65BD1" w:rsidRDefault="00217343" w:rsidP="00D65BD1">
      <w:pPr>
        <w:jc w:val="center"/>
      </w:pPr>
      <w:r>
        <w:rPr>
          <w:noProof/>
        </w:rPr>
        <w:drawing>
          <wp:inline distT="0" distB="0" distL="0" distR="0" wp14:anchorId="170143E0" wp14:editId="0ADDC14E">
            <wp:extent cx="5600700" cy="30467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059A20FF" w:rsidR="00D65BD1" w:rsidRDefault="00D65BD1" w:rsidP="00D65BD1">
      <w:pPr>
        <w:pStyle w:val="Caption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37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04" w:name="_Toc12958642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04"/>
    </w:p>
    <w:p w14:paraId="17457DEB" w14:textId="77777777" w:rsidR="007B474E" w:rsidRPr="007B474E" w:rsidRDefault="007B474E" w:rsidP="007B474E"/>
    <w:p w14:paraId="274A5DF3" w14:textId="504FA0BB" w:rsidR="00B21F2A" w:rsidRDefault="00B21F2A" w:rsidP="00617920">
      <w:pPr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Pr="00264811">
        <w:rPr>
          <w:rFonts w:hint="cs"/>
        </w:rPr>
        <w:t>3</w:t>
      </w:r>
      <w:r>
        <w:t>3</w:t>
      </w:r>
      <w:r w:rsidRPr="00264811">
        <w:rPr>
          <w:rFonts w:hint="cs"/>
        </w:rPr>
        <w:t xml:space="preserve">-36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04A68E2F" w:rsidR="009A5306" w:rsidRPr="00264811" w:rsidRDefault="00480600" w:rsidP="00617920">
      <w:pPr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9A5306">
        <w:t xml:space="preserve">37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792D4748" w:rsidR="00B21F2A" w:rsidRDefault="00B21F2A" w:rsidP="00617920">
      <w:pPr>
        <w:jc w:val="thaiDistribute"/>
      </w:pPr>
      <w:r w:rsidRPr="00264811">
        <w:rPr>
          <w:rFonts w:hint="cs"/>
          <w:cs/>
        </w:rPr>
        <w:tab/>
        <w:t xml:space="preserve"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ดังภาพตัวอย่างที่ </w:t>
      </w:r>
      <w:r w:rsidRPr="00264811">
        <w:rPr>
          <w:rFonts w:hint="cs"/>
        </w:rPr>
        <w:t>37-39</w:t>
      </w:r>
    </w:p>
    <w:p w14:paraId="59149176" w14:textId="432E3399" w:rsidR="00614209" w:rsidRDefault="00614209" w:rsidP="00614209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E9C1BAA" wp14:editId="55DE25BE">
            <wp:extent cx="5270500" cy="2027555"/>
            <wp:effectExtent l="0" t="0" r="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4A86" w14:textId="2374D420" w:rsidR="00614209" w:rsidRDefault="00614209" w:rsidP="00614209">
      <w:pPr>
        <w:pStyle w:val="Caption"/>
      </w:pPr>
      <w:r w:rsidRPr="00614209">
        <w:rPr>
          <w:b/>
          <w:bCs/>
          <w:cs/>
        </w:rPr>
        <w:t xml:space="preserve">ภาพที่ </w:t>
      </w:r>
      <w:r w:rsidRPr="00614209">
        <w:rPr>
          <w:b/>
          <w:bCs/>
          <w:cs/>
        </w:rPr>
        <w:fldChar w:fldCharType="begin"/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</w:rPr>
        <w:instrText xml:space="preserve">SEQ </w:instrText>
      </w:r>
      <w:r w:rsidRPr="00614209">
        <w:rPr>
          <w:b/>
          <w:bCs/>
          <w:cs/>
        </w:rPr>
        <w:instrText xml:space="preserve">ภาพที่ </w:instrText>
      </w:r>
      <w:r w:rsidRPr="00614209">
        <w:rPr>
          <w:b/>
          <w:bCs/>
        </w:rPr>
        <w:instrText>\* ARABIC</w:instrText>
      </w:r>
      <w:r w:rsidRPr="00614209">
        <w:rPr>
          <w:b/>
          <w:bCs/>
          <w:cs/>
        </w:rPr>
        <w:instrText xml:space="preserve"> </w:instrText>
      </w:r>
      <w:r w:rsidRPr="0061420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41</w:t>
      </w:r>
      <w:r w:rsidRPr="00614209">
        <w:rPr>
          <w:b/>
          <w:bCs/>
          <w:cs/>
        </w:rPr>
        <w:fldChar w:fldCharType="end"/>
      </w:r>
      <w:r>
        <w:t xml:space="preserve"> </w:t>
      </w:r>
      <w:bookmarkStart w:id="105" w:name="_Toc129586430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05"/>
    </w:p>
    <w:p w14:paraId="7330CDB7" w14:textId="77777777" w:rsidR="001C28C9" w:rsidRPr="001C28C9" w:rsidRDefault="001C28C9" w:rsidP="001C28C9"/>
    <w:p w14:paraId="46C6CCF7" w14:textId="61ED77D3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3E53D09" wp14:editId="2C63390B">
            <wp:extent cx="5270500" cy="2027555"/>
            <wp:effectExtent l="0" t="0" r="0" b="0"/>
            <wp:docPr id="90" name="Picture 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AB54A" w14:textId="6E479A50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42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6" w:name="_Toc129586431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6"/>
    </w:p>
    <w:p w14:paraId="6175F8B9" w14:textId="77777777" w:rsidR="001C28C9" w:rsidRPr="001C28C9" w:rsidRDefault="001C28C9" w:rsidP="001C28C9"/>
    <w:p w14:paraId="7815FC15" w14:textId="05D3CCB1" w:rsidR="00614209" w:rsidRDefault="00614209" w:rsidP="00614209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5F32DA67" wp14:editId="3CF17AF5">
            <wp:extent cx="5270500" cy="2027555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62F7" w14:textId="1D16718F" w:rsidR="001C28C9" w:rsidRDefault="001C28C9" w:rsidP="001C28C9">
      <w:pPr>
        <w:pStyle w:val="Caption"/>
      </w:pPr>
      <w:r w:rsidRPr="001C28C9">
        <w:rPr>
          <w:b/>
          <w:bCs/>
          <w:cs/>
        </w:rPr>
        <w:t xml:space="preserve">ภาพที่ </w:t>
      </w:r>
      <w:r w:rsidRPr="001C28C9">
        <w:rPr>
          <w:b/>
          <w:bCs/>
          <w:cs/>
        </w:rPr>
        <w:fldChar w:fldCharType="begin"/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</w:rPr>
        <w:instrText xml:space="preserve">SEQ </w:instrText>
      </w:r>
      <w:r w:rsidRPr="001C28C9">
        <w:rPr>
          <w:b/>
          <w:bCs/>
          <w:cs/>
        </w:rPr>
        <w:instrText xml:space="preserve">ภาพที่ </w:instrText>
      </w:r>
      <w:r w:rsidRPr="001C28C9">
        <w:rPr>
          <w:b/>
          <w:bCs/>
        </w:rPr>
        <w:instrText>\* ARABIC</w:instrText>
      </w:r>
      <w:r w:rsidRPr="001C28C9">
        <w:rPr>
          <w:b/>
          <w:bCs/>
          <w:cs/>
        </w:rPr>
        <w:instrText xml:space="preserve"> </w:instrText>
      </w:r>
      <w:r w:rsidRPr="001C28C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43</w:t>
      </w:r>
      <w:r w:rsidRPr="001C28C9">
        <w:rPr>
          <w:b/>
          <w:bCs/>
          <w:cs/>
        </w:rPr>
        <w:fldChar w:fldCharType="end"/>
      </w:r>
      <w:r>
        <w:t xml:space="preserve"> </w:t>
      </w:r>
      <w:bookmarkStart w:id="107" w:name="_Toc129586432"/>
      <w:r w:rsidRPr="00264811">
        <w:rPr>
          <w:rFonts w:hint="cs"/>
          <w:cs/>
        </w:rPr>
        <w:t xml:space="preserve">ตัวอย่างการสุ่มข้อมูลของการจัดกลุ่มข้อมูลที่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07"/>
    </w:p>
    <w:p w14:paraId="513110BD" w14:textId="2BBB59F3" w:rsidR="00865301" w:rsidRDefault="00865301" w:rsidP="00865301">
      <w:pPr>
        <w:ind w:firstLine="720"/>
        <w:jc w:val="thaiDistribute"/>
      </w:pPr>
      <w:r w:rsidRPr="00264811">
        <w:rPr>
          <w:rFonts w:hint="cs"/>
          <w:cs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1B207A28" w14:textId="77777777" w:rsidR="000120ED" w:rsidRDefault="000120ED" w:rsidP="000120ED">
      <w:pPr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0120ED">
      <w:pPr>
        <w:ind w:firstLine="720"/>
        <w:jc w:val="thaiDistribute"/>
      </w:pPr>
      <w:r>
        <w:lastRenderedPageBreak/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>
      <w:pPr>
        <w:pStyle w:val="ListParagraph"/>
        <w:numPr>
          <w:ilvl w:val="0"/>
          <w:numId w:val="12"/>
        </w:numPr>
        <w:jc w:val="thaiDistribute"/>
      </w:pPr>
      <w:r w:rsidRPr="00264811">
        <w:rPr>
          <w:rFonts w:hint="cs"/>
          <w:cs/>
        </w:rPr>
        <w:t>งานไอทีอื่น ๆ</w:t>
      </w:r>
    </w:p>
    <w:p w14:paraId="320C8812" w14:textId="74331D11" w:rsidR="000E2946" w:rsidRDefault="000E2946" w:rsidP="000E2946">
      <w:pPr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มาและตรวจดูว่าควรจะได้ชื่อกลุ่มเป็นประเภทงานไหนดังภาพตัวอย่างที่ </w:t>
      </w:r>
      <w:r w:rsidRPr="00264811">
        <w:rPr>
          <w:rFonts w:hint="cs"/>
        </w:rPr>
        <w:t>40-41</w:t>
      </w:r>
    </w:p>
    <w:p w14:paraId="67EF00D8" w14:textId="0E232F62" w:rsidR="000E2946" w:rsidRDefault="000E2946" w:rsidP="000E2946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4597CDD" wp14:editId="25E2F023">
            <wp:extent cx="5270500" cy="2027555"/>
            <wp:effectExtent l="0" t="0" r="0" b="0"/>
            <wp:docPr id="92" name="Picture 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6CB5" w14:textId="3A9C599C" w:rsidR="000E2946" w:rsidRDefault="000E2946" w:rsidP="000E2946">
      <w:pPr>
        <w:pStyle w:val="Caption"/>
      </w:pPr>
      <w:r w:rsidRPr="000E2946">
        <w:rPr>
          <w:b/>
          <w:bCs/>
          <w:cs/>
        </w:rPr>
        <w:t xml:space="preserve">ภาพที่ </w:t>
      </w:r>
      <w:r w:rsidRPr="000E2946">
        <w:rPr>
          <w:b/>
          <w:bCs/>
          <w:cs/>
        </w:rPr>
        <w:fldChar w:fldCharType="begin"/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</w:rPr>
        <w:instrText xml:space="preserve">SEQ </w:instrText>
      </w:r>
      <w:r w:rsidRPr="000E2946">
        <w:rPr>
          <w:b/>
          <w:bCs/>
          <w:cs/>
        </w:rPr>
        <w:instrText xml:space="preserve">ภาพที่ </w:instrText>
      </w:r>
      <w:r w:rsidRPr="000E2946">
        <w:rPr>
          <w:b/>
          <w:bCs/>
        </w:rPr>
        <w:instrText>\* ARABIC</w:instrText>
      </w:r>
      <w:r w:rsidRPr="000E2946">
        <w:rPr>
          <w:b/>
          <w:bCs/>
          <w:cs/>
        </w:rPr>
        <w:instrText xml:space="preserve"> </w:instrText>
      </w:r>
      <w:r w:rsidRPr="000E2946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44</w:t>
      </w:r>
      <w:r w:rsidRPr="000E294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29586433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0</w:t>
      </w:r>
      <w:bookmarkEnd w:id="108"/>
    </w:p>
    <w:p w14:paraId="26C8104A" w14:textId="77777777" w:rsidR="0066163B" w:rsidRPr="0066163B" w:rsidRDefault="0066163B" w:rsidP="0066163B"/>
    <w:p w14:paraId="3973D093" w14:textId="04B0133B" w:rsidR="009E58E3" w:rsidRDefault="009E58E3" w:rsidP="009E58E3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7102250E" wp14:editId="7A54790D">
            <wp:extent cx="5270500" cy="20275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6582" w14:textId="1C0914F5" w:rsidR="009E58E3" w:rsidRDefault="009E58E3" w:rsidP="009E58E3">
      <w:pPr>
        <w:pStyle w:val="Caption"/>
      </w:pPr>
      <w:r w:rsidRPr="009E58E3">
        <w:rPr>
          <w:b/>
          <w:bCs/>
          <w:cs/>
        </w:rPr>
        <w:t xml:space="preserve">ภาพที่ </w:t>
      </w:r>
      <w:r w:rsidRPr="009E58E3">
        <w:rPr>
          <w:b/>
          <w:bCs/>
          <w:cs/>
        </w:rPr>
        <w:fldChar w:fldCharType="begin"/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</w:rPr>
        <w:instrText xml:space="preserve">SEQ </w:instrText>
      </w:r>
      <w:r w:rsidRPr="009E58E3">
        <w:rPr>
          <w:b/>
          <w:bCs/>
          <w:cs/>
        </w:rPr>
        <w:instrText xml:space="preserve">ภาพที่ </w:instrText>
      </w:r>
      <w:r w:rsidRPr="009E58E3">
        <w:rPr>
          <w:b/>
          <w:bCs/>
        </w:rPr>
        <w:instrText>\* ARABIC</w:instrText>
      </w:r>
      <w:r w:rsidRPr="009E58E3">
        <w:rPr>
          <w:b/>
          <w:bCs/>
          <w:cs/>
        </w:rPr>
        <w:instrText xml:space="preserve"> </w:instrText>
      </w:r>
      <w:r w:rsidRPr="009E58E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45</w:t>
      </w:r>
      <w:r w:rsidRPr="009E58E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9" w:name="_Toc129586434"/>
      <w:r w:rsidRPr="00264811">
        <w:rPr>
          <w:rFonts w:hint="cs"/>
          <w:cs/>
        </w:rPr>
        <w:t xml:space="preserve">ตัวอย่างข้อมูลในกลุ่ม </w:t>
      </w:r>
      <w:r w:rsidRPr="00264811">
        <w:rPr>
          <w:rFonts w:hint="cs"/>
        </w:rPr>
        <w:t>2</w:t>
      </w:r>
      <w:bookmarkEnd w:id="109"/>
    </w:p>
    <w:p w14:paraId="0FE02A2D" w14:textId="408B45C9" w:rsidR="009E58E3" w:rsidRDefault="009E58E3" w:rsidP="009E58E3"/>
    <w:p w14:paraId="54CD0FA1" w14:textId="77777777" w:rsidR="009E58E3" w:rsidRPr="00264811" w:rsidRDefault="009E58E3" w:rsidP="009E58E3"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22278F">
      <w:pPr>
        <w:pStyle w:val="ListParagraph"/>
        <w:numPr>
          <w:ilvl w:val="0"/>
          <w:numId w:val="13"/>
        </w:numPr>
        <w:jc w:val="thaiDistribute"/>
      </w:pPr>
      <w:r w:rsidRPr="00264811">
        <w:rPr>
          <w:rFonts w:hint="cs"/>
        </w:rPr>
        <w:t>Other</w:t>
      </w:r>
    </w:p>
    <w:p w14:paraId="042881DB" w14:textId="15EC0093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B99A5C1" w14:textId="6AD31370" w:rsidR="00BE3AAE" w:rsidRDefault="00BE3AAE" w:rsidP="00BE3AAE">
      <w:pPr>
        <w:pStyle w:val="Heading2"/>
      </w:pPr>
      <w:bookmarkStart w:id="110" w:name="_Toc129250964"/>
      <w:r>
        <w:lastRenderedPageBreak/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0"/>
    </w:p>
    <w:p w14:paraId="3E9D9571" w14:textId="24F68C9A" w:rsidR="00BE3AAE" w:rsidRDefault="00E82885" w:rsidP="00BE3AAE"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E82885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4B8A1EFD" w:rsidR="00E82885" w:rsidRDefault="00E82885" w:rsidP="00E82885">
      <w:pPr>
        <w:pStyle w:val="Caption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46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1" w:name="_Toc129586435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1"/>
    </w:p>
    <w:p w14:paraId="18C58FC7" w14:textId="77777777" w:rsidR="00D1728F" w:rsidRDefault="00D1728F" w:rsidP="00D1728F">
      <w:pPr>
        <w:spacing w:after="160" w:line="259" w:lineRule="auto"/>
      </w:pPr>
    </w:p>
    <w:p w14:paraId="1059AB60" w14:textId="19E59D05" w:rsidR="00036788" w:rsidRDefault="00036788" w:rsidP="00D1728F">
      <w:pPr>
        <w:spacing w:after="160" w:line="259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163DDE4B" w:rsidR="00036788" w:rsidRDefault="00036788" w:rsidP="00036788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24A29BD6" wp14:editId="4534D0DF">
                <wp:simplePos x="0" y="0"/>
                <wp:positionH relativeFrom="column">
                  <wp:posOffset>1475105</wp:posOffset>
                </wp:positionH>
                <wp:positionV relativeFrom="paragraph">
                  <wp:posOffset>1137285</wp:posOffset>
                </wp:positionV>
                <wp:extent cx="2604770" cy="178435"/>
                <wp:effectExtent l="0" t="0" r="11430" b="1206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770" cy="1784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1D4C88" id="Rectangle 97" o:spid="_x0000_s1026" style="position:absolute;margin-left:116.15pt;margin-top:89.55pt;width:205.1pt;height:14.0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71B7E37" wp14:editId="56097E08">
                <wp:simplePos x="0" y="0"/>
                <wp:positionH relativeFrom="column">
                  <wp:posOffset>3809365</wp:posOffset>
                </wp:positionH>
                <wp:positionV relativeFrom="paragraph">
                  <wp:posOffset>1326515</wp:posOffset>
                </wp:positionV>
                <wp:extent cx="281305" cy="117475"/>
                <wp:effectExtent l="0" t="0" r="10795" b="952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305" cy="11747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7F1DC" id="Rectangle 98" o:spid="_x0000_s1026" style="position:absolute;margin-left:299.95pt;margin-top:104.45pt;width:22.15pt;height:9.2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F7DBC49" wp14:editId="495B7E4F">
                <wp:simplePos x="0" y="0"/>
                <wp:positionH relativeFrom="column">
                  <wp:posOffset>1330960</wp:posOffset>
                </wp:positionH>
                <wp:positionV relativeFrom="paragraph">
                  <wp:posOffset>1024890</wp:posOffset>
                </wp:positionV>
                <wp:extent cx="210185" cy="201295"/>
                <wp:effectExtent l="0" t="0" r="5715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3FFA7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DBC49" id="Text Box 99" o:spid="_x0000_s1044" type="#_x0000_t202" style="position:absolute;left:0;text-align:left;margin-left:104.8pt;margin-top:80.7pt;width:16.55pt;height:15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" fillcolor="red" stroked="f" strokeweight="1pt">
                <v:textbox inset="0,0,0,0">
                  <w:txbxContent>
                    <w:p w14:paraId="1283FFA7" w14:textId="77777777" w:rsidR="00036788" w:rsidRPr="00757441" w:rsidRDefault="00036788" w:rsidP="00036788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166FDE2" wp14:editId="5FF4B1F2">
                <wp:simplePos x="0" y="0"/>
                <wp:positionH relativeFrom="column">
                  <wp:posOffset>3602183</wp:posOffset>
                </wp:positionH>
                <wp:positionV relativeFrom="paragraph">
                  <wp:posOffset>1355175</wp:posOffset>
                </wp:positionV>
                <wp:extent cx="210553" cy="201600"/>
                <wp:effectExtent l="0" t="0" r="5715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362B0" w14:textId="77777777" w:rsidR="00036788" w:rsidRPr="00757441" w:rsidRDefault="00036788" w:rsidP="00036788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6FDE2" id="Text Box 100" o:spid="_x0000_s1045" type="#_x0000_t202" style="position:absolute;left:0;text-align:left;margin-left:283.65pt;margin-top:106.7pt;width:16.6pt;height:15.8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" fillcolor="red" stroked="f" strokeweight="1pt">
                <v:textbox inset="0,0,0,0">
                  <w:txbxContent>
                    <w:p w14:paraId="6CF362B0" w14:textId="77777777" w:rsidR="00036788" w:rsidRPr="00757441" w:rsidRDefault="00036788" w:rsidP="00036788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A4B4F5D" wp14:editId="16307908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4CC5327D" w:rsidR="00BA1BB4" w:rsidRDefault="00BA1BB4" w:rsidP="00BA1BB4">
      <w:pPr>
        <w:pStyle w:val="Caption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47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2" w:name="_Toc129586436"/>
      <w:r>
        <w:rPr>
          <w:rFonts w:hint="cs"/>
          <w:cs/>
        </w:rPr>
        <w:t>ค้นหาบริษัท</w:t>
      </w:r>
      <w:bookmarkEnd w:id="112"/>
    </w:p>
    <w:p w14:paraId="3E9C1D9B" w14:textId="77777777" w:rsidR="00BA1BB4" w:rsidRPr="00BA1BB4" w:rsidRDefault="00BA1BB4" w:rsidP="00BA1BB4"/>
    <w:p w14:paraId="236CFBDD" w14:textId="77777777" w:rsidR="00BA1BB4" w:rsidRPr="00264811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BA1BB4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6E29794A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7B8424D6" w14:textId="6EE0E9B2" w:rsidR="00BA1BB4" w:rsidRDefault="00BA1BB4" w:rsidP="00BA1BB4">
      <w:r>
        <w:rPr>
          <w:cs/>
        </w:rPr>
        <w:lastRenderedPageBreak/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4906BCB4" w:rsidR="00BA1BB4" w:rsidRDefault="00440E8A" w:rsidP="00BA1BB4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935B7FE" wp14:editId="0D2E6C8B">
                <wp:simplePos x="0" y="0"/>
                <wp:positionH relativeFrom="column">
                  <wp:posOffset>1238250</wp:posOffset>
                </wp:positionH>
                <wp:positionV relativeFrom="paragraph">
                  <wp:posOffset>1488440</wp:posOffset>
                </wp:positionV>
                <wp:extent cx="3065145" cy="970280"/>
                <wp:effectExtent l="0" t="0" r="8255" b="7620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5145" cy="97028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E7E04E" id="Rectangle 102" o:spid="_x0000_s1026" style="position:absolute;margin-left:97.5pt;margin-top:117.2pt;width:241.35pt;height:76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63388E16" wp14:editId="54103783">
                <wp:simplePos x="0" y="0"/>
                <wp:positionH relativeFrom="column">
                  <wp:posOffset>1936115</wp:posOffset>
                </wp:positionH>
                <wp:positionV relativeFrom="paragraph">
                  <wp:posOffset>1203325</wp:posOffset>
                </wp:positionV>
                <wp:extent cx="210185" cy="201295"/>
                <wp:effectExtent l="0" t="0" r="5715" b="190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68D1B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88E16" id="Text Box 105" o:spid="_x0000_s1046" type="#_x0000_t202" style="position:absolute;left:0;text-align:left;margin-left:152.45pt;margin-top:94.75pt;width:16.55pt;height:15.8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ZJa5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Iv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" fillcolor="red" stroked="f" strokeweight="1pt">
                <v:textbox inset="0,0,0,0">
                  <w:txbxContent>
                    <w:p w14:paraId="1C468D1B" w14:textId="77777777" w:rsidR="00440E8A" w:rsidRPr="00757441" w:rsidRDefault="00440E8A" w:rsidP="00440E8A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A32DDFE" wp14:editId="677D7C23">
                <wp:simplePos x="0" y="0"/>
                <wp:positionH relativeFrom="column">
                  <wp:posOffset>4196080</wp:posOffset>
                </wp:positionH>
                <wp:positionV relativeFrom="paragraph">
                  <wp:posOffset>1405255</wp:posOffset>
                </wp:positionV>
                <wp:extent cx="210185" cy="201295"/>
                <wp:effectExtent l="0" t="0" r="5715" b="1905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0FBBF" w14:textId="77777777" w:rsidR="00440E8A" w:rsidRPr="00757441" w:rsidRDefault="00440E8A" w:rsidP="00440E8A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2DDFE" id="Text Box 652" o:spid="_x0000_s1047" type="#_x0000_t202" style="position:absolute;left:0;text-align:left;margin-left:330.4pt;margin-top:110.65pt;width:16.55pt;height:15.8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" fillcolor="red" stroked="f" strokeweight="1pt">
                <v:textbox inset="0,0,0,0">
                  <w:txbxContent>
                    <w:p w14:paraId="1180FBBF" w14:textId="77777777" w:rsidR="00440E8A" w:rsidRPr="00757441" w:rsidRDefault="00440E8A" w:rsidP="00440E8A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8827079" wp14:editId="31604921">
                <wp:simplePos x="0" y="0"/>
                <wp:positionH relativeFrom="column">
                  <wp:posOffset>1290817</wp:posOffset>
                </wp:positionH>
                <wp:positionV relativeFrom="paragraph">
                  <wp:posOffset>1315274</wp:posOffset>
                </wp:positionV>
                <wp:extent cx="753110" cy="173685"/>
                <wp:effectExtent l="0" t="0" r="8890" b="17145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736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9019F" id="Rectangle 103" o:spid="_x0000_s1026" style="position:absolute;margin-left:101.65pt;margin-top:103.55pt;width:59.3pt;height:13.7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" filled="f" strokecolor="red" strokeweight="1pt"/>
            </w:pict>
          </mc:Fallback>
        </mc:AlternateContent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0A12B060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2208B4A0" w:rsidR="00440E8A" w:rsidRDefault="00440E8A" w:rsidP="00440E8A">
      <w:pPr>
        <w:pStyle w:val="Caption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48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3" w:name="_Toc129586437"/>
      <w:r>
        <w:rPr>
          <w:rFonts w:hint="cs"/>
          <w:cs/>
        </w:rPr>
        <w:t>หน้าแสดงผลลัพธ์การค้นหา</w:t>
      </w:r>
      <w:bookmarkEnd w:id="113"/>
    </w:p>
    <w:p w14:paraId="69F3C0ED" w14:textId="473D4234" w:rsidR="00440E8A" w:rsidRDefault="00440E8A" w:rsidP="00440E8A"/>
    <w:p w14:paraId="671B7164" w14:textId="77777777" w:rsidR="00440E8A" w:rsidRPr="00264811" w:rsidRDefault="00440E8A" w:rsidP="00440E8A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D1728F"/>
    <w:p w14:paraId="2ACA895C" w14:textId="272E92DA" w:rsidR="00440E8A" w:rsidRDefault="004A25C7" w:rsidP="00440E8A"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7FCD6440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A5D48E2" wp14:editId="516A8DC3">
                <wp:simplePos x="0" y="0"/>
                <wp:positionH relativeFrom="column">
                  <wp:posOffset>3078480</wp:posOffset>
                </wp:positionH>
                <wp:positionV relativeFrom="paragraph">
                  <wp:posOffset>396240</wp:posOffset>
                </wp:positionV>
                <wp:extent cx="217805" cy="113665"/>
                <wp:effectExtent l="0" t="0" r="10795" b="1333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" cy="113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56408F" id="Rectangle 107" o:spid="_x0000_s1026" style="position:absolute;margin-left:242.4pt;margin-top:31.2pt;width:17.15pt;height:8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j0mggIAAGgFAAAOAAAAZHJzL2Uyb0RvYy54bWysVE1v2zAMvQ/YfxB0X21nTdsFdYqgRYYB&#13;&#10;RVusHXpWZCkxIIsapcTJfv0o+SNBV+wwLAeFMslH8onk9c2+MWyn0NdgS16c5ZwpK6Gq7brkP16W&#13;&#10;n644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1F2C6A8" wp14:editId="190434CE">
                <wp:simplePos x="0" y="0"/>
                <wp:positionH relativeFrom="column">
                  <wp:posOffset>2769939</wp:posOffset>
                </wp:positionH>
                <wp:positionV relativeFrom="paragraph">
                  <wp:posOffset>255133</wp:posOffset>
                </wp:positionV>
                <wp:extent cx="210553" cy="201600"/>
                <wp:effectExtent l="0" t="0" r="5715" b="190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53" cy="2016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0C8F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2C6A8" id="Text Box 108" o:spid="_x0000_s1048" type="#_x0000_t202" style="position:absolute;left:0;text-align:left;margin-left:218.1pt;margin-top:20.1pt;width:16.6pt;height:15.85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" fillcolor="red" stroked="f" strokeweight="1pt">
                <v:textbox inset="0,0,0,0">
                  <w:txbxContent>
                    <w:p w14:paraId="5EFC0C8F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CD65497" wp14:editId="4526FB7B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3AF27C0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49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4" w:name="_Toc129586438"/>
      <w:r>
        <w:rPr>
          <w:rFonts w:hint="cs"/>
          <w:cs/>
        </w:rPr>
        <w:t>หน้าเกี่ยวกับ</w:t>
      </w:r>
      <w:bookmarkEnd w:id="114"/>
    </w:p>
    <w:p w14:paraId="6C896BB6" w14:textId="6EF616A2" w:rsidR="004A25C7" w:rsidRDefault="004A25C7" w:rsidP="004A25C7"/>
    <w:p w14:paraId="32ED31A2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</w:p>
    <w:p w14:paraId="71CF25E2" w14:textId="3E8AFBEF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0E2B3D10" w14:textId="226527E1" w:rsidR="004A25C7" w:rsidRDefault="004A25C7" w:rsidP="004A25C7">
      <w:r>
        <w:rPr>
          <w:cs/>
        </w:rPr>
        <w:lastRenderedPageBreak/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0A3F5833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72DA48FA" wp14:editId="79854F47">
                <wp:simplePos x="0" y="0"/>
                <wp:positionH relativeFrom="column">
                  <wp:posOffset>3331845</wp:posOffset>
                </wp:positionH>
                <wp:positionV relativeFrom="paragraph">
                  <wp:posOffset>354330</wp:posOffset>
                </wp:positionV>
                <wp:extent cx="544830" cy="146050"/>
                <wp:effectExtent l="0" t="0" r="13970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30" cy="1460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C29EF" id="Rectangle 110" o:spid="_x0000_s1026" style="position:absolute;margin-left:262.35pt;margin-top:27.9pt;width:42.9pt;height:11.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91B070" wp14:editId="6D7696D5">
                <wp:simplePos x="0" y="0"/>
                <wp:positionH relativeFrom="column">
                  <wp:posOffset>1195070</wp:posOffset>
                </wp:positionH>
                <wp:positionV relativeFrom="paragraph">
                  <wp:posOffset>767715</wp:posOffset>
                </wp:positionV>
                <wp:extent cx="210185" cy="201295"/>
                <wp:effectExtent l="0" t="0" r="5715" b="1905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960ACD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1B070" id="Text Box 113" o:spid="_x0000_s1049" type="#_x0000_t202" style="position:absolute;left:0;text-align:left;margin-left:94.1pt;margin-top:60.45pt;width:16.55pt;height:15.8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qukHfgIAAGsFAAAOAAAAZHJzL2Uyb0RvYy54bWysVE1v2zAMvQ/YfxB0X+xkyN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" fillcolor="red" stroked="f" strokeweight="1pt">
                <v:textbox inset="0,0,0,0">
                  <w:txbxContent>
                    <w:p w14:paraId="42960ACD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ADD990D" wp14:editId="32D34122">
                <wp:simplePos x="0" y="0"/>
                <wp:positionH relativeFrom="column">
                  <wp:posOffset>1242695</wp:posOffset>
                </wp:positionH>
                <wp:positionV relativeFrom="paragraph">
                  <wp:posOffset>875665</wp:posOffset>
                </wp:positionV>
                <wp:extent cx="3079115" cy="1567815"/>
                <wp:effectExtent l="0" t="0" r="6985" b="698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9115" cy="156781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7BFE9" id="Rectangle 112" o:spid="_x0000_s1026" style="position:absolute;margin-left:97.85pt;margin-top:68.95pt;width:242.45pt;height:123.4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383DE5E" wp14:editId="3E89AD7E">
                <wp:simplePos x="0" y="0"/>
                <wp:positionH relativeFrom="column">
                  <wp:posOffset>3073829</wp:posOffset>
                </wp:positionH>
                <wp:positionV relativeFrom="paragraph">
                  <wp:posOffset>200025</wp:posOffset>
                </wp:positionV>
                <wp:extent cx="210185" cy="201295"/>
                <wp:effectExtent l="0" t="0" r="5715" b="1905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3EE9E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3DE5E" id="Text Box 111" o:spid="_x0000_s1050" type="#_x0000_t202" style="position:absolute;left:0;text-align:left;margin-left:242.05pt;margin-top:15.75pt;width:16.55pt;height:15.8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" fillcolor="red" stroked="f" strokeweight="1pt">
                <v:textbox inset="0,0,0,0">
                  <w:txbxContent>
                    <w:p w14:paraId="6873EE9E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6E5920F0" wp14:editId="6C5181F5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0690A784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50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5" w:name="_Toc129586439"/>
      <w:r>
        <w:rPr>
          <w:rFonts w:hint="cs"/>
          <w:cs/>
        </w:rPr>
        <w:t>หน้าแสดงรายชื่อบริษัททั้งหมด</w:t>
      </w:r>
      <w:bookmarkEnd w:id="115"/>
    </w:p>
    <w:p w14:paraId="6233F6CC" w14:textId="7E8FE358" w:rsidR="004A25C7" w:rsidRDefault="004A25C7" w:rsidP="004A25C7"/>
    <w:p w14:paraId="67EFB258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D1728F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7B0EC68F" w14:textId="77777777" w:rsidR="00D1728F" w:rsidRDefault="00D1728F" w:rsidP="00D1728F"/>
    <w:p w14:paraId="0A32BCE2" w14:textId="4F517CCF" w:rsidR="004A25C7" w:rsidRDefault="004A25C7" w:rsidP="004A25C7"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87389A9" w:rsidR="004A25C7" w:rsidRDefault="004A25C7" w:rsidP="004A25C7">
      <w:pPr>
        <w:jc w:val="center"/>
      </w:pP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ED90EDD" wp14:editId="550ADD68">
                <wp:simplePos x="0" y="0"/>
                <wp:positionH relativeFrom="column">
                  <wp:posOffset>1063625</wp:posOffset>
                </wp:positionH>
                <wp:positionV relativeFrom="paragraph">
                  <wp:posOffset>909320</wp:posOffset>
                </wp:positionV>
                <wp:extent cx="210185" cy="201295"/>
                <wp:effectExtent l="0" t="0" r="5715" b="190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1C291A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90EDD" id="Text Box 120" o:spid="_x0000_s1051" type="#_x0000_t202" style="position:absolute;left:0;text-align:left;margin-left:83.75pt;margin-top:71.6pt;width:16.55pt;height:15.8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" fillcolor="red" stroked="f" strokeweight="1pt">
                <v:textbox inset="0,0,0,0">
                  <w:txbxContent>
                    <w:p w14:paraId="3A1C291A" w14:textId="77777777" w:rsidR="004A25C7" w:rsidRPr="00757441" w:rsidRDefault="004A25C7" w:rsidP="004A25C7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83726DC" wp14:editId="5C160D58">
                <wp:simplePos x="0" y="0"/>
                <wp:positionH relativeFrom="column">
                  <wp:posOffset>1246505</wp:posOffset>
                </wp:positionH>
                <wp:positionV relativeFrom="paragraph">
                  <wp:posOffset>906780</wp:posOffset>
                </wp:positionV>
                <wp:extent cx="1555750" cy="1493520"/>
                <wp:effectExtent l="0" t="0" r="19050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14935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37EDCD" id="Rectangle 119" o:spid="_x0000_s1026" style="position:absolute;margin-left:98.15pt;margin-top:71.4pt;width:122.5pt;height:117.6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697B529" wp14:editId="575E6A04">
                <wp:simplePos x="0" y="0"/>
                <wp:positionH relativeFrom="column">
                  <wp:posOffset>3589655</wp:posOffset>
                </wp:positionH>
                <wp:positionV relativeFrom="paragraph">
                  <wp:posOffset>649605</wp:posOffset>
                </wp:positionV>
                <wp:extent cx="210185" cy="201295"/>
                <wp:effectExtent l="0" t="0" r="5715" b="1905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3C588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7B529" id="Text Box 118" o:spid="_x0000_s1052" type="#_x0000_t202" style="position:absolute;left:0;text-align:left;margin-left:282.65pt;margin-top:51.15pt;width:16.55pt;height:15.8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" fillcolor="red" stroked="f" strokeweight="1pt">
                <v:textbox inset="0,0,0,0">
                  <w:txbxContent>
                    <w:p w14:paraId="243C5882" w14:textId="77777777" w:rsidR="004A25C7" w:rsidRPr="00757441" w:rsidRDefault="004A25C7" w:rsidP="004A25C7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262114C5" wp14:editId="0285857B">
                <wp:simplePos x="0" y="0"/>
                <wp:positionH relativeFrom="column">
                  <wp:posOffset>3832860</wp:posOffset>
                </wp:positionH>
                <wp:positionV relativeFrom="paragraph">
                  <wp:posOffset>488315</wp:posOffset>
                </wp:positionV>
                <wp:extent cx="653415" cy="743585"/>
                <wp:effectExtent l="0" t="0" r="6985" b="1841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" cy="74358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B21CF2" id="Rectangle 117" o:spid="_x0000_s1026" style="position:absolute;margin-left:301.8pt;margin-top:38.45pt;width:51.45pt;height:58.5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" filled="f" strokecolor="red" strokeweight="1pt"/>
            </w:pict>
          </mc:Fallback>
        </mc:AlternateContent>
      </w:r>
      <w:r w:rsidRPr="0026481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97D3F75" wp14:editId="799FCCEC">
                <wp:simplePos x="0" y="0"/>
                <wp:positionH relativeFrom="column">
                  <wp:posOffset>3655695</wp:posOffset>
                </wp:positionH>
                <wp:positionV relativeFrom="paragraph">
                  <wp:posOffset>196215</wp:posOffset>
                </wp:positionV>
                <wp:extent cx="210185" cy="201295"/>
                <wp:effectExtent l="0" t="0" r="5715" b="190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185" cy="20129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26BD62" w14:textId="77777777" w:rsidR="004A25C7" w:rsidRPr="00757441" w:rsidRDefault="004A25C7" w:rsidP="004A25C7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D3F75" id="Text Box 116" o:spid="_x0000_s1053" type="#_x0000_t202" style="position:absolute;left:0;text-align:left;margin-left:287.85pt;margin-top:15.45pt;width:16.55pt;height:15.8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" fillcolor="red" stroked="f" strokeweight="1pt">
                <v:textbox inset="0,0,0,0">
                  <w:txbxContent>
                    <w:p w14:paraId="7726BD62" w14:textId="77777777" w:rsidR="004A25C7" w:rsidRPr="00757441" w:rsidRDefault="004A25C7" w:rsidP="004A25C7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64811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B9B10B3" wp14:editId="1AFE5776">
                <wp:simplePos x="0" y="0"/>
                <wp:positionH relativeFrom="column">
                  <wp:posOffset>3866773</wp:posOffset>
                </wp:positionH>
                <wp:positionV relativeFrom="paragraph">
                  <wp:posOffset>373517</wp:posOffset>
                </wp:positionV>
                <wp:extent cx="592228" cy="96551"/>
                <wp:effectExtent l="0" t="0" r="17780" b="1778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28" cy="9655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77A8E" id="Rectangle 115" o:spid="_x0000_s1026" style="position:absolute;margin-left:304.45pt;margin-top:29.4pt;width:46.65pt;height:7.6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" filled="f" strokecolor="red" strokeweight="1pt"/>
            </w:pict>
          </mc:Fallback>
        </mc:AlternateContent>
      </w:r>
      <w:r w:rsidRPr="00264811">
        <w:rPr>
          <w:rFonts w:hint="cs"/>
          <w:noProof/>
          <w:lang w:val="th-TH"/>
        </w:rPr>
        <w:drawing>
          <wp:inline distT="0" distB="0" distL="0" distR="0" wp14:anchorId="51EB07B1" wp14:editId="22226D4D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04056AAF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6" w:name="_Toc129586440"/>
      <w:r>
        <w:rPr>
          <w:rFonts w:hint="cs"/>
          <w:cs/>
        </w:rPr>
        <w:t>หน้าแสดงรายชื่อบริษัทในกลุ่มทั้งหมด</w:t>
      </w:r>
      <w:bookmarkEnd w:id="116"/>
    </w:p>
    <w:p w14:paraId="0F79B54C" w14:textId="4B2CD516" w:rsidR="004A25C7" w:rsidRDefault="004A25C7" w:rsidP="004A25C7"/>
    <w:p w14:paraId="02F8DC17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4A25C7"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00E44501" w:rsidR="00D1728F" w:rsidRDefault="00D1728F">
      <w:pPr>
        <w:spacing w:after="160" w:line="259" w:lineRule="auto"/>
        <w:rPr>
          <w:cs/>
        </w:rPr>
      </w:pPr>
      <w:r>
        <w:rPr>
          <w:cs/>
        </w:rPr>
        <w:br w:type="page"/>
      </w:r>
    </w:p>
    <w:p w14:paraId="4A61671F" w14:textId="50CE6925" w:rsidR="004A25C7" w:rsidRDefault="004A25C7" w:rsidP="004A25C7">
      <w:r>
        <w:rPr>
          <w:cs/>
        </w:rPr>
        <w:lastRenderedPageBreak/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688D3DD2" w:rsidR="004A25C7" w:rsidRDefault="004A25C7" w:rsidP="004A25C7">
      <w:pPr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09C12CA5" wp14:editId="52DA606D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102018A1" w:rsidR="004A25C7" w:rsidRDefault="004A25C7" w:rsidP="004A25C7">
      <w:pPr>
        <w:pStyle w:val="Caption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7" w:name="_Toc129586441"/>
      <w:r w:rsidRPr="00264811">
        <w:rPr>
          <w:rFonts w:hint="cs"/>
          <w:cs/>
        </w:rPr>
        <w:t>หน้ารายละเอียดบริษัท</w:t>
      </w:r>
      <w:bookmarkEnd w:id="117"/>
    </w:p>
    <w:p w14:paraId="2D45808F" w14:textId="5E61BB0D" w:rsidR="004A25C7" w:rsidRDefault="004A25C7" w:rsidP="004A25C7"/>
    <w:p w14:paraId="6651B80A" w14:textId="322A1E2A" w:rsidR="004A25C7" w:rsidRDefault="004A25C7" w:rsidP="004A25C7">
      <w:pPr>
        <w:pStyle w:val="Heading2"/>
      </w:pPr>
      <w:bookmarkStart w:id="118" w:name="_Toc129250965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18"/>
    </w:p>
    <w:p w14:paraId="14D41105" w14:textId="2970EACD" w:rsidR="004A25C7" w:rsidRDefault="00F72DED" w:rsidP="00990297">
      <w:pPr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990297">
      <w:pPr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6B84D64C" w:rsid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53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19" w:name="_Toc129586442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19"/>
    </w:p>
    <w:p w14:paraId="26DAA7EB" w14:textId="0773DB2E" w:rsidR="00990297" w:rsidRDefault="00990297" w:rsidP="00990297"/>
    <w:p w14:paraId="02AC2DB6" w14:textId="104D255D" w:rsidR="00990297" w:rsidRDefault="00990297" w:rsidP="00990297"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990297"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990297">
      <w:pPr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37194FE9" w:rsidR="00990297" w:rsidRPr="00990297" w:rsidRDefault="00990297" w:rsidP="00990297">
      <w:pPr>
        <w:pStyle w:val="Caption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54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0" w:name="_Toc129586443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bookmarkEnd w:id="120"/>
    </w:p>
    <w:p w14:paraId="3E88DC02" w14:textId="77777777" w:rsidR="00BA1BB4" w:rsidRPr="00BA1BB4" w:rsidRDefault="00BA1BB4" w:rsidP="00BA1BB4">
      <w:pPr>
        <w:rPr>
          <w:cs/>
        </w:rPr>
      </w:pPr>
    </w:p>
    <w:p w14:paraId="0593411C" w14:textId="39F59E75" w:rsidR="00762307" w:rsidRDefault="00762307" w:rsidP="009A47F7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</w:p>
    <w:p w14:paraId="77805559" w14:textId="758DD5EE" w:rsidR="00762307" w:rsidRPr="00762307" w:rsidRDefault="00762307" w:rsidP="00E66B01">
      <w:pPr>
        <w:rPr>
          <w:rFonts w:cs="Angsana New"/>
          <w:cs/>
        </w:rPr>
        <w:sectPr w:rsidR="00762307" w:rsidRPr="00762307" w:rsidSect="00E66B01">
          <w:headerReference w:type="even" r:id="rId73"/>
          <w:headerReference w:type="default" r:id="rId74"/>
          <w:footerReference w:type="default" r:id="rId75"/>
          <w:headerReference w:type="first" r:id="rId76"/>
          <w:footerReference w:type="first" r:id="rId77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63C6DFF" w14:textId="393B74D1" w:rsidR="00307F65" w:rsidRDefault="00307F65" w:rsidP="00E66B01">
      <w:pPr>
        <w:pStyle w:val="Heading1"/>
      </w:pPr>
      <w:bookmarkStart w:id="121" w:name="_Toc104142076"/>
      <w:bookmarkStart w:id="122" w:name="_Toc104294418"/>
      <w:bookmarkStart w:id="123" w:name="_Toc129250966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21"/>
      <w:bookmarkEnd w:id="122"/>
      <w:bookmarkEnd w:id="123"/>
    </w:p>
    <w:p w14:paraId="3754BA43" w14:textId="77777777" w:rsidR="00307F65" w:rsidRDefault="00307F65" w:rsidP="00E66B01"/>
    <w:p w14:paraId="1A0F572D" w14:textId="2886666E" w:rsidR="00307F65" w:rsidRDefault="00467F9D" w:rsidP="00E66B01">
      <w:pPr>
        <w:pStyle w:val="Style1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E66B01">
      <w:pPr>
        <w:pStyle w:val="Heading2"/>
      </w:pPr>
      <w:bookmarkStart w:id="124" w:name="_Toc129250967"/>
      <w:r>
        <w:t>5.1</w:t>
      </w:r>
      <w:r>
        <w:rPr>
          <w:cs/>
        </w:rPr>
        <w:t xml:space="preserve"> สรุปผลการดำเนินงาน</w:t>
      </w:r>
      <w:bookmarkEnd w:id="124"/>
      <w:r>
        <w:rPr>
          <w:cs/>
        </w:rPr>
        <w:t xml:space="preserve"> </w:t>
      </w:r>
    </w:p>
    <w:p w14:paraId="250D899C" w14:textId="010EF7B7" w:rsidR="00467F9D" w:rsidRPr="00264811" w:rsidRDefault="00467F9D" w:rsidP="00657ACA">
      <w:pPr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467F9D">
      <w:pPr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467F9D">
      <w:pPr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467F9D">
      <w:pPr>
        <w:pStyle w:val="Style1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467F9D">
      <w:pPr>
        <w:pStyle w:val="Style1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467F9D">
      <w:pPr>
        <w:pStyle w:val="Style1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467F9D">
      <w:pPr>
        <w:pStyle w:val="Style1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467F9D">
      <w:pPr>
        <w:pStyle w:val="Style1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E66B01"/>
    <w:p w14:paraId="4331E777" w14:textId="77777777" w:rsidR="00307F65" w:rsidRDefault="00307F65" w:rsidP="00E66B01">
      <w:pPr>
        <w:pStyle w:val="Heading2"/>
      </w:pPr>
      <w:bookmarkStart w:id="125" w:name="_Toc129250968"/>
      <w:r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25"/>
      <w:r>
        <w:rPr>
          <w:cs/>
        </w:rPr>
        <w:t xml:space="preserve"> </w:t>
      </w:r>
    </w:p>
    <w:p w14:paraId="7769A4E1" w14:textId="76F5CF5D" w:rsidR="00307F65" w:rsidRDefault="00307F65" w:rsidP="00E66B01">
      <w:pPr>
        <w:pStyle w:val="Style1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E66B01">
      <w:pPr>
        <w:pStyle w:val="Style1"/>
      </w:pPr>
      <w:r>
        <w:lastRenderedPageBreak/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E66B01">
      <w:pPr>
        <w:pStyle w:val="Style1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E66B01"/>
    <w:p w14:paraId="0D1BF0B6" w14:textId="52B1A526" w:rsidR="00307F65" w:rsidRDefault="00307F65" w:rsidP="00E66B01">
      <w:pPr>
        <w:pStyle w:val="Heading2"/>
      </w:pPr>
      <w:bookmarkStart w:id="126" w:name="_Toc129250969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26"/>
    </w:p>
    <w:p w14:paraId="773DE1B8" w14:textId="651A7885" w:rsidR="00CE399C" w:rsidRDefault="00307F65" w:rsidP="00E66B01">
      <w:pPr>
        <w:pStyle w:val="Style1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E66B01">
      <w:pPr>
        <w:pStyle w:val="Style1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E66B01">
      <w:pPr>
        <w:pStyle w:val="Style1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593CCD">
      <w:pPr>
        <w:pStyle w:val="Style1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593CCD">
      <w:pPr>
        <w:pStyle w:val="Style1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593CCD">
      <w:pPr>
        <w:pStyle w:val="Style1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9355BB">
      <w:pPr>
        <w:pStyle w:val="Style1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ED0490">
      <w:pPr>
        <w:pStyle w:val="Style1"/>
        <w:ind w:firstLine="0"/>
      </w:pPr>
    </w:p>
    <w:p w14:paraId="25F50D9C" w14:textId="1A29AFB9" w:rsidR="00ED0490" w:rsidRDefault="00ED0490" w:rsidP="00ED0490">
      <w:pPr>
        <w:pStyle w:val="Heading2"/>
      </w:pPr>
      <w:bookmarkStart w:id="127" w:name="_Toc129250970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27"/>
    </w:p>
    <w:p w14:paraId="4C470740" w14:textId="7BDF6514" w:rsidR="00ED0490" w:rsidRDefault="00ED0490" w:rsidP="00ED0490">
      <w:pPr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>
      <w:pPr>
        <w:spacing w:after="160" w:line="259" w:lineRule="auto"/>
        <w:rPr>
          <w:b/>
          <w:bCs/>
        </w:rPr>
      </w:pPr>
    </w:p>
    <w:p w14:paraId="7CCE3AB0" w14:textId="77777777" w:rsidR="00ED0490" w:rsidRPr="00ED0490" w:rsidRDefault="00ED0490" w:rsidP="00ED0490">
      <w:pPr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ED0490">
      <w:pPr>
        <w:spacing w:after="160" w:line="259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7722F0">
      <w:pPr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7722F0">
      <w:pPr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7722F0">
      <w:pPr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7722F0">
      <w:pPr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7722F0">
      <w:pPr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7722F0">
      <w:pPr>
        <w:pStyle w:val="ListParagraph"/>
        <w:numPr>
          <w:ilvl w:val="0"/>
          <w:numId w:val="17"/>
        </w:numPr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0D10BF79" w14:textId="0B691A85" w:rsidR="007722F0" w:rsidRDefault="007722F0" w:rsidP="007722F0">
      <w:pPr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7DB3AF44" w14:textId="7157BE95" w:rsidR="004620AF" w:rsidRDefault="004620AF">
      <w:pPr>
        <w:spacing w:after="160" w:line="259" w:lineRule="auto"/>
        <w:rPr>
          <w:b/>
          <w:bCs/>
          <w:cs/>
        </w:rPr>
      </w:pPr>
      <w:r>
        <w:rPr>
          <w:b/>
          <w:bCs/>
          <w:cs/>
        </w:rPr>
        <w:lastRenderedPageBreak/>
        <w:br w:type="page"/>
      </w:r>
    </w:p>
    <w:p w14:paraId="24371518" w14:textId="215551D7" w:rsidR="00DF0681" w:rsidRPr="00DF0681" w:rsidRDefault="004620AF" w:rsidP="00DF0681">
      <w:pPr>
        <w:pStyle w:val="Caption"/>
        <w:jc w:val="left"/>
      </w:pPr>
      <w:r w:rsidRPr="004620AF">
        <w:rPr>
          <w:b/>
          <w:bCs/>
          <w:cs/>
        </w:rPr>
        <w:lastRenderedPageBreak/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16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8" w:name="_Toc129214237"/>
      <w:r>
        <w:rPr>
          <w:rFonts w:hint="cs"/>
          <w:cs/>
        </w:rPr>
        <w:t>แสดงจำนวน ค่าเฉลี่ยความพึงพอใจต่อระบบ</w:t>
      </w:r>
      <w:bookmarkEnd w:id="12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95"/>
        <w:gridCol w:w="650"/>
        <w:gridCol w:w="706"/>
        <w:gridCol w:w="708"/>
        <w:gridCol w:w="706"/>
        <w:gridCol w:w="706"/>
        <w:gridCol w:w="1295"/>
        <w:gridCol w:w="1444"/>
      </w:tblGrid>
      <w:tr w:rsidR="00DF0681" w:rsidRPr="004620AF" w14:paraId="266ACD4D" w14:textId="40D4015A" w:rsidTr="00DF0681">
        <w:trPr>
          <w:jc w:val="center"/>
        </w:trPr>
        <w:tc>
          <w:tcPr>
            <w:tcW w:w="2595" w:type="dxa"/>
            <w:vAlign w:val="center"/>
          </w:tcPr>
          <w:p w14:paraId="189A6830" w14:textId="7B08204E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6215" w:type="dxa"/>
            <w:gridSpan w:val="7"/>
            <w:vAlign w:val="center"/>
          </w:tcPr>
          <w:p w14:paraId="2044BD5A" w14:textId="6D1389D0" w:rsidR="00DF0681" w:rsidRPr="00DF0681" w:rsidRDefault="00DF0681" w:rsidP="004620AF">
            <w:pPr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DF0681">
        <w:trPr>
          <w:jc w:val="center"/>
        </w:trPr>
        <w:tc>
          <w:tcPr>
            <w:tcW w:w="2595" w:type="dxa"/>
            <w:vAlign w:val="center"/>
          </w:tcPr>
          <w:p w14:paraId="079919BE" w14:textId="77777777" w:rsidR="00DF0681" w:rsidRDefault="00DF0681" w:rsidP="004620AF">
            <w:pPr>
              <w:jc w:val="center"/>
              <w:rPr>
                <w:b/>
                <w:bCs/>
                <w:cs/>
              </w:rPr>
            </w:pPr>
          </w:p>
        </w:tc>
        <w:tc>
          <w:tcPr>
            <w:tcW w:w="650" w:type="dxa"/>
            <w:vAlign w:val="center"/>
          </w:tcPr>
          <w:p w14:paraId="177D4134" w14:textId="733AB8E8" w:rsidR="00DF0681" w:rsidRPr="004620AF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706" w:type="dxa"/>
            <w:vAlign w:val="center"/>
          </w:tcPr>
          <w:p w14:paraId="3B3B1DB1" w14:textId="2ED4961E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708" w:type="dxa"/>
            <w:vAlign w:val="center"/>
          </w:tcPr>
          <w:p w14:paraId="65EED2CF" w14:textId="2C8FBDDD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706" w:type="dxa"/>
            <w:vAlign w:val="center"/>
          </w:tcPr>
          <w:p w14:paraId="161A424B" w14:textId="21738D45" w:rsidR="00DF0681" w:rsidRPr="004620AF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706" w:type="dxa"/>
            <w:vAlign w:val="center"/>
          </w:tcPr>
          <w:p w14:paraId="33AC3920" w14:textId="36BAC063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295" w:type="dxa"/>
            <w:vAlign w:val="center"/>
          </w:tcPr>
          <w:p w14:paraId="4DD36FBA" w14:textId="0A912024" w:rsidR="00DF0681" w:rsidRDefault="00DF0681" w:rsidP="004620AF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44" w:type="dxa"/>
            <w:vAlign w:val="center"/>
          </w:tcPr>
          <w:p w14:paraId="7290D81D" w14:textId="4A31009B" w:rsidR="00DF0681" w:rsidRDefault="00DF0681" w:rsidP="004620A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DF0681">
        <w:trPr>
          <w:jc w:val="center"/>
        </w:trPr>
        <w:tc>
          <w:tcPr>
            <w:tcW w:w="2595" w:type="dxa"/>
            <w:vAlign w:val="center"/>
          </w:tcPr>
          <w:p w14:paraId="6A52BFF6" w14:textId="2D62708D" w:rsidR="00DF0681" w:rsidRDefault="00DF0681" w:rsidP="00DF0681"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650" w:type="dxa"/>
            <w:vAlign w:val="center"/>
          </w:tcPr>
          <w:p w14:paraId="039B3B07" w14:textId="670F81AC" w:rsidR="00DF0681" w:rsidRDefault="00DF0681" w:rsidP="00DF0681">
            <w:pPr>
              <w:jc w:val="center"/>
            </w:pPr>
            <w:r w:rsidRPr="001A5F47">
              <w:t>7</w:t>
            </w:r>
          </w:p>
        </w:tc>
        <w:tc>
          <w:tcPr>
            <w:tcW w:w="706" w:type="dxa"/>
            <w:vAlign w:val="center"/>
          </w:tcPr>
          <w:p w14:paraId="75343C47" w14:textId="534A284B" w:rsidR="00DF0681" w:rsidRDefault="00DF0681" w:rsidP="00DF0681">
            <w:pPr>
              <w:jc w:val="center"/>
            </w:pPr>
            <w:r w:rsidRPr="001A5F47">
              <w:t>6</w:t>
            </w:r>
          </w:p>
        </w:tc>
        <w:tc>
          <w:tcPr>
            <w:tcW w:w="708" w:type="dxa"/>
            <w:vAlign w:val="center"/>
          </w:tcPr>
          <w:p w14:paraId="6FF96D98" w14:textId="04BF2C5D" w:rsidR="00DF0681" w:rsidRDefault="00DF0681" w:rsidP="00DF0681">
            <w:pPr>
              <w:jc w:val="center"/>
            </w:pPr>
            <w:r w:rsidRPr="001A5F47">
              <w:t>3</w:t>
            </w:r>
          </w:p>
        </w:tc>
        <w:tc>
          <w:tcPr>
            <w:tcW w:w="706" w:type="dxa"/>
            <w:vAlign w:val="center"/>
          </w:tcPr>
          <w:p w14:paraId="4EEE5F85" w14:textId="3515A3FB" w:rsidR="00DF0681" w:rsidRDefault="00DF0681" w:rsidP="00DF0681">
            <w:pPr>
              <w:jc w:val="center"/>
            </w:pPr>
            <w:r w:rsidRPr="001A5F47">
              <w:t>1</w:t>
            </w:r>
          </w:p>
        </w:tc>
        <w:tc>
          <w:tcPr>
            <w:tcW w:w="706" w:type="dxa"/>
            <w:vAlign w:val="center"/>
          </w:tcPr>
          <w:p w14:paraId="4DDA9E55" w14:textId="1A40B6DE" w:rsidR="00DF0681" w:rsidRDefault="00DF0681" w:rsidP="00DF0681">
            <w:pPr>
              <w:jc w:val="center"/>
            </w:pPr>
            <w:r w:rsidRPr="001A5F47">
              <w:t>0</w:t>
            </w:r>
          </w:p>
        </w:tc>
        <w:tc>
          <w:tcPr>
            <w:tcW w:w="1295" w:type="dxa"/>
            <w:vAlign w:val="center"/>
          </w:tcPr>
          <w:p w14:paraId="0C01EAE9" w14:textId="574C2B39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0E9535F6" w14:textId="202310A9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DF0681">
        <w:trPr>
          <w:jc w:val="center"/>
        </w:trPr>
        <w:tc>
          <w:tcPr>
            <w:tcW w:w="2595" w:type="dxa"/>
            <w:vAlign w:val="center"/>
          </w:tcPr>
          <w:p w14:paraId="2D77E6DB" w14:textId="60323890" w:rsidR="00DF0681" w:rsidRDefault="00DF0681" w:rsidP="00DF0681"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650" w:type="dxa"/>
            <w:vAlign w:val="center"/>
          </w:tcPr>
          <w:p w14:paraId="6BE0252A" w14:textId="148C70A9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10FEB2A6" w14:textId="7EDBEEE9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16183D7C" w14:textId="24F1685B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AFB73D9" w14:textId="5C3D2C18" w:rsidR="00DF0681" w:rsidRDefault="00DF0681" w:rsidP="00DF0681">
            <w:pPr>
              <w:jc w:val="center"/>
            </w:pPr>
            <w:r w:rsidRPr="009E54B7">
              <w:t>1</w:t>
            </w:r>
          </w:p>
        </w:tc>
        <w:tc>
          <w:tcPr>
            <w:tcW w:w="706" w:type="dxa"/>
            <w:vAlign w:val="center"/>
          </w:tcPr>
          <w:p w14:paraId="2BE3CF69" w14:textId="31D18809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7BE3621C" w14:textId="7C42ECE5" w:rsidR="00DF0681" w:rsidRDefault="00DF0681" w:rsidP="00DF0681">
            <w:pPr>
              <w:jc w:val="center"/>
            </w:pPr>
            <w:r w:rsidRPr="006A0B97">
              <w:t>4.06</w:t>
            </w:r>
          </w:p>
        </w:tc>
        <w:tc>
          <w:tcPr>
            <w:tcW w:w="1444" w:type="dxa"/>
            <w:vAlign w:val="center"/>
          </w:tcPr>
          <w:p w14:paraId="00799EC1" w14:textId="2E8714AA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DF0681">
        <w:trPr>
          <w:jc w:val="center"/>
        </w:trPr>
        <w:tc>
          <w:tcPr>
            <w:tcW w:w="2595" w:type="dxa"/>
            <w:vAlign w:val="center"/>
          </w:tcPr>
          <w:p w14:paraId="73916FB1" w14:textId="73D6670E" w:rsidR="00DF0681" w:rsidRDefault="00DF0681" w:rsidP="00DF0681"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650" w:type="dxa"/>
            <w:vAlign w:val="center"/>
          </w:tcPr>
          <w:p w14:paraId="2D76D981" w14:textId="4F1990FA" w:rsidR="00DF0681" w:rsidRDefault="00DF0681" w:rsidP="00DF0681">
            <w:pPr>
              <w:jc w:val="center"/>
            </w:pPr>
            <w:r w:rsidRPr="009E54B7">
              <w:t>2</w:t>
            </w:r>
          </w:p>
        </w:tc>
        <w:tc>
          <w:tcPr>
            <w:tcW w:w="706" w:type="dxa"/>
            <w:vAlign w:val="center"/>
          </w:tcPr>
          <w:p w14:paraId="4382FB9C" w14:textId="5EC923E7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12FB7008" w14:textId="65732F94" w:rsidR="00DF0681" w:rsidRDefault="00DF0681" w:rsidP="00DF0681">
            <w:pPr>
              <w:jc w:val="center"/>
            </w:pPr>
            <w:r w:rsidRPr="009E54B7">
              <w:t>6</w:t>
            </w:r>
          </w:p>
        </w:tc>
        <w:tc>
          <w:tcPr>
            <w:tcW w:w="706" w:type="dxa"/>
            <w:vAlign w:val="center"/>
          </w:tcPr>
          <w:p w14:paraId="5305AD02" w14:textId="0EF538BB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46721F1A" w14:textId="708E09F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3EE50500" w14:textId="0F3080D2" w:rsidR="00DF0681" w:rsidRDefault="00DF0681" w:rsidP="00DF0681">
            <w:pPr>
              <w:jc w:val="center"/>
            </w:pPr>
            <w:r w:rsidRPr="006A0B97">
              <w:t>3.76</w:t>
            </w:r>
          </w:p>
        </w:tc>
        <w:tc>
          <w:tcPr>
            <w:tcW w:w="1444" w:type="dxa"/>
            <w:vAlign w:val="center"/>
          </w:tcPr>
          <w:p w14:paraId="3086B479" w14:textId="52CAC191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DF0681">
        <w:trPr>
          <w:jc w:val="center"/>
        </w:trPr>
        <w:tc>
          <w:tcPr>
            <w:tcW w:w="2595" w:type="dxa"/>
            <w:vAlign w:val="center"/>
          </w:tcPr>
          <w:p w14:paraId="596CE4CC" w14:textId="67DEE71D" w:rsidR="00DF0681" w:rsidRDefault="00DF0681" w:rsidP="00DF0681"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650" w:type="dxa"/>
            <w:vAlign w:val="center"/>
          </w:tcPr>
          <w:p w14:paraId="419258C0" w14:textId="7D56CA36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26639425" w14:textId="4504E4EE" w:rsidR="00DF0681" w:rsidRDefault="00DF0681" w:rsidP="00DF0681">
            <w:pPr>
              <w:jc w:val="center"/>
            </w:pPr>
            <w:r w:rsidRPr="009E54B7">
              <w:t>7</w:t>
            </w:r>
          </w:p>
        </w:tc>
        <w:tc>
          <w:tcPr>
            <w:tcW w:w="708" w:type="dxa"/>
            <w:vAlign w:val="center"/>
          </w:tcPr>
          <w:p w14:paraId="5537137A" w14:textId="67CF5F6B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3CF30676" w14:textId="198C675C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1EC7F366" w14:textId="3A6605F2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09CEDD6D" w14:textId="4770CA3E" w:rsidR="00DF0681" w:rsidRDefault="00DF0681" w:rsidP="00DF0681">
            <w:pPr>
              <w:jc w:val="center"/>
            </w:pPr>
            <w:r w:rsidRPr="006A0B97">
              <w:t>4</w:t>
            </w:r>
          </w:p>
        </w:tc>
        <w:tc>
          <w:tcPr>
            <w:tcW w:w="1444" w:type="dxa"/>
            <w:vAlign w:val="center"/>
          </w:tcPr>
          <w:p w14:paraId="63A71133" w14:textId="4D0B7BF2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DF0681">
        <w:trPr>
          <w:trHeight w:val="518"/>
          <w:jc w:val="center"/>
        </w:trPr>
        <w:tc>
          <w:tcPr>
            <w:tcW w:w="2595" w:type="dxa"/>
            <w:vAlign w:val="center"/>
          </w:tcPr>
          <w:p w14:paraId="3F1A1F00" w14:textId="0419ECE2" w:rsidR="00DF0681" w:rsidRDefault="00DF0681" w:rsidP="00DF0681"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650" w:type="dxa"/>
            <w:vAlign w:val="center"/>
          </w:tcPr>
          <w:p w14:paraId="68242A19" w14:textId="2AF24C9E" w:rsidR="00DF0681" w:rsidRDefault="00DF0681" w:rsidP="00DF0681">
            <w:pPr>
              <w:jc w:val="center"/>
            </w:pPr>
            <w:r w:rsidRPr="009E54B7">
              <w:t>5</w:t>
            </w:r>
          </w:p>
        </w:tc>
        <w:tc>
          <w:tcPr>
            <w:tcW w:w="706" w:type="dxa"/>
            <w:vAlign w:val="center"/>
          </w:tcPr>
          <w:p w14:paraId="4E6FFEE3" w14:textId="2F8B462E" w:rsidR="00DF0681" w:rsidRDefault="00DF0681" w:rsidP="00DF0681">
            <w:pPr>
              <w:jc w:val="center"/>
            </w:pPr>
            <w:r w:rsidRPr="009E54B7">
              <w:t>9</w:t>
            </w:r>
          </w:p>
        </w:tc>
        <w:tc>
          <w:tcPr>
            <w:tcW w:w="708" w:type="dxa"/>
            <w:vAlign w:val="center"/>
          </w:tcPr>
          <w:p w14:paraId="39922355" w14:textId="0D102E34" w:rsidR="00DF0681" w:rsidRDefault="00DF0681" w:rsidP="00DF0681">
            <w:pPr>
              <w:jc w:val="center"/>
            </w:pPr>
            <w:r w:rsidRPr="009E54B7">
              <w:t>3</w:t>
            </w:r>
          </w:p>
        </w:tc>
        <w:tc>
          <w:tcPr>
            <w:tcW w:w="706" w:type="dxa"/>
            <w:vAlign w:val="center"/>
          </w:tcPr>
          <w:p w14:paraId="366237B1" w14:textId="40C92C0D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706" w:type="dxa"/>
            <w:vAlign w:val="center"/>
          </w:tcPr>
          <w:p w14:paraId="36069CD1" w14:textId="00ABBA2E" w:rsidR="00DF0681" w:rsidRDefault="00DF0681" w:rsidP="00DF0681">
            <w:pPr>
              <w:jc w:val="center"/>
            </w:pPr>
            <w:r w:rsidRPr="009E54B7">
              <w:t>0</w:t>
            </w:r>
          </w:p>
        </w:tc>
        <w:tc>
          <w:tcPr>
            <w:tcW w:w="1295" w:type="dxa"/>
            <w:vAlign w:val="center"/>
          </w:tcPr>
          <w:p w14:paraId="13E8302E" w14:textId="4C9EE16F" w:rsidR="00DF0681" w:rsidRDefault="00DF0681" w:rsidP="00DF0681">
            <w:pPr>
              <w:jc w:val="center"/>
            </w:pPr>
            <w:r w:rsidRPr="006A0B97">
              <w:t>4.12</w:t>
            </w:r>
          </w:p>
        </w:tc>
        <w:tc>
          <w:tcPr>
            <w:tcW w:w="1444" w:type="dxa"/>
            <w:vAlign w:val="center"/>
          </w:tcPr>
          <w:p w14:paraId="4241B814" w14:textId="063B3618" w:rsidR="00DF0681" w:rsidRDefault="00DF0681" w:rsidP="00DF0681">
            <w:pPr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70C20">
        <w:trPr>
          <w:trHeight w:val="518"/>
          <w:jc w:val="center"/>
        </w:trPr>
        <w:tc>
          <w:tcPr>
            <w:tcW w:w="6071" w:type="dxa"/>
            <w:gridSpan w:val="6"/>
            <w:vAlign w:val="center"/>
          </w:tcPr>
          <w:p w14:paraId="2CD3A272" w14:textId="5D767053" w:rsidR="001D65E7" w:rsidRPr="009E54B7" w:rsidRDefault="001D65E7" w:rsidP="00DF0681">
            <w:pPr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295" w:type="dxa"/>
            <w:vAlign w:val="center"/>
          </w:tcPr>
          <w:p w14:paraId="4E0BAA28" w14:textId="0EB515C0" w:rsidR="001D65E7" w:rsidRPr="006A0B97" w:rsidRDefault="001D65E7" w:rsidP="00DF0681">
            <w:pPr>
              <w:jc w:val="center"/>
            </w:pPr>
            <w:r>
              <w:t>4.01</w:t>
            </w:r>
          </w:p>
        </w:tc>
        <w:tc>
          <w:tcPr>
            <w:tcW w:w="1444" w:type="dxa"/>
            <w:vAlign w:val="center"/>
          </w:tcPr>
          <w:p w14:paraId="308BA9F5" w14:textId="0885F7DA" w:rsidR="001D65E7" w:rsidRPr="006A0B97" w:rsidRDefault="001D65E7" w:rsidP="00DF068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4620AF"/>
    <w:p w14:paraId="00E14C9F" w14:textId="4C212B27" w:rsidR="004F5405" w:rsidRDefault="004F5405" w:rsidP="004F5405">
      <w:pPr>
        <w:ind w:firstLine="720"/>
        <w:jc w:val="thaiDistribute"/>
      </w:pPr>
      <w:r>
        <w:rPr>
          <w:rFonts w:hint="cs"/>
          <w:cs/>
        </w:rPr>
        <w:t>จากคารางพบว่าผู้ใช้มีความพึ่งพอใจต่อ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4F5405">
      <w:pPr>
        <w:jc w:val="thaiDistribute"/>
      </w:pPr>
    </w:p>
    <w:p w14:paraId="56FA6ACC" w14:textId="2CF56F52" w:rsidR="004F5405" w:rsidRDefault="004F5405" w:rsidP="004F5405">
      <w:pPr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4F5405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15E6FCD7" w14:textId="77777777" w:rsidR="00904E84" w:rsidRDefault="00904E84" w:rsidP="004F5405">
      <w:pPr>
        <w:jc w:val="thaiDistribute"/>
      </w:pPr>
    </w:p>
    <w:p w14:paraId="2EF21A1F" w14:textId="2CF96C52" w:rsidR="00904E84" w:rsidRDefault="00904E84" w:rsidP="00904E84">
      <w:pPr>
        <w:pStyle w:val="Caption"/>
        <w:jc w:val="left"/>
      </w:pPr>
      <w:r w:rsidRPr="00904E84">
        <w:rPr>
          <w:b/>
          <w:bCs/>
          <w:cs/>
        </w:rPr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2D3D86">
        <w:rPr>
          <w:b/>
          <w:bCs/>
          <w:noProof/>
          <w:cs/>
        </w:rPr>
        <w:t>17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29" w:name="_Toc129214238"/>
      <w:r>
        <w:rPr>
          <w:rFonts w:hint="cs"/>
          <w:cs/>
        </w:rPr>
        <w:t>ข้อเสนอแนะของผู้ใช้</w:t>
      </w:r>
      <w:bookmarkEnd w:id="1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904E84">
            <w:pPr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904E84">
            <w:pPr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904E84">
            <w:r w:rsidRPr="00904E84">
              <w:rPr>
                <w:cs/>
              </w:rPr>
              <w:t>ควรจะมีฟังก์ชั่นที่ให้เลือกจังหวัดว่าเราอยากลงของจังหวัดไหน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904E84">
            <w:pPr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904E84"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904E84">
            <w:pPr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904E84"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904E84">
      <w:pPr>
        <w:rPr>
          <w:cs/>
        </w:rPr>
      </w:pPr>
    </w:p>
    <w:p w14:paraId="2AAEC037" w14:textId="77777777" w:rsidR="007722F0" w:rsidRPr="007722F0" w:rsidRDefault="007722F0" w:rsidP="007722F0">
      <w:pPr>
        <w:ind w:left="1440"/>
      </w:pPr>
    </w:p>
    <w:p w14:paraId="61FA75DF" w14:textId="4D7B32AE" w:rsidR="007722F0" w:rsidRDefault="007722F0" w:rsidP="007722F0">
      <w:pPr>
        <w:ind w:left="360" w:firstLine="360"/>
      </w:pPr>
      <w:r>
        <w:tab/>
      </w:r>
    </w:p>
    <w:p w14:paraId="4EA988A2" w14:textId="77777777" w:rsidR="007722F0" w:rsidRPr="007722F0" w:rsidRDefault="007722F0" w:rsidP="007722F0">
      <w:pPr>
        <w:ind w:left="360" w:firstLine="720"/>
      </w:pPr>
    </w:p>
    <w:p w14:paraId="5F51B1BA" w14:textId="77777777" w:rsidR="007722F0" w:rsidRDefault="007722F0" w:rsidP="007722F0">
      <w:pPr>
        <w:spacing w:after="160" w:line="259" w:lineRule="auto"/>
        <w:ind w:left="360" w:firstLine="720"/>
        <w:jc w:val="thaiDistribute"/>
      </w:pPr>
    </w:p>
    <w:p w14:paraId="57024A79" w14:textId="7962765E" w:rsidR="007722F0" w:rsidRPr="00A3162E" w:rsidRDefault="007722F0" w:rsidP="00A3162E">
      <w:pPr>
        <w:spacing w:after="160" w:line="259" w:lineRule="auto"/>
        <w:ind w:left="720"/>
        <w:jc w:val="thaiDistribute"/>
        <w:rPr>
          <w:b/>
          <w:bCs/>
        </w:rPr>
      </w:pPr>
    </w:p>
    <w:p w14:paraId="4A596048" w14:textId="354E1F9E" w:rsidR="00ED0490" w:rsidRDefault="00ED0490" w:rsidP="003F2CF7">
      <w:pPr>
        <w:pStyle w:val="ListParagraph"/>
        <w:spacing w:after="160" w:line="259" w:lineRule="auto"/>
        <w:ind w:left="1080"/>
        <w:jc w:val="thaiDistribute"/>
        <w:rPr>
          <w:cs/>
        </w:rPr>
      </w:pPr>
      <w:r>
        <w:rPr>
          <w:cs/>
        </w:rPr>
        <w:br w:type="page"/>
      </w:r>
    </w:p>
    <w:p w14:paraId="213D4292" w14:textId="462FAD16" w:rsidR="00D45C70" w:rsidRDefault="00D45C70" w:rsidP="00D45C70">
      <w:pPr>
        <w:pStyle w:val="Style1"/>
        <w:ind w:firstLine="0"/>
      </w:pPr>
    </w:p>
    <w:bookmarkStart w:id="130" w:name="_Toc129250971" w:displacedByCustomXml="next"/>
    <w:bookmarkStart w:id="131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A92E97">
          <w:pPr>
            <w:pStyle w:val="Heading1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30"/>
        </w:p>
        <w:p w14:paraId="7AAB9A7E" w14:textId="48ADC000" w:rsidR="00A92E97" w:rsidRPr="00A92E97" w:rsidRDefault="00A92E97" w:rsidP="00A92E97"/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A92E97">
              <w:pPr>
                <w:pStyle w:val="Bibliography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A92E97"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A92E97"/>
    <w:bookmarkEnd w:id="131"/>
    <w:p w14:paraId="7C9CB88B" w14:textId="77777777" w:rsidR="000A7416" w:rsidRDefault="000A7416" w:rsidP="00E66B01">
      <w:pPr>
        <w:tabs>
          <w:tab w:val="left" w:pos="3600"/>
        </w:tabs>
      </w:pPr>
    </w:p>
    <w:p w14:paraId="4ED9A042" w14:textId="77777777" w:rsidR="000A7416" w:rsidRDefault="000A7416" w:rsidP="00E66B01">
      <w:pPr>
        <w:tabs>
          <w:tab w:val="left" w:pos="3600"/>
        </w:tabs>
      </w:pPr>
    </w:p>
    <w:p w14:paraId="22C828B1" w14:textId="77777777" w:rsidR="00C8408D" w:rsidRDefault="00C8408D" w:rsidP="00E66B01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E60CDB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" strokecolor="white [3212]"/>
            </w:pict>
          </mc:Fallback>
        </mc:AlternateContent>
      </w:r>
    </w:p>
    <w:p w14:paraId="73CDD64E" w14:textId="77777777" w:rsidR="00C8408D" w:rsidRDefault="00C8408D" w:rsidP="00E66B01"/>
    <w:p w14:paraId="3AA35D88" w14:textId="77777777" w:rsidR="00C8408D" w:rsidRDefault="00C8408D" w:rsidP="00E66B01">
      <w:pPr>
        <w:jc w:val="right"/>
      </w:pPr>
    </w:p>
    <w:p w14:paraId="2847F32A" w14:textId="77777777" w:rsidR="00C8408D" w:rsidRDefault="00C8408D" w:rsidP="00E66B01"/>
    <w:p w14:paraId="6B48540B" w14:textId="77777777" w:rsidR="00C8408D" w:rsidRDefault="00C8408D" w:rsidP="00E66B01"/>
    <w:p w14:paraId="50CD1644" w14:textId="77777777" w:rsidR="00C8408D" w:rsidRDefault="00C8408D" w:rsidP="00E66B01"/>
    <w:p w14:paraId="66DC1AAC" w14:textId="77777777" w:rsidR="00C8408D" w:rsidRDefault="00C8408D" w:rsidP="00E66B01"/>
    <w:p w14:paraId="24F82EE0" w14:textId="77777777" w:rsidR="00C8408D" w:rsidRDefault="00C8408D" w:rsidP="00E66B01"/>
    <w:p w14:paraId="152A57AB" w14:textId="77777777" w:rsidR="007C6200" w:rsidRDefault="007C6200" w:rsidP="00E66B01">
      <w:pPr>
        <w:sectPr w:rsidR="007C6200" w:rsidSect="00E66B01">
          <w:headerReference w:type="even" r:id="rId78"/>
          <w:headerReference w:type="default" r:id="rId79"/>
          <w:headerReference w:type="first" r:id="rId80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E66B01"/>
    <w:p w14:paraId="6BDACF62" w14:textId="77777777" w:rsidR="00C8408D" w:rsidRDefault="00C8408D" w:rsidP="00E66B01"/>
    <w:p w14:paraId="4452CC7A" w14:textId="2584EE35" w:rsidR="00C8408D" w:rsidRDefault="00C8408D" w:rsidP="00E66B01"/>
    <w:p w14:paraId="77B322F8" w14:textId="2E517B62" w:rsidR="009854F7" w:rsidRDefault="009854F7" w:rsidP="00E66B01"/>
    <w:p w14:paraId="06F718AD" w14:textId="77D7C7D5" w:rsidR="009854F7" w:rsidRDefault="009854F7" w:rsidP="00E66B01"/>
    <w:p w14:paraId="2C1A2580" w14:textId="2472B02D" w:rsidR="009854F7" w:rsidRDefault="009854F7" w:rsidP="00E66B01"/>
    <w:p w14:paraId="5EDD686A" w14:textId="4C118EA4" w:rsidR="009854F7" w:rsidRDefault="009854F7" w:rsidP="00E66B01"/>
    <w:p w14:paraId="5899F94D" w14:textId="7BCD9950" w:rsidR="009854F7" w:rsidRDefault="009854F7" w:rsidP="00E66B01"/>
    <w:p w14:paraId="197F933E" w14:textId="68DC4990" w:rsidR="009854F7" w:rsidRDefault="009854F7" w:rsidP="00E66B01"/>
    <w:p w14:paraId="65FF0402" w14:textId="2555F0FD" w:rsidR="009854F7" w:rsidRDefault="009854F7" w:rsidP="00E66B01"/>
    <w:p w14:paraId="6D0AE390" w14:textId="24B4124C" w:rsidR="009854F7" w:rsidRDefault="009854F7" w:rsidP="00E66B01"/>
    <w:p w14:paraId="2B2EAA87" w14:textId="77777777" w:rsidR="009854F7" w:rsidRDefault="009854F7" w:rsidP="00E66B01"/>
    <w:p w14:paraId="0C185313" w14:textId="09B50123" w:rsidR="00C8408D" w:rsidRPr="00C8408D" w:rsidRDefault="00C8408D" w:rsidP="00E66B01">
      <w:pPr>
        <w:pStyle w:val="Heading1"/>
        <w:rPr>
          <w:sz w:val="48"/>
          <w:szCs w:val="48"/>
        </w:rPr>
      </w:pPr>
      <w:bookmarkStart w:id="132" w:name="_Toc97370474"/>
      <w:bookmarkStart w:id="133" w:name="_Toc129250972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32"/>
      <w:bookmarkEnd w:id="133"/>
    </w:p>
    <w:p w14:paraId="1C37A718" w14:textId="77777777" w:rsidR="00C8408D" w:rsidRDefault="00C8408D" w:rsidP="00E66B01">
      <w:pPr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E66B01">
      <w:pPr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E66B01">
      <w:pPr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81"/>
          <w:headerReference w:type="default" r:id="rId82"/>
          <w:headerReference w:type="first" r:id="rId83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E66B01">
      <w:pPr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E66B01">
      <w:pPr>
        <w:pStyle w:val="Style1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E66B01">
      <w:pPr>
        <w:rPr>
          <w:noProof/>
          <w:lang w:eastAsia="en-US"/>
        </w:rPr>
      </w:pPr>
    </w:p>
    <w:p w14:paraId="5780C6AC" w14:textId="11747DC1" w:rsidR="00070233" w:rsidRDefault="0093321E" w:rsidP="00E66B01">
      <w:pPr>
        <w:pStyle w:val="Heading2"/>
      </w:pPr>
      <w:bookmarkStart w:id="134" w:name="_Toc104559367"/>
      <w:bookmarkStart w:id="135" w:name="_Toc105063145"/>
      <w:bookmarkStart w:id="136" w:name="_Toc129250973"/>
      <w:r>
        <w:t>1</w:t>
      </w:r>
      <w:r w:rsidR="006F08C4">
        <w:t>.</w:t>
      </w:r>
      <w:r w:rsidR="00E27465" w:rsidRPr="00E27465">
        <w:t xml:space="preserve"> </w:t>
      </w:r>
      <w:bookmarkEnd w:id="134"/>
      <w:bookmarkEnd w:id="135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36"/>
    </w:p>
    <w:p w14:paraId="627F3E9D" w14:textId="01968FD3" w:rsidR="00E30C1F" w:rsidRDefault="00965530" w:rsidP="00E66B01">
      <w:pPr>
        <w:pStyle w:val="Style1"/>
        <w:rPr>
          <w:cs/>
        </w:rPr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r w:rsidR="0019075B" w:rsidRPr="0019075B">
        <w:t>https://github.com/slapexs/final_project</w:t>
      </w:r>
    </w:p>
    <w:p w14:paraId="7A340C2D" w14:textId="19FABA2D" w:rsidR="006F08C4" w:rsidRDefault="0019075B" w:rsidP="00E66B01">
      <w:pPr>
        <w:jc w:val="center"/>
      </w:pPr>
      <w:r>
        <w:rPr>
          <w:noProof/>
        </w:rPr>
        <w:drawing>
          <wp:inline distT="0" distB="0" distL="0" distR="0" wp14:anchorId="42C51069" wp14:editId="4400C8C9">
            <wp:extent cx="5600700" cy="3402965"/>
            <wp:effectExtent l="0" t="0" r="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08C" w14:textId="6698E83B" w:rsidR="0093321E" w:rsidRDefault="0019075B" w:rsidP="00D653E0">
      <w:pPr>
        <w:pStyle w:val="Caption"/>
      </w:pPr>
      <w:r w:rsidRPr="0019075B">
        <w:rPr>
          <w:b/>
          <w:bCs/>
          <w:cs/>
        </w:rPr>
        <w:t xml:space="preserve">ภาพที่ </w:t>
      </w:r>
      <w:r w:rsidRPr="0019075B">
        <w:rPr>
          <w:b/>
          <w:bCs/>
          <w:cs/>
        </w:rPr>
        <w:fldChar w:fldCharType="begin"/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</w:rPr>
        <w:instrText xml:space="preserve">SEQ </w:instrText>
      </w:r>
      <w:r w:rsidRPr="0019075B">
        <w:rPr>
          <w:b/>
          <w:bCs/>
          <w:cs/>
        </w:rPr>
        <w:instrText xml:space="preserve">ภาพที่ </w:instrText>
      </w:r>
      <w:r w:rsidRPr="0019075B">
        <w:rPr>
          <w:b/>
          <w:bCs/>
        </w:rPr>
        <w:instrText>\* ARABIC</w:instrText>
      </w:r>
      <w:r w:rsidRPr="0019075B">
        <w:rPr>
          <w:b/>
          <w:bCs/>
          <w:cs/>
        </w:rPr>
        <w:instrText xml:space="preserve"> </w:instrText>
      </w:r>
      <w:r w:rsidRPr="0019075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55</w:t>
      </w:r>
      <w:r w:rsidRPr="0019075B">
        <w:rPr>
          <w:b/>
          <w:bCs/>
          <w:cs/>
        </w:rPr>
        <w:fldChar w:fldCharType="end"/>
      </w:r>
      <w:r>
        <w:t xml:space="preserve"> </w:t>
      </w:r>
      <w:bookmarkStart w:id="137" w:name="_Toc129586444"/>
      <w:r>
        <w:rPr>
          <w:rFonts w:hint="cs"/>
          <w:cs/>
        </w:rPr>
        <w:t xml:space="preserve">หน้า </w:t>
      </w:r>
      <w:r>
        <w:t xml:space="preserve">Repository </w:t>
      </w:r>
      <w:r>
        <w:rPr>
          <w:rFonts w:hint="cs"/>
          <w:cs/>
        </w:rPr>
        <w:t xml:space="preserve">ใน </w:t>
      </w:r>
      <w:r>
        <w:t>Github</w:t>
      </w:r>
      <w:bookmarkEnd w:id="137"/>
    </w:p>
    <w:p w14:paraId="642ACF6E" w14:textId="59649576" w:rsidR="00D653E0" w:rsidRDefault="00D653E0" w:rsidP="00D653E0"/>
    <w:p w14:paraId="02C6BC4B" w14:textId="642CBF77" w:rsidR="00D653E0" w:rsidRDefault="00D653E0" w:rsidP="00D653E0">
      <w:r>
        <w:rPr>
          <w:noProof/>
        </w:rPr>
        <w:drawing>
          <wp:inline distT="0" distB="0" distL="0" distR="0" wp14:anchorId="26C0BD6D" wp14:editId="72C3FF79">
            <wp:extent cx="5600700" cy="2512060"/>
            <wp:effectExtent l="0" t="0" r="0" b="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1179" w14:textId="651627FA" w:rsidR="00D653E0" w:rsidRPr="00D653E0" w:rsidRDefault="00D653E0" w:rsidP="00D653E0">
      <w:pPr>
        <w:pStyle w:val="Caption"/>
      </w:pPr>
      <w:r w:rsidRPr="00384F42">
        <w:rPr>
          <w:b/>
          <w:bCs/>
          <w:cs/>
        </w:rPr>
        <w:t xml:space="preserve">ภาพที่ </w:t>
      </w:r>
      <w:r w:rsidRPr="00384F42">
        <w:rPr>
          <w:b/>
          <w:bCs/>
          <w:cs/>
        </w:rPr>
        <w:fldChar w:fldCharType="begin"/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</w:rPr>
        <w:instrText xml:space="preserve">SEQ </w:instrText>
      </w:r>
      <w:r w:rsidRPr="00384F42">
        <w:rPr>
          <w:b/>
          <w:bCs/>
          <w:cs/>
        </w:rPr>
        <w:instrText xml:space="preserve">ภาพที่ </w:instrText>
      </w:r>
      <w:r w:rsidRPr="00384F42">
        <w:rPr>
          <w:b/>
          <w:bCs/>
        </w:rPr>
        <w:instrText>\* ARABIC</w:instrText>
      </w:r>
      <w:r w:rsidRPr="00384F42">
        <w:rPr>
          <w:b/>
          <w:bCs/>
          <w:cs/>
        </w:rPr>
        <w:instrText xml:space="preserve"> </w:instrText>
      </w:r>
      <w:r w:rsidRPr="00384F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56</w:t>
      </w:r>
      <w:r w:rsidRPr="00384F42">
        <w:rPr>
          <w:b/>
          <w:bCs/>
          <w:cs/>
        </w:rPr>
        <w:fldChar w:fldCharType="end"/>
      </w:r>
      <w:r>
        <w:t xml:space="preserve"> </w:t>
      </w:r>
      <w:bookmarkStart w:id="138" w:name="_Toc129586445"/>
      <w:r>
        <w:rPr>
          <w:rFonts w:hint="cs"/>
          <w:cs/>
        </w:rPr>
        <w:t xml:space="preserve">ดาวน์โหลด </w:t>
      </w:r>
      <w:r>
        <w:t xml:space="preserve">Repository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38"/>
    </w:p>
    <w:p w14:paraId="1CE6B564" w14:textId="77777777" w:rsidR="00564409" w:rsidRPr="00670102" w:rsidRDefault="00564409" w:rsidP="00E66B01"/>
    <w:p w14:paraId="16A2C8A9" w14:textId="44DFB96A" w:rsidR="00670102" w:rsidRPr="00CD5F71" w:rsidRDefault="00965530" w:rsidP="00E66B01">
      <w:pPr>
        <w:pStyle w:val="Style1"/>
        <w:rPr>
          <w:cs/>
        </w:rPr>
      </w:pPr>
      <w:r>
        <w:lastRenderedPageBreak/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r w:rsidR="00851B57">
        <w:t>data_csv</w:t>
      </w:r>
    </w:p>
    <w:p w14:paraId="1B399CA1" w14:textId="497756B9" w:rsidR="00670102" w:rsidRDefault="00670102" w:rsidP="00851B57">
      <w:pPr>
        <w:jc w:val="center"/>
      </w:pPr>
      <w:r w:rsidRPr="00AE1BFB">
        <w:rPr>
          <w:noProof/>
          <w:cs/>
          <w:lang w:eastAsia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A8198F8" wp14:editId="0246C91C">
                <wp:simplePos x="0" y="0"/>
                <wp:positionH relativeFrom="column">
                  <wp:posOffset>2341880</wp:posOffset>
                </wp:positionH>
                <wp:positionV relativeFrom="paragraph">
                  <wp:posOffset>1497330</wp:posOffset>
                </wp:positionV>
                <wp:extent cx="234315" cy="2870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7B4277" w14:textId="77777777" w:rsidR="00670102" w:rsidRDefault="00670102" w:rsidP="0067010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198F8" id="Text Box 185" o:spid="_x0000_s1054" type="#_x0000_t202" style="position:absolute;left:0;text-align:left;margin-left:184.4pt;margin-top:117.9pt;width:18.45pt;height:22.6pt;z-index:25188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Yn4TGgIAADM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" filled="f" stroked="f" strokeweight=".5pt">
                <v:textbox>
                  <w:txbxContent>
                    <w:p w14:paraId="737B4277" w14:textId="77777777" w:rsidR="00670102" w:rsidRDefault="00670102" w:rsidP="00670102"/>
                  </w:txbxContent>
                </v:textbox>
              </v:shape>
            </w:pict>
          </mc:Fallback>
        </mc:AlternateContent>
      </w:r>
      <w:r w:rsidR="00851B57">
        <w:rPr>
          <w:noProof/>
        </w:rPr>
        <w:drawing>
          <wp:inline distT="0" distB="0" distL="0" distR="0" wp14:anchorId="7D248825" wp14:editId="3ED671F9">
            <wp:extent cx="5600700" cy="2973705"/>
            <wp:effectExtent l="0" t="0" r="0" b="0"/>
            <wp:docPr id="736" name="Picture 7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 descr="Graphical user interface, text, application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612" w14:textId="346632C5" w:rsidR="00851B57" w:rsidRDefault="00851B57" w:rsidP="00851B57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57</w:t>
      </w:r>
      <w:r w:rsidRPr="00851B5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39" w:name="_Toc129586446"/>
      <w:r>
        <w:rPr>
          <w:rFonts w:hint="cs"/>
          <w:cs/>
        </w:rPr>
        <w:t>แสดงการบันทึกไฟล์ข้อมูลบริษัทในโฟลเดอร์</w:t>
      </w:r>
      <w:bookmarkEnd w:id="139"/>
    </w:p>
    <w:p w14:paraId="31FC4696" w14:textId="77777777" w:rsidR="00851B57" w:rsidRPr="00851B57" w:rsidRDefault="00851B57" w:rsidP="00851B57"/>
    <w:p w14:paraId="2B8E08AD" w14:textId="6E41691F" w:rsidR="00670102" w:rsidRDefault="00965530" w:rsidP="00E66B01">
      <w:pPr>
        <w:pStyle w:val="Style1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5DC3AF6C" w:rsidR="00670102" w:rsidRDefault="00851B57" w:rsidP="00851B57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58</w:t>
        </w:r>
      </w:fldSimple>
      <w:r>
        <w:t xml:space="preserve"> </w:t>
      </w:r>
      <w:bookmarkStart w:id="140" w:name="_Toc129586447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40"/>
    </w:p>
    <w:p w14:paraId="4F15BE0F" w14:textId="102919E6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13D334DE" w14:textId="289FF7D9" w:rsidR="0093321E" w:rsidRDefault="0093321E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682CC48E" w14:textId="77777777" w:rsidR="00564409" w:rsidRPr="00C33136" w:rsidRDefault="00564409" w:rsidP="00E66B01">
      <w:pPr>
        <w:pStyle w:val="ListParagraph"/>
        <w:tabs>
          <w:tab w:val="left" w:pos="1134"/>
        </w:tabs>
        <w:spacing w:line="276" w:lineRule="auto"/>
        <w:ind w:left="0"/>
      </w:pPr>
    </w:p>
    <w:p w14:paraId="3497EEAB" w14:textId="08683AA6" w:rsidR="00670102" w:rsidRPr="00CD5F71" w:rsidRDefault="00965530" w:rsidP="00E66B01">
      <w:pPr>
        <w:pStyle w:val="Style1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 xml:space="preserve">กำหนดจำนวนของกลุ่มข้อมูลที่ตัวแปร </w:t>
      </w:r>
      <w:r w:rsidR="00B42A39">
        <w:t>k</w:t>
      </w:r>
    </w:p>
    <w:p w14:paraId="2F2375FC" w14:textId="77777777" w:rsidR="00B42A39" w:rsidRDefault="00B42A39" w:rsidP="00B42A3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5341524A">
            <wp:extent cx="4320000" cy="1037878"/>
            <wp:effectExtent l="0" t="0" r="0" b="3810"/>
            <wp:docPr id="738" name="Picture 73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766F4D76" w:rsidR="00B42A39" w:rsidRDefault="00B42A39" w:rsidP="00B42A39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1" w:name="_Toc129586448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41"/>
    </w:p>
    <w:p w14:paraId="2B3426E2" w14:textId="77777777" w:rsidR="00C33136" w:rsidRDefault="00C33136" w:rsidP="00E66B01">
      <w:pPr>
        <w:pStyle w:val="ListParagraph"/>
        <w:tabs>
          <w:tab w:val="left" w:pos="1134"/>
        </w:tabs>
        <w:spacing w:line="276" w:lineRule="auto"/>
        <w:ind w:left="0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1A5AD517" w:rsidR="00C33136" w:rsidRDefault="00965530" w:rsidP="00E66B01">
      <w:pPr>
        <w:pStyle w:val="Style1"/>
      </w:pPr>
      <w:r>
        <w:t>1</w:t>
      </w:r>
      <w:r w:rsidR="00C33136">
        <w:t xml:space="preserve">.5 </w:t>
      </w:r>
      <w:r w:rsidR="00444F6D">
        <w:rPr>
          <w:rFonts w:hint="cs"/>
          <w:cs/>
        </w:rPr>
        <w:t>รันคำสั่งจัดกลุ่มข้อมูล</w:t>
      </w:r>
    </w:p>
    <w:p w14:paraId="5E941FD7" w14:textId="0F92A0AA" w:rsidR="00C33136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072A4D63">
            <wp:extent cx="5600700" cy="2050415"/>
            <wp:effectExtent l="0" t="0" r="0" b="0"/>
            <wp:docPr id="739" name="Picture 7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3CAFFE1C" w:rsidR="00660E54" w:rsidRDefault="00444F6D" w:rsidP="00444F6D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2" w:name="_Toc129586449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42"/>
    </w:p>
    <w:p w14:paraId="05643E42" w14:textId="77777777" w:rsidR="00444F6D" w:rsidRPr="00444F6D" w:rsidRDefault="00444F6D" w:rsidP="00444F6D"/>
    <w:p w14:paraId="477D473A" w14:textId="56ADEDF7" w:rsidR="00132C76" w:rsidRDefault="00965530" w:rsidP="00E66B01">
      <w:pPr>
        <w:pStyle w:val="Style1"/>
      </w:pPr>
      <w:r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E66B01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7358A7F6" w:rsidR="005C5A66" w:rsidRDefault="00444F6D" w:rsidP="00444F6D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3" w:name="_Toc129586450"/>
      <w:r>
        <w:rPr>
          <w:rFonts w:hint="cs"/>
          <w:cs/>
        </w:rPr>
        <w:t xml:space="preserve">แสดงไฟล์ </w:t>
      </w:r>
      <w:r>
        <w:t>clustered_company.csv</w:t>
      </w:r>
      <w:bookmarkEnd w:id="143"/>
      <w:r>
        <w:t xml:space="preserve"> </w:t>
      </w:r>
    </w:p>
    <w:p w14:paraId="3058D22F" w14:textId="77777777" w:rsidR="00444F6D" w:rsidRPr="00444F6D" w:rsidRDefault="00444F6D" w:rsidP="00444F6D">
      <w:pPr>
        <w:rPr>
          <w:cs/>
        </w:rPr>
      </w:pPr>
    </w:p>
    <w:p w14:paraId="5E259621" w14:textId="420C83A4" w:rsidR="002A6499" w:rsidRDefault="0093321E" w:rsidP="00E66B01">
      <w:pPr>
        <w:pStyle w:val="Heading2"/>
      </w:pPr>
      <w:bookmarkStart w:id="144" w:name="_Toc104559368"/>
      <w:bookmarkStart w:id="145" w:name="_Toc105063146"/>
      <w:bookmarkStart w:id="146" w:name="_Toc129250974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คลัสเตอร์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44"/>
      <w:bookmarkEnd w:id="145"/>
      <w:bookmarkEnd w:id="146"/>
    </w:p>
    <w:p w14:paraId="04DF5EDD" w14:textId="4C2F808C" w:rsidR="004D3DE5" w:rsidRDefault="00965530" w:rsidP="00E66B01">
      <w:pPr>
        <w:pStyle w:val="Style1"/>
        <w:rPr>
          <w:cs/>
        </w:rPr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91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5CB350F0" w14:textId="086AB61D" w:rsidR="00E94EF6" w:rsidRDefault="0089473D" w:rsidP="0089473D">
      <w:r>
        <w:rPr>
          <w:noProof/>
        </w:rPr>
        <w:drawing>
          <wp:inline distT="0" distB="0" distL="0" distR="0" wp14:anchorId="0EE8576E" wp14:editId="587756C7">
            <wp:extent cx="5600700" cy="3402965"/>
            <wp:effectExtent l="0" t="0" r="0" b="0"/>
            <wp:docPr id="741" name="Picture 7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 descr="Graphical user interface, text, application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381A" w14:textId="68FC8E07" w:rsidR="0089473D" w:rsidRDefault="0089473D" w:rsidP="0089473D">
      <w:pPr>
        <w:pStyle w:val="Caption"/>
      </w:pPr>
      <w:r w:rsidRPr="0089473D">
        <w:rPr>
          <w:b/>
          <w:bCs/>
          <w:cs/>
        </w:rPr>
        <w:t xml:space="preserve">ภาพที่ </w:t>
      </w:r>
      <w:r w:rsidRPr="0089473D">
        <w:rPr>
          <w:b/>
          <w:bCs/>
          <w:cs/>
        </w:rPr>
        <w:fldChar w:fldCharType="begin"/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</w:rPr>
        <w:instrText xml:space="preserve">SEQ </w:instrText>
      </w:r>
      <w:r w:rsidRPr="0089473D">
        <w:rPr>
          <w:b/>
          <w:bCs/>
          <w:cs/>
        </w:rPr>
        <w:instrText xml:space="preserve">ภาพที่ </w:instrText>
      </w:r>
      <w:r w:rsidRPr="0089473D">
        <w:rPr>
          <w:b/>
          <w:bCs/>
        </w:rPr>
        <w:instrText>\* ARABIC</w:instrText>
      </w:r>
      <w:r w:rsidRPr="0089473D">
        <w:rPr>
          <w:b/>
          <w:bCs/>
          <w:cs/>
        </w:rPr>
        <w:instrText xml:space="preserve"> </w:instrText>
      </w:r>
      <w:r w:rsidRPr="0089473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62</w:t>
      </w:r>
      <w:r w:rsidRPr="0089473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7" w:name="_Toc129586451"/>
      <w:r>
        <w:rPr>
          <w:rFonts w:hint="cs"/>
          <w:cs/>
        </w:rPr>
        <w:t xml:space="preserve">แสดงหน้าเว็บไซต์ </w:t>
      </w:r>
      <w:r>
        <w:t>MongoDB</w:t>
      </w:r>
      <w:bookmarkEnd w:id="147"/>
    </w:p>
    <w:p w14:paraId="2F90CC62" w14:textId="77777777" w:rsidR="0089473D" w:rsidRPr="0089473D" w:rsidRDefault="0089473D" w:rsidP="0089473D"/>
    <w:p w14:paraId="27C9653F" w14:textId="7ED2D49F" w:rsidR="00770C46" w:rsidRDefault="00965530" w:rsidP="00E66B01">
      <w:pPr>
        <w:pStyle w:val="Style1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89473D">
      <w:pPr>
        <w:pStyle w:val="Style1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79570AB">
            <wp:extent cx="5600638" cy="3402965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6C8F" w14:textId="493CA893" w:rsidR="005C5A66" w:rsidRDefault="009028D1" w:rsidP="009028D1">
      <w:pPr>
        <w:pStyle w:val="Caption"/>
      </w:pPr>
      <w:r w:rsidRPr="009028D1">
        <w:rPr>
          <w:b/>
          <w:bCs/>
          <w:cs/>
        </w:rPr>
        <w:t xml:space="preserve">ภาพที่ </w:t>
      </w:r>
      <w:r w:rsidRPr="009028D1">
        <w:rPr>
          <w:b/>
          <w:bCs/>
          <w:cs/>
        </w:rPr>
        <w:fldChar w:fldCharType="begin"/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</w:rPr>
        <w:instrText xml:space="preserve">SEQ </w:instrText>
      </w:r>
      <w:r w:rsidRPr="009028D1">
        <w:rPr>
          <w:b/>
          <w:bCs/>
          <w:cs/>
        </w:rPr>
        <w:instrText xml:space="preserve">ภาพที่ </w:instrText>
      </w:r>
      <w:r w:rsidRPr="009028D1">
        <w:rPr>
          <w:b/>
          <w:bCs/>
        </w:rPr>
        <w:instrText>\* ARABIC</w:instrText>
      </w:r>
      <w:r w:rsidRPr="009028D1">
        <w:rPr>
          <w:b/>
          <w:bCs/>
          <w:cs/>
        </w:rPr>
        <w:instrText xml:space="preserve"> </w:instrText>
      </w:r>
      <w:r w:rsidRPr="009028D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63</w:t>
      </w:r>
      <w:r w:rsidRPr="009028D1">
        <w:rPr>
          <w:b/>
          <w:bCs/>
          <w:cs/>
        </w:rPr>
        <w:fldChar w:fldCharType="end"/>
      </w:r>
      <w:r>
        <w:t xml:space="preserve"> </w:t>
      </w:r>
      <w:bookmarkStart w:id="148" w:name="_Toc129586452"/>
      <w:r>
        <w:rPr>
          <w:rFonts w:hint="cs"/>
          <w:cs/>
        </w:rPr>
        <w:t>แสดงหน้าการจัดการ</w:t>
      </w:r>
      <w:r w:rsidR="000357E9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8"/>
    </w:p>
    <w:p w14:paraId="521C7509" w14:textId="30E46735" w:rsidR="00B45313" w:rsidRDefault="00965530" w:rsidP="00E66B01">
      <w:pPr>
        <w:pStyle w:val="Style1"/>
      </w:pPr>
      <w:r>
        <w:lastRenderedPageBreak/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</w:p>
    <w:p w14:paraId="275FA088" w14:textId="71054DA1" w:rsidR="000A6B6B" w:rsidRDefault="009028D1" w:rsidP="009028D1">
      <w:pPr>
        <w:tabs>
          <w:tab w:val="left" w:pos="1104"/>
          <w:tab w:val="left" w:pos="36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603E4E7" wp14:editId="4DCC536A">
                <wp:simplePos x="0" y="0"/>
                <wp:positionH relativeFrom="column">
                  <wp:posOffset>831334</wp:posOffset>
                </wp:positionH>
                <wp:positionV relativeFrom="paragraph">
                  <wp:posOffset>2650061</wp:posOffset>
                </wp:positionV>
                <wp:extent cx="988197" cy="234435"/>
                <wp:effectExtent l="12700" t="12700" r="15240" b="6985"/>
                <wp:wrapNone/>
                <wp:docPr id="772" name="Rectangle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197" cy="234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72229" id="Rectangle 772" o:spid="_x0000_s1026" style="position:absolute;margin-left:65.45pt;margin-top:208.65pt;width:77.8pt;height:18.4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1874D2A" wp14:editId="3F9C9C13">
            <wp:extent cx="5600638" cy="3402965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53F1FBCD" w:rsidR="0093321E" w:rsidRDefault="00FE7C0B" w:rsidP="00FE7C0B">
      <w:pPr>
        <w:pStyle w:val="Caption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64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49" w:name="_Toc129586453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49"/>
    </w:p>
    <w:p w14:paraId="5FD5F9CB" w14:textId="2EDCBB7C" w:rsidR="003E6C79" w:rsidRDefault="003E6C79" w:rsidP="003E6C79"/>
    <w:p w14:paraId="65115C9C" w14:textId="03AF3FBA" w:rsidR="003E6C79" w:rsidRPr="003E6C79" w:rsidRDefault="003E6C79" w:rsidP="003E6C79"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10719187" w:rsidR="003E6C79" w:rsidRDefault="003E6C79" w:rsidP="003E6C79"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204AA961" wp14:editId="3CD69DD4">
                <wp:simplePos x="0" y="0"/>
                <wp:positionH relativeFrom="column">
                  <wp:posOffset>1140254</wp:posOffset>
                </wp:positionH>
                <wp:positionV relativeFrom="paragraph">
                  <wp:posOffset>2864143</wp:posOffset>
                </wp:positionV>
                <wp:extent cx="413608" cy="185008"/>
                <wp:effectExtent l="12700" t="12700" r="18415" b="18415"/>
                <wp:wrapNone/>
                <wp:docPr id="890" name="Rectangle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E5745" id="Rectangle 890" o:spid="_x0000_s1026" style="position:absolute;margin-left:89.8pt;margin-top:225.5pt;width:32.55pt;height:14.5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08674EF5" wp14:editId="31037ECA">
            <wp:extent cx="5600700" cy="3402965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343D54D1" w:rsidR="003E6C79" w:rsidRPr="003E6C79" w:rsidRDefault="003E6C79" w:rsidP="003E6C79">
      <w:pPr>
        <w:pStyle w:val="Caption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65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0" w:name="_Toc129586454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0"/>
    </w:p>
    <w:p w14:paraId="7EA0FBDD" w14:textId="76BCDA78" w:rsidR="00FE7C0B" w:rsidRDefault="00FE7C0B" w:rsidP="00FE7C0B"/>
    <w:p w14:paraId="46161A77" w14:textId="2E37CF06" w:rsidR="00D14CF4" w:rsidRDefault="00D14CF4" w:rsidP="00FE7C0B"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1EECF502" w:rsidR="00D14CF4" w:rsidRDefault="00D14CF4" w:rsidP="00FE7C0B"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5A3FC02" wp14:editId="092B0E7E">
                <wp:simplePos x="0" y="0"/>
                <wp:positionH relativeFrom="column">
                  <wp:posOffset>1225224</wp:posOffset>
                </wp:positionH>
                <wp:positionV relativeFrom="paragraph">
                  <wp:posOffset>2409746</wp:posOffset>
                </wp:positionV>
                <wp:extent cx="284244" cy="71269"/>
                <wp:effectExtent l="12700" t="12700" r="8255" b="17780"/>
                <wp:wrapNone/>
                <wp:docPr id="895" name="Rectangle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244" cy="71269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30FB1" id="Rectangle 895" o:spid="_x0000_s1026" style="position:absolute;margin-left:96.45pt;margin-top:189.75pt;width:22.4pt;height:5.6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" fillcolor="red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95DD2F0" wp14:editId="4D553F6D">
                <wp:simplePos x="0" y="0"/>
                <wp:positionH relativeFrom="column">
                  <wp:posOffset>3247081</wp:posOffset>
                </wp:positionH>
                <wp:positionV relativeFrom="paragraph">
                  <wp:posOffset>2786500</wp:posOffset>
                </wp:positionV>
                <wp:extent cx="506284" cy="185008"/>
                <wp:effectExtent l="12700" t="12700" r="14605" b="18415"/>
                <wp:wrapNone/>
                <wp:docPr id="894" name="Rectangle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284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9D09FA" id="Rectangle 894" o:spid="_x0000_s1026" style="position:absolute;margin-left:255.7pt;margin-top:219.4pt;width:39.85pt;height:14.5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694C572" wp14:editId="03916023">
                <wp:simplePos x="0" y="0"/>
                <wp:positionH relativeFrom="column">
                  <wp:posOffset>1133887</wp:posOffset>
                </wp:positionH>
                <wp:positionV relativeFrom="paragraph">
                  <wp:posOffset>1753647</wp:posOffset>
                </wp:positionV>
                <wp:extent cx="413608" cy="185008"/>
                <wp:effectExtent l="12700" t="12700" r="18415" b="18415"/>
                <wp:wrapNone/>
                <wp:docPr id="893" name="Rectangle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08" cy="1850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26A23" id="Rectangle 893" o:spid="_x0000_s1026" style="position:absolute;margin-left:89.3pt;margin-top:138.1pt;width:32.55pt;height:14.5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16722984" wp14:editId="3CC00897">
                <wp:simplePos x="0" y="0"/>
                <wp:positionH relativeFrom="column">
                  <wp:posOffset>1133887</wp:posOffset>
                </wp:positionH>
                <wp:positionV relativeFrom="paragraph">
                  <wp:posOffset>1470162</wp:posOffset>
                </wp:positionV>
                <wp:extent cx="2168267" cy="283862"/>
                <wp:effectExtent l="12700" t="12700" r="16510" b="8255"/>
                <wp:wrapNone/>
                <wp:docPr id="892" name="Rectangle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8267" cy="2838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1FE83" id="Rectangle 892" o:spid="_x0000_s1026" style="position:absolute;margin-left:89.3pt;margin-top:115.75pt;width:170.75pt;height:22.3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40256334" wp14:editId="057A661D">
            <wp:extent cx="5600638" cy="3402965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02DB" w14:textId="3242DDE5" w:rsidR="00D14CF4" w:rsidRDefault="00D14CF4" w:rsidP="00D14CF4">
      <w:pPr>
        <w:pStyle w:val="Caption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66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1" w:name="_Toc129586455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1"/>
    </w:p>
    <w:p w14:paraId="211D79CC" w14:textId="77777777" w:rsidR="00D14CF4" w:rsidRPr="00D14CF4" w:rsidRDefault="00D14CF4" w:rsidP="00D14CF4">
      <w:pPr>
        <w:rPr>
          <w:cs/>
        </w:rPr>
      </w:pPr>
    </w:p>
    <w:p w14:paraId="5C84778A" w14:textId="2533C8B5" w:rsidR="00FE7C0B" w:rsidRDefault="00FE7C0B" w:rsidP="00BF5568">
      <w:pPr>
        <w:pStyle w:val="Heading2"/>
        <w:rPr>
          <w:cs/>
        </w:rPr>
      </w:pPr>
      <w:bookmarkStart w:id="152" w:name="_Toc129250975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2"/>
    </w:p>
    <w:p w14:paraId="30CEC72B" w14:textId="18F5742D" w:rsidR="00BF5568" w:rsidRDefault="00BF5568" w:rsidP="00BF5568"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1B76A3C3" w:rsidR="00BF5568" w:rsidRDefault="00BF5568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DCBBB6F" wp14:editId="14B76DC1">
                <wp:simplePos x="0" y="0"/>
                <wp:positionH relativeFrom="column">
                  <wp:posOffset>979616</wp:posOffset>
                </wp:positionH>
                <wp:positionV relativeFrom="paragraph">
                  <wp:posOffset>1443115</wp:posOffset>
                </wp:positionV>
                <wp:extent cx="432143" cy="197365"/>
                <wp:effectExtent l="12700" t="12700" r="12700" b="19050"/>
                <wp:wrapNone/>
                <wp:docPr id="828" name="Rectangle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143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FA47D1" id="Rectangle 828" o:spid="_x0000_s1026" style="position:absolute;margin-left:77.15pt;margin-top:113.65pt;width:34.05pt;height:15.5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74B60C" wp14:editId="74E05D2E">
            <wp:extent cx="5600638" cy="3402965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67FFDC1F" w:rsidR="00BF5568" w:rsidRDefault="00BF5568" w:rsidP="00BF5568">
      <w:pPr>
        <w:pStyle w:val="Caption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67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53" w:name="_Toc129586456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53"/>
    </w:p>
    <w:p w14:paraId="51DADD52" w14:textId="23943B56" w:rsidR="00BF5568" w:rsidRDefault="00931B95" w:rsidP="00BF5568">
      <w:r>
        <w:lastRenderedPageBreak/>
        <w:tab/>
      </w:r>
    </w:p>
    <w:p w14:paraId="08B51083" w14:textId="67B81DEB" w:rsidR="00931B95" w:rsidRDefault="00931B95" w:rsidP="00BF5568">
      <w:r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r w:rsidR="00D85F06">
        <w:rPr>
          <w:rFonts w:hint="cs"/>
          <w:cs/>
        </w:rPr>
        <w:t>เพื่อสร้างฐานข้อมูล</w:t>
      </w:r>
    </w:p>
    <w:p w14:paraId="67B713AA" w14:textId="16873162" w:rsidR="00931B95" w:rsidRDefault="00931B95" w:rsidP="00BF5568"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8CB638F" wp14:editId="160DC12F">
                <wp:simplePos x="0" y="0"/>
                <wp:positionH relativeFrom="column">
                  <wp:posOffset>3164715</wp:posOffset>
                </wp:positionH>
                <wp:positionV relativeFrom="paragraph">
                  <wp:posOffset>2587099</wp:posOffset>
                </wp:positionV>
                <wp:extent cx="744625" cy="228522"/>
                <wp:effectExtent l="12700" t="12700" r="17780" b="13335"/>
                <wp:wrapNone/>
                <wp:docPr id="858" name="Rectangle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625" cy="2285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42E17" id="Rectangle 858" o:spid="_x0000_s1026" style="position:absolute;margin-left:249.2pt;margin-top:203.7pt;width:58.65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1D7F6ADF" wp14:editId="59CC96DE">
                <wp:simplePos x="0" y="0"/>
                <wp:positionH relativeFrom="column">
                  <wp:posOffset>2153508</wp:posOffset>
                </wp:positionH>
                <wp:positionV relativeFrom="paragraph">
                  <wp:posOffset>1204320</wp:posOffset>
                </wp:positionV>
                <wp:extent cx="512462" cy="197365"/>
                <wp:effectExtent l="12700" t="12700" r="8255" b="19050"/>
                <wp:wrapNone/>
                <wp:docPr id="857" name="Rectangle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62" cy="1973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0A370" id="Rectangle 857" o:spid="_x0000_s1026" style="position:absolute;margin-left:169.55pt;margin-top:94.85pt;width:40.35pt;height:15.5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8DE71BE" wp14:editId="2FF448B0">
            <wp:extent cx="5600638" cy="3402965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431C" w14:textId="2D575E5F" w:rsidR="00931B95" w:rsidRDefault="00931B95" w:rsidP="00931B95">
      <w:pPr>
        <w:pStyle w:val="Caption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68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54" w:name="_Toc129586457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54"/>
    </w:p>
    <w:p w14:paraId="1160437F" w14:textId="350A281E" w:rsidR="00931B95" w:rsidRDefault="00931B95" w:rsidP="00931B95"/>
    <w:p w14:paraId="61B1DD97" w14:textId="6D97FC7F" w:rsidR="00931B95" w:rsidRDefault="00E72991" w:rsidP="00E72991">
      <w:pPr>
        <w:ind w:left="720"/>
      </w:pPr>
      <w:r>
        <w:t xml:space="preserve">3.3 </w:t>
      </w:r>
      <w:r w:rsidR="00931B95">
        <w:rPr>
          <w:rFonts w:hint="cs"/>
          <w:cs/>
        </w:rPr>
        <w:t xml:space="preserve">กำหนดชื่อฐานขอมูลและชื่อ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50EB8C5" w:rsidR="007E357D" w:rsidRDefault="00677EF2" w:rsidP="007E357D"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5DD24C5B" wp14:editId="7A1B4F0D">
                <wp:simplePos x="0" y="0"/>
                <wp:positionH relativeFrom="column">
                  <wp:posOffset>3129108</wp:posOffset>
                </wp:positionH>
                <wp:positionV relativeFrom="paragraph">
                  <wp:posOffset>2226945</wp:posOffset>
                </wp:positionV>
                <wp:extent cx="296219" cy="209722"/>
                <wp:effectExtent l="12700" t="12700" r="8890" b="19050"/>
                <wp:wrapNone/>
                <wp:docPr id="887" name="Rectangle 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19" cy="20972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342D1" id="Rectangle 887" o:spid="_x0000_s1026" style="position:absolute;margin-left:246.4pt;margin-top:175.35pt;width:23.3pt;height:16.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" filled="f" strokecolor="red" strokeweight="1.5pt"/>
            </w:pict>
          </mc:Fallback>
        </mc:AlternateContent>
      </w:r>
      <w:r w:rsidR="007E357D">
        <w:rPr>
          <w:rFonts w:hint="cs"/>
          <w:noProof/>
        </w:rPr>
        <w:drawing>
          <wp:inline distT="0" distB="0" distL="0" distR="0" wp14:anchorId="32F1FD46" wp14:editId="052AE420">
            <wp:extent cx="5600638" cy="3402965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13D2A111" w:rsidR="007E357D" w:rsidRDefault="007E357D" w:rsidP="00E72991">
      <w:pPr>
        <w:pStyle w:val="Caption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69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55" w:name="_Toc129586458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55"/>
    </w:p>
    <w:p w14:paraId="08F766BD" w14:textId="33186579" w:rsidR="00E72991" w:rsidRPr="00E72991" w:rsidRDefault="00E72991" w:rsidP="00FF5A40">
      <w:pPr>
        <w:ind w:left="720"/>
      </w:pPr>
      <w:r>
        <w:lastRenderedPageBreak/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00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r>
        <w:t>Download</w:t>
      </w:r>
    </w:p>
    <w:p w14:paraId="7415F225" w14:textId="16A21596" w:rsidR="00E72991" w:rsidRDefault="00E72991" w:rsidP="00E72991">
      <w:r>
        <w:rPr>
          <w:rFonts w:hint="cs"/>
          <w:noProof/>
        </w:rPr>
        <w:drawing>
          <wp:inline distT="0" distB="0" distL="0" distR="0" wp14:anchorId="642A3124" wp14:editId="3C0D0036">
            <wp:extent cx="5600638" cy="3402965"/>
            <wp:effectExtent l="0" t="0" r="0" b="0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Picture 89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8AD6" w14:textId="13A491DF" w:rsidR="00E72991" w:rsidRDefault="00E72991" w:rsidP="00E72991">
      <w:pPr>
        <w:pStyle w:val="Caption"/>
      </w:pPr>
      <w:r w:rsidRPr="00E72991">
        <w:rPr>
          <w:b/>
          <w:bCs/>
          <w:cs/>
        </w:rPr>
        <w:t xml:space="preserve">ภาพที่ </w:t>
      </w:r>
      <w:r w:rsidRPr="00E72991">
        <w:rPr>
          <w:b/>
          <w:bCs/>
          <w:cs/>
        </w:rPr>
        <w:fldChar w:fldCharType="begin"/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</w:rPr>
        <w:instrText xml:space="preserve">SEQ </w:instrText>
      </w:r>
      <w:r w:rsidRPr="00E72991">
        <w:rPr>
          <w:b/>
          <w:bCs/>
          <w:cs/>
        </w:rPr>
        <w:instrText xml:space="preserve">ภาพที่ </w:instrText>
      </w:r>
      <w:r w:rsidRPr="00E72991">
        <w:rPr>
          <w:b/>
          <w:bCs/>
        </w:rPr>
        <w:instrText>\* ARABIC</w:instrText>
      </w:r>
      <w:r w:rsidRPr="00E72991">
        <w:rPr>
          <w:b/>
          <w:bCs/>
          <w:cs/>
        </w:rPr>
        <w:instrText xml:space="preserve"> </w:instrText>
      </w:r>
      <w:r w:rsidRPr="00E72991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70</w:t>
      </w:r>
      <w:r w:rsidRPr="00E7299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6" w:name="_Toc129586459"/>
      <w:r>
        <w:rPr>
          <w:rFonts w:hint="cs"/>
          <w:cs/>
        </w:rPr>
        <w:t xml:space="preserve">หน้าเว็บไซต์สำหรับโหลดโปรแกรม </w:t>
      </w:r>
      <w:r>
        <w:t>MongoDB compass</w:t>
      </w:r>
      <w:bookmarkEnd w:id="156"/>
    </w:p>
    <w:p w14:paraId="2B4EA1CB" w14:textId="5DEC3097" w:rsidR="00E72991" w:rsidRDefault="00E72991" w:rsidP="00E72991"/>
    <w:p w14:paraId="4910F0FD" w14:textId="3B49780E" w:rsidR="009F4EFF" w:rsidRDefault="009F4EFF" w:rsidP="00E72991"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8295B" wp14:editId="61EF7ADE">
                <wp:simplePos x="0" y="0"/>
                <wp:positionH relativeFrom="column">
                  <wp:posOffset>2205436</wp:posOffset>
                </wp:positionH>
                <wp:positionV relativeFrom="paragraph">
                  <wp:posOffset>2675075</wp:posOffset>
                </wp:positionV>
                <wp:extent cx="694137" cy="250961"/>
                <wp:effectExtent l="12700" t="12700" r="17145" b="15875"/>
                <wp:wrapNone/>
                <wp:docPr id="898" name="Rectangl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37" cy="2509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BD06E" id="Rectangle 898" o:spid="_x0000_s1026" style="position:absolute;margin-left:173.65pt;margin-top:210.65pt;width:54.65pt;height:19.75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589D321C" wp14:editId="3673A09B">
            <wp:extent cx="5600700" cy="3402965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9006" w14:textId="342C2C7E" w:rsidR="009F4EFF" w:rsidRDefault="009F4EFF" w:rsidP="009F4EFF">
      <w:pPr>
        <w:pStyle w:val="Caption"/>
      </w:pPr>
      <w:r w:rsidRPr="009F4EFF">
        <w:rPr>
          <w:b/>
          <w:bCs/>
          <w:cs/>
        </w:rPr>
        <w:t xml:space="preserve">ภาพที่ </w:t>
      </w:r>
      <w:r w:rsidRPr="009F4EFF">
        <w:rPr>
          <w:b/>
          <w:bCs/>
          <w:cs/>
        </w:rPr>
        <w:fldChar w:fldCharType="begin"/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</w:rPr>
        <w:instrText xml:space="preserve">SEQ </w:instrText>
      </w:r>
      <w:r w:rsidRPr="009F4EFF">
        <w:rPr>
          <w:b/>
          <w:bCs/>
          <w:cs/>
        </w:rPr>
        <w:instrText xml:space="preserve">ภาพที่ </w:instrText>
      </w:r>
      <w:r w:rsidRPr="009F4EFF">
        <w:rPr>
          <w:b/>
          <w:bCs/>
        </w:rPr>
        <w:instrText>\* ARABIC</w:instrText>
      </w:r>
      <w:r w:rsidRPr="009F4EFF">
        <w:rPr>
          <w:b/>
          <w:bCs/>
          <w:cs/>
        </w:rPr>
        <w:instrText xml:space="preserve"> </w:instrText>
      </w:r>
      <w:r w:rsidRPr="009F4EF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71</w:t>
      </w:r>
      <w:r w:rsidRPr="009F4EFF">
        <w:rPr>
          <w:b/>
          <w:bCs/>
          <w:cs/>
        </w:rPr>
        <w:fldChar w:fldCharType="end"/>
      </w:r>
      <w:r>
        <w:t xml:space="preserve"> </w:t>
      </w:r>
      <w:bookmarkStart w:id="157" w:name="_Toc129586460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57"/>
    </w:p>
    <w:p w14:paraId="5695C0BA" w14:textId="77777777" w:rsidR="009F4EFF" w:rsidRDefault="009F4EFF" w:rsidP="00E66B01">
      <w:pPr>
        <w:pStyle w:val="Style1"/>
      </w:pPr>
    </w:p>
    <w:p w14:paraId="79B2E12B" w14:textId="029287A3" w:rsidR="000C4C90" w:rsidRDefault="000C4C90" w:rsidP="000C4C90">
      <w:pPr>
        <w:pStyle w:val="Heading2"/>
      </w:pPr>
      <w:bookmarkStart w:id="158" w:name="_Toc129250976"/>
      <w:r>
        <w:lastRenderedPageBreak/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58"/>
    </w:p>
    <w:p w14:paraId="44EA5303" w14:textId="22F6B7A4" w:rsidR="000C4C90" w:rsidRDefault="000C4C90" w:rsidP="000C4C90"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0DE6AD0D" w:rsidR="000C4C90" w:rsidRDefault="000C4C90" w:rsidP="000C4C90"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228A68FB" wp14:editId="22822EC0">
                <wp:simplePos x="0" y="0"/>
                <wp:positionH relativeFrom="column">
                  <wp:posOffset>1431282</wp:posOffset>
                </wp:positionH>
                <wp:positionV relativeFrom="paragraph">
                  <wp:posOffset>2020508</wp:posOffset>
                </wp:positionV>
                <wp:extent cx="2741720" cy="335108"/>
                <wp:effectExtent l="12700" t="12700" r="14605" b="8255"/>
                <wp:wrapNone/>
                <wp:docPr id="900" name="Rectangle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66943" id="Rectangle 900" o:spid="_x0000_s1026" style="position:absolute;margin-left:112.7pt;margin-top:159.1pt;width:215.9pt;height:26.4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3563D71" wp14:editId="5315F224">
            <wp:extent cx="5600700" cy="3402965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D13E556" w:rsidR="000C4C90" w:rsidRDefault="000C4C90" w:rsidP="000C4C90">
      <w:pPr>
        <w:pStyle w:val="Caption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72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59" w:name="_Toc129586461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59"/>
    </w:p>
    <w:p w14:paraId="636BD228" w14:textId="3A6A2A50" w:rsidR="00EA3F2C" w:rsidRDefault="00EA3F2C" w:rsidP="00EA3F2C"/>
    <w:p w14:paraId="15E61A7A" w14:textId="5D2704B8" w:rsidR="00EA3F2C" w:rsidRDefault="00EA3F2C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6A3E792A" w:rsidR="00EA3F2C" w:rsidRDefault="00EA3F2C" w:rsidP="00EA3F2C"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6C3EB73" wp14:editId="4B03C236">
                <wp:simplePos x="0" y="0"/>
                <wp:positionH relativeFrom="column">
                  <wp:posOffset>1430752</wp:posOffset>
                </wp:positionH>
                <wp:positionV relativeFrom="paragraph">
                  <wp:posOffset>1798086</wp:posOffset>
                </wp:positionV>
                <wp:extent cx="2741720" cy="335108"/>
                <wp:effectExtent l="12700" t="12700" r="14605" b="8255"/>
                <wp:wrapNone/>
                <wp:docPr id="903" name="Rectangle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1720" cy="335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FB28C0" id="Rectangle 903" o:spid="_x0000_s1026" style="position:absolute;margin-left:112.65pt;margin-top:141.6pt;width:215.9pt;height:26.4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0DD0298" wp14:editId="5F4D27A6">
                <wp:simplePos x="0" y="0"/>
                <wp:positionH relativeFrom="column">
                  <wp:posOffset>2418610</wp:posOffset>
                </wp:positionH>
                <wp:positionV relativeFrom="paragraph">
                  <wp:posOffset>1074926</wp:posOffset>
                </wp:positionV>
                <wp:extent cx="862431" cy="228523"/>
                <wp:effectExtent l="12700" t="12700" r="13970" b="13335"/>
                <wp:wrapNone/>
                <wp:docPr id="902" name="Rectangle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2431" cy="2285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576209" id="Rectangle 902" o:spid="_x0000_s1026" style="position:absolute;margin-left:190.45pt;margin-top:84.65pt;width:67.9pt;height:1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BCC2DFD" wp14:editId="24E7EC4A">
            <wp:extent cx="5600700" cy="3402965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337ED11" w:rsidR="00EA3F2C" w:rsidRDefault="00EA3F2C" w:rsidP="00EA3F2C">
      <w:pPr>
        <w:pStyle w:val="Caption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73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60" w:name="_Toc129586462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60"/>
    </w:p>
    <w:p w14:paraId="11BB4C68" w14:textId="2328E4F6" w:rsidR="00713A55" w:rsidRDefault="00713A55" w:rsidP="00713A55">
      <w:r>
        <w:lastRenderedPageBreak/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r>
        <w:t>Connect</w:t>
      </w:r>
    </w:p>
    <w:p w14:paraId="38D95328" w14:textId="196A3DF8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BBAEADC" wp14:editId="4BAF26A4">
                <wp:simplePos x="0" y="0"/>
                <wp:positionH relativeFrom="column">
                  <wp:posOffset>3495694</wp:posOffset>
                </wp:positionH>
                <wp:positionV relativeFrom="paragraph">
                  <wp:posOffset>1470617</wp:posOffset>
                </wp:positionV>
                <wp:extent cx="340719" cy="195892"/>
                <wp:effectExtent l="12700" t="12700" r="15240" b="7620"/>
                <wp:wrapNone/>
                <wp:docPr id="906" name="Rectangl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719" cy="1958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6FDEA" id="Rectangle 906" o:spid="_x0000_s1026" style="position:absolute;margin-left:275.25pt;margin-top:115.8pt;width:26.85pt;height:15.4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F370B9D" wp14:editId="1A3B879D">
                <wp:simplePos x="0" y="0"/>
                <wp:positionH relativeFrom="column">
                  <wp:posOffset>1335916</wp:posOffset>
                </wp:positionH>
                <wp:positionV relativeFrom="paragraph">
                  <wp:posOffset>737212</wp:posOffset>
                </wp:positionV>
                <wp:extent cx="2550986" cy="520232"/>
                <wp:effectExtent l="12700" t="12700" r="14605" b="13335"/>
                <wp:wrapNone/>
                <wp:docPr id="905" name="Rectangle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986" cy="5202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22EB9" id="Rectangle 905" o:spid="_x0000_s1026" style="position:absolute;margin-left:105.2pt;margin-top:58.05pt;width:200.85pt;height:40.9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66ADA1F" wp14:editId="0A414AAB">
            <wp:extent cx="5600700" cy="3399155"/>
            <wp:effectExtent l="0" t="0" r="0" b="444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2784EAC6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74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1" w:name="_Toc129586463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61"/>
    </w:p>
    <w:p w14:paraId="4DFDA768" w14:textId="170C31B3" w:rsidR="00713A55" w:rsidRDefault="00713A55" w:rsidP="00713A55"/>
    <w:p w14:paraId="49DB6F9A" w14:textId="5031A946" w:rsidR="00713A55" w:rsidRDefault="00713A55" w:rsidP="00713A55">
      <w:r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785434BD" w:rsidR="00713A55" w:rsidRDefault="00713A55" w:rsidP="00713A55"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522FD364" wp14:editId="248AB526">
                <wp:simplePos x="0" y="0"/>
                <wp:positionH relativeFrom="column">
                  <wp:posOffset>3046909</wp:posOffset>
                </wp:positionH>
                <wp:positionV relativeFrom="paragraph">
                  <wp:posOffset>2259314</wp:posOffset>
                </wp:positionV>
                <wp:extent cx="448785" cy="200473"/>
                <wp:effectExtent l="12700" t="12700" r="8890" b="15875"/>
                <wp:wrapNone/>
                <wp:docPr id="909" name="Rectangle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B4737" id="Rectangle 909" o:spid="_x0000_s1026" style="position:absolute;margin-left:239.9pt;margin-top:177.9pt;width:35.35pt;height:15.8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CE5B29E" wp14:editId="505503F1">
                <wp:simplePos x="0" y="0"/>
                <wp:positionH relativeFrom="column">
                  <wp:posOffset>197123</wp:posOffset>
                </wp:positionH>
                <wp:positionV relativeFrom="paragraph">
                  <wp:posOffset>924178</wp:posOffset>
                </wp:positionV>
                <wp:extent cx="924139" cy="267791"/>
                <wp:effectExtent l="12700" t="12700" r="15875" b="12065"/>
                <wp:wrapNone/>
                <wp:docPr id="908" name="Rectangl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4139" cy="26779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20386" id="Rectangle 908" o:spid="_x0000_s1026" style="position:absolute;margin-left:15.5pt;margin-top:72.75pt;width:72.75pt;height:21.1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0DB16969" wp14:editId="1298981C">
            <wp:extent cx="5600700" cy="3399155"/>
            <wp:effectExtent l="0" t="0" r="0" b="444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7E185A8F" w:rsidR="00713A55" w:rsidRDefault="00713A55" w:rsidP="00713A55">
      <w:pPr>
        <w:pStyle w:val="Caption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75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2" w:name="_Toc129586464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62"/>
    </w:p>
    <w:p w14:paraId="5C0720AB" w14:textId="187D1A6A" w:rsidR="00713A55" w:rsidRDefault="00713A55" w:rsidP="00713A55"/>
    <w:p w14:paraId="126B0344" w14:textId="0E886F48" w:rsidR="00713A55" w:rsidRPr="00EA7153" w:rsidRDefault="00713A55" w:rsidP="00713A55">
      <w:pPr>
        <w:rPr>
          <w:cs/>
        </w:rPr>
      </w:pPr>
      <w:r>
        <w:lastRenderedPageBreak/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r w:rsidR="00EA7153">
        <w:rPr>
          <w:rFonts w:hint="cs"/>
          <w:cs/>
        </w:rPr>
        <w:t>เพื่อเสร็จสิ้นกระบวนการ</w:t>
      </w:r>
    </w:p>
    <w:p w14:paraId="6B7743C0" w14:textId="2321C924" w:rsidR="00713A55" w:rsidRDefault="00713A55" w:rsidP="00713A55">
      <w:r>
        <w:rPr>
          <w:rFonts w:hint="cs"/>
          <w:noProof/>
        </w:rPr>
        <w:drawing>
          <wp:inline distT="0" distB="0" distL="0" distR="0" wp14:anchorId="2D6BD039" wp14:editId="3368E134">
            <wp:extent cx="5600306" cy="3399155"/>
            <wp:effectExtent l="0" t="0" r="0" b="444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5D32E034" w:rsidR="00EA7153" w:rsidRDefault="00EA7153" w:rsidP="00EA7153">
      <w:pPr>
        <w:pStyle w:val="Caption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76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3" w:name="_Toc129586465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63"/>
    </w:p>
    <w:p w14:paraId="55922683" w14:textId="67CDED07" w:rsidR="00EA7153" w:rsidRDefault="00EA7153" w:rsidP="00EA7153"/>
    <w:p w14:paraId="620B1B41" w14:textId="074C3774" w:rsidR="00DA7E2A" w:rsidRDefault="00DA7E2A" w:rsidP="00EA7153">
      <w:r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11F80CCC" w14:textId="056B9B04" w:rsidR="00DA7E2A" w:rsidRDefault="00DA7E2A" w:rsidP="00EA7153">
      <w:r>
        <w:rPr>
          <w:rFonts w:hint="cs"/>
          <w:noProof/>
        </w:rPr>
        <w:drawing>
          <wp:inline distT="0" distB="0" distL="0" distR="0" wp14:anchorId="2511BD7F" wp14:editId="73786D69">
            <wp:extent cx="5600700" cy="3399155"/>
            <wp:effectExtent l="0" t="0" r="0" b="444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6BD9E74A" w:rsidR="00DA7E2A" w:rsidRDefault="00DA7E2A" w:rsidP="00DA7E2A">
      <w:pPr>
        <w:pStyle w:val="Caption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77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64" w:name="_Toc129586466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64"/>
    </w:p>
    <w:p w14:paraId="73BFFDC8" w14:textId="2777CE14" w:rsidR="006E64A5" w:rsidRDefault="006E64A5" w:rsidP="006E64A5"/>
    <w:p w14:paraId="3A29A8D0" w14:textId="7D911EF1" w:rsidR="006E64A5" w:rsidRDefault="006E64A5" w:rsidP="006E64A5">
      <w:pPr>
        <w:pStyle w:val="Heading2"/>
      </w:pPr>
      <w:bookmarkStart w:id="165" w:name="_Toc129250977"/>
      <w:r>
        <w:lastRenderedPageBreak/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65"/>
    </w:p>
    <w:p w14:paraId="616973B4" w14:textId="1D7966E7" w:rsidR="006E64A5" w:rsidRDefault="006E64A5" w:rsidP="006E64A5"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09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6E64A5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15C01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4B3D4817">
            <wp:extent cx="5600700" cy="3402965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C7967B0" w:rsidR="006E64A5" w:rsidRPr="006E64A5" w:rsidRDefault="006E64A5" w:rsidP="006E64A5">
      <w:pPr>
        <w:pStyle w:val="Caption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78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6" w:name="_Toc129586467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66"/>
    </w:p>
    <w:p w14:paraId="071D2D29" w14:textId="3C4335B9" w:rsidR="0002019A" w:rsidRDefault="0002019A" w:rsidP="0002019A"/>
    <w:p w14:paraId="45889DDA" w14:textId="7F7D2CFB" w:rsidR="006E64A5" w:rsidRPr="006E64A5" w:rsidRDefault="006E64A5" w:rsidP="0002019A">
      <w:r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r w:rsidR="0018097D">
        <w:rPr>
          <w:rFonts w:hint="cs"/>
          <w:cs/>
        </w:rPr>
        <w:t>ใหม่</w:t>
      </w:r>
    </w:p>
    <w:p w14:paraId="03B81B37" w14:textId="0033A11C" w:rsidR="006E64A5" w:rsidRDefault="006E64A5" w:rsidP="0002019A"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0C9E9C9" wp14:editId="1DB840E0">
                <wp:simplePos x="0" y="0"/>
                <wp:positionH relativeFrom="column">
                  <wp:posOffset>1262988</wp:posOffset>
                </wp:positionH>
                <wp:positionV relativeFrom="paragraph">
                  <wp:posOffset>2602148</wp:posOffset>
                </wp:positionV>
                <wp:extent cx="963408" cy="357548"/>
                <wp:effectExtent l="12700" t="12700" r="14605" b="10795"/>
                <wp:wrapNone/>
                <wp:docPr id="946" name="Rectangle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408" cy="35754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0525A" id="Rectangle 946" o:spid="_x0000_s1026" style="position:absolute;margin-left:99.45pt;margin-top:204.9pt;width:75.85pt;height:28.15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45FB9176" wp14:editId="177C8C3F">
            <wp:extent cx="5600638" cy="3402965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475911AA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79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67" w:name="_Toc129586468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67"/>
    </w:p>
    <w:p w14:paraId="2C1786FE" w14:textId="1DA289A7" w:rsidR="0018097D" w:rsidRDefault="0018097D" w:rsidP="0018097D"/>
    <w:p w14:paraId="7F879B2A" w14:textId="740C8F05" w:rsidR="0018097D" w:rsidRDefault="0018097D" w:rsidP="0018097D">
      <w:r>
        <w:rPr>
          <w:cs/>
        </w:rPr>
        <w:lastRenderedPageBreak/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r>
        <w:rPr>
          <w:rFonts w:hint="cs"/>
          <w:cs/>
        </w:rPr>
        <w:t>เพื่อทำการสร้าง</w:t>
      </w:r>
    </w:p>
    <w:p w14:paraId="20D79B45" w14:textId="70DD6260" w:rsidR="0018097D" w:rsidRDefault="0018097D" w:rsidP="0018097D"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5BB5CC2" wp14:editId="0BF92A6E">
                <wp:simplePos x="0" y="0"/>
                <wp:positionH relativeFrom="column">
                  <wp:posOffset>4079116</wp:posOffset>
                </wp:positionH>
                <wp:positionV relativeFrom="paragraph">
                  <wp:posOffset>2433363</wp:posOffset>
                </wp:positionV>
                <wp:extent cx="609990" cy="200473"/>
                <wp:effectExtent l="12700" t="12700" r="12700" b="15875"/>
                <wp:wrapNone/>
                <wp:docPr id="975" name="Rectangle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90" cy="2004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2A8EF" id="Rectangle 975" o:spid="_x0000_s1026" style="position:absolute;margin-left:321.2pt;margin-top:191.6pt;width:48.05pt;height:15.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D414344" wp14:editId="5F842688">
            <wp:extent cx="5600700" cy="3402965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14C42F0D" w:rsidR="0018097D" w:rsidRDefault="0018097D" w:rsidP="0018097D">
      <w:pPr>
        <w:pStyle w:val="Caption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80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8" w:name="_Toc129586469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68"/>
    </w:p>
    <w:p w14:paraId="25D638F1" w14:textId="265338EA" w:rsidR="0018097D" w:rsidRDefault="0018097D" w:rsidP="0018097D"/>
    <w:p w14:paraId="61BB27CC" w14:textId="365C50FE" w:rsidR="0018097D" w:rsidRDefault="0018097D" w:rsidP="0018097D">
      <w:r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6D5B4F">
      <w:pPr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76CC38F3" w:rsidR="006D5B4F" w:rsidRDefault="006D5B4F" w:rsidP="006D5B4F">
      <w:pPr>
        <w:pStyle w:val="Caption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81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69" w:name="_Toc129586470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69"/>
    </w:p>
    <w:p w14:paraId="23DE4697" w14:textId="77777777" w:rsidR="000337D5" w:rsidRPr="000337D5" w:rsidRDefault="000337D5" w:rsidP="000337D5"/>
    <w:p w14:paraId="704029F4" w14:textId="6EB6ECBD" w:rsidR="0002019A" w:rsidRDefault="00A50F0D" w:rsidP="0002019A">
      <w:pPr>
        <w:pStyle w:val="Heading2"/>
      </w:pPr>
      <w:bookmarkStart w:id="170" w:name="_Toc129250978"/>
      <w:r>
        <w:lastRenderedPageBreak/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70"/>
    </w:p>
    <w:p w14:paraId="737D5042" w14:textId="297212DC" w:rsidR="00A50F0D" w:rsidRDefault="00A50F0D" w:rsidP="00A50F0D"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r>
        <w:t xml:space="preserve">Github </w:t>
      </w:r>
      <w:r>
        <w:rPr>
          <w:rFonts w:hint="cs"/>
          <w:cs/>
        </w:rPr>
        <w:t xml:space="preserve">ที่ลิงค์ </w:t>
      </w:r>
      <w:hyperlink r:id="rId114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A50F0D"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55AE8398" w:rsidR="009032F1" w:rsidRDefault="00A50F0D" w:rsidP="009032F1">
      <w:pPr>
        <w:pStyle w:val="Caption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82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71" w:name="_Toc129586471"/>
      <w:r>
        <w:rPr>
          <w:rFonts w:hint="cs"/>
          <w:cs/>
        </w:rPr>
        <w:t xml:space="preserve">การดาวน์โหลดโปรเจคจาก </w:t>
      </w:r>
      <w:r>
        <w:t xml:space="preserve">Github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final_project </w:t>
      </w:r>
      <w:r w:rsidR="009032F1">
        <w:rPr>
          <w:rFonts w:hint="cs"/>
          <w:cs/>
        </w:rPr>
        <w:t>เพื่อเข้าไปยังโฟลเดอร์</w:t>
      </w:r>
      <w:bookmarkEnd w:id="171"/>
    </w:p>
    <w:p w14:paraId="0C8789FA" w14:textId="77777777" w:rsidR="009032F1" w:rsidRPr="009032F1" w:rsidRDefault="009032F1" w:rsidP="009032F1">
      <w:pPr>
        <w:rPr>
          <w:cs/>
        </w:rPr>
      </w:pPr>
    </w:p>
    <w:p w14:paraId="54B5CB77" w14:textId="4778ADB9" w:rsidR="0002019A" w:rsidRDefault="0002019A" w:rsidP="0002019A">
      <w:pPr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019A"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C893" w14:textId="0CA02857" w:rsidR="0002019A" w:rsidRDefault="0002019A" w:rsidP="0002019A">
      <w:pPr>
        <w:pStyle w:val="Caption"/>
        <w:rPr>
          <w: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83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72" w:name="_Toc129586472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72"/>
    </w:p>
    <w:p w14:paraId="445F52CC" w14:textId="17F838CC" w:rsidR="0002019A" w:rsidRDefault="00A652C4" w:rsidP="00A652C4">
      <w:pPr>
        <w:spacing w:after="160" w:line="259" w:lineRule="auto"/>
      </w:pPr>
      <w:r>
        <w:br w:type="page"/>
      </w:r>
    </w:p>
    <w:p w14:paraId="3F8AADE9" w14:textId="2733AB7C" w:rsidR="0002019A" w:rsidRDefault="00A652C4" w:rsidP="0002019A">
      <w:r>
        <w:lastRenderedPageBreak/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uvicorn api:app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019A">
      <w:r>
        <w:rPr>
          <w:rFonts w:hint="cs"/>
          <w:noProof/>
        </w:rPr>
        <w:drawing>
          <wp:inline distT="0" distB="0" distL="0" distR="0" wp14:anchorId="784E968D" wp14:editId="138DA766">
            <wp:extent cx="5600700" cy="1757045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3770EF85" w:rsidR="00A652C4" w:rsidRDefault="00A652C4" w:rsidP="00A652C4">
      <w:pPr>
        <w:pStyle w:val="Caption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84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73" w:name="_Toc129586473"/>
      <w:r>
        <w:rPr>
          <w:rFonts w:hint="cs"/>
          <w:cs/>
        </w:rPr>
        <w:t xml:space="preserve">ตัวอย่างการรัน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73"/>
    </w:p>
    <w:p w14:paraId="4283D659" w14:textId="04468ABE" w:rsidR="00A652C4" w:rsidRDefault="00A652C4" w:rsidP="00A652C4"/>
    <w:p w14:paraId="21455492" w14:textId="6A3A85B5" w:rsidR="00DA2837" w:rsidRDefault="00DA2837" w:rsidP="00DA2837">
      <w:pPr>
        <w:pStyle w:val="Heading2"/>
      </w:pPr>
      <w:bookmarkStart w:id="174" w:name="_Toc129250979"/>
      <w:r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74"/>
    </w:p>
    <w:p w14:paraId="259F560C" w14:textId="1EFDA502" w:rsidR="00B75F2F" w:rsidRDefault="00B75F2F" w:rsidP="00B75F2F"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r w:rsidR="00D03E42">
        <w:t>Github</w:t>
      </w:r>
    </w:p>
    <w:p w14:paraId="03B00C1B" w14:textId="41975CEE" w:rsidR="00D03E42" w:rsidRDefault="00D03E42" w:rsidP="00B75F2F">
      <w:r>
        <w:rPr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BCD482B" wp14:editId="54819BA4">
                <wp:simplePos x="0" y="0"/>
                <wp:positionH relativeFrom="column">
                  <wp:posOffset>4393265</wp:posOffset>
                </wp:positionH>
                <wp:positionV relativeFrom="paragraph">
                  <wp:posOffset>482530</wp:posOffset>
                </wp:positionV>
                <wp:extent cx="228522" cy="149985"/>
                <wp:effectExtent l="12700" t="12700" r="13335" b="15240"/>
                <wp:wrapNone/>
                <wp:docPr id="1063" name="Rectangle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522" cy="1499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CBB32" id="Rectangle 1063" o:spid="_x0000_s1026" style="position:absolute;margin-left:345.95pt;margin-top:38pt;width:18pt;height:11.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3AEE0A69" wp14:editId="287E8E19">
            <wp:extent cx="5600700" cy="3402965"/>
            <wp:effectExtent l="0" t="0" r="0" b="0"/>
            <wp:docPr id="1061" name="Picture 10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Picture 1061" descr="Graphical user interface, application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978D" w14:textId="7E917507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85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5" w:name="_Toc129586474"/>
      <w:r>
        <w:rPr>
          <w:rFonts w:hint="cs"/>
          <w:cs/>
        </w:rPr>
        <w:t xml:space="preserve">หน้าเว็บไซต์ </w:t>
      </w:r>
      <w:r>
        <w:t>Vercel</w:t>
      </w:r>
      <w:bookmarkEnd w:id="175"/>
    </w:p>
    <w:p w14:paraId="28936B09" w14:textId="78D0883C" w:rsidR="00D03E42" w:rsidRDefault="00D03E42">
      <w:pPr>
        <w:spacing w:after="160" w:line="259" w:lineRule="auto"/>
      </w:pPr>
      <w:r>
        <w:br w:type="page"/>
      </w:r>
    </w:p>
    <w:p w14:paraId="0CA1665D" w14:textId="59B2DFC6" w:rsidR="00D03E42" w:rsidRDefault="00D03E42" w:rsidP="00D03E42">
      <w:r>
        <w:lastRenderedPageBreak/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>Add New และ</w:t>
      </w:r>
      <w:r>
        <w:rPr>
          <w:rFonts w:hint="cs"/>
          <w:cs/>
        </w:rPr>
        <w:t xml:space="preserve">เลือก </w:t>
      </w:r>
      <w:r>
        <w:t>Project</w:t>
      </w:r>
    </w:p>
    <w:p w14:paraId="3E3F8BB1" w14:textId="64236CD8" w:rsidR="00D03E42" w:rsidRPr="00D03E42" w:rsidRDefault="00D03E42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587F5DC" wp14:editId="0F95D425">
                <wp:simplePos x="0" y="0"/>
                <wp:positionH relativeFrom="column">
                  <wp:posOffset>4421314</wp:posOffset>
                </wp:positionH>
                <wp:positionV relativeFrom="paragraph">
                  <wp:posOffset>868224</wp:posOffset>
                </wp:positionV>
                <wp:extent cx="576331" cy="727796"/>
                <wp:effectExtent l="12700" t="12700" r="8255" b="8890"/>
                <wp:wrapNone/>
                <wp:docPr id="1064" name="Rectangle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31" cy="727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DAED7C" id="Rectangle 1064" o:spid="_x0000_s1026" style="position:absolute;margin-left:348.15pt;margin-top:68.35pt;width:45.4pt;height:57.3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" filled="f" strokecolor="red" strokeweight="1.5pt"/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245A88E9" wp14:editId="60798803">
            <wp:extent cx="5600700" cy="3402965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3786835D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86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6" w:name="_Toc129586475"/>
      <w:r>
        <w:rPr>
          <w:rFonts w:hint="cs"/>
          <w:cs/>
        </w:rPr>
        <w:t xml:space="preserve">สร้างโปรเจคใหม่ใน </w:t>
      </w:r>
      <w:r>
        <w:t>Vercel</w:t>
      </w:r>
      <w:bookmarkEnd w:id="176"/>
    </w:p>
    <w:p w14:paraId="291323AF" w14:textId="5E4CB13C" w:rsidR="00D03E42" w:rsidRDefault="00D03E42" w:rsidP="00D03E42"/>
    <w:p w14:paraId="3F3841A2" w14:textId="146856A9" w:rsidR="00D03E42" w:rsidRDefault="00D03E42" w:rsidP="00D03E42"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r>
        <w:t>Import</w:t>
      </w:r>
    </w:p>
    <w:p w14:paraId="382BAABA" w14:textId="01D13FB4" w:rsidR="00D03E42" w:rsidRDefault="00D03E42" w:rsidP="00D03E42">
      <w:r>
        <w:rPr>
          <w:rFonts w:hint="cs"/>
          <w:noProof/>
        </w:rPr>
        <w:drawing>
          <wp:inline distT="0" distB="0" distL="0" distR="0" wp14:anchorId="3F9880AE" wp14:editId="2518172C">
            <wp:extent cx="5600700" cy="3402965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99B" w14:textId="75D21910" w:rsidR="00D03E42" w:rsidRDefault="00D03E42" w:rsidP="00D03E42">
      <w:pPr>
        <w:pStyle w:val="Caption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87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7" w:name="_Toc12958647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77"/>
    </w:p>
    <w:p w14:paraId="54A6A128" w14:textId="178159CB" w:rsidR="00D03E42" w:rsidRDefault="00D03E42" w:rsidP="00D03E42"/>
    <w:p w14:paraId="585E878D" w14:textId="10AB4407" w:rsidR="00D03E42" w:rsidRPr="009C250F" w:rsidRDefault="00D03E42" w:rsidP="009C250F">
      <w:pPr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r w:rsidR="009C250F">
        <w:rPr>
          <w:rFonts w:hint="cs"/>
          <w:cs/>
        </w:rPr>
        <w:t>เพื่อทำการเผยแพร่สู่สาธารณะ</w:t>
      </w:r>
    </w:p>
    <w:p w14:paraId="033F646D" w14:textId="155D7465" w:rsidR="009C250F" w:rsidRDefault="009C250F" w:rsidP="00D03E42"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31EA03E2" wp14:editId="457DE359">
                <wp:simplePos x="0" y="0"/>
                <wp:positionH relativeFrom="column">
                  <wp:posOffset>1986654</wp:posOffset>
                </wp:positionH>
                <wp:positionV relativeFrom="paragraph">
                  <wp:posOffset>2167715</wp:posOffset>
                </wp:positionV>
                <wp:extent cx="2876355" cy="492183"/>
                <wp:effectExtent l="12700" t="12700" r="6985" b="15875"/>
                <wp:wrapNone/>
                <wp:docPr id="1094" name="Rectangle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355" cy="4921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256A8" id="Rectangle 1094" o:spid="_x0000_s1026" style="position:absolute;margin-left:156.45pt;margin-top:170.7pt;width:226.5pt;height:38.75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71DE3835" wp14:editId="0C61F475">
            <wp:extent cx="5600700" cy="3402965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0D27C18B" w:rsidR="009C250F" w:rsidRDefault="009C250F" w:rsidP="009C250F">
      <w:pPr>
        <w:pStyle w:val="Caption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88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8" w:name="_Toc12958647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78"/>
    </w:p>
    <w:p w14:paraId="521D1206" w14:textId="404940A7" w:rsidR="003F048C" w:rsidRDefault="003F048C" w:rsidP="003F048C"/>
    <w:p w14:paraId="554223A7" w14:textId="5C47C75E" w:rsidR="003F048C" w:rsidRDefault="003F048C" w:rsidP="003F048C"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r>
        <w:rPr>
          <w:rFonts w:hint="cs"/>
          <w:cs/>
        </w:rPr>
        <w:t>เรียบร้อย</w:t>
      </w:r>
    </w:p>
    <w:p w14:paraId="48B844BA" w14:textId="71CF6884" w:rsidR="003F048C" w:rsidRDefault="003F048C" w:rsidP="003F048C">
      <w:r>
        <w:rPr>
          <w:rFonts w:hint="cs"/>
          <w:noProof/>
          <w:lang w:val="th-TH"/>
        </w:rPr>
        <w:drawing>
          <wp:inline distT="0" distB="0" distL="0" distR="0" wp14:anchorId="60493338" wp14:editId="2C52B6F2">
            <wp:extent cx="5600700" cy="3402965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3A181CE8" w:rsidR="003F048C" w:rsidRPr="003F048C" w:rsidRDefault="003F048C" w:rsidP="003F048C">
      <w:pPr>
        <w:pStyle w:val="Caption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89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9" w:name="_Toc129586478"/>
      <w:r>
        <w:rPr>
          <w:rFonts w:hint="cs"/>
          <w:cs/>
        </w:rPr>
        <w:t>ตัวอย่างหน้าเว็บไซต์</w:t>
      </w:r>
      <w:bookmarkEnd w:id="179"/>
    </w:p>
    <w:p w14:paraId="54FFE4E6" w14:textId="466B5FFA" w:rsidR="00173108" w:rsidRPr="00173108" w:rsidRDefault="00173108" w:rsidP="00E66B01">
      <w:pPr>
        <w:tabs>
          <w:tab w:val="center" w:pos="4154"/>
        </w:tabs>
        <w:rPr>
          <w:rFonts w:cs="Angsana New"/>
          <w:cs/>
        </w:rPr>
        <w:sectPr w:rsidR="00173108" w:rsidRPr="00173108" w:rsidSect="00E66B01">
          <w:headerReference w:type="even" r:id="rId123"/>
          <w:headerReference w:type="default" r:id="rId124"/>
          <w:headerReference w:type="first" r:id="rId125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E66B01"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81758B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" strokecolor="white [3212]"/>
            </w:pict>
          </mc:Fallback>
        </mc:AlternateContent>
      </w:r>
    </w:p>
    <w:p w14:paraId="087A95AA" w14:textId="77777777" w:rsidR="00A81428" w:rsidRDefault="00A81428" w:rsidP="00E66B01">
      <w:pPr>
        <w:jc w:val="right"/>
      </w:pPr>
    </w:p>
    <w:p w14:paraId="61CC489D" w14:textId="77777777" w:rsidR="00A81428" w:rsidRDefault="00A81428" w:rsidP="00E66B01"/>
    <w:p w14:paraId="750A8F2A" w14:textId="77777777" w:rsidR="00A81428" w:rsidRDefault="00A81428" w:rsidP="00E66B01"/>
    <w:p w14:paraId="3123402F" w14:textId="77777777" w:rsidR="00A81428" w:rsidRDefault="00A81428" w:rsidP="00E66B01"/>
    <w:p w14:paraId="306223B7" w14:textId="77777777" w:rsidR="00A81428" w:rsidRDefault="00A81428" w:rsidP="00E66B01"/>
    <w:p w14:paraId="4000F8C0" w14:textId="77777777" w:rsidR="00A81428" w:rsidRDefault="00A81428" w:rsidP="00E66B01"/>
    <w:p w14:paraId="0053AC5B" w14:textId="77777777" w:rsidR="00A81428" w:rsidRDefault="00A81428" w:rsidP="00E66B01"/>
    <w:p w14:paraId="2507C0EE" w14:textId="77777777" w:rsidR="00A81428" w:rsidRDefault="00A81428" w:rsidP="00E66B01"/>
    <w:p w14:paraId="358121D6" w14:textId="77777777" w:rsidR="00A81428" w:rsidRDefault="00A81428" w:rsidP="00E66B01"/>
    <w:p w14:paraId="19D4A7CC" w14:textId="3E864C60" w:rsidR="00A81428" w:rsidRPr="00A81428" w:rsidRDefault="00A81428" w:rsidP="00E66B01">
      <w:pPr>
        <w:pStyle w:val="Heading1"/>
        <w:rPr>
          <w:sz w:val="48"/>
          <w:szCs w:val="48"/>
        </w:rPr>
      </w:pPr>
      <w:bookmarkStart w:id="180" w:name="_Toc97370475"/>
      <w:bookmarkStart w:id="181" w:name="_Toc129250980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80"/>
      <w:bookmarkEnd w:id="181"/>
    </w:p>
    <w:p w14:paraId="0E3606D8" w14:textId="77777777" w:rsidR="00A81428" w:rsidRDefault="00A81428" w:rsidP="00E66B01">
      <w:pPr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E66B01">
      <w:pPr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685B2AC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E66B01">
      <w:pPr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E66B01"/>
    <w:p w14:paraId="778CCD28" w14:textId="77777777" w:rsidR="00D349B5" w:rsidRDefault="00D349B5" w:rsidP="00E66B01">
      <w:pPr>
        <w:rPr>
          <w:rFonts w:cs="Angsana New"/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E66B01">
      <w:pPr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E66B01">
      <w:pPr>
        <w:jc w:val="center"/>
        <w:rPr>
          <w:noProof/>
          <w:lang w:eastAsia="en-US"/>
        </w:rPr>
      </w:pPr>
    </w:p>
    <w:p w14:paraId="70A58389" w14:textId="58D8A055" w:rsidR="00A60EE6" w:rsidRDefault="007F05A2" w:rsidP="007F05A2">
      <w:pPr>
        <w:ind w:firstLine="720"/>
      </w:pPr>
      <w:r w:rsidRPr="0051398E">
        <w:rPr>
          <w:cs/>
        </w:rPr>
        <w:t>ระบบแนะนำบริษัทสำหรับฝึกงานตามความสนใจ ด้วยเทคโนโลยีปัญญาประดิษฐ์</w:t>
      </w:r>
      <w:r>
        <w:rPr>
          <w:rFonts w:hint="cs"/>
          <w:cs/>
        </w:rPr>
        <w:t xml:space="preserve"> สามารถแบ่งได้ </w:t>
      </w:r>
      <w:r>
        <w:t xml:space="preserve">2 </w:t>
      </w:r>
      <w:r>
        <w:rPr>
          <w:rFonts w:hint="cs"/>
          <w:cs/>
        </w:rPr>
        <w:t>ส่วนดังนี้</w:t>
      </w:r>
    </w:p>
    <w:p w14:paraId="098BC7CE" w14:textId="08C8FBD5" w:rsidR="007F05A2" w:rsidRDefault="007F05A2" w:rsidP="007F05A2">
      <w:pPr>
        <w:pStyle w:val="Heading2"/>
      </w:pPr>
      <w:bookmarkStart w:id="182" w:name="_Toc129250981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82"/>
    </w:p>
    <w:p w14:paraId="2171D4AD" w14:textId="243DB1B0" w:rsidR="007F05A2" w:rsidRDefault="007F05A2" w:rsidP="007F05A2"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66DAF046" w14:textId="4FA66081" w:rsidR="007F05A2" w:rsidRDefault="007F05A2" w:rsidP="000A514F">
      <w:pPr>
        <w:pStyle w:val="Style1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784092CE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F8D251" wp14:editId="68A95C05">
            <wp:extent cx="5600638" cy="3402965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6637" w14:textId="34367491" w:rsidR="007F05A2" w:rsidRDefault="007F05A2" w:rsidP="007F05A2">
      <w:pPr>
        <w:pStyle w:val="Caption"/>
      </w:pPr>
      <w:r w:rsidRPr="007F05A2">
        <w:rPr>
          <w:b/>
          <w:bCs/>
          <w:cs/>
        </w:rPr>
        <w:t xml:space="preserve">ภาพที่ </w:t>
      </w:r>
      <w:r w:rsidRPr="007F05A2">
        <w:rPr>
          <w:b/>
          <w:bCs/>
          <w:cs/>
        </w:rPr>
        <w:fldChar w:fldCharType="begin"/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</w:rPr>
        <w:instrText xml:space="preserve">SEQ </w:instrText>
      </w:r>
      <w:r w:rsidRPr="007F05A2">
        <w:rPr>
          <w:b/>
          <w:bCs/>
          <w:cs/>
        </w:rPr>
        <w:instrText xml:space="preserve">ภาพที่ </w:instrText>
      </w:r>
      <w:r w:rsidRPr="007F05A2">
        <w:rPr>
          <w:b/>
          <w:bCs/>
        </w:rPr>
        <w:instrText>\* ARABIC</w:instrText>
      </w:r>
      <w:r w:rsidRPr="007F05A2">
        <w:rPr>
          <w:b/>
          <w:bCs/>
          <w:cs/>
        </w:rPr>
        <w:instrText xml:space="preserve"> </w:instrText>
      </w:r>
      <w:r w:rsidRPr="007F05A2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90</w:t>
      </w:r>
      <w:r w:rsidRPr="007F05A2">
        <w:rPr>
          <w:b/>
          <w:bCs/>
          <w:cs/>
        </w:rPr>
        <w:fldChar w:fldCharType="end"/>
      </w:r>
      <w:r>
        <w:t xml:space="preserve"> </w:t>
      </w:r>
      <w:bookmarkStart w:id="183" w:name="_Toc129586479"/>
      <w:r>
        <w:rPr>
          <w:rFonts w:hint="cs"/>
          <w:cs/>
        </w:rPr>
        <w:t xml:space="preserve">แสดงการเปิดไฟล์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Visual studio code</w:t>
      </w:r>
      <w:bookmarkEnd w:id="183"/>
    </w:p>
    <w:p w14:paraId="4EE5072C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43510FDB" w14:textId="77777777" w:rsidR="007F05A2" w:rsidRPr="00C33136" w:rsidRDefault="007F05A2" w:rsidP="007F05A2">
      <w:pPr>
        <w:pStyle w:val="ListParagraph"/>
        <w:tabs>
          <w:tab w:val="left" w:pos="1134"/>
        </w:tabs>
        <w:spacing w:line="276" w:lineRule="auto"/>
        <w:ind w:left="0"/>
      </w:pPr>
    </w:p>
    <w:p w14:paraId="17DA29DD" w14:textId="6E7DC27F" w:rsidR="007F05A2" w:rsidRPr="00CD5F71" w:rsidRDefault="007F05A2" w:rsidP="000A514F">
      <w:pPr>
        <w:pStyle w:val="Style1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4E4748FA">
            <wp:extent cx="4320000" cy="1037878"/>
            <wp:effectExtent l="0" t="0" r="0" b="3810"/>
            <wp:docPr id="1124" name="Picture 112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 descr="Graphical user interface, text&#10;&#10;Description automatically generated with medium confidenc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023C" w14:textId="34063968" w:rsidR="007F05A2" w:rsidRDefault="007F05A2" w:rsidP="007F05A2">
      <w:pPr>
        <w:pStyle w:val="Caption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91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84" w:name="_Toc129586480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84"/>
    </w:p>
    <w:p w14:paraId="03DD729F" w14:textId="699B6C28" w:rsidR="007F05A2" w:rsidRDefault="007F05A2">
      <w:pPr>
        <w:spacing w:after="160" w:line="259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  <w:br w:type="page"/>
      </w:r>
    </w:p>
    <w:p w14:paraId="6182E16D" w14:textId="7C39711B" w:rsidR="007F05A2" w:rsidRDefault="007F05A2" w:rsidP="000A514F">
      <w:pPr>
        <w:pStyle w:val="Style1"/>
      </w:pPr>
      <w:r>
        <w:lastRenderedPageBreak/>
        <w:t xml:space="preserve">3. </w:t>
      </w:r>
      <w:r>
        <w:rPr>
          <w:rFonts w:hint="cs"/>
          <w:cs/>
        </w:rPr>
        <w:t>รันคำสั่งจัดกลุ่มข้อมูล</w:t>
      </w:r>
    </w:p>
    <w:p w14:paraId="750EFE1E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44BCE26D">
            <wp:extent cx="5600700" cy="2050415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48E15DF3" w:rsidR="007F05A2" w:rsidRDefault="007F05A2" w:rsidP="007F05A2">
      <w:pPr>
        <w:pStyle w:val="Caption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92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5" w:name="_Toc129586481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85"/>
    </w:p>
    <w:p w14:paraId="03947F29" w14:textId="77777777" w:rsidR="007F05A2" w:rsidRPr="00444F6D" w:rsidRDefault="007F05A2" w:rsidP="007F05A2"/>
    <w:p w14:paraId="72DF0961" w14:textId="2ECC8E2F" w:rsidR="007F05A2" w:rsidRDefault="007F05A2" w:rsidP="000A514F">
      <w:pPr>
        <w:pStyle w:val="Style1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7F05A2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520A28AC">
            <wp:extent cx="5600700" cy="3402965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718" w14:textId="06508A5A" w:rsidR="007F05A2" w:rsidRDefault="007F05A2" w:rsidP="007F05A2">
      <w:pPr>
        <w:pStyle w:val="Caption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93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86" w:name="_Toc129586482"/>
      <w:r>
        <w:rPr>
          <w:rFonts w:hint="cs"/>
          <w:cs/>
        </w:rPr>
        <w:t xml:space="preserve">แสดงไฟล์ </w:t>
      </w:r>
      <w:r>
        <w:t>clustered_company.csv</w:t>
      </w:r>
      <w:bookmarkEnd w:id="186"/>
      <w:r>
        <w:t xml:space="preserve"> </w:t>
      </w:r>
    </w:p>
    <w:p w14:paraId="6DD66368" w14:textId="77777777" w:rsidR="007F05A2" w:rsidRPr="007F05A2" w:rsidRDefault="007F05A2" w:rsidP="007F05A2">
      <w:pPr>
        <w:rPr>
          <w:cs/>
        </w:rPr>
      </w:pPr>
    </w:p>
    <w:p w14:paraId="590B21FE" w14:textId="3BBC5BD1" w:rsidR="000A514F" w:rsidRDefault="000A514F">
      <w:pPr>
        <w:spacing w:after="160" w:line="259" w:lineRule="auto"/>
      </w:pPr>
      <w:r>
        <w:br w:type="page"/>
      </w:r>
    </w:p>
    <w:p w14:paraId="6419E40E" w14:textId="75C7FFCE" w:rsidR="000A514F" w:rsidRPr="00EA7153" w:rsidRDefault="000A514F" w:rsidP="000A514F">
      <w:pPr>
        <w:ind w:left="720"/>
        <w:rPr>
          <w:cs/>
        </w:rPr>
      </w:pPr>
      <w:r>
        <w:lastRenderedPageBreak/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0FD678A3" wp14:editId="31DECDF6">
            <wp:extent cx="5600306" cy="3399155"/>
            <wp:effectExtent l="0" t="0" r="0" b="444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306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C580DF1" w:rsidR="000A514F" w:rsidRDefault="000A514F" w:rsidP="000A514F">
      <w:pPr>
        <w:pStyle w:val="Caption"/>
      </w:pPr>
      <w:r>
        <w:rPr>
          <w:cs/>
        </w:rPr>
        <w:t xml:space="preserve">ภาพที่ </w:t>
      </w:r>
      <w:fldSimple w:instr=" SEQ ภาพที่ \* ARABIC ">
        <w:r w:rsidR="007B474E">
          <w:rPr>
            <w:noProof/>
          </w:rPr>
          <w:t>94</w:t>
        </w:r>
      </w:fldSimple>
      <w:r>
        <w:t xml:space="preserve"> </w:t>
      </w:r>
      <w:bookmarkStart w:id="187" w:name="_Toc129586483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87"/>
    </w:p>
    <w:p w14:paraId="7A23C17F" w14:textId="605AE94E" w:rsidR="000A514F" w:rsidRDefault="000A514F" w:rsidP="000A514F">
      <w:pPr>
        <w:pStyle w:val="Caption"/>
      </w:pPr>
    </w:p>
    <w:p w14:paraId="48C33154" w14:textId="607E5BD5" w:rsidR="000A514F" w:rsidRDefault="000A514F" w:rsidP="000A514F">
      <w:pPr>
        <w:ind w:left="720"/>
      </w:pPr>
      <w:r>
        <w:t xml:space="preserve">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A514F">
      <w:r>
        <w:rPr>
          <w:rFonts w:hint="cs"/>
          <w:noProof/>
        </w:rPr>
        <w:drawing>
          <wp:inline distT="0" distB="0" distL="0" distR="0" wp14:anchorId="4B902F45" wp14:editId="7572448A">
            <wp:extent cx="5600700" cy="3399155"/>
            <wp:effectExtent l="0" t="0" r="0" b="444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6710C0B9" w:rsidR="00660E54" w:rsidRDefault="000A514F" w:rsidP="000A514F">
      <w:pPr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88" w:name="_Toc129586484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88"/>
    </w:p>
    <w:p w14:paraId="1FF41AD7" w14:textId="77777777" w:rsidR="007818DB" w:rsidRDefault="007818DB" w:rsidP="00E66B01"/>
    <w:p w14:paraId="4E76D1E7" w14:textId="72F03AF2" w:rsidR="00A60EE6" w:rsidRDefault="00DB290C" w:rsidP="00DB290C">
      <w:pPr>
        <w:pStyle w:val="Heading2"/>
      </w:pPr>
      <w:bookmarkStart w:id="189" w:name="_Toc129250982"/>
      <w:r>
        <w:lastRenderedPageBreak/>
        <w:t xml:space="preserve">2. </w:t>
      </w:r>
      <w:r>
        <w:rPr>
          <w:rFonts w:hint="cs"/>
          <w:cs/>
        </w:rPr>
        <w:t>ผู้ใช้งาน</w:t>
      </w:r>
      <w:bookmarkEnd w:id="189"/>
    </w:p>
    <w:p w14:paraId="05123B4C" w14:textId="0B65D001" w:rsidR="00DB290C" w:rsidRDefault="00DB290C" w:rsidP="00DB290C"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26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DB290C">
      <w:r>
        <w:rPr>
          <w:rFonts w:hint="cs"/>
          <w:noProof/>
          <w:lang w:val="th-TH"/>
        </w:rPr>
        <w:drawing>
          <wp:inline distT="0" distB="0" distL="0" distR="0" wp14:anchorId="5E8A7E4A" wp14:editId="750D57E7">
            <wp:extent cx="5600700" cy="3402965"/>
            <wp:effectExtent l="0" t="0" r="0" b="0"/>
            <wp:docPr id="1156" name="Picture 11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 descr="Graphical user interface, application, Teams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34B3919A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96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0" w:name="_Toc129586485"/>
      <w:r>
        <w:rPr>
          <w:rFonts w:hint="cs"/>
          <w:cs/>
        </w:rPr>
        <w:t>หน้าเว็บไซต์</w:t>
      </w:r>
      <w:r>
        <w:t xml:space="preserve"> intern-assistant.vercel.app</w:t>
      </w:r>
      <w:bookmarkEnd w:id="190"/>
    </w:p>
    <w:p w14:paraId="09BF7F70" w14:textId="12889D25" w:rsidR="0021519F" w:rsidRDefault="0021519F" w:rsidP="0021519F"/>
    <w:p w14:paraId="1E01436D" w14:textId="24BC34D4" w:rsidR="0021519F" w:rsidRDefault="0021519F" w:rsidP="0021519F"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59C1FEED" wp14:editId="6768431C">
            <wp:extent cx="5600700" cy="3402965"/>
            <wp:effectExtent l="0" t="0" r="0" b="0"/>
            <wp:docPr id="1157" name="Picture 11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 descr="Graphical user interface, application, Teams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138C6FB5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97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1" w:name="_Toc129586486"/>
      <w:r>
        <w:rPr>
          <w:rFonts w:hint="cs"/>
          <w:cs/>
        </w:rPr>
        <w:t>หน้าแสดงผลลัพธ์เมื่อค้นหาบริษัท</w:t>
      </w:r>
      <w:bookmarkEnd w:id="191"/>
    </w:p>
    <w:p w14:paraId="7100400B" w14:textId="6199254D" w:rsidR="0021519F" w:rsidRDefault="0021519F" w:rsidP="0021519F">
      <w:r>
        <w:rPr>
          <w:cs/>
        </w:rPr>
        <w:lastRenderedPageBreak/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</w:p>
    <w:p w14:paraId="4B38DE1A" w14:textId="1123FED4" w:rsidR="0021519F" w:rsidRDefault="0021519F" w:rsidP="0021519F">
      <w:r>
        <w:rPr>
          <w:rFonts w:hint="cs"/>
          <w:noProof/>
          <w:lang w:val="th-TH"/>
        </w:rPr>
        <w:drawing>
          <wp:inline distT="0" distB="0" distL="0" distR="0" wp14:anchorId="74F2BCCE" wp14:editId="1F68C395">
            <wp:extent cx="5600700" cy="3402965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2B9EC28D" w:rsidR="0021519F" w:rsidRDefault="0021519F" w:rsidP="0021519F">
      <w:pPr>
        <w:pStyle w:val="Caption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7B474E">
        <w:rPr>
          <w:b/>
          <w:bCs/>
          <w:noProof/>
          <w:cs/>
        </w:rPr>
        <w:t>98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2" w:name="_Toc129586487"/>
      <w:r>
        <w:rPr>
          <w:rFonts w:hint="cs"/>
          <w:cs/>
        </w:rPr>
        <w:t>หน้าแสดงข้อมูลบริษัท</w:t>
      </w:r>
      <w:bookmarkEnd w:id="192"/>
    </w:p>
    <w:p w14:paraId="04B02FCF" w14:textId="7471782D" w:rsidR="00134CC3" w:rsidRPr="00134CC3" w:rsidRDefault="00134CC3" w:rsidP="00E66B01">
      <w:pPr>
        <w:rPr>
          <w:rFonts w:cs="Angsana New"/>
          <w:cs/>
        </w:rPr>
        <w:sectPr w:rsidR="00134CC3" w:rsidRPr="00134CC3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42E979BC" w14:textId="6E33F0E7" w:rsidR="00924626" w:rsidRDefault="00924626" w:rsidP="00E66B01">
      <w:pPr>
        <w:pStyle w:val="Heading1"/>
      </w:pPr>
      <w:bookmarkStart w:id="193" w:name="_Toc93251062"/>
      <w:bookmarkStart w:id="194" w:name="_Toc93251099"/>
      <w:bookmarkStart w:id="195" w:name="_Toc93251214"/>
      <w:bookmarkStart w:id="196" w:name="_Toc97370477"/>
      <w:bookmarkStart w:id="197" w:name="_Toc129250983"/>
      <w:r w:rsidRPr="00505411">
        <w:rPr>
          <w:cs/>
        </w:rPr>
        <w:lastRenderedPageBreak/>
        <w:t>ประวัติผู้ศึกษา</w:t>
      </w:r>
      <w:bookmarkEnd w:id="193"/>
      <w:bookmarkEnd w:id="194"/>
      <w:bookmarkEnd w:id="195"/>
      <w:bookmarkEnd w:id="196"/>
      <w:bookmarkEnd w:id="197"/>
    </w:p>
    <w:p w14:paraId="0A58591F" w14:textId="59ADBEFC" w:rsidR="00834F1C" w:rsidRPr="00834F1C" w:rsidRDefault="000D1F6F" w:rsidP="00E66B01"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E66B01">
      <w:pPr>
        <w:tabs>
          <w:tab w:val="left" w:pos="1418"/>
        </w:tabs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E66B01">
      <w:pPr>
        <w:tabs>
          <w:tab w:val="left" w:pos="1418"/>
        </w:tabs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E66B01">
      <w:pPr>
        <w:tabs>
          <w:tab w:val="left" w:pos="1418"/>
        </w:tabs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E66B01">
      <w:pPr>
        <w:tabs>
          <w:tab w:val="left" w:pos="1560"/>
        </w:tabs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181042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156E9A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E66B01">
      <w:pPr>
        <w:tabs>
          <w:tab w:val="left" w:pos="851"/>
          <w:tab w:val="left" w:pos="1560"/>
          <w:tab w:val="left" w:pos="3402"/>
          <w:tab w:val="left" w:pos="3544"/>
        </w:tabs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E66B01"/>
    <w:p w14:paraId="5AAE5CC8" w14:textId="5A6E8BE0" w:rsidR="00134CC3" w:rsidRDefault="00134CC3" w:rsidP="00E66B01">
      <w:pPr>
        <w:jc w:val="center"/>
      </w:pPr>
    </w:p>
    <w:p w14:paraId="0BF124A1" w14:textId="3D6830F9" w:rsidR="005E5167" w:rsidRDefault="005E5167" w:rsidP="00E66B01">
      <w:pPr>
        <w:pStyle w:val="Style1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63ECC0" w14:textId="77777777" w:rsidR="009A7295" w:rsidRDefault="009A7295" w:rsidP="00CE6FE8">
      <w:r>
        <w:separator/>
      </w:r>
    </w:p>
  </w:endnote>
  <w:endnote w:type="continuationSeparator" w:id="0">
    <w:p w14:paraId="48EB88C5" w14:textId="77777777" w:rsidR="009A7295" w:rsidRDefault="009A7295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E4753" w14:textId="77777777" w:rsidR="00624A02" w:rsidRDefault="00624A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81165" w14:textId="77777777" w:rsidR="00624A02" w:rsidRDefault="00624A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84E1" w14:textId="77777777" w:rsidR="00624A02" w:rsidRDefault="00624A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7B372" w14:textId="77777777" w:rsidR="009A7295" w:rsidRDefault="009A7295" w:rsidP="00CE6FE8">
      <w:r>
        <w:separator/>
      </w:r>
    </w:p>
  </w:footnote>
  <w:footnote w:type="continuationSeparator" w:id="0">
    <w:p w14:paraId="2066859A" w14:textId="77777777" w:rsidR="009A7295" w:rsidRDefault="009A7295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033322E0" w:rsidR="007F1476" w:rsidRDefault="007F147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7332A238" w:rsidR="00CE6FE8" w:rsidRDefault="00E61BAC" w:rsidP="00994D68">
        <w:pPr>
          <w:pStyle w:val="Header"/>
          <w:jc w:val="right"/>
        </w:pPr>
        <w:r w:rsidRPr="00AB54B3">
          <w:fldChar w:fldCharType="begin"/>
        </w:r>
        <w:r w:rsidR="00CE6FE8" w:rsidRPr="00AB54B3">
          <w:instrText xml:space="preserve"> PAGE   \* MERGEFORMAT </w:instrText>
        </w:r>
        <w:r w:rsidRPr="00AB54B3">
          <w:fldChar w:fldCharType="separate"/>
        </w:r>
        <w:r w:rsidRPr="00F43C8D">
          <w:rPr>
            <w:noProof/>
            <w:lang w:val="th-TH"/>
          </w:rPr>
          <w:t>50</w:t>
        </w:r>
        <w:r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568AFD3F" w:rsidR="00CD2976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5BCD9795" w:rsidR="007F1476" w:rsidRDefault="007F1476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13407FAC" w:rsidR="007C6200" w:rsidRDefault="009E594C" w:rsidP="009E594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8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4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1"/>
  </w:num>
  <w:num w:numId="2" w16cid:durableId="1546135329">
    <w:abstractNumId w:val="9"/>
  </w:num>
  <w:num w:numId="3" w16cid:durableId="1409233827">
    <w:abstractNumId w:val="10"/>
  </w:num>
  <w:num w:numId="4" w16cid:durableId="104346008">
    <w:abstractNumId w:val="15"/>
  </w:num>
  <w:num w:numId="5" w16cid:durableId="313678271">
    <w:abstractNumId w:val="14"/>
  </w:num>
  <w:num w:numId="6" w16cid:durableId="1557813924">
    <w:abstractNumId w:val="13"/>
  </w:num>
  <w:num w:numId="7" w16cid:durableId="2042052416">
    <w:abstractNumId w:val="16"/>
  </w:num>
  <w:num w:numId="8" w16cid:durableId="1764916880">
    <w:abstractNumId w:val="12"/>
  </w:num>
  <w:num w:numId="9" w16cid:durableId="1141188066">
    <w:abstractNumId w:val="4"/>
  </w:num>
  <w:num w:numId="10" w16cid:durableId="251278246">
    <w:abstractNumId w:val="6"/>
  </w:num>
  <w:num w:numId="11" w16cid:durableId="1622375687">
    <w:abstractNumId w:val="7"/>
  </w:num>
  <w:num w:numId="12" w16cid:durableId="2070302293">
    <w:abstractNumId w:val="8"/>
  </w:num>
  <w:num w:numId="13" w16cid:durableId="2113165317">
    <w:abstractNumId w:val="0"/>
  </w:num>
  <w:num w:numId="14" w16cid:durableId="619805451">
    <w:abstractNumId w:val="3"/>
  </w:num>
  <w:num w:numId="15" w16cid:durableId="806125106">
    <w:abstractNumId w:val="1"/>
    <w:lvlOverride w:ilvl="0">
      <w:startOverride w:val="1"/>
    </w:lvlOverride>
  </w:num>
  <w:num w:numId="16" w16cid:durableId="340544090">
    <w:abstractNumId w:val="2"/>
  </w:num>
  <w:num w:numId="17" w16cid:durableId="846602760">
    <w:abstractNumId w:val="5"/>
  </w:num>
  <w:num w:numId="18" w16cid:durableId="82457901">
    <w:abstractNumId w:val="11"/>
  </w:num>
  <w:num w:numId="19" w16cid:durableId="1668286518">
    <w:abstractNumId w:val="1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20198"/>
    <w:rsid w:val="0002019A"/>
    <w:rsid w:val="00022C10"/>
    <w:rsid w:val="00027D4E"/>
    <w:rsid w:val="00031C6D"/>
    <w:rsid w:val="000320B2"/>
    <w:rsid w:val="000326C8"/>
    <w:rsid w:val="00033145"/>
    <w:rsid w:val="000335A7"/>
    <w:rsid w:val="000337D5"/>
    <w:rsid w:val="0003424F"/>
    <w:rsid w:val="00035286"/>
    <w:rsid w:val="000357E9"/>
    <w:rsid w:val="00036788"/>
    <w:rsid w:val="0003698C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2FAD"/>
    <w:rsid w:val="000A514F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41D8"/>
    <w:rsid w:val="00110C34"/>
    <w:rsid w:val="00113412"/>
    <w:rsid w:val="00113AC4"/>
    <w:rsid w:val="00115347"/>
    <w:rsid w:val="00115B47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97D"/>
    <w:rsid w:val="00181042"/>
    <w:rsid w:val="00182FF6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28C9"/>
    <w:rsid w:val="001C6BFD"/>
    <w:rsid w:val="001C730F"/>
    <w:rsid w:val="001D1277"/>
    <w:rsid w:val="001D1D25"/>
    <w:rsid w:val="001D3A83"/>
    <w:rsid w:val="001D3CC2"/>
    <w:rsid w:val="001D3F34"/>
    <w:rsid w:val="001D65E7"/>
    <w:rsid w:val="001D6BFE"/>
    <w:rsid w:val="001E1375"/>
    <w:rsid w:val="001E295E"/>
    <w:rsid w:val="001E2EAC"/>
    <w:rsid w:val="001E639E"/>
    <w:rsid w:val="001F0771"/>
    <w:rsid w:val="001F23E4"/>
    <w:rsid w:val="001F278F"/>
    <w:rsid w:val="001F3F87"/>
    <w:rsid w:val="001F4C08"/>
    <w:rsid w:val="001F5672"/>
    <w:rsid w:val="001F5EDA"/>
    <w:rsid w:val="002057DD"/>
    <w:rsid w:val="00207682"/>
    <w:rsid w:val="002111BF"/>
    <w:rsid w:val="002117A0"/>
    <w:rsid w:val="002141B6"/>
    <w:rsid w:val="0021519F"/>
    <w:rsid w:val="002158D7"/>
    <w:rsid w:val="00217343"/>
    <w:rsid w:val="002208A3"/>
    <w:rsid w:val="00222031"/>
    <w:rsid w:val="0022278F"/>
    <w:rsid w:val="002233E7"/>
    <w:rsid w:val="00225FB4"/>
    <w:rsid w:val="00226D59"/>
    <w:rsid w:val="00230B08"/>
    <w:rsid w:val="00231CC9"/>
    <w:rsid w:val="00233FCF"/>
    <w:rsid w:val="00234EF9"/>
    <w:rsid w:val="00235D16"/>
    <w:rsid w:val="00244B4D"/>
    <w:rsid w:val="0024585E"/>
    <w:rsid w:val="00245C28"/>
    <w:rsid w:val="0024708F"/>
    <w:rsid w:val="00260C6F"/>
    <w:rsid w:val="0026140A"/>
    <w:rsid w:val="00264BFF"/>
    <w:rsid w:val="0026618A"/>
    <w:rsid w:val="00271BE7"/>
    <w:rsid w:val="0027239D"/>
    <w:rsid w:val="00284133"/>
    <w:rsid w:val="00287AB8"/>
    <w:rsid w:val="00287F3E"/>
    <w:rsid w:val="002902CF"/>
    <w:rsid w:val="00293BAF"/>
    <w:rsid w:val="002A0A54"/>
    <w:rsid w:val="002A5960"/>
    <w:rsid w:val="002A645E"/>
    <w:rsid w:val="002A6499"/>
    <w:rsid w:val="002B0E14"/>
    <w:rsid w:val="002B402D"/>
    <w:rsid w:val="002C45CC"/>
    <w:rsid w:val="002C5D3D"/>
    <w:rsid w:val="002D1E34"/>
    <w:rsid w:val="002D2A75"/>
    <w:rsid w:val="002D3D86"/>
    <w:rsid w:val="002E4161"/>
    <w:rsid w:val="002E4AA2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20DC1"/>
    <w:rsid w:val="003236A3"/>
    <w:rsid w:val="0032428C"/>
    <w:rsid w:val="00324A9D"/>
    <w:rsid w:val="00324B17"/>
    <w:rsid w:val="00326624"/>
    <w:rsid w:val="00327372"/>
    <w:rsid w:val="00327A18"/>
    <w:rsid w:val="003328FA"/>
    <w:rsid w:val="003329A8"/>
    <w:rsid w:val="00332B8E"/>
    <w:rsid w:val="0033790A"/>
    <w:rsid w:val="00341823"/>
    <w:rsid w:val="003446E6"/>
    <w:rsid w:val="00345C7A"/>
    <w:rsid w:val="00351901"/>
    <w:rsid w:val="00353EEF"/>
    <w:rsid w:val="00356445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91138"/>
    <w:rsid w:val="00391542"/>
    <w:rsid w:val="00391EEC"/>
    <w:rsid w:val="0039277C"/>
    <w:rsid w:val="0039788E"/>
    <w:rsid w:val="003A276E"/>
    <w:rsid w:val="003A6D01"/>
    <w:rsid w:val="003A700E"/>
    <w:rsid w:val="003B06AA"/>
    <w:rsid w:val="003B5D6F"/>
    <w:rsid w:val="003C41B5"/>
    <w:rsid w:val="003C5341"/>
    <w:rsid w:val="003C5EF1"/>
    <w:rsid w:val="003C6A5E"/>
    <w:rsid w:val="003C7DCA"/>
    <w:rsid w:val="003D4771"/>
    <w:rsid w:val="003D4EE8"/>
    <w:rsid w:val="003D6151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60B6"/>
    <w:rsid w:val="00426E96"/>
    <w:rsid w:val="004310F2"/>
    <w:rsid w:val="004330F9"/>
    <w:rsid w:val="004337AC"/>
    <w:rsid w:val="004358F3"/>
    <w:rsid w:val="004376A2"/>
    <w:rsid w:val="00440E8A"/>
    <w:rsid w:val="00444F6D"/>
    <w:rsid w:val="0045273E"/>
    <w:rsid w:val="00452EFF"/>
    <w:rsid w:val="00453840"/>
    <w:rsid w:val="00455CBB"/>
    <w:rsid w:val="0045613E"/>
    <w:rsid w:val="0045714E"/>
    <w:rsid w:val="004620AF"/>
    <w:rsid w:val="004638B0"/>
    <w:rsid w:val="00463D26"/>
    <w:rsid w:val="00467F9D"/>
    <w:rsid w:val="004737CF"/>
    <w:rsid w:val="00475E57"/>
    <w:rsid w:val="00477A07"/>
    <w:rsid w:val="00480600"/>
    <w:rsid w:val="00483A98"/>
    <w:rsid w:val="004846F0"/>
    <w:rsid w:val="00485BFD"/>
    <w:rsid w:val="00492382"/>
    <w:rsid w:val="00494591"/>
    <w:rsid w:val="004A25C7"/>
    <w:rsid w:val="004A36A6"/>
    <w:rsid w:val="004A38EF"/>
    <w:rsid w:val="004A6A93"/>
    <w:rsid w:val="004B0622"/>
    <w:rsid w:val="004B2F2F"/>
    <w:rsid w:val="004B3F53"/>
    <w:rsid w:val="004B5A1C"/>
    <w:rsid w:val="004C1498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4F52"/>
    <w:rsid w:val="005263AE"/>
    <w:rsid w:val="005275A8"/>
    <w:rsid w:val="00527EC0"/>
    <w:rsid w:val="005338D5"/>
    <w:rsid w:val="00533964"/>
    <w:rsid w:val="0053618C"/>
    <w:rsid w:val="00536586"/>
    <w:rsid w:val="00537A95"/>
    <w:rsid w:val="00543636"/>
    <w:rsid w:val="00551956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6B0"/>
    <w:rsid w:val="00571C99"/>
    <w:rsid w:val="005735D3"/>
    <w:rsid w:val="00575B5D"/>
    <w:rsid w:val="0057741A"/>
    <w:rsid w:val="00582C7F"/>
    <w:rsid w:val="005850D0"/>
    <w:rsid w:val="005935DD"/>
    <w:rsid w:val="00593CCD"/>
    <w:rsid w:val="0059453F"/>
    <w:rsid w:val="005A27F9"/>
    <w:rsid w:val="005A30FD"/>
    <w:rsid w:val="005A41A8"/>
    <w:rsid w:val="005A5C86"/>
    <w:rsid w:val="005B0CF1"/>
    <w:rsid w:val="005B1970"/>
    <w:rsid w:val="005B20D8"/>
    <w:rsid w:val="005B3900"/>
    <w:rsid w:val="005B6A94"/>
    <w:rsid w:val="005B7839"/>
    <w:rsid w:val="005C2064"/>
    <w:rsid w:val="005C5A66"/>
    <w:rsid w:val="005C5ED6"/>
    <w:rsid w:val="005C709C"/>
    <w:rsid w:val="005C7F2D"/>
    <w:rsid w:val="005D69D0"/>
    <w:rsid w:val="005E14F9"/>
    <w:rsid w:val="005E416E"/>
    <w:rsid w:val="005E5167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02"/>
    <w:rsid w:val="00624AEA"/>
    <w:rsid w:val="00626F7B"/>
    <w:rsid w:val="00643936"/>
    <w:rsid w:val="006449D1"/>
    <w:rsid w:val="0064796E"/>
    <w:rsid w:val="00647A0B"/>
    <w:rsid w:val="00657ACA"/>
    <w:rsid w:val="00657D4C"/>
    <w:rsid w:val="00660BB7"/>
    <w:rsid w:val="00660E54"/>
    <w:rsid w:val="0066163B"/>
    <w:rsid w:val="00664E23"/>
    <w:rsid w:val="0066633B"/>
    <w:rsid w:val="00670102"/>
    <w:rsid w:val="00674268"/>
    <w:rsid w:val="00677EF2"/>
    <w:rsid w:val="00684DCE"/>
    <w:rsid w:val="00687CE0"/>
    <w:rsid w:val="00692296"/>
    <w:rsid w:val="00692B51"/>
    <w:rsid w:val="006954B6"/>
    <w:rsid w:val="0069655F"/>
    <w:rsid w:val="00697F28"/>
    <w:rsid w:val="006A22CC"/>
    <w:rsid w:val="006A6C82"/>
    <w:rsid w:val="006B03D7"/>
    <w:rsid w:val="006B3192"/>
    <w:rsid w:val="006B401B"/>
    <w:rsid w:val="006C7333"/>
    <w:rsid w:val="006D2BC5"/>
    <w:rsid w:val="006D3743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702361"/>
    <w:rsid w:val="007049C0"/>
    <w:rsid w:val="00705F77"/>
    <w:rsid w:val="00706402"/>
    <w:rsid w:val="00706ECC"/>
    <w:rsid w:val="007108E6"/>
    <w:rsid w:val="00710CBA"/>
    <w:rsid w:val="00710D0B"/>
    <w:rsid w:val="007135B7"/>
    <w:rsid w:val="00713A55"/>
    <w:rsid w:val="00714C1E"/>
    <w:rsid w:val="0071632F"/>
    <w:rsid w:val="00720470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E357D"/>
    <w:rsid w:val="007E378A"/>
    <w:rsid w:val="007E6551"/>
    <w:rsid w:val="007E65DF"/>
    <w:rsid w:val="007E6748"/>
    <w:rsid w:val="007F05A2"/>
    <w:rsid w:val="007F0B20"/>
    <w:rsid w:val="007F1476"/>
    <w:rsid w:val="007F54D2"/>
    <w:rsid w:val="00801F9F"/>
    <w:rsid w:val="00803200"/>
    <w:rsid w:val="008033D8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21DE"/>
    <w:rsid w:val="0084299B"/>
    <w:rsid w:val="00845A20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2C1F"/>
    <w:rsid w:val="00863105"/>
    <w:rsid w:val="00865301"/>
    <w:rsid w:val="008706A3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D73F2"/>
    <w:rsid w:val="008D7E17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5EE"/>
    <w:rsid w:val="00924626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B34"/>
    <w:rsid w:val="00957E9F"/>
    <w:rsid w:val="00960C90"/>
    <w:rsid w:val="009625FE"/>
    <w:rsid w:val="00962B38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652"/>
    <w:rsid w:val="009A7295"/>
    <w:rsid w:val="009B49A4"/>
    <w:rsid w:val="009B5F84"/>
    <w:rsid w:val="009C0621"/>
    <w:rsid w:val="009C250F"/>
    <w:rsid w:val="009C6BE5"/>
    <w:rsid w:val="009D1E1A"/>
    <w:rsid w:val="009D7F38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EFF"/>
    <w:rsid w:val="009F57E8"/>
    <w:rsid w:val="00A01171"/>
    <w:rsid w:val="00A043E3"/>
    <w:rsid w:val="00A10CA4"/>
    <w:rsid w:val="00A12889"/>
    <w:rsid w:val="00A13F3C"/>
    <w:rsid w:val="00A16C58"/>
    <w:rsid w:val="00A17616"/>
    <w:rsid w:val="00A20019"/>
    <w:rsid w:val="00A23859"/>
    <w:rsid w:val="00A3162E"/>
    <w:rsid w:val="00A429D2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BB6"/>
    <w:rsid w:val="00AE2D51"/>
    <w:rsid w:val="00AE6828"/>
    <w:rsid w:val="00AE6916"/>
    <w:rsid w:val="00AE700F"/>
    <w:rsid w:val="00AE7E67"/>
    <w:rsid w:val="00AF1DA1"/>
    <w:rsid w:val="00AF24BF"/>
    <w:rsid w:val="00AF5940"/>
    <w:rsid w:val="00B02247"/>
    <w:rsid w:val="00B0486B"/>
    <w:rsid w:val="00B048CA"/>
    <w:rsid w:val="00B11934"/>
    <w:rsid w:val="00B1253C"/>
    <w:rsid w:val="00B15892"/>
    <w:rsid w:val="00B2040F"/>
    <w:rsid w:val="00B21F2A"/>
    <w:rsid w:val="00B22068"/>
    <w:rsid w:val="00B244C0"/>
    <w:rsid w:val="00B263AA"/>
    <w:rsid w:val="00B27984"/>
    <w:rsid w:val="00B30349"/>
    <w:rsid w:val="00B303FE"/>
    <w:rsid w:val="00B35F44"/>
    <w:rsid w:val="00B3745F"/>
    <w:rsid w:val="00B42A39"/>
    <w:rsid w:val="00B448A2"/>
    <w:rsid w:val="00B44D8B"/>
    <w:rsid w:val="00B45313"/>
    <w:rsid w:val="00B4628C"/>
    <w:rsid w:val="00B504AA"/>
    <w:rsid w:val="00B50C65"/>
    <w:rsid w:val="00B54246"/>
    <w:rsid w:val="00B5591D"/>
    <w:rsid w:val="00B56AB2"/>
    <w:rsid w:val="00B56E6F"/>
    <w:rsid w:val="00B62764"/>
    <w:rsid w:val="00B64C9D"/>
    <w:rsid w:val="00B75F2F"/>
    <w:rsid w:val="00B8025C"/>
    <w:rsid w:val="00B823B5"/>
    <w:rsid w:val="00B82C25"/>
    <w:rsid w:val="00B845EC"/>
    <w:rsid w:val="00B84818"/>
    <w:rsid w:val="00B86167"/>
    <w:rsid w:val="00B86C43"/>
    <w:rsid w:val="00B86E81"/>
    <w:rsid w:val="00B9238D"/>
    <w:rsid w:val="00B925A4"/>
    <w:rsid w:val="00B95E82"/>
    <w:rsid w:val="00B97954"/>
    <w:rsid w:val="00BA1BB4"/>
    <w:rsid w:val="00BA234D"/>
    <w:rsid w:val="00BA2BEB"/>
    <w:rsid w:val="00BB009F"/>
    <w:rsid w:val="00BB09B3"/>
    <w:rsid w:val="00BB2FB1"/>
    <w:rsid w:val="00BB31E7"/>
    <w:rsid w:val="00BB3ACB"/>
    <w:rsid w:val="00BB6174"/>
    <w:rsid w:val="00BC199B"/>
    <w:rsid w:val="00BC3571"/>
    <w:rsid w:val="00BC4202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667A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16EF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C351B"/>
    <w:rsid w:val="00CC6638"/>
    <w:rsid w:val="00CC7EC5"/>
    <w:rsid w:val="00CD1820"/>
    <w:rsid w:val="00CD186B"/>
    <w:rsid w:val="00CD411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B55"/>
    <w:rsid w:val="00D615A3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CB6"/>
    <w:rsid w:val="00D94404"/>
    <w:rsid w:val="00D9684E"/>
    <w:rsid w:val="00DA17CA"/>
    <w:rsid w:val="00DA2837"/>
    <w:rsid w:val="00DA2D9C"/>
    <w:rsid w:val="00DA405B"/>
    <w:rsid w:val="00DA4D5C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2F3A"/>
    <w:rsid w:val="00DD39BE"/>
    <w:rsid w:val="00DE64E6"/>
    <w:rsid w:val="00DF0606"/>
    <w:rsid w:val="00DF0681"/>
    <w:rsid w:val="00DF2F60"/>
    <w:rsid w:val="00DF39D7"/>
    <w:rsid w:val="00DF6000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5CBB"/>
    <w:rsid w:val="00E66B01"/>
    <w:rsid w:val="00E72991"/>
    <w:rsid w:val="00E82885"/>
    <w:rsid w:val="00E82DFD"/>
    <w:rsid w:val="00E8316F"/>
    <w:rsid w:val="00E84FC6"/>
    <w:rsid w:val="00E92D57"/>
    <w:rsid w:val="00E94C37"/>
    <w:rsid w:val="00E94EF6"/>
    <w:rsid w:val="00E95E22"/>
    <w:rsid w:val="00EA1636"/>
    <w:rsid w:val="00EA3F2C"/>
    <w:rsid w:val="00EA7153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6839"/>
    <w:rsid w:val="00ED7B56"/>
    <w:rsid w:val="00EE1A01"/>
    <w:rsid w:val="00EE4BCF"/>
    <w:rsid w:val="00EF5A18"/>
    <w:rsid w:val="00EF727A"/>
    <w:rsid w:val="00F0483E"/>
    <w:rsid w:val="00F100EB"/>
    <w:rsid w:val="00F11121"/>
    <w:rsid w:val="00F13CC7"/>
    <w:rsid w:val="00F226F5"/>
    <w:rsid w:val="00F2463D"/>
    <w:rsid w:val="00F25782"/>
    <w:rsid w:val="00F25E2C"/>
    <w:rsid w:val="00F26D83"/>
    <w:rsid w:val="00F30FCF"/>
    <w:rsid w:val="00F31574"/>
    <w:rsid w:val="00F317B8"/>
    <w:rsid w:val="00F31D68"/>
    <w:rsid w:val="00F344A7"/>
    <w:rsid w:val="00F35737"/>
    <w:rsid w:val="00F3618D"/>
    <w:rsid w:val="00F446C4"/>
    <w:rsid w:val="00F459BF"/>
    <w:rsid w:val="00F4690B"/>
    <w:rsid w:val="00F51208"/>
    <w:rsid w:val="00F544DF"/>
    <w:rsid w:val="00F555B6"/>
    <w:rsid w:val="00F56EFC"/>
    <w:rsid w:val="00F67528"/>
    <w:rsid w:val="00F71370"/>
    <w:rsid w:val="00F71A0A"/>
    <w:rsid w:val="00F72DED"/>
    <w:rsid w:val="00F75232"/>
    <w:rsid w:val="00F77010"/>
    <w:rsid w:val="00F771C8"/>
    <w:rsid w:val="00F808BA"/>
    <w:rsid w:val="00F821B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6794"/>
    <w:rsid w:val="00FE67F4"/>
    <w:rsid w:val="00FE6989"/>
    <w:rsid w:val="00FE7C0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pPr>
      <w:spacing w:after="0" w:line="240" w:lineRule="auto"/>
    </w:pPr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pPr>
      <w:spacing w:after="0" w:line="240" w:lineRule="auto"/>
    </w:pPr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pPr>
      <w:spacing w:after="0" w:line="240" w:lineRule="auto"/>
    </w:pPr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0.png"/><Relationship Id="rId21" Type="http://schemas.openxmlformats.org/officeDocument/2006/relationships/image" Target="media/image2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112" Type="http://schemas.openxmlformats.org/officeDocument/2006/relationships/image" Target="media/image76.png"/><Relationship Id="rId16" Type="http://schemas.openxmlformats.org/officeDocument/2006/relationships/header" Target="header5.xml"/><Relationship Id="rId107" Type="http://schemas.openxmlformats.org/officeDocument/2006/relationships/image" Target="media/image72.png"/><Relationship Id="rId11" Type="http://schemas.openxmlformats.org/officeDocument/2006/relationships/footer" Target="footer1.xml"/><Relationship Id="rId32" Type="http://schemas.openxmlformats.org/officeDocument/2006/relationships/header" Target="header12.xml"/><Relationship Id="rId37" Type="http://schemas.openxmlformats.org/officeDocument/2006/relationships/image" Target="media/image15.jpe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header" Target="header14.xml"/><Relationship Id="rId79" Type="http://schemas.openxmlformats.org/officeDocument/2006/relationships/header" Target="header17.xml"/><Relationship Id="rId102" Type="http://schemas.openxmlformats.org/officeDocument/2006/relationships/image" Target="media/image67.png"/><Relationship Id="rId123" Type="http://schemas.openxmlformats.org/officeDocument/2006/relationships/header" Target="header22.xml"/><Relationship Id="rId128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1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77.png"/><Relationship Id="rId118" Type="http://schemas.openxmlformats.org/officeDocument/2006/relationships/image" Target="media/image81.png"/><Relationship Id="rId80" Type="http://schemas.openxmlformats.org/officeDocument/2006/relationships/header" Target="header18.xml"/><Relationship Id="rId85" Type="http://schemas.openxmlformats.org/officeDocument/2006/relationships/image" Target="media/image52.png"/><Relationship Id="rId12" Type="http://schemas.openxmlformats.org/officeDocument/2006/relationships/footer" Target="footer2.xml"/><Relationship Id="rId17" Type="http://schemas.openxmlformats.org/officeDocument/2006/relationships/header" Target="header6.xml"/><Relationship Id="rId33" Type="http://schemas.openxmlformats.org/officeDocument/2006/relationships/image" Target="media/image11.jpeg"/><Relationship Id="rId38" Type="http://schemas.openxmlformats.org/officeDocument/2006/relationships/image" Target="media/image16.jpeg"/><Relationship Id="rId59" Type="http://schemas.openxmlformats.org/officeDocument/2006/relationships/image" Target="media/image37.png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124" Type="http://schemas.openxmlformats.org/officeDocument/2006/relationships/header" Target="header23.xml"/><Relationship Id="rId129" Type="http://schemas.openxmlformats.org/officeDocument/2006/relationships/image" Target="media/image88.png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footer" Target="footer4.xml"/><Relationship Id="rId91" Type="http://schemas.openxmlformats.org/officeDocument/2006/relationships/hyperlink" Target="https://www.mongodb.com/" TargetMode="External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27.png"/><Relationship Id="rId114" Type="http://schemas.openxmlformats.org/officeDocument/2006/relationships/hyperlink" Target="https://github.com/slapexs/final_project.git" TargetMode="External"/><Relationship Id="rId119" Type="http://schemas.openxmlformats.org/officeDocument/2006/relationships/image" Target="media/image82.pn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eader" Target="header19.xml"/><Relationship Id="rId86" Type="http://schemas.openxmlformats.org/officeDocument/2006/relationships/image" Target="media/image53.png"/><Relationship Id="rId130" Type="http://schemas.openxmlformats.org/officeDocument/2006/relationships/image" Target="media/image89.jpeg"/><Relationship Id="rId13" Type="http://schemas.openxmlformats.org/officeDocument/2006/relationships/header" Target="header3.xml"/><Relationship Id="rId18" Type="http://schemas.openxmlformats.org/officeDocument/2006/relationships/header" Target="header7.xml"/><Relationship Id="rId39" Type="http://schemas.openxmlformats.org/officeDocument/2006/relationships/image" Target="media/image17.jpeg"/><Relationship Id="rId109" Type="http://schemas.openxmlformats.org/officeDocument/2006/relationships/hyperlink" Target="https://aws.amazon.com/th/" TargetMode="External"/><Relationship Id="rId34" Type="http://schemas.openxmlformats.org/officeDocument/2006/relationships/image" Target="media/image12.jpe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eader" Target="header15.xml"/><Relationship Id="rId97" Type="http://schemas.openxmlformats.org/officeDocument/2006/relationships/image" Target="media/image63.png"/><Relationship Id="rId104" Type="http://schemas.openxmlformats.org/officeDocument/2006/relationships/image" Target="media/image69.png"/><Relationship Id="rId120" Type="http://schemas.openxmlformats.org/officeDocument/2006/relationships/image" Target="media/image83.png"/><Relationship Id="rId125" Type="http://schemas.openxmlformats.org/officeDocument/2006/relationships/header" Target="header24.xml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18.jpe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54.png"/><Relationship Id="rId110" Type="http://schemas.openxmlformats.org/officeDocument/2006/relationships/image" Target="media/image74.png"/><Relationship Id="rId115" Type="http://schemas.openxmlformats.org/officeDocument/2006/relationships/image" Target="media/image78.png"/><Relationship Id="rId131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header" Target="header20.xml"/><Relationship Id="rId19" Type="http://schemas.openxmlformats.org/officeDocument/2006/relationships/header" Target="header8.xml"/><Relationship Id="rId14" Type="http://schemas.openxmlformats.org/officeDocument/2006/relationships/footer" Target="footer3.xml"/><Relationship Id="rId30" Type="http://schemas.openxmlformats.org/officeDocument/2006/relationships/header" Target="header10.xml"/><Relationship Id="rId35" Type="http://schemas.openxmlformats.org/officeDocument/2006/relationships/image" Target="media/image13.jpeg"/><Relationship Id="rId56" Type="http://schemas.openxmlformats.org/officeDocument/2006/relationships/image" Target="media/image34.png"/><Relationship Id="rId77" Type="http://schemas.openxmlformats.org/officeDocument/2006/relationships/footer" Target="footer5.xml"/><Relationship Id="rId100" Type="http://schemas.openxmlformats.org/officeDocument/2006/relationships/hyperlink" Target="https://www.mongodb.com/try/download/compass%20&#3648;&#3621;&#3639;&#3629;&#3585;" TargetMode="External"/><Relationship Id="rId105" Type="http://schemas.openxmlformats.org/officeDocument/2006/relationships/image" Target="media/image70.png"/><Relationship Id="rId126" Type="http://schemas.openxmlformats.org/officeDocument/2006/relationships/hyperlink" Target="https://intern-assistant.vercel.app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121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6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image" Target="media/image79.png"/><Relationship Id="rId20" Type="http://schemas.openxmlformats.org/officeDocument/2006/relationships/header" Target="header9.xml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header" Target="header21.xml"/><Relationship Id="rId88" Type="http://schemas.openxmlformats.org/officeDocument/2006/relationships/image" Target="media/image55.png"/><Relationship Id="rId111" Type="http://schemas.openxmlformats.org/officeDocument/2006/relationships/image" Target="media/image75.png"/><Relationship Id="rId132" Type="http://schemas.openxmlformats.org/officeDocument/2006/relationships/theme" Target="theme/theme1.xml"/><Relationship Id="rId15" Type="http://schemas.openxmlformats.org/officeDocument/2006/relationships/header" Target="header4.xml"/><Relationship Id="rId36" Type="http://schemas.openxmlformats.org/officeDocument/2006/relationships/image" Target="media/image14.jpeg"/><Relationship Id="rId57" Type="http://schemas.openxmlformats.org/officeDocument/2006/relationships/image" Target="media/image35.png"/><Relationship Id="rId106" Type="http://schemas.openxmlformats.org/officeDocument/2006/relationships/image" Target="media/image71.png"/><Relationship Id="rId127" Type="http://schemas.openxmlformats.org/officeDocument/2006/relationships/image" Target="media/image86.png"/><Relationship Id="rId10" Type="http://schemas.openxmlformats.org/officeDocument/2006/relationships/header" Target="header2.xml"/><Relationship Id="rId31" Type="http://schemas.openxmlformats.org/officeDocument/2006/relationships/header" Target="header11.xml"/><Relationship Id="rId52" Type="http://schemas.openxmlformats.org/officeDocument/2006/relationships/image" Target="media/image30.png"/><Relationship Id="rId73" Type="http://schemas.openxmlformats.org/officeDocument/2006/relationships/header" Target="header13.xml"/><Relationship Id="rId78" Type="http://schemas.openxmlformats.org/officeDocument/2006/relationships/header" Target="header16.xml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6.png"/><Relationship Id="rId122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250</TotalTime>
  <Pages>93</Pages>
  <Words>14371</Words>
  <Characters>81917</Characters>
  <Application>Microsoft Office Word</Application>
  <DocSecurity>0</DocSecurity>
  <Lines>682</Lines>
  <Paragraphs>192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96096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147</cp:revision>
  <cp:lastPrinted>2023-02-26T15:07:00Z</cp:lastPrinted>
  <dcterms:created xsi:type="dcterms:W3CDTF">2023-02-26T15:07:00Z</dcterms:created>
  <dcterms:modified xsi:type="dcterms:W3CDTF">2023-03-13T00:53:00Z</dcterms:modified>
</cp:coreProperties>
</file>