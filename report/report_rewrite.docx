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4.xml" ContentType="application/vnd.openxmlformats-officedocument.wordprocessingml.footer+xml"/>
  <Override PartName="/word/header15.xml" ContentType="application/vnd.openxmlformats-officedocument.wordprocessingml.header+xml"/>
  <Override PartName="/word/footer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A421E0">
      <w:pPr>
        <w:pStyle w:val="Subtitle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A421E0">
      <w:pPr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45D74020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6DC3F160" w14:textId="77777777" w:rsidR="00185050" w:rsidRPr="00242171" w:rsidRDefault="00185050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B4191E6" w14:textId="1DD24B04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668CA2F" w14:textId="4D213C46" w:rsidR="00185050" w:rsidRDefault="00185050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0F12230C" w14:textId="77777777" w:rsidR="00185050" w:rsidRPr="00242171" w:rsidRDefault="00185050" w:rsidP="00A421E0">
      <w:pPr>
        <w:tabs>
          <w:tab w:val="left" w:pos="1991"/>
        </w:tabs>
        <w:jc w:val="center"/>
        <w:rPr>
          <w:rFonts w:hint="cs"/>
          <w:b/>
          <w:bCs/>
          <w:sz w:val="40"/>
          <w:szCs w:val="40"/>
        </w:rPr>
      </w:pPr>
    </w:p>
    <w:p w14:paraId="46C95A63" w14:textId="77777777" w:rsidR="00F71C6A" w:rsidRDefault="00F71C6A" w:rsidP="00A4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Pr="00F71C6A">
        <w:rPr>
          <w:b/>
          <w:bCs/>
          <w:sz w:val="40"/>
          <w:szCs w:val="40"/>
        </w:rPr>
        <w:t>K-Means)</w:t>
      </w:r>
    </w:p>
    <w:p w14:paraId="09FD925D" w14:textId="359D5810" w:rsidR="00871C6C" w:rsidRDefault="00F71C6A" w:rsidP="00A4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</w:rPr>
        <w:t>Computer Internship Recommendation System With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Pr="00F71C6A">
        <w:rPr>
          <w:b/>
          <w:bCs/>
          <w:sz w:val="40"/>
          <w:szCs w:val="40"/>
        </w:rPr>
        <w:t>K-Means Clustering</w:t>
      </w:r>
    </w:p>
    <w:p w14:paraId="17FFF109" w14:textId="77777777" w:rsidR="0033107D" w:rsidRPr="0033107D" w:rsidRDefault="0033107D" w:rsidP="00A4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rFonts w:hint="cs"/>
          <w:b/>
          <w:bCs/>
          <w:caps/>
          <w:sz w:val="40"/>
          <w:szCs w:val="40"/>
        </w:rPr>
      </w:pPr>
    </w:p>
    <w:p w14:paraId="5FE4C084" w14:textId="697A29FF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  <w:lang w:val="en"/>
        </w:rPr>
      </w:pPr>
    </w:p>
    <w:p w14:paraId="0EA9FD59" w14:textId="77777777" w:rsidR="00185050" w:rsidRPr="00F90F30" w:rsidRDefault="00185050" w:rsidP="00A421E0">
      <w:pPr>
        <w:tabs>
          <w:tab w:val="left" w:pos="1991"/>
        </w:tabs>
        <w:jc w:val="center"/>
        <w:rPr>
          <w:b/>
          <w:bCs/>
          <w:sz w:val="40"/>
          <w:szCs w:val="40"/>
          <w:lang w:val="en"/>
        </w:rPr>
      </w:pPr>
    </w:p>
    <w:p w14:paraId="65BA73C6" w14:textId="2930C931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4FA3318B" w14:textId="77777777" w:rsidR="0033107D" w:rsidRPr="00242171" w:rsidRDefault="0033107D" w:rsidP="00A421E0">
      <w:pPr>
        <w:tabs>
          <w:tab w:val="left" w:pos="1991"/>
        </w:tabs>
        <w:jc w:val="center"/>
        <w:rPr>
          <w:rFonts w:hint="cs"/>
          <w:b/>
          <w:bCs/>
          <w:sz w:val="40"/>
          <w:szCs w:val="40"/>
        </w:rPr>
      </w:pPr>
    </w:p>
    <w:p w14:paraId="3CF85B61" w14:textId="3BA61570" w:rsidR="00871C6C" w:rsidRPr="00242171" w:rsidRDefault="001C6BFD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496183BC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3D07A60E" w14:textId="77777777" w:rsidR="00185050" w:rsidRDefault="00185050" w:rsidP="00A421E0">
      <w:pPr>
        <w:tabs>
          <w:tab w:val="left" w:pos="1991"/>
        </w:tabs>
        <w:jc w:val="center"/>
        <w:rPr>
          <w:rFonts w:hint="cs"/>
          <w:b/>
          <w:bCs/>
          <w:sz w:val="40"/>
          <w:szCs w:val="40"/>
          <w:cs/>
        </w:rPr>
      </w:pPr>
    </w:p>
    <w:p w14:paraId="2513ED3B" w14:textId="77777777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A421E0">
      <w:pPr>
        <w:tabs>
          <w:tab w:val="left" w:pos="1991"/>
        </w:tabs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A421E0">
      <w:pPr>
        <w:tabs>
          <w:tab w:val="left" w:pos="1991"/>
          <w:tab w:val="left" w:pos="4680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7D99F599" w14:textId="77777777" w:rsidR="00871C6C" w:rsidRDefault="00871C6C" w:rsidP="00A421E0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45B6B290" w14:textId="77777777" w:rsidR="00DC0E6A" w:rsidRDefault="00DC0E6A" w:rsidP="00A421E0">
      <w:pPr>
        <w:tabs>
          <w:tab w:val="left" w:pos="1991"/>
        </w:tabs>
        <w:rPr>
          <w:b/>
          <w:bCs/>
          <w:sz w:val="40"/>
          <w:szCs w:val="40"/>
        </w:rPr>
        <w:sectPr w:rsidR="00DC0E6A" w:rsidSect="00E66B0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A421E0">
      <w:pPr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A421E0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A421E0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A421E0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A421E0">
      <w:pPr>
        <w:spacing w:line="360" w:lineRule="auto"/>
        <w:rPr>
          <w:sz w:val="24"/>
          <w:szCs w:val="24"/>
        </w:rPr>
      </w:pPr>
    </w:p>
    <w:p w14:paraId="30164D8E" w14:textId="252E06A1" w:rsidR="008110CC" w:rsidRDefault="00DC0E6A" w:rsidP="00A421E0">
      <w:pPr>
        <w:tabs>
          <w:tab w:val="left" w:pos="567"/>
        </w:tabs>
      </w:pPr>
      <w:r w:rsidRPr="00242171">
        <w:rPr>
          <w:cs/>
        </w:rPr>
        <w:t xml:space="preserve">เรื่อง  </w:t>
      </w:r>
      <w:r w:rsidR="00F71C6A" w:rsidRPr="00F71C6A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F71C6A" w:rsidRPr="00F71C6A">
        <w:t>K-Means)</w:t>
      </w:r>
    </w:p>
    <w:p w14:paraId="0C5A1578" w14:textId="400D9B28" w:rsidR="00DC0E6A" w:rsidRPr="00B22068" w:rsidRDefault="00DC0E6A" w:rsidP="00A421E0">
      <w:pPr>
        <w:tabs>
          <w:tab w:val="left" w:pos="567"/>
        </w:tabs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F71C6A" w:rsidRPr="00F71C6A">
        <w:t>Computer Internship Recommendation System With K-Means Clustering</w:t>
      </w:r>
    </w:p>
    <w:p w14:paraId="1DF8E746" w14:textId="1BB96D9D" w:rsidR="00DC0E6A" w:rsidRDefault="00DC0E6A" w:rsidP="00A421E0">
      <w:pPr>
        <w:tabs>
          <w:tab w:val="left" w:pos="567"/>
        </w:tabs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3F34909F" w:rsidR="00BF5B27" w:rsidRDefault="00BF5B27" w:rsidP="00A421E0">
      <w:pPr>
        <w:tabs>
          <w:tab w:val="left" w:pos="567"/>
        </w:tabs>
      </w:pPr>
    </w:p>
    <w:p w14:paraId="5E9D04DE" w14:textId="77777777" w:rsidR="00A421E0" w:rsidRPr="00907466" w:rsidRDefault="00A421E0" w:rsidP="00A421E0">
      <w:pPr>
        <w:tabs>
          <w:tab w:val="left" w:pos="567"/>
        </w:tabs>
        <w:rPr>
          <w:cs/>
        </w:rPr>
      </w:pPr>
    </w:p>
    <w:p w14:paraId="07AEA537" w14:textId="2E3B19AB" w:rsidR="00DC0E6A" w:rsidRDefault="00DC0E6A" w:rsidP="00A421E0">
      <w:pPr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2C5475B6" w14:textId="77777777" w:rsidR="00A421E0" w:rsidRPr="00D21907" w:rsidRDefault="00A421E0" w:rsidP="00A421E0">
      <w:pPr>
        <w:rPr>
          <w:b/>
          <w:bCs/>
        </w:rPr>
      </w:pPr>
    </w:p>
    <w:p w14:paraId="5204EA3F" w14:textId="1D709AF3" w:rsidR="00DC0E6A" w:rsidRPr="00242171" w:rsidRDefault="00DC0E6A" w:rsidP="00A421E0"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40F31E63" w14:textId="6B00F6C0" w:rsidR="00F71C6A" w:rsidRDefault="00C83E3F" w:rsidP="00A421E0">
      <w:pPr>
        <w:tabs>
          <w:tab w:val="left" w:pos="2127"/>
        </w:tabs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1F07211B" w14:textId="77777777" w:rsidR="00F71C6A" w:rsidRDefault="00F71C6A" w:rsidP="00A421E0">
      <w:pPr>
        <w:tabs>
          <w:tab w:val="left" w:pos="2127"/>
        </w:tabs>
      </w:pPr>
    </w:p>
    <w:p w14:paraId="0E586778" w14:textId="7FB9FECA" w:rsidR="00C83E3F" w:rsidRPr="00242171" w:rsidRDefault="00C83E3F" w:rsidP="00A421E0"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1D32CCB6" w:rsidR="00C83E3F" w:rsidRDefault="00C83E3F" w:rsidP="00A421E0">
      <w:pPr>
        <w:tabs>
          <w:tab w:val="left" w:pos="2127"/>
        </w:tabs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40E414C5" w14:textId="77777777" w:rsidR="00F71C6A" w:rsidRPr="00242171" w:rsidRDefault="00F71C6A" w:rsidP="00A421E0">
      <w:pPr>
        <w:tabs>
          <w:tab w:val="left" w:pos="2127"/>
        </w:tabs>
      </w:pPr>
    </w:p>
    <w:p w14:paraId="61C0C05D" w14:textId="77777777" w:rsidR="00DC0E6A" w:rsidRPr="00242171" w:rsidRDefault="00DC0E6A" w:rsidP="00A421E0"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08FD9B51" w:rsidR="00DC0E6A" w:rsidRDefault="00DC0E6A" w:rsidP="00A421E0">
      <w:pPr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043C2C6D" w14:textId="77777777" w:rsidR="00F71C6A" w:rsidRPr="00242171" w:rsidRDefault="00F71C6A" w:rsidP="00A421E0">
      <w:pPr>
        <w:ind w:left="1440" w:firstLine="720"/>
      </w:pPr>
    </w:p>
    <w:p w14:paraId="3FE5C198" w14:textId="77777777" w:rsidR="00DC0E6A" w:rsidRPr="00242171" w:rsidRDefault="00DC0E6A" w:rsidP="00A421E0"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A421E0">
      <w:pPr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48D0A213" w:rsidR="00A421E0" w:rsidRDefault="00A421E0">
      <w:pPr>
        <w:spacing w:after="160" w:line="259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D9D22D9" w14:textId="02110E55" w:rsidR="00DC0E6A" w:rsidRPr="00035286" w:rsidRDefault="00DC0E6A" w:rsidP="00A421E0">
      <w:pPr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lastRenderedPageBreak/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927BE20" w14:textId="43FE52E7" w:rsidR="00DC0E6A" w:rsidRDefault="00DC0E6A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0EBF4AAD" w14:textId="7973014F" w:rsidR="004429A4" w:rsidRDefault="004429A4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4C061EC5" w14:textId="77777777" w:rsidR="004429A4" w:rsidRPr="00035286" w:rsidRDefault="004429A4" w:rsidP="00A421E0">
      <w:pPr>
        <w:tabs>
          <w:tab w:val="left" w:pos="1991"/>
        </w:tabs>
        <w:jc w:val="center"/>
        <w:rPr>
          <w:rFonts w:hint="cs"/>
          <w:b/>
          <w:bCs/>
          <w:sz w:val="36"/>
          <w:szCs w:val="36"/>
        </w:rPr>
      </w:pPr>
    </w:p>
    <w:p w14:paraId="33E6A85C" w14:textId="026B8488" w:rsidR="008110CC" w:rsidRPr="00035286" w:rsidRDefault="004429A4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4429A4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ด้วยเทคโนโลยีการจัดกลุ่ม</w:t>
      </w:r>
      <w:r>
        <w:rPr>
          <w:b/>
          <w:bCs/>
          <w:sz w:val="36"/>
          <w:szCs w:val="36"/>
          <w:cs/>
        </w:rPr>
        <w:br/>
      </w:r>
      <w:r w:rsidRPr="004429A4">
        <w:rPr>
          <w:b/>
          <w:bCs/>
          <w:sz w:val="36"/>
          <w:szCs w:val="36"/>
          <w:cs/>
        </w:rPr>
        <w:t>เคมีนท์ (</w:t>
      </w:r>
      <w:r w:rsidRPr="004429A4">
        <w:rPr>
          <w:b/>
          <w:bCs/>
          <w:sz w:val="36"/>
          <w:szCs w:val="36"/>
        </w:rPr>
        <w:t>K-Means)</w:t>
      </w:r>
    </w:p>
    <w:p w14:paraId="2A49D89C" w14:textId="30D86A4E" w:rsidR="00035286" w:rsidRPr="00035286" w:rsidRDefault="004429A4" w:rsidP="00A421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36"/>
          <w:szCs w:val="36"/>
        </w:rPr>
      </w:pPr>
      <w:r w:rsidRPr="004429A4">
        <w:rPr>
          <w:b/>
          <w:bCs/>
          <w:sz w:val="36"/>
          <w:szCs w:val="36"/>
        </w:rPr>
        <w:t>Computer Internship Recommendation System With K-Means Clustering</w:t>
      </w:r>
    </w:p>
    <w:p w14:paraId="45E517B4" w14:textId="2710A930" w:rsidR="00B22068" w:rsidRPr="00035286" w:rsidRDefault="00B22068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8A1E04D" w14:textId="38153A29" w:rsidR="00DC0E6A" w:rsidRDefault="00DC0E6A" w:rsidP="00A421E0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21650C2A" w14:textId="77777777" w:rsidR="004429A4" w:rsidRPr="00035286" w:rsidRDefault="004429A4" w:rsidP="00A421E0">
      <w:pPr>
        <w:tabs>
          <w:tab w:val="left" w:pos="1991"/>
        </w:tabs>
        <w:jc w:val="center"/>
        <w:rPr>
          <w:rFonts w:hint="cs"/>
          <w:b/>
          <w:bCs/>
          <w:sz w:val="36"/>
          <w:szCs w:val="36"/>
        </w:rPr>
      </w:pPr>
    </w:p>
    <w:p w14:paraId="7CF1CB46" w14:textId="41EBD1BE" w:rsidR="00F90439" w:rsidRPr="00035286" w:rsidRDefault="00083FE7" w:rsidP="00A421E0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A421E0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A421E0">
      <w:pPr>
        <w:tabs>
          <w:tab w:val="left" w:pos="1991"/>
        </w:tabs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A421E0">
      <w:pPr>
        <w:tabs>
          <w:tab w:val="left" w:pos="1991"/>
        </w:tabs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A421E0">
      <w:pPr>
        <w:tabs>
          <w:tab w:val="left" w:pos="1991"/>
        </w:tabs>
        <w:rPr>
          <w:b/>
          <w:bCs/>
          <w:sz w:val="36"/>
          <w:szCs w:val="36"/>
        </w:rPr>
      </w:pPr>
    </w:p>
    <w:p w14:paraId="0C76EF13" w14:textId="3C9075DC" w:rsidR="00035286" w:rsidRDefault="00035286" w:rsidP="00A421E0">
      <w:pPr>
        <w:tabs>
          <w:tab w:val="left" w:pos="1991"/>
        </w:tabs>
        <w:rPr>
          <w:b/>
          <w:bCs/>
          <w:sz w:val="36"/>
          <w:szCs w:val="36"/>
        </w:rPr>
      </w:pPr>
    </w:p>
    <w:p w14:paraId="0D064128" w14:textId="77777777" w:rsidR="004429A4" w:rsidRPr="00035286" w:rsidRDefault="004429A4" w:rsidP="00A421E0">
      <w:pPr>
        <w:tabs>
          <w:tab w:val="left" w:pos="1991"/>
        </w:tabs>
        <w:rPr>
          <w:rFonts w:hint="cs"/>
          <w:b/>
          <w:bCs/>
          <w:sz w:val="36"/>
          <w:szCs w:val="36"/>
        </w:rPr>
      </w:pPr>
    </w:p>
    <w:p w14:paraId="45D8BE7D" w14:textId="77777777" w:rsidR="00B22068" w:rsidRPr="00035286" w:rsidRDefault="00B22068" w:rsidP="00A421E0">
      <w:pPr>
        <w:tabs>
          <w:tab w:val="left" w:pos="1991"/>
        </w:tabs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4429A4">
      <w:pPr>
        <w:tabs>
          <w:tab w:val="left" w:pos="1991"/>
        </w:tabs>
        <w:spacing w:after="120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4429A4">
      <w:pPr>
        <w:tabs>
          <w:tab w:val="left" w:pos="1991"/>
        </w:tabs>
        <w:spacing w:after="120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4429A4">
      <w:pPr>
        <w:tabs>
          <w:tab w:val="left" w:pos="1991"/>
        </w:tabs>
        <w:spacing w:after="120"/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4429A4">
      <w:pPr>
        <w:tabs>
          <w:tab w:val="left" w:pos="1991"/>
        </w:tabs>
        <w:spacing w:after="120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A421E0">
      <w:pPr>
        <w:tabs>
          <w:tab w:val="left" w:pos="1134"/>
        </w:tabs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5"/>
          <w:headerReference w:type="default" r:id="rId16"/>
          <w:headerReference w:type="first" r:id="rId17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A421E0">
      <w:pPr>
        <w:pStyle w:val="Heading1"/>
        <w:rPr>
          <w:cs/>
        </w:rPr>
      </w:pPr>
      <w:bookmarkStart w:id="1" w:name="_Toc97370449"/>
      <w:bookmarkStart w:id="2" w:name="_Toc129250941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A421E0">
      <w:pPr>
        <w:tabs>
          <w:tab w:val="left" w:pos="1134"/>
        </w:tabs>
        <w:jc w:val="center"/>
        <w:rPr>
          <w:b/>
          <w:bCs/>
          <w:sz w:val="40"/>
          <w:szCs w:val="40"/>
        </w:rPr>
      </w:pPr>
    </w:p>
    <w:p w14:paraId="4A48F93B" w14:textId="5A1A2549" w:rsidR="00B22068" w:rsidRDefault="00DC0E6A" w:rsidP="00A421E0">
      <w:pPr>
        <w:tabs>
          <w:tab w:val="left" w:pos="2340"/>
        </w:tabs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  <w:t>:</w:t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ระบบแนะนำสถานที่ฝึกงานด้านคอมพิวเตอร์ ด้วยเทคโนโลยีการจัด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 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กลุ่มเคมีนท์ (</w:t>
      </w:r>
      <w:r w:rsidR="004429A4" w:rsidRPr="004429A4">
        <w:t>K-Means)</w:t>
      </w:r>
    </w:p>
    <w:p w14:paraId="3B93BFCB" w14:textId="5D4924EB" w:rsidR="001C0771" w:rsidRDefault="00B22068" w:rsidP="00A421E0">
      <w:pPr>
        <w:tabs>
          <w:tab w:val="left" w:pos="2340"/>
        </w:tabs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</w:t>
      </w:r>
      <w:r w:rsidR="004429A4" w:rsidRPr="004429A4">
        <w:t xml:space="preserve">Computer Internship Recommendation System With K-Means </w:t>
      </w:r>
      <w:r w:rsidR="004429A4">
        <w:rPr>
          <w:rFonts w:hint="cs"/>
          <w:cs/>
        </w:rPr>
        <w:t xml:space="preserve"> </w:t>
      </w:r>
      <w:r w:rsidR="004429A4">
        <w:rPr>
          <w:cs/>
        </w:rPr>
        <w:tab/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t>Clustering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A421E0">
      <w:pPr>
        <w:tabs>
          <w:tab w:val="left" w:pos="2340"/>
        </w:tabs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A421E0">
      <w:pPr>
        <w:tabs>
          <w:tab w:val="left" w:pos="1134"/>
          <w:tab w:val="left" w:pos="1701"/>
          <w:tab w:val="left" w:pos="2268"/>
        </w:tabs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A421E0">
      <w:pPr>
        <w:tabs>
          <w:tab w:val="left" w:pos="1134"/>
          <w:tab w:val="left" w:pos="1701"/>
          <w:tab w:val="left" w:pos="2268"/>
        </w:tabs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A421E0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A421E0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A421E0">
      <w:pPr>
        <w:tabs>
          <w:tab w:val="left" w:pos="1134"/>
          <w:tab w:val="left" w:pos="1808"/>
          <w:tab w:val="left" w:pos="1985"/>
          <w:tab w:val="left" w:pos="2268"/>
        </w:tabs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A421E0">
      <w:pPr>
        <w:tabs>
          <w:tab w:val="left" w:pos="1134"/>
          <w:tab w:val="left" w:pos="1985"/>
        </w:tabs>
        <w:rPr>
          <w:b/>
          <w:bCs/>
          <w:sz w:val="40"/>
          <w:szCs w:val="40"/>
        </w:rPr>
      </w:pPr>
    </w:p>
    <w:p w14:paraId="3561D475" w14:textId="3810B33C" w:rsidR="00DC0E6A" w:rsidRPr="00710D0B" w:rsidRDefault="001C0771" w:rsidP="00A421E0">
      <w:pPr>
        <w:tabs>
          <w:tab w:val="left" w:pos="720"/>
        </w:tabs>
        <w:jc w:val="thaiDistribute"/>
        <w:rPr>
          <w:b/>
          <w:bCs/>
          <w:sz w:val="40"/>
          <w:szCs w:val="40"/>
        </w:rPr>
        <w:sectPr w:rsidR="00DC0E6A" w:rsidRPr="00710D0B" w:rsidSect="00E66B01">
          <w:headerReference w:type="even" r:id="rId18"/>
          <w:headerReference w:type="default" r:id="rId19"/>
          <w:headerReference w:type="first" r:id="rId20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224B13" w:rsidRPr="00224B13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224B13" w:rsidRPr="00224B13">
        <w:t>K-Means)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224B13" w:rsidRPr="00224B13">
        <w:t>Computer Internship Recommendation System With K-Means Clustering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</w:t>
      </w:r>
      <w:r w:rsidR="00224B13">
        <w:rPr>
          <w:rFonts w:hint="cs"/>
          <w:cs/>
        </w:rPr>
        <w:t>โดยใช้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</w:t>
      </w:r>
      <w:r w:rsidR="00224B13">
        <w:rPr>
          <w:rFonts w:hint="cs"/>
          <w:cs/>
        </w:rPr>
        <w:t>เว็บเฟรมเวิร์ค</w:t>
      </w:r>
      <w:r w:rsidR="00224B13">
        <w:rPr>
          <w:rFonts w:hint="cs"/>
          <w:cs/>
        </w:rPr>
        <w:t xml:space="preserve"> </w:t>
      </w:r>
      <w:r w:rsidR="00567F38">
        <w:rPr>
          <w:rFonts w:hint="cs"/>
          <w:cs/>
        </w:rPr>
        <w:t>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เพื่อนำมาวิเคราะห์หาความคล้ายคลึงกับข้อมูลสถานประกอบการที่มีอยู่ในฐานข้อมูลที่</w:t>
      </w:r>
      <w:r w:rsidR="008B2BD0">
        <w:rPr>
          <w:rFonts w:hint="cs"/>
          <w:cs/>
        </w:rPr>
        <w:t>ผ่านกระบวนการวิเคราะห์ความคล้ายคลึงของ</w:t>
      </w:r>
      <w:r w:rsidR="00A67B5D">
        <w:rPr>
          <w:rFonts w:hint="cs"/>
          <w:cs/>
        </w:rPr>
        <w:t>ความสนใจ</w:t>
      </w:r>
      <w:r w:rsidR="008B2BD0">
        <w:rPr>
          <w:rFonts w:hint="cs"/>
          <w:cs/>
        </w:rPr>
        <w:t>ที่ค้นหา</w:t>
      </w:r>
      <w:r w:rsidR="00A67B5D">
        <w:rPr>
          <w:rFonts w:hint="cs"/>
          <w:cs/>
        </w:rPr>
        <w:t xml:space="preserve"> </w:t>
      </w:r>
      <w:r w:rsidR="008B2BD0">
        <w:rPr>
          <w:rFonts w:hint="cs"/>
          <w:cs/>
        </w:rPr>
        <w:t>จากเทคโนโลยีประมวลผลภาษาธรรมชาติ</w:t>
      </w:r>
      <w:r w:rsidR="00117681">
        <w:rPr>
          <w:rFonts w:hint="cs"/>
          <w:cs/>
        </w:rPr>
        <w:t xml:space="preserve"> </w:t>
      </w:r>
      <w:r w:rsidR="00A67B5D">
        <w:rPr>
          <w:rFonts w:hint="cs"/>
          <w:cs/>
        </w:rPr>
        <w:t>(</w:t>
      </w:r>
      <w:r w:rsidR="00A67B5D" w:rsidRPr="00A67B5D">
        <w:t>Natural Language Processing</w:t>
      </w:r>
      <w:r w:rsidR="00A67B5D">
        <w:rPr>
          <w:rFonts w:hint="cs"/>
          <w:cs/>
        </w:rPr>
        <w:t xml:space="preserve">) </w:t>
      </w:r>
      <w:r w:rsidR="00117681">
        <w:rPr>
          <w:rFonts w:hint="cs"/>
          <w:cs/>
        </w:rPr>
        <w:t>และจัดตามกลุ่มด้วยเทคโนโลยีการจัดกลุ่ม</w:t>
      </w:r>
      <w:r w:rsidR="00A67B5D">
        <w:rPr>
          <w:rFonts w:hint="cs"/>
          <w:cs/>
        </w:rPr>
        <w:t>เคมีนท์</w:t>
      </w:r>
      <w:r w:rsidR="00FA5AA5">
        <w:rPr>
          <w:rFonts w:hint="cs"/>
          <w:cs/>
        </w:rPr>
        <w:t xml:space="preserve"> (</w:t>
      </w:r>
      <w:r w:rsidR="00FA5AA5">
        <w:t>K-Means</w:t>
      </w:r>
      <w:r w:rsidR="00FA5AA5">
        <w:rPr>
          <w:rFonts w:hint="cs"/>
          <w:cs/>
        </w:rPr>
        <w:t>)</w:t>
      </w:r>
      <w:r w:rsidR="006E0496">
        <w:rPr>
          <w:rFonts w:hint="cs"/>
          <w:cs/>
        </w:rPr>
        <w:t xml:space="preserve"> 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ซ</w:t>
      </w:r>
      <w:r w:rsidR="001E2EAC">
        <w:rPr>
          <w:rFonts w:hint="cs"/>
          <w:cs/>
        </w:rPr>
        <w:t>ึ่ง</w:t>
      </w:r>
      <w:r w:rsidR="007F0B20">
        <w:rPr>
          <w:rFonts w:hint="cs"/>
          <w:cs/>
        </w:rPr>
        <w:t>เป็นส่วนหนึ่งของเทคโนโลยีปัญญาประดิษฐ์</w:t>
      </w:r>
      <w:r w:rsidR="00A84AE4">
        <w:rPr>
          <w:rFonts w:hint="cs"/>
          <w:cs/>
        </w:rPr>
        <w:t xml:space="preserve"> โดยผลการทด</w:t>
      </w:r>
      <w:r w:rsidR="00A67B5D">
        <w:rPr>
          <w:rFonts w:hint="cs"/>
          <w:cs/>
        </w:rPr>
        <w:t>ลองใช้</w:t>
      </w:r>
      <w:r w:rsidR="00A84AE4">
        <w:rPr>
          <w:rFonts w:hint="cs"/>
          <w:cs/>
        </w:rPr>
        <w:t>พบว่านักศึกษาได้ใช้</w:t>
      </w:r>
      <w:r w:rsidR="00A67B5D" w:rsidRPr="00A67B5D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A67B5D" w:rsidRPr="00A67B5D">
        <w:t>K-Means)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67B5D" w:rsidRPr="00A67B5D">
        <w:t>Computer Internship Recommendation System With K-Means Clustering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ได้มีประสิทธิภาพที่ค่าเฉลี่ยค่าความพึ่งพอใจอยู่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A421E0">
      <w:pPr>
        <w:pStyle w:val="Heading1"/>
      </w:pPr>
      <w:bookmarkStart w:id="3" w:name="_Toc97370450"/>
      <w:bookmarkStart w:id="4" w:name="_Toc129250942"/>
      <w:bookmarkStart w:id="5" w:name="_Hlk97384189"/>
      <w:r w:rsidRPr="00E65E8D">
        <w:rPr>
          <w:cs/>
        </w:rPr>
        <w:lastRenderedPageBreak/>
        <w:t>กิตติกรรมประกาศ</w:t>
      </w:r>
      <w:bookmarkEnd w:id="3"/>
      <w:bookmarkEnd w:id="4"/>
    </w:p>
    <w:p w14:paraId="45932032" w14:textId="77777777" w:rsidR="00DC0E6A" w:rsidRPr="00E65E8D" w:rsidRDefault="00DC0E6A" w:rsidP="00A421E0"/>
    <w:bookmarkEnd w:id="5"/>
    <w:p w14:paraId="1006A48B" w14:textId="63A42E1A" w:rsidR="00F56EFC" w:rsidRDefault="00F56EFC" w:rsidP="00A421E0">
      <w:pPr>
        <w:tabs>
          <w:tab w:val="left" w:pos="1134"/>
        </w:tabs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cs/>
        </w:rPr>
        <w:t xml:space="preserve"> (</w:t>
      </w:r>
      <w:r w:rsidR="001220D7" w:rsidRPr="001220D7">
        <w:t>Computer Internship Recommendation System With Artificial Intelligence Technology</w:t>
      </w:r>
      <w:r>
        <w:t xml:space="preserve">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69E32C87" w14:textId="0F8F01EF" w:rsidR="00F56EFC" w:rsidRDefault="00F56EFC" w:rsidP="00A421E0">
      <w:pPr>
        <w:tabs>
          <w:tab w:val="left" w:pos="1134"/>
        </w:tabs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</w:t>
      </w:r>
    </w:p>
    <w:p w14:paraId="4B30348C" w14:textId="77777777" w:rsidR="00F56EFC" w:rsidRDefault="00F56EFC" w:rsidP="00A421E0">
      <w:pPr>
        <w:tabs>
          <w:tab w:val="left" w:pos="1134"/>
        </w:tabs>
        <w:contextualSpacing/>
        <w:jc w:val="thaiDistribute"/>
      </w:pPr>
      <w:r>
        <w:rPr>
          <w:cs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ๆในการทำโครงงานครั้งนี้ไว้ ณ ที่นี้</w:t>
      </w:r>
    </w:p>
    <w:p w14:paraId="6C8E4980" w14:textId="0755567F" w:rsidR="00DC0E6A" w:rsidRDefault="00F56EFC" w:rsidP="00A421E0">
      <w:pPr>
        <w:tabs>
          <w:tab w:val="left" w:pos="1134"/>
        </w:tabs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A421E0">
      <w:pPr>
        <w:rPr>
          <w:sz w:val="40"/>
          <w:szCs w:val="40"/>
        </w:rPr>
      </w:pPr>
    </w:p>
    <w:p w14:paraId="17822F90" w14:textId="77777777" w:rsidR="00CB4566" w:rsidRPr="00CB4566" w:rsidRDefault="00CB4566" w:rsidP="00A421E0">
      <w:pPr>
        <w:rPr>
          <w:sz w:val="40"/>
          <w:szCs w:val="40"/>
        </w:rPr>
      </w:pPr>
    </w:p>
    <w:p w14:paraId="2F5AD155" w14:textId="77777777" w:rsidR="00CB4566" w:rsidRPr="00CB4566" w:rsidRDefault="00CB4566" w:rsidP="00A421E0">
      <w:pPr>
        <w:rPr>
          <w:sz w:val="40"/>
          <w:szCs w:val="40"/>
        </w:rPr>
      </w:pPr>
    </w:p>
    <w:p w14:paraId="688F844F" w14:textId="77777777" w:rsidR="00CB4566" w:rsidRPr="00CB4566" w:rsidRDefault="00CB4566" w:rsidP="00A421E0">
      <w:pPr>
        <w:rPr>
          <w:sz w:val="40"/>
          <w:szCs w:val="40"/>
        </w:rPr>
      </w:pPr>
    </w:p>
    <w:p w14:paraId="280B4068" w14:textId="40CF5AB6" w:rsidR="00CB4566" w:rsidRPr="00CB4566" w:rsidRDefault="00CB4566" w:rsidP="00A421E0">
      <w:pPr>
        <w:tabs>
          <w:tab w:val="left" w:pos="527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A421E0">
      <w:pPr>
        <w:rPr>
          <w:sz w:val="40"/>
          <w:szCs w:val="40"/>
        </w:rPr>
      </w:pPr>
    </w:p>
    <w:p w14:paraId="0BEA7BA6" w14:textId="52B2AAD3" w:rsidR="00CB4566" w:rsidRPr="00CB4566" w:rsidRDefault="00CB4566" w:rsidP="00A421E0">
      <w:pPr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A421E0">
      <w:pPr>
        <w:pStyle w:val="Heading1"/>
      </w:pPr>
      <w:bookmarkStart w:id="6" w:name="_Toc97370451"/>
      <w:bookmarkStart w:id="7" w:name="_Toc129250943"/>
      <w:bookmarkStart w:id="8" w:name="_Hlk97384220"/>
      <w:r w:rsidRPr="00E65E8D">
        <w:rPr>
          <w:cs/>
        </w:rPr>
        <w:lastRenderedPageBreak/>
        <w:t>สารบัญ</w:t>
      </w:r>
      <w:bookmarkEnd w:id="6"/>
      <w:bookmarkEnd w:id="7"/>
    </w:p>
    <w:p w14:paraId="7F21FE2F" w14:textId="77777777" w:rsidR="002057DD" w:rsidRPr="001D3CC2" w:rsidRDefault="002057DD" w:rsidP="00A421E0"/>
    <w:p w14:paraId="56214044" w14:textId="77777777" w:rsidR="002057DD" w:rsidRPr="001D3CC2" w:rsidRDefault="002057DD" w:rsidP="00A421E0">
      <w:pPr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2A61763" w14:textId="2EAB1E16" w:rsidR="007302A0" w:rsidRDefault="002057DD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7302A0">
        <w:rPr>
          <w:cs/>
        </w:rPr>
        <w:t>บทคัดย่อ</w:t>
      </w:r>
      <w:r w:rsidR="007302A0">
        <w:tab/>
      </w:r>
      <w:r w:rsidR="007302A0">
        <w:fldChar w:fldCharType="begin"/>
      </w:r>
      <w:r w:rsidR="007302A0">
        <w:instrText xml:space="preserve"> PAGEREF _Toc129250941 \h </w:instrText>
      </w:r>
      <w:r w:rsidR="007302A0">
        <w:fldChar w:fldCharType="separate"/>
      </w:r>
      <w:r w:rsidR="007302A0">
        <w:rPr>
          <w:cs/>
        </w:rPr>
        <w:t>ก</w:t>
      </w:r>
      <w:r w:rsidR="007302A0">
        <w:fldChar w:fldCharType="end"/>
      </w:r>
    </w:p>
    <w:p w14:paraId="18DC2D33" w14:textId="72FD6F8F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>
        <w:fldChar w:fldCharType="begin"/>
      </w:r>
      <w:r>
        <w:instrText xml:space="preserve"> PAGEREF _Toc129250942 \h </w:instrText>
      </w:r>
      <w:r>
        <w:fldChar w:fldCharType="separate"/>
      </w:r>
      <w:r>
        <w:rPr>
          <w:cs/>
        </w:rPr>
        <w:t>ข</w:t>
      </w:r>
      <w:r>
        <w:fldChar w:fldCharType="end"/>
      </w:r>
    </w:p>
    <w:p w14:paraId="51BEB725" w14:textId="657EEF0A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>
        <w:fldChar w:fldCharType="begin"/>
      </w:r>
      <w:r>
        <w:instrText xml:space="preserve"> PAGEREF _Toc129250943 \h </w:instrText>
      </w:r>
      <w:r>
        <w:fldChar w:fldCharType="separate"/>
      </w:r>
      <w:r>
        <w:rPr>
          <w:cs/>
        </w:rPr>
        <w:t>ค</w:t>
      </w:r>
      <w:r>
        <w:fldChar w:fldCharType="end"/>
      </w:r>
    </w:p>
    <w:p w14:paraId="1C84FA6F" w14:textId="3F932661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>
        <w:fldChar w:fldCharType="begin"/>
      </w:r>
      <w:r>
        <w:instrText xml:space="preserve"> PAGEREF _Toc129250944 \h </w:instrText>
      </w:r>
      <w:r>
        <w:fldChar w:fldCharType="separate"/>
      </w:r>
      <w:r>
        <w:rPr>
          <w:cs/>
        </w:rPr>
        <w:t>จ</w:t>
      </w:r>
      <w:r>
        <w:fldChar w:fldCharType="end"/>
      </w:r>
    </w:p>
    <w:p w14:paraId="34882EB2" w14:textId="4DC15BF2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>
        <w:fldChar w:fldCharType="begin"/>
      </w:r>
      <w:r>
        <w:instrText xml:space="preserve"> PAGEREF _Toc129250945 \h </w:instrText>
      </w:r>
      <w:r>
        <w:fldChar w:fldCharType="separate"/>
      </w:r>
      <w:r>
        <w:rPr>
          <w:cs/>
        </w:rPr>
        <w:t>ฉ</w:t>
      </w:r>
      <w:r>
        <w:fldChar w:fldCharType="end"/>
      </w:r>
    </w:p>
    <w:p w14:paraId="6774293F" w14:textId="7D342C3C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>
        <w:fldChar w:fldCharType="begin"/>
      </w:r>
      <w:r>
        <w:instrText xml:space="preserve"> PAGEREF _Toc129250946 \h </w:instrText>
      </w:r>
      <w:r>
        <w:fldChar w:fldCharType="separate"/>
      </w:r>
      <w:r>
        <w:rPr>
          <w:cs/>
        </w:rPr>
        <w:t>4</w:t>
      </w:r>
      <w:r>
        <w:fldChar w:fldCharType="end"/>
      </w:r>
    </w:p>
    <w:p w14:paraId="6E5F33C5" w14:textId="5ED3679E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5551FD42" w14:textId="7887271E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456DAE02" w14:textId="5BF73CC8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1BB9652F" w14:textId="3856C2C3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326B897A" w14:textId="1C376072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6285D925" w14:textId="40263290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</w:rPr>
        <w:fldChar w:fldCharType="end"/>
      </w:r>
    </w:p>
    <w:p w14:paraId="43E859C0" w14:textId="589A42D0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>
        <w:fldChar w:fldCharType="begin"/>
      </w:r>
      <w:r>
        <w:instrText xml:space="preserve"> PAGEREF _Toc129250953 \h </w:instrText>
      </w:r>
      <w:r>
        <w:fldChar w:fldCharType="separate"/>
      </w:r>
      <w:r>
        <w:rPr>
          <w:cs/>
        </w:rPr>
        <w:t>7</w:t>
      </w:r>
      <w:r>
        <w:fldChar w:fldCharType="end"/>
      </w:r>
    </w:p>
    <w:p w14:paraId="43C7F783" w14:textId="272AEA29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</w:t>
      </w:r>
      <w:r>
        <w:rPr>
          <w:noProof/>
        </w:rPr>
        <w:fldChar w:fldCharType="end"/>
      </w:r>
    </w:p>
    <w:p w14:paraId="696F317B" w14:textId="20403378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19</w:t>
      </w:r>
      <w:r>
        <w:rPr>
          <w:noProof/>
        </w:rPr>
        <w:fldChar w:fldCharType="end"/>
      </w:r>
    </w:p>
    <w:p w14:paraId="69CA342B" w14:textId="788458E4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>
        <w:fldChar w:fldCharType="begin"/>
      </w:r>
      <w:r>
        <w:instrText xml:space="preserve"> PAGEREF _Toc129250956 \h </w:instrText>
      </w:r>
      <w:r>
        <w:fldChar w:fldCharType="separate"/>
      </w:r>
      <w:r>
        <w:rPr>
          <w:cs/>
        </w:rPr>
        <w:t>21</w:t>
      </w:r>
      <w:r>
        <w:fldChar w:fldCharType="end"/>
      </w:r>
    </w:p>
    <w:p w14:paraId="0D403276" w14:textId="1CE7C67B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72DC8E5D" w14:textId="47B5DA73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124E7A27" w14:textId="4D5E7730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67B0E117" w14:textId="3672A6D2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07B80EAB" w14:textId="2AD7D4BE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3B176B65" w14:textId="6430192D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>
        <w:fldChar w:fldCharType="begin"/>
      </w:r>
      <w:r>
        <w:instrText xml:space="preserve"> PAGEREF _Toc129250962 \h </w:instrText>
      </w:r>
      <w:r>
        <w:fldChar w:fldCharType="separate"/>
      </w:r>
      <w:r>
        <w:rPr>
          <w:cs/>
        </w:rPr>
        <w:t>36</w:t>
      </w:r>
      <w:r>
        <w:fldChar w:fldCharType="end"/>
      </w:r>
    </w:p>
    <w:p w14:paraId="0C7FE127" w14:textId="1692E984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 xml:space="preserve">การวิเคราะห์และการทำ </w:t>
      </w:r>
      <w:r>
        <w:rPr>
          <w:noProof/>
        </w:rPr>
        <w:t>Word segmentation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36</w:t>
      </w:r>
      <w:r>
        <w:rPr>
          <w:noProof/>
        </w:rPr>
        <w:fldChar w:fldCharType="end"/>
      </w:r>
    </w:p>
    <w:p w14:paraId="20ED5862" w14:textId="37E87DE2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49</w:t>
      </w:r>
      <w:r>
        <w:rPr>
          <w:noProof/>
        </w:rPr>
        <w:fldChar w:fldCharType="end"/>
      </w:r>
    </w:p>
    <w:p w14:paraId="4C645874" w14:textId="22129142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52</w:t>
      </w:r>
      <w:r>
        <w:rPr>
          <w:noProof/>
        </w:rPr>
        <w:fldChar w:fldCharType="end"/>
      </w:r>
    </w:p>
    <w:p w14:paraId="40A24477" w14:textId="4DB6F5B2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>
        <w:fldChar w:fldCharType="begin"/>
      </w:r>
      <w:r>
        <w:instrText xml:space="preserve"> PAGEREF _Toc129250966 \h </w:instrText>
      </w:r>
      <w:r>
        <w:fldChar w:fldCharType="separate"/>
      </w:r>
      <w:r>
        <w:rPr>
          <w:cs/>
        </w:rPr>
        <w:t>54</w:t>
      </w:r>
      <w:r>
        <w:fldChar w:fldCharType="end"/>
      </w:r>
    </w:p>
    <w:p w14:paraId="2C295968" w14:textId="19CE9DF3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957ABE5" w14:textId="782C2024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36A441C" w14:textId="399FE8E4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5EC3D0CB" w14:textId="78583601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192DE7CC" w14:textId="5EE5B21F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>
        <w:fldChar w:fldCharType="begin"/>
      </w:r>
      <w:r>
        <w:instrText xml:space="preserve"> PAGEREF _Toc129250971 \h </w:instrText>
      </w:r>
      <w:r>
        <w:fldChar w:fldCharType="separate"/>
      </w:r>
      <w:r>
        <w:rPr>
          <w:cs/>
        </w:rPr>
        <w:t>59</w:t>
      </w:r>
      <w:r>
        <w:fldChar w:fldCharType="end"/>
      </w:r>
    </w:p>
    <w:p w14:paraId="11222DBE" w14:textId="3CFFF2BA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>
        <w:fldChar w:fldCharType="begin"/>
      </w:r>
      <w:r>
        <w:instrText xml:space="preserve"> PAGEREF _Toc129250972 \h </w:instrText>
      </w:r>
      <w:r>
        <w:fldChar w:fldCharType="separate"/>
      </w:r>
      <w:r>
        <w:rPr>
          <w:cs/>
        </w:rPr>
        <w:t>62</w:t>
      </w:r>
      <w:r>
        <w:fldChar w:fldCharType="end"/>
      </w:r>
    </w:p>
    <w:p w14:paraId="67418114" w14:textId="2863CA61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5701B8CD" w14:textId="3F4C71B9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66</w:t>
      </w:r>
      <w:r>
        <w:rPr>
          <w:noProof/>
        </w:rPr>
        <w:fldChar w:fldCharType="end"/>
      </w:r>
    </w:p>
    <w:p w14:paraId="781B76D2" w14:textId="507F421A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68</w:t>
      </w:r>
      <w:r>
        <w:rPr>
          <w:noProof/>
        </w:rPr>
        <w:fldChar w:fldCharType="end"/>
      </w:r>
    </w:p>
    <w:p w14:paraId="50AA5B23" w14:textId="115D678A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71</w:t>
      </w:r>
      <w:r>
        <w:rPr>
          <w:noProof/>
        </w:rPr>
        <w:fldChar w:fldCharType="end"/>
      </w:r>
    </w:p>
    <w:p w14:paraId="32772981" w14:textId="0367AB08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lastRenderedPageBreak/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74</w:t>
      </w:r>
      <w:r>
        <w:rPr>
          <w:noProof/>
        </w:rPr>
        <w:fldChar w:fldCharType="end"/>
      </w:r>
    </w:p>
    <w:p w14:paraId="208000E6" w14:textId="31DA461F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76</w:t>
      </w:r>
      <w:r>
        <w:rPr>
          <w:noProof/>
        </w:rPr>
        <w:fldChar w:fldCharType="end"/>
      </w:r>
    </w:p>
    <w:p w14:paraId="69AF3285" w14:textId="3307DDCE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77</w:t>
      </w:r>
      <w:r>
        <w:rPr>
          <w:noProof/>
        </w:rPr>
        <w:fldChar w:fldCharType="end"/>
      </w:r>
    </w:p>
    <w:p w14:paraId="013216A6" w14:textId="7123453D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>
        <w:fldChar w:fldCharType="begin"/>
      </w:r>
      <w:r>
        <w:instrText xml:space="preserve"> PAGEREF _Toc129250980 \h </w:instrText>
      </w:r>
      <w:r>
        <w:fldChar w:fldCharType="separate"/>
      </w:r>
      <w:r>
        <w:rPr>
          <w:cs/>
        </w:rPr>
        <w:t>80</w:t>
      </w:r>
      <w:r>
        <w:fldChar w:fldCharType="end"/>
      </w:r>
    </w:p>
    <w:p w14:paraId="799B9B38" w14:textId="675E5F4D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81</w:t>
      </w:r>
      <w:r>
        <w:rPr>
          <w:noProof/>
        </w:rPr>
        <w:fldChar w:fldCharType="end"/>
      </w:r>
    </w:p>
    <w:p w14:paraId="619EA708" w14:textId="3742AB0F" w:rsidR="007302A0" w:rsidRDefault="007302A0" w:rsidP="00A421E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84</w:t>
      </w:r>
      <w:r>
        <w:rPr>
          <w:noProof/>
        </w:rPr>
        <w:fldChar w:fldCharType="end"/>
      </w:r>
    </w:p>
    <w:p w14:paraId="1E7AD4AC" w14:textId="550D9438" w:rsidR="007302A0" w:rsidRDefault="007302A0" w:rsidP="00A421E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>
        <w:fldChar w:fldCharType="begin"/>
      </w:r>
      <w:r>
        <w:instrText xml:space="preserve"> PAGEREF _Toc129250983 \h </w:instrText>
      </w:r>
      <w:r>
        <w:fldChar w:fldCharType="separate"/>
      </w:r>
      <w:r>
        <w:rPr>
          <w:cs/>
        </w:rPr>
        <w:t>56</w:t>
      </w:r>
      <w:r>
        <w:fldChar w:fldCharType="end"/>
      </w:r>
    </w:p>
    <w:p w14:paraId="7ED52423" w14:textId="693D7A23" w:rsidR="002057DD" w:rsidRDefault="002057DD" w:rsidP="00A421E0">
      <w:pPr>
        <w:tabs>
          <w:tab w:val="left" w:pos="1134"/>
        </w:tabs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77777777" w:rsidR="002057DD" w:rsidRDefault="002057DD" w:rsidP="00A421E0">
      <w:pPr>
        <w:pStyle w:val="Heading1"/>
      </w:pPr>
      <w:bookmarkStart w:id="9" w:name="_Toc97370452"/>
      <w:bookmarkStart w:id="10" w:name="_Toc129250944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A421E0"/>
    <w:p w14:paraId="40B099A5" w14:textId="50DA72B2" w:rsidR="002057DD" w:rsidRDefault="002057DD" w:rsidP="00A421E0">
      <w:pPr>
        <w:tabs>
          <w:tab w:val="center" w:pos="9270"/>
        </w:tabs>
        <w:spacing w:line="276" w:lineRule="auto"/>
        <w:rPr>
          <w:b/>
          <w:bCs/>
        </w:rPr>
      </w:pPr>
      <w:r w:rsidRPr="00A77EE9">
        <w:rPr>
          <w:rFonts w:hint="cs"/>
          <w:b/>
          <w:bCs/>
          <w:cs/>
        </w:rPr>
        <w:t xml:space="preserve">ตารางที่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43AAE641" w14:textId="1D602F42" w:rsidR="003A276E" w:rsidRDefault="002A0A54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29214222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Term Frequency </w:t>
        </w:r>
        <w:r w:rsidR="003A276E" w:rsidRPr="00635E00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3A276E" w:rsidRPr="00635E00">
          <w:rPr>
            <w:rStyle w:val="Hyperlink"/>
            <w:noProof/>
          </w:rPr>
          <w:t>7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9</w:t>
        </w:r>
        <w:r w:rsidR="003A276E">
          <w:rPr>
            <w:noProof/>
            <w:webHidden/>
          </w:rPr>
          <w:fldChar w:fldCharType="end"/>
        </w:r>
      </w:hyperlink>
    </w:p>
    <w:p w14:paraId="0E50375D" w14:textId="09AC22F4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3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Inverse Document Frequency </w:t>
        </w:r>
        <w:r w:rsidR="003A276E" w:rsidRPr="00635E00">
          <w:rPr>
            <w:rStyle w:val="Hyperlink"/>
            <w:noProof/>
            <w:cs/>
          </w:rPr>
          <w:t xml:space="preserve">ที่จำนวนเอกสารเท่ากับ </w:t>
        </w:r>
        <w:r w:rsidR="003A276E" w:rsidRPr="00635E00">
          <w:rPr>
            <w:rStyle w:val="Hyperlink"/>
            <w:noProof/>
          </w:rPr>
          <w:t>10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3668A5E8" w14:textId="6AB7F44F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4" w:history="1">
        <w:r w:rsidR="003A276E" w:rsidRPr="00635E00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iCs/>
            <w:noProof/>
          </w:rPr>
          <w:t>TF-IDF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67B174D1" w14:textId="23517591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5" w:history="1">
        <w:r w:rsidR="003A276E" w:rsidRPr="00635E00">
          <w:rPr>
            <w:rStyle w:val="Hyperlink"/>
            <w:noProof/>
            <w:cs/>
          </w:rPr>
          <w:t>การวิเคราะห์ข้อมูล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21</w:t>
        </w:r>
        <w:r w:rsidR="003A276E">
          <w:rPr>
            <w:noProof/>
            <w:webHidden/>
          </w:rPr>
          <w:fldChar w:fldCharType="end"/>
        </w:r>
      </w:hyperlink>
    </w:p>
    <w:p w14:paraId="1DDB7754" w14:textId="4FEFB017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6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077D9F98" w14:textId="48017A10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7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79604808" w14:textId="22A546B8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8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ดูรายชื่อบริษัทในกลุ่มทั้งหมด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7DB8557C" w14:textId="59E34AAD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9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_Toc129214229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23B47C8C" w14:textId="0ED7B74A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0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ค้นหาบริษัทด้วยความสนใจ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_Toc129214230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5E1ABC22" w14:textId="365A5107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1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แก้ไขคู่มือการใช้งาน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_Toc129214231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42B043CF" w14:textId="624CF863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2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เพิ่ม ลบ แก้ไขข้อมูลบริษัท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7F2645C5" w14:textId="31629E62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3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27</w:t>
        </w:r>
        <w:r w:rsidR="003A276E">
          <w:rPr>
            <w:noProof/>
            <w:webHidden/>
          </w:rPr>
          <w:fldChar w:fldCharType="end"/>
        </w:r>
      </w:hyperlink>
    </w:p>
    <w:p w14:paraId="7A4F9425" w14:textId="17556260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4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28</w:t>
        </w:r>
        <w:r w:rsidR="003A276E">
          <w:rPr>
            <w:noProof/>
            <w:webHidden/>
          </w:rPr>
          <w:fldChar w:fldCharType="end"/>
        </w:r>
      </w:hyperlink>
    </w:p>
    <w:p w14:paraId="59F339C3" w14:textId="05F95E4A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5" w:history="1">
        <w:r w:rsidR="003A276E" w:rsidRPr="00635E00">
          <w:rPr>
            <w:rStyle w:val="Hyperlink"/>
            <w:noProof/>
            <w:cs/>
          </w:rPr>
          <w:t>พจนานุกรมข้อมูลบริษัท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31</w:t>
        </w:r>
        <w:r w:rsidR="003A276E">
          <w:rPr>
            <w:noProof/>
            <w:webHidden/>
          </w:rPr>
          <w:fldChar w:fldCharType="end"/>
        </w:r>
      </w:hyperlink>
    </w:p>
    <w:p w14:paraId="62FBE473" w14:textId="444DD1B3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6" w:history="1">
        <w:r w:rsidR="003A276E" w:rsidRPr="00635E00">
          <w:rPr>
            <w:rStyle w:val="Hyperlink"/>
            <w:noProof/>
            <w:cs/>
          </w:rPr>
          <w:t>แสดงการนับจำนวนบริษัทแต่ละประเภทในการจัดกลุ่ม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43</w:t>
        </w:r>
        <w:r w:rsidR="003A276E">
          <w:rPr>
            <w:noProof/>
            <w:webHidden/>
          </w:rPr>
          <w:fldChar w:fldCharType="end"/>
        </w:r>
      </w:hyperlink>
    </w:p>
    <w:p w14:paraId="7477FE38" w14:textId="7879102E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7" w:history="1">
        <w:r w:rsidR="003A276E" w:rsidRPr="00635E00">
          <w:rPr>
            <w:rStyle w:val="Hyperlink"/>
            <w:noProof/>
            <w:cs/>
          </w:rPr>
          <w:t>แสดงจำนวน ค่าเฉลี่ยความพึงพอใจต่อระบบ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3A60A082" w14:textId="115C2AFB" w:rsidR="003A276E" w:rsidRDefault="00000000" w:rsidP="00A421E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8" w:history="1">
        <w:r w:rsidR="003A276E" w:rsidRPr="00635E00">
          <w:rPr>
            <w:rStyle w:val="Hyperlink"/>
            <w:noProof/>
            <w:cs/>
          </w:rPr>
          <w:t>ข้อเ</w:t>
        </w:r>
        <w:r w:rsidR="003A276E" w:rsidRPr="00635E00">
          <w:rPr>
            <w:rStyle w:val="Hyperlink"/>
            <w:noProof/>
            <w:cs/>
          </w:rPr>
          <w:t>ส</w:t>
        </w:r>
        <w:r w:rsidR="003A276E" w:rsidRPr="00635E00">
          <w:rPr>
            <w:rStyle w:val="Hyperlink"/>
            <w:noProof/>
            <w:cs/>
          </w:rPr>
          <w:t>นอแนะของผู้ใช้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2A76EC31" w14:textId="4254F56A" w:rsidR="002057DD" w:rsidRPr="000500D5" w:rsidRDefault="002A0A54" w:rsidP="00A421E0">
      <w:pPr>
        <w:tabs>
          <w:tab w:val="center" w:pos="9270"/>
        </w:tabs>
        <w:spacing w:line="276" w:lineRule="auto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A421E0">
      <w:pPr>
        <w:tabs>
          <w:tab w:val="left" w:pos="1991"/>
        </w:tabs>
        <w:rPr>
          <w:b/>
          <w:bCs/>
          <w:sz w:val="40"/>
          <w:szCs w:val="40"/>
        </w:rPr>
      </w:pPr>
    </w:p>
    <w:p w14:paraId="27654960" w14:textId="77777777" w:rsidR="002057DD" w:rsidRDefault="002057DD" w:rsidP="00A421E0">
      <w:pPr>
        <w:tabs>
          <w:tab w:val="left" w:pos="1991"/>
        </w:tabs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A421E0">
      <w:pPr>
        <w:pStyle w:val="Heading1"/>
      </w:pPr>
      <w:bookmarkStart w:id="11" w:name="_Toc97370453"/>
      <w:bookmarkStart w:id="12" w:name="_Toc129250945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A421E0"/>
    <w:p w14:paraId="6E0421E6" w14:textId="77777777" w:rsidR="00217343" w:rsidRDefault="002057DD" w:rsidP="00A421E0">
      <w:pPr>
        <w:tabs>
          <w:tab w:val="center" w:pos="9270"/>
        </w:tabs>
        <w:spacing w:line="276" w:lineRule="auto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8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2F9563D3" w14:textId="4D23CB0A" w:rsidR="00217343" w:rsidRPr="00217343" w:rsidRDefault="00000000" w:rsidP="00A421E0">
      <w:pPr>
        <w:pStyle w:val="TableofFigures"/>
        <w:numPr>
          <w:ilvl w:val="0"/>
          <w:numId w:val="19"/>
        </w:numPr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3" w:history="1">
        <w:r w:rsidR="00217343" w:rsidRPr="00B843D6">
          <w:rPr>
            <w:rStyle w:val="Hyperlink"/>
            <w:noProof/>
            <w:cs/>
          </w:rPr>
          <w:t xml:space="preserve">ตัวอย่างการทำ </w:t>
        </w:r>
        <w:r w:rsidR="00217343" w:rsidRPr="00B843D6">
          <w:rPr>
            <w:rStyle w:val="Hyperlink"/>
            <w:noProof/>
          </w:rPr>
          <w:t>Word segmentation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_Toc129586393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8</w:t>
        </w:r>
        <w:r w:rsidR="00217343">
          <w:rPr>
            <w:noProof/>
            <w:webHidden/>
          </w:rPr>
          <w:fldChar w:fldCharType="end"/>
        </w:r>
      </w:hyperlink>
    </w:p>
    <w:p w14:paraId="11236574" w14:textId="56B28C28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4" w:history="1">
        <w:r w:rsidR="00217343" w:rsidRPr="00B843D6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="00217343" w:rsidRPr="00B843D6">
          <w:rPr>
            <w:rStyle w:val="Hyperlink"/>
            <w:noProof/>
          </w:rPr>
          <w:t xml:space="preserve">K-Means </w:t>
        </w:r>
        <w:r w:rsidR="00217343" w:rsidRPr="00B843D6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="00217343" w:rsidRPr="00B843D6">
          <w:rPr>
            <w:rStyle w:val="Hyperlink"/>
            <w:noProof/>
          </w:rPr>
          <w:t xml:space="preserve">Centroid </w:t>
        </w:r>
        <w:r w:rsidR="00217343" w:rsidRPr="00B843D6">
          <w:rPr>
            <w:rStyle w:val="Hyperlink"/>
            <w:noProof/>
            <w:cs/>
          </w:rPr>
          <w:t>ของแต่ละกลุ่มข้อมูล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_Toc129586394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11</w:t>
        </w:r>
        <w:r w:rsidR="00217343">
          <w:rPr>
            <w:noProof/>
            <w:webHidden/>
          </w:rPr>
          <w:fldChar w:fldCharType="end"/>
        </w:r>
      </w:hyperlink>
    </w:p>
    <w:p w14:paraId="15F7D7C7" w14:textId="77EDE941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5" w:history="1">
        <w:r w:rsidR="00217343" w:rsidRPr="00B843D6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_Toc129586395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11</w:t>
        </w:r>
        <w:r w:rsidR="00217343">
          <w:rPr>
            <w:noProof/>
            <w:webHidden/>
          </w:rPr>
          <w:fldChar w:fldCharType="end"/>
        </w:r>
      </w:hyperlink>
    </w:p>
    <w:p w14:paraId="601DAF74" w14:textId="22BC00D9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6" w:history="1">
        <w:r w:rsidR="00217343" w:rsidRPr="00B843D6">
          <w:rPr>
            <w:rStyle w:val="Hyperlink"/>
            <w:noProof/>
            <w:cs/>
          </w:rPr>
          <w:t xml:space="preserve">คำนวณค่า </w:t>
        </w:r>
        <w:r w:rsidR="00217343" w:rsidRPr="00B843D6">
          <w:rPr>
            <w:rStyle w:val="Hyperlink"/>
            <w:noProof/>
          </w:rPr>
          <w:t xml:space="preserve">Cosine similarity </w:t>
        </w:r>
        <w:r w:rsidR="00217343" w:rsidRPr="00B843D6">
          <w:rPr>
            <w:rStyle w:val="Hyperlink"/>
            <w:noProof/>
            <w:cs/>
          </w:rPr>
          <w:t xml:space="preserve">ด้วย </w:t>
        </w:r>
        <w:r w:rsidR="00217343" w:rsidRPr="00B843D6">
          <w:rPr>
            <w:rStyle w:val="Hyperlink"/>
            <w:noProof/>
          </w:rPr>
          <w:t>scikit-learn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_Toc129586396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12</w:t>
        </w:r>
        <w:r w:rsidR="00217343">
          <w:rPr>
            <w:noProof/>
            <w:webHidden/>
          </w:rPr>
          <w:fldChar w:fldCharType="end"/>
        </w:r>
      </w:hyperlink>
    </w:p>
    <w:p w14:paraId="6DE0DDE3" w14:textId="4788E749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7" w:history="1">
        <w:r w:rsidR="00217343" w:rsidRPr="00B843D6">
          <w:rPr>
            <w:rStyle w:val="Hyperlink"/>
            <w:noProof/>
            <w:cs/>
          </w:rPr>
          <w:t xml:space="preserve">ตัวอย่างการส่งคำขอไปยัง </w:t>
        </w:r>
        <w:r w:rsidR="00217343" w:rsidRPr="00B843D6">
          <w:rPr>
            <w:rStyle w:val="Hyperlink"/>
            <w:noProof/>
          </w:rPr>
          <w:t>API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_Toc129586397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13</w:t>
        </w:r>
        <w:r w:rsidR="00217343">
          <w:rPr>
            <w:noProof/>
            <w:webHidden/>
          </w:rPr>
          <w:fldChar w:fldCharType="end"/>
        </w:r>
      </w:hyperlink>
    </w:p>
    <w:p w14:paraId="66AD4B1E" w14:textId="647A47F1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8" w:history="1">
        <w:r w:rsidR="00217343" w:rsidRPr="00B843D6">
          <w:rPr>
            <w:rStyle w:val="Hyperlink"/>
            <w:noProof/>
            <w:cs/>
          </w:rPr>
          <w:t xml:space="preserve">การตอบกลับจาก </w:t>
        </w:r>
        <w:r w:rsidR="00217343" w:rsidRPr="00B843D6">
          <w:rPr>
            <w:rStyle w:val="Hyperlink"/>
            <w:noProof/>
          </w:rPr>
          <w:t>API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_Toc129586398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13</w:t>
        </w:r>
        <w:r w:rsidR="00217343">
          <w:rPr>
            <w:noProof/>
            <w:webHidden/>
          </w:rPr>
          <w:fldChar w:fldCharType="end"/>
        </w:r>
      </w:hyperlink>
    </w:p>
    <w:p w14:paraId="2127AF44" w14:textId="0CDC2D81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9" w:history="1">
        <w:r w:rsidR="00217343" w:rsidRPr="00B843D6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217343" w:rsidRPr="00B843D6">
          <w:rPr>
            <w:rStyle w:val="Hyperlink"/>
            <w:noProof/>
          </w:rPr>
          <w:t xml:space="preserve">Web API </w:t>
        </w:r>
        <w:r w:rsidR="00217343" w:rsidRPr="00B843D6">
          <w:rPr>
            <w:rStyle w:val="Hyperlink"/>
            <w:noProof/>
            <w:cs/>
          </w:rPr>
          <w:t xml:space="preserve">ด้วย </w:t>
        </w:r>
        <w:r w:rsidR="00217343" w:rsidRPr="00B843D6">
          <w:rPr>
            <w:rStyle w:val="Hyperlink"/>
            <w:noProof/>
          </w:rPr>
          <w:t>fastAPI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_Toc129586399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14</w:t>
        </w:r>
        <w:r w:rsidR="00217343">
          <w:rPr>
            <w:noProof/>
            <w:webHidden/>
          </w:rPr>
          <w:fldChar w:fldCharType="end"/>
        </w:r>
      </w:hyperlink>
    </w:p>
    <w:p w14:paraId="0A7B96BA" w14:textId="74EDD4AD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0" w:history="1">
        <w:r w:rsidR="00217343" w:rsidRPr="00B843D6">
          <w:rPr>
            <w:rStyle w:val="Hyperlink"/>
            <w:noProof/>
            <w:cs/>
          </w:rPr>
          <w:t xml:space="preserve">ผลลัพธ์แสดงคำว่า </w:t>
        </w:r>
        <w:r w:rsidR="00217343" w:rsidRPr="00B843D6">
          <w:rPr>
            <w:rStyle w:val="Hyperlink"/>
            <w:noProof/>
          </w:rPr>
          <w:t xml:space="preserve">Hello project </w:t>
        </w:r>
        <w:r w:rsidR="00217343" w:rsidRPr="00B843D6">
          <w:rPr>
            <w:rStyle w:val="Hyperlink"/>
            <w:noProof/>
            <w:cs/>
          </w:rPr>
          <w:t xml:space="preserve">จาก </w:t>
        </w:r>
        <w:r w:rsidR="00217343" w:rsidRPr="00B843D6">
          <w:rPr>
            <w:rStyle w:val="Hyperlink"/>
            <w:noProof/>
          </w:rPr>
          <w:t>fastAPI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_Toc129586400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14</w:t>
        </w:r>
        <w:r w:rsidR="00217343">
          <w:rPr>
            <w:noProof/>
            <w:webHidden/>
          </w:rPr>
          <w:fldChar w:fldCharType="end"/>
        </w:r>
      </w:hyperlink>
    </w:p>
    <w:p w14:paraId="42521AF0" w14:textId="0DBA2ABB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1" w:history="1">
        <w:r w:rsidR="00217343" w:rsidRPr="00B843D6">
          <w:rPr>
            <w:rStyle w:val="Hyperlink"/>
            <w:noProof/>
            <w:cs/>
          </w:rPr>
          <w:t xml:space="preserve">ตัวอย่างข้อมูลแบบ </w:t>
        </w:r>
        <w:r w:rsidR="00217343" w:rsidRPr="00B843D6">
          <w:rPr>
            <w:rStyle w:val="Hyperlink"/>
            <w:noProof/>
          </w:rPr>
          <w:t>JSON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_Toc129586401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16</w:t>
        </w:r>
        <w:r w:rsidR="00217343">
          <w:rPr>
            <w:noProof/>
            <w:webHidden/>
          </w:rPr>
          <w:fldChar w:fldCharType="end"/>
        </w:r>
      </w:hyperlink>
    </w:p>
    <w:p w14:paraId="62E039F5" w14:textId="32169333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2" w:history="1">
        <w:r w:rsidR="00217343" w:rsidRPr="00B843D6">
          <w:rPr>
            <w:rStyle w:val="Hyperlink"/>
            <w:noProof/>
            <w:cs/>
          </w:rPr>
          <w:t>การเตรียมและวิเคราะห์ข้อมูล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_Toc129586402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22</w:t>
        </w:r>
        <w:r w:rsidR="00217343">
          <w:rPr>
            <w:noProof/>
            <w:webHidden/>
          </w:rPr>
          <w:fldChar w:fldCharType="end"/>
        </w:r>
      </w:hyperlink>
    </w:p>
    <w:p w14:paraId="4F1C64DD" w14:textId="0D64E800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3" w:history="1">
        <w:r w:rsidR="00217343" w:rsidRPr="00B843D6">
          <w:rPr>
            <w:rStyle w:val="Hyperlink"/>
            <w:noProof/>
            <w:cs/>
          </w:rPr>
          <w:t>การทำงานของระบบ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_Toc129586403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23</w:t>
        </w:r>
        <w:r w:rsidR="00217343">
          <w:rPr>
            <w:noProof/>
            <w:webHidden/>
          </w:rPr>
          <w:fldChar w:fldCharType="end"/>
        </w:r>
      </w:hyperlink>
    </w:p>
    <w:p w14:paraId="0F564B9A" w14:textId="1934A443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4" w:history="1">
        <w:r w:rsidR="00217343" w:rsidRPr="00B843D6">
          <w:rPr>
            <w:rStyle w:val="Hyperlink"/>
            <w:noProof/>
          </w:rPr>
          <w:t xml:space="preserve">Use Case Diagram </w:t>
        </w:r>
        <w:r w:rsidR="00217343" w:rsidRPr="00B843D6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_Toc129586404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24</w:t>
        </w:r>
        <w:r w:rsidR="00217343">
          <w:rPr>
            <w:noProof/>
            <w:webHidden/>
          </w:rPr>
          <w:fldChar w:fldCharType="end"/>
        </w:r>
      </w:hyperlink>
    </w:p>
    <w:p w14:paraId="7C9F1A33" w14:textId="46D340CB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5" w:history="1">
        <w:r w:rsidR="00217343" w:rsidRPr="00B843D6">
          <w:rPr>
            <w:rStyle w:val="Hyperlink"/>
            <w:noProof/>
          </w:rPr>
          <w:t>Sequence Diagram</w:t>
        </w:r>
        <w:r w:rsidR="00217343" w:rsidRPr="00B843D6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_Toc129586405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27</w:t>
        </w:r>
        <w:r w:rsidR="00217343">
          <w:rPr>
            <w:noProof/>
            <w:webHidden/>
          </w:rPr>
          <w:fldChar w:fldCharType="end"/>
        </w:r>
      </w:hyperlink>
    </w:p>
    <w:p w14:paraId="7EBD0CC3" w14:textId="378151AC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6" w:history="1">
        <w:r w:rsidR="00217343" w:rsidRPr="00B843D6">
          <w:rPr>
            <w:rStyle w:val="Hyperlink"/>
            <w:noProof/>
          </w:rPr>
          <w:t>Sequence Diagram</w:t>
        </w:r>
        <w:r w:rsidR="00217343" w:rsidRPr="00B843D6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_Toc129586406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28</w:t>
        </w:r>
        <w:r w:rsidR="00217343">
          <w:rPr>
            <w:noProof/>
            <w:webHidden/>
          </w:rPr>
          <w:fldChar w:fldCharType="end"/>
        </w:r>
      </w:hyperlink>
    </w:p>
    <w:p w14:paraId="359F86F5" w14:textId="54655111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7" w:history="1">
        <w:r w:rsidR="00217343" w:rsidRPr="00B843D6">
          <w:rPr>
            <w:rStyle w:val="Hyperlink"/>
            <w:noProof/>
          </w:rPr>
          <w:t xml:space="preserve">Activity Diagram </w:t>
        </w:r>
        <w:r w:rsidR="00217343" w:rsidRPr="00B843D6">
          <w:rPr>
            <w:rStyle w:val="Hyperlink"/>
            <w:noProof/>
            <w:cs/>
          </w:rPr>
          <w:t>ของผู้ใช้งาน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_Toc129586407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29</w:t>
        </w:r>
        <w:r w:rsidR="00217343">
          <w:rPr>
            <w:noProof/>
            <w:webHidden/>
          </w:rPr>
          <w:fldChar w:fldCharType="end"/>
        </w:r>
      </w:hyperlink>
    </w:p>
    <w:p w14:paraId="4409310E" w14:textId="4634C520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8" w:history="1">
        <w:r w:rsidR="00217343" w:rsidRPr="00B843D6">
          <w:rPr>
            <w:rStyle w:val="Hyperlink"/>
            <w:noProof/>
          </w:rPr>
          <w:t xml:space="preserve">Activity Diagram </w:t>
        </w:r>
        <w:r w:rsidR="00217343" w:rsidRPr="00B843D6">
          <w:rPr>
            <w:rStyle w:val="Hyperlink"/>
            <w:noProof/>
            <w:cs/>
          </w:rPr>
          <w:t>ของผู้ดูแลระบบ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_Toc129586408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30</w:t>
        </w:r>
        <w:r w:rsidR="00217343">
          <w:rPr>
            <w:noProof/>
            <w:webHidden/>
          </w:rPr>
          <w:fldChar w:fldCharType="end"/>
        </w:r>
      </w:hyperlink>
    </w:p>
    <w:p w14:paraId="2FABCDF0" w14:textId="708EFCF3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9" w:history="1">
        <w:r w:rsidR="00217343" w:rsidRPr="00B843D6">
          <w:rPr>
            <w:rStyle w:val="Hyperlink"/>
            <w:noProof/>
          </w:rPr>
          <w:t xml:space="preserve">ER Diagram </w:t>
        </w:r>
        <w:r w:rsidR="00217343" w:rsidRPr="00B843D6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_Toc129586409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31</w:t>
        </w:r>
        <w:r w:rsidR="00217343">
          <w:rPr>
            <w:noProof/>
            <w:webHidden/>
          </w:rPr>
          <w:fldChar w:fldCharType="end"/>
        </w:r>
      </w:hyperlink>
    </w:p>
    <w:p w14:paraId="6D084095" w14:textId="6B035449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0" w:history="1">
        <w:r w:rsidR="00217343" w:rsidRPr="00B843D6">
          <w:rPr>
            <w:rStyle w:val="Hyperlink"/>
            <w:noProof/>
            <w:cs/>
          </w:rPr>
          <w:t>หน้าแรก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_Toc129586410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32</w:t>
        </w:r>
        <w:r w:rsidR="00217343">
          <w:rPr>
            <w:noProof/>
            <w:webHidden/>
          </w:rPr>
          <w:fldChar w:fldCharType="end"/>
        </w:r>
      </w:hyperlink>
    </w:p>
    <w:p w14:paraId="70A29082" w14:textId="6439DC9A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1" w:history="1">
        <w:r w:rsidR="00217343" w:rsidRPr="00B843D6">
          <w:rPr>
            <w:rStyle w:val="Hyperlink"/>
            <w:noProof/>
            <w:cs/>
          </w:rPr>
          <w:t>หน้าเกี่ยวกับ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_Toc129586411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33</w:t>
        </w:r>
        <w:r w:rsidR="00217343">
          <w:rPr>
            <w:noProof/>
            <w:webHidden/>
          </w:rPr>
          <w:fldChar w:fldCharType="end"/>
        </w:r>
      </w:hyperlink>
    </w:p>
    <w:p w14:paraId="278EB926" w14:textId="7DF45F27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2" w:history="1">
        <w:r w:rsidR="00217343" w:rsidRPr="00B843D6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_Toc129586412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33</w:t>
        </w:r>
        <w:r w:rsidR="00217343">
          <w:rPr>
            <w:noProof/>
            <w:webHidden/>
          </w:rPr>
          <w:fldChar w:fldCharType="end"/>
        </w:r>
      </w:hyperlink>
    </w:p>
    <w:p w14:paraId="2961AC44" w14:textId="0A19008E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3" w:history="1">
        <w:r w:rsidR="00217343" w:rsidRPr="00B843D6">
          <w:rPr>
            <w:rStyle w:val="Hyperlink"/>
            <w:noProof/>
            <w:cs/>
          </w:rPr>
          <w:t>หน้าแสดงรายชื่อบริษัททั้งหมด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_Toc129586413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34</w:t>
        </w:r>
        <w:r w:rsidR="00217343">
          <w:rPr>
            <w:noProof/>
            <w:webHidden/>
          </w:rPr>
          <w:fldChar w:fldCharType="end"/>
        </w:r>
      </w:hyperlink>
    </w:p>
    <w:p w14:paraId="231A6ECB" w14:textId="0596E7A7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4" w:history="1">
        <w:r w:rsidR="00217343" w:rsidRPr="00B843D6">
          <w:rPr>
            <w:rStyle w:val="Hyperlink"/>
            <w:noProof/>
            <w:cs/>
          </w:rPr>
          <w:t>หน้าแสดงผลลัพธ์รายชื่อบริษัท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_Toc129586414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34</w:t>
        </w:r>
        <w:r w:rsidR="00217343">
          <w:rPr>
            <w:noProof/>
            <w:webHidden/>
          </w:rPr>
          <w:fldChar w:fldCharType="end"/>
        </w:r>
      </w:hyperlink>
    </w:p>
    <w:p w14:paraId="48191D2A" w14:textId="0CEB71D9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5" w:history="1">
        <w:r w:rsidR="00217343" w:rsidRPr="00B843D6">
          <w:rPr>
            <w:rStyle w:val="Hyperlink"/>
            <w:noProof/>
            <w:cs/>
          </w:rPr>
          <w:t>หน้าแสดงข้อมูลบริษัท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_Toc129586415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35</w:t>
        </w:r>
        <w:r w:rsidR="00217343">
          <w:rPr>
            <w:noProof/>
            <w:webHidden/>
          </w:rPr>
          <w:fldChar w:fldCharType="end"/>
        </w:r>
      </w:hyperlink>
    </w:p>
    <w:p w14:paraId="0680AFAD" w14:textId="75048774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6" w:history="1">
        <w:r w:rsidR="00217343" w:rsidRPr="00B843D6">
          <w:rPr>
            <w:rStyle w:val="Hyperlink"/>
            <w:noProof/>
            <w:cs/>
          </w:rPr>
          <w:t>ตัวอย่างข้อมูลต้นฉบับ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_Toc129586416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37</w:t>
        </w:r>
        <w:r w:rsidR="00217343">
          <w:rPr>
            <w:noProof/>
            <w:webHidden/>
          </w:rPr>
          <w:fldChar w:fldCharType="end"/>
        </w:r>
      </w:hyperlink>
    </w:p>
    <w:p w14:paraId="11E0240B" w14:textId="17434A7F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7" w:history="1">
        <w:r w:rsidR="00217343" w:rsidRPr="00B843D6">
          <w:rPr>
            <w:rStyle w:val="Hyperlink"/>
            <w:noProof/>
            <w:cs/>
          </w:rPr>
          <w:t xml:space="preserve">ตัวอย่างการตัดคำโดยใช้ </w:t>
        </w:r>
        <w:r w:rsidR="00217343" w:rsidRPr="00B843D6">
          <w:rPr>
            <w:rStyle w:val="Hyperlink"/>
            <w:noProof/>
          </w:rPr>
          <w:t>Engine newmm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_Toc129586417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37</w:t>
        </w:r>
        <w:r w:rsidR="00217343">
          <w:rPr>
            <w:noProof/>
            <w:webHidden/>
          </w:rPr>
          <w:fldChar w:fldCharType="end"/>
        </w:r>
      </w:hyperlink>
    </w:p>
    <w:p w14:paraId="5ED36335" w14:textId="71515B64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8" w:history="1">
        <w:r w:rsidR="00217343" w:rsidRPr="00B843D6">
          <w:rPr>
            <w:rStyle w:val="Hyperlink"/>
            <w:noProof/>
            <w:cs/>
          </w:rPr>
          <w:t xml:space="preserve">ตัวอย่างการตัดคำโดยใช้ </w:t>
        </w:r>
        <w:r w:rsidR="00217343" w:rsidRPr="00B843D6">
          <w:rPr>
            <w:rStyle w:val="Hyperlink"/>
            <w:noProof/>
          </w:rPr>
          <w:t>Engine longest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_Toc129586418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38</w:t>
        </w:r>
        <w:r w:rsidR="00217343">
          <w:rPr>
            <w:noProof/>
            <w:webHidden/>
          </w:rPr>
          <w:fldChar w:fldCharType="end"/>
        </w:r>
      </w:hyperlink>
    </w:p>
    <w:p w14:paraId="6E91BE58" w14:textId="79BF9FD7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9" w:history="1">
        <w:r w:rsidR="00217343" w:rsidRPr="00B843D6">
          <w:rPr>
            <w:rStyle w:val="Hyperlink"/>
            <w:noProof/>
            <w:cs/>
          </w:rPr>
          <w:t xml:space="preserve">ตัวอย่างการตัดคำโดยใช้ </w:t>
        </w:r>
        <w:r w:rsidR="00217343" w:rsidRPr="00B843D6">
          <w:rPr>
            <w:rStyle w:val="Hyperlink"/>
            <w:noProof/>
          </w:rPr>
          <w:t>Engine deepcut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_Toc129586419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38</w:t>
        </w:r>
        <w:r w:rsidR="00217343">
          <w:rPr>
            <w:noProof/>
            <w:webHidden/>
          </w:rPr>
          <w:fldChar w:fldCharType="end"/>
        </w:r>
      </w:hyperlink>
    </w:p>
    <w:p w14:paraId="68402ADB" w14:textId="6C4425BC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0" w:history="1">
        <w:r w:rsidR="00217343" w:rsidRPr="00B843D6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217343" w:rsidRPr="00B843D6">
          <w:rPr>
            <w:rStyle w:val="Hyperlink"/>
            <w:noProof/>
          </w:rPr>
          <w:t xml:space="preserve">Engine </w:t>
        </w:r>
        <w:r w:rsidR="00217343" w:rsidRPr="00B843D6">
          <w:rPr>
            <w:rStyle w:val="Hyperlink"/>
            <w:noProof/>
            <w:cs/>
          </w:rPr>
          <w:t xml:space="preserve">ในไลบรารี่ </w:t>
        </w:r>
        <w:r w:rsidR="00217343" w:rsidRPr="00B843D6">
          <w:rPr>
            <w:rStyle w:val="Hyperlink"/>
            <w:noProof/>
          </w:rPr>
          <w:t>Pythainlp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_Toc129586420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39</w:t>
        </w:r>
        <w:r w:rsidR="00217343">
          <w:rPr>
            <w:noProof/>
            <w:webHidden/>
          </w:rPr>
          <w:fldChar w:fldCharType="end"/>
        </w:r>
      </w:hyperlink>
    </w:p>
    <w:p w14:paraId="00B8FB30" w14:textId="160DEA0E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1" w:history="1">
        <w:r w:rsidR="00217343" w:rsidRPr="00B843D6">
          <w:rPr>
            <w:rStyle w:val="Hyperlink"/>
            <w:noProof/>
            <w:cs/>
          </w:rPr>
          <w:t xml:space="preserve">ตัวอย่างการตัดคำและเรียงคำที่มีน้ำหนักมากที่สุด </w:t>
        </w:r>
        <w:r w:rsidR="00217343" w:rsidRPr="00B843D6">
          <w:rPr>
            <w:rStyle w:val="Hyperlink"/>
            <w:noProof/>
          </w:rPr>
          <w:t xml:space="preserve">5 </w:t>
        </w:r>
        <w:r w:rsidR="00217343" w:rsidRPr="00B843D6">
          <w:rPr>
            <w:rStyle w:val="Hyperlink"/>
            <w:noProof/>
            <w:cs/>
          </w:rPr>
          <w:t>อันดับ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_Toc129586421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39</w:t>
        </w:r>
        <w:r w:rsidR="00217343">
          <w:rPr>
            <w:noProof/>
            <w:webHidden/>
          </w:rPr>
          <w:fldChar w:fldCharType="end"/>
        </w:r>
      </w:hyperlink>
    </w:p>
    <w:p w14:paraId="53891BEE" w14:textId="25839133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2" w:history="1">
        <w:r w:rsidR="00217343" w:rsidRPr="00B843D6">
          <w:rPr>
            <w:rStyle w:val="Hyperlink"/>
            <w:noProof/>
            <w:cs/>
          </w:rPr>
          <w:t xml:space="preserve">ตาราง </w:t>
        </w:r>
        <w:r w:rsidR="00217343" w:rsidRPr="00B843D6">
          <w:rPr>
            <w:rStyle w:val="Hyperlink"/>
            <w:noProof/>
          </w:rPr>
          <w:t xml:space="preserve">TF-IDF </w:t>
        </w:r>
        <w:r w:rsidR="00217343" w:rsidRPr="00B843D6">
          <w:rPr>
            <w:rStyle w:val="Hyperlink"/>
            <w:noProof/>
            <w:cs/>
          </w:rPr>
          <w:t>แสดงน้ำหนักของคำ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_Toc129586422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40</w:t>
        </w:r>
        <w:r w:rsidR="00217343">
          <w:rPr>
            <w:noProof/>
            <w:webHidden/>
          </w:rPr>
          <w:fldChar w:fldCharType="end"/>
        </w:r>
      </w:hyperlink>
    </w:p>
    <w:p w14:paraId="4E015BD8" w14:textId="3EE4F1BD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3" w:history="1">
        <w:r w:rsidR="00217343" w:rsidRPr="00B843D6">
          <w:rPr>
            <w:rStyle w:val="Hyperlink"/>
            <w:noProof/>
            <w:cs/>
          </w:rPr>
          <w:t xml:space="preserve">ตัวอย่างการตัดคำและลบ </w:t>
        </w:r>
        <w:r w:rsidR="00217343" w:rsidRPr="00B843D6">
          <w:rPr>
            <w:rStyle w:val="Hyperlink"/>
            <w:noProof/>
          </w:rPr>
          <w:t>Stop word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_Toc129586423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40</w:t>
        </w:r>
        <w:r w:rsidR="00217343">
          <w:rPr>
            <w:noProof/>
            <w:webHidden/>
          </w:rPr>
          <w:fldChar w:fldCharType="end"/>
        </w:r>
      </w:hyperlink>
    </w:p>
    <w:p w14:paraId="252D3F5E" w14:textId="1DEF17B6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4" w:history="1">
        <w:r w:rsidR="00217343" w:rsidRPr="00B843D6">
          <w:rPr>
            <w:rStyle w:val="Hyperlink"/>
            <w:noProof/>
            <w:cs/>
          </w:rPr>
          <w:t xml:space="preserve">การทำ </w:t>
        </w:r>
        <w:r w:rsidR="00217343" w:rsidRPr="00B843D6">
          <w:rPr>
            <w:rStyle w:val="Hyperlink"/>
            <w:noProof/>
          </w:rPr>
          <w:t>Elbow method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_Toc129586424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41</w:t>
        </w:r>
        <w:r w:rsidR="00217343">
          <w:rPr>
            <w:noProof/>
            <w:webHidden/>
          </w:rPr>
          <w:fldChar w:fldCharType="end"/>
        </w:r>
      </w:hyperlink>
    </w:p>
    <w:p w14:paraId="53E4C114" w14:textId="3D7B156B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5" w:history="1">
        <w:r w:rsidR="00217343" w:rsidRPr="00B843D6">
          <w:rPr>
            <w:rStyle w:val="Hyperlink"/>
            <w:noProof/>
            <w:cs/>
          </w:rPr>
          <w:t xml:space="preserve">จัดกลุ่มข้อมูลจำนวน </w:t>
        </w:r>
        <w:r w:rsidR="00217343" w:rsidRPr="00B843D6">
          <w:rPr>
            <w:rStyle w:val="Hyperlink"/>
            <w:noProof/>
          </w:rPr>
          <w:t xml:space="preserve">9 </w:t>
        </w:r>
        <w:r w:rsidR="00217343" w:rsidRPr="00B843D6">
          <w:rPr>
            <w:rStyle w:val="Hyperlink"/>
            <w:noProof/>
            <w:cs/>
          </w:rPr>
          <w:t>กลุ่ม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_Toc129586425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41</w:t>
        </w:r>
        <w:r w:rsidR="00217343">
          <w:rPr>
            <w:noProof/>
            <w:webHidden/>
          </w:rPr>
          <w:fldChar w:fldCharType="end"/>
        </w:r>
      </w:hyperlink>
    </w:p>
    <w:p w14:paraId="09D0047F" w14:textId="29DE091B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6" w:history="1">
        <w:r w:rsidR="00217343" w:rsidRPr="00B843D6">
          <w:rPr>
            <w:rStyle w:val="Hyperlink"/>
            <w:noProof/>
            <w:cs/>
          </w:rPr>
          <w:t xml:space="preserve">จัดกลุ่มข้อมูลจำนวน </w:t>
        </w:r>
        <w:r w:rsidR="00217343" w:rsidRPr="00B843D6">
          <w:rPr>
            <w:rStyle w:val="Hyperlink"/>
            <w:noProof/>
          </w:rPr>
          <w:t xml:space="preserve">9 </w:t>
        </w:r>
        <w:r w:rsidR="00217343" w:rsidRPr="00B843D6">
          <w:rPr>
            <w:rStyle w:val="Hyperlink"/>
            <w:noProof/>
            <w:cs/>
          </w:rPr>
          <w:t>กลุ่ม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_Toc129586426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42</w:t>
        </w:r>
        <w:r w:rsidR="00217343">
          <w:rPr>
            <w:noProof/>
            <w:webHidden/>
          </w:rPr>
          <w:fldChar w:fldCharType="end"/>
        </w:r>
      </w:hyperlink>
    </w:p>
    <w:p w14:paraId="0C4922A7" w14:textId="404F37CD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7" w:history="1">
        <w:r w:rsidR="00217343" w:rsidRPr="00B843D6">
          <w:rPr>
            <w:rStyle w:val="Hyperlink"/>
            <w:noProof/>
            <w:cs/>
          </w:rPr>
          <w:t xml:space="preserve">จัดกลุ่มข้อมูลจำนวน </w:t>
        </w:r>
        <w:r w:rsidR="00217343" w:rsidRPr="00B843D6">
          <w:rPr>
            <w:rStyle w:val="Hyperlink"/>
            <w:noProof/>
          </w:rPr>
          <w:t xml:space="preserve">7 </w:t>
        </w:r>
        <w:r w:rsidR="00217343" w:rsidRPr="00B843D6">
          <w:rPr>
            <w:rStyle w:val="Hyperlink"/>
            <w:noProof/>
            <w:cs/>
          </w:rPr>
          <w:t>กลุ่ม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_Toc129586427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42</w:t>
        </w:r>
        <w:r w:rsidR="00217343">
          <w:rPr>
            <w:noProof/>
            <w:webHidden/>
          </w:rPr>
          <w:fldChar w:fldCharType="end"/>
        </w:r>
      </w:hyperlink>
    </w:p>
    <w:p w14:paraId="6CC32214" w14:textId="49F8C881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8" w:history="1">
        <w:r w:rsidR="00217343" w:rsidRPr="00B843D6">
          <w:rPr>
            <w:rStyle w:val="Hyperlink"/>
            <w:noProof/>
            <w:cs/>
          </w:rPr>
          <w:t xml:space="preserve">จัดกลุ่มข้อมูลจำนวน </w:t>
        </w:r>
        <w:r w:rsidR="00217343" w:rsidRPr="00B843D6">
          <w:rPr>
            <w:rStyle w:val="Hyperlink"/>
            <w:noProof/>
          </w:rPr>
          <w:t xml:space="preserve">6 </w:t>
        </w:r>
        <w:r w:rsidR="00217343" w:rsidRPr="00B843D6">
          <w:rPr>
            <w:rStyle w:val="Hyperlink"/>
            <w:noProof/>
            <w:cs/>
          </w:rPr>
          <w:t>กลุ่ม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_Toc129586428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43</w:t>
        </w:r>
        <w:r w:rsidR="00217343">
          <w:rPr>
            <w:noProof/>
            <w:webHidden/>
          </w:rPr>
          <w:fldChar w:fldCharType="end"/>
        </w:r>
      </w:hyperlink>
    </w:p>
    <w:p w14:paraId="14FF4910" w14:textId="4756A01C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9" w:history="1">
        <w:r w:rsidR="00217343" w:rsidRPr="00B843D6">
          <w:rPr>
            <w:rStyle w:val="Hyperlink"/>
            <w:noProof/>
            <w:cs/>
          </w:rPr>
          <w:t>เปรียบเทียบอัตราการเติบโตการจัดกลุ่มข้อมูล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_Toc129586429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44</w:t>
        </w:r>
        <w:r w:rsidR="00217343">
          <w:rPr>
            <w:noProof/>
            <w:webHidden/>
          </w:rPr>
          <w:fldChar w:fldCharType="end"/>
        </w:r>
      </w:hyperlink>
    </w:p>
    <w:p w14:paraId="20A29E97" w14:textId="402640B9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0" w:history="1">
        <w:r w:rsidR="00217343" w:rsidRPr="00B843D6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217343" w:rsidRPr="00B843D6">
          <w:rPr>
            <w:rStyle w:val="Hyperlink"/>
            <w:noProof/>
          </w:rPr>
          <w:t xml:space="preserve">9 </w:t>
        </w:r>
        <w:r w:rsidR="00217343" w:rsidRPr="00B843D6">
          <w:rPr>
            <w:rStyle w:val="Hyperlink"/>
            <w:noProof/>
            <w:cs/>
          </w:rPr>
          <w:t>กลุ่ม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_Toc129586430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45</w:t>
        </w:r>
        <w:r w:rsidR="00217343">
          <w:rPr>
            <w:noProof/>
            <w:webHidden/>
          </w:rPr>
          <w:fldChar w:fldCharType="end"/>
        </w:r>
      </w:hyperlink>
    </w:p>
    <w:p w14:paraId="19AACE0A" w14:textId="255818AB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1" w:history="1">
        <w:r w:rsidR="00217343" w:rsidRPr="00B843D6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217343" w:rsidRPr="00B843D6">
          <w:rPr>
            <w:rStyle w:val="Hyperlink"/>
            <w:noProof/>
          </w:rPr>
          <w:t xml:space="preserve">8 </w:t>
        </w:r>
        <w:r w:rsidR="00217343" w:rsidRPr="00B843D6">
          <w:rPr>
            <w:rStyle w:val="Hyperlink"/>
            <w:noProof/>
            <w:cs/>
          </w:rPr>
          <w:t>กลุ่ม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_Toc129586431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45</w:t>
        </w:r>
        <w:r w:rsidR="00217343">
          <w:rPr>
            <w:noProof/>
            <w:webHidden/>
          </w:rPr>
          <w:fldChar w:fldCharType="end"/>
        </w:r>
      </w:hyperlink>
    </w:p>
    <w:p w14:paraId="48AF1E8A" w14:textId="7A41F8D7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2" w:history="1">
        <w:r w:rsidR="00217343" w:rsidRPr="00B843D6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="00217343" w:rsidRPr="00B843D6">
          <w:rPr>
            <w:rStyle w:val="Hyperlink"/>
            <w:noProof/>
          </w:rPr>
          <w:t xml:space="preserve">7 </w:t>
        </w:r>
        <w:r w:rsidR="00217343" w:rsidRPr="00B843D6">
          <w:rPr>
            <w:rStyle w:val="Hyperlink"/>
            <w:noProof/>
            <w:cs/>
          </w:rPr>
          <w:t>กลุ่ม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_Toc129586432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45</w:t>
        </w:r>
        <w:r w:rsidR="00217343">
          <w:rPr>
            <w:noProof/>
            <w:webHidden/>
          </w:rPr>
          <w:fldChar w:fldCharType="end"/>
        </w:r>
      </w:hyperlink>
    </w:p>
    <w:p w14:paraId="013363DC" w14:textId="114CF7A7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3" w:history="1">
        <w:r w:rsidR="00217343" w:rsidRPr="00B843D6">
          <w:rPr>
            <w:rStyle w:val="Hyperlink"/>
            <w:noProof/>
            <w:cs/>
          </w:rPr>
          <w:t xml:space="preserve">ตัวอย่างข้อมูลในกลุ่ม </w:t>
        </w:r>
        <w:r w:rsidR="00217343" w:rsidRPr="00B843D6">
          <w:rPr>
            <w:rStyle w:val="Hyperlink"/>
            <w:noProof/>
          </w:rPr>
          <w:t>0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_Toc129586433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46</w:t>
        </w:r>
        <w:r w:rsidR="00217343">
          <w:rPr>
            <w:noProof/>
            <w:webHidden/>
          </w:rPr>
          <w:fldChar w:fldCharType="end"/>
        </w:r>
      </w:hyperlink>
    </w:p>
    <w:p w14:paraId="2B8AAC97" w14:textId="2BC2A00E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4" w:history="1">
        <w:r w:rsidR="00217343" w:rsidRPr="00B843D6">
          <w:rPr>
            <w:rStyle w:val="Hyperlink"/>
            <w:noProof/>
            <w:cs/>
          </w:rPr>
          <w:t xml:space="preserve">ตัวอย่างข้อมูลในกลุ่ม </w:t>
        </w:r>
        <w:r w:rsidR="00217343" w:rsidRPr="00B843D6">
          <w:rPr>
            <w:rStyle w:val="Hyperlink"/>
            <w:noProof/>
          </w:rPr>
          <w:t>2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_Toc129586434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47</w:t>
        </w:r>
        <w:r w:rsidR="00217343">
          <w:rPr>
            <w:noProof/>
            <w:webHidden/>
          </w:rPr>
          <w:fldChar w:fldCharType="end"/>
        </w:r>
      </w:hyperlink>
    </w:p>
    <w:p w14:paraId="020BE325" w14:textId="07196587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5" w:history="1">
        <w:r w:rsidR="00217343" w:rsidRPr="00B843D6">
          <w:rPr>
            <w:rStyle w:val="Hyperlink"/>
            <w:noProof/>
            <w:cs/>
          </w:rPr>
          <w:t xml:space="preserve">หน้าแรกเว็บไซต์ </w:t>
        </w:r>
        <w:r w:rsidR="00217343" w:rsidRPr="00B843D6">
          <w:rPr>
            <w:rStyle w:val="Hyperlink"/>
            <w:noProof/>
          </w:rPr>
          <w:t>Intern-assistant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_Toc129586435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48</w:t>
        </w:r>
        <w:r w:rsidR="00217343">
          <w:rPr>
            <w:noProof/>
            <w:webHidden/>
          </w:rPr>
          <w:fldChar w:fldCharType="end"/>
        </w:r>
      </w:hyperlink>
    </w:p>
    <w:p w14:paraId="1D15A998" w14:textId="640E4A23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6" w:history="1">
        <w:r w:rsidR="00217343" w:rsidRPr="00B843D6">
          <w:rPr>
            <w:rStyle w:val="Hyperlink"/>
            <w:noProof/>
            <w:cs/>
          </w:rPr>
          <w:t>ค้นหาบริษัท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_Toc129586436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48</w:t>
        </w:r>
        <w:r w:rsidR="00217343">
          <w:rPr>
            <w:noProof/>
            <w:webHidden/>
          </w:rPr>
          <w:fldChar w:fldCharType="end"/>
        </w:r>
      </w:hyperlink>
    </w:p>
    <w:p w14:paraId="6317EF51" w14:textId="4C6F0F8B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7" w:history="1">
        <w:r w:rsidR="00217343" w:rsidRPr="00B843D6">
          <w:rPr>
            <w:rStyle w:val="Hyperlink"/>
            <w:noProof/>
            <w:cs/>
          </w:rPr>
          <w:t>หน้าแสดงผลลัพธ์การค้นหา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_Toc129586437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49</w:t>
        </w:r>
        <w:r w:rsidR="00217343">
          <w:rPr>
            <w:noProof/>
            <w:webHidden/>
          </w:rPr>
          <w:fldChar w:fldCharType="end"/>
        </w:r>
      </w:hyperlink>
    </w:p>
    <w:p w14:paraId="2844ED60" w14:textId="48BA1234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8" w:history="1">
        <w:r w:rsidR="00217343" w:rsidRPr="00B843D6">
          <w:rPr>
            <w:rStyle w:val="Hyperlink"/>
            <w:noProof/>
            <w:cs/>
          </w:rPr>
          <w:t>หน้าเกี่ยวกับ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_Toc129586438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49</w:t>
        </w:r>
        <w:r w:rsidR="00217343">
          <w:rPr>
            <w:noProof/>
            <w:webHidden/>
          </w:rPr>
          <w:fldChar w:fldCharType="end"/>
        </w:r>
      </w:hyperlink>
    </w:p>
    <w:p w14:paraId="77535017" w14:textId="655905B6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9" w:history="1">
        <w:r w:rsidR="00217343" w:rsidRPr="00B843D6">
          <w:rPr>
            <w:rStyle w:val="Hyperlink"/>
            <w:noProof/>
            <w:cs/>
          </w:rPr>
          <w:t>หน้าแสดงรายชื่อบริษัททั้งหมด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_Toc129586439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50</w:t>
        </w:r>
        <w:r w:rsidR="00217343">
          <w:rPr>
            <w:noProof/>
            <w:webHidden/>
          </w:rPr>
          <w:fldChar w:fldCharType="end"/>
        </w:r>
      </w:hyperlink>
    </w:p>
    <w:p w14:paraId="523488DA" w14:textId="38EFE649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0" w:history="1">
        <w:r w:rsidR="00217343" w:rsidRPr="00B843D6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_Toc129586440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50</w:t>
        </w:r>
        <w:r w:rsidR="00217343">
          <w:rPr>
            <w:noProof/>
            <w:webHidden/>
          </w:rPr>
          <w:fldChar w:fldCharType="end"/>
        </w:r>
      </w:hyperlink>
    </w:p>
    <w:p w14:paraId="4472EED5" w14:textId="581C6E1A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1" w:history="1">
        <w:r w:rsidR="00217343" w:rsidRPr="00B843D6">
          <w:rPr>
            <w:rStyle w:val="Hyperlink"/>
            <w:noProof/>
            <w:cs/>
          </w:rPr>
          <w:t>หน้ารายละเอียดบริษัท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_Toc129586441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51</w:t>
        </w:r>
        <w:r w:rsidR="00217343">
          <w:rPr>
            <w:noProof/>
            <w:webHidden/>
          </w:rPr>
          <w:fldChar w:fldCharType="end"/>
        </w:r>
      </w:hyperlink>
    </w:p>
    <w:p w14:paraId="084140D7" w14:textId="7D212423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2" w:history="1">
        <w:r w:rsidR="00217343" w:rsidRPr="00B843D6">
          <w:rPr>
            <w:rStyle w:val="Hyperlink"/>
            <w:noProof/>
            <w:cs/>
          </w:rPr>
          <w:t>ตัวอย่างการคำนวณค่า</w:t>
        </w:r>
        <w:r w:rsidR="00217343" w:rsidRPr="00B843D6">
          <w:rPr>
            <w:rStyle w:val="Hyperlink"/>
            <w:noProof/>
          </w:rPr>
          <w:t xml:space="preserve"> Cosine similarity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_Toc129586442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51</w:t>
        </w:r>
        <w:r w:rsidR="00217343">
          <w:rPr>
            <w:noProof/>
            <w:webHidden/>
          </w:rPr>
          <w:fldChar w:fldCharType="end"/>
        </w:r>
      </w:hyperlink>
    </w:p>
    <w:p w14:paraId="4A613B51" w14:textId="62C47D0B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3" w:history="1">
        <w:r w:rsidR="00217343" w:rsidRPr="00B843D6">
          <w:rPr>
            <w:rStyle w:val="Hyperlink"/>
            <w:noProof/>
            <w:cs/>
          </w:rPr>
          <w:t xml:space="preserve">ตัวอย่างการคำนวณค่า </w:t>
        </w:r>
        <w:r w:rsidR="00217343" w:rsidRPr="00B843D6">
          <w:rPr>
            <w:rStyle w:val="Hyperlink"/>
            <w:noProof/>
          </w:rPr>
          <w:t xml:space="preserve">Cosine similarity </w:t>
        </w:r>
        <w:r w:rsidR="00217343" w:rsidRPr="00B843D6">
          <w:rPr>
            <w:rStyle w:val="Hyperlink"/>
            <w:noProof/>
            <w:cs/>
          </w:rPr>
          <w:t xml:space="preserve">ผ่าน </w:t>
        </w:r>
        <w:r w:rsidR="00217343" w:rsidRPr="00B843D6">
          <w:rPr>
            <w:rStyle w:val="Hyperlink"/>
            <w:noProof/>
          </w:rPr>
          <w:t>API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_Toc129586443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52</w:t>
        </w:r>
        <w:r w:rsidR="00217343">
          <w:rPr>
            <w:noProof/>
            <w:webHidden/>
          </w:rPr>
          <w:fldChar w:fldCharType="end"/>
        </w:r>
      </w:hyperlink>
    </w:p>
    <w:p w14:paraId="0F2D69A5" w14:textId="6E72D74D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4" w:history="1">
        <w:r w:rsidR="00217343" w:rsidRPr="00B843D6">
          <w:rPr>
            <w:rStyle w:val="Hyperlink"/>
            <w:noProof/>
            <w:cs/>
          </w:rPr>
          <w:t xml:space="preserve">หน้า </w:t>
        </w:r>
        <w:r w:rsidR="00217343" w:rsidRPr="00B843D6">
          <w:rPr>
            <w:rStyle w:val="Hyperlink"/>
            <w:noProof/>
          </w:rPr>
          <w:t xml:space="preserve">Repository </w:t>
        </w:r>
        <w:r w:rsidR="00217343" w:rsidRPr="00B843D6">
          <w:rPr>
            <w:rStyle w:val="Hyperlink"/>
            <w:noProof/>
            <w:cs/>
          </w:rPr>
          <w:t xml:space="preserve">ใน </w:t>
        </w:r>
        <w:r w:rsidR="00217343" w:rsidRPr="00B843D6">
          <w:rPr>
            <w:rStyle w:val="Hyperlink"/>
            <w:noProof/>
          </w:rPr>
          <w:t>Github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_Toc129586444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62</w:t>
        </w:r>
        <w:r w:rsidR="00217343">
          <w:rPr>
            <w:noProof/>
            <w:webHidden/>
          </w:rPr>
          <w:fldChar w:fldCharType="end"/>
        </w:r>
      </w:hyperlink>
    </w:p>
    <w:p w14:paraId="5C3AA2E6" w14:textId="50005AC2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5" w:history="1">
        <w:r w:rsidR="00217343" w:rsidRPr="00B843D6">
          <w:rPr>
            <w:rStyle w:val="Hyperlink"/>
            <w:noProof/>
            <w:cs/>
          </w:rPr>
          <w:t xml:space="preserve">ดาวน์โหลด </w:t>
        </w:r>
        <w:r w:rsidR="00217343" w:rsidRPr="00B843D6">
          <w:rPr>
            <w:rStyle w:val="Hyperlink"/>
            <w:noProof/>
          </w:rPr>
          <w:t xml:space="preserve">Repository </w:t>
        </w:r>
        <w:r w:rsidR="00217343" w:rsidRPr="00B843D6">
          <w:rPr>
            <w:rStyle w:val="Hyperlink"/>
            <w:noProof/>
            <w:cs/>
          </w:rPr>
          <w:t xml:space="preserve">ด้วยคำสั่ง </w:t>
        </w:r>
        <w:r w:rsidR="00217343" w:rsidRPr="00B843D6">
          <w:rPr>
            <w:rStyle w:val="Hyperlink"/>
            <w:noProof/>
          </w:rPr>
          <w:t>git clone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_Toc129586445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62</w:t>
        </w:r>
        <w:r w:rsidR="00217343">
          <w:rPr>
            <w:noProof/>
            <w:webHidden/>
          </w:rPr>
          <w:fldChar w:fldCharType="end"/>
        </w:r>
      </w:hyperlink>
    </w:p>
    <w:p w14:paraId="50884817" w14:textId="555F9A59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6" w:history="1">
        <w:r w:rsidR="00217343" w:rsidRPr="00B843D6">
          <w:rPr>
            <w:rStyle w:val="Hyperlink"/>
            <w:noProof/>
            <w:cs/>
          </w:rPr>
          <w:t>แสดงการบันทึกไฟล์ข้อมูลบริษัทในโฟลเดอร์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_Toc129586446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63</w:t>
        </w:r>
        <w:r w:rsidR="00217343">
          <w:rPr>
            <w:noProof/>
            <w:webHidden/>
          </w:rPr>
          <w:fldChar w:fldCharType="end"/>
        </w:r>
      </w:hyperlink>
    </w:p>
    <w:p w14:paraId="174281D6" w14:textId="2A06B126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7" w:history="1">
        <w:r w:rsidR="00217343" w:rsidRPr="00B843D6">
          <w:rPr>
            <w:rStyle w:val="Hyperlink"/>
            <w:noProof/>
            <w:cs/>
          </w:rPr>
          <w:t xml:space="preserve">แสดงการเปิดไฟล์ </w:t>
        </w:r>
        <w:r w:rsidR="00217343" w:rsidRPr="00B843D6">
          <w:rPr>
            <w:rStyle w:val="Hyperlink"/>
            <w:noProof/>
          </w:rPr>
          <w:t xml:space="preserve">clustering.py </w:t>
        </w:r>
        <w:r w:rsidR="00217343" w:rsidRPr="00B843D6">
          <w:rPr>
            <w:rStyle w:val="Hyperlink"/>
            <w:noProof/>
            <w:cs/>
          </w:rPr>
          <w:t xml:space="preserve">ในโปรแกรม </w:t>
        </w:r>
        <w:r w:rsidR="00217343" w:rsidRPr="00B843D6">
          <w:rPr>
            <w:rStyle w:val="Hyperlink"/>
            <w:noProof/>
          </w:rPr>
          <w:t>Visual studio code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_Toc129586447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63</w:t>
        </w:r>
        <w:r w:rsidR="00217343">
          <w:rPr>
            <w:noProof/>
            <w:webHidden/>
          </w:rPr>
          <w:fldChar w:fldCharType="end"/>
        </w:r>
      </w:hyperlink>
    </w:p>
    <w:p w14:paraId="6D7B9C4C" w14:textId="6806ECF7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8" w:history="1">
        <w:r w:rsidR="00217343" w:rsidRPr="00B843D6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217343" w:rsidRPr="00B843D6">
          <w:rPr>
            <w:rStyle w:val="Hyperlink"/>
            <w:noProof/>
          </w:rPr>
          <w:t>k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_Toc129586448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64</w:t>
        </w:r>
        <w:r w:rsidR="00217343">
          <w:rPr>
            <w:noProof/>
            <w:webHidden/>
          </w:rPr>
          <w:fldChar w:fldCharType="end"/>
        </w:r>
      </w:hyperlink>
    </w:p>
    <w:p w14:paraId="3A27FA3C" w14:textId="5721A95D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9" w:history="1">
        <w:r w:rsidR="00217343" w:rsidRPr="00B843D6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217343" w:rsidRPr="00B843D6">
          <w:rPr>
            <w:rStyle w:val="Hyperlink"/>
            <w:noProof/>
          </w:rPr>
          <w:t>Terminal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_Toc129586449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64</w:t>
        </w:r>
        <w:r w:rsidR="00217343">
          <w:rPr>
            <w:noProof/>
            <w:webHidden/>
          </w:rPr>
          <w:fldChar w:fldCharType="end"/>
        </w:r>
      </w:hyperlink>
    </w:p>
    <w:p w14:paraId="2AB7958F" w14:textId="70CFEC8C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0" w:history="1">
        <w:r w:rsidR="00217343" w:rsidRPr="00B843D6">
          <w:rPr>
            <w:rStyle w:val="Hyperlink"/>
            <w:noProof/>
            <w:cs/>
          </w:rPr>
          <w:t xml:space="preserve">แสดงไฟล์ </w:t>
        </w:r>
        <w:r w:rsidR="00217343" w:rsidRPr="00B843D6">
          <w:rPr>
            <w:rStyle w:val="Hyperlink"/>
            <w:noProof/>
          </w:rPr>
          <w:t>clustered_company.csv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_Toc129586450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64</w:t>
        </w:r>
        <w:r w:rsidR="00217343">
          <w:rPr>
            <w:noProof/>
            <w:webHidden/>
          </w:rPr>
          <w:fldChar w:fldCharType="end"/>
        </w:r>
      </w:hyperlink>
    </w:p>
    <w:p w14:paraId="5FF1468B" w14:textId="30F04790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1" w:history="1">
        <w:r w:rsidR="00217343" w:rsidRPr="00B843D6">
          <w:rPr>
            <w:rStyle w:val="Hyperlink"/>
            <w:noProof/>
            <w:cs/>
          </w:rPr>
          <w:t xml:space="preserve">แสดงหน้าเว็บไซต์ </w:t>
        </w:r>
        <w:r w:rsidR="00217343" w:rsidRPr="00B843D6">
          <w:rPr>
            <w:rStyle w:val="Hyperlink"/>
            <w:noProof/>
          </w:rPr>
          <w:t>MongoDB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_Toc129586451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65</w:t>
        </w:r>
        <w:r w:rsidR="00217343">
          <w:rPr>
            <w:noProof/>
            <w:webHidden/>
          </w:rPr>
          <w:fldChar w:fldCharType="end"/>
        </w:r>
      </w:hyperlink>
    </w:p>
    <w:p w14:paraId="462C3A28" w14:textId="4A5CEE39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2" w:history="1">
        <w:r w:rsidR="00217343" w:rsidRPr="00B843D6">
          <w:rPr>
            <w:rStyle w:val="Hyperlink"/>
            <w:noProof/>
            <w:cs/>
          </w:rPr>
          <w:t>แสดงหน้าการจัดการ</w:t>
        </w:r>
        <w:r w:rsidR="00217343" w:rsidRPr="00B843D6">
          <w:rPr>
            <w:rStyle w:val="Hyperlink"/>
            <w:noProof/>
          </w:rPr>
          <w:t xml:space="preserve"> Cluster</w:t>
        </w:r>
        <w:r w:rsidR="00217343" w:rsidRPr="00B843D6">
          <w:rPr>
            <w:rStyle w:val="Hyperlink"/>
            <w:noProof/>
            <w:cs/>
          </w:rPr>
          <w:t xml:space="preserve"> </w:t>
        </w:r>
        <w:r w:rsidR="00217343" w:rsidRPr="00B843D6">
          <w:rPr>
            <w:rStyle w:val="Hyperlink"/>
            <w:noProof/>
          </w:rPr>
          <w:t>MongoDB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_Toc129586452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65</w:t>
        </w:r>
        <w:r w:rsidR="00217343">
          <w:rPr>
            <w:noProof/>
            <w:webHidden/>
          </w:rPr>
          <w:fldChar w:fldCharType="end"/>
        </w:r>
      </w:hyperlink>
    </w:p>
    <w:p w14:paraId="29BFED72" w14:textId="29AB856D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3" w:history="1">
        <w:r w:rsidR="00217343" w:rsidRPr="00B843D6">
          <w:rPr>
            <w:rStyle w:val="Hyperlink"/>
            <w:noProof/>
            <w:cs/>
          </w:rPr>
          <w:t>แสดงหน้าตั้งค่าและสร้าง</w:t>
        </w:r>
        <w:r w:rsidR="00217343" w:rsidRPr="00B843D6">
          <w:rPr>
            <w:rStyle w:val="Hyperlink"/>
            <w:noProof/>
          </w:rPr>
          <w:t xml:space="preserve"> Cluster</w:t>
        </w:r>
        <w:r w:rsidR="00217343" w:rsidRPr="00B843D6">
          <w:rPr>
            <w:rStyle w:val="Hyperlink"/>
            <w:noProof/>
            <w:cs/>
          </w:rPr>
          <w:t xml:space="preserve"> </w:t>
        </w:r>
        <w:r w:rsidR="00217343" w:rsidRPr="00B843D6">
          <w:rPr>
            <w:rStyle w:val="Hyperlink"/>
            <w:noProof/>
          </w:rPr>
          <w:t>MongoDB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_Toc129586453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66</w:t>
        </w:r>
        <w:r w:rsidR="00217343">
          <w:rPr>
            <w:noProof/>
            <w:webHidden/>
          </w:rPr>
          <w:fldChar w:fldCharType="end"/>
        </w:r>
      </w:hyperlink>
    </w:p>
    <w:p w14:paraId="4304EAE2" w14:textId="5D2746E2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4" w:history="1">
        <w:r w:rsidR="00217343" w:rsidRPr="00B843D6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_Toc129586454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66</w:t>
        </w:r>
        <w:r w:rsidR="00217343">
          <w:rPr>
            <w:noProof/>
            <w:webHidden/>
          </w:rPr>
          <w:fldChar w:fldCharType="end"/>
        </w:r>
      </w:hyperlink>
    </w:p>
    <w:p w14:paraId="2EB3A9FB" w14:textId="086EB173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5" w:history="1">
        <w:r w:rsidR="00217343" w:rsidRPr="00B843D6">
          <w:rPr>
            <w:rStyle w:val="Hyperlink"/>
            <w:noProof/>
            <w:cs/>
          </w:rPr>
          <w:t xml:space="preserve">แสดงหน้าเพิ่ม </w:t>
        </w:r>
        <w:r w:rsidR="00217343" w:rsidRPr="00B843D6">
          <w:rPr>
            <w:rStyle w:val="Hyperlink"/>
            <w:noProof/>
          </w:rPr>
          <w:t xml:space="preserve">IP address </w:t>
        </w:r>
        <w:r w:rsidR="00217343" w:rsidRPr="00B843D6">
          <w:rPr>
            <w:rStyle w:val="Hyperlink"/>
            <w:noProof/>
            <w:cs/>
          </w:rPr>
          <w:t>ที่สามารถเชื่อมต่อฐานข้อมูลได้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_Toc129586455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67</w:t>
        </w:r>
        <w:r w:rsidR="00217343">
          <w:rPr>
            <w:noProof/>
            <w:webHidden/>
          </w:rPr>
          <w:fldChar w:fldCharType="end"/>
        </w:r>
      </w:hyperlink>
    </w:p>
    <w:p w14:paraId="3D8CDFC5" w14:textId="52BC1695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6" w:history="1">
        <w:r w:rsidR="00217343" w:rsidRPr="00B843D6">
          <w:rPr>
            <w:rStyle w:val="Hyperlink"/>
            <w:noProof/>
            <w:cs/>
          </w:rPr>
          <w:t xml:space="preserve">แสดงหน้าจัดการ </w:t>
        </w:r>
        <w:r w:rsidR="00217343" w:rsidRPr="00B843D6">
          <w:rPr>
            <w:rStyle w:val="Hyperlink"/>
            <w:noProof/>
          </w:rPr>
          <w:t>Cluster MongoDB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_Toc129586456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67</w:t>
        </w:r>
        <w:r w:rsidR="00217343">
          <w:rPr>
            <w:noProof/>
            <w:webHidden/>
          </w:rPr>
          <w:fldChar w:fldCharType="end"/>
        </w:r>
      </w:hyperlink>
    </w:p>
    <w:p w14:paraId="60715D62" w14:textId="23C641E7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7" w:history="1">
        <w:r w:rsidR="00217343" w:rsidRPr="00B843D6">
          <w:rPr>
            <w:rStyle w:val="Hyperlink"/>
            <w:noProof/>
            <w:cs/>
          </w:rPr>
          <w:t xml:space="preserve">แสดงการสร้างฐานข้อมูล </w:t>
        </w:r>
        <w:r w:rsidR="00217343" w:rsidRPr="00B843D6">
          <w:rPr>
            <w:rStyle w:val="Hyperlink"/>
            <w:noProof/>
          </w:rPr>
          <w:t>MongoDB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_Toc129586457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68</w:t>
        </w:r>
        <w:r w:rsidR="00217343">
          <w:rPr>
            <w:noProof/>
            <w:webHidden/>
          </w:rPr>
          <w:fldChar w:fldCharType="end"/>
        </w:r>
      </w:hyperlink>
    </w:p>
    <w:p w14:paraId="78186A1D" w14:textId="459132B2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8" w:history="1">
        <w:r w:rsidR="00217343" w:rsidRPr="00B843D6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217343" w:rsidRPr="00B843D6">
          <w:rPr>
            <w:rStyle w:val="Hyperlink"/>
            <w:noProof/>
          </w:rPr>
          <w:t>Collection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_Toc129586458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68</w:t>
        </w:r>
        <w:r w:rsidR="00217343">
          <w:rPr>
            <w:noProof/>
            <w:webHidden/>
          </w:rPr>
          <w:fldChar w:fldCharType="end"/>
        </w:r>
      </w:hyperlink>
    </w:p>
    <w:p w14:paraId="5BABE1DB" w14:textId="3FD1D3A1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9" w:history="1">
        <w:r w:rsidR="00217343" w:rsidRPr="00B843D6">
          <w:rPr>
            <w:rStyle w:val="Hyperlink"/>
            <w:noProof/>
            <w:cs/>
          </w:rPr>
          <w:t xml:space="preserve">หน้าเว็บไซต์สำหรับโหลดโปรแกรม </w:t>
        </w:r>
        <w:r w:rsidR="00217343" w:rsidRPr="00B843D6">
          <w:rPr>
            <w:rStyle w:val="Hyperlink"/>
            <w:noProof/>
          </w:rPr>
          <w:t>MongoDB compass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_Toc129586459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69</w:t>
        </w:r>
        <w:r w:rsidR="00217343">
          <w:rPr>
            <w:noProof/>
            <w:webHidden/>
          </w:rPr>
          <w:fldChar w:fldCharType="end"/>
        </w:r>
      </w:hyperlink>
    </w:p>
    <w:p w14:paraId="6C046A32" w14:textId="4EFC2E09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0" w:history="1">
        <w:r w:rsidR="00217343" w:rsidRPr="00B843D6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217343" w:rsidRPr="00B843D6">
          <w:rPr>
            <w:rStyle w:val="Hyperlink"/>
            <w:noProof/>
          </w:rPr>
          <w:t>MongoDB compass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_Toc129586460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69</w:t>
        </w:r>
        <w:r w:rsidR="00217343">
          <w:rPr>
            <w:noProof/>
            <w:webHidden/>
          </w:rPr>
          <w:fldChar w:fldCharType="end"/>
        </w:r>
      </w:hyperlink>
    </w:p>
    <w:p w14:paraId="006ADFA0" w14:textId="774B94C8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1" w:history="1">
        <w:r w:rsidR="00217343" w:rsidRPr="00B843D6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217343" w:rsidRPr="00B843D6">
          <w:rPr>
            <w:rStyle w:val="Hyperlink"/>
            <w:noProof/>
          </w:rPr>
          <w:t>Cluster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_Toc129586461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70</w:t>
        </w:r>
        <w:r w:rsidR="00217343">
          <w:rPr>
            <w:noProof/>
            <w:webHidden/>
          </w:rPr>
          <w:fldChar w:fldCharType="end"/>
        </w:r>
      </w:hyperlink>
    </w:p>
    <w:p w14:paraId="1F11C07D" w14:textId="2B3CE509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2" w:history="1">
        <w:r w:rsidR="00217343" w:rsidRPr="00B843D6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217343" w:rsidRPr="00B843D6">
          <w:rPr>
            <w:rStyle w:val="Hyperlink"/>
            <w:noProof/>
          </w:rPr>
          <w:t xml:space="preserve">Cluster </w:t>
        </w:r>
        <w:r w:rsidR="00217343" w:rsidRPr="00B843D6">
          <w:rPr>
            <w:rStyle w:val="Hyperlink"/>
            <w:noProof/>
            <w:cs/>
          </w:rPr>
          <w:t xml:space="preserve">กับ </w:t>
        </w:r>
        <w:r w:rsidR="00217343" w:rsidRPr="00B843D6">
          <w:rPr>
            <w:rStyle w:val="Hyperlink"/>
            <w:noProof/>
          </w:rPr>
          <w:t>MongoDB compass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_Toc129586462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70</w:t>
        </w:r>
        <w:r w:rsidR="00217343">
          <w:rPr>
            <w:noProof/>
            <w:webHidden/>
          </w:rPr>
          <w:fldChar w:fldCharType="end"/>
        </w:r>
      </w:hyperlink>
    </w:p>
    <w:p w14:paraId="07123A34" w14:textId="4906579F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3" w:history="1">
        <w:r w:rsidR="00217343" w:rsidRPr="00B843D6">
          <w:rPr>
            <w:rStyle w:val="Hyperlink"/>
            <w:noProof/>
            <w:cs/>
          </w:rPr>
          <w:t xml:space="preserve">หน้าต่างโปรแกรม </w:t>
        </w:r>
        <w:r w:rsidR="00217343" w:rsidRPr="00B843D6">
          <w:rPr>
            <w:rStyle w:val="Hyperlink"/>
            <w:noProof/>
          </w:rPr>
          <w:t xml:space="preserve">MongoDB compass </w:t>
        </w:r>
        <w:r w:rsidR="00217343" w:rsidRPr="00B843D6">
          <w:rPr>
            <w:rStyle w:val="Hyperlink"/>
            <w:noProof/>
            <w:cs/>
          </w:rPr>
          <w:t xml:space="preserve">สำหรับเชื่อมต่อ </w:t>
        </w:r>
        <w:r w:rsidR="00217343" w:rsidRPr="00B843D6">
          <w:rPr>
            <w:rStyle w:val="Hyperlink"/>
            <w:noProof/>
          </w:rPr>
          <w:t>Cluster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_Toc129586463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71</w:t>
        </w:r>
        <w:r w:rsidR="00217343">
          <w:rPr>
            <w:noProof/>
            <w:webHidden/>
          </w:rPr>
          <w:fldChar w:fldCharType="end"/>
        </w:r>
      </w:hyperlink>
    </w:p>
    <w:p w14:paraId="614FA41C" w14:textId="39EBA2A8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4" w:history="1">
        <w:r w:rsidR="00217343" w:rsidRPr="00B843D6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217343" w:rsidRPr="00B843D6">
          <w:rPr>
            <w:rStyle w:val="Hyperlink"/>
            <w:noProof/>
          </w:rPr>
          <w:t>Collection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_Toc129586464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71</w:t>
        </w:r>
        <w:r w:rsidR="00217343">
          <w:rPr>
            <w:noProof/>
            <w:webHidden/>
          </w:rPr>
          <w:fldChar w:fldCharType="end"/>
        </w:r>
      </w:hyperlink>
    </w:p>
    <w:p w14:paraId="4757A5BE" w14:textId="7FB00033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5" w:history="1">
        <w:r w:rsidR="00217343" w:rsidRPr="00B843D6">
          <w:rPr>
            <w:rStyle w:val="Hyperlink"/>
            <w:noProof/>
            <w:cs/>
          </w:rPr>
          <w:t xml:space="preserve">หน้าต่าง </w:t>
        </w:r>
        <w:r w:rsidR="00217343" w:rsidRPr="00B843D6">
          <w:rPr>
            <w:rStyle w:val="Hyperlink"/>
            <w:noProof/>
          </w:rPr>
          <w:t xml:space="preserve">Import </w:t>
        </w:r>
        <w:r w:rsidR="00217343" w:rsidRPr="00B843D6">
          <w:rPr>
            <w:rStyle w:val="Hyperlink"/>
            <w:noProof/>
            <w:cs/>
          </w:rPr>
          <w:t xml:space="preserve">ข้อมูลนามสกุลไฟล์ </w:t>
        </w:r>
        <w:r w:rsidR="00217343" w:rsidRPr="00B843D6">
          <w:rPr>
            <w:rStyle w:val="Hyperlink"/>
            <w:noProof/>
          </w:rPr>
          <w:t>csv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_Toc129586465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72</w:t>
        </w:r>
        <w:r w:rsidR="00217343">
          <w:rPr>
            <w:noProof/>
            <w:webHidden/>
          </w:rPr>
          <w:fldChar w:fldCharType="end"/>
        </w:r>
      </w:hyperlink>
    </w:p>
    <w:p w14:paraId="087E4AD6" w14:textId="036173E6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6" w:history="1">
        <w:r w:rsidR="00217343" w:rsidRPr="00B843D6">
          <w:rPr>
            <w:rStyle w:val="Hyperlink"/>
            <w:noProof/>
            <w:cs/>
          </w:rPr>
          <w:t xml:space="preserve">หน้าต่างแสดงข้อมูลใน </w:t>
        </w:r>
        <w:r w:rsidR="00217343" w:rsidRPr="00B843D6">
          <w:rPr>
            <w:rStyle w:val="Hyperlink"/>
            <w:noProof/>
          </w:rPr>
          <w:t>Collection ใ</w:t>
        </w:r>
        <w:r w:rsidR="00217343" w:rsidRPr="00B843D6">
          <w:rPr>
            <w:rStyle w:val="Hyperlink"/>
            <w:noProof/>
            <w:cs/>
          </w:rPr>
          <w:t xml:space="preserve">นโปรแกรม </w:t>
        </w:r>
        <w:r w:rsidR="00217343" w:rsidRPr="00B843D6">
          <w:rPr>
            <w:rStyle w:val="Hyperlink"/>
            <w:noProof/>
          </w:rPr>
          <w:t>MongoDB compass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_Toc129586466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72</w:t>
        </w:r>
        <w:r w:rsidR="00217343">
          <w:rPr>
            <w:noProof/>
            <w:webHidden/>
          </w:rPr>
          <w:fldChar w:fldCharType="end"/>
        </w:r>
      </w:hyperlink>
    </w:p>
    <w:p w14:paraId="70099AED" w14:textId="33357622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7" w:history="1">
        <w:r w:rsidR="00217343" w:rsidRPr="00B843D6">
          <w:rPr>
            <w:rStyle w:val="Hyperlink"/>
            <w:noProof/>
            <w:cs/>
          </w:rPr>
          <w:t xml:space="preserve">หน้าเว็บไซต์ </w:t>
        </w:r>
        <w:r w:rsidR="00217343" w:rsidRPr="00B843D6">
          <w:rPr>
            <w:rStyle w:val="Hyperlink"/>
            <w:noProof/>
          </w:rPr>
          <w:t>Amazon Web Services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_Toc129586467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73</w:t>
        </w:r>
        <w:r w:rsidR="00217343">
          <w:rPr>
            <w:noProof/>
            <w:webHidden/>
          </w:rPr>
          <w:fldChar w:fldCharType="end"/>
        </w:r>
      </w:hyperlink>
    </w:p>
    <w:p w14:paraId="3B89763A" w14:textId="69866021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8" w:history="1">
        <w:r w:rsidR="00217343" w:rsidRPr="00B843D6">
          <w:rPr>
            <w:rStyle w:val="Hyperlink"/>
            <w:noProof/>
            <w:cs/>
          </w:rPr>
          <w:t xml:space="preserve">หน้าแสดงการเลือกสร้าง </w:t>
        </w:r>
        <w:r w:rsidR="00217343" w:rsidRPr="00B843D6">
          <w:rPr>
            <w:rStyle w:val="Hyperlink"/>
            <w:noProof/>
          </w:rPr>
          <w:t xml:space="preserve">Instance </w:t>
        </w:r>
        <w:r w:rsidR="00217343" w:rsidRPr="00B843D6">
          <w:rPr>
            <w:rStyle w:val="Hyperlink"/>
            <w:noProof/>
            <w:cs/>
          </w:rPr>
          <w:t>ใหม่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_Toc129586468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73</w:t>
        </w:r>
        <w:r w:rsidR="00217343">
          <w:rPr>
            <w:noProof/>
            <w:webHidden/>
          </w:rPr>
          <w:fldChar w:fldCharType="end"/>
        </w:r>
      </w:hyperlink>
    </w:p>
    <w:p w14:paraId="238959ED" w14:textId="03CCEC48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9" w:history="1">
        <w:r w:rsidR="00217343" w:rsidRPr="00B843D6">
          <w:rPr>
            <w:rStyle w:val="Hyperlink"/>
            <w:noProof/>
            <w:cs/>
          </w:rPr>
          <w:t xml:space="preserve">หน้าแสดงการตั้งค่า </w:t>
        </w:r>
        <w:r w:rsidR="00217343" w:rsidRPr="00B843D6">
          <w:rPr>
            <w:rStyle w:val="Hyperlink"/>
            <w:noProof/>
          </w:rPr>
          <w:t>Instance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_Toc129586469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74</w:t>
        </w:r>
        <w:r w:rsidR="00217343">
          <w:rPr>
            <w:noProof/>
            <w:webHidden/>
          </w:rPr>
          <w:fldChar w:fldCharType="end"/>
        </w:r>
      </w:hyperlink>
    </w:p>
    <w:p w14:paraId="674B9E2E" w14:textId="23BFABB7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0" w:history="1">
        <w:r w:rsidR="00217343" w:rsidRPr="00B843D6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217343" w:rsidRPr="00B843D6">
          <w:rPr>
            <w:rStyle w:val="Hyperlink"/>
            <w:noProof/>
          </w:rPr>
          <w:t>Instance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_Toc129586470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74</w:t>
        </w:r>
        <w:r w:rsidR="00217343">
          <w:rPr>
            <w:noProof/>
            <w:webHidden/>
          </w:rPr>
          <w:fldChar w:fldCharType="end"/>
        </w:r>
      </w:hyperlink>
    </w:p>
    <w:p w14:paraId="5B0036AE" w14:textId="0ED01666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1" w:history="1">
        <w:r w:rsidR="00217343" w:rsidRPr="00B843D6">
          <w:rPr>
            <w:rStyle w:val="Hyperlink"/>
            <w:noProof/>
            <w:cs/>
          </w:rPr>
          <w:t xml:space="preserve">การดาวน์โหลดโปรเจคจาก </w:t>
        </w:r>
        <w:r w:rsidR="00217343" w:rsidRPr="00B843D6">
          <w:rPr>
            <w:rStyle w:val="Hyperlink"/>
            <w:noProof/>
          </w:rPr>
          <w:t xml:space="preserve">Github </w:t>
        </w:r>
        <w:r w:rsidR="00217343" w:rsidRPr="00B843D6">
          <w:rPr>
            <w:rStyle w:val="Hyperlink"/>
            <w:noProof/>
            <w:cs/>
          </w:rPr>
          <w:t xml:space="preserve">ด้วยคำสั่ง </w:t>
        </w:r>
        <w:r w:rsidR="00217343" w:rsidRPr="00B843D6">
          <w:rPr>
            <w:rStyle w:val="Hyperlink"/>
            <w:noProof/>
          </w:rPr>
          <w:t xml:space="preserve">git clone </w:t>
        </w:r>
        <w:r w:rsidR="00217343" w:rsidRPr="00B843D6">
          <w:rPr>
            <w:rStyle w:val="Hyperlink"/>
            <w:noProof/>
            <w:cs/>
          </w:rPr>
          <w:t xml:space="preserve">มายัง </w:t>
        </w:r>
        <w:r w:rsidR="00217343" w:rsidRPr="00B843D6">
          <w:rPr>
            <w:rStyle w:val="Hyperlink"/>
            <w:noProof/>
          </w:rPr>
          <w:t xml:space="preserve">Instance </w:t>
        </w:r>
        <w:r w:rsidR="00217343" w:rsidRPr="00B843D6">
          <w:rPr>
            <w:rStyle w:val="Hyperlink"/>
            <w:noProof/>
            <w:cs/>
          </w:rPr>
          <w:t xml:space="preserve">และใช้คำสั่ง </w:t>
        </w:r>
        <w:r w:rsidR="00217343" w:rsidRPr="00B843D6">
          <w:rPr>
            <w:rStyle w:val="Hyperlink"/>
            <w:noProof/>
          </w:rPr>
          <w:t xml:space="preserve">cd final_project </w:t>
        </w:r>
        <w:r w:rsidR="00217343" w:rsidRPr="00B843D6">
          <w:rPr>
            <w:rStyle w:val="Hyperlink"/>
            <w:noProof/>
            <w:cs/>
          </w:rPr>
          <w:t>เพื่อเข้าไปยังโฟลเดอร์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_Toc129586471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75</w:t>
        </w:r>
        <w:r w:rsidR="00217343">
          <w:rPr>
            <w:noProof/>
            <w:webHidden/>
          </w:rPr>
          <w:fldChar w:fldCharType="end"/>
        </w:r>
      </w:hyperlink>
    </w:p>
    <w:p w14:paraId="323EA799" w14:textId="6A1AAF66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2" w:history="1">
        <w:r w:rsidR="00217343" w:rsidRPr="00B843D6">
          <w:rPr>
            <w:rStyle w:val="Hyperlink"/>
            <w:noProof/>
            <w:cs/>
          </w:rPr>
          <w:t xml:space="preserve">สร้างไฟล์ใหม่ชื่อ </w:t>
        </w:r>
        <w:r w:rsidR="00217343" w:rsidRPr="00B843D6">
          <w:rPr>
            <w:rStyle w:val="Hyperlink"/>
            <w:noProof/>
          </w:rPr>
          <w:t xml:space="preserve">.env </w:t>
        </w:r>
        <w:r w:rsidR="00217343" w:rsidRPr="00B843D6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_Toc129586472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75</w:t>
        </w:r>
        <w:r w:rsidR="00217343">
          <w:rPr>
            <w:noProof/>
            <w:webHidden/>
          </w:rPr>
          <w:fldChar w:fldCharType="end"/>
        </w:r>
      </w:hyperlink>
    </w:p>
    <w:p w14:paraId="28B07220" w14:textId="1031DE50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3" w:history="1">
        <w:r w:rsidR="00217343" w:rsidRPr="00B843D6">
          <w:rPr>
            <w:rStyle w:val="Hyperlink"/>
            <w:noProof/>
            <w:cs/>
          </w:rPr>
          <w:t xml:space="preserve">ตัวอย่างการรัน </w:t>
        </w:r>
        <w:r w:rsidR="00217343" w:rsidRPr="00B843D6">
          <w:rPr>
            <w:rStyle w:val="Hyperlink"/>
            <w:noProof/>
          </w:rPr>
          <w:t xml:space="preserve">Server Web API </w:t>
        </w:r>
        <w:r w:rsidR="00217343" w:rsidRPr="00B843D6">
          <w:rPr>
            <w:rStyle w:val="Hyperlink"/>
            <w:noProof/>
            <w:cs/>
          </w:rPr>
          <w:t xml:space="preserve">เพื่อคำนวณค่า </w:t>
        </w:r>
        <w:r w:rsidR="00217343" w:rsidRPr="00B843D6">
          <w:rPr>
            <w:rStyle w:val="Hyperlink"/>
            <w:noProof/>
          </w:rPr>
          <w:t xml:space="preserve">Cosine similarity </w:t>
        </w:r>
        <w:r w:rsidR="00217343" w:rsidRPr="00B843D6">
          <w:rPr>
            <w:rStyle w:val="Hyperlink"/>
            <w:noProof/>
            <w:cs/>
          </w:rPr>
          <w:t xml:space="preserve">บน </w:t>
        </w:r>
        <w:r w:rsidR="00217343" w:rsidRPr="00B843D6">
          <w:rPr>
            <w:rStyle w:val="Hyperlink"/>
            <w:noProof/>
          </w:rPr>
          <w:t>AWS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_Toc129586473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76</w:t>
        </w:r>
        <w:r w:rsidR="00217343">
          <w:rPr>
            <w:noProof/>
            <w:webHidden/>
          </w:rPr>
          <w:fldChar w:fldCharType="end"/>
        </w:r>
      </w:hyperlink>
    </w:p>
    <w:p w14:paraId="1416EB6D" w14:textId="28B6E251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4" w:history="1">
        <w:r w:rsidR="00217343" w:rsidRPr="00B843D6">
          <w:rPr>
            <w:rStyle w:val="Hyperlink"/>
            <w:noProof/>
            <w:cs/>
          </w:rPr>
          <w:t xml:space="preserve">หน้าเว็บไซต์ </w:t>
        </w:r>
        <w:r w:rsidR="00217343" w:rsidRPr="00B843D6">
          <w:rPr>
            <w:rStyle w:val="Hyperlink"/>
            <w:noProof/>
          </w:rPr>
          <w:t>Vercel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_Toc129586474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76</w:t>
        </w:r>
        <w:r w:rsidR="00217343">
          <w:rPr>
            <w:noProof/>
            <w:webHidden/>
          </w:rPr>
          <w:fldChar w:fldCharType="end"/>
        </w:r>
      </w:hyperlink>
    </w:p>
    <w:p w14:paraId="4E52781C" w14:textId="2C24159A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5" w:history="1">
        <w:r w:rsidR="00217343" w:rsidRPr="00B843D6">
          <w:rPr>
            <w:rStyle w:val="Hyperlink"/>
            <w:noProof/>
            <w:cs/>
          </w:rPr>
          <w:t xml:space="preserve">สร้างโปรเจคใหม่ใน </w:t>
        </w:r>
        <w:r w:rsidR="00217343" w:rsidRPr="00B843D6">
          <w:rPr>
            <w:rStyle w:val="Hyperlink"/>
            <w:noProof/>
          </w:rPr>
          <w:t>Vercel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_Toc129586475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77</w:t>
        </w:r>
        <w:r w:rsidR="00217343">
          <w:rPr>
            <w:noProof/>
            <w:webHidden/>
          </w:rPr>
          <w:fldChar w:fldCharType="end"/>
        </w:r>
      </w:hyperlink>
    </w:p>
    <w:p w14:paraId="4CD696E6" w14:textId="16E3D270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6" w:history="1">
        <w:r w:rsidR="00217343" w:rsidRPr="00B843D6">
          <w:rPr>
            <w:rStyle w:val="Hyperlink"/>
            <w:noProof/>
            <w:cs/>
          </w:rPr>
          <w:t xml:space="preserve">หน้าแสดงรายชื่อ </w:t>
        </w:r>
        <w:r w:rsidR="00217343" w:rsidRPr="00B843D6">
          <w:rPr>
            <w:rStyle w:val="Hyperlink"/>
            <w:noProof/>
          </w:rPr>
          <w:t>Repository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_Toc129586476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77</w:t>
        </w:r>
        <w:r w:rsidR="00217343">
          <w:rPr>
            <w:noProof/>
            <w:webHidden/>
          </w:rPr>
          <w:fldChar w:fldCharType="end"/>
        </w:r>
      </w:hyperlink>
    </w:p>
    <w:p w14:paraId="5F67CF64" w14:textId="54611FFF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7" w:history="1">
        <w:r w:rsidR="00217343" w:rsidRPr="00B843D6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217343" w:rsidRPr="00B843D6">
          <w:rPr>
            <w:rStyle w:val="Hyperlink"/>
            <w:noProof/>
          </w:rPr>
          <w:t>Deploy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_Toc129586477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78</w:t>
        </w:r>
        <w:r w:rsidR="00217343">
          <w:rPr>
            <w:noProof/>
            <w:webHidden/>
          </w:rPr>
          <w:fldChar w:fldCharType="end"/>
        </w:r>
      </w:hyperlink>
    </w:p>
    <w:p w14:paraId="2C8C275D" w14:textId="202E2753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8" w:history="1">
        <w:r w:rsidR="00217343" w:rsidRPr="00B843D6">
          <w:rPr>
            <w:rStyle w:val="Hyperlink"/>
            <w:noProof/>
            <w:cs/>
          </w:rPr>
          <w:t>ตัวอย่างหน้าเว็บไซต์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_Toc129586478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78</w:t>
        </w:r>
        <w:r w:rsidR="00217343">
          <w:rPr>
            <w:noProof/>
            <w:webHidden/>
          </w:rPr>
          <w:fldChar w:fldCharType="end"/>
        </w:r>
      </w:hyperlink>
    </w:p>
    <w:p w14:paraId="17CEF42D" w14:textId="617EFD86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9" w:history="1">
        <w:r w:rsidR="00217343" w:rsidRPr="00B843D6">
          <w:rPr>
            <w:rStyle w:val="Hyperlink"/>
            <w:noProof/>
            <w:cs/>
          </w:rPr>
          <w:t xml:space="preserve">แสดงการเปิดไฟล์ </w:t>
        </w:r>
        <w:r w:rsidR="00217343" w:rsidRPr="00B843D6">
          <w:rPr>
            <w:rStyle w:val="Hyperlink"/>
            <w:noProof/>
          </w:rPr>
          <w:t xml:space="preserve">clustering.py </w:t>
        </w:r>
        <w:r w:rsidR="00217343" w:rsidRPr="00B843D6">
          <w:rPr>
            <w:rStyle w:val="Hyperlink"/>
            <w:noProof/>
            <w:cs/>
          </w:rPr>
          <w:t xml:space="preserve">ในโปรแกรม </w:t>
        </w:r>
        <w:r w:rsidR="00217343" w:rsidRPr="00B843D6">
          <w:rPr>
            <w:rStyle w:val="Hyperlink"/>
            <w:noProof/>
          </w:rPr>
          <w:t>Visual studio code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_Toc129586479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80</w:t>
        </w:r>
        <w:r w:rsidR="00217343">
          <w:rPr>
            <w:noProof/>
            <w:webHidden/>
          </w:rPr>
          <w:fldChar w:fldCharType="end"/>
        </w:r>
      </w:hyperlink>
    </w:p>
    <w:p w14:paraId="797A3092" w14:textId="1759446D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0" w:history="1">
        <w:r w:rsidR="00217343" w:rsidRPr="00B843D6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217343" w:rsidRPr="00B843D6">
          <w:rPr>
            <w:rStyle w:val="Hyperlink"/>
            <w:noProof/>
          </w:rPr>
          <w:t>k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_Toc129586480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80</w:t>
        </w:r>
        <w:r w:rsidR="00217343">
          <w:rPr>
            <w:noProof/>
            <w:webHidden/>
          </w:rPr>
          <w:fldChar w:fldCharType="end"/>
        </w:r>
      </w:hyperlink>
    </w:p>
    <w:p w14:paraId="5FA64327" w14:textId="74913E62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1" w:history="1">
        <w:r w:rsidR="00217343" w:rsidRPr="00B843D6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="00217343" w:rsidRPr="00B843D6">
          <w:rPr>
            <w:rStyle w:val="Hyperlink"/>
            <w:noProof/>
          </w:rPr>
          <w:t>Terminal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_Toc129586481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81</w:t>
        </w:r>
        <w:r w:rsidR="00217343">
          <w:rPr>
            <w:noProof/>
            <w:webHidden/>
          </w:rPr>
          <w:fldChar w:fldCharType="end"/>
        </w:r>
      </w:hyperlink>
    </w:p>
    <w:p w14:paraId="086B2196" w14:textId="31619553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2" w:history="1">
        <w:r w:rsidR="00217343" w:rsidRPr="00B843D6">
          <w:rPr>
            <w:rStyle w:val="Hyperlink"/>
            <w:noProof/>
            <w:cs/>
          </w:rPr>
          <w:t xml:space="preserve">แสดงไฟล์ </w:t>
        </w:r>
        <w:r w:rsidR="00217343" w:rsidRPr="00B843D6">
          <w:rPr>
            <w:rStyle w:val="Hyperlink"/>
            <w:noProof/>
          </w:rPr>
          <w:t>clustered_company.csv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_Toc129586482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81</w:t>
        </w:r>
        <w:r w:rsidR="00217343">
          <w:rPr>
            <w:noProof/>
            <w:webHidden/>
          </w:rPr>
          <w:fldChar w:fldCharType="end"/>
        </w:r>
      </w:hyperlink>
    </w:p>
    <w:p w14:paraId="10F438FC" w14:textId="4FA8E6EA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3" w:history="1">
        <w:r w:rsidR="00217343" w:rsidRPr="00B843D6">
          <w:rPr>
            <w:rStyle w:val="Hyperlink"/>
            <w:noProof/>
            <w:cs/>
          </w:rPr>
          <w:t xml:space="preserve">หน้าต่าง </w:t>
        </w:r>
        <w:r w:rsidR="00217343" w:rsidRPr="00B843D6">
          <w:rPr>
            <w:rStyle w:val="Hyperlink"/>
            <w:noProof/>
          </w:rPr>
          <w:t xml:space="preserve">Import </w:t>
        </w:r>
        <w:r w:rsidR="00217343" w:rsidRPr="00B843D6">
          <w:rPr>
            <w:rStyle w:val="Hyperlink"/>
            <w:noProof/>
            <w:cs/>
          </w:rPr>
          <w:t xml:space="preserve">ข้อมูลนามสกุลไฟล์ </w:t>
        </w:r>
        <w:r w:rsidR="00217343" w:rsidRPr="00B843D6">
          <w:rPr>
            <w:rStyle w:val="Hyperlink"/>
            <w:noProof/>
          </w:rPr>
          <w:t>csv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_Toc129586483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82</w:t>
        </w:r>
        <w:r w:rsidR="00217343">
          <w:rPr>
            <w:noProof/>
            <w:webHidden/>
          </w:rPr>
          <w:fldChar w:fldCharType="end"/>
        </w:r>
      </w:hyperlink>
    </w:p>
    <w:p w14:paraId="043AC596" w14:textId="17B9A441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4" w:history="1">
        <w:r w:rsidR="00217343" w:rsidRPr="00B843D6">
          <w:rPr>
            <w:rStyle w:val="Hyperlink"/>
            <w:noProof/>
            <w:cs/>
          </w:rPr>
          <w:t xml:space="preserve">หน้าต่างแสดงข้อมูลใน </w:t>
        </w:r>
        <w:r w:rsidR="00217343" w:rsidRPr="00B843D6">
          <w:rPr>
            <w:rStyle w:val="Hyperlink"/>
            <w:noProof/>
          </w:rPr>
          <w:t>Collection ใ</w:t>
        </w:r>
        <w:r w:rsidR="00217343" w:rsidRPr="00B843D6">
          <w:rPr>
            <w:rStyle w:val="Hyperlink"/>
            <w:noProof/>
            <w:cs/>
          </w:rPr>
          <w:t xml:space="preserve">นโปรแกรม </w:t>
        </w:r>
        <w:r w:rsidR="00217343" w:rsidRPr="00B843D6">
          <w:rPr>
            <w:rStyle w:val="Hyperlink"/>
            <w:noProof/>
          </w:rPr>
          <w:t>MongoDB compass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_Toc129586484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82</w:t>
        </w:r>
        <w:r w:rsidR="00217343">
          <w:rPr>
            <w:noProof/>
            <w:webHidden/>
          </w:rPr>
          <w:fldChar w:fldCharType="end"/>
        </w:r>
      </w:hyperlink>
    </w:p>
    <w:p w14:paraId="5DBABB25" w14:textId="60529BCA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5" w:history="1">
        <w:r w:rsidR="00217343" w:rsidRPr="00B843D6">
          <w:rPr>
            <w:rStyle w:val="Hyperlink"/>
            <w:noProof/>
            <w:cs/>
          </w:rPr>
          <w:t>หน้าเว็บไซต์</w:t>
        </w:r>
        <w:r w:rsidR="00217343" w:rsidRPr="00B843D6">
          <w:rPr>
            <w:rStyle w:val="Hyperlink"/>
            <w:noProof/>
          </w:rPr>
          <w:t xml:space="preserve"> intern-assistant.vercel.app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_Toc129586485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83</w:t>
        </w:r>
        <w:r w:rsidR="00217343">
          <w:rPr>
            <w:noProof/>
            <w:webHidden/>
          </w:rPr>
          <w:fldChar w:fldCharType="end"/>
        </w:r>
      </w:hyperlink>
    </w:p>
    <w:p w14:paraId="5FAA685C" w14:textId="3A341FCE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6" w:history="1">
        <w:r w:rsidR="00217343" w:rsidRPr="00B843D6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_Toc129586486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83</w:t>
        </w:r>
        <w:r w:rsidR="00217343">
          <w:rPr>
            <w:noProof/>
            <w:webHidden/>
          </w:rPr>
          <w:fldChar w:fldCharType="end"/>
        </w:r>
      </w:hyperlink>
    </w:p>
    <w:p w14:paraId="27727D2C" w14:textId="6D80BBA9" w:rsidR="00217343" w:rsidRDefault="00000000" w:rsidP="00A421E0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7" w:history="1">
        <w:r w:rsidR="00217343" w:rsidRPr="00B843D6">
          <w:rPr>
            <w:rStyle w:val="Hyperlink"/>
            <w:noProof/>
            <w:cs/>
          </w:rPr>
          <w:t>หน้าแสดงข้อมูลบริษัท</w:t>
        </w:r>
        <w:r w:rsidR="00217343">
          <w:rPr>
            <w:noProof/>
            <w:webHidden/>
          </w:rPr>
          <w:tab/>
        </w:r>
        <w:r w:rsidR="00217343">
          <w:rPr>
            <w:noProof/>
            <w:webHidden/>
          </w:rPr>
          <w:fldChar w:fldCharType="begin"/>
        </w:r>
        <w:r w:rsidR="00217343">
          <w:rPr>
            <w:noProof/>
            <w:webHidden/>
          </w:rPr>
          <w:instrText xml:space="preserve"> PAGEREF _Toc129586487 \h </w:instrText>
        </w:r>
        <w:r w:rsidR="00217343">
          <w:rPr>
            <w:noProof/>
            <w:webHidden/>
          </w:rPr>
        </w:r>
        <w:r w:rsidR="00217343">
          <w:rPr>
            <w:noProof/>
            <w:webHidden/>
          </w:rPr>
          <w:fldChar w:fldCharType="separate"/>
        </w:r>
        <w:r w:rsidR="00217343">
          <w:rPr>
            <w:noProof/>
            <w:webHidden/>
            <w:cs/>
          </w:rPr>
          <w:t>84</w:t>
        </w:r>
        <w:r w:rsidR="00217343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A421E0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A421E0">
      <w:pPr>
        <w:pStyle w:val="Heading1"/>
      </w:pPr>
      <w:bookmarkStart w:id="13" w:name="_Toc104142048"/>
      <w:bookmarkStart w:id="14" w:name="_Toc104294390"/>
      <w:bookmarkStart w:id="15" w:name="_Toc129250946"/>
      <w:bookmarkStart w:id="16" w:name="_Hlk97384285"/>
      <w:bookmarkStart w:id="17" w:name="_Toc97370460"/>
      <w:bookmarkStart w:id="18" w:name="_Toc97889761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5"/>
    </w:p>
    <w:p w14:paraId="1C69D505" w14:textId="77777777" w:rsidR="00307F65" w:rsidRPr="00B71B10" w:rsidRDefault="00307F65" w:rsidP="00A421E0"/>
    <w:p w14:paraId="231DD09F" w14:textId="77777777" w:rsidR="00307F65" w:rsidRPr="00B71B10" w:rsidRDefault="00307F65" w:rsidP="00A421E0">
      <w:pPr>
        <w:pStyle w:val="Heading2"/>
      </w:pPr>
      <w:bookmarkStart w:id="19" w:name="_heading=h.30j0zll" w:colFirst="0" w:colLast="0"/>
      <w:bookmarkStart w:id="20" w:name="_Toc129250947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371BEB84" w:rsidR="00D55428" w:rsidRPr="00264811" w:rsidRDefault="00782424" w:rsidP="00A421E0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6"/>
      <w:bookmarkEnd w:id="17"/>
      <w:bookmarkEnd w:id="18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A421E0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A421E0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A421E0">
      <w:pPr>
        <w:tabs>
          <w:tab w:val="left" w:pos="720"/>
        </w:tabs>
        <w:jc w:val="thaiDistribute"/>
      </w:pPr>
    </w:p>
    <w:p w14:paraId="7CDE133F" w14:textId="6E9560C7" w:rsidR="00E23107" w:rsidRDefault="002902CF" w:rsidP="00A421E0">
      <w:pPr>
        <w:pStyle w:val="Heading2"/>
      </w:pPr>
      <w:bookmarkStart w:id="23" w:name="_Toc129250948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A421E0">
      <w:pPr>
        <w:pStyle w:val="Style1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A421E0">
      <w:pPr>
        <w:pStyle w:val="Style1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A421E0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A421E0">
      <w:pPr>
        <w:pStyle w:val="Heading2"/>
        <w:rPr>
          <w:sz w:val="36"/>
          <w:szCs w:val="36"/>
        </w:rPr>
      </w:pPr>
      <w:bookmarkStart w:id="24" w:name="_Toc129250949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6273CE09" w:rsidR="002902CF" w:rsidRDefault="002902CF" w:rsidP="00A421E0">
      <w:pPr>
        <w:pStyle w:val="Style1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เพื่อจัดการคำและหาความคล้ายคลึงโดยใช้เทคโนโลยีการจัดกลุ่ม (</w:t>
      </w:r>
      <w:r w:rsidR="003F4A3B">
        <w:t>K-Means</w:t>
      </w:r>
      <w:r w:rsidR="003F4A3B">
        <w:rPr>
          <w:rFonts w:hint="cs"/>
          <w:cs/>
        </w:rPr>
        <w:t>)</w:t>
      </w:r>
      <w:r w:rsidR="003F4A3B">
        <w:t xml:space="preserve"> </w:t>
      </w:r>
      <w:r w:rsidR="00234EF9">
        <w:rPr>
          <w:rFonts w:hint="cs"/>
          <w:cs/>
        </w:rPr>
        <w:t>เพื่อจัดกลุ่มข้อมูล</w:t>
      </w:r>
    </w:p>
    <w:p w14:paraId="3E4E6653" w14:textId="60B86195" w:rsidR="002902CF" w:rsidRPr="003E469C" w:rsidRDefault="000326C8" w:rsidP="00A421E0">
      <w:pPr>
        <w:spacing w:line="259" w:lineRule="auto"/>
      </w:pPr>
      <w:r>
        <w:rPr>
          <w:cs/>
        </w:rPr>
        <w:br w:type="page"/>
      </w:r>
    </w:p>
    <w:p w14:paraId="53B1CC21" w14:textId="1712223A" w:rsidR="00E23107" w:rsidRDefault="002902CF" w:rsidP="00A421E0">
      <w:pPr>
        <w:pStyle w:val="Heading2"/>
        <w:rPr>
          <w:sz w:val="36"/>
          <w:szCs w:val="36"/>
        </w:rPr>
      </w:pPr>
      <w:bookmarkStart w:id="25" w:name="_Toc129250950"/>
      <w:r w:rsidRPr="00D827F1">
        <w:rPr>
          <w:rFonts w:hint="cs"/>
          <w:cs/>
        </w:rPr>
        <w:lastRenderedPageBreak/>
        <w:t>1.4 ประโยชน์ที่คาดว่าจะได้รับ</w:t>
      </w:r>
      <w:bookmarkEnd w:id="25"/>
    </w:p>
    <w:p w14:paraId="1814C241" w14:textId="3D0CF015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A421E0">
      <w:pPr>
        <w:pStyle w:val="Style1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A421E0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A421E0">
      <w:pPr>
        <w:pStyle w:val="Heading2"/>
      </w:pPr>
      <w:bookmarkStart w:id="26" w:name="_Toc129250951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A421E0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A421E0">
      <w:pPr>
        <w:pStyle w:val="Style1"/>
      </w:pPr>
      <w:r>
        <w:tab/>
        <w:t>1. Python</w:t>
      </w:r>
    </w:p>
    <w:p w14:paraId="7049D34C" w14:textId="6CDEF6AE" w:rsidR="008F315D" w:rsidRDefault="008F315D" w:rsidP="00A421E0">
      <w:pPr>
        <w:pStyle w:val="Style1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A421E0">
      <w:pPr>
        <w:pStyle w:val="Style1"/>
      </w:pPr>
      <w:r>
        <w:tab/>
        <w:t>3. HTML</w:t>
      </w:r>
    </w:p>
    <w:p w14:paraId="2CF3694C" w14:textId="26509B59" w:rsidR="008F315D" w:rsidRPr="00520A1E" w:rsidRDefault="008F315D" w:rsidP="00A421E0">
      <w:pPr>
        <w:pStyle w:val="Style1"/>
      </w:pPr>
      <w:r>
        <w:tab/>
        <w:t>4. CSS</w:t>
      </w:r>
    </w:p>
    <w:p w14:paraId="7160B6A6" w14:textId="05532C1E" w:rsidR="002902CF" w:rsidRDefault="002902CF" w:rsidP="00A421E0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A421E0">
      <w:pPr>
        <w:pStyle w:val="Style1"/>
      </w:pPr>
      <w:r>
        <w:tab/>
        <w:t>1. Next.js</w:t>
      </w:r>
    </w:p>
    <w:p w14:paraId="67AFCF75" w14:textId="2A7FFB35" w:rsidR="008F315D" w:rsidRPr="00520A1E" w:rsidRDefault="008F315D" w:rsidP="00A421E0">
      <w:pPr>
        <w:pStyle w:val="Style1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A421E0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A421E0">
      <w:pPr>
        <w:pStyle w:val="Style1"/>
      </w:pPr>
      <w:r>
        <w:tab/>
        <w:t>1. MongoDB</w:t>
      </w:r>
    </w:p>
    <w:p w14:paraId="48B25E1D" w14:textId="07F0AF5D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A421E0">
      <w:pPr>
        <w:pStyle w:val="Style1"/>
      </w:pPr>
      <w:r>
        <w:tab/>
        <w:t>1. Microsoft Excel</w:t>
      </w:r>
    </w:p>
    <w:p w14:paraId="54842967" w14:textId="44F90CD9" w:rsidR="008F315D" w:rsidRDefault="008F315D" w:rsidP="00A421E0">
      <w:pPr>
        <w:pStyle w:val="Style1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A421E0">
      <w:pPr>
        <w:pStyle w:val="Style1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A421E0">
      <w:pPr>
        <w:pStyle w:val="Style1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A421E0">
      <w:pPr>
        <w:pStyle w:val="Style1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A421E0">
      <w:pPr>
        <w:pStyle w:val="Style1"/>
      </w:pPr>
      <w:r>
        <w:tab/>
        <w:t>6. Notion</w:t>
      </w:r>
    </w:p>
    <w:p w14:paraId="642281B5" w14:textId="77777777" w:rsidR="008F315D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A421E0">
      <w:pPr>
        <w:pStyle w:val="Style1"/>
      </w:pPr>
      <w:r>
        <w:tab/>
        <w:t>1. Git</w:t>
      </w:r>
    </w:p>
    <w:p w14:paraId="63ED4466" w14:textId="35CEE885" w:rsidR="002902CF" w:rsidRDefault="008F315D" w:rsidP="00A421E0">
      <w:pPr>
        <w:pStyle w:val="Style1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A421E0">
      <w:pPr>
        <w:pStyle w:val="Style1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A421E0">
      <w:pPr>
        <w:pStyle w:val="Style1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A421E0">
      <w:pPr>
        <w:pStyle w:val="Style1"/>
      </w:pPr>
      <w:r>
        <w:tab/>
        <w:t>3. Pandas</w:t>
      </w:r>
    </w:p>
    <w:p w14:paraId="7DEF74D0" w14:textId="7AA795E2" w:rsidR="008F315D" w:rsidRDefault="008F315D" w:rsidP="00A421E0">
      <w:pPr>
        <w:pStyle w:val="Style1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A421E0">
      <w:pPr>
        <w:pStyle w:val="Style1"/>
      </w:pPr>
      <w:r>
        <w:tab/>
        <w:t>5. Sci-kit learn</w:t>
      </w:r>
    </w:p>
    <w:p w14:paraId="1EAB3B97" w14:textId="15B42680" w:rsidR="008F315D" w:rsidRDefault="008F315D" w:rsidP="00A421E0">
      <w:pPr>
        <w:pStyle w:val="Style1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A421E0">
      <w:pPr>
        <w:pStyle w:val="Style1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A421E0">
      <w:pPr>
        <w:pStyle w:val="Style1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A421E0">
      <w:pPr>
        <w:pStyle w:val="Style1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A421E0">
      <w:pPr>
        <w:pStyle w:val="Style1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A421E0">
      <w:pPr>
        <w:pStyle w:val="Style1"/>
      </w:pPr>
      <w:r>
        <w:lastRenderedPageBreak/>
        <w:tab/>
        <w:t>4. sweetalert2</w:t>
      </w:r>
    </w:p>
    <w:p w14:paraId="235AB653" w14:textId="4B7B6F12" w:rsidR="00225FB4" w:rsidRDefault="00225FB4" w:rsidP="00A421E0">
      <w:pPr>
        <w:pStyle w:val="Style1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A421E0">
      <w:pPr>
        <w:pStyle w:val="Style1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A421E0">
      <w:pPr>
        <w:pStyle w:val="Style1"/>
        <w:rPr>
          <w:cs/>
        </w:rPr>
      </w:pPr>
      <w:r>
        <w:t>1.5.8 Global network</w:t>
      </w:r>
    </w:p>
    <w:p w14:paraId="5EA5DB66" w14:textId="2136B8A9" w:rsidR="00225FB4" w:rsidRDefault="00225FB4" w:rsidP="00A421E0">
      <w:pPr>
        <w:pStyle w:val="Style1"/>
      </w:pPr>
      <w:r>
        <w:tab/>
        <w:t>1. Cloudflare</w:t>
      </w:r>
    </w:p>
    <w:p w14:paraId="4B56ED42" w14:textId="6FDFF20C" w:rsidR="00225FB4" w:rsidRDefault="00225FB4" w:rsidP="00A421E0">
      <w:pPr>
        <w:pStyle w:val="Style1"/>
      </w:pPr>
      <w:r>
        <w:t>1.5.9 Cloud computing</w:t>
      </w:r>
    </w:p>
    <w:p w14:paraId="7D559B36" w14:textId="1EBBCFE6" w:rsidR="00225FB4" w:rsidRDefault="00225FB4" w:rsidP="00A421E0">
      <w:pPr>
        <w:pStyle w:val="Style1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A421E0">
      <w:pPr>
        <w:pStyle w:val="Style1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A421E0">
      <w:pPr>
        <w:tabs>
          <w:tab w:val="left" w:pos="720"/>
        </w:tabs>
      </w:pPr>
    </w:p>
    <w:p w14:paraId="07E1F66C" w14:textId="0009BB08" w:rsidR="002902CF" w:rsidRDefault="002902CF" w:rsidP="00A421E0">
      <w:pPr>
        <w:pStyle w:val="Heading2"/>
      </w:pPr>
      <w:bookmarkStart w:id="27" w:name="_Toc129250952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A421E0">
      <w:pPr>
        <w:pStyle w:val="Style1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782C5D50" w:rsidR="002902CF" w:rsidRDefault="002902CF" w:rsidP="00A421E0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5F8405BF" w:rsidR="002902CF" w:rsidRDefault="002902CF" w:rsidP="00A421E0">
      <w:pPr>
        <w:pStyle w:val="Style1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 xml:space="preserve">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6DD4BCC" w14:textId="6C1ECC77" w:rsidR="00741128" w:rsidRDefault="00741128" w:rsidP="00A421E0">
      <w:pPr>
        <w:pStyle w:val="Style1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 ๆ</w:t>
      </w:r>
    </w:p>
    <w:p w14:paraId="7496D51B" w14:textId="54FB3E4A" w:rsidR="00967BD1" w:rsidRPr="00DB6A73" w:rsidRDefault="00967BD1" w:rsidP="00A421E0">
      <w:pPr>
        <w:pStyle w:val="Style1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6F9CE070" w14:textId="77777777" w:rsidR="00DB35EC" w:rsidRDefault="00DB35EC" w:rsidP="00A421E0">
      <w:pPr>
        <w:spacing w:line="259" w:lineRule="auto"/>
        <w:rPr>
          <w:rFonts w:eastAsiaTheme="majorEastAsia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B67DE14" w14:textId="6FB43688" w:rsidR="00307F65" w:rsidRPr="00FE79D6" w:rsidRDefault="00307F65" w:rsidP="00A421E0">
      <w:pPr>
        <w:pStyle w:val="Heading1"/>
        <w:tabs>
          <w:tab w:val="left" w:pos="720"/>
        </w:tabs>
      </w:pPr>
      <w:bookmarkStart w:id="28" w:name="_Toc129250953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481A7484" w:rsidR="002C5D3D" w:rsidRDefault="00C62066" w:rsidP="00A421E0">
      <w:pPr>
        <w:pStyle w:val="Style1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455CBB" w:rsidRPr="00455CBB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Pr="00C62066">
        <w:rPr>
          <w:cs/>
        </w:rPr>
        <w:t xml:space="preserve">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A421E0">
      <w:pPr>
        <w:pStyle w:val="Style1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A421E0">
      <w:pPr>
        <w:pStyle w:val="Style2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A421E0">
      <w:pPr>
        <w:pStyle w:val="Style2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A421E0">
      <w:pPr>
        <w:pStyle w:val="Style2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A421E0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A421E0">
      <w:pPr>
        <w:pStyle w:val="Style2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A421E0">
      <w:pPr>
        <w:pStyle w:val="Style2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A421E0">
      <w:pPr>
        <w:pStyle w:val="Style2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A421E0">
      <w:pPr>
        <w:pStyle w:val="Style2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A421E0">
      <w:pPr>
        <w:pStyle w:val="Style2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A421E0">
      <w:pPr>
        <w:pStyle w:val="Style2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A421E0">
      <w:pPr>
        <w:pStyle w:val="Style2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A421E0">
      <w:pPr>
        <w:pStyle w:val="Style2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A421E0">
      <w:pPr>
        <w:pStyle w:val="Style2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A421E0">
      <w:pPr>
        <w:pStyle w:val="Style1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A421E0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A421E0">
      <w:pPr>
        <w:pStyle w:val="Heading2"/>
      </w:pPr>
      <w:bookmarkStart w:id="30" w:name="_Toc129250954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A421E0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A421E0">
      <w:pPr>
        <w:pStyle w:val="Style2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 xml:space="preserve"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081AAEC0" w:rsidR="00C93F78" w:rsidRDefault="00C93F78" w:rsidP="00A421E0">
      <w:pPr>
        <w:pStyle w:val="Style2"/>
      </w:pPr>
      <w:r w:rsidRPr="00C93F78">
        <w:rPr>
          <w:cs/>
        </w:rPr>
        <w:lastRenderedPageBreak/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A421E0">
      <w:pPr>
        <w:pStyle w:val="Style2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A421E0">
      <w:pPr>
        <w:pStyle w:val="Style2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A421E0">
      <w:pPr>
        <w:pStyle w:val="Style2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77777777" w:rsidR="00C93F78" w:rsidRDefault="00C93F78" w:rsidP="00A421E0">
      <w:pPr>
        <w:pStyle w:val="Style2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การแปลงคําให้อยู่ในรูปแบบดังเดิม</w:t>
      </w:r>
    </w:p>
    <w:p w14:paraId="62CBE216" w14:textId="77777777" w:rsidR="00C93F78" w:rsidRDefault="00C93F78" w:rsidP="00A421E0">
      <w:pPr>
        <w:pStyle w:val="Style2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A421E0">
      <w:pPr>
        <w:pStyle w:val="Style2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A421E0">
      <w:pPr>
        <w:pStyle w:val="Style2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02AEA38A" w14:textId="43FD211C" w:rsidR="00C93F78" w:rsidRDefault="00C93F78" w:rsidP="00A421E0">
      <w:pPr>
        <w:pStyle w:val="Style2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68E5A70B" w14:textId="77777777" w:rsidR="00F30FCF" w:rsidRDefault="00F30FCF" w:rsidP="00A421E0">
      <w:pPr>
        <w:pStyle w:val="Style1"/>
        <w:ind w:firstLine="0"/>
      </w:pPr>
    </w:p>
    <w:p w14:paraId="1FA8CEFA" w14:textId="107DB8D2" w:rsidR="00834AE0" w:rsidRPr="00545B0E" w:rsidRDefault="00834AE0" w:rsidP="00A421E0">
      <w:pPr>
        <w:pStyle w:val="Style1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2F050D72" w:rsidR="00834AE0" w:rsidRDefault="00B84818" w:rsidP="00A421E0">
      <w:pPr>
        <w:pStyle w:val="Style2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 xml:space="preserve">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A421E0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4D480128" wp14:editId="5E613E5C">
            <wp:extent cx="4320000" cy="1848231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31D1AFFC" w:rsidR="00AE19B8" w:rsidRDefault="00F51208" w:rsidP="00A421E0">
      <w:pPr>
        <w:pStyle w:val="Caption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29586393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A421E0">
      <w:pPr>
        <w:rPr>
          <w:lang w:eastAsia="en-US"/>
        </w:rPr>
      </w:pPr>
    </w:p>
    <w:p w14:paraId="1B2EC6C4" w14:textId="0F0DCC56" w:rsidR="00F51208" w:rsidRDefault="00BF273A" w:rsidP="00A421E0">
      <w:pPr>
        <w:ind w:firstLine="720"/>
        <w:rPr>
          <w:lang w:eastAsia="en-US"/>
        </w:rPr>
      </w:pPr>
      <w:r w:rsidRPr="00BF273A">
        <w:rPr>
          <w:cs/>
          <w:lang w:eastAsia="en-US"/>
        </w:rPr>
        <w:lastRenderedPageBreak/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2CDA4656" w14:textId="77777777" w:rsidR="00BF273A" w:rsidRPr="00F51208" w:rsidRDefault="00BF273A" w:rsidP="00A421E0">
      <w:pPr>
        <w:ind w:firstLine="720"/>
        <w:rPr>
          <w:lang w:eastAsia="en-US"/>
        </w:rPr>
      </w:pPr>
    </w:p>
    <w:p w14:paraId="1CBA0EF2" w14:textId="6A73D274" w:rsidR="00834AE0" w:rsidRPr="00545B0E" w:rsidRDefault="00834AE0" w:rsidP="00A421E0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F7B928F" w:rsidR="00834AE0" w:rsidRDefault="00BF273A" w:rsidP="00A421E0">
      <w:pPr>
        <w:pStyle w:val="2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A421E0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A421E0">
      <w:pPr>
        <w:pStyle w:val="Caption"/>
        <w:jc w:val="left"/>
        <w:rPr>
          <w:b/>
          <w:bCs/>
        </w:rPr>
      </w:pPr>
    </w:p>
    <w:p w14:paraId="1C223C12" w14:textId="63EB6AD5" w:rsidR="00391138" w:rsidRPr="000500D5" w:rsidRDefault="000B48CF" w:rsidP="00A421E0">
      <w:pPr>
        <w:pStyle w:val="Caption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2D3D86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29214222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A421E0">
      <w:pPr>
        <w:pStyle w:val="2"/>
      </w:pPr>
    </w:p>
    <w:p w14:paraId="2124F706" w14:textId="754E0E8E" w:rsidR="00834AE0" w:rsidRDefault="001D3F34" w:rsidP="00A421E0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A421E0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77777777" w:rsidR="001D3F34" w:rsidRDefault="001D3F34" w:rsidP="00A421E0">
      <w:pPr>
        <w:spacing w:line="259" w:lineRule="auto"/>
        <w:rPr>
          <w:sz w:val="28"/>
          <w:szCs w:val="28"/>
          <w:lang w:eastAsia="en-US"/>
        </w:rPr>
      </w:pPr>
      <w:r>
        <w:rPr>
          <w:sz w:val="28"/>
        </w:rPr>
        <w:br w:type="page"/>
      </w:r>
    </w:p>
    <w:p w14:paraId="54FC7A77" w14:textId="2D78C058" w:rsidR="001D3F34" w:rsidRPr="00B56AB2" w:rsidRDefault="00524F52" w:rsidP="00A421E0">
      <w:pPr>
        <w:pStyle w:val="Caption"/>
        <w:jc w:val="left"/>
        <w:rPr>
          <w:color w:val="000000" w:themeColor="text1"/>
        </w:rPr>
      </w:pPr>
      <w:r w:rsidRPr="00524F52">
        <w:rPr>
          <w:b/>
          <w:bCs/>
          <w:cs/>
        </w:rPr>
        <w:lastRenderedPageBreak/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29214223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4E9166DB" w14:textId="72CDD037" w:rsidR="001D3F34" w:rsidRDefault="001D3F34" w:rsidP="00A421E0">
      <w:pPr>
        <w:spacing w:line="276" w:lineRule="auto"/>
        <w:jc w:val="thaiDistribute"/>
        <w:rPr>
          <w:noProof/>
          <w:lang w:eastAsia="en-US"/>
        </w:rPr>
      </w:pPr>
    </w:p>
    <w:p w14:paraId="5D9824B9" w14:textId="43001E91" w:rsidR="00C843B1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76A187B3" w14:textId="77777777" w:rsidR="00C843B1" w:rsidRPr="00264811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</w:p>
    <w:p w14:paraId="30C5A3FA" w14:textId="77777777" w:rsidR="00C843B1" w:rsidRPr="00264811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9306E56" w14:textId="77777777" w:rsidR="00C843B1" w:rsidRPr="00264811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</w:rPr>
      </w:pPr>
    </w:p>
    <w:p w14:paraId="42059BC7" w14:textId="40872636" w:rsidR="00C843B1" w:rsidRPr="00B56AB2" w:rsidRDefault="00F459BF" w:rsidP="00A421E0">
      <w:pPr>
        <w:pStyle w:val="Caption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29214224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A421E0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222559D4" w14:textId="714E0090" w:rsidR="00834AE0" w:rsidRDefault="00C843B1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1FC5F5A7" w14:textId="77777777" w:rsidR="00F71A0A" w:rsidRPr="00F71A0A" w:rsidRDefault="00F71A0A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</w:p>
    <w:p w14:paraId="5EF6973C" w14:textId="74696F58" w:rsidR="00834AE0" w:rsidRPr="00545B0E" w:rsidRDefault="00834AE0" w:rsidP="00A421E0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435DBA4C" w:rsidR="00F71A0A" w:rsidRDefault="00F71A0A" w:rsidP="00A421E0">
      <w:pPr>
        <w:pStyle w:val="Style2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D44273">
            <w:instrText xml:space="preserve"> CITATION Cha18 \l 1033 </w:instrText>
          </w:r>
          <w:r w:rsidR="00D44273">
            <w:rPr>
              <w:cs/>
            </w:rPr>
            <w:fldChar w:fldCharType="separate"/>
          </w:r>
          <w:r w:rsidR="00D44273">
            <w:rPr>
              <w:noProof/>
            </w:rPr>
            <w:t xml:space="preserve">(Chakrit, </w:t>
          </w:r>
          <w:r w:rsidR="00D44273" w:rsidRPr="00D44273">
            <w:rPr>
              <w:noProof/>
              <w:cs/>
            </w:rPr>
            <w:t>ว่าด้วย-</w:t>
          </w:r>
          <w:r w:rsidR="00D44273">
            <w:rPr>
              <w:noProof/>
            </w:rPr>
            <w:t>k-means-</w:t>
          </w:r>
          <w:r w:rsidR="00D44273" w:rsidRPr="00D44273">
            <w:rPr>
              <w:noProof/>
              <w:cs/>
            </w:rPr>
            <w:t>และการประยุกตร</w:t>
          </w:r>
          <w:r w:rsidR="00D44273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4DA14082" w:rsidR="00F71A0A" w:rsidRPr="00F71A0A" w:rsidRDefault="00F71A0A" w:rsidP="00A421E0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w:lastRenderedPageBreak/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hint="cs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3E34955E" w14:textId="77777777" w:rsidR="00F71A0A" w:rsidRPr="00264811" w:rsidRDefault="00F71A0A" w:rsidP="00A421E0">
      <w:pPr>
        <w:jc w:val="center"/>
        <w:rPr>
          <w:i/>
          <w:sz w:val="28"/>
          <w:szCs w:val="28"/>
        </w:rPr>
      </w:pPr>
    </w:p>
    <w:p w14:paraId="33637582" w14:textId="2A1B7E64" w:rsidR="00F71A0A" w:rsidRDefault="00F71A0A" w:rsidP="00A421E0">
      <w:pPr>
        <w:pStyle w:val="Style2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4C4C9DBC" w:rsidR="00834AE0" w:rsidRDefault="00F71A0A" w:rsidP="00A421E0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2ED66948">
            <wp:extent cx="5600700" cy="2800350"/>
            <wp:effectExtent l="0" t="0" r="0" b="6350"/>
            <wp:docPr id="205" name="Picture 2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5DD459C6" w:rsidR="00834AE0" w:rsidRPr="00545B0E" w:rsidRDefault="00E23107" w:rsidP="00A421E0">
      <w:pPr>
        <w:pStyle w:val="Caption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2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6" w:name="_Toc129586394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6"/>
    </w:p>
    <w:p w14:paraId="235C72C1" w14:textId="77777777" w:rsidR="00834AE0" w:rsidRPr="00F6488C" w:rsidRDefault="00834AE0" w:rsidP="00A421E0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A421E0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7387140C" w:rsidR="006B03D7" w:rsidRDefault="006B03D7" w:rsidP="00A421E0">
      <w:pPr>
        <w:pStyle w:val="2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A421E0">
      <w:pPr>
        <w:pStyle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6236B7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27EE3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DB5AE1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3569E8A8" w:rsidR="00834AE0" w:rsidRDefault="00E23107" w:rsidP="00A421E0">
      <w:pPr>
        <w:pStyle w:val="Caption"/>
      </w:pPr>
      <w:bookmarkStart w:id="37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3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29586395"/>
      <w:bookmarkEnd w:id="37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38"/>
    </w:p>
    <w:p w14:paraId="4AB2A249" w14:textId="7DC0E0C1" w:rsidR="00834AE0" w:rsidRDefault="00834AE0" w:rsidP="00A421E0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lastRenderedPageBreak/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A421E0">
      <w:pPr>
        <w:pStyle w:val="2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A421E0">
      <w:pPr>
        <w:pStyle w:val="2"/>
      </w:pPr>
    </w:p>
    <w:p w14:paraId="28387967" w14:textId="5D9F90F0" w:rsidR="00D40E9B" w:rsidRPr="00244B4D" w:rsidRDefault="00D40E9B" w:rsidP="00A421E0">
      <w:pPr>
        <w:pStyle w:val="2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A421E0">
      <w:pPr>
        <w:pStyle w:val="2"/>
        <w:ind w:firstLine="0"/>
        <w:jc w:val="left"/>
      </w:pPr>
    </w:p>
    <w:p w14:paraId="43E307C3" w14:textId="50B4CE5E" w:rsidR="00D173DB" w:rsidRDefault="00D173DB" w:rsidP="00A421E0">
      <w:pPr>
        <w:pStyle w:val="2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 w:rsidP="00A421E0">
      <w:pPr>
        <w:pStyle w:val="ListParagraph"/>
        <w:numPr>
          <w:ilvl w:val="0"/>
          <w:numId w:val="2"/>
        </w:numPr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 w:rsidP="00A421E0">
      <w:pPr>
        <w:pStyle w:val="2"/>
        <w:numPr>
          <w:ilvl w:val="0"/>
          <w:numId w:val="2"/>
        </w:numPr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4D3E91CE" w14:textId="31D08C36" w:rsidR="00D173DB" w:rsidRDefault="00D173DB" w:rsidP="00A421E0">
      <w:pPr>
        <w:pStyle w:val="2"/>
        <w:ind w:firstLine="0"/>
        <w:jc w:val="center"/>
      </w:pPr>
      <w:r w:rsidRPr="00264811">
        <w:rPr>
          <w:rFonts w:hint="cs"/>
          <w:noProof/>
          <w:sz w:val="28"/>
          <w:szCs w:val="28"/>
          <w:lang w:val="th-TH"/>
        </w:rPr>
        <w:drawing>
          <wp:inline distT="0" distB="0" distL="0" distR="0" wp14:anchorId="7EC76108" wp14:editId="41E26E9C">
            <wp:extent cx="4320000" cy="1759229"/>
            <wp:effectExtent l="0" t="0" r="0" b="0"/>
            <wp:docPr id="295" name="Picture 29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118" w14:textId="3F7093CD" w:rsidR="00D173DB" w:rsidRDefault="00D173DB" w:rsidP="00A421E0">
      <w:pPr>
        <w:pStyle w:val="Caption"/>
      </w:pPr>
      <w:r w:rsidRPr="00D173DB">
        <w:rPr>
          <w:b/>
          <w:bCs/>
          <w:cs/>
        </w:rPr>
        <w:t xml:space="preserve">ภาพที่ </w:t>
      </w:r>
      <w:r w:rsidRPr="00D173DB">
        <w:rPr>
          <w:b/>
          <w:bCs/>
          <w:cs/>
        </w:rPr>
        <w:fldChar w:fldCharType="begin"/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</w:rPr>
        <w:instrText xml:space="preserve">SEQ </w:instrText>
      </w:r>
      <w:r w:rsidRPr="00D173DB">
        <w:rPr>
          <w:b/>
          <w:bCs/>
          <w:cs/>
        </w:rPr>
        <w:instrText xml:space="preserve">ภาพที่ </w:instrText>
      </w:r>
      <w:r w:rsidRPr="00D173DB">
        <w:rPr>
          <w:b/>
          <w:bCs/>
        </w:rPr>
        <w:instrText>\* ARABIC</w:instrText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4</w:t>
      </w:r>
      <w:r w:rsidRPr="00D173DB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29586396"/>
      <w:r w:rsidRPr="00D173DB">
        <w:rPr>
          <w:cs/>
        </w:rPr>
        <w:t xml:space="preserve">คำนวณค่า </w:t>
      </w:r>
      <w:r w:rsidRPr="00D173DB">
        <w:t xml:space="preserve">Cosine similarity </w:t>
      </w:r>
      <w:r w:rsidRPr="00D173DB">
        <w:rPr>
          <w:cs/>
        </w:rPr>
        <w:t xml:space="preserve">ด้วย </w:t>
      </w:r>
      <w:r w:rsidRPr="00D173DB">
        <w:t>scikit-learn</w:t>
      </w:r>
      <w:bookmarkEnd w:id="39"/>
    </w:p>
    <w:p w14:paraId="18741781" w14:textId="77777777" w:rsidR="00D173DB" w:rsidRPr="00D173DB" w:rsidRDefault="00D173DB" w:rsidP="00A421E0"/>
    <w:p w14:paraId="5E9C45DB" w14:textId="1008103D" w:rsidR="00834AE0" w:rsidRDefault="00834AE0" w:rsidP="00A421E0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5369D120" w:rsidR="00687CE0" w:rsidRPr="00F30FCF" w:rsidRDefault="004846F0" w:rsidP="00A421E0">
      <w:pPr>
        <w:pStyle w:val="2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ถูกใช้งานในธุรกิจและองค์กรทุกประเภทไม่ว่าจะเป็นบริษัทสตาร์ตอ</w:t>
      </w:r>
      <w:proofErr w:type="spellStart"/>
      <w:r w:rsidRPr="00264811">
        <w:rPr>
          <w:rFonts w:hint="cs"/>
          <w:cs/>
        </w:rPr>
        <w:t>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A421E0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2BF211AB" w14:textId="3CAA1AFB" w:rsidR="004846F0" w:rsidRPr="0080332C" w:rsidRDefault="004846F0" w:rsidP="00A421E0">
      <w:pPr>
        <w:pStyle w:val="1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845C5DE" w14:textId="60F98D2E" w:rsidR="00834AE0" w:rsidRDefault="004846F0" w:rsidP="00A421E0">
      <w:pPr>
        <w:pStyle w:val="ListParagraph"/>
        <w:tabs>
          <w:tab w:val="left" w:pos="540"/>
        </w:tabs>
        <w:spacing w:line="276" w:lineRule="auto"/>
        <w:ind w:left="0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38325B95" wp14:editId="7EF038FE">
            <wp:extent cx="4320000" cy="1746217"/>
            <wp:effectExtent l="0" t="0" r="0" b="0"/>
            <wp:docPr id="305" name="Picture 3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0B7B" w14:textId="3F22539E" w:rsidR="004846F0" w:rsidRDefault="004846F0" w:rsidP="00A421E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5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29586397"/>
      <w:r w:rsidRPr="00264811">
        <w:rPr>
          <w:rFonts w:hint="cs"/>
          <w:cs/>
        </w:rPr>
        <w:t xml:space="preserve">ตัวอย่างการส่งคำขอไปยัง </w:t>
      </w:r>
      <w:r w:rsidRPr="00264811">
        <w:rPr>
          <w:rFonts w:hint="cs"/>
        </w:rPr>
        <w:t>API</w:t>
      </w:r>
      <w:bookmarkEnd w:id="40"/>
    </w:p>
    <w:p w14:paraId="7DC6F6EC" w14:textId="5E1CE260" w:rsidR="004846F0" w:rsidRDefault="004846F0" w:rsidP="00A421E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235DA62" wp14:editId="7707D285">
            <wp:extent cx="4320000" cy="2115239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6208" w14:textId="1C059CA8" w:rsidR="004846F0" w:rsidRDefault="004846F0" w:rsidP="00A421E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6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29586398"/>
      <w:r w:rsidRPr="00264811">
        <w:rPr>
          <w:rFonts w:hint="cs"/>
          <w:cs/>
        </w:rPr>
        <w:t xml:space="preserve">การตอบกลับจาก </w:t>
      </w:r>
      <w:r w:rsidRPr="00264811">
        <w:rPr>
          <w:rFonts w:hint="cs"/>
        </w:rPr>
        <w:t>API</w:t>
      </w:r>
      <w:bookmarkEnd w:id="41"/>
    </w:p>
    <w:p w14:paraId="441BCF04" w14:textId="77777777" w:rsidR="00BB09B3" w:rsidRPr="00BB09B3" w:rsidRDefault="00BB09B3" w:rsidP="00A421E0"/>
    <w:p w14:paraId="42FAE9A9" w14:textId="071EABD0" w:rsidR="00834AE0" w:rsidRDefault="00834AE0" w:rsidP="00A421E0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18F46F0" w:rsidR="00834AE0" w:rsidRDefault="007D6AAF" w:rsidP="00A421E0">
      <w:pPr>
        <w:pStyle w:val="2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5A4DA313" w14:textId="04F412FC" w:rsidR="00F86497" w:rsidRDefault="00F86497" w:rsidP="00A421E0">
      <w:pPr>
        <w:pStyle w:val="2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01A8CF2C" w14:textId="77777777" w:rsidR="00DB6A73" w:rsidRPr="009433DD" w:rsidRDefault="00DB6A73" w:rsidP="00A421E0">
      <w:pPr>
        <w:pStyle w:val="NormalWeb"/>
        <w:shd w:val="clear" w:color="auto" w:fill="FFFFFF"/>
        <w:tabs>
          <w:tab w:val="left" w:pos="540"/>
          <w:tab w:val="left" w:pos="1080"/>
        </w:tabs>
        <w:spacing w:before="0" w:beforeAutospacing="0" w:after="0" w:afterAutospacing="0" w:line="377" w:lineRule="atLeast"/>
        <w:rPr>
          <w:rFonts w:ascii="TH Niramit AS" w:eastAsiaTheme="minorEastAsia" w:hAnsi="TH Niramit AS" w:cs="TH Niramit AS"/>
          <w:sz w:val="32"/>
          <w:szCs w:val="32"/>
          <w:lang w:eastAsia="ja-JP"/>
        </w:rPr>
      </w:pPr>
    </w:p>
    <w:p w14:paraId="3D68ED05" w14:textId="43DA28E1" w:rsidR="00834AE0" w:rsidRPr="009433DD" w:rsidRDefault="00834AE0" w:rsidP="00A421E0">
      <w:pPr>
        <w:pStyle w:val="1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7872613" w:rsidR="00834AE0" w:rsidRDefault="007650F4" w:rsidP="00A421E0">
      <w:pPr>
        <w:pStyle w:val="2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A421E0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5B518FE5" w:rsidR="00F86497" w:rsidRDefault="00FC6A3B" w:rsidP="00A421E0">
      <w:pPr>
        <w:pStyle w:val="2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BD2695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rPr>
          <w:rFonts w:hint="cs"/>
          <w:cs/>
        </w:rPr>
        <w:t>)</w:t>
      </w:r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และมีเจ้าตัว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77777777" w:rsidR="00F86497" w:rsidRDefault="00F86497" w:rsidP="00A421E0">
      <w:pPr>
        <w:pStyle w:val="2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A421E0">
      <w:pPr>
        <w:pStyle w:val="2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A421E0">
      <w:pPr>
        <w:pStyle w:val="2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A421E0">
      <w:pPr>
        <w:pStyle w:val="2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EF75ED2">
            <wp:extent cx="2772095" cy="1885247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3A031992" w:rsidR="00400349" w:rsidRDefault="00400349" w:rsidP="00A421E0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29586399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2"/>
      <w:proofErr w:type="spellEnd"/>
    </w:p>
    <w:p w14:paraId="094562A4" w14:textId="77777777" w:rsidR="00400349" w:rsidRPr="00400349" w:rsidRDefault="00400349" w:rsidP="00A421E0"/>
    <w:p w14:paraId="4805AA15" w14:textId="45E5F057" w:rsidR="00400349" w:rsidRDefault="00400349" w:rsidP="00A421E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6444D55A" w:rsidR="00400349" w:rsidRDefault="00400349" w:rsidP="00A421E0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8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29586400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Pr="00264811">
        <w:rPr>
          <w:rFonts w:hint="cs"/>
        </w:rPr>
        <w:t>fastAPI</w:t>
      </w:r>
      <w:bookmarkEnd w:id="43"/>
      <w:proofErr w:type="spellEnd"/>
    </w:p>
    <w:p w14:paraId="726C5D9E" w14:textId="425078C6" w:rsidR="00B82C25" w:rsidRDefault="00B82C25" w:rsidP="00A421E0"/>
    <w:p w14:paraId="24361FDE" w14:textId="4B715C9E" w:rsidR="00B82C25" w:rsidRDefault="00B82C25" w:rsidP="00A421E0"/>
    <w:p w14:paraId="56FAF27D" w14:textId="77777777" w:rsidR="00B82C25" w:rsidRPr="00B82C25" w:rsidRDefault="00B82C25" w:rsidP="00A421E0"/>
    <w:p w14:paraId="3140BCB1" w14:textId="1485D9C1" w:rsidR="00834AE0" w:rsidRPr="00C83DEF" w:rsidRDefault="00834AE0" w:rsidP="00A421E0">
      <w:pPr>
        <w:pStyle w:val="1"/>
        <w:rPr>
          <w:rFonts w:ascii="db_heavent_med" w:hAnsi="db_heavent_med"/>
          <w:color w:val="1090C6"/>
          <w:sz w:val="34"/>
          <w:szCs w:val="34"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1A196CF" w:rsidR="00400349" w:rsidRDefault="00400349" w:rsidP="00A421E0">
      <w:pPr>
        <w:pStyle w:val="2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Pr="00264811">
        <w:rPr>
          <w:rFonts w:hint="cs"/>
          <w:cs/>
        </w:rPr>
        <w:t>์ซ</w:t>
      </w:r>
      <w:proofErr w:type="spellEnd"/>
      <w:r w:rsidRPr="00264811">
        <w:rPr>
          <w:rFonts w:hint="cs"/>
          <w:cs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09A2CD2" w:rsidR="00400349" w:rsidRPr="00264811" w:rsidRDefault="00400349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77777777" w:rsidR="00400349" w:rsidRDefault="00400349" w:rsidP="00A421E0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 w:rsidP="00A421E0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7777777" w:rsidR="007049C0" w:rsidRPr="00264811" w:rsidRDefault="007049C0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นาแอพพลิเคชันแบบ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แอพพลิเคชัน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34E68E3C" w:rsidR="00C362DF" w:rsidRDefault="007049C0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612A76F" w:rsidR="00C362DF" w:rsidRDefault="00C362DF" w:rsidP="00A421E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นั่นแหละ</w:t>
      </w:r>
      <w:r w:rsidR="009245EE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proofErr w:type="gramStart"/>
      <w:r w:rsidRPr="00264811">
        <w:rPr>
          <w:rFonts w:ascii="TH Niramit AS" w:hAnsi="TH Niramit AS" w:cs="TH Niramit AS" w:hint="cs"/>
          <w:sz w:val="32"/>
          <w:szCs w:val="32"/>
          <w:cs/>
        </w:rPr>
        <w:t>ตัวอย่างเช่น</w:t>
      </w:r>
      <w:proofErr w:type="gramEnd"/>
    </w:p>
    <w:p w14:paraId="620B028A" w14:textId="78304CFA" w:rsidR="00C362DF" w:rsidRDefault="00C362DF" w:rsidP="00A421E0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0C461F94" wp14:editId="79361BB2">
            <wp:extent cx="4320000" cy="799521"/>
            <wp:effectExtent l="0" t="0" r="0" b="635"/>
            <wp:docPr id="321" name="Picture 3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6C62513D" w:rsidR="00C362DF" w:rsidRDefault="00C362DF" w:rsidP="00A421E0">
      <w:pPr>
        <w:pStyle w:val="Caption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9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29586401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A421E0"/>
    <w:p w14:paraId="09E6C246" w14:textId="2495A77A" w:rsidR="00834AE0" w:rsidRDefault="009271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264811">
        <w:rPr>
          <w:rFonts w:hint="cs"/>
        </w:rPr>
        <w:t>Big Data</w:t>
      </w:r>
      <w:r>
        <w:t xml:space="preserve"> </w:t>
      </w:r>
      <w:r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532BD877" w:rsidR="0092716F" w:rsidRDefault="0092716F" w:rsidP="00A421E0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 w:rsidP="00A421E0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 w:rsidP="00A421E0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 w:rsidP="00A421E0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4CDB5205" w:rsidR="0092716F" w:rsidRDefault="009271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Routing</w:t>
      </w:r>
    </w:p>
    <w:p w14:paraId="7B924C3E" w14:textId="44DCA289" w:rsidR="0092716F" w:rsidRDefault="0092716F" w:rsidP="00A421E0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Easy setting up &amp; installation</w:t>
      </w:r>
    </w:p>
    <w:p w14:paraId="5F5441D3" w14:textId="0B2339E0" w:rsidR="00072D81" w:rsidRDefault="00072D81" w:rsidP="00A421E0">
      <w:pPr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แบบเว็ปไซ</w:t>
      </w:r>
      <w:proofErr w:type="spellStart"/>
      <w:r w:rsidRPr="00264811">
        <w:rPr>
          <w:rFonts w:hint="cs"/>
          <w:cs/>
        </w:rPr>
        <w:t>ต์</w:t>
      </w:r>
      <w:proofErr w:type="spellEnd"/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ได้ง่ายๆ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A421E0">
      <w:pPr>
        <w:jc w:val="thaiDistribute"/>
      </w:pPr>
      <w:r>
        <w:lastRenderedPageBreak/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13946E4" w:rsidR="0092716F" w:rsidRDefault="00072D81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r w:rsidRPr="00264811">
        <w:rPr>
          <w:rFonts w:hint="cs"/>
          <w:cs/>
        </w:rPr>
        <w:t xml:space="preserve">ดีพ </w:t>
      </w:r>
      <w:proofErr w:type="spellStart"/>
      <w:r w:rsidRPr="00264811">
        <w:rPr>
          <w:rFonts w:hint="cs"/>
          <w:cs/>
        </w:rPr>
        <w:t>เลิน</w:t>
      </w:r>
      <w:proofErr w:type="spellEnd"/>
      <w:r w:rsidRPr="00264811">
        <w:rPr>
          <w:rFonts w:hint="cs"/>
          <w:cs/>
        </w:rPr>
        <w:t xml:space="preserve">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50167BE9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 xml:space="preserve">มิติ) </w:t>
      </w:r>
      <w:proofErr w:type="spellStart"/>
      <w:r w:rsidRPr="00264811">
        <w:rPr>
          <w:rFonts w:hint="cs"/>
          <w:cs/>
        </w:rPr>
        <w:t>เมตริกซ์</w:t>
      </w:r>
      <w:proofErr w:type="spellEnd"/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เทนเซอร์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นั้นเพื่อนๆ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314106EB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41625C45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697A05CD" w:rsidR="00B56E6F" w:rsidRDefault="00B56E6F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</w:t>
      </w:r>
      <w:proofErr w:type="spellStart"/>
      <w:r w:rsidRPr="00264811">
        <w:rPr>
          <w:rFonts w:hint="cs"/>
          <w:cs/>
        </w:rPr>
        <w:t>เข้้า</w:t>
      </w:r>
      <w:proofErr w:type="spellEnd"/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lastRenderedPageBreak/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คำผิด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E8E9316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Scikit-learn (</w:t>
      </w:r>
      <w:r w:rsidRPr="00264811">
        <w:rPr>
          <w:rFonts w:hint="cs"/>
          <w:cs/>
        </w:rPr>
        <w:t xml:space="preserve">เรียกอีกอย่างว่า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447C01F7" w14:textId="77777777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>ใช้วิธีดังต่อไปนี้</w:t>
      </w:r>
    </w:p>
    <w:p w14:paraId="018B925B" w14:textId="7E5A9A05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1. </w:t>
      </w:r>
      <w:r w:rsidRPr="00264811">
        <w:rPr>
          <w:rFonts w:hint="cs"/>
        </w:rPr>
        <w:t xml:space="preserve">Classification </w:t>
      </w:r>
    </w:p>
    <w:p w14:paraId="00F0EBC2" w14:textId="77777777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2.</w:t>
      </w:r>
      <w:r>
        <w:t xml:space="preserve"> </w:t>
      </w:r>
      <w:r w:rsidRPr="00264811">
        <w:rPr>
          <w:rFonts w:hint="cs"/>
        </w:rPr>
        <w:t>Regression</w:t>
      </w:r>
    </w:p>
    <w:p w14:paraId="707EA564" w14:textId="77777777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3.</w:t>
      </w:r>
      <w:r>
        <w:t xml:space="preserve"> </w:t>
      </w:r>
      <w:r w:rsidRPr="00264811">
        <w:rPr>
          <w:rFonts w:hint="cs"/>
        </w:rPr>
        <w:t>Clustering</w:t>
      </w:r>
    </w:p>
    <w:p w14:paraId="53FD843D" w14:textId="77777777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4.</w:t>
      </w:r>
      <w:r>
        <w:t xml:space="preserve"> </w:t>
      </w:r>
      <w:r w:rsidRPr="00264811">
        <w:rPr>
          <w:rFonts w:hint="cs"/>
        </w:rPr>
        <w:t>Dimensionality reduction</w:t>
      </w:r>
    </w:p>
    <w:p w14:paraId="27B800EB" w14:textId="2583568D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</w:p>
    <w:p w14:paraId="000987E3" w14:textId="2AE82BFD" w:rsidR="00196972" w:rsidRDefault="00196972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15060181" w:rsidR="007135B7" w:rsidRDefault="007135B7" w:rsidP="00A421E0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7DC8D0FD" w14:textId="34E0C153" w:rsidR="00941F12" w:rsidRDefault="00941F12" w:rsidP="00A421E0">
      <w:pPr>
        <w:spacing w:line="259" w:lineRule="auto"/>
      </w:pPr>
      <w:r>
        <w:br w:type="page"/>
      </w:r>
    </w:p>
    <w:p w14:paraId="74B7A642" w14:textId="6064489E" w:rsidR="00834AE0" w:rsidRDefault="00834AE0" w:rsidP="00A421E0">
      <w:pPr>
        <w:pStyle w:val="Heading2"/>
      </w:pPr>
      <w:bookmarkStart w:id="45" w:name="_Toc129250955"/>
      <w:r w:rsidRPr="00D827F1">
        <w:rPr>
          <w:rFonts w:hint="cs"/>
          <w:cs/>
        </w:rPr>
        <w:lastRenderedPageBreak/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37F8E403" w:rsidR="007135B7" w:rsidRDefault="007135B7" w:rsidP="00A421E0">
      <w:pPr>
        <w:pStyle w:val="1"/>
      </w:pPr>
      <w:r w:rsidRPr="00264811">
        <w:rPr>
          <w:rFonts w:hint="cs"/>
          <w:cs/>
        </w:rPr>
        <w:t>จักรินท</w:t>
      </w:r>
      <w:proofErr w:type="spellStart"/>
      <w:r w:rsidRPr="00264811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ดยน</w:t>
      </w:r>
      <w:proofErr w:type="spellEnd"/>
      <w:r w:rsidRPr="00264811">
        <w:rPr>
          <w:rFonts w:hint="cs"/>
          <w:cs/>
        </w:rPr>
        <w:t xml:space="preserve"> าข้อความทั่วไปซึ่งอยู่ในรูปแบบประโยคมาแบ่งออกเป็นค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4AD02C5B" w:rsidR="00834AE0" w:rsidRPr="00D827F1" w:rsidRDefault="007135B7" w:rsidP="00A421E0">
      <w:pPr>
        <w:pStyle w:val="1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05B5D977" w:rsidR="00834AE0" w:rsidRDefault="007135B7" w:rsidP="00A421E0">
      <w:pPr>
        <w:pStyle w:val="1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 xml:space="preserve">คน ทำการวิเคราะห์แบ่งกลุ่ม ผู้บริโภคด้วยวิธี </w:t>
      </w:r>
      <w:r w:rsidRPr="00264811">
        <w:rPr>
          <w:rFonts w:hint="cs"/>
        </w:rPr>
        <w:br/>
        <w:t>K-Means Clustering</w:t>
      </w:r>
      <w:r w:rsidRPr="00264811">
        <w:rPr>
          <w:rFonts w:hint="cs"/>
          <w:cs/>
        </w:rPr>
        <w:t xml:space="preserve"> เป็น 2 กลุ่มซึ่งมีลักษณะเฉพาะในแต่ละกลุ่ม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</w:t>
      </w:r>
      <w:r w:rsidRPr="00264811">
        <w:rPr>
          <w:rFonts w:hint="cs"/>
          <w:cs/>
        </w:rPr>
        <w:lastRenderedPageBreak/>
        <w:t>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C5134EA" w:rsidR="00834AE0" w:rsidRDefault="007135B7" w:rsidP="00A421E0">
      <w:pPr>
        <w:pStyle w:val="1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proofErr w:type="spellStart"/>
      <w:r w:rsidRPr="00264811">
        <w:rPr>
          <w:rFonts w:hint="cs"/>
          <w:cs/>
        </w:rPr>
        <w:t>แต</w:t>
      </w:r>
      <w:proofErr w:type="spellEnd"/>
      <w:r w:rsidRPr="00264811">
        <w:rPr>
          <w:rFonts w:hint="cs"/>
          <w:cs/>
        </w:rPr>
        <w:t>ละอาคารที่มีความเหมาะสม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 34  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 3 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</w:t>
      </w:r>
      <w:proofErr w:type="spellStart"/>
      <w:r w:rsidRPr="00264811">
        <w:rPr>
          <w:rFonts w:hint="cs"/>
          <w:cs/>
        </w:rPr>
        <w:t>าแ</w:t>
      </w:r>
      <w:proofErr w:type="spellEnd"/>
      <w:r w:rsidRPr="00264811">
        <w:rPr>
          <w:rFonts w:hint="cs"/>
          <w:cs/>
        </w:rPr>
        <w:t>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77B05B72" w:rsidR="00DC0E6A" w:rsidRPr="00921D2E" w:rsidRDefault="007135B7" w:rsidP="00A421E0">
      <w:pPr>
        <w:pStyle w:val="1"/>
        <w:rPr>
          <w:rFonts w:cs="Angsana New"/>
          <w:cs/>
        </w:rPr>
        <w:sectPr w:rsidR="00DC0E6A" w:rsidRPr="00921D2E" w:rsidSect="009E594C">
          <w:headerReference w:type="even" r:id="rId30"/>
          <w:headerReference w:type="default" r:id="rId31"/>
          <w:headerReference w:type="first" r:id="rId32"/>
          <w:pgSz w:w="11909" w:h="16840" w:code="9"/>
          <w:pgMar w:top="2160" w:right="1109" w:bottom="1440" w:left="1980" w:header="1872" w:footer="720" w:gutter="0"/>
          <w:pgNumType w:start="4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Pr="00264811">
        <w:rPr>
          <w:rFonts w:hint="cs"/>
          <w:cs/>
        </w:rPr>
        <w:t>ฟั</w:t>
      </w:r>
      <w:proofErr w:type="spellEnd"/>
      <w:r w:rsidRPr="00264811">
        <w:rPr>
          <w:rFonts w:hint="cs"/>
          <w:cs/>
        </w:rPr>
        <w:t>งก</w:t>
      </w:r>
      <w:proofErr w:type="spellStart"/>
      <w:r w:rsidRPr="00264811">
        <w:rPr>
          <w:rFonts w:hint="cs"/>
          <w:cs/>
        </w:rPr>
        <w:t>์ชั่น</w:t>
      </w:r>
      <w:proofErr w:type="spellEnd"/>
      <w:r w:rsidRPr="00264811">
        <w:rPr>
          <w:rFonts w:hint="cs"/>
          <w:cs/>
        </w:rPr>
        <w:t xml:space="preserve">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A421E0">
      <w:pPr>
        <w:pStyle w:val="Heading1"/>
      </w:pPr>
      <w:bookmarkStart w:id="46" w:name="_Toc104142067"/>
      <w:bookmarkStart w:id="47" w:name="_Toc104294409"/>
      <w:bookmarkStart w:id="48" w:name="_Toc129250956"/>
      <w:bookmarkStart w:id="49" w:name="_Hlk10274932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8"/>
    </w:p>
    <w:p w14:paraId="51F6F987" w14:textId="77777777" w:rsidR="00307F65" w:rsidRPr="00725D23" w:rsidRDefault="00307F65" w:rsidP="00A421E0"/>
    <w:p w14:paraId="4FF9A64C" w14:textId="1DDE059A" w:rsidR="00293BAF" w:rsidRDefault="00073D60" w:rsidP="00A421E0">
      <w:pPr>
        <w:pStyle w:val="1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49"/>
    <w:p w14:paraId="6D164467" w14:textId="0A00867C" w:rsidR="00293BAF" w:rsidRDefault="00293BAF" w:rsidP="00A421E0">
      <w:pPr>
        <w:pStyle w:val="1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A421E0">
      <w:pPr>
        <w:pStyle w:val="1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A421E0">
      <w:pPr>
        <w:pStyle w:val="1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A421E0">
      <w:pPr>
        <w:pStyle w:val="1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5583583D" w:rsidR="00293BAF" w:rsidRDefault="00073D60" w:rsidP="00A421E0">
      <w:pPr>
        <w:pStyle w:val="1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  <w:r w:rsidR="00293BAF" w:rsidRPr="00194145">
        <w:t>  </w:t>
      </w:r>
    </w:p>
    <w:p w14:paraId="7F25C39E" w14:textId="77777777" w:rsidR="00F30FCF" w:rsidRDefault="00F30FCF" w:rsidP="00A421E0">
      <w:pPr>
        <w:pStyle w:val="1"/>
      </w:pPr>
    </w:p>
    <w:p w14:paraId="4CB5E2B6" w14:textId="62313F35" w:rsidR="00B86E81" w:rsidRDefault="00B86E81" w:rsidP="00A421E0">
      <w:pPr>
        <w:pStyle w:val="Heading2"/>
      </w:pPr>
      <w:bookmarkStart w:id="50" w:name="_Toc129250957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4084ECFF" w:rsidR="00D91CB6" w:rsidRDefault="00AE2BB6" w:rsidP="00A421E0">
      <w:pPr>
        <w:pStyle w:val="Caption"/>
        <w:jc w:val="left"/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29214225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A421E0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A421E0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A421E0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A421E0"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796D8C11" w:rsidR="00D025B8" w:rsidRDefault="00D025B8" w:rsidP="00A421E0">
            <w:pPr>
              <w:jc w:val="center"/>
            </w:pPr>
            <w:r>
              <w:t>1643</w:t>
            </w:r>
          </w:p>
        </w:tc>
        <w:tc>
          <w:tcPr>
            <w:tcW w:w="1302" w:type="dxa"/>
          </w:tcPr>
          <w:p w14:paraId="713964C9" w14:textId="18E34859" w:rsidR="00D025B8" w:rsidRDefault="00D025B8" w:rsidP="00A421E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7F92163E" w:rsidR="004209A1" w:rsidRDefault="004209A1" w:rsidP="00A421E0">
            <w:r w:rsidRPr="00D025B8">
              <w:t>Artificial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A421E0">
            <w:pPr>
              <w:jc w:val="center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A421E0"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A421E0">
            <w:pPr>
              <w:jc w:val="center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35A31B34" w:rsidR="004209A1" w:rsidRDefault="004209A1" w:rsidP="00A421E0">
            <w:r w:rsidRPr="00D025B8">
              <w:t>Chatbot</w:t>
            </w:r>
          </w:p>
        </w:tc>
        <w:tc>
          <w:tcPr>
            <w:tcW w:w="1417" w:type="dxa"/>
          </w:tcPr>
          <w:p w14:paraId="361CDE14" w14:textId="07D020EB" w:rsidR="004209A1" w:rsidRDefault="00410B44" w:rsidP="00A421E0">
            <w:pPr>
              <w:jc w:val="center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A975147" w:rsidR="004209A1" w:rsidRDefault="004209A1" w:rsidP="00A421E0">
            <w:r>
              <w:t>Big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A421E0">
            <w:pPr>
              <w:jc w:val="center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397577B6" w:rsidR="004209A1" w:rsidRDefault="004209A1" w:rsidP="00A421E0">
            <w:r>
              <w:t>Machine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A421E0">
            <w:pPr>
              <w:jc w:val="center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35BBA4B0" w:rsidR="004209A1" w:rsidRDefault="004209A1" w:rsidP="00A421E0">
            <w:r>
              <w:t>Data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A421E0">
            <w:pPr>
              <w:jc w:val="center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A421E0"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A421E0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A421E0"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A421E0">
            <w:pPr>
              <w:jc w:val="center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A421E0"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A421E0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A421E0"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A421E0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A421E0"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A421E0">
            <w:pPr>
              <w:jc w:val="center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A421E0"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A421E0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A421E0"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A421E0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A421E0"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A421E0">
            <w:pPr>
              <w:jc w:val="center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A421E0"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A421E0">
            <w:pPr>
              <w:jc w:val="center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A421E0"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A421E0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A421E0"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A421E0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A421E0"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A421E0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38C289A" w14:textId="77777777" w:rsidTr="00D025B8">
        <w:tc>
          <w:tcPr>
            <w:tcW w:w="6091" w:type="dxa"/>
          </w:tcPr>
          <w:p w14:paraId="72324924" w14:textId="146526AC" w:rsidR="004209A1" w:rsidRPr="00D025B8" w:rsidRDefault="004209A1" w:rsidP="00A421E0">
            <w:r w:rsidRPr="00D025B8">
              <w:t>biometrics</w:t>
            </w:r>
          </w:p>
        </w:tc>
        <w:tc>
          <w:tcPr>
            <w:tcW w:w="1417" w:type="dxa"/>
          </w:tcPr>
          <w:p w14:paraId="0E2CDFDE" w14:textId="7BE3325C" w:rsidR="004209A1" w:rsidRDefault="00410B44" w:rsidP="00A421E0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6A950FCD" w14:textId="4ED03B12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6C953AED" w14:textId="77777777" w:rsidTr="00D025B8">
        <w:tc>
          <w:tcPr>
            <w:tcW w:w="6091" w:type="dxa"/>
          </w:tcPr>
          <w:p w14:paraId="0B31529E" w14:textId="39178CDE" w:rsidR="004209A1" w:rsidRPr="00D025B8" w:rsidRDefault="004209A1" w:rsidP="00A421E0">
            <w:r w:rsidRPr="00D025B8">
              <w:t>biometric authentication</w:t>
            </w:r>
          </w:p>
        </w:tc>
        <w:tc>
          <w:tcPr>
            <w:tcW w:w="1417" w:type="dxa"/>
          </w:tcPr>
          <w:p w14:paraId="7E3B2134" w14:textId="560FE563" w:rsidR="004209A1" w:rsidRDefault="00410B44" w:rsidP="00A421E0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D75D5BB" w14:textId="25770C04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80495B" w14:textId="77777777" w:rsidTr="00D025B8">
        <w:tc>
          <w:tcPr>
            <w:tcW w:w="6091" w:type="dxa"/>
          </w:tcPr>
          <w:p w14:paraId="0BA3715B" w14:textId="782C02F6" w:rsidR="004209A1" w:rsidRPr="00D025B8" w:rsidRDefault="004209A1" w:rsidP="00A421E0">
            <w:r w:rsidRPr="00D025B8">
              <w:t>sentiment analysis</w:t>
            </w:r>
          </w:p>
        </w:tc>
        <w:tc>
          <w:tcPr>
            <w:tcW w:w="1417" w:type="dxa"/>
          </w:tcPr>
          <w:p w14:paraId="18405693" w14:textId="6D45DAAE" w:rsidR="004209A1" w:rsidRDefault="00410B44" w:rsidP="00A421E0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774606D0" w14:textId="6314AD33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F5BC43A" w14:textId="77777777" w:rsidTr="00D025B8">
        <w:tc>
          <w:tcPr>
            <w:tcW w:w="6091" w:type="dxa"/>
          </w:tcPr>
          <w:p w14:paraId="44407AC1" w14:textId="785C2BA9" w:rsidR="004209A1" w:rsidRPr="00D025B8" w:rsidRDefault="004209A1" w:rsidP="00A421E0">
            <w:r w:rsidRPr="00D025B8">
              <w:t>text mining</w:t>
            </w:r>
          </w:p>
        </w:tc>
        <w:tc>
          <w:tcPr>
            <w:tcW w:w="1417" w:type="dxa"/>
          </w:tcPr>
          <w:p w14:paraId="78B20B23" w14:textId="471BFA27" w:rsidR="004209A1" w:rsidRDefault="00410B44" w:rsidP="00A421E0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162336D" w14:textId="2B455CC3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4E9D8A5" w14:textId="77777777" w:rsidTr="00D025B8">
        <w:tc>
          <w:tcPr>
            <w:tcW w:w="6091" w:type="dxa"/>
          </w:tcPr>
          <w:p w14:paraId="69CA2B51" w14:textId="370A8745" w:rsidR="004209A1" w:rsidRPr="00D025B8" w:rsidRDefault="004209A1" w:rsidP="00A421E0">
            <w:r w:rsidRPr="00D025B8">
              <w:t>embedded system</w:t>
            </w:r>
          </w:p>
        </w:tc>
        <w:tc>
          <w:tcPr>
            <w:tcW w:w="1417" w:type="dxa"/>
          </w:tcPr>
          <w:p w14:paraId="0BECA2DD" w14:textId="37C4C9CF" w:rsidR="004209A1" w:rsidRDefault="00410B44" w:rsidP="00A421E0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1030A2FF" w14:textId="1F047983" w:rsidR="004209A1" w:rsidRDefault="004209A1" w:rsidP="00A421E0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9F8BE2A" w14:textId="77777777" w:rsidTr="00AE2BB6">
        <w:tc>
          <w:tcPr>
            <w:tcW w:w="6091" w:type="dxa"/>
          </w:tcPr>
          <w:p w14:paraId="73384D74" w14:textId="77777777" w:rsidR="004209A1" w:rsidRPr="00D025B8" w:rsidRDefault="004209A1" w:rsidP="00A421E0">
            <w:pPr>
              <w:rPr>
                <w:cs/>
              </w:rPr>
            </w:pPr>
            <w:r w:rsidRPr="00D025B8">
              <w:lastRenderedPageBreak/>
              <w:t>machine translation</w:t>
            </w:r>
          </w:p>
        </w:tc>
        <w:tc>
          <w:tcPr>
            <w:tcW w:w="1417" w:type="dxa"/>
          </w:tcPr>
          <w:p w14:paraId="520050ED" w14:textId="4E3C9C8B" w:rsidR="004209A1" w:rsidRPr="00D025B8" w:rsidRDefault="00410B44" w:rsidP="00A421E0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12D829D" w14:textId="09B653CF" w:rsidR="004209A1" w:rsidRPr="00D025B8" w:rsidRDefault="004209A1" w:rsidP="00A421E0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2D6628D1" w14:textId="77777777" w:rsidTr="00AE2BB6">
        <w:tc>
          <w:tcPr>
            <w:tcW w:w="6091" w:type="dxa"/>
          </w:tcPr>
          <w:p w14:paraId="56A43848" w14:textId="77777777" w:rsidR="004209A1" w:rsidRPr="00D025B8" w:rsidRDefault="004209A1" w:rsidP="00A421E0"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75101911" w14:textId="7FA56833" w:rsidR="004209A1" w:rsidRPr="00D025B8" w:rsidRDefault="00410B44" w:rsidP="00A421E0">
            <w:pPr>
              <w:jc w:val="center"/>
              <w:rPr>
                <w:cs/>
              </w:rPr>
            </w:pPr>
            <w:r>
              <w:t>1318</w:t>
            </w:r>
          </w:p>
        </w:tc>
        <w:tc>
          <w:tcPr>
            <w:tcW w:w="1302" w:type="dxa"/>
          </w:tcPr>
          <w:p w14:paraId="059E8522" w14:textId="32B9EF09" w:rsidR="004209A1" w:rsidRPr="00D025B8" w:rsidRDefault="004209A1" w:rsidP="00A421E0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CB64DDE" w14:textId="77777777" w:rsidTr="00AE2BB6">
        <w:tc>
          <w:tcPr>
            <w:tcW w:w="6091" w:type="dxa"/>
          </w:tcPr>
          <w:p w14:paraId="7D94E200" w14:textId="6223E119" w:rsidR="004209A1" w:rsidRDefault="004209A1" w:rsidP="00A421E0">
            <w:pPr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53AF279D" w14:textId="3F3A82B3" w:rsidR="004209A1" w:rsidRPr="00D025B8" w:rsidRDefault="004209A1" w:rsidP="00A421E0">
            <w:pPr>
              <w:jc w:val="center"/>
            </w:pPr>
            <w:r>
              <w:t>9856</w:t>
            </w:r>
          </w:p>
        </w:tc>
        <w:tc>
          <w:tcPr>
            <w:tcW w:w="1302" w:type="dxa"/>
          </w:tcPr>
          <w:p w14:paraId="018F9791" w14:textId="31A4DD56" w:rsidR="004209A1" w:rsidRPr="00D025B8" w:rsidRDefault="004209A1" w:rsidP="00A421E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7EEEB084" w14:textId="77777777" w:rsidR="00D025B8" w:rsidRPr="00D025B8" w:rsidRDefault="00D025B8" w:rsidP="00A421E0">
      <w:pPr>
        <w:rPr>
          <w:cs/>
        </w:rPr>
      </w:pPr>
    </w:p>
    <w:p w14:paraId="76188A99" w14:textId="6D9BA961" w:rsidR="00073D60" w:rsidRPr="004A6A93" w:rsidRDefault="00073D60" w:rsidP="00A421E0">
      <w:pPr>
        <w:pStyle w:val="1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34B" w14:textId="747C5B4F" w:rsidR="00B86E81" w:rsidRDefault="00073D60" w:rsidP="00A421E0">
      <w:pPr>
        <w:pStyle w:val="Caption"/>
      </w:pPr>
      <w:r w:rsidRPr="00073D60">
        <w:rPr>
          <w:b/>
          <w:bCs/>
          <w:cs/>
        </w:rPr>
        <w:t xml:space="preserve">ภาพที่ </w:t>
      </w:r>
      <w:r w:rsidRPr="00073D60">
        <w:rPr>
          <w:b/>
          <w:bCs/>
          <w:cs/>
        </w:rPr>
        <w:fldChar w:fldCharType="begin"/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</w:rPr>
        <w:instrText xml:space="preserve">SEQ </w:instrText>
      </w:r>
      <w:r w:rsidRPr="00073D60">
        <w:rPr>
          <w:b/>
          <w:bCs/>
          <w:cs/>
        </w:rPr>
        <w:instrText xml:space="preserve">ภาพที่ </w:instrText>
      </w:r>
      <w:r w:rsidRPr="00073D60">
        <w:rPr>
          <w:b/>
          <w:bCs/>
        </w:rPr>
        <w:instrText>\* ARABIC</w:instrText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10</w:t>
      </w:r>
      <w:r w:rsidRPr="00073D60">
        <w:rPr>
          <w:b/>
          <w:bCs/>
          <w:cs/>
        </w:rPr>
        <w:fldChar w:fldCharType="end"/>
      </w:r>
      <w:r>
        <w:t xml:space="preserve"> </w:t>
      </w:r>
      <w:bookmarkStart w:id="52" w:name="_Toc129586402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6A8EE32F" w14:textId="77777777" w:rsidR="002A5960" w:rsidRPr="002A5960" w:rsidRDefault="002A5960" w:rsidP="00A421E0"/>
    <w:p w14:paraId="6260C7F0" w14:textId="3904C08A" w:rsidR="00DD2F3A" w:rsidRDefault="00B86C43" w:rsidP="00A421E0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 w:rsidR="002A5960">
        <w:t>0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 w:rsidP="00A421E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 w:rsidP="00A421E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40FF5E24" w:rsidR="002A5960" w:rsidRDefault="002A5960" w:rsidP="00A421E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เมื่อได้ข้อมูลที่พร้อมแล้วทำการจัดกลุ่มข้อมูลด้วยวิธี </w:t>
      </w:r>
      <w:r w:rsidRPr="00264811">
        <w:rPr>
          <w:rFonts w:hint="cs"/>
        </w:rPr>
        <w:t>K-Means clustering</w:t>
      </w:r>
    </w:p>
    <w:p w14:paraId="1FCB6D03" w14:textId="3E93AF3B" w:rsidR="002A5960" w:rsidRDefault="002A5960" w:rsidP="00A421E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ตั้งชื่อของกลุ่มตามข้อมูลในกลุ่มนั้น ๆ</w:t>
      </w:r>
    </w:p>
    <w:p w14:paraId="42B63D01" w14:textId="17916B7E" w:rsidR="002A5960" w:rsidRDefault="00950634" w:rsidP="00A421E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จัดเก็บลงฐานข้อมูล (</w:t>
      </w:r>
      <w:r w:rsidR="00353EEF">
        <w:t>M</w:t>
      </w:r>
      <w:r w:rsidRPr="00264811">
        <w:rPr>
          <w:rFonts w:hint="cs"/>
        </w:rPr>
        <w:t>ongoDB</w:t>
      </w:r>
      <w:r>
        <w:rPr>
          <w:rFonts w:hint="cs"/>
          <w:cs/>
        </w:rPr>
        <w:t xml:space="preserve">) </w:t>
      </w:r>
      <w:r w:rsidR="00E65CBB">
        <w:rPr>
          <w:rFonts w:hint="cs"/>
          <w:cs/>
        </w:rPr>
        <w:t>หลังจาก</w:t>
      </w:r>
      <w:r w:rsidR="002A5960" w:rsidRPr="00264811">
        <w:rPr>
          <w:rFonts w:hint="cs"/>
          <w:cs/>
        </w:rPr>
        <w:t>จัดกลุ่มแล้ว</w:t>
      </w:r>
    </w:p>
    <w:p w14:paraId="6FA63104" w14:textId="45A06E5C" w:rsidR="002A5960" w:rsidRDefault="002A5960" w:rsidP="00A421E0">
      <w:pPr>
        <w:spacing w:line="259" w:lineRule="auto"/>
      </w:pPr>
    </w:p>
    <w:p w14:paraId="36B69AD6" w14:textId="05757A4A" w:rsidR="004429A4" w:rsidRDefault="004429A4" w:rsidP="004429A4">
      <w:pPr>
        <w:spacing w:line="259" w:lineRule="auto"/>
        <w:ind w:left="720"/>
        <w:rPr>
          <w:rFonts w:cs="Angsana New"/>
          <w:b/>
          <w:bCs/>
          <w:szCs w:val="40"/>
        </w:rPr>
      </w:pPr>
      <w:r>
        <w:rPr>
          <w:b/>
          <w:bCs/>
        </w:rPr>
        <w:t xml:space="preserve">3.1.1 </w:t>
      </w:r>
      <w:r>
        <w:rPr>
          <w:rFonts w:hint="cs"/>
          <w:b/>
          <w:bCs/>
          <w:cs/>
        </w:rPr>
        <w:t xml:space="preserve">การคำนวณค่า </w:t>
      </w:r>
      <w:r>
        <w:rPr>
          <w:rFonts w:cs="Angsana New"/>
          <w:b/>
          <w:bCs/>
          <w:szCs w:val="40"/>
        </w:rPr>
        <w:t>TF-IDF</w:t>
      </w:r>
    </w:p>
    <w:p w14:paraId="06E11B77" w14:textId="2BC23451" w:rsidR="003275B9" w:rsidRDefault="003275B9" w:rsidP="003275B9">
      <w:pPr>
        <w:spacing w:line="259" w:lineRule="auto"/>
        <w:jc w:val="center"/>
        <w:rPr>
          <w:rFonts w:cs="Angsana New"/>
          <w:b/>
          <w:bCs/>
          <w:szCs w:val="40"/>
        </w:rPr>
      </w:pPr>
      <w:r>
        <w:rPr>
          <w:rFonts w:cs="Angsana New" w:hint="cs"/>
          <w:b/>
          <w:bCs/>
          <w:noProof/>
          <w:szCs w:val="40"/>
          <w:lang w:val="th-TH"/>
        </w:rPr>
        <w:drawing>
          <wp:inline distT="0" distB="0" distL="0" distR="0" wp14:anchorId="2BB806F6" wp14:editId="15E5950B">
            <wp:extent cx="4104647" cy="1792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7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75F" w14:textId="5C67C732" w:rsidR="004753DA" w:rsidRDefault="004753DA" w:rsidP="00850EA5">
      <w:pPr>
        <w:pStyle w:val="Caption"/>
      </w:pPr>
      <w:r w:rsidRPr="004753DA">
        <w:rPr>
          <w:b/>
          <w:bCs/>
          <w:cs/>
        </w:rPr>
        <w:t xml:space="preserve">ภาพที่ </w:t>
      </w:r>
      <w:r w:rsidRPr="004753DA">
        <w:rPr>
          <w:b/>
          <w:bCs/>
          <w:cs/>
        </w:rPr>
        <w:fldChar w:fldCharType="begin"/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</w:rPr>
        <w:instrText xml:space="preserve">SEQ </w:instrText>
      </w:r>
      <w:r w:rsidRPr="004753DA">
        <w:rPr>
          <w:b/>
          <w:bCs/>
          <w:cs/>
        </w:rPr>
        <w:instrText xml:space="preserve">ภาพที่ </w:instrText>
      </w:r>
      <w:r w:rsidRPr="004753DA">
        <w:rPr>
          <w:b/>
          <w:bCs/>
        </w:rPr>
        <w:instrText>\* ARABIC</w:instrText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11</w:t>
      </w:r>
      <w:r w:rsidRPr="004753D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>การเรียกใช้ไลบรารี่ (</w:t>
      </w:r>
      <w:r>
        <w:t>Library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สำหรับคำนวณค่า </w:t>
      </w:r>
      <w:r>
        <w:t>TF-IDF</w:t>
      </w:r>
    </w:p>
    <w:p w14:paraId="54E04517" w14:textId="6D43E3FA" w:rsidR="00636646" w:rsidRDefault="00AE24A0" w:rsidP="0043586A">
      <w:pPr>
        <w:jc w:val="thaiDistribute"/>
      </w:pPr>
      <w:r>
        <w:lastRenderedPageBreak/>
        <w:tab/>
      </w:r>
      <w:r>
        <w:rPr>
          <w:rFonts w:hint="cs"/>
          <w:cs/>
        </w:rPr>
        <w:t xml:space="preserve">จากภาพที่ </w:t>
      </w:r>
      <w:r>
        <w:t xml:space="preserve">11 </w:t>
      </w:r>
      <w:r>
        <w:rPr>
          <w:rFonts w:hint="cs"/>
          <w:cs/>
        </w:rPr>
        <w:t>แสดงการเรียกใช้ฟังก์ชันจากไลบรารี่ (</w:t>
      </w:r>
      <w:r>
        <w:t>Library</w:t>
      </w:r>
      <w:r w:rsidR="00850EA5">
        <w:t>)</w:t>
      </w:r>
      <w:r>
        <w:t xml:space="preserve"> </w:t>
      </w:r>
      <w:r>
        <w:rPr>
          <w:rFonts w:hint="cs"/>
          <w:cs/>
        </w:rPr>
        <w:t xml:space="preserve">ที่ใช้ในการคำนวณค่า </w:t>
      </w:r>
      <w:r>
        <w:t>TF-IDF</w:t>
      </w:r>
      <w:r w:rsidR="00850EA5">
        <w:t xml:space="preserve"> </w:t>
      </w:r>
      <w:r w:rsidR="00850EA5">
        <w:rPr>
          <w:rFonts w:hint="cs"/>
          <w:cs/>
        </w:rPr>
        <w:t>ประกอบไปด้วย</w:t>
      </w:r>
    </w:p>
    <w:p w14:paraId="608DD286" w14:textId="04C03699" w:rsidR="00850EA5" w:rsidRDefault="00850EA5" w:rsidP="00850EA5">
      <w:pPr>
        <w:pStyle w:val="ListParagraph"/>
        <w:numPr>
          <w:ilvl w:val="0"/>
          <w:numId w:val="20"/>
        </w:numPr>
      </w:pPr>
      <w:r>
        <w:t xml:space="preserve">Pandas </w:t>
      </w:r>
      <w:r>
        <w:rPr>
          <w:rFonts w:hint="cs"/>
          <w:cs/>
        </w:rPr>
        <w:t>ใช้ในการอ่านข้อมูลในไฟล์</w:t>
      </w:r>
    </w:p>
    <w:p w14:paraId="5CFB4128" w14:textId="1F19D9D9" w:rsidR="00850EA5" w:rsidRDefault="00850EA5" w:rsidP="00850EA5">
      <w:pPr>
        <w:pStyle w:val="ListParagraph"/>
        <w:numPr>
          <w:ilvl w:val="0"/>
          <w:numId w:val="20"/>
        </w:numPr>
      </w:pPr>
      <w:proofErr w:type="spellStart"/>
      <w:r>
        <w:t>thai_stopword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เป็นรายการคำที่ไม่สื่อความหมายในภาษาไทย</w:t>
      </w:r>
    </w:p>
    <w:p w14:paraId="3DC71853" w14:textId="418A6AE1" w:rsidR="00E92D2E" w:rsidRDefault="00E92D2E" w:rsidP="00850EA5">
      <w:pPr>
        <w:pStyle w:val="ListParagraph"/>
        <w:numPr>
          <w:ilvl w:val="0"/>
          <w:numId w:val="20"/>
        </w:numPr>
      </w:pPr>
      <w:proofErr w:type="spellStart"/>
      <w:r>
        <w:t>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</w:t>
      </w:r>
      <w:r>
        <w:rPr>
          <w:rFonts w:hint="cs"/>
          <w:cs/>
        </w:rPr>
        <w:t>าอังกฤษ</w:t>
      </w:r>
    </w:p>
    <w:p w14:paraId="22B00DC4" w14:textId="30BABD93" w:rsidR="00850EA5" w:rsidRDefault="00850EA5" w:rsidP="00850EA5">
      <w:pPr>
        <w:pStyle w:val="ListParagraph"/>
        <w:numPr>
          <w:ilvl w:val="0"/>
          <w:numId w:val="20"/>
        </w:numPr>
      </w:pPr>
      <w:proofErr w:type="spellStart"/>
      <w:r>
        <w:t>word_tokenize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เป็นฟังก์ชันที่ใช้ในการตัดคำแยกเป็นคำ ๆ </w:t>
      </w:r>
      <w:proofErr w:type="gramStart"/>
      <w:r>
        <w:rPr>
          <w:rFonts w:hint="cs"/>
          <w:cs/>
        </w:rPr>
        <w:t>จากประโยค</w:t>
      </w:r>
      <w:proofErr w:type="gramEnd"/>
    </w:p>
    <w:p w14:paraId="5AA8D2BF" w14:textId="239382A4" w:rsidR="00850EA5" w:rsidRDefault="00850EA5" w:rsidP="00850EA5">
      <w:pPr>
        <w:pStyle w:val="ListParagraph"/>
        <w:numPr>
          <w:ilvl w:val="0"/>
          <w:numId w:val="20"/>
        </w:numPr>
      </w:pPr>
      <w:proofErr w:type="spellStart"/>
      <w:r>
        <w:t>TfidfVectorizer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เป็นฟังก์ชันสำหรับคำนวณหาค่า </w:t>
      </w:r>
      <w:r>
        <w:t xml:space="preserve">TF-IDF </w:t>
      </w:r>
      <w:r>
        <w:rPr>
          <w:rFonts w:hint="cs"/>
          <w:cs/>
        </w:rPr>
        <w:t>จากประโยคที่ตัดคำแล้ว</w:t>
      </w:r>
    </w:p>
    <w:p w14:paraId="6D079788" w14:textId="2ED6AF99" w:rsidR="00697956" w:rsidRDefault="00697956" w:rsidP="00850EA5">
      <w:pPr>
        <w:pStyle w:val="ListParagraph"/>
        <w:numPr>
          <w:ilvl w:val="0"/>
          <w:numId w:val="20"/>
        </w:numPr>
      </w:pPr>
      <w:r>
        <w:t xml:space="preserve">String </w:t>
      </w:r>
      <w:r>
        <w:rPr>
          <w:rFonts w:hint="cs"/>
          <w:cs/>
        </w:rPr>
        <w:t>เป็นคลาสของภาษา</w:t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ทอนที่ใช้</w:t>
      </w:r>
      <w:r w:rsidR="004C22B7">
        <w:rPr>
          <w:rFonts w:hint="cs"/>
          <w:cs/>
        </w:rPr>
        <w:t>แสดงข้อมูลตัวอักษรต่าง ๆ</w:t>
      </w:r>
    </w:p>
    <w:p w14:paraId="7D1B4523" w14:textId="590F464E" w:rsidR="004C22B7" w:rsidRDefault="004C22B7" w:rsidP="00850EA5">
      <w:pPr>
        <w:pStyle w:val="ListParagraph"/>
        <w:numPr>
          <w:ilvl w:val="0"/>
          <w:numId w:val="20"/>
        </w:numPr>
      </w:pPr>
      <w:proofErr w:type="spellStart"/>
      <w:r>
        <w:t>Numpy</w:t>
      </w:r>
      <w:proofErr w:type="spellEnd"/>
      <w:r>
        <w:t xml:space="preserve"> </w:t>
      </w:r>
      <w:r>
        <w:rPr>
          <w:rFonts w:hint="cs"/>
          <w:cs/>
        </w:rPr>
        <w:t>ใช้ในการสร้างอาเรย์สำหรับการใช้งานในการอ่านข้อมูล</w:t>
      </w:r>
    </w:p>
    <w:p w14:paraId="29A7929A" w14:textId="4C2EDA52" w:rsidR="00593E97" w:rsidRDefault="00593E97" w:rsidP="00593E97">
      <w:pPr>
        <w:jc w:val="center"/>
      </w:pPr>
      <w:r>
        <w:rPr>
          <w:rFonts w:hint="cs"/>
          <w:noProof/>
        </w:rPr>
        <w:drawing>
          <wp:inline distT="0" distB="0" distL="0" distR="0" wp14:anchorId="7CBA77C5" wp14:editId="3C7A5FD2">
            <wp:extent cx="5040000" cy="1408000"/>
            <wp:effectExtent l="0" t="0" r="0" b="190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405" w14:textId="78031B27" w:rsidR="00593E97" w:rsidRDefault="00593E97" w:rsidP="00593E97">
      <w:pPr>
        <w:pStyle w:val="Caption"/>
      </w:pPr>
      <w:r w:rsidRPr="00593E97">
        <w:rPr>
          <w:b/>
          <w:bCs/>
          <w:cs/>
        </w:rPr>
        <w:t xml:space="preserve">ภาพที่ </w:t>
      </w:r>
      <w:r w:rsidRPr="00593E97">
        <w:rPr>
          <w:b/>
          <w:bCs/>
          <w:cs/>
        </w:rPr>
        <w:fldChar w:fldCharType="begin"/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</w:rPr>
        <w:instrText xml:space="preserve">SEQ </w:instrText>
      </w:r>
      <w:r w:rsidRPr="00593E97">
        <w:rPr>
          <w:b/>
          <w:bCs/>
          <w:cs/>
        </w:rPr>
        <w:instrText xml:space="preserve">ภาพที่ </w:instrText>
      </w:r>
      <w:r w:rsidRPr="00593E97">
        <w:rPr>
          <w:b/>
          <w:bCs/>
        </w:rPr>
        <w:instrText>\* ARABIC</w:instrText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12</w:t>
      </w:r>
      <w:r w:rsidRPr="00593E97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>การอ่านข้อมูลจากไฟล์และกำหนดตัวกรองการตัดคำ</w:t>
      </w:r>
    </w:p>
    <w:p w14:paraId="78B9BF95" w14:textId="77777777" w:rsidR="0043586A" w:rsidRPr="0043586A" w:rsidRDefault="0043586A" w:rsidP="0043586A">
      <w:pPr>
        <w:rPr>
          <w:rFonts w:hint="cs"/>
        </w:rPr>
      </w:pPr>
    </w:p>
    <w:p w14:paraId="22FEA22B" w14:textId="4DB81311" w:rsidR="0043586A" w:rsidRDefault="0043586A" w:rsidP="0043586A">
      <w:pPr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 xml:space="preserve">12 </w:t>
      </w:r>
      <w:r>
        <w:rPr>
          <w:rFonts w:hint="cs"/>
          <w:cs/>
        </w:rPr>
        <w:t>แสดงการอ่านข้อมูลจากไฟล์ และการกำหนดตัวกรอกในการตัดคำทั้งคำที่ไม่สื่อความหมายในภาษาไทย ภาษาอังกฤษ ตัวเลขไทย และอักขระพิเศษ พร้อมทั้งประกาศตัวแปรเพื่อเก็บค่าการจากการตัดคำ</w:t>
      </w:r>
    </w:p>
    <w:p w14:paraId="29C04141" w14:textId="203D46E7" w:rsidR="00715061" w:rsidRDefault="00715061" w:rsidP="00715061">
      <w:pPr>
        <w:jc w:val="center"/>
      </w:pPr>
      <w:r>
        <w:rPr>
          <w:rFonts w:hint="cs"/>
          <w:noProof/>
        </w:rPr>
        <w:drawing>
          <wp:inline distT="0" distB="0" distL="0" distR="0" wp14:anchorId="0798ACD9" wp14:editId="01BBE498">
            <wp:extent cx="5040000" cy="129714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1C9" w14:textId="59D8972F" w:rsidR="00715061" w:rsidRDefault="00715061" w:rsidP="00715061">
      <w:pPr>
        <w:pStyle w:val="Caption"/>
      </w:pPr>
      <w:r w:rsidRPr="00715061">
        <w:rPr>
          <w:b/>
          <w:bCs/>
          <w:cs/>
        </w:rPr>
        <w:t xml:space="preserve">ภาพที่ </w:t>
      </w:r>
      <w:r w:rsidRPr="00715061">
        <w:rPr>
          <w:b/>
          <w:bCs/>
          <w:cs/>
        </w:rPr>
        <w:fldChar w:fldCharType="begin"/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</w:rPr>
        <w:instrText xml:space="preserve">SEQ </w:instrText>
      </w:r>
      <w:r w:rsidRPr="00715061">
        <w:rPr>
          <w:b/>
          <w:bCs/>
          <w:cs/>
        </w:rPr>
        <w:instrText xml:space="preserve">ภาพที่ </w:instrText>
      </w:r>
      <w:r w:rsidRPr="00715061">
        <w:rPr>
          <w:b/>
          <w:bCs/>
        </w:rPr>
        <w:instrText>\* ARABIC</w:instrText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13</w:t>
      </w:r>
      <w:r w:rsidRPr="00715061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>ฟังก์ชันสำหรับใช้ลบตัวเลข และอักขระพิเศษ</w:t>
      </w:r>
    </w:p>
    <w:p w14:paraId="6051D5AC" w14:textId="77777777" w:rsidR="00715061" w:rsidRPr="00715061" w:rsidRDefault="00715061" w:rsidP="00715061">
      <w:pPr>
        <w:rPr>
          <w:rFonts w:hint="cs"/>
        </w:rPr>
      </w:pPr>
    </w:p>
    <w:p w14:paraId="388E4C8D" w14:textId="22086E0B" w:rsidR="00715061" w:rsidRPr="00715061" w:rsidRDefault="00715061" w:rsidP="00BA476D">
      <w:pPr>
        <w:jc w:val="thaiDistribute"/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13 </w:t>
      </w:r>
      <w:r>
        <w:rPr>
          <w:rFonts w:hint="cs"/>
          <w:cs/>
        </w:rPr>
        <w:t xml:space="preserve">แสดงการลบตัวเลข และอักขระพิเศษออก </w:t>
      </w:r>
      <w:r w:rsidR="005C349A">
        <w:rPr>
          <w:rFonts w:hint="cs"/>
          <w:cs/>
        </w:rPr>
        <w:t>จากประโยคที่รับเข้ามา</w:t>
      </w:r>
      <w:r>
        <w:rPr>
          <w:rFonts w:hint="cs"/>
          <w:cs/>
        </w:rPr>
        <w:t>และทำการเชื่อมประโยคและคืนค่ากลับออกไป</w:t>
      </w:r>
    </w:p>
    <w:p w14:paraId="09E7D54F" w14:textId="62774688" w:rsidR="00AE24A0" w:rsidRDefault="005C349A" w:rsidP="005C349A">
      <w:pPr>
        <w:jc w:val="center"/>
      </w:pPr>
      <w:r>
        <w:rPr>
          <w:noProof/>
        </w:rPr>
        <w:drawing>
          <wp:inline distT="0" distB="0" distL="0" distR="0" wp14:anchorId="021E3D4C" wp14:editId="01D84FBA">
            <wp:extent cx="5040000" cy="1569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BB32" w14:textId="059C14E4" w:rsidR="005C349A" w:rsidRDefault="005C349A" w:rsidP="005C349A">
      <w:pPr>
        <w:pStyle w:val="Caption"/>
      </w:pPr>
      <w:r w:rsidRPr="00280431">
        <w:rPr>
          <w:b/>
          <w:bCs/>
          <w:cs/>
        </w:rPr>
        <w:t xml:space="preserve">ภาพที่ </w:t>
      </w:r>
      <w:r w:rsidRPr="00280431">
        <w:rPr>
          <w:b/>
          <w:bCs/>
          <w:cs/>
        </w:rPr>
        <w:fldChar w:fldCharType="begin"/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</w:rPr>
        <w:instrText xml:space="preserve">SEQ </w:instrText>
      </w:r>
      <w:r w:rsidRPr="00280431">
        <w:rPr>
          <w:b/>
          <w:bCs/>
          <w:cs/>
        </w:rPr>
        <w:instrText xml:space="preserve">ภาพที่ </w:instrText>
      </w:r>
      <w:r w:rsidRPr="00280431">
        <w:rPr>
          <w:b/>
          <w:bCs/>
        </w:rPr>
        <w:instrText>\* ARABIC</w:instrText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14</w:t>
      </w:r>
      <w:r w:rsidRPr="00280431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>ฟังก์ชันสำหรับใช้</w:t>
      </w:r>
      <w:r w:rsidR="00280431">
        <w:rPr>
          <w:rFonts w:hint="cs"/>
          <w:cs/>
        </w:rPr>
        <w:t>ลบคำที่ไม่สื่อความหมายและตัวเลขไทย</w:t>
      </w:r>
    </w:p>
    <w:p w14:paraId="04B2BC77" w14:textId="7D950B18" w:rsidR="00280431" w:rsidRDefault="00280431" w:rsidP="00BA476D">
      <w:pPr>
        <w:jc w:val="thaiDistribute"/>
      </w:pPr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 xml:space="preserve">14 </w:t>
      </w:r>
      <w:r>
        <w:rPr>
          <w:rFonts w:hint="cs"/>
          <w:cs/>
        </w:rPr>
        <w:t>แสดงการลบคำที่ไม่สื่อความหมายในภาษาไทย ภาษาอังกฤษ และตัวเลขไทยออกไปจากข้อมูลที่รับเข้ามาและคืนค่ากลับออกไป</w:t>
      </w:r>
    </w:p>
    <w:p w14:paraId="59D78304" w14:textId="63DE16C4" w:rsidR="00280431" w:rsidRDefault="00CC1623" w:rsidP="00CC1623">
      <w:pPr>
        <w:jc w:val="center"/>
      </w:pPr>
      <w:r>
        <w:rPr>
          <w:rFonts w:hint="cs"/>
          <w:noProof/>
        </w:rPr>
        <w:drawing>
          <wp:inline distT="0" distB="0" distL="0" distR="0" wp14:anchorId="6E0672A5" wp14:editId="21415EC9">
            <wp:extent cx="5040000" cy="13520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8F" w14:textId="468B2015" w:rsidR="00CC1623" w:rsidRDefault="00CC1623" w:rsidP="00CC1623">
      <w:pPr>
        <w:pStyle w:val="Caption"/>
      </w:pPr>
      <w:r w:rsidRPr="00CC1623">
        <w:rPr>
          <w:b/>
          <w:bCs/>
          <w:cs/>
        </w:rPr>
        <w:t xml:space="preserve">ภาพที่ </w:t>
      </w:r>
      <w:r w:rsidRPr="00CC1623">
        <w:rPr>
          <w:b/>
          <w:bCs/>
          <w:cs/>
        </w:rPr>
        <w:fldChar w:fldCharType="begin"/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</w:rPr>
        <w:instrText xml:space="preserve">SEQ </w:instrText>
      </w:r>
      <w:r w:rsidRPr="00CC1623">
        <w:rPr>
          <w:b/>
          <w:bCs/>
          <w:cs/>
        </w:rPr>
        <w:instrText xml:space="preserve">ภาพที่ </w:instrText>
      </w:r>
      <w:r w:rsidRPr="00CC1623">
        <w:rPr>
          <w:b/>
          <w:bCs/>
        </w:rPr>
        <w:instrText>\* ARABIC</w:instrText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15</w:t>
      </w:r>
      <w:r w:rsidRPr="00CC1623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>การวนซ้ำข้อมูลเพื่อตัดคำและทำความสะอาดข้อมูล</w:t>
      </w:r>
    </w:p>
    <w:p w14:paraId="71F7AFD2" w14:textId="4621069F" w:rsidR="00CC1623" w:rsidRDefault="00CC1623" w:rsidP="00CC1623"/>
    <w:p w14:paraId="7C07DAFF" w14:textId="0665235A" w:rsidR="00CC1623" w:rsidRDefault="00CC1623" w:rsidP="00BA476D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4C22B7">
        <w:t>5</w:t>
      </w:r>
      <w:r>
        <w:t xml:space="preserve"> </w:t>
      </w:r>
      <w:r>
        <w:rPr>
          <w:rFonts w:hint="cs"/>
          <w:cs/>
        </w:rPr>
        <w:t>แสดงการวนซ้ำการส่งข้อมูลที่อ่านจากไฟล์เพื่อนำไปลบคำที่ไม่สื่อความหมาย ตัวเลข และอักขระพิเศษออกจากข้อมูลตัวแรกถึงตัวสุดท้าย และนำผลลัพธ์</w:t>
      </w:r>
      <w:r w:rsidR="00DE7767">
        <w:rPr>
          <w:rFonts w:hint="cs"/>
          <w:cs/>
        </w:rPr>
        <w:t>ไปเก็บไว้ในตัวแปร</w:t>
      </w:r>
    </w:p>
    <w:p w14:paraId="7109DC87" w14:textId="2727CB6A" w:rsidR="004C22B7" w:rsidRDefault="004C22B7" w:rsidP="004C22B7">
      <w:pPr>
        <w:jc w:val="center"/>
      </w:pPr>
      <w:r>
        <w:rPr>
          <w:noProof/>
        </w:rPr>
        <w:drawing>
          <wp:inline distT="0" distB="0" distL="0" distR="0" wp14:anchorId="0CE8A2AC" wp14:editId="3BF0FD07">
            <wp:extent cx="5040000" cy="26622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B21" w14:textId="7610E5F0" w:rsidR="004C22B7" w:rsidRDefault="004C22B7" w:rsidP="004C22B7">
      <w:pPr>
        <w:pStyle w:val="Caption"/>
      </w:pPr>
      <w:r w:rsidRPr="004C22B7">
        <w:rPr>
          <w:b/>
          <w:bCs/>
          <w:cs/>
        </w:rPr>
        <w:t xml:space="preserve">ภาพที่ </w:t>
      </w:r>
      <w:r w:rsidRPr="004C22B7">
        <w:rPr>
          <w:b/>
          <w:bCs/>
          <w:cs/>
        </w:rPr>
        <w:fldChar w:fldCharType="begin"/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</w:rPr>
        <w:instrText xml:space="preserve">SEQ </w:instrText>
      </w:r>
      <w:r w:rsidRPr="004C22B7">
        <w:rPr>
          <w:b/>
          <w:bCs/>
          <w:cs/>
        </w:rPr>
        <w:instrText xml:space="preserve">ภาพที่ </w:instrText>
      </w:r>
      <w:r w:rsidRPr="004C22B7">
        <w:rPr>
          <w:b/>
          <w:bCs/>
        </w:rPr>
        <w:instrText>\* ARABIC</w:instrText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16</w:t>
      </w:r>
      <w:r w:rsidRPr="004C22B7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การเทรนและการทดสอบโมเดลการคำนวณค่า </w:t>
      </w:r>
      <w:r>
        <w:t>TF-IDF</w:t>
      </w:r>
    </w:p>
    <w:p w14:paraId="24FD38DE" w14:textId="217B6AA7" w:rsidR="004C22B7" w:rsidRDefault="004C22B7" w:rsidP="004C22B7"/>
    <w:p w14:paraId="16B73F85" w14:textId="4C79B24F" w:rsidR="004C22B7" w:rsidRDefault="004C22B7" w:rsidP="00BA476D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16 </w:t>
      </w:r>
      <w:r>
        <w:rPr>
          <w:rFonts w:hint="cs"/>
          <w:cs/>
        </w:rPr>
        <w:t xml:space="preserve">แสดงการสร้างเวกเตอร์ของการคำนวณค่า </w:t>
      </w:r>
      <w:r>
        <w:t xml:space="preserve">TF-IDF </w:t>
      </w:r>
      <w:r>
        <w:rPr>
          <w:rFonts w:hint="cs"/>
          <w:cs/>
        </w:rPr>
        <w:t>การเทรนข้อมูล และการทดสอบการประมวลผลจากโมเดลที่เทรนประกอบไปด้วย</w:t>
      </w:r>
    </w:p>
    <w:p w14:paraId="73BA6613" w14:textId="6C2950DC" w:rsidR="004C22B7" w:rsidRDefault="004C22B7" w:rsidP="004C22B7">
      <w:pPr>
        <w:pStyle w:val="ListParagraph"/>
        <w:numPr>
          <w:ilvl w:val="0"/>
          <w:numId w:val="21"/>
        </w:numPr>
      </w:pPr>
      <w:r>
        <w:t xml:space="preserve">vectorizer </w:t>
      </w:r>
      <w:r>
        <w:rPr>
          <w:rFonts w:hint="cs"/>
          <w:cs/>
        </w:rPr>
        <w:t xml:space="preserve">เป็นการเทรนโมเดลสำหรับการคำนวณค่า </w:t>
      </w:r>
      <w:r>
        <w:t>TF-IDF</w:t>
      </w:r>
    </w:p>
    <w:p w14:paraId="080FEBCE" w14:textId="019F6155" w:rsidR="004C22B7" w:rsidRDefault="004C22B7" w:rsidP="004C22B7">
      <w:pPr>
        <w:pStyle w:val="ListParagraph"/>
        <w:numPr>
          <w:ilvl w:val="0"/>
          <w:numId w:val="21"/>
        </w:numPr>
      </w:pPr>
      <w:proofErr w:type="spellStart"/>
      <w:r>
        <w:t>tfidf_vector</w:t>
      </w:r>
      <w:proofErr w:type="spellEnd"/>
      <w:r>
        <w:t xml:space="preserve"> </w:t>
      </w:r>
      <w:r>
        <w:rPr>
          <w:rFonts w:hint="cs"/>
          <w:cs/>
        </w:rPr>
        <w:t>เป็นการทดสอบ</w:t>
      </w:r>
      <w:r>
        <w:rPr>
          <w:rFonts w:hint="cs"/>
          <w:cs/>
        </w:rPr>
        <w:t>และสร้างเวกเตอร์</w:t>
      </w:r>
      <w:r>
        <w:rPr>
          <w:rFonts w:hint="cs"/>
          <w:cs/>
        </w:rPr>
        <w:t>ของคำในแต่ละประโยค</w:t>
      </w:r>
    </w:p>
    <w:p w14:paraId="5A65AACE" w14:textId="53F98894" w:rsidR="004C22B7" w:rsidRDefault="004C22B7" w:rsidP="004C22B7">
      <w:pPr>
        <w:pStyle w:val="ListParagraph"/>
        <w:numPr>
          <w:ilvl w:val="0"/>
          <w:numId w:val="21"/>
        </w:numPr>
      </w:pPr>
      <w:proofErr w:type="spellStart"/>
      <w:r>
        <w:t>tfidf_array</w:t>
      </w:r>
      <w:proofErr w:type="spellEnd"/>
      <w:r>
        <w:t xml:space="preserve"> </w:t>
      </w:r>
      <w:r>
        <w:rPr>
          <w:rFonts w:hint="cs"/>
          <w:cs/>
        </w:rPr>
        <w:t>เป็นการนำเวกเตอร์มาเปลี่ยนให้อยู่ในรูปแบบของอาเรย์</w:t>
      </w:r>
    </w:p>
    <w:p w14:paraId="26F988B5" w14:textId="6627F086" w:rsidR="004C22B7" w:rsidRDefault="004C22B7" w:rsidP="004C22B7">
      <w:pPr>
        <w:pStyle w:val="ListParagraph"/>
        <w:numPr>
          <w:ilvl w:val="0"/>
          <w:numId w:val="21"/>
        </w:numPr>
      </w:pPr>
      <w:proofErr w:type="spellStart"/>
      <w:r>
        <w:t>df_tfidf</w:t>
      </w:r>
      <w:proofErr w:type="spellEnd"/>
      <w:r>
        <w:t xml:space="preserve"> </w:t>
      </w:r>
      <w:r>
        <w:rPr>
          <w:rFonts w:hint="cs"/>
          <w:cs/>
        </w:rPr>
        <w:t>เป็นการนำข้อมูลในอาเรย์มาสร้างเป็นตารางข้อมูล</w:t>
      </w:r>
    </w:p>
    <w:p w14:paraId="25433BAB" w14:textId="69BD54C9" w:rsidR="00AF57E6" w:rsidRDefault="00AF57E6" w:rsidP="00AF57E6">
      <w:pPr>
        <w:jc w:val="center"/>
      </w:pPr>
      <w:r>
        <w:rPr>
          <w:noProof/>
        </w:rPr>
        <w:lastRenderedPageBreak/>
        <w:drawing>
          <wp:inline distT="0" distB="0" distL="0" distR="0" wp14:anchorId="3B675D6D" wp14:editId="45690A4F">
            <wp:extent cx="5040000" cy="158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5ED" w14:textId="6BAF4D86" w:rsidR="00AF57E6" w:rsidRDefault="00AF57E6" w:rsidP="00AF57E6">
      <w:pPr>
        <w:pStyle w:val="Caption"/>
      </w:pPr>
      <w:r w:rsidRPr="00AF57E6">
        <w:rPr>
          <w:b/>
          <w:bCs/>
          <w:cs/>
        </w:rPr>
        <w:t xml:space="preserve">ภาพที่ </w:t>
      </w:r>
      <w:r w:rsidRPr="00AF57E6">
        <w:rPr>
          <w:b/>
          <w:bCs/>
          <w:cs/>
        </w:rPr>
        <w:fldChar w:fldCharType="begin"/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</w:rPr>
        <w:instrText xml:space="preserve">SEQ </w:instrText>
      </w:r>
      <w:r w:rsidRPr="00AF57E6">
        <w:rPr>
          <w:b/>
          <w:bCs/>
          <w:cs/>
        </w:rPr>
        <w:instrText xml:space="preserve">ภาพที่ </w:instrText>
      </w:r>
      <w:r w:rsidRPr="00AF57E6">
        <w:rPr>
          <w:b/>
          <w:bCs/>
        </w:rPr>
        <w:instrText>\* ARABIC</w:instrText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  <w:cs/>
        </w:rPr>
        <w:fldChar w:fldCharType="separate"/>
      </w:r>
      <w:r w:rsidRPr="00AF57E6">
        <w:rPr>
          <w:b/>
          <w:bCs/>
          <w:noProof/>
          <w:cs/>
        </w:rPr>
        <w:t>17</w:t>
      </w:r>
      <w:r w:rsidRPr="00AF57E6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ผลลัพธ์การคำนวณค่า </w:t>
      </w:r>
      <w:r>
        <w:t>TF-IDF</w:t>
      </w:r>
    </w:p>
    <w:p w14:paraId="3F3E0E08" w14:textId="4AAD2897" w:rsidR="00AF57E6" w:rsidRDefault="00AF57E6" w:rsidP="00AF57E6"/>
    <w:p w14:paraId="6FFB00F8" w14:textId="38E9F632" w:rsidR="00AF57E6" w:rsidRPr="00AF57E6" w:rsidRDefault="00AF57E6" w:rsidP="00AF57E6">
      <w:pPr>
        <w:jc w:val="thaiDistribute"/>
        <w:rPr>
          <w:rFonts w:hint="cs"/>
          <w:cs/>
        </w:rPr>
      </w:pPr>
      <w:r>
        <w:tab/>
      </w:r>
      <w:r>
        <w:rPr>
          <w:rFonts w:hint="cs"/>
          <w:cs/>
        </w:rPr>
        <w:t xml:space="preserve">จากภาพที่ </w:t>
      </w:r>
      <w:r>
        <w:t xml:space="preserve">17 </w:t>
      </w:r>
      <w:r>
        <w:rPr>
          <w:rFonts w:hint="cs"/>
          <w:cs/>
        </w:rPr>
        <w:t xml:space="preserve">แสดงผลลัพธ์น้ำหนักแต่ละคำจากที่ผ่านการคำนวณค่า </w:t>
      </w:r>
      <w:r>
        <w:t xml:space="preserve">TF-IDF </w:t>
      </w:r>
      <w:r>
        <w:rPr>
          <w:rFonts w:hint="cs"/>
          <w:cs/>
        </w:rPr>
        <w:t>และแสดงออกมาเป็นตารางข้อมูลเรียงลำดับข้อมูลตั้งแต่ประโยคแรกถึงสุดท้าย</w:t>
      </w:r>
    </w:p>
    <w:p w14:paraId="14488783" w14:textId="77777777" w:rsidR="00DE7767" w:rsidRPr="00CC1623" w:rsidRDefault="00DE7767" w:rsidP="00CC1623">
      <w:pPr>
        <w:rPr>
          <w:rFonts w:hint="cs"/>
        </w:rPr>
      </w:pPr>
    </w:p>
    <w:p w14:paraId="67711868" w14:textId="2F3A4676" w:rsidR="002A5960" w:rsidRDefault="002A5960" w:rsidP="00A421E0">
      <w:pPr>
        <w:pStyle w:val="Heading2"/>
      </w:pPr>
      <w:bookmarkStart w:id="53" w:name="_Toc129250958"/>
      <w:r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53"/>
    </w:p>
    <w:p w14:paraId="69ADF62E" w14:textId="2116D05B" w:rsidR="002A5960" w:rsidRDefault="002A5960" w:rsidP="00A421E0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43F0ABD4" w:rsidR="002A5960" w:rsidRDefault="002A5960" w:rsidP="00A421E0">
      <w:pPr>
        <w:pStyle w:val="Caption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18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54" w:name="_Toc129586403"/>
      <w:r w:rsidRPr="00264811">
        <w:rPr>
          <w:rFonts w:hint="cs"/>
          <w:cs/>
        </w:rPr>
        <w:t>การทำงานของระบบ</w:t>
      </w:r>
      <w:bookmarkEnd w:id="54"/>
    </w:p>
    <w:p w14:paraId="3BCFFE0A" w14:textId="77777777" w:rsidR="00A96C36" w:rsidRPr="00A96C36" w:rsidRDefault="00A96C36" w:rsidP="00A421E0"/>
    <w:p w14:paraId="4925AF6F" w14:textId="0C1EDFD2" w:rsidR="002A5960" w:rsidRDefault="002A5960" w:rsidP="00A421E0"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 w:rsidP="00A421E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0BC44944" w:rsidR="002A5960" w:rsidRDefault="002A5960" w:rsidP="00A421E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 w:rsidP="00A421E0">
      <w:pPr>
        <w:pStyle w:val="ListParagraph"/>
        <w:numPr>
          <w:ilvl w:val="0"/>
          <w:numId w:val="7"/>
        </w:numPr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1B538E1C" w:rsidR="002A5960" w:rsidRDefault="002A5960" w:rsidP="00A421E0">
      <w:pPr>
        <w:pStyle w:val="ListParagraph"/>
        <w:numPr>
          <w:ilvl w:val="0"/>
          <w:numId w:val="7"/>
        </w:numPr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</w:t>
      </w:r>
      <w:proofErr w:type="spellStart"/>
      <w:r w:rsidR="008D7E17">
        <w:rPr>
          <w:rFonts w:hint="cs"/>
          <w:cs/>
        </w:rPr>
        <w:t>เซิร์ฟเวอร์</w:t>
      </w:r>
      <w:proofErr w:type="spellEnd"/>
      <w:r w:rsidRPr="00264811">
        <w:rPr>
          <w:rFonts w:hint="cs"/>
          <w:cs/>
        </w:rPr>
        <w:t>เรียกใช้ข้อมูลเพื่อนำไปแสดงผล</w:t>
      </w:r>
    </w:p>
    <w:p w14:paraId="52E50943" w14:textId="37A13099" w:rsidR="00D773D0" w:rsidRDefault="00D773D0" w:rsidP="00A421E0"/>
    <w:p w14:paraId="3DD22E94" w14:textId="6B8AC87D" w:rsidR="00D773D0" w:rsidRDefault="00D773D0" w:rsidP="00A421E0">
      <w:pPr>
        <w:pStyle w:val="Heading2"/>
        <w:rPr>
          <w:sz w:val="36"/>
          <w:szCs w:val="36"/>
        </w:rPr>
      </w:pPr>
      <w:bookmarkStart w:id="55" w:name="_Toc129250959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55"/>
    </w:p>
    <w:p w14:paraId="463A480A" w14:textId="566CA217" w:rsidR="00D773D0" w:rsidRDefault="00D773D0" w:rsidP="00A421E0"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A421E0">
      <w:pPr>
        <w:jc w:val="thaiDistribute"/>
      </w:pPr>
      <w:r>
        <w:lastRenderedPageBreak/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A421E0">
      <w:pPr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5D937A58" w:rsidR="00D773D0" w:rsidRDefault="00D773D0" w:rsidP="00A421E0">
      <w:pPr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proofErr w:type="spellStart"/>
      <w:r w:rsidRPr="00264811">
        <w:rPr>
          <w:rFonts w:hint="cs"/>
          <w:cs/>
        </w:rPr>
        <w:t>เเ</w:t>
      </w:r>
      <w:proofErr w:type="spellEnd"/>
      <w:r w:rsidRPr="00264811">
        <w:rPr>
          <w:rFonts w:hint="cs"/>
          <w:cs/>
        </w:rPr>
        <w:t xml:space="preserve">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"กล่องดำ"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A421E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ABEF" w14:textId="2B4F589F" w:rsidR="00D773D0" w:rsidRDefault="00D773D0" w:rsidP="00A421E0">
      <w:pPr>
        <w:pStyle w:val="Caption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19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56" w:name="_Toc129586404"/>
      <w:r>
        <w:t xml:space="preserve">Use Case Diagram </w:t>
      </w:r>
      <w:r>
        <w:rPr>
          <w:cs/>
        </w:rPr>
        <w:t>ระบบแนะนำบริษัทสำหรับฝึกงานตามความสนใจ</w:t>
      </w:r>
      <w:bookmarkEnd w:id="56"/>
    </w:p>
    <w:p w14:paraId="5B1A20AD" w14:textId="5FB2F18F" w:rsidR="00D773D0" w:rsidRDefault="00D773D0" w:rsidP="00A421E0">
      <w:pPr>
        <w:pStyle w:val="Caption"/>
      </w:pPr>
      <w:r>
        <w:rPr>
          <w:cs/>
        </w:rPr>
        <w:t>ด้วยเทคโนโลยีปัญญาประดิษฐ์</w:t>
      </w:r>
    </w:p>
    <w:p w14:paraId="6EE9F3F5" w14:textId="77777777" w:rsidR="00FC4FF1" w:rsidRPr="00FC4FF1" w:rsidRDefault="00FC4FF1" w:rsidP="00A421E0"/>
    <w:p w14:paraId="57E54DBA" w14:textId="3216CE32" w:rsidR="00FC4FF1" w:rsidRPr="00FC4FF1" w:rsidRDefault="002D3D86" w:rsidP="00A421E0">
      <w:pPr>
        <w:pStyle w:val="Caption"/>
        <w:jc w:val="left"/>
      </w:pPr>
      <w:r w:rsidRPr="002D3D86">
        <w:rPr>
          <w:b/>
          <w:bCs/>
          <w:cs/>
        </w:rPr>
        <w:t xml:space="preserve">ตาราง </w:t>
      </w:r>
      <w:r w:rsidRPr="002D3D86">
        <w:rPr>
          <w:b/>
          <w:bCs/>
          <w:cs/>
        </w:rPr>
        <w:fldChar w:fldCharType="begin"/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</w:rPr>
        <w:instrText xml:space="preserve">SEQ </w:instrText>
      </w:r>
      <w:r w:rsidRPr="002D3D86">
        <w:rPr>
          <w:b/>
          <w:bCs/>
          <w:cs/>
        </w:rPr>
        <w:instrText xml:space="preserve">ตาราง </w:instrText>
      </w:r>
      <w:r w:rsidRPr="002D3D86">
        <w:rPr>
          <w:b/>
          <w:bCs/>
        </w:rPr>
        <w:instrText>\* ARABIC</w:instrText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  <w:cs/>
        </w:rPr>
        <w:fldChar w:fldCharType="separate"/>
      </w:r>
      <w:r w:rsidRPr="002D3D86">
        <w:rPr>
          <w:b/>
          <w:bCs/>
          <w:noProof/>
          <w:cs/>
        </w:rPr>
        <w:t>5</w:t>
      </w:r>
      <w:r w:rsidRPr="002D3D86">
        <w:rPr>
          <w:b/>
          <w:bCs/>
          <w:cs/>
        </w:rPr>
        <w:fldChar w:fldCharType="end"/>
      </w:r>
      <w:r>
        <w:t xml:space="preserve"> </w:t>
      </w:r>
      <w:bookmarkStart w:id="57" w:name="_Toc12921422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A421E0"/>
    <w:p w14:paraId="78711EA6" w14:textId="5EBF38E2" w:rsidR="00FC4FF1" w:rsidRDefault="00FC4FF1" w:rsidP="00A421E0">
      <w:pPr>
        <w:pStyle w:val="Caption"/>
        <w:jc w:val="left"/>
      </w:pPr>
      <w:r w:rsidRPr="00FC4FF1">
        <w:rPr>
          <w:b/>
          <w:bCs/>
          <w:cs/>
        </w:rPr>
        <w:lastRenderedPageBreak/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58" w:name="_Toc128304858"/>
      <w:bookmarkStart w:id="59" w:name="_Toc12921422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58"/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012635C3" w14:textId="77777777" w:rsidTr="00956B34">
        <w:tc>
          <w:tcPr>
            <w:tcW w:w="2689" w:type="dxa"/>
          </w:tcPr>
          <w:p w14:paraId="28E7B0FE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7DB8C5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795EB7AB" w14:textId="77777777" w:rsidTr="00956B34">
        <w:tc>
          <w:tcPr>
            <w:tcW w:w="2689" w:type="dxa"/>
          </w:tcPr>
          <w:p w14:paraId="31E9254D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5848BBEF" w14:textId="77777777" w:rsidR="00956B34" w:rsidRPr="00264811" w:rsidRDefault="00956B34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</w:tbl>
    <w:p w14:paraId="02835F4C" w14:textId="77777777" w:rsidR="00E27256" w:rsidRDefault="00E27256" w:rsidP="00A421E0">
      <w:pPr>
        <w:pStyle w:val="1"/>
      </w:pPr>
    </w:p>
    <w:p w14:paraId="0CEB2859" w14:textId="32C7871E" w:rsidR="00E27256" w:rsidRDefault="00E27256" w:rsidP="00A421E0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t xml:space="preserve">ตาราง </w:t>
      </w:r>
      <w:r>
        <w:rPr>
          <w:b/>
          <w:bCs/>
        </w:rPr>
        <w:t xml:space="preserve">5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7256" w:rsidRPr="00264811" w14:paraId="485C453E" w14:textId="77777777" w:rsidTr="00150984">
        <w:tc>
          <w:tcPr>
            <w:tcW w:w="2689" w:type="dxa"/>
          </w:tcPr>
          <w:p w14:paraId="21DB32C9" w14:textId="77777777" w:rsidR="00E27256" w:rsidRPr="00264811" w:rsidRDefault="00E2725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713803B0" w14:textId="77777777" w:rsidR="00E27256" w:rsidRPr="00264811" w:rsidRDefault="00E2725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CF25966" w14:textId="77777777" w:rsidR="00E27256" w:rsidRPr="00264811" w:rsidRDefault="00E2725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27256" w:rsidRPr="00264811" w14:paraId="55E1B200" w14:textId="77777777" w:rsidTr="00150984">
        <w:tc>
          <w:tcPr>
            <w:tcW w:w="2689" w:type="dxa"/>
          </w:tcPr>
          <w:p w14:paraId="16D9354A" w14:textId="77777777" w:rsidR="00E27256" w:rsidRPr="00264811" w:rsidRDefault="00E2725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25DE2297" w14:textId="77777777" w:rsidR="00E27256" w:rsidRPr="00264811" w:rsidRDefault="00E2725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1DAA1B04" w14:textId="1E21C5D8" w:rsidR="00E27256" w:rsidRDefault="00E27256" w:rsidP="00A421E0">
      <w:pPr>
        <w:pStyle w:val="1"/>
        <w:ind w:firstLine="0"/>
        <w:rPr>
          <w:b/>
          <w:bCs/>
        </w:rPr>
      </w:pPr>
    </w:p>
    <w:p w14:paraId="10AFB06F" w14:textId="5D43AEF0" w:rsidR="005C5ED6" w:rsidRDefault="005C5ED6" w:rsidP="00A421E0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0" w:name="_Toc128304859"/>
      <w:bookmarkStart w:id="61" w:name="_Toc12921422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60"/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A421E0">
      <w:pPr>
        <w:pStyle w:val="1"/>
        <w:ind w:firstLine="0"/>
        <w:rPr>
          <w:b/>
          <w:bCs/>
        </w:rPr>
      </w:pPr>
    </w:p>
    <w:p w14:paraId="61287299" w14:textId="5461CF7E" w:rsidR="005C5ED6" w:rsidRDefault="005C5ED6" w:rsidP="00A421E0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2" w:name="_Toc128304860"/>
      <w:bookmarkStart w:id="63" w:name="_Toc12921422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62"/>
      <w:bookmarkEnd w:id="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lastRenderedPageBreak/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lastRenderedPageBreak/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A421E0">
      <w:pPr>
        <w:pStyle w:val="1"/>
        <w:ind w:firstLine="0"/>
        <w:rPr>
          <w:b/>
          <w:bCs/>
        </w:rPr>
      </w:pPr>
    </w:p>
    <w:p w14:paraId="49AE1A32" w14:textId="3612ABF5" w:rsidR="003A6D01" w:rsidRDefault="003A6D01" w:rsidP="00A421E0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4" w:name="_Toc128304861"/>
      <w:bookmarkStart w:id="65" w:name="_Toc129214230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64"/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</w:tbl>
    <w:p w14:paraId="4261F7A2" w14:textId="1C5EC05B" w:rsidR="003A6D01" w:rsidRDefault="003A6D01" w:rsidP="00A421E0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t xml:space="preserve">ตาราง </w:t>
      </w:r>
      <w:r>
        <w:rPr>
          <w:b/>
          <w:bCs/>
        </w:rPr>
        <w:t xml:space="preserve">8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10FFFCB9" w14:textId="77777777" w:rsidTr="00150984">
        <w:tc>
          <w:tcPr>
            <w:tcW w:w="2689" w:type="dxa"/>
            <w:vAlign w:val="center"/>
          </w:tcPr>
          <w:p w14:paraId="59BD535C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F33CB02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3A6D01" w:rsidRPr="00264811" w14:paraId="1425CE17" w14:textId="77777777" w:rsidTr="00150984">
        <w:tc>
          <w:tcPr>
            <w:tcW w:w="2689" w:type="dxa"/>
            <w:vAlign w:val="center"/>
          </w:tcPr>
          <w:p w14:paraId="478EF56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268A8F0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3A6D01" w:rsidRPr="00264811" w14:paraId="4F36DC25" w14:textId="77777777" w:rsidTr="00150984">
        <w:tc>
          <w:tcPr>
            <w:tcW w:w="2689" w:type="dxa"/>
            <w:vAlign w:val="center"/>
          </w:tcPr>
          <w:p w14:paraId="0960061A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3D6BA55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1FB7332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52317A8A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3A6D01" w:rsidRPr="00264811" w14:paraId="706A1B57" w14:textId="77777777" w:rsidTr="00150984">
        <w:tc>
          <w:tcPr>
            <w:tcW w:w="2689" w:type="dxa"/>
            <w:vAlign w:val="center"/>
          </w:tcPr>
          <w:p w14:paraId="06A85362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2938536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A421E0">
      <w:pPr>
        <w:pStyle w:val="1"/>
        <w:ind w:firstLine="0"/>
        <w:rPr>
          <w:b/>
          <w:bCs/>
        </w:rPr>
      </w:pPr>
    </w:p>
    <w:p w14:paraId="1C2C26D5" w14:textId="3FAF748D" w:rsidR="003A6D01" w:rsidRDefault="003A6D01" w:rsidP="00A421E0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6" w:name="_Toc128304862"/>
      <w:bookmarkStart w:id="67" w:name="_Toc129214231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66"/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เพื่ออัพเดทระบบ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A421E0">
      <w:pPr>
        <w:pStyle w:val="1"/>
        <w:ind w:firstLine="0"/>
        <w:rPr>
          <w:b/>
          <w:bCs/>
        </w:rPr>
      </w:pPr>
    </w:p>
    <w:p w14:paraId="59A48EEB" w14:textId="2CA9AE6F" w:rsidR="006954B6" w:rsidRDefault="006954B6" w:rsidP="00A421E0">
      <w:pPr>
        <w:pStyle w:val="Caption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28304863"/>
      <w:bookmarkStart w:id="69" w:name="_Toc129214232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68"/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4559782A" w14:textId="77777777" w:rsidTr="00150984">
        <w:tc>
          <w:tcPr>
            <w:tcW w:w="2689" w:type="dxa"/>
            <w:vAlign w:val="center"/>
          </w:tcPr>
          <w:p w14:paraId="2ACAEB4C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5B17EC7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954B6" w:rsidRPr="00264811" w14:paraId="4E7909A4" w14:textId="77777777" w:rsidTr="00150984">
        <w:tc>
          <w:tcPr>
            <w:tcW w:w="2689" w:type="dxa"/>
            <w:vAlign w:val="center"/>
          </w:tcPr>
          <w:p w14:paraId="1463B994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lastRenderedPageBreak/>
              <w:t>Pre-condition:</w:t>
            </w:r>
          </w:p>
        </w:tc>
        <w:tc>
          <w:tcPr>
            <w:tcW w:w="5601" w:type="dxa"/>
            <w:vAlign w:val="center"/>
          </w:tcPr>
          <w:p w14:paraId="50D31FD5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954B6" w:rsidRPr="00264811" w14:paraId="11C8188D" w14:textId="77777777" w:rsidTr="00150984">
        <w:tc>
          <w:tcPr>
            <w:tcW w:w="2689" w:type="dxa"/>
            <w:vAlign w:val="center"/>
          </w:tcPr>
          <w:p w14:paraId="1473BB90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36EF34C4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954B6" w:rsidRPr="00264811" w14:paraId="33F498A6" w14:textId="77777777" w:rsidTr="00150984">
        <w:tc>
          <w:tcPr>
            <w:tcW w:w="2689" w:type="dxa"/>
            <w:vAlign w:val="center"/>
          </w:tcPr>
          <w:p w14:paraId="4462886D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318A813" w14:textId="77777777" w:rsidR="006954B6" w:rsidRPr="00264811" w:rsidRDefault="006954B6" w:rsidP="00A421E0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FD530D" w14:textId="4CF4F7D8" w:rsidR="006954B6" w:rsidRDefault="006954B6" w:rsidP="00A421E0">
      <w:pPr>
        <w:pStyle w:val="1"/>
        <w:ind w:firstLine="0"/>
        <w:rPr>
          <w:b/>
          <w:bCs/>
        </w:rPr>
      </w:pPr>
    </w:p>
    <w:p w14:paraId="6CD4ED29" w14:textId="44AAFA41" w:rsidR="00674268" w:rsidRDefault="00674268" w:rsidP="00A421E0">
      <w:pPr>
        <w:pStyle w:val="1"/>
        <w:ind w:firstLine="0"/>
        <w:rPr>
          <w:sz w:val="36"/>
          <w:szCs w:val="36"/>
        </w:rPr>
      </w:pPr>
      <w:r>
        <w:rPr>
          <w:b/>
          <w:bCs/>
          <w:cs/>
        </w:rPr>
        <w:tab/>
      </w:r>
      <w:r>
        <w:t xml:space="preserve">3.2.3 </w:t>
      </w:r>
      <w:r w:rsidRPr="00264811">
        <w:rPr>
          <w:rFonts w:hint="cs"/>
          <w:sz w:val="36"/>
          <w:szCs w:val="36"/>
          <w:cs/>
        </w:rPr>
        <w:t>ซีเควน</w:t>
      </w:r>
      <w:proofErr w:type="spellStart"/>
      <w:r w:rsidRPr="00264811">
        <w:rPr>
          <w:rFonts w:hint="cs"/>
          <w:sz w:val="36"/>
          <w:szCs w:val="36"/>
          <w:cs/>
        </w:rPr>
        <w:t>ซ์</w:t>
      </w:r>
      <w:proofErr w:type="spellEnd"/>
      <w:r w:rsidRPr="00264811">
        <w:rPr>
          <w:rFonts w:hint="cs"/>
          <w:sz w:val="36"/>
          <w:szCs w:val="36"/>
          <w:cs/>
        </w:rPr>
        <w:t>ไดอะแกรม (</w:t>
      </w:r>
      <w:r w:rsidRPr="00264811">
        <w:rPr>
          <w:rFonts w:hint="cs"/>
          <w:sz w:val="36"/>
          <w:szCs w:val="36"/>
        </w:rPr>
        <w:t>Sequence Diagram)</w:t>
      </w:r>
    </w:p>
    <w:p w14:paraId="6E4F6494" w14:textId="6469F2D1" w:rsidR="00674268" w:rsidRDefault="00674268" w:rsidP="00A421E0">
      <w:pPr>
        <w:pStyle w:val="1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A421E0">
      <w:pPr>
        <w:pStyle w:val="1"/>
        <w:ind w:firstLine="0"/>
      </w:pPr>
    </w:p>
    <w:p w14:paraId="569AF7D5" w14:textId="2967843A" w:rsidR="00782DFC" w:rsidRDefault="00782DFC" w:rsidP="00A421E0">
      <w:pPr>
        <w:pStyle w:val="1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501D0445" w:rsidR="00782DFC" w:rsidRDefault="00782DFC" w:rsidP="00A421E0">
      <w:pPr>
        <w:pStyle w:val="Caption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20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70" w:name="_Toc129586405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0"/>
    </w:p>
    <w:p w14:paraId="4A0F42D7" w14:textId="536F42AE" w:rsidR="00782DFC" w:rsidRDefault="00782DFC" w:rsidP="00A421E0"/>
    <w:p w14:paraId="6E5DE9BF" w14:textId="168604E0" w:rsidR="00D139CA" w:rsidRDefault="00D139CA" w:rsidP="00A421E0">
      <w:pPr>
        <w:pStyle w:val="Caption"/>
        <w:jc w:val="left"/>
      </w:pPr>
      <w:r w:rsidRPr="00D139CA">
        <w:rPr>
          <w:b/>
          <w:bCs/>
          <w:cs/>
        </w:rPr>
        <w:t xml:space="preserve">ตาราง </w:t>
      </w:r>
      <w:r w:rsidRPr="00D139CA">
        <w:rPr>
          <w:b/>
          <w:bCs/>
          <w:cs/>
        </w:rPr>
        <w:fldChar w:fldCharType="begin"/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</w:rPr>
        <w:instrText xml:space="preserve">SEQ </w:instrText>
      </w:r>
      <w:r w:rsidRPr="00D139CA">
        <w:rPr>
          <w:b/>
          <w:bCs/>
          <w:cs/>
        </w:rPr>
        <w:instrText xml:space="preserve">ตาราง </w:instrText>
      </w:r>
      <w:r w:rsidRPr="00D139CA">
        <w:rPr>
          <w:b/>
          <w:bCs/>
        </w:rPr>
        <w:instrText>\* ARABIC</w:instrText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12</w:t>
      </w:r>
      <w:r w:rsidRPr="00D139CA">
        <w:rPr>
          <w:b/>
          <w:bCs/>
          <w:cs/>
        </w:rPr>
        <w:fldChar w:fldCharType="end"/>
      </w:r>
      <w:r>
        <w:t xml:space="preserve"> </w:t>
      </w:r>
      <w:bookmarkStart w:id="71" w:name="_Toc129214233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A421E0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A421E0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A421E0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A421E0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A421E0"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lastRenderedPageBreak/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A421E0"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A421E0"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A421E0"/>
    <w:p w14:paraId="0C4AB3C7" w14:textId="1D3D8E15" w:rsidR="007424E9" w:rsidRDefault="007424E9" w:rsidP="00A421E0">
      <w:r w:rsidRPr="00264811">
        <w:rPr>
          <w:rFonts w:hint="cs"/>
          <w:noProof/>
          <w:lang w:val="th-TH"/>
        </w:rPr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2180A9A5" w:rsidR="007424E9" w:rsidRDefault="007424E9" w:rsidP="00A421E0">
      <w:pPr>
        <w:pStyle w:val="Caption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21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2" w:name="_Toc129586406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2"/>
    </w:p>
    <w:p w14:paraId="29E0B5D8" w14:textId="2BE733D4" w:rsidR="007424E9" w:rsidRDefault="007424E9" w:rsidP="00A421E0"/>
    <w:p w14:paraId="5FBC05A2" w14:textId="695630FC" w:rsidR="007424E9" w:rsidRDefault="007424E9" w:rsidP="00A421E0">
      <w:pPr>
        <w:pStyle w:val="Caption"/>
        <w:jc w:val="left"/>
      </w:pPr>
      <w:r w:rsidRPr="007424E9">
        <w:rPr>
          <w:b/>
          <w:bCs/>
          <w:cs/>
        </w:rPr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3" w:name="_Toc129214234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A421E0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A421E0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A421E0"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A421E0"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A421E0"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A421E0"/>
    <w:p w14:paraId="66E48651" w14:textId="698AC19D" w:rsidR="00765079" w:rsidRDefault="00765079" w:rsidP="00A421E0"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A421E0"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A421E0"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 w:rsidP="00A421E0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lastRenderedPageBreak/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 w:rsidP="00A421E0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A421E0">
      <w:r w:rsidRPr="00264811">
        <w:rPr>
          <w:rFonts w:hint="cs"/>
          <w:noProof/>
        </w:rPr>
        <w:drawing>
          <wp:inline distT="0" distB="0" distL="0" distR="0" wp14:anchorId="17C2F542" wp14:editId="2D479EBF">
            <wp:extent cx="5270500" cy="4963795"/>
            <wp:effectExtent l="0" t="0" r="0" b="1905"/>
            <wp:docPr id="472" name="Picture 4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5A2E937D" w:rsidR="00765079" w:rsidRDefault="00765079" w:rsidP="00A421E0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22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4" w:name="_Toc129586407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74"/>
    </w:p>
    <w:p w14:paraId="2DF4B8ED" w14:textId="20672754" w:rsidR="00DF7169" w:rsidRDefault="00DF7169" w:rsidP="00A421E0"/>
    <w:p w14:paraId="305C8314" w14:textId="38459007" w:rsidR="00DF7169" w:rsidRDefault="00DF7169" w:rsidP="00A421E0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06655" wp14:editId="67027EBA">
            <wp:extent cx="5270500" cy="4914265"/>
            <wp:effectExtent l="0" t="0" r="0" b="635"/>
            <wp:docPr id="500" name="Picture 5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Diagram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4FDCE8DE" w:rsidR="00DF7169" w:rsidRDefault="00DF7169" w:rsidP="00A421E0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23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5" w:name="_Toc129586408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75"/>
    </w:p>
    <w:p w14:paraId="673E5356" w14:textId="5D0FFAA2" w:rsidR="00DF7169" w:rsidRDefault="00DF7169" w:rsidP="00A421E0"/>
    <w:p w14:paraId="490F0460" w14:textId="6BE3F124" w:rsidR="00DF7169" w:rsidRDefault="00DF7169" w:rsidP="00A421E0">
      <w:pPr>
        <w:pStyle w:val="Heading2"/>
      </w:pPr>
      <w:bookmarkStart w:id="76" w:name="_Toc129250960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76"/>
    </w:p>
    <w:p w14:paraId="22A6ECE3" w14:textId="1F90F941" w:rsidR="00FE6794" w:rsidRDefault="00FE6794" w:rsidP="00A421E0">
      <w:r>
        <w:rPr>
          <w:cs/>
        </w:rPr>
        <w:tab/>
      </w:r>
      <w:r>
        <w:t xml:space="preserve">3.4.1 </w:t>
      </w:r>
      <w:r w:rsidRPr="00264811">
        <w:rPr>
          <w:rFonts w:hint="cs"/>
        </w:rPr>
        <w:t>ER Diagram</w:t>
      </w:r>
    </w:p>
    <w:p w14:paraId="40030865" w14:textId="3E3F72B6" w:rsidR="00FE6794" w:rsidRDefault="00FE6794" w:rsidP="00A421E0">
      <w:pPr>
        <w:jc w:val="thaiDistribute"/>
      </w:pPr>
      <w:r>
        <w:tab/>
      </w:r>
      <w:r>
        <w:tab/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A421E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7ABEFB94" w:rsidR="004E7877" w:rsidRPr="00264811" w:rsidRDefault="004E7877" w:rsidP="00A421E0">
      <w:pPr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24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77" w:name="_Toc129586409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77"/>
    </w:p>
    <w:p w14:paraId="3D58ABE3" w14:textId="77777777" w:rsidR="004E7877" w:rsidRPr="00264811" w:rsidRDefault="004E7877" w:rsidP="00A421E0">
      <w:pPr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69970CA6" w14:textId="282D756A" w:rsidR="004E7877" w:rsidRDefault="0073576A" w:rsidP="00A421E0">
      <w:pPr>
        <w:pStyle w:val="Caption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A421E0">
      <w:pPr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A421E0">
      <w:pPr>
        <w:pStyle w:val="Caption"/>
        <w:jc w:val="left"/>
        <w:rPr>
          <w:b/>
          <w:bCs/>
        </w:rPr>
      </w:pPr>
    </w:p>
    <w:p w14:paraId="39B08408" w14:textId="49666B9F" w:rsidR="0073576A" w:rsidRDefault="0073576A" w:rsidP="00A421E0">
      <w:pPr>
        <w:pStyle w:val="Caption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78" w:name="_Toc129214235"/>
      <w:r w:rsidRPr="00264811">
        <w:rPr>
          <w:rFonts w:hint="cs"/>
          <w:cs/>
        </w:rPr>
        <w:t>พจนานุกรมข้อมูลบริษัท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A421E0"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A421E0">
            <w:pPr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A421E0"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A421E0"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A421E0"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A421E0"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A421E0"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A421E0"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A421E0"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A421E0"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A421E0"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A421E0"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A421E0"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A421E0"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A421E0"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A421E0"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A421E0"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A421E0"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A421E0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A421E0"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A421E0"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A421E0"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A421E0"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A421E0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A421E0"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A421E0"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A421E0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A421E0"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</w:tbl>
    <w:p w14:paraId="4B6967FD" w14:textId="6099057E" w:rsidR="0073576A" w:rsidRDefault="00942E34" w:rsidP="00A421E0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13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942E34" w:rsidRPr="00264811" w14:paraId="71AD71E6" w14:textId="77777777" w:rsidTr="00150984">
        <w:trPr>
          <w:trHeight w:val="454"/>
        </w:trPr>
        <w:tc>
          <w:tcPr>
            <w:tcW w:w="2824" w:type="dxa"/>
          </w:tcPr>
          <w:p w14:paraId="380C6BA8" w14:textId="77777777" w:rsidR="00942E34" w:rsidRPr="00264811" w:rsidRDefault="00942E34" w:rsidP="00A421E0"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4F8AD17D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B9390DD" w14:textId="77777777" w:rsidR="00942E34" w:rsidRPr="00264811" w:rsidRDefault="00942E34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072929B5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131B9CD" w14:textId="77777777" w:rsidR="00942E34" w:rsidRPr="00264811" w:rsidRDefault="00942E34" w:rsidP="00A421E0"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7BB1DE63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4228DAAF" w14:textId="77777777" w:rsidTr="00150984">
        <w:trPr>
          <w:trHeight w:val="454"/>
        </w:trPr>
        <w:tc>
          <w:tcPr>
            <w:tcW w:w="2824" w:type="dxa"/>
          </w:tcPr>
          <w:p w14:paraId="25F7812A" w14:textId="77777777" w:rsidR="00942E34" w:rsidRPr="00264811" w:rsidRDefault="00942E34" w:rsidP="00A421E0"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2322DE6F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BBC0851" w14:textId="77777777" w:rsidR="00942E34" w:rsidRPr="00264811" w:rsidRDefault="00942E34" w:rsidP="00A421E0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797C38C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435AD93" w14:textId="77777777" w:rsidR="00942E34" w:rsidRPr="00264811" w:rsidRDefault="00942E34" w:rsidP="00A421E0"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A50A077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CAD6AF7" w14:textId="77777777" w:rsidTr="00150984">
        <w:trPr>
          <w:trHeight w:val="454"/>
        </w:trPr>
        <w:tc>
          <w:tcPr>
            <w:tcW w:w="2824" w:type="dxa"/>
          </w:tcPr>
          <w:p w14:paraId="345A432B" w14:textId="77777777" w:rsidR="00942E34" w:rsidRPr="00264811" w:rsidRDefault="00942E34" w:rsidP="00A421E0"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05CF8910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5C9E662" w14:textId="77777777" w:rsidR="00942E34" w:rsidRPr="00264811" w:rsidRDefault="00942E34" w:rsidP="00A421E0"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2D980097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5B632B" w14:textId="77777777" w:rsidR="00942E34" w:rsidRPr="00264811" w:rsidRDefault="00942E34" w:rsidP="00A421E0"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3BF838F2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6C30204F" w14:textId="77777777" w:rsidTr="00150984">
        <w:trPr>
          <w:trHeight w:val="454"/>
        </w:trPr>
        <w:tc>
          <w:tcPr>
            <w:tcW w:w="2824" w:type="dxa"/>
          </w:tcPr>
          <w:p w14:paraId="63ED5168" w14:textId="77777777" w:rsidR="00942E34" w:rsidRPr="00264811" w:rsidRDefault="00942E34" w:rsidP="00A421E0"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2258EE28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48B5332C" w14:textId="77777777" w:rsidR="00942E34" w:rsidRPr="00264811" w:rsidRDefault="00942E34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A78F320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D141227" w14:textId="77777777" w:rsidR="00942E34" w:rsidRPr="00264811" w:rsidRDefault="00942E34" w:rsidP="00A421E0"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460941DA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A7A193A" w14:textId="77777777" w:rsidTr="00150984">
        <w:trPr>
          <w:trHeight w:val="454"/>
        </w:trPr>
        <w:tc>
          <w:tcPr>
            <w:tcW w:w="2824" w:type="dxa"/>
          </w:tcPr>
          <w:p w14:paraId="0D5467EB" w14:textId="77777777" w:rsidR="00942E34" w:rsidRPr="00264811" w:rsidRDefault="00942E34" w:rsidP="00A421E0"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7A236787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B4798FC" w14:textId="77777777" w:rsidR="00942E34" w:rsidRPr="00264811" w:rsidRDefault="00942E34" w:rsidP="00A421E0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44C4C799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C2A206F" w14:textId="77777777" w:rsidR="00942E34" w:rsidRPr="00264811" w:rsidRDefault="00942E34" w:rsidP="00A421E0"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072B12BA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2CBD077" w14:textId="77777777" w:rsidTr="00150984">
        <w:trPr>
          <w:trHeight w:val="454"/>
        </w:trPr>
        <w:tc>
          <w:tcPr>
            <w:tcW w:w="2824" w:type="dxa"/>
          </w:tcPr>
          <w:p w14:paraId="59268DA0" w14:textId="77777777" w:rsidR="00942E34" w:rsidRPr="00264811" w:rsidRDefault="00942E34" w:rsidP="00A421E0"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37141EDF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F1327F" w14:textId="77777777" w:rsidR="00942E34" w:rsidRPr="00264811" w:rsidRDefault="00942E34" w:rsidP="00A421E0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552AF1AD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B8654E2" w14:textId="77777777" w:rsidR="00942E34" w:rsidRPr="00264811" w:rsidRDefault="00942E34" w:rsidP="00A421E0"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1B73568B" w14:textId="77777777" w:rsidR="00942E34" w:rsidRPr="00264811" w:rsidRDefault="00942E34" w:rsidP="00A421E0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50D1D311" w14:textId="77777777" w:rsidTr="00150984">
        <w:trPr>
          <w:trHeight w:val="454"/>
        </w:trPr>
        <w:tc>
          <w:tcPr>
            <w:tcW w:w="2824" w:type="dxa"/>
          </w:tcPr>
          <w:p w14:paraId="50092106" w14:textId="77777777" w:rsidR="00942E34" w:rsidRPr="00264811" w:rsidRDefault="00942E34" w:rsidP="00A421E0"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944BB13" w14:textId="77777777" w:rsidR="00942E34" w:rsidRPr="00264811" w:rsidRDefault="00942E34" w:rsidP="00A421E0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CC97DDA" w14:textId="77777777" w:rsidR="00942E34" w:rsidRPr="00264811" w:rsidRDefault="00942E34" w:rsidP="00A421E0"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48EDE5A4" w14:textId="77777777" w:rsidR="00942E34" w:rsidRPr="00264811" w:rsidRDefault="00942E34" w:rsidP="00A421E0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98FAF6C" w14:textId="77777777" w:rsidR="00942E34" w:rsidRPr="00264811" w:rsidRDefault="00942E34" w:rsidP="00A421E0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4849C330" w14:textId="77777777" w:rsidR="00942E34" w:rsidRPr="00264811" w:rsidRDefault="00942E34" w:rsidP="00A421E0"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A421E0">
      <w:pPr>
        <w:rPr>
          <w:b/>
          <w:bCs/>
        </w:rPr>
      </w:pPr>
    </w:p>
    <w:p w14:paraId="1A0F85D4" w14:textId="7F038141" w:rsidR="00942E34" w:rsidRDefault="00C8032C" w:rsidP="00A421E0">
      <w:pPr>
        <w:pStyle w:val="Heading2"/>
      </w:pPr>
      <w:bookmarkStart w:id="79" w:name="_Toc129250961"/>
      <w:r>
        <w:t>3.5</w:t>
      </w:r>
      <w:r>
        <w:rPr>
          <w:rFonts w:hint="cs"/>
          <w:cs/>
        </w:rPr>
        <w:t xml:space="preserve"> การออกแบบหน้าจอ</w:t>
      </w:r>
      <w:bookmarkEnd w:id="79"/>
    </w:p>
    <w:p w14:paraId="4482A60F" w14:textId="405369BB" w:rsidR="005E14F9" w:rsidRDefault="005E14F9" w:rsidP="00A421E0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5B0BFBC8" w14:textId="0FF1573F" w:rsidR="005E14F9" w:rsidRDefault="005E14F9" w:rsidP="00A421E0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38ACD611" w14:textId="10D9DD82" w:rsidR="005E14F9" w:rsidRDefault="005E14F9" w:rsidP="00A421E0">
      <w:pPr>
        <w:jc w:val="thaiDistribute"/>
      </w:pPr>
      <w:r>
        <w:rPr>
          <w:cs/>
        </w:rPr>
        <w:tab/>
      </w:r>
    </w:p>
    <w:p w14:paraId="11137AA1" w14:textId="4CCE7DE5" w:rsidR="005E14F9" w:rsidRDefault="005E14F9" w:rsidP="00A421E0">
      <w:pPr>
        <w:jc w:val="thaiDistribute"/>
      </w:pPr>
      <w:r>
        <w:rPr>
          <w:cs/>
        </w:rPr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7777777" w:rsidR="005E14F9" w:rsidRPr="00264811" w:rsidRDefault="005E14F9" w:rsidP="00A421E0">
      <w:pPr>
        <w:jc w:val="center"/>
        <w:rPr>
          <w:cs/>
        </w:rPr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F41DA09" wp14:editId="3C5654BD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1" name="Text Box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0A957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DA09" id="Text Box 501" o:spid="_x0000_s1027" type="#_x0000_t202" style="position:absolute;left:0;text-align:left;margin-left:129.4pt;margin-top:29.05pt;width:16.6pt;height:15.6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" fillcolor="red" stroked="f" strokeweight="1pt">
                <v:textbox inset="0,0,0,0">
                  <w:txbxContent>
                    <w:p w14:paraId="77A0A957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6FDA11A" wp14:editId="5B1A3AB6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C8257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DA11A" id="Text Box 502" o:spid="_x0000_s1028" type="#_x0000_t202" style="position:absolute;left:0;text-align:left;margin-left:117pt;margin-top:100.35pt;width:16.6pt;height:15.6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" fillcolor="red" stroked="f" strokeweight="1pt">
                <v:textbox inset="0,0,0,0">
                  <w:txbxContent>
                    <w:p w14:paraId="72CC8257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84B30E9" wp14:editId="17A0177D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73829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B30E9" id="Text Box 48" o:spid="_x0000_s1029" type="#_x0000_t202" style="position:absolute;left:0;text-align:left;margin-left:268.85pt;margin-top:100.35pt;width:16.6pt;height:15.6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M&#13;&#10;wf+14gAAABABAAAPAAAAAAAAAAAAAAAAANgEAABkcnMvZG93bnJldi54bWxQSwUGAAAAAAQABADz&#13;&#10;AAAA5wUAAAAA&#13;&#10;" fillcolor="red" stroked="f" strokeweight="1pt">
                <v:textbox inset="0,0,0,0">
                  <w:txbxContent>
                    <w:p w14:paraId="69D73829" w14:textId="77777777" w:rsidR="005E14F9" w:rsidRPr="00757441" w:rsidRDefault="005E14F9" w:rsidP="005E14F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3B1DCC4" wp14:editId="096F3A8D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C97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B25E3B4" wp14:editId="479D37DF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F2639" id="Straight Arrow Connector 28" o:spid="_x0000_s1026" type="#_x0000_t32" style="position:absolute;margin-left:136.7pt;margin-top:84.6pt;width:32.35pt;height:16.75pt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5754ACA" wp14:editId="2FC30CFD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503" name="Straight Arrow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35DC0" id="Straight Arrow Connector 503" o:spid="_x0000_s1026" type="#_x0000_t32" style="position:absolute;margin-left:145.95pt;margin-top:12.65pt;width:32.35pt;height:16.75pt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68D60513" wp14:editId="758D8875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62CCB472" w:rsidR="005E14F9" w:rsidRDefault="005E14F9" w:rsidP="00A421E0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25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0" w:name="_Toc129586410"/>
      <w:r>
        <w:rPr>
          <w:rFonts w:hint="cs"/>
          <w:cs/>
        </w:rPr>
        <w:t>หน้าแรก</w:t>
      </w:r>
      <w:bookmarkEnd w:id="80"/>
    </w:p>
    <w:p w14:paraId="45BBEAF1" w14:textId="77777777" w:rsidR="005E14F9" w:rsidRPr="00264811" w:rsidRDefault="005E14F9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30E755" w14:textId="77777777" w:rsidR="005E14F9" w:rsidRPr="00264811" w:rsidRDefault="005E14F9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243CA613" w14:textId="38AB261C" w:rsidR="005E14F9" w:rsidRDefault="005E14F9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รายชื่อบริษัทแนะนำ</w:t>
      </w:r>
    </w:p>
    <w:p w14:paraId="18E1D059" w14:textId="183EDFC1" w:rsidR="005E14F9" w:rsidRDefault="005E14F9" w:rsidP="00A421E0">
      <w:r>
        <w:rPr>
          <w:cs/>
        </w:rPr>
        <w:lastRenderedPageBreak/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77777777" w:rsidR="005E14F9" w:rsidRPr="00264811" w:rsidRDefault="005E14F9" w:rsidP="00A421E0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20811E48" wp14:editId="14737A0A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FF47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11E48" id="Text Box 47" o:spid="_x0000_s1030" type="#_x0000_t202" style="position:absolute;left:0;text-align:left;margin-left:123.25pt;margin-top:27.65pt;width:16.6pt;height:15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CgneCK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631FF47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D1D88DB" wp14:editId="61180E60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A6873B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D88DB" id="Text Box 46" o:spid="_x0000_s1031" type="#_x0000_t202" style="position:absolute;left:0;text-align:left;margin-left:339.6pt;margin-top:88.6pt;width:16.6pt;height:15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8rgfQ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" fillcolor="red" stroked="f" strokeweight="1pt">
                <v:textbox inset="0,0,0,0">
                  <w:txbxContent>
                    <w:p w14:paraId="08A6873B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2EC6A63" wp14:editId="72BA5F48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1EAE3" id="Straight Arrow Connector 39" o:spid="_x0000_s1026" type="#_x0000_t32" style="position:absolute;margin-left:308.95pt;margin-top:85.45pt;width:25.45pt;height:6.9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2E64F27" wp14:editId="08779112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F0323F" id="Straight Arrow Connector 505" o:spid="_x0000_s1026" type="#_x0000_t32" style="position:absolute;margin-left:139.9pt;margin-top:11.15pt;width:32.35pt;height:16.75pt;flip:y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05036D" wp14:editId="51616D06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06AC4B99" w:rsidR="005E14F9" w:rsidRDefault="005E14F9" w:rsidP="00A421E0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26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81" w:name="_Toc129586411"/>
      <w:r>
        <w:rPr>
          <w:rFonts w:hint="cs"/>
          <w:cs/>
        </w:rPr>
        <w:t>หน้าเกี่ยวกับ</w:t>
      </w:r>
      <w:bookmarkEnd w:id="81"/>
    </w:p>
    <w:p w14:paraId="10C1D6DE" w14:textId="77777777" w:rsidR="005E14F9" w:rsidRPr="00264811" w:rsidRDefault="005E14F9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775CC867" w14:textId="77777777" w:rsidR="005E14F9" w:rsidRPr="00264811" w:rsidRDefault="005E14F9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รายละเอียดเกี่ยวกับเว็บไซต์</w:t>
      </w:r>
    </w:p>
    <w:p w14:paraId="6F6BAC67" w14:textId="423C5073" w:rsidR="005E14F9" w:rsidRDefault="005E14F9" w:rsidP="00A421E0"/>
    <w:p w14:paraId="1EE72C36" w14:textId="0E331789" w:rsidR="005E14F9" w:rsidRDefault="005E14F9" w:rsidP="00A421E0"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459B087F" w:rsidR="005E14F9" w:rsidRDefault="005E14F9" w:rsidP="00A421E0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7100A1" wp14:editId="4105E79A">
                <wp:simplePos x="0" y="0"/>
                <wp:positionH relativeFrom="column">
                  <wp:posOffset>5098415</wp:posOffset>
                </wp:positionH>
                <wp:positionV relativeFrom="paragraph">
                  <wp:posOffset>1416685</wp:posOffset>
                </wp:positionV>
                <wp:extent cx="210185" cy="201295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E772D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00A1" id="Text Box 52" o:spid="_x0000_s1032" type="#_x0000_t202" style="position:absolute;left:0;text-align:left;margin-left:401.45pt;margin-top:111.55pt;width:16.55pt;height:15.8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/KTfQIAAGo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" fillcolor="red" stroked="f" strokeweight="1pt">
                <v:textbox inset="0,0,0,0">
                  <w:txbxContent>
                    <w:p w14:paraId="28AE772D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C9725B2" wp14:editId="46FF08EB">
                <wp:simplePos x="0" y="0"/>
                <wp:positionH relativeFrom="column">
                  <wp:posOffset>4455160</wp:posOffset>
                </wp:positionH>
                <wp:positionV relativeFrom="paragraph">
                  <wp:posOffset>1486535</wp:posOffset>
                </wp:positionV>
                <wp:extent cx="714375" cy="140970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140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C3BA" id="Straight Arrow Connector 51" o:spid="_x0000_s1026" type="#_x0000_t32" style="position:absolute;margin-left:350.8pt;margin-top:117.05pt;width:56.25pt;height:11.1pt;flip:x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92F5814" wp14:editId="2F5ABC85">
                <wp:simplePos x="0" y="0"/>
                <wp:positionH relativeFrom="column">
                  <wp:posOffset>2698115</wp:posOffset>
                </wp:positionH>
                <wp:positionV relativeFrom="paragraph">
                  <wp:posOffset>303530</wp:posOffset>
                </wp:positionV>
                <wp:extent cx="210185" cy="198120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7F78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5814" id="Text Box 45" o:spid="_x0000_s1033" type="#_x0000_t202" style="position:absolute;left:0;text-align:left;margin-left:212.45pt;margin-top:23.9pt;width:16.55pt;height:15.6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" fillcolor="red" stroked="f" strokeweight="1pt">
                <v:textbox inset="0,0,0,0">
                  <w:txbxContent>
                    <w:p w14:paraId="1B17F78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0062352" wp14:editId="2E709040">
                <wp:simplePos x="0" y="0"/>
                <wp:positionH relativeFrom="column">
                  <wp:posOffset>2556819</wp:posOffset>
                </wp:positionH>
                <wp:positionV relativeFrom="paragraph">
                  <wp:posOffset>150134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5C725" id="Straight Arrow Connector 43" o:spid="_x0000_s1026" type="#_x0000_t32" style="position:absolute;margin-left:201.3pt;margin-top:11.8pt;width:16.85pt;height:16.7pt;flip:x y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9010ADA" wp14:editId="7544BEED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168118BE" w:rsidR="005E14F9" w:rsidRDefault="005E14F9" w:rsidP="00A421E0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27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2" w:name="_Toc129586412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82"/>
    </w:p>
    <w:p w14:paraId="3C8E1C6C" w14:textId="77777777" w:rsidR="005E14F9" w:rsidRPr="00264811" w:rsidRDefault="005E14F9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32E529AF" w14:textId="77777777" w:rsidR="005E14F9" w:rsidRPr="00264811" w:rsidRDefault="005E14F9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4FE3A024" w14:textId="40908656" w:rsidR="005E14F9" w:rsidRDefault="005E14F9" w:rsidP="00A421E0">
      <w:pPr>
        <w:spacing w:line="259" w:lineRule="auto"/>
      </w:pPr>
      <w:r>
        <w:br w:type="page"/>
      </w:r>
    </w:p>
    <w:p w14:paraId="732C7325" w14:textId="6EF8E38B" w:rsidR="005E14F9" w:rsidRDefault="005E14F9" w:rsidP="00A421E0">
      <w:r>
        <w:lastRenderedPageBreak/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4825616B" w:rsidR="005E14F9" w:rsidRDefault="00D36391" w:rsidP="00A421E0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797C464" wp14:editId="479C0980">
                <wp:simplePos x="0" y="0"/>
                <wp:positionH relativeFrom="column">
                  <wp:posOffset>4885690</wp:posOffset>
                </wp:positionH>
                <wp:positionV relativeFrom="paragraph">
                  <wp:posOffset>1407160</wp:posOffset>
                </wp:positionV>
                <wp:extent cx="210185" cy="201295"/>
                <wp:effectExtent l="0" t="0" r="5715" b="190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3823CB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C464" id="Text Box 534" o:spid="_x0000_s1034" type="#_x0000_t202" style="position:absolute;left:0;text-align:left;margin-left:384.7pt;margin-top:110.8pt;width:16.55pt;height:15.8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8vTfQIAAGo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" fillcolor="red" stroked="f" strokeweight="1pt">
                <v:textbox inset="0,0,0,0">
                  <w:txbxContent>
                    <w:p w14:paraId="613823CB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50595C7" wp14:editId="72266FCD">
                <wp:simplePos x="0" y="0"/>
                <wp:positionH relativeFrom="column">
                  <wp:posOffset>4538980</wp:posOffset>
                </wp:positionH>
                <wp:positionV relativeFrom="paragraph">
                  <wp:posOffset>1475105</wp:posOffset>
                </wp:positionV>
                <wp:extent cx="414655" cy="45085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65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2C2B" id="Straight Arrow Connector 56" o:spid="_x0000_s1026" type="#_x0000_t32" style="position:absolute;margin-left:357.4pt;margin-top:116.15pt;width:32.65pt;height:3.55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02025F0" wp14:editId="52250B11">
                <wp:simplePos x="0" y="0"/>
                <wp:positionH relativeFrom="column">
                  <wp:posOffset>1847215</wp:posOffset>
                </wp:positionH>
                <wp:positionV relativeFrom="paragraph">
                  <wp:posOffset>350520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9E4A6" w14:textId="77777777" w:rsidR="00D36391" w:rsidRPr="00757441" w:rsidRDefault="00D36391" w:rsidP="00D3639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25F0" id="Text Box 55" o:spid="_x0000_s1035" type="#_x0000_t202" style="position:absolute;left:0;text-align:left;margin-left:145.45pt;margin-top:27.6pt;width:16.55pt;height:15.6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" fillcolor="red" stroked="f" strokeweight="1pt">
                <v:textbox inset="0,0,0,0">
                  <w:txbxContent>
                    <w:p w14:paraId="36B9E4A6" w14:textId="77777777" w:rsidR="00D36391" w:rsidRPr="00757441" w:rsidRDefault="00D36391" w:rsidP="00D3639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5A1B74F" wp14:editId="36AC16B0">
                <wp:simplePos x="0" y="0"/>
                <wp:positionH relativeFrom="column">
                  <wp:posOffset>2018614</wp:posOffset>
                </wp:positionH>
                <wp:positionV relativeFrom="paragraph">
                  <wp:posOffset>141468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84E9" id="Straight Arrow Connector 54" o:spid="_x0000_s1026" type="#_x0000_t32" style="position:absolute;margin-left:158.95pt;margin-top:11.15pt;width:25.7pt;height:16.45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CklGlD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58B4EB25" wp14:editId="2FADBF57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0557E8D1" w:rsidR="00D36391" w:rsidRDefault="00D36391" w:rsidP="00A421E0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28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3" w:name="_Toc129586413"/>
      <w:r w:rsidRPr="00264811">
        <w:rPr>
          <w:rFonts w:hint="cs"/>
          <w:cs/>
        </w:rPr>
        <w:t>หน้าแสดงรายชื่อบริษัททั้งหมด</w:t>
      </w:r>
      <w:bookmarkEnd w:id="83"/>
    </w:p>
    <w:p w14:paraId="11412947" w14:textId="77777777" w:rsidR="00D36391" w:rsidRPr="00264811" w:rsidRDefault="00D36391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0BD955BF" w14:textId="77777777" w:rsidR="00D36391" w:rsidRPr="00264811" w:rsidRDefault="00D36391" w:rsidP="00A421E0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5BC03C92" w14:textId="4CA61C5D" w:rsidR="00D36391" w:rsidRDefault="00D36391" w:rsidP="00A421E0"/>
    <w:p w14:paraId="1B9B0164" w14:textId="20E6C514" w:rsidR="00D36391" w:rsidRDefault="00D36391" w:rsidP="00A421E0">
      <w:r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579E8AA1" w:rsidR="00D36391" w:rsidRDefault="00D36391" w:rsidP="00A421E0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991F2B6" wp14:editId="3E36CE8B">
                <wp:simplePos x="0" y="0"/>
                <wp:positionH relativeFrom="column">
                  <wp:posOffset>1325245</wp:posOffset>
                </wp:positionH>
                <wp:positionV relativeFrom="paragraph">
                  <wp:posOffset>363855</wp:posOffset>
                </wp:positionV>
                <wp:extent cx="210185" cy="201295"/>
                <wp:effectExtent l="0" t="0" r="5715" b="1905"/>
                <wp:wrapNone/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C028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F2B6" id="Text Box 537" o:spid="_x0000_s1036" type="#_x0000_t202" style="position:absolute;left:0;text-align:left;margin-left:104.35pt;margin-top:28.65pt;width:16.55pt;height:15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" fillcolor="red" stroked="f" strokeweight="1pt">
                <v:textbox inset="0,0,0,0">
                  <w:txbxContent>
                    <w:p w14:paraId="6CB4C028" w14:textId="77777777" w:rsidR="00D36391" w:rsidRPr="00757441" w:rsidRDefault="00D36391" w:rsidP="00D3639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35FB71F" wp14:editId="5039386F">
                <wp:simplePos x="0" y="0"/>
                <wp:positionH relativeFrom="column">
                  <wp:posOffset>2560955</wp:posOffset>
                </wp:positionH>
                <wp:positionV relativeFrom="paragraph">
                  <wp:posOffset>1102995</wp:posOffset>
                </wp:positionV>
                <wp:extent cx="506095" cy="290195"/>
                <wp:effectExtent l="25400" t="25400" r="14605" b="14605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095" cy="290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A86B8" id="Straight Arrow Connector 538" o:spid="_x0000_s1026" type="#_x0000_t32" style="position:absolute;margin-left:201.65pt;margin-top:86.85pt;width:39.85pt;height:22.85pt;flip:x 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090ED0" wp14:editId="4849BF35">
                <wp:simplePos x="0" y="0"/>
                <wp:positionH relativeFrom="column">
                  <wp:posOffset>2997835</wp:posOffset>
                </wp:positionH>
                <wp:positionV relativeFrom="paragraph">
                  <wp:posOffset>1290320</wp:posOffset>
                </wp:positionV>
                <wp:extent cx="210185" cy="201295"/>
                <wp:effectExtent l="0" t="0" r="5715" b="1905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DCA2D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0ED0" id="Text Box 539" o:spid="_x0000_s1037" type="#_x0000_t202" style="position:absolute;left:0;text-align:left;margin-left:236.05pt;margin-top:101.6pt;width:16.55pt;height:15.8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2uVfQ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" fillcolor="red" stroked="f" strokeweight="1pt">
                <v:textbox inset="0,0,0,0">
                  <w:txbxContent>
                    <w:p w14:paraId="4D1DCA2D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5EC64ED" wp14:editId="5C5F1F89">
                <wp:simplePos x="0" y="0"/>
                <wp:positionH relativeFrom="column">
                  <wp:posOffset>4227195</wp:posOffset>
                </wp:positionH>
                <wp:positionV relativeFrom="paragraph">
                  <wp:posOffset>1946910</wp:posOffset>
                </wp:positionV>
                <wp:extent cx="782955" cy="184150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FA2A" id="Straight Arrow Connector 63" o:spid="_x0000_s1026" type="#_x0000_t32" style="position:absolute;margin-left:332.85pt;margin-top:153.3pt;width:61.65pt;height:14.5pt;flip:x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A93ED3C" wp14:editId="3D5E0E80">
                <wp:simplePos x="0" y="0"/>
                <wp:positionH relativeFrom="column">
                  <wp:posOffset>1501775</wp:posOffset>
                </wp:positionH>
                <wp:positionV relativeFrom="paragraph">
                  <wp:posOffset>158115</wp:posOffset>
                </wp:positionV>
                <wp:extent cx="337820" cy="247650"/>
                <wp:effectExtent l="12700" t="25400" r="30480" b="19050"/>
                <wp:wrapNone/>
                <wp:docPr id="536" name="Straight Arrow Connector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944ED" id="Straight Arrow Connector 536" o:spid="_x0000_s1026" type="#_x0000_t32" style="position:absolute;margin-left:118.25pt;margin-top:12.45pt;width:26.6pt;height:19.5pt;flip: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49FC310" wp14:editId="6ADD0D8F">
                <wp:simplePos x="0" y="0"/>
                <wp:positionH relativeFrom="column">
                  <wp:posOffset>4940935</wp:posOffset>
                </wp:positionH>
                <wp:positionV relativeFrom="paragraph">
                  <wp:posOffset>1880218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D73BF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FC310" id="Text Box 64" o:spid="_x0000_s1038" type="#_x0000_t202" style="position:absolute;left:0;text-align:left;margin-left:389.05pt;margin-top:148.05pt;width:16.6pt;height:15.8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RSP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" fillcolor="red" stroked="f" strokeweight="1pt">
                <v:textbox inset="0,0,0,0">
                  <w:txbxContent>
                    <w:p w14:paraId="1D2D73BF" w14:textId="77777777" w:rsidR="00D36391" w:rsidRPr="00757441" w:rsidRDefault="00D36391" w:rsidP="00D36391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22AF7983" wp14:editId="40D55A1A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17E24459" w:rsidR="00D36391" w:rsidRDefault="00D36391" w:rsidP="00A421E0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29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4" w:name="_Toc129586414"/>
      <w:r w:rsidRPr="00264811">
        <w:rPr>
          <w:rFonts w:hint="cs"/>
          <w:cs/>
        </w:rPr>
        <w:t>หน้าแสดงผลลัพธ์รายชื่อบริษัท</w:t>
      </w:r>
      <w:bookmarkEnd w:id="84"/>
    </w:p>
    <w:p w14:paraId="21F52B2A" w14:textId="77777777" w:rsidR="00D36391" w:rsidRPr="00264811" w:rsidRDefault="00D36391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85B110" w14:textId="77777777" w:rsidR="00D36391" w:rsidRPr="00264811" w:rsidRDefault="00D36391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7FEAF41A" w14:textId="3AC89E94" w:rsidR="00D469C7" w:rsidRDefault="00D36391" w:rsidP="00A421E0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ผลลัพธ์รายชื่อบริษัทที่อยู่ในกลุ่มที่คล้ายคลึงกับความสนใจ</w:t>
      </w:r>
    </w:p>
    <w:p w14:paraId="0B18357C" w14:textId="3ACAE7C3" w:rsidR="00D469C7" w:rsidRDefault="00D469C7" w:rsidP="00A421E0">
      <w:pPr>
        <w:spacing w:line="259" w:lineRule="auto"/>
      </w:pPr>
      <w:r>
        <w:br w:type="page"/>
      </w:r>
    </w:p>
    <w:p w14:paraId="05551EC6" w14:textId="385CEDC3" w:rsidR="00D469C7" w:rsidRDefault="00D469C7" w:rsidP="00A421E0">
      <w:pPr>
        <w:spacing w:line="259" w:lineRule="auto"/>
      </w:pPr>
      <w:r>
        <w:lastRenderedPageBreak/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071FF549" w:rsidR="00D469C7" w:rsidRDefault="00D469C7" w:rsidP="00A421E0">
      <w:pPr>
        <w:spacing w:line="259" w:lineRule="auto"/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59BD00D" wp14:editId="6DA8FDDD">
                <wp:simplePos x="0" y="0"/>
                <wp:positionH relativeFrom="column">
                  <wp:posOffset>3742055</wp:posOffset>
                </wp:positionH>
                <wp:positionV relativeFrom="paragraph">
                  <wp:posOffset>989965</wp:posOffset>
                </wp:positionV>
                <wp:extent cx="210185" cy="201295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A65B7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BD00D" id="Text Box 74" o:spid="_x0000_s1039" type="#_x0000_t202" style="position:absolute;left:0;text-align:left;margin-left:294.65pt;margin-top:77.95pt;width:16.55pt;height:15.8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z5BfgIAAGsFAAAOAAAAZHJzL2Uyb0RvYy54bWysVNtu2zAMfR+wfxD0vtjJkK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" fillcolor="red" stroked="f" strokeweight="1pt">
                <v:textbox inset="0,0,0,0">
                  <w:txbxContent>
                    <w:p w14:paraId="54DA65B7" w14:textId="77777777" w:rsidR="00D469C7" w:rsidRPr="00757441" w:rsidRDefault="00D469C7" w:rsidP="00D469C7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D90BED9" wp14:editId="61BB689B">
                <wp:simplePos x="0" y="0"/>
                <wp:positionH relativeFrom="column">
                  <wp:posOffset>3028315</wp:posOffset>
                </wp:positionH>
                <wp:positionV relativeFrom="paragraph">
                  <wp:posOffset>1069975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0A40" id="Straight Arrow Connector 73" o:spid="_x0000_s1026" type="#_x0000_t32" style="position:absolute;margin-left:238.45pt;margin-top:84.25pt;width:61.65pt;height:14.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qeQPXe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CB5CE" wp14:editId="2526EF69">
                <wp:simplePos x="0" y="0"/>
                <wp:positionH relativeFrom="column">
                  <wp:posOffset>2611755</wp:posOffset>
                </wp:positionH>
                <wp:positionV relativeFrom="paragraph">
                  <wp:posOffset>900430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40530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B5CE" id="Text Box 72" o:spid="_x0000_s1040" type="#_x0000_t202" style="position:absolute;left:0;text-align:left;margin-left:205.65pt;margin-top:70.9pt;width:16.55pt;height:15.8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pqMfgIAAGsFAAAOAAAAZHJzL2Uyb0RvYy54bWysVNtu2zAMfR+wfxD0vtgJlq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" fillcolor="red" stroked="f" strokeweight="1pt">
                <v:textbox inset="0,0,0,0">
                  <w:txbxContent>
                    <w:p w14:paraId="60540530" w14:textId="77777777" w:rsidR="00D469C7" w:rsidRPr="00757441" w:rsidRDefault="00D469C7" w:rsidP="00D469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3D3495B" wp14:editId="43F18FD0">
                <wp:simplePos x="0" y="0"/>
                <wp:positionH relativeFrom="column">
                  <wp:posOffset>1936750</wp:posOffset>
                </wp:positionH>
                <wp:positionV relativeFrom="paragraph">
                  <wp:posOffset>903605</wp:posOffset>
                </wp:positionV>
                <wp:extent cx="624840" cy="86360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4840" cy="86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9079" id="Straight Arrow Connector 71" o:spid="_x0000_s1026" type="#_x0000_t32" style="position:absolute;margin-left:152.5pt;margin-top:71.15pt;width:49.2pt;height:6.8pt;flip:x 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F265D72" wp14:editId="75B1E02A">
                <wp:simplePos x="0" y="0"/>
                <wp:positionH relativeFrom="column">
                  <wp:posOffset>2291080</wp:posOffset>
                </wp:positionH>
                <wp:positionV relativeFrom="paragraph">
                  <wp:posOffset>494030</wp:posOffset>
                </wp:positionV>
                <wp:extent cx="210185" cy="201295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C1162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65D72" id="Text Box 69" o:spid="_x0000_s1041" type="#_x0000_t202" style="position:absolute;left:0;text-align:left;margin-left:180.4pt;margin-top:38.9pt;width:16.55pt;height:15.8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" fillcolor="red" stroked="f" strokeweight="1pt">
                <v:textbox inset="0,0,0,0">
                  <w:txbxContent>
                    <w:p w14:paraId="6DAC1162" w14:textId="77777777" w:rsidR="00D469C7" w:rsidRPr="00757441" w:rsidRDefault="00D469C7" w:rsidP="00D469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E7DEBD3" wp14:editId="4BA0DFAD">
                <wp:simplePos x="0" y="0"/>
                <wp:positionH relativeFrom="column">
                  <wp:posOffset>1664970</wp:posOffset>
                </wp:positionH>
                <wp:positionV relativeFrom="paragraph">
                  <wp:posOffset>543560</wp:posOffset>
                </wp:positionV>
                <wp:extent cx="626745" cy="100330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6745" cy="10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6FF99" id="Straight Arrow Connector 68" o:spid="_x0000_s1026" type="#_x0000_t32" style="position:absolute;margin-left:131.1pt;margin-top:42.8pt;width:49.35pt;height:7.9pt;flip:x 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DB70289" wp14:editId="77CB419B">
                <wp:simplePos x="0" y="0"/>
                <wp:positionH relativeFrom="column">
                  <wp:posOffset>2818130</wp:posOffset>
                </wp:positionH>
                <wp:positionV relativeFrom="paragraph">
                  <wp:posOffset>247015</wp:posOffset>
                </wp:positionV>
                <wp:extent cx="210185" cy="201295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F897C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0289" id="Text Box 67" o:spid="_x0000_s1042" type="#_x0000_t202" style="position:absolute;left:0;text-align:left;margin-left:221.9pt;margin-top:19.45pt;width:16.55pt;height:15.8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Ps9YfgIAAGs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YbIcD6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" fillcolor="red" stroked="f" strokeweight="1pt">
                <v:textbox inset="0,0,0,0">
                  <w:txbxContent>
                    <w:p w14:paraId="177F897C" w14:textId="77777777" w:rsidR="00D469C7" w:rsidRPr="00757441" w:rsidRDefault="00D469C7" w:rsidP="00D469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E546224" wp14:editId="351C4F58">
                <wp:simplePos x="0" y="0"/>
                <wp:positionH relativeFrom="column">
                  <wp:posOffset>2013036</wp:posOffset>
                </wp:positionH>
                <wp:positionV relativeFrom="paragraph">
                  <wp:posOffset>162045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257E" id="Straight Arrow Connector 66" o:spid="_x0000_s1026" type="#_x0000_t32" style="position:absolute;margin-left:158.5pt;margin-top:12.75pt;width:63.55pt;height:13.6pt;flip:x 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7699733D" wp14:editId="77E6DF72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7F6727D9" w:rsidR="00D469C7" w:rsidRDefault="00D469C7" w:rsidP="00A421E0">
      <w:pPr>
        <w:pStyle w:val="Caption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30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85" w:name="_Toc129586415"/>
      <w:r w:rsidRPr="00264811">
        <w:rPr>
          <w:rFonts w:hint="cs"/>
          <w:cs/>
        </w:rPr>
        <w:t>หน้าแสดงข้อมูลบริษัท</w:t>
      </w:r>
      <w:bookmarkEnd w:id="85"/>
    </w:p>
    <w:p w14:paraId="3455B16E" w14:textId="77777777" w:rsidR="00D469C7" w:rsidRPr="00264811" w:rsidRDefault="00D469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6848A99" w14:textId="77777777" w:rsidR="00D469C7" w:rsidRPr="00264811" w:rsidRDefault="00D469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ชื่อบริษัท</w:t>
      </w:r>
    </w:p>
    <w:p w14:paraId="35C5EDEB" w14:textId="77777777" w:rsidR="00D469C7" w:rsidRPr="00264811" w:rsidRDefault="00D469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ที่อยู่และข้อมูลติดต่อบริษัท</w:t>
      </w:r>
    </w:p>
    <w:p w14:paraId="05451E27" w14:textId="77777777" w:rsidR="00D469C7" w:rsidRPr="00264811" w:rsidRDefault="00D469C7" w:rsidP="00A421E0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>รูปแบบรายละเอียดธุรกิจของบริษัท</w:t>
      </w:r>
    </w:p>
    <w:p w14:paraId="6BAE4E92" w14:textId="18948456" w:rsidR="00D469C7" w:rsidRPr="00D469C7" w:rsidRDefault="00351901" w:rsidP="00A421E0">
      <w:pPr>
        <w:spacing w:line="259" w:lineRule="auto"/>
      </w:pPr>
      <w:r>
        <w:br w:type="page"/>
      </w:r>
    </w:p>
    <w:p w14:paraId="7D7568FF" w14:textId="2EFECCE3" w:rsidR="00307F65" w:rsidRDefault="00307F65" w:rsidP="00A421E0">
      <w:pPr>
        <w:pStyle w:val="Heading1"/>
      </w:pPr>
      <w:bookmarkStart w:id="86" w:name="_Toc104142072"/>
      <w:bookmarkStart w:id="87" w:name="_Toc104294414"/>
      <w:bookmarkStart w:id="88" w:name="_Toc129250962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86"/>
      <w:bookmarkEnd w:id="87"/>
      <w:bookmarkEnd w:id="88"/>
      <w:r>
        <w:br/>
      </w:r>
    </w:p>
    <w:p w14:paraId="47163723" w14:textId="61E64E05" w:rsidR="00C74477" w:rsidRDefault="00C74477" w:rsidP="00A421E0">
      <w:pPr>
        <w:pStyle w:val="Style1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47E04596" w:rsidR="00C74477" w:rsidRPr="00C74477" w:rsidRDefault="00862C1F" w:rsidP="00A421E0">
      <w:pPr>
        <w:pStyle w:val="Heading2"/>
      </w:pPr>
      <w:bookmarkStart w:id="89" w:name="_Toc129250963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 xml:space="preserve">การวิเคราะห์และการทำ </w:t>
      </w:r>
      <w:r w:rsidR="00C74477">
        <w:t>Word segmentation</w:t>
      </w:r>
      <w:bookmarkEnd w:id="89"/>
    </w:p>
    <w:p w14:paraId="7079D0E1" w14:textId="247848FD" w:rsidR="00862C1F" w:rsidRDefault="00376599" w:rsidP="00A421E0">
      <w:pPr>
        <w:pStyle w:val="Style1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A421E0">
      <w:pPr>
        <w:pStyle w:val="Style1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A421E0">
      <w:pPr>
        <w:pStyle w:val="Style1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A421E0">
      <w:pPr>
        <w:pStyle w:val="Style1"/>
        <w:ind w:firstLine="0"/>
      </w:pPr>
    </w:p>
    <w:p w14:paraId="79A5284D" w14:textId="61A41A7D" w:rsidR="00C74477" w:rsidRDefault="00C74477" w:rsidP="00A421E0">
      <w:pPr>
        <w:pStyle w:val="Style1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77777777" w:rsidR="001D1277" w:rsidRPr="00264811" w:rsidRDefault="001D1277" w:rsidP="00A421E0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>เช่น และ ที่ นี้ อื่น เป็นต้น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A421E0">
      <w:pPr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A421E0">
      <w:pPr>
        <w:pStyle w:val="Style1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 w:rsidP="00A421E0">
      <w:pPr>
        <w:pStyle w:val="Style1"/>
        <w:numPr>
          <w:ilvl w:val="0"/>
          <w:numId w:val="9"/>
        </w:numPr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A421E0">
      <w:pPr>
        <w:pStyle w:val="Style1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 w:rsidP="00A421E0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 w:rsidP="00A421E0">
      <w:pPr>
        <w:pStyle w:val="Style1"/>
        <w:numPr>
          <w:ilvl w:val="0"/>
          <w:numId w:val="10"/>
        </w:numPr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 w:rsidP="00A421E0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A421E0">
      <w:pPr>
        <w:pStyle w:val="Style1"/>
        <w:ind w:firstLine="0"/>
      </w:pPr>
      <w:r w:rsidRPr="00264811">
        <w:rPr>
          <w:rFonts w:hint="cs"/>
          <w:cs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A421E0">
      <w:pPr>
        <w:pStyle w:val="Style1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D77BBD" wp14:editId="01D2A3BD">
            <wp:extent cx="5600700" cy="3402965"/>
            <wp:effectExtent l="0" t="0" r="0" b="0"/>
            <wp:docPr id="567" name="Picture 5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176B1D67" w:rsidR="00C07C33" w:rsidRDefault="00C07C33" w:rsidP="00A421E0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31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0" w:name="_Toc129586416"/>
      <w:r w:rsidRPr="00264811">
        <w:rPr>
          <w:rFonts w:hint="cs"/>
          <w:cs/>
        </w:rPr>
        <w:t>ตัวอย่างข้อมูลต้นฉบับ</w:t>
      </w:r>
      <w:bookmarkEnd w:id="90"/>
    </w:p>
    <w:p w14:paraId="72ECF244" w14:textId="07171F41" w:rsidR="00C07C33" w:rsidRDefault="00C07C33" w:rsidP="00A421E0"/>
    <w:p w14:paraId="1D16C088" w14:textId="250A2D88" w:rsidR="00C07C33" w:rsidRDefault="00C07C33" w:rsidP="00A421E0">
      <w:r>
        <w:rPr>
          <w:noProof/>
        </w:rPr>
        <w:drawing>
          <wp:inline distT="0" distB="0" distL="0" distR="0" wp14:anchorId="4AC1B9B5" wp14:editId="28C4E822">
            <wp:extent cx="5600700" cy="3402965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7144D95F" w:rsidR="00C07C33" w:rsidRDefault="00C07C33" w:rsidP="00A421E0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32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1" w:name="_Toc129586417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91"/>
      <w:proofErr w:type="spellEnd"/>
    </w:p>
    <w:p w14:paraId="5E88B755" w14:textId="56E4DD4E" w:rsidR="00E24481" w:rsidRDefault="00E24481" w:rsidP="00A421E0">
      <w:r>
        <w:rPr>
          <w:noProof/>
        </w:rPr>
        <w:lastRenderedPageBreak/>
        <w:drawing>
          <wp:inline distT="0" distB="0" distL="0" distR="0" wp14:anchorId="35B59790" wp14:editId="2461CC3C">
            <wp:extent cx="5600700" cy="3402965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210267C8" w:rsidR="00E24481" w:rsidRDefault="00E24481" w:rsidP="00A421E0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33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2" w:name="_Toc129586418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92"/>
    </w:p>
    <w:p w14:paraId="7D94D353" w14:textId="517BFFFA" w:rsidR="00E24481" w:rsidRDefault="00E24481" w:rsidP="00A421E0"/>
    <w:p w14:paraId="1D17F828" w14:textId="1E44D8A8" w:rsidR="00E24481" w:rsidRDefault="00E24481" w:rsidP="00A421E0">
      <w:r>
        <w:rPr>
          <w:noProof/>
        </w:rPr>
        <w:drawing>
          <wp:inline distT="0" distB="0" distL="0" distR="0" wp14:anchorId="242ED212" wp14:editId="14CD2D05">
            <wp:extent cx="5600700" cy="340296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7AAB8EB5" w:rsidR="00E24481" w:rsidRDefault="00E24481" w:rsidP="00A421E0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34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3" w:name="_Toc129586419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93"/>
      <w:proofErr w:type="spellEnd"/>
    </w:p>
    <w:p w14:paraId="6DC54BBA" w14:textId="6FC31BBC" w:rsidR="00C256DE" w:rsidRDefault="00C256DE" w:rsidP="00A421E0">
      <w:pPr>
        <w:spacing w:line="259" w:lineRule="auto"/>
      </w:pPr>
      <w:r>
        <w:br w:type="page"/>
      </w:r>
    </w:p>
    <w:p w14:paraId="2B0BEA1E" w14:textId="209D0607" w:rsidR="00C256DE" w:rsidRDefault="00C256DE" w:rsidP="00A421E0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ผลการทดสอบความแม่นยำการตัดคำ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A421E0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A421E0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A421E0">
            <w:pPr>
              <w:jc w:val="thaiDistribute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A421E0">
            <w:pPr>
              <w:jc w:val="thaiDistribute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A421E0">
            <w:pPr>
              <w:jc w:val="thaiDistribute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A421E0">
            <w:pPr>
              <w:jc w:val="thaiDistribute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A421E0">
            <w:pPr>
              <w:jc w:val="thaiDistribute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A421E0">
            <w:pPr>
              <w:jc w:val="thaiDistribute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A421E0">
      <w:pPr>
        <w:rPr>
          <w:b/>
          <w:bCs/>
        </w:rPr>
      </w:pPr>
    </w:p>
    <w:p w14:paraId="7C541304" w14:textId="3F86FE3D" w:rsidR="00C256DE" w:rsidRPr="00C256DE" w:rsidRDefault="00C256DE" w:rsidP="00A421E0">
      <w:pPr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 xml:space="preserve">จากการทดลองพบว่า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นั้นมีความแม่นยำ</w:t>
      </w:r>
      <w:r>
        <w:br/>
      </w:r>
      <w:r w:rsidRPr="00264811">
        <w:rPr>
          <w:rFonts w:hint="cs"/>
          <w:cs/>
        </w:rPr>
        <w:t xml:space="preserve">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 xml:space="preserve">ค่าความแม่นยำอยู่ที่ </w:t>
      </w:r>
      <w:r w:rsidRPr="00264811">
        <w:rPr>
          <w:rFonts w:hint="cs"/>
        </w:rPr>
        <w:t xml:space="preserve">83.04% </w:t>
      </w:r>
      <w:r w:rsidRPr="00264811">
        <w:rPr>
          <w:rFonts w:hint="cs"/>
          <w:cs/>
        </w:rPr>
        <w:t>และ</w:t>
      </w:r>
      <w:r w:rsidRPr="00264811">
        <w:rPr>
          <w:rFonts w:hint="cs"/>
          <w:cs/>
        </w:rPr>
        <w:br/>
        <w:t xml:space="preserve">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A421E0">
      <w:pPr>
        <w:pStyle w:val="ListParagraph"/>
        <w:tabs>
          <w:tab w:val="left" w:pos="540"/>
          <w:tab w:val="left" w:pos="7290"/>
        </w:tabs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E049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43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AvTGwIAADM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3D0085B7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6C2CAB7F" w:rsidR="00AE700F" w:rsidRDefault="00AE700F" w:rsidP="00A421E0">
      <w:pPr>
        <w:pStyle w:val="Caption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35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4" w:name="_Toc129586420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94"/>
      <w:proofErr w:type="spellEnd"/>
    </w:p>
    <w:p w14:paraId="04BC8EE7" w14:textId="77777777" w:rsidR="00944876" w:rsidRPr="00944876" w:rsidRDefault="00944876" w:rsidP="00A421E0"/>
    <w:p w14:paraId="4E844EDE" w14:textId="50C2E452" w:rsidR="004A6A93" w:rsidRDefault="00CB34FA" w:rsidP="00A421E0">
      <w:pPr>
        <w:ind w:firstLine="720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5FBE04AA" w14:textId="7455FAC5" w:rsidR="00944876" w:rsidRDefault="00944876" w:rsidP="00A421E0">
      <w:pPr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 xml:space="preserve"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โดยการวัดจากน้ำหนักของคำด้วยวิธีดังกล่าวดังภาพที่ </w:t>
      </w:r>
      <w:r w:rsidRPr="00264811">
        <w:rPr>
          <w:rFonts w:hint="cs"/>
        </w:rPr>
        <w:t xml:space="preserve">30 </w:t>
      </w:r>
      <w:r w:rsidRPr="00264811">
        <w:rPr>
          <w:rFonts w:hint="cs"/>
          <w:cs/>
        </w:rPr>
        <w:t xml:space="preserve">ที่แสดงการตัดคำและเรียงจากน้ำหนักของคำ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อันดับแรก</w:t>
      </w:r>
    </w:p>
    <w:p w14:paraId="21825719" w14:textId="6568E521" w:rsidR="00944876" w:rsidRDefault="00944876" w:rsidP="00A421E0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"https://github.com/slapexs/final_project/blob/develop/screenshort/sample_tfidf.png?raw=true"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68482988" wp14:editId="580F7E30">
            <wp:extent cx="4320000" cy="2093378"/>
            <wp:effectExtent l="0" t="0" r="0" b="0"/>
            <wp:docPr id="76" name="Picture 7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042B2033" w14:textId="61467F81" w:rsidR="00944876" w:rsidRDefault="00944876" w:rsidP="00A421E0">
      <w:pPr>
        <w:pStyle w:val="Caption"/>
      </w:pPr>
      <w:r w:rsidRPr="00944876">
        <w:rPr>
          <w:b/>
          <w:bCs/>
          <w:cs/>
        </w:rPr>
        <w:t xml:space="preserve">ภาพที่ </w:t>
      </w:r>
      <w:r w:rsidRPr="00944876">
        <w:rPr>
          <w:b/>
          <w:bCs/>
          <w:cs/>
        </w:rPr>
        <w:fldChar w:fldCharType="begin"/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</w:rPr>
        <w:instrText xml:space="preserve">SEQ </w:instrText>
      </w:r>
      <w:r w:rsidRPr="00944876">
        <w:rPr>
          <w:b/>
          <w:bCs/>
          <w:cs/>
        </w:rPr>
        <w:instrText xml:space="preserve">ภาพที่ </w:instrText>
      </w:r>
      <w:r w:rsidRPr="00944876">
        <w:rPr>
          <w:b/>
          <w:bCs/>
        </w:rPr>
        <w:instrText>\* ARABIC</w:instrText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36</w:t>
      </w:r>
      <w:r w:rsidRPr="00944876">
        <w:rPr>
          <w:b/>
          <w:bCs/>
          <w:cs/>
        </w:rPr>
        <w:fldChar w:fldCharType="end"/>
      </w:r>
      <w:r>
        <w:t xml:space="preserve"> </w:t>
      </w:r>
      <w:bookmarkStart w:id="95" w:name="_Toc129586421"/>
      <w:r w:rsidRPr="00264811">
        <w:rPr>
          <w:rFonts w:hint="cs"/>
          <w:cs/>
        </w:rPr>
        <w:t xml:space="preserve">ตัวอย่างการตัดคำและเรียงคำที่มีน้ำหนักมากที่สุด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</w:t>
      </w:r>
      <w:bookmarkEnd w:id="95"/>
    </w:p>
    <w:p w14:paraId="5F54D612" w14:textId="6C2ADF85" w:rsidR="00DE64E6" w:rsidRDefault="00DE64E6" w:rsidP="00A421E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3778BDA8" w:rsidR="00DE64E6" w:rsidRDefault="00DE64E6" w:rsidP="00A421E0">
      <w:pPr>
        <w:pStyle w:val="Caption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37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96" w:name="_Toc129586422"/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96"/>
    </w:p>
    <w:p w14:paraId="30A29956" w14:textId="2B53D558" w:rsidR="00DE64E6" w:rsidRDefault="00DE64E6" w:rsidP="00A421E0"/>
    <w:p w14:paraId="4A2C523B" w14:textId="67EB0FCC" w:rsidR="00DE64E6" w:rsidRDefault="00DE64E6" w:rsidP="00A421E0">
      <w:pPr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31 </w:t>
      </w:r>
      <w:r w:rsidRPr="00264811">
        <w:rPr>
          <w:rFonts w:hint="cs"/>
          <w:cs/>
        </w:rPr>
        <w:t xml:space="preserve">จะเห็นได้ว่ามีคำที่ถูกลบออกไปนั่นคือคำที่เป็น </w:t>
      </w:r>
      <w:r w:rsidRPr="00264811">
        <w:rPr>
          <w:rFonts w:hint="cs"/>
        </w:rPr>
        <w:t>Stop word</w:t>
      </w:r>
      <w:r w:rsidR="00406F1E"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A421E0">
      <w:pPr>
        <w:ind w:firstLine="720"/>
        <w:jc w:val="thaiDistribute"/>
      </w:pPr>
    </w:p>
    <w:p w14:paraId="28AA9408" w14:textId="0D97BF48" w:rsidR="00406F1E" w:rsidRDefault="00406F1E" w:rsidP="00A421E0">
      <w:pPr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A421E0">
      <w:pPr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A421E0">
      <w:pPr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A421E0">
      <w:pPr>
        <w:jc w:val="thaiDistribute"/>
      </w:pPr>
    </w:p>
    <w:p w14:paraId="1D47B310" w14:textId="404990CE" w:rsidR="00121D8C" w:rsidRDefault="00121D8C" w:rsidP="00A421E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0790278A">
            <wp:extent cx="4320000" cy="1472964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616D05D0" w:rsidR="00121D8C" w:rsidRDefault="00121D8C" w:rsidP="00A421E0">
      <w:pPr>
        <w:pStyle w:val="Caption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38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97" w:name="_Toc129586423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97"/>
    </w:p>
    <w:p w14:paraId="105C81B7" w14:textId="77777777" w:rsidR="00C641BB" w:rsidRPr="00C641BB" w:rsidRDefault="00C641BB" w:rsidP="00A421E0"/>
    <w:p w14:paraId="497DB91C" w14:textId="6BA3EAE4" w:rsidR="00C641BB" w:rsidRDefault="00C641BB" w:rsidP="00A421E0">
      <w:pPr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3F7330D5" w:rsidR="008E26B0" w:rsidRDefault="00E95E22" w:rsidP="00A421E0">
      <w:pPr>
        <w:jc w:val="center"/>
      </w:pPr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FBDE60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5E0FCA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355F6E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36128DC0" w:rsidR="008E26B0" w:rsidRDefault="008E26B0" w:rsidP="00A421E0">
      <w:pPr>
        <w:pStyle w:val="Caption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39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98" w:name="_Toc129586424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98"/>
    </w:p>
    <w:p w14:paraId="13FE1D37" w14:textId="29556748" w:rsidR="00154B54" w:rsidRPr="00264811" w:rsidRDefault="00154B54" w:rsidP="00A421E0">
      <w:r w:rsidRPr="00264811">
        <w:rPr>
          <w:rFonts w:hint="cs"/>
          <w:cs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กลุ่มได้ดังนี้</w:t>
      </w:r>
    </w:p>
    <w:p w14:paraId="16B38C4B" w14:textId="77777777" w:rsidR="00154B54" w:rsidRPr="00264811" w:rsidRDefault="00154B54" w:rsidP="00A421E0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</w:p>
    <w:p w14:paraId="0119CD66" w14:textId="77777777" w:rsidR="00154B54" w:rsidRPr="00264811" w:rsidRDefault="00154B54" w:rsidP="00A421E0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</w:p>
    <w:p w14:paraId="55E985B7" w14:textId="77777777" w:rsidR="00154B54" w:rsidRPr="00264811" w:rsidRDefault="00154B54" w:rsidP="00A421E0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</w:p>
    <w:p w14:paraId="336710D9" w14:textId="0B3FC8C7" w:rsidR="00154B54" w:rsidRDefault="00154B54" w:rsidP="00A421E0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</w:p>
    <w:p w14:paraId="1000DB7E" w14:textId="290632CB" w:rsidR="00B21F2A" w:rsidRDefault="00B21F2A" w:rsidP="00A421E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7452E187">
            <wp:extent cx="5040000" cy="2520000"/>
            <wp:effectExtent l="0" t="0" r="1905" b="0"/>
            <wp:docPr id="84" name="Picture 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0B27FEEB" w:rsidR="00B21F2A" w:rsidRDefault="00B21F2A" w:rsidP="00A421E0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40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99" w:name="_Toc129586425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99"/>
    </w:p>
    <w:p w14:paraId="12039D7B" w14:textId="2FBD31C1" w:rsidR="00B21F2A" w:rsidRDefault="00B21F2A" w:rsidP="00A421E0"/>
    <w:p w14:paraId="082A8A30" w14:textId="368612AA" w:rsidR="00B21F2A" w:rsidRDefault="00B21F2A" w:rsidP="00A421E0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5ABD180C">
            <wp:extent cx="5040000" cy="2520000"/>
            <wp:effectExtent l="0" t="0" r="1905" b="0"/>
            <wp:docPr id="86" name="Picture 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738AE3EA" w:rsidR="00B21F2A" w:rsidRDefault="00B21F2A" w:rsidP="00A421E0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41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0" w:name="_Toc129586426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0"/>
    </w:p>
    <w:p w14:paraId="585BFD93" w14:textId="10B361BA" w:rsidR="00B21F2A" w:rsidRDefault="00B21F2A" w:rsidP="00A421E0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F12D6FB">
            <wp:extent cx="5040000" cy="2520000"/>
            <wp:effectExtent l="0" t="0" r="1905" b="0"/>
            <wp:docPr id="87" name="Picture 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4CB8D6A4" w14:textId="6E5EF330" w:rsidR="00B21F2A" w:rsidRDefault="00B21F2A" w:rsidP="00A421E0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42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1" w:name="_Toc129586427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01"/>
    </w:p>
    <w:p w14:paraId="10BBF0E9" w14:textId="7262C169" w:rsidR="001B66D3" w:rsidRDefault="001B66D3" w:rsidP="00A421E0">
      <w:pPr>
        <w:spacing w:line="259" w:lineRule="auto"/>
      </w:pPr>
      <w:r>
        <w:br w:type="page"/>
      </w:r>
    </w:p>
    <w:p w14:paraId="08F81DDF" w14:textId="6A28B954" w:rsidR="00B21F2A" w:rsidRDefault="00B21F2A" w:rsidP="00A421E0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4683A625">
            <wp:extent cx="5040000" cy="2520000"/>
            <wp:effectExtent l="0" t="0" r="1905" b="0"/>
            <wp:docPr id="88" name="Picture 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7FB8F071" w:rsidR="00B21F2A" w:rsidRDefault="00B21F2A" w:rsidP="00A421E0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43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2" w:name="_Toc12958642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02"/>
    </w:p>
    <w:p w14:paraId="32695E11" w14:textId="20288F29" w:rsidR="00B21F2A" w:rsidRDefault="00B21F2A" w:rsidP="00A421E0"/>
    <w:p w14:paraId="4F08E9F1" w14:textId="1868ADD6" w:rsidR="000E71EF" w:rsidRDefault="000E71EF" w:rsidP="00A421E0">
      <w:pPr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6640D358" w:rsidR="000C0C64" w:rsidRPr="000C0C64" w:rsidRDefault="000C0C64" w:rsidP="00A421E0">
      <w:pPr>
        <w:pStyle w:val="Caption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15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03" w:name="_Toc129214236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การจัดกลุ่ม</w:t>
      </w:r>
      <w:bookmarkEnd w:id="10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A421E0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A421E0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A421E0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A421E0">
            <w:pPr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53D584AF" w:rsidR="000E71EF" w:rsidRDefault="0022278F" w:rsidP="00A421E0">
            <w:pPr>
              <w:jc w:val="center"/>
            </w:pPr>
            <w:r>
              <w:t>469.43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A421E0">
            <w:pPr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3579C401" w:rsidR="000E71EF" w:rsidRDefault="0022278F" w:rsidP="00A421E0">
            <w:pPr>
              <w:jc w:val="center"/>
            </w:pPr>
            <w:r>
              <w:t>234.71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A421E0">
            <w:pPr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4B618435" w:rsidR="000E71EF" w:rsidRDefault="0022278F" w:rsidP="00A421E0">
            <w:pPr>
              <w:jc w:val="center"/>
            </w:pPr>
            <w:r>
              <w:t>205.38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A421E0">
            <w:pPr>
              <w:jc w:val="center"/>
            </w:pPr>
            <w:r>
              <w:lastRenderedPageBreak/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DD2264A" w14:textId="6CD46C97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3FE7F845" w:rsidR="000E71EF" w:rsidRDefault="000E71EF" w:rsidP="00A421E0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9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2FE7F933" w:rsidR="000E71EF" w:rsidRDefault="0022278F" w:rsidP="00A421E0">
            <w:pPr>
              <w:jc w:val="center"/>
            </w:pPr>
            <w:r>
              <w:t>182.56</w:t>
            </w:r>
          </w:p>
        </w:tc>
      </w:tr>
    </w:tbl>
    <w:p w14:paraId="03F75446" w14:textId="31C8A8C8" w:rsidR="000E71EF" w:rsidRDefault="000E71EF" w:rsidP="00A421E0"/>
    <w:p w14:paraId="79FFBD92" w14:textId="784D895A" w:rsidR="00D65BD1" w:rsidRDefault="00217343" w:rsidP="00A421E0">
      <w:pPr>
        <w:jc w:val="center"/>
      </w:pPr>
      <w:r>
        <w:rPr>
          <w:noProof/>
        </w:rPr>
        <w:drawing>
          <wp:inline distT="0" distB="0" distL="0" distR="0" wp14:anchorId="170143E0" wp14:editId="0ADDC14E">
            <wp:extent cx="5600700" cy="30467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43AE16C9" w:rsidR="00D65BD1" w:rsidRDefault="00D65BD1" w:rsidP="00A421E0">
      <w:pPr>
        <w:pStyle w:val="Caption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44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04" w:name="_Toc129586429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04"/>
    </w:p>
    <w:p w14:paraId="17457DEB" w14:textId="77777777" w:rsidR="007B474E" w:rsidRPr="007B474E" w:rsidRDefault="007B474E" w:rsidP="00A421E0"/>
    <w:p w14:paraId="274A5DF3" w14:textId="504FA0BB" w:rsidR="00B21F2A" w:rsidRDefault="00B21F2A" w:rsidP="00A421E0">
      <w:pPr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3</w:t>
      </w:r>
      <w:r>
        <w:t>3</w:t>
      </w:r>
      <w:r w:rsidRPr="00264811">
        <w:rPr>
          <w:rFonts w:hint="cs"/>
        </w:rPr>
        <w:t xml:space="preserve">-36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04A68E2F" w:rsidR="009A5306" w:rsidRPr="00264811" w:rsidRDefault="00480600" w:rsidP="00A421E0">
      <w:pPr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9A5306">
        <w:t xml:space="preserve">37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792D4748" w:rsidR="00B21F2A" w:rsidRDefault="00B21F2A" w:rsidP="00A421E0">
      <w:pPr>
        <w:jc w:val="thaiDistribute"/>
      </w:pPr>
      <w:r w:rsidRPr="00264811">
        <w:rPr>
          <w:rFonts w:hint="cs"/>
          <w:cs/>
        </w:rPr>
        <w:tab/>
        <w:t xml:space="preserve"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ดังภาพตัวอย่างที่ </w:t>
      </w:r>
      <w:r w:rsidRPr="00264811">
        <w:rPr>
          <w:rFonts w:hint="cs"/>
        </w:rPr>
        <w:t>37-39</w:t>
      </w:r>
    </w:p>
    <w:p w14:paraId="59149176" w14:textId="432E3399" w:rsidR="00614209" w:rsidRDefault="00614209" w:rsidP="00A421E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E9C1BAA" wp14:editId="55DE25BE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4A86" w14:textId="40E9BBB9" w:rsidR="00614209" w:rsidRDefault="00614209" w:rsidP="00A421E0">
      <w:pPr>
        <w:pStyle w:val="Caption"/>
      </w:pPr>
      <w:r w:rsidRPr="00614209">
        <w:rPr>
          <w:b/>
          <w:bCs/>
          <w:cs/>
        </w:rPr>
        <w:t xml:space="preserve">ภาพที่ </w:t>
      </w:r>
      <w:r w:rsidRPr="00614209">
        <w:rPr>
          <w:b/>
          <w:bCs/>
          <w:cs/>
        </w:rPr>
        <w:fldChar w:fldCharType="begin"/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</w:rPr>
        <w:instrText xml:space="preserve">SEQ </w:instrText>
      </w:r>
      <w:r w:rsidRPr="00614209">
        <w:rPr>
          <w:b/>
          <w:bCs/>
          <w:cs/>
        </w:rPr>
        <w:instrText xml:space="preserve">ภาพที่ </w:instrText>
      </w:r>
      <w:r w:rsidRPr="00614209">
        <w:rPr>
          <w:b/>
          <w:bCs/>
        </w:rPr>
        <w:instrText>\* ARABIC</w:instrText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45</w:t>
      </w:r>
      <w:r w:rsidRPr="00614209">
        <w:rPr>
          <w:b/>
          <w:bCs/>
          <w:cs/>
        </w:rPr>
        <w:fldChar w:fldCharType="end"/>
      </w:r>
      <w:r>
        <w:t xml:space="preserve"> </w:t>
      </w:r>
      <w:bookmarkStart w:id="105" w:name="_Toc129586430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5"/>
    </w:p>
    <w:p w14:paraId="7330CDB7" w14:textId="77777777" w:rsidR="001C28C9" w:rsidRPr="001C28C9" w:rsidRDefault="001C28C9" w:rsidP="00A421E0"/>
    <w:p w14:paraId="46C6CCF7" w14:textId="61ED77D3" w:rsidR="00614209" w:rsidRDefault="00614209" w:rsidP="00A421E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3E53D09" wp14:editId="2C63390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B54A" w14:textId="3D6C5DBE" w:rsidR="001C28C9" w:rsidRDefault="001C28C9" w:rsidP="00A421E0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46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6" w:name="_Toc129586431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6"/>
    </w:p>
    <w:p w14:paraId="6175F8B9" w14:textId="77777777" w:rsidR="001C28C9" w:rsidRPr="001C28C9" w:rsidRDefault="001C28C9" w:rsidP="00A421E0"/>
    <w:p w14:paraId="7815FC15" w14:textId="05D3CCB1" w:rsidR="00614209" w:rsidRDefault="00614209" w:rsidP="00A421E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F32DA67" wp14:editId="3CF17AF5">
            <wp:extent cx="5270500" cy="2027555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62F7" w14:textId="06CEEFDC" w:rsidR="001C28C9" w:rsidRDefault="001C28C9" w:rsidP="00A421E0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47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7" w:name="_Toc129586432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7"/>
    </w:p>
    <w:p w14:paraId="513110BD" w14:textId="2BBB59F3" w:rsidR="00865301" w:rsidRDefault="00865301" w:rsidP="00A421E0">
      <w:pPr>
        <w:ind w:firstLine="720"/>
        <w:jc w:val="thaiDistribute"/>
      </w:pPr>
      <w:r w:rsidRPr="00264811">
        <w:rPr>
          <w:rFonts w:hint="cs"/>
          <w:cs/>
        </w:rPr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1B207A28" w14:textId="77777777" w:rsidR="000120ED" w:rsidRDefault="000120ED" w:rsidP="00A421E0">
      <w:pPr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7EA31DE2" w:rsidR="000120ED" w:rsidRDefault="000120ED" w:rsidP="00A421E0">
      <w:pPr>
        <w:ind w:firstLine="720"/>
        <w:jc w:val="thaiDistribute"/>
      </w:pPr>
      <w:r>
        <w:lastRenderedPageBreak/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 w:rsidP="00A421E0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งานไอทีอื่น ๆ</w:t>
      </w:r>
    </w:p>
    <w:p w14:paraId="320C8812" w14:textId="74331D11" w:rsidR="000E2946" w:rsidRDefault="000E2946" w:rsidP="00A421E0">
      <w:pPr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มาและตรวจดูว่าควรจะได้ชื่อกลุ่มเป็นประเภทงานไหนดังภาพตัวอย่างที่ </w:t>
      </w:r>
      <w:r w:rsidRPr="00264811">
        <w:rPr>
          <w:rFonts w:hint="cs"/>
        </w:rPr>
        <w:t>40-41</w:t>
      </w:r>
    </w:p>
    <w:p w14:paraId="67EF00D8" w14:textId="0E232F62" w:rsidR="000E2946" w:rsidRDefault="000E2946" w:rsidP="00A421E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4597CDD" wp14:editId="25E2F023">
            <wp:extent cx="5270500" cy="2027555"/>
            <wp:effectExtent l="0" t="0" r="0" b="0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6CB5" w14:textId="6DCC9DEA" w:rsidR="000E2946" w:rsidRDefault="000E2946" w:rsidP="00A421E0">
      <w:pPr>
        <w:pStyle w:val="Caption"/>
      </w:pPr>
      <w:r w:rsidRPr="000E2946">
        <w:rPr>
          <w:b/>
          <w:bCs/>
          <w:cs/>
        </w:rPr>
        <w:t xml:space="preserve">ภาพที่ </w:t>
      </w:r>
      <w:r w:rsidRPr="000E2946">
        <w:rPr>
          <w:b/>
          <w:bCs/>
          <w:cs/>
        </w:rPr>
        <w:fldChar w:fldCharType="begin"/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</w:rPr>
        <w:instrText xml:space="preserve">SEQ </w:instrText>
      </w:r>
      <w:r w:rsidRPr="000E2946">
        <w:rPr>
          <w:b/>
          <w:bCs/>
          <w:cs/>
        </w:rPr>
        <w:instrText xml:space="preserve">ภาพที่ </w:instrText>
      </w:r>
      <w:r w:rsidRPr="000E2946">
        <w:rPr>
          <w:b/>
          <w:bCs/>
        </w:rPr>
        <w:instrText>\* ARABIC</w:instrText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48</w:t>
      </w:r>
      <w:r w:rsidRPr="000E294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29586433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0</w:t>
      </w:r>
      <w:bookmarkEnd w:id="108"/>
    </w:p>
    <w:p w14:paraId="26C8104A" w14:textId="77777777" w:rsidR="0066163B" w:rsidRPr="0066163B" w:rsidRDefault="0066163B" w:rsidP="00A421E0"/>
    <w:p w14:paraId="3973D093" w14:textId="04B0133B" w:rsidR="009E58E3" w:rsidRDefault="009E58E3" w:rsidP="00A421E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7102250E" wp14:editId="7A54790D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6582" w14:textId="66EF85D1" w:rsidR="009E58E3" w:rsidRDefault="009E58E3" w:rsidP="00A421E0">
      <w:pPr>
        <w:pStyle w:val="Caption"/>
      </w:pPr>
      <w:r w:rsidRPr="009E58E3">
        <w:rPr>
          <w:b/>
          <w:bCs/>
          <w:cs/>
        </w:rPr>
        <w:t xml:space="preserve">ภาพที่ </w:t>
      </w:r>
      <w:r w:rsidRPr="009E58E3">
        <w:rPr>
          <w:b/>
          <w:bCs/>
          <w:cs/>
        </w:rPr>
        <w:fldChar w:fldCharType="begin"/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</w:rPr>
        <w:instrText xml:space="preserve">SEQ </w:instrText>
      </w:r>
      <w:r w:rsidRPr="009E58E3">
        <w:rPr>
          <w:b/>
          <w:bCs/>
          <w:cs/>
        </w:rPr>
        <w:instrText xml:space="preserve">ภาพที่ </w:instrText>
      </w:r>
      <w:r w:rsidRPr="009E58E3">
        <w:rPr>
          <w:b/>
          <w:bCs/>
        </w:rPr>
        <w:instrText>\* ARABIC</w:instrText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49</w:t>
      </w:r>
      <w:r w:rsidRPr="009E58E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9" w:name="_Toc129586434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2</w:t>
      </w:r>
      <w:bookmarkEnd w:id="109"/>
    </w:p>
    <w:p w14:paraId="0FE02A2D" w14:textId="408B45C9" w:rsidR="009E58E3" w:rsidRDefault="009E58E3" w:rsidP="00A421E0"/>
    <w:p w14:paraId="54CD0FA1" w14:textId="77777777" w:rsidR="009E58E3" w:rsidRPr="00264811" w:rsidRDefault="009E58E3" w:rsidP="00A421E0"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A421E0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Other</w:t>
      </w:r>
    </w:p>
    <w:p w14:paraId="042881DB" w14:textId="15EC0093" w:rsidR="00D1728F" w:rsidRDefault="00D1728F" w:rsidP="00A421E0">
      <w:pPr>
        <w:spacing w:line="259" w:lineRule="auto"/>
        <w:rPr>
          <w:cs/>
        </w:rPr>
      </w:pPr>
      <w:r>
        <w:rPr>
          <w:cs/>
        </w:rPr>
        <w:br w:type="page"/>
      </w:r>
    </w:p>
    <w:p w14:paraId="0B99A5C1" w14:textId="6AD31370" w:rsidR="00BE3AAE" w:rsidRDefault="00BE3AAE" w:rsidP="00A421E0">
      <w:pPr>
        <w:pStyle w:val="Heading2"/>
      </w:pPr>
      <w:bookmarkStart w:id="110" w:name="_Toc129250964"/>
      <w:r>
        <w:lastRenderedPageBreak/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0"/>
    </w:p>
    <w:p w14:paraId="3E9D9571" w14:textId="24F68C9A" w:rsidR="00BE3AAE" w:rsidRDefault="00E82885" w:rsidP="00A421E0"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A421E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40F553B0" w:rsidR="00E82885" w:rsidRDefault="00E82885" w:rsidP="00A421E0">
      <w:pPr>
        <w:pStyle w:val="Caption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50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1" w:name="_Toc129586435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1"/>
    </w:p>
    <w:p w14:paraId="18C58FC7" w14:textId="77777777" w:rsidR="00D1728F" w:rsidRDefault="00D1728F" w:rsidP="00A421E0">
      <w:pPr>
        <w:spacing w:line="259" w:lineRule="auto"/>
      </w:pPr>
    </w:p>
    <w:p w14:paraId="1059AB60" w14:textId="19E59D05" w:rsidR="00036788" w:rsidRDefault="00036788" w:rsidP="00A421E0">
      <w:pPr>
        <w:spacing w:line="259" w:lineRule="auto"/>
      </w:pPr>
      <w:r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163DDE4B" w:rsidR="00036788" w:rsidRDefault="00036788" w:rsidP="00A421E0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A29BD6" wp14:editId="4534D0DF">
                <wp:simplePos x="0" y="0"/>
                <wp:positionH relativeFrom="column">
                  <wp:posOffset>1475105</wp:posOffset>
                </wp:positionH>
                <wp:positionV relativeFrom="paragraph">
                  <wp:posOffset>1137285</wp:posOffset>
                </wp:positionV>
                <wp:extent cx="2604770" cy="178435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770" cy="178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D4C88" id="Rectangle 97" o:spid="_x0000_s1026" style="position:absolute;margin-left:116.15pt;margin-top:89.55pt;width:205.1pt;height:14.0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71B7E37" wp14:editId="56097E08">
                <wp:simplePos x="0" y="0"/>
                <wp:positionH relativeFrom="column">
                  <wp:posOffset>3809365</wp:posOffset>
                </wp:positionH>
                <wp:positionV relativeFrom="paragraph">
                  <wp:posOffset>1326515</wp:posOffset>
                </wp:positionV>
                <wp:extent cx="281305" cy="117475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" cy="1174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7F1DC" id="Rectangle 98" o:spid="_x0000_s1026" style="position:absolute;margin-left:299.95pt;margin-top:104.45pt;width:22.15pt;height:9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F7DBC49" wp14:editId="495B7E4F">
                <wp:simplePos x="0" y="0"/>
                <wp:positionH relativeFrom="column">
                  <wp:posOffset>1330960</wp:posOffset>
                </wp:positionH>
                <wp:positionV relativeFrom="paragraph">
                  <wp:posOffset>1024890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3FFA7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BC49" id="Text Box 99" o:spid="_x0000_s1044" type="#_x0000_t202" style="position:absolute;left:0;text-align:left;margin-left:104.8pt;margin-top:80.7pt;width:16.55pt;height:15.8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evYYfg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" fillcolor="red" stroked="f" strokeweight="1pt">
                <v:textbox inset="0,0,0,0">
                  <w:txbxContent>
                    <w:p w14:paraId="1283FFA7" w14:textId="77777777" w:rsidR="00036788" w:rsidRPr="00757441" w:rsidRDefault="00036788" w:rsidP="00036788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166FDE2" wp14:editId="5FF4B1F2">
                <wp:simplePos x="0" y="0"/>
                <wp:positionH relativeFrom="column">
                  <wp:posOffset>3602183</wp:posOffset>
                </wp:positionH>
                <wp:positionV relativeFrom="paragraph">
                  <wp:posOffset>1355175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362B0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FDE2" id="Text Box 100" o:spid="_x0000_s1045" type="#_x0000_t202" style="position:absolute;left:0;text-align:left;margin-left:283.65pt;margin-top:106.7pt;width:16.6pt;height:15.8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" fillcolor="red" stroked="f" strokeweight="1pt">
                <v:textbox inset="0,0,0,0">
                  <w:txbxContent>
                    <w:p w14:paraId="6CF362B0" w14:textId="77777777" w:rsidR="00036788" w:rsidRPr="00757441" w:rsidRDefault="00036788" w:rsidP="00036788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A4B4F5D" wp14:editId="1630790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7659357A" w:rsidR="00BA1BB4" w:rsidRDefault="00BA1BB4" w:rsidP="00A421E0">
      <w:pPr>
        <w:pStyle w:val="Caption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51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2" w:name="_Toc129586436"/>
      <w:r>
        <w:rPr>
          <w:rFonts w:hint="cs"/>
          <w:cs/>
        </w:rPr>
        <w:t>ค้นหาบริษัท</w:t>
      </w:r>
      <w:bookmarkEnd w:id="112"/>
    </w:p>
    <w:p w14:paraId="3E9C1D9B" w14:textId="77777777" w:rsidR="00BA1BB4" w:rsidRPr="00BA1BB4" w:rsidRDefault="00BA1BB4" w:rsidP="00A421E0"/>
    <w:p w14:paraId="236CFBDD" w14:textId="77777777" w:rsidR="00BA1BB4" w:rsidRPr="00264811" w:rsidRDefault="00BA1BB4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27071D89" w14:textId="06288B52" w:rsidR="00BA1BB4" w:rsidRDefault="00BA1BB4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5C756B41" w14:textId="6E29794A" w:rsidR="00D1728F" w:rsidRDefault="00D1728F" w:rsidP="00A421E0">
      <w:pPr>
        <w:spacing w:line="259" w:lineRule="auto"/>
        <w:rPr>
          <w:cs/>
        </w:rPr>
      </w:pPr>
      <w:r>
        <w:rPr>
          <w:cs/>
        </w:rPr>
        <w:br w:type="page"/>
      </w:r>
    </w:p>
    <w:p w14:paraId="7B8424D6" w14:textId="6EE0E9B2" w:rsidR="00BA1BB4" w:rsidRDefault="00BA1BB4" w:rsidP="00A421E0">
      <w:r>
        <w:rPr>
          <w:cs/>
        </w:rPr>
        <w:lastRenderedPageBreak/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4906BCB4" w:rsidR="00BA1BB4" w:rsidRDefault="00440E8A" w:rsidP="00A421E0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935B7FE" wp14:editId="0D2E6C8B">
                <wp:simplePos x="0" y="0"/>
                <wp:positionH relativeFrom="column">
                  <wp:posOffset>1238250</wp:posOffset>
                </wp:positionH>
                <wp:positionV relativeFrom="paragraph">
                  <wp:posOffset>1488440</wp:posOffset>
                </wp:positionV>
                <wp:extent cx="3065145" cy="970280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145" cy="9702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7E04E" id="Rectangle 102" o:spid="_x0000_s1026" style="position:absolute;margin-left:97.5pt;margin-top:117.2pt;width:241.35pt;height:76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63388E16" wp14:editId="54103783">
                <wp:simplePos x="0" y="0"/>
                <wp:positionH relativeFrom="column">
                  <wp:posOffset>1936115</wp:posOffset>
                </wp:positionH>
                <wp:positionV relativeFrom="paragraph">
                  <wp:posOffset>1203325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68D1B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8E16" id="Text Box 105" o:spid="_x0000_s1046" type="#_x0000_t202" style="position:absolute;left:0;text-align:left;margin-left:152.45pt;margin-top:94.75pt;width:16.55pt;height:15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Ja5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Iv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" fillcolor="red" stroked="f" strokeweight="1pt">
                <v:textbox inset="0,0,0,0">
                  <w:txbxContent>
                    <w:p w14:paraId="1C468D1B" w14:textId="77777777" w:rsidR="00440E8A" w:rsidRPr="00757441" w:rsidRDefault="00440E8A" w:rsidP="00440E8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A32DDFE" wp14:editId="677D7C23">
                <wp:simplePos x="0" y="0"/>
                <wp:positionH relativeFrom="column">
                  <wp:posOffset>4196080</wp:posOffset>
                </wp:positionH>
                <wp:positionV relativeFrom="paragraph">
                  <wp:posOffset>1405255</wp:posOffset>
                </wp:positionV>
                <wp:extent cx="210185" cy="201295"/>
                <wp:effectExtent l="0" t="0" r="5715" b="1905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0FBBF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DDFE" id="Text Box 652" o:spid="_x0000_s1047" type="#_x0000_t202" style="position:absolute;left:0;text-align:left;margin-left:330.4pt;margin-top:110.65pt;width:16.55pt;height:15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" fillcolor="red" stroked="f" strokeweight="1pt">
                <v:textbox inset="0,0,0,0">
                  <w:txbxContent>
                    <w:p w14:paraId="1180FBBF" w14:textId="77777777" w:rsidR="00440E8A" w:rsidRPr="00757441" w:rsidRDefault="00440E8A" w:rsidP="00440E8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8827079" wp14:editId="31604921">
                <wp:simplePos x="0" y="0"/>
                <wp:positionH relativeFrom="column">
                  <wp:posOffset>1290817</wp:posOffset>
                </wp:positionH>
                <wp:positionV relativeFrom="paragraph">
                  <wp:posOffset>1315274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9019F" id="Rectangle 103" o:spid="_x0000_s1026" style="position:absolute;margin-left:101.65pt;margin-top:103.55pt;width:59.3pt;height:13.7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" filled="f" strokecolor="red" strokeweight="1pt"/>
            </w:pict>
          </mc:Fallback>
        </mc:AlternateContent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0A12B060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6007226C" w:rsidR="00440E8A" w:rsidRDefault="00440E8A" w:rsidP="00A421E0">
      <w:pPr>
        <w:pStyle w:val="Caption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52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3" w:name="_Toc129586437"/>
      <w:r>
        <w:rPr>
          <w:rFonts w:hint="cs"/>
          <w:cs/>
        </w:rPr>
        <w:t>หน้าแสดงผลลัพธ์การค้นหา</w:t>
      </w:r>
      <w:bookmarkEnd w:id="113"/>
    </w:p>
    <w:p w14:paraId="69F3C0ED" w14:textId="473D4234" w:rsidR="00440E8A" w:rsidRDefault="00440E8A" w:rsidP="00A421E0"/>
    <w:p w14:paraId="671B7164" w14:textId="77777777" w:rsidR="00440E8A" w:rsidRPr="00264811" w:rsidRDefault="00440E8A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A421E0"/>
    <w:p w14:paraId="2ACA895C" w14:textId="272E92DA" w:rsidR="00440E8A" w:rsidRDefault="004A25C7" w:rsidP="00A421E0"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7FCD6440" w:rsidR="004A25C7" w:rsidRDefault="004A25C7" w:rsidP="00A421E0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A5D48E2" wp14:editId="516A8DC3">
                <wp:simplePos x="0" y="0"/>
                <wp:positionH relativeFrom="column">
                  <wp:posOffset>3078480</wp:posOffset>
                </wp:positionH>
                <wp:positionV relativeFrom="paragraph">
                  <wp:posOffset>396240</wp:posOffset>
                </wp:positionV>
                <wp:extent cx="217805" cy="113665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1136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6408F" id="Rectangle 107" o:spid="_x0000_s1026" style="position:absolute;margin-left:242.4pt;margin-top:31.2pt;width:17.15pt;height:8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j0mggIAAGgFAAAOAAAAZHJzL2Uyb0RvYy54bWysVE1v2zAMvQ/YfxB0X21nTdsFdYqgRYYB&#13;&#10;RVusHXpWZCkxIIsapcTJfv0o+SNBV+wwLAeFMslH8onk9c2+MWyn0NdgS16c5ZwpK6Gq7brkP16W&#13;&#10;n644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1F2C6A8" wp14:editId="190434CE">
                <wp:simplePos x="0" y="0"/>
                <wp:positionH relativeFrom="column">
                  <wp:posOffset>2769939</wp:posOffset>
                </wp:positionH>
                <wp:positionV relativeFrom="paragraph">
                  <wp:posOffset>255133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C0C8F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2C6A8" id="Text Box 108" o:spid="_x0000_s1048" type="#_x0000_t202" style="position:absolute;left:0;text-align:left;margin-left:218.1pt;margin-top:20.1pt;width:16.6pt;height:15.8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ZMPJ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" fillcolor="red" stroked="f" strokeweight="1pt">
                <v:textbox inset="0,0,0,0">
                  <w:txbxContent>
                    <w:p w14:paraId="5EFC0C8F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CD65497" wp14:editId="4526FB7B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5405A035" w:rsidR="004A25C7" w:rsidRDefault="004A25C7" w:rsidP="00A421E0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53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4" w:name="_Toc129586438"/>
      <w:r>
        <w:rPr>
          <w:rFonts w:hint="cs"/>
          <w:cs/>
        </w:rPr>
        <w:t>หน้าเกี่ยวกับ</w:t>
      </w:r>
      <w:bookmarkEnd w:id="114"/>
    </w:p>
    <w:p w14:paraId="6C896BB6" w14:textId="6EF616A2" w:rsidR="004A25C7" w:rsidRDefault="004A25C7" w:rsidP="00A421E0"/>
    <w:p w14:paraId="32ED31A2" w14:textId="77777777" w:rsidR="004A25C7" w:rsidRPr="00264811" w:rsidRDefault="004A25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</w:p>
    <w:p w14:paraId="71CF25E2" w14:textId="3E8AFBEF" w:rsidR="00D1728F" w:rsidRDefault="00D1728F" w:rsidP="00A421E0">
      <w:pPr>
        <w:spacing w:line="259" w:lineRule="auto"/>
        <w:rPr>
          <w:cs/>
        </w:rPr>
      </w:pPr>
      <w:r>
        <w:rPr>
          <w:cs/>
        </w:rPr>
        <w:br w:type="page"/>
      </w:r>
    </w:p>
    <w:p w14:paraId="0E2B3D10" w14:textId="226527E1" w:rsidR="004A25C7" w:rsidRDefault="004A25C7" w:rsidP="00A421E0">
      <w:r>
        <w:rPr>
          <w:cs/>
        </w:rPr>
        <w:lastRenderedPageBreak/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0A3F5833" w:rsidR="004A25C7" w:rsidRDefault="004A25C7" w:rsidP="00A421E0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2DA48FA" wp14:editId="79854F47">
                <wp:simplePos x="0" y="0"/>
                <wp:positionH relativeFrom="column">
                  <wp:posOffset>3331845</wp:posOffset>
                </wp:positionH>
                <wp:positionV relativeFrom="paragraph">
                  <wp:posOffset>354330</wp:posOffset>
                </wp:positionV>
                <wp:extent cx="544830" cy="146050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C29EF" id="Rectangle 110" o:spid="_x0000_s1026" style="position:absolute;margin-left:262.35pt;margin-top:27.9pt;width:42.9pt;height:11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991B070" wp14:editId="6D7696D5">
                <wp:simplePos x="0" y="0"/>
                <wp:positionH relativeFrom="column">
                  <wp:posOffset>1195070</wp:posOffset>
                </wp:positionH>
                <wp:positionV relativeFrom="paragraph">
                  <wp:posOffset>767715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960ACD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B070" id="Text Box 113" o:spid="_x0000_s1049" type="#_x0000_t202" style="position:absolute;left:0;text-align:left;margin-left:94.1pt;margin-top:60.45pt;width:16.55pt;height:15.8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qukHfgIAAGsFAAAOAAAAZHJzL2Uyb0RvYy54bWysVE1v2zAMvQ/YfxB0X+xkyN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" fillcolor="red" stroked="f" strokeweight="1pt">
                <v:textbox inset="0,0,0,0">
                  <w:txbxContent>
                    <w:p w14:paraId="42960ACD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ADD990D" wp14:editId="32D34122">
                <wp:simplePos x="0" y="0"/>
                <wp:positionH relativeFrom="column">
                  <wp:posOffset>1242695</wp:posOffset>
                </wp:positionH>
                <wp:positionV relativeFrom="paragraph">
                  <wp:posOffset>875665</wp:posOffset>
                </wp:positionV>
                <wp:extent cx="3079115" cy="1567815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115" cy="15678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7BFE9" id="Rectangle 112" o:spid="_x0000_s1026" style="position:absolute;margin-left:97.85pt;margin-top:68.95pt;width:242.45pt;height:123.4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Tk0hAIAAGoFAAAOAAAAZHJzL2Uyb0RvYy54bWysVE1v2zAMvQ/YfxB0X21nTdMGdYqgRYYB&#13;&#10;RVu0HXpWZCkWIIuapMTJfv0o+SNBV+wwLAeFMslH8onk9c2+0WQnnFdgSlqc5ZQIw6FSZlPSH6+r&#13;&#10;L5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383DE5E" wp14:editId="3E89AD7E">
                <wp:simplePos x="0" y="0"/>
                <wp:positionH relativeFrom="column">
                  <wp:posOffset>3073829</wp:posOffset>
                </wp:positionH>
                <wp:positionV relativeFrom="paragraph">
                  <wp:posOffset>200025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3EE9E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DE5E" id="Text Box 111" o:spid="_x0000_s1050" type="#_x0000_t202" style="position:absolute;left:0;text-align:left;margin-left:242.05pt;margin-top:15.75pt;width:16.55pt;height:15.8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" fillcolor="red" stroked="f" strokeweight="1pt">
                <v:textbox inset="0,0,0,0">
                  <w:txbxContent>
                    <w:p w14:paraId="6873EE9E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5920F0" wp14:editId="6C5181F5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654929BD" w:rsidR="004A25C7" w:rsidRDefault="004A25C7" w:rsidP="00A421E0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54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5" w:name="_Toc129586439"/>
      <w:r>
        <w:rPr>
          <w:rFonts w:hint="cs"/>
          <w:cs/>
        </w:rPr>
        <w:t>หน้าแสดงรายชื่อบริษัททั้งหมด</w:t>
      </w:r>
      <w:bookmarkEnd w:id="115"/>
    </w:p>
    <w:p w14:paraId="6233F6CC" w14:textId="7E8FE358" w:rsidR="004A25C7" w:rsidRDefault="004A25C7" w:rsidP="00A421E0"/>
    <w:p w14:paraId="67EFB258" w14:textId="77777777" w:rsidR="004A25C7" w:rsidRPr="00264811" w:rsidRDefault="004A25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7B0EC68F" w14:textId="77777777" w:rsidR="00D1728F" w:rsidRDefault="00D1728F" w:rsidP="00A421E0"/>
    <w:p w14:paraId="0A32BCE2" w14:textId="4F517CCF" w:rsidR="004A25C7" w:rsidRDefault="004A25C7" w:rsidP="00A421E0"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87389A9" w:rsidR="004A25C7" w:rsidRDefault="004A25C7" w:rsidP="00A421E0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ED90EDD" wp14:editId="550ADD68">
                <wp:simplePos x="0" y="0"/>
                <wp:positionH relativeFrom="column">
                  <wp:posOffset>1063625</wp:posOffset>
                </wp:positionH>
                <wp:positionV relativeFrom="paragraph">
                  <wp:posOffset>909320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C291A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0EDD" id="Text Box 120" o:spid="_x0000_s1051" type="#_x0000_t202" style="position:absolute;left:0;text-align:left;margin-left:83.75pt;margin-top:71.6pt;width:16.55pt;height:15.8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CRH&#13;&#10;mVziAAAAEAEAAA8AAAAAAAAAAAAAAAAA1wQAAGRycy9kb3ducmV2LnhtbFBLBQYAAAAABAAEAPMA&#13;&#10;AADmBQAAAAA=&#13;&#10;" fillcolor="red" stroked="f" strokeweight="1pt">
                <v:textbox inset="0,0,0,0">
                  <w:txbxContent>
                    <w:p w14:paraId="3A1C291A" w14:textId="77777777" w:rsidR="004A25C7" w:rsidRPr="00757441" w:rsidRDefault="004A25C7" w:rsidP="004A25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83726DC" wp14:editId="5C160D58">
                <wp:simplePos x="0" y="0"/>
                <wp:positionH relativeFrom="column">
                  <wp:posOffset>1246505</wp:posOffset>
                </wp:positionH>
                <wp:positionV relativeFrom="paragraph">
                  <wp:posOffset>906780</wp:posOffset>
                </wp:positionV>
                <wp:extent cx="1555750" cy="149352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14935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7EDCD" id="Rectangle 119" o:spid="_x0000_s1026" style="position:absolute;margin-left:98.15pt;margin-top:71.4pt;width:122.5pt;height:117.6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97B529" wp14:editId="575E6A04">
                <wp:simplePos x="0" y="0"/>
                <wp:positionH relativeFrom="column">
                  <wp:posOffset>3589655</wp:posOffset>
                </wp:positionH>
                <wp:positionV relativeFrom="paragraph">
                  <wp:posOffset>649605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C588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7B529" id="Text Box 118" o:spid="_x0000_s1052" type="#_x0000_t202" style="position:absolute;left:0;text-align:left;margin-left:282.65pt;margin-top:51.15pt;width:16.55pt;height:15.8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" fillcolor="red" stroked="f" strokeweight="1pt">
                <v:textbox inset="0,0,0,0">
                  <w:txbxContent>
                    <w:p w14:paraId="243C5882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62114C5" wp14:editId="0285857B">
                <wp:simplePos x="0" y="0"/>
                <wp:positionH relativeFrom="column">
                  <wp:posOffset>3832860</wp:posOffset>
                </wp:positionH>
                <wp:positionV relativeFrom="paragraph">
                  <wp:posOffset>488315</wp:posOffset>
                </wp:positionV>
                <wp:extent cx="653415" cy="743585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" cy="7435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21CF2" id="Rectangle 117" o:spid="_x0000_s1026" style="position:absolute;margin-left:301.8pt;margin-top:38.45pt;width:51.45pt;height:58.5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2btgwIAAGgFAAAOAAAAZHJzL2Uyb0RvYy54bWysVEtv2zAMvg/YfxB0X+2kSdsFdYqgRYYB&#13;&#10;RVu0HXpWZCk2IIsapbz260fJjwRdscOwHBTKJD+Sn0he3+wbw7YKfQ224KOznDNlJZS1XRf8x+vy&#13;&#10;yx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97D3F75" wp14:editId="799FCCEC">
                <wp:simplePos x="0" y="0"/>
                <wp:positionH relativeFrom="column">
                  <wp:posOffset>3655695</wp:posOffset>
                </wp:positionH>
                <wp:positionV relativeFrom="paragraph">
                  <wp:posOffset>196215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6BD6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3F75" id="Text Box 116" o:spid="_x0000_s1053" type="#_x0000_t202" style="position:absolute;left:0;text-align:left;margin-left:287.85pt;margin-top:15.45pt;width:16.55pt;height:15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" fillcolor="red" stroked="f" strokeweight="1pt">
                <v:textbox inset="0,0,0,0">
                  <w:txbxContent>
                    <w:p w14:paraId="7726BD62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B9B10B3" wp14:editId="1AFE5776">
                <wp:simplePos x="0" y="0"/>
                <wp:positionH relativeFrom="column">
                  <wp:posOffset>3866773</wp:posOffset>
                </wp:positionH>
                <wp:positionV relativeFrom="paragraph">
                  <wp:posOffset>373517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77A8E" id="Rectangle 115" o:spid="_x0000_s1026" style="position:absolute;margin-left:304.45pt;margin-top:29.4pt;width:46.65pt;height:7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1EB07B1" wp14:editId="22226D4D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1B09CBEA" w:rsidR="004A25C7" w:rsidRDefault="004A25C7" w:rsidP="00A421E0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55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6" w:name="_Toc129586440"/>
      <w:r>
        <w:rPr>
          <w:rFonts w:hint="cs"/>
          <w:cs/>
        </w:rPr>
        <w:t>หน้าแสดงรายชื่อบริษัทในกลุ่มทั้งหมด</w:t>
      </w:r>
      <w:bookmarkEnd w:id="116"/>
    </w:p>
    <w:p w14:paraId="0F79B54C" w14:textId="4B2CD516" w:rsidR="004A25C7" w:rsidRDefault="004A25C7" w:rsidP="00A421E0"/>
    <w:p w14:paraId="02F8DC17" w14:textId="77777777" w:rsidR="004A25C7" w:rsidRPr="00264811" w:rsidRDefault="004A25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A421E0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00E44501" w:rsidR="00D1728F" w:rsidRDefault="00D1728F" w:rsidP="00A421E0">
      <w:pPr>
        <w:spacing w:line="259" w:lineRule="auto"/>
        <w:rPr>
          <w:cs/>
        </w:rPr>
      </w:pPr>
      <w:r>
        <w:rPr>
          <w:cs/>
        </w:rPr>
        <w:br w:type="page"/>
      </w:r>
    </w:p>
    <w:p w14:paraId="4A61671F" w14:textId="50CE6925" w:rsidR="004A25C7" w:rsidRDefault="004A25C7" w:rsidP="00A421E0">
      <w:r>
        <w:rPr>
          <w:cs/>
        </w:rPr>
        <w:lastRenderedPageBreak/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688D3DD2" w:rsidR="004A25C7" w:rsidRDefault="004A25C7" w:rsidP="00A421E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09C12CA5" wp14:editId="52DA606D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2478F94D" w:rsidR="004A25C7" w:rsidRDefault="004A25C7" w:rsidP="00A421E0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56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7" w:name="_Toc129586441"/>
      <w:r w:rsidRPr="00264811">
        <w:rPr>
          <w:rFonts w:hint="cs"/>
          <w:cs/>
        </w:rPr>
        <w:t>หน้ารายละเอียดบริษัท</w:t>
      </w:r>
      <w:bookmarkEnd w:id="117"/>
    </w:p>
    <w:p w14:paraId="2D45808F" w14:textId="5E61BB0D" w:rsidR="004A25C7" w:rsidRDefault="004A25C7" w:rsidP="00A421E0"/>
    <w:p w14:paraId="6651B80A" w14:textId="322A1E2A" w:rsidR="004A25C7" w:rsidRDefault="004A25C7" w:rsidP="00A421E0">
      <w:pPr>
        <w:pStyle w:val="Heading2"/>
      </w:pPr>
      <w:bookmarkStart w:id="118" w:name="_Toc129250965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18"/>
    </w:p>
    <w:p w14:paraId="14D41105" w14:textId="2970EACD" w:rsidR="004A25C7" w:rsidRDefault="00F72DED" w:rsidP="00A421E0">
      <w:pPr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A421E0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35E8532F" w:rsidR="00990297" w:rsidRDefault="00990297" w:rsidP="00A421E0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57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9" w:name="_Toc129586442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19"/>
    </w:p>
    <w:p w14:paraId="26DAA7EB" w14:textId="0773DB2E" w:rsidR="00990297" w:rsidRDefault="00990297" w:rsidP="00A421E0"/>
    <w:p w14:paraId="02AC2DB6" w14:textId="104D255D" w:rsidR="00990297" w:rsidRDefault="00990297" w:rsidP="00A421E0"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A421E0"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A421E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47BAED3C" w:rsidR="00990297" w:rsidRPr="00990297" w:rsidRDefault="00990297" w:rsidP="00A421E0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58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0" w:name="_Toc129586443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bookmarkEnd w:id="120"/>
    </w:p>
    <w:p w14:paraId="3E88DC02" w14:textId="77777777" w:rsidR="00BA1BB4" w:rsidRPr="00BA1BB4" w:rsidRDefault="00BA1BB4" w:rsidP="00A421E0">
      <w:pPr>
        <w:rPr>
          <w:cs/>
        </w:rPr>
      </w:pPr>
    </w:p>
    <w:p w14:paraId="0593411C" w14:textId="39F59E75" w:rsidR="00762307" w:rsidRDefault="00762307" w:rsidP="00A421E0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</w:p>
    <w:p w14:paraId="77805559" w14:textId="758DD5EE" w:rsidR="00762307" w:rsidRPr="00762307" w:rsidRDefault="00762307" w:rsidP="00A421E0">
      <w:pPr>
        <w:rPr>
          <w:rFonts w:cs="Angsana New"/>
          <w:cs/>
        </w:rPr>
        <w:sectPr w:rsidR="00762307" w:rsidRPr="00762307" w:rsidSect="00E66B01">
          <w:headerReference w:type="even" r:id="rId80"/>
          <w:headerReference w:type="default" r:id="rId81"/>
          <w:footerReference w:type="default" r:id="rId82"/>
          <w:headerReference w:type="first" r:id="rId83"/>
          <w:footerReference w:type="first" r:id="rId84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63C6DFF" w14:textId="393B74D1" w:rsidR="00307F65" w:rsidRDefault="00307F65" w:rsidP="00A421E0">
      <w:pPr>
        <w:pStyle w:val="Heading1"/>
      </w:pPr>
      <w:bookmarkStart w:id="121" w:name="_Toc104142076"/>
      <w:bookmarkStart w:id="122" w:name="_Toc104294418"/>
      <w:bookmarkStart w:id="123" w:name="_Toc129250966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21"/>
      <w:bookmarkEnd w:id="122"/>
      <w:bookmarkEnd w:id="123"/>
    </w:p>
    <w:p w14:paraId="3754BA43" w14:textId="77777777" w:rsidR="00307F65" w:rsidRDefault="00307F65" w:rsidP="00A421E0"/>
    <w:p w14:paraId="1A0F572D" w14:textId="2886666E" w:rsidR="00307F65" w:rsidRDefault="00467F9D" w:rsidP="00A421E0">
      <w:pPr>
        <w:pStyle w:val="Style1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A421E0">
      <w:pPr>
        <w:pStyle w:val="Heading2"/>
      </w:pPr>
      <w:bookmarkStart w:id="124" w:name="_Toc129250967"/>
      <w:r>
        <w:t>5.1</w:t>
      </w:r>
      <w:r>
        <w:rPr>
          <w:cs/>
        </w:rPr>
        <w:t xml:space="preserve"> สรุปผลการดำเนินงาน</w:t>
      </w:r>
      <w:bookmarkEnd w:id="124"/>
      <w:r>
        <w:rPr>
          <w:cs/>
        </w:rPr>
        <w:t xml:space="preserve"> </w:t>
      </w:r>
    </w:p>
    <w:p w14:paraId="250D899C" w14:textId="010EF7B7" w:rsidR="00467F9D" w:rsidRPr="00264811" w:rsidRDefault="00467F9D" w:rsidP="00A421E0">
      <w:pPr>
        <w:ind w:firstLine="720"/>
        <w:jc w:val="thaiDistribute"/>
      </w:pPr>
      <w:r w:rsidRPr="00264811">
        <w:rPr>
          <w:rFonts w:hint="cs"/>
          <w:cs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77777777" w:rsidR="00467F9D" w:rsidRPr="00264811" w:rsidRDefault="00467F9D" w:rsidP="00A421E0">
      <w:pPr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A421E0">
      <w:pPr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A421E0">
      <w:pPr>
        <w:pStyle w:val="Style1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A421E0">
      <w:pPr>
        <w:pStyle w:val="Style1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A421E0">
      <w:pPr>
        <w:pStyle w:val="Style1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A421E0">
      <w:pPr>
        <w:pStyle w:val="Style1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A421E0">
      <w:pPr>
        <w:pStyle w:val="Style1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A421E0"/>
    <w:p w14:paraId="4331E777" w14:textId="77777777" w:rsidR="00307F65" w:rsidRDefault="00307F65" w:rsidP="00A421E0">
      <w:pPr>
        <w:pStyle w:val="Heading2"/>
      </w:pPr>
      <w:bookmarkStart w:id="125" w:name="_Toc129250968"/>
      <w:r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25"/>
      <w:r>
        <w:rPr>
          <w:cs/>
        </w:rPr>
        <w:t xml:space="preserve"> </w:t>
      </w:r>
    </w:p>
    <w:p w14:paraId="7769A4E1" w14:textId="76F5CF5D" w:rsidR="00307F65" w:rsidRDefault="00307F65" w:rsidP="00A421E0">
      <w:pPr>
        <w:pStyle w:val="Style1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A421E0">
      <w:pPr>
        <w:pStyle w:val="Style1"/>
      </w:pPr>
      <w:r>
        <w:lastRenderedPageBreak/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41C0E477" w:rsidR="00467F9D" w:rsidRDefault="00467F9D" w:rsidP="00A421E0">
      <w:pPr>
        <w:pStyle w:val="Style1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</w:t>
      </w:r>
    </w:p>
    <w:p w14:paraId="04034934" w14:textId="77777777" w:rsidR="00307F65" w:rsidRDefault="00307F65" w:rsidP="00A421E0"/>
    <w:p w14:paraId="0D1BF0B6" w14:textId="52B1A526" w:rsidR="00307F65" w:rsidRDefault="00307F65" w:rsidP="00A421E0">
      <w:pPr>
        <w:pStyle w:val="Heading2"/>
      </w:pPr>
      <w:bookmarkStart w:id="126" w:name="_Toc129250969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26"/>
    </w:p>
    <w:p w14:paraId="773DE1B8" w14:textId="651A7885" w:rsidR="00CE399C" w:rsidRDefault="00307F65" w:rsidP="00A421E0">
      <w:pPr>
        <w:pStyle w:val="Style1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A421E0">
      <w:pPr>
        <w:pStyle w:val="Style1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A421E0">
      <w:pPr>
        <w:pStyle w:val="Style1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A421E0">
      <w:pPr>
        <w:pStyle w:val="Style1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A421E0">
      <w:pPr>
        <w:pStyle w:val="Style1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A421E0">
      <w:pPr>
        <w:pStyle w:val="Style1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A421E0">
      <w:pPr>
        <w:pStyle w:val="Style1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A421E0">
      <w:pPr>
        <w:pStyle w:val="Style1"/>
        <w:ind w:firstLine="0"/>
      </w:pPr>
    </w:p>
    <w:p w14:paraId="25F50D9C" w14:textId="1A29AFB9" w:rsidR="00ED0490" w:rsidRDefault="00ED0490" w:rsidP="00A421E0">
      <w:pPr>
        <w:pStyle w:val="Heading2"/>
      </w:pPr>
      <w:bookmarkStart w:id="127" w:name="_Toc129250970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27"/>
    </w:p>
    <w:p w14:paraId="4C470740" w14:textId="7BDF6514" w:rsidR="00ED0490" w:rsidRDefault="00ED0490" w:rsidP="00A421E0">
      <w:pPr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Pr="00ED0490">
        <w:rPr>
          <w:cs/>
        </w:rPr>
        <w:t>ระบบแนะนำสถานที่ฝึกงานด้านคอมพิวเตอร์</w:t>
      </w:r>
      <w:r>
        <w:rPr>
          <w:cs/>
        </w:rPr>
        <w:br/>
      </w:r>
      <w:r w:rsidRPr="00ED0490">
        <w:rPr>
          <w:cs/>
        </w:rPr>
        <w:t>ด้วยเทคโนโลยีปัญญาประดิษฐ์</w:t>
      </w:r>
      <w:r>
        <w:rPr>
          <w:rFonts w:hint="cs"/>
          <w:cs/>
        </w:rPr>
        <w:t xml:space="preserve"> (</w:t>
      </w:r>
      <w:r w:rsidRPr="00ED0490">
        <w:t>Computer Internship Recommendation System With Artificial Intelligence Technology</w:t>
      </w:r>
      <w:r>
        <w:rPr>
          <w:rFonts w:hint="cs"/>
          <w:cs/>
        </w:rPr>
        <w:t>) สามารถสรุปผลได้ดังนี้</w:t>
      </w:r>
    </w:p>
    <w:p w14:paraId="4435A681" w14:textId="7047F6A0" w:rsidR="00ED0490" w:rsidRDefault="00ED0490" w:rsidP="00A421E0">
      <w:pPr>
        <w:spacing w:line="259" w:lineRule="auto"/>
        <w:rPr>
          <w:b/>
          <w:bCs/>
        </w:rPr>
      </w:pPr>
    </w:p>
    <w:p w14:paraId="7CCE3AB0" w14:textId="77777777" w:rsidR="00ED0490" w:rsidRPr="00ED0490" w:rsidRDefault="00ED0490" w:rsidP="00A421E0">
      <w:pPr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A421E0">
      <w:pPr>
        <w:spacing w:line="259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A421E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A421E0">
      <w:pPr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A421E0">
      <w:pPr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A421E0">
      <w:pPr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A421E0">
      <w:pPr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A421E0">
      <w:pPr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A421E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A421E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A421E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A421E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A421E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0D10BF79" w14:textId="0B691A85" w:rsidR="007722F0" w:rsidRDefault="007722F0" w:rsidP="00A421E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7DB3AF44" w14:textId="7157BE95" w:rsidR="004620AF" w:rsidRDefault="004620AF" w:rsidP="00A421E0">
      <w:pPr>
        <w:spacing w:line="259" w:lineRule="auto"/>
        <w:rPr>
          <w:b/>
          <w:bCs/>
          <w:cs/>
        </w:rPr>
      </w:pPr>
      <w:r>
        <w:rPr>
          <w:b/>
          <w:bCs/>
          <w:cs/>
        </w:rPr>
        <w:br w:type="page"/>
      </w:r>
    </w:p>
    <w:p w14:paraId="24371518" w14:textId="215551D7" w:rsidR="00DF0681" w:rsidRPr="00DF0681" w:rsidRDefault="004620AF" w:rsidP="00A421E0">
      <w:pPr>
        <w:pStyle w:val="Caption"/>
        <w:jc w:val="left"/>
      </w:pPr>
      <w:r w:rsidRPr="004620AF">
        <w:rPr>
          <w:b/>
          <w:bCs/>
          <w:cs/>
        </w:rPr>
        <w:lastRenderedPageBreak/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16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8" w:name="_Toc129214237"/>
      <w:r>
        <w:rPr>
          <w:rFonts w:hint="cs"/>
          <w:cs/>
        </w:rPr>
        <w:t>แสดงจำนวน ค่าเฉลี่ยความพึงพอใจต่อระบบ</w:t>
      </w:r>
      <w:bookmarkEnd w:id="12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5"/>
        <w:gridCol w:w="650"/>
        <w:gridCol w:w="706"/>
        <w:gridCol w:w="708"/>
        <w:gridCol w:w="706"/>
        <w:gridCol w:w="706"/>
        <w:gridCol w:w="1295"/>
        <w:gridCol w:w="1444"/>
      </w:tblGrid>
      <w:tr w:rsidR="00DF0681" w:rsidRPr="004620AF" w14:paraId="266ACD4D" w14:textId="40D4015A" w:rsidTr="00DF0681">
        <w:trPr>
          <w:jc w:val="center"/>
        </w:trPr>
        <w:tc>
          <w:tcPr>
            <w:tcW w:w="2595" w:type="dxa"/>
            <w:vAlign w:val="center"/>
          </w:tcPr>
          <w:p w14:paraId="189A6830" w14:textId="7B08204E" w:rsidR="00DF0681" w:rsidRPr="004620AF" w:rsidRDefault="00DF0681" w:rsidP="00A421E0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6215" w:type="dxa"/>
            <w:gridSpan w:val="7"/>
            <w:vAlign w:val="center"/>
          </w:tcPr>
          <w:p w14:paraId="2044BD5A" w14:textId="6D1389D0" w:rsidR="00DF0681" w:rsidRPr="00DF0681" w:rsidRDefault="00DF0681" w:rsidP="00A421E0">
            <w:pPr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DF0681">
        <w:trPr>
          <w:jc w:val="center"/>
        </w:trPr>
        <w:tc>
          <w:tcPr>
            <w:tcW w:w="2595" w:type="dxa"/>
            <w:vAlign w:val="center"/>
          </w:tcPr>
          <w:p w14:paraId="079919BE" w14:textId="77777777" w:rsidR="00DF0681" w:rsidRDefault="00DF0681" w:rsidP="00A421E0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650" w:type="dxa"/>
            <w:vAlign w:val="center"/>
          </w:tcPr>
          <w:p w14:paraId="177D4134" w14:textId="733AB8E8" w:rsidR="00DF0681" w:rsidRPr="004620AF" w:rsidRDefault="00DF0681" w:rsidP="00A421E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706" w:type="dxa"/>
            <w:vAlign w:val="center"/>
          </w:tcPr>
          <w:p w14:paraId="3B3B1DB1" w14:textId="2ED4961E" w:rsidR="00DF0681" w:rsidRPr="004620AF" w:rsidRDefault="00DF0681" w:rsidP="00A421E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708" w:type="dxa"/>
            <w:vAlign w:val="center"/>
          </w:tcPr>
          <w:p w14:paraId="65EED2CF" w14:textId="2C8FBDDD" w:rsidR="00DF0681" w:rsidRPr="004620AF" w:rsidRDefault="00DF0681" w:rsidP="00A421E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706" w:type="dxa"/>
            <w:vAlign w:val="center"/>
          </w:tcPr>
          <w:p w14:paraId="161A424B" w14:textId="21738D45" w:rsidR="00DF0681" w:rsidRPr="004620AF" w:rsidRDefault="00DF0681" w:rsidP="00A421E0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706" w:type="dxa"/>
            <w:vAlign w:val="center"/>
          </w:tcPr>
          <w:p w14:paraId="33AC3920" w14:textId="36BAC063" w:rsidR="00DF0681" w:rsidRDefault="00DF0681" w:rsidP="00A421E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295" w:type="dxa"/>
            <w:vAlign w:val="center"/>
          </w:tcPr>
          <w:p w14:paraId="4DD36FBA" w14:textId="0A912024" w:rsidR="00DF0681" w:rsidRDefault="00DF0681" w:rsidP="00A421E0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44" w:type="dxa"/>
            <w:vAlign w:val="center"/>
          </w:tcPr>
          <w:p w14:paraId="7290D81D" w14:textId="4A31009B" w:rsidR="00DF0681" w:rsidRDefault="00DF0681" w:rsidP="00A421E0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DF0681">
        <w:trPr>
          <w:jc w:val="center"/>
        </w:trPr>
        <w:tc>
          <w:tcPr>
            <w:tcW w:w="2595" w:type="dxa"/>
            <w:vAlign w:val="center"/>
          </w:tcPr>
          <w:p w14:paraId="6A52BFF6" w14:textId="2D62708D" w:rsidR="00DF0681" w:rsidRDefault="00DF0681" w:rsidP="00A421E0"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650" w:type="dxa"/>
            <w:vAlign w:val="center"/>
          </w:tcPr>
          <w:p w14:paraId="039B3B07" w14:textId="670F81AC" w:rsidR="00DF0681" w:rsidRDefault="00DF0681" w:rsidP="00A421E0">
            <w:pPr>
              <w:jc w:val="center"/>
            </w:pPr>
            <w:r w:rsidRPr="001A5F47">
              <w:t>7</w:t>
            </w:r>
          </w:p>
        </w:tc>
        <w:tc>
          <w:tcPr>
            <w:tcW w:w="706" w:type="dxa"/>
            <w:vAlign w:val="center"/>
          </w:tcPr>
          <w:p w14:paraId="75343C47" w14:textId="534A284B" w:rsidR="00DF0681" w:rsidRDefault="00DF0681" w:rsidP="00A421E0">
            <w:pPr>
              <w:jc w:val="center"/>
            </w:pPr>
            <w:r w:rsidRPr="001A5F47">
              <w:t>6</w:t>
            </w:r>
          </w:p>
        </w:tc>
        <w:tc>
          <w:tcPr>
            <w:tcW w:w="708" w:type="dxa"/>
            <w:vAlign w:val="center"/>
          </w:tcPr>
          <w:p w14:paraId="6FF96D98" w14:textId="04BF2C5D" w:rsidR="00DF0681" w:rsidRDefault="00DF0681" w:rsidP="00A421E0">
            <w:pPr>
              <w:jc w:val="center"/>
            </w:pPr>
            <w:r w:rsidRPr="001A5F47">
              <w:t>3</w:t>
            </w:r>
          </w:p>
        </w:tc>
        <w:tc>
          <w:tcPr>
            <w:tcW w:w="706" w:type="dxa"/>
            <w:vAlign w:val="center"/>
          </w:tcPr>
          <w:p w14:paraId="4EEE5F85" w14:textId="3515A3FB" w:rsidR="00DF0681" w:rsidRDefault="00DF0681" w:rsidP="00A421E0">
            <w:pPr>
              <w:jc w:val="center"/>
            </w:pPr>
            <w:r w:rsidRPr="001A5F47">
              <w:t>1</w:t>
            </w:r>
          </w:p>
        </w:tc>
        <w:tc>
          <w:tcPr>
            <w:tcW w:w="706" w:type="dxa"/>
            <w:vAlign w:val="center"/>
          </w:tcPr>
          <w:p w14:paraId="4DDA9E55" w14:textId="1A40B6DE" w:rsidR="00DF0681" w:rsidRDefault="00DF0681" w:rsidP="00A421E0">
            <w:pPr>
              <w:jc w:val="center"/>
            </w:pPr>
            <w:r w:rsidRPr="001A5F47">
              <w:t>0</w:t>
            </w:r>
          </w:p>
        </w:tc>
        <w:tc>
          <w:tcPr>
            <w:tcW w:w="1295" w:type="dxa"/>
            <w:vAlign w:val="center"/>
          </w:tcPr>
          <w:p w14:paraId="0C01EAE9" w14:textId="574C2B39" w:rsidR="00DF0681" w:rsidRDefault="00DF0681" w:rsidP="00A421E0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0E9535F6" w14:textId="202310A9" w:rsidR="00DF0681" w:rsidRDefault="00DF0681" w:rsidP="00A421E0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DF0681">
        <w:trPr>
          <w:jc w:val="center"/>
        </w:trPr>
        <w:tc>
          <w:tcPr>
            <w:tcW w:w="2595" w:type="dxa"/>
            <w:vAlign w:val="center"/>
          </w:tcPr>
          <w:p w14:paraId="2D77E6DB" w14:textId="60323890" w:rsidR="00DF0681" w:rsidRDefault="00DF0681" w:rsidP="00A421E0"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650" w:type="dxa"/>
            <w:vAlign w:val="center"/>
          </w:tcPr>
          <w:p w14:paraId="6BE0252A" w14:textId="148C70A9" w:rsidR="00DF0681" w:rsidRDefault="00DF0681" w:rsidP="00A421E0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10FEB2A6" w14:textId="7EDBEEE9" w:rsidR="00DF0681" w:rsidRDefault="00DF0681" w:rsidP="00A421E0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16183D7C" w14:textId="24F1685B" w:rsidR="00DF0681" w:rsidRDefault="00DF0681" w:rsidP="00A421E0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AFB73D9" w14:textId="5C3D2C18" w:rsidR="00DF0681" w:rsidRDefault="00DF0681" w:rsidP="00A421E0">
            <w:pPr>
              <w:jc w:val="center"/>
            </w:pPr>
            <w:r w:rsidRPr="009E54B7">
              <w:t>1</w:t>
            </w:r>
          </w:p>
        </w:tc>
        <w:tc>
          <w:tcPr>
            <w:tcW w:w="706" w:type="dxa"/>
            <w:vAlign w:val="center"/>
          </w:tcPr>
          <w:p w14:paraId="2BE3CF69" w14:textId="31D18809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7BE3621C" w14:textId="7C42ECE5" w:rsidR="00DF0681" w:rsidRDefault="00DF0681" w:rsidP="00A421E0">
            <w:pPr>
              <w:jc w:val="center"/>
            </w:pPr>
            <w:r w:rsidRPr="006A0B97">
              <w:t>4.06</w:t>
            </w:r>
          </w:p>
        </w:tc>
        <w:tc>
          <w:tcPr>
            <w:tcW w:w="1444" w:type="dxa"/>
            <w:vAlign w:val="center"/>
          </w:tcPr>
          <w:p w14:paraId="00799EC1" w14:textId="2E8714AA" w:rsidR="00DF0681" w:rsidRDefault="00DF0681" w:rsidP="00A421E0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DF0681">
        <w:trPr>
          <w:jc w:val="center"/>
        </w:trPr>
        <w:tc>
          <w:tcPr>
            <w:tcW w:w="2595" w:type="dxa"/>
            <w:vAlign w:val="center"/>
          </w:tcPr>
          <w:p w14:paraId="73916FB1" w14:textId="73D6670E" w:rsidR="00DF0681" w:rsidRDefault="00DF0681" w:rsidP="00A421E0"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650" w:type="dxa"/>
            <w:vAlign w:val="center"/>
          </w:tcPr>
          <w:p w14:paraId="2D76D981" w14:textId="4F1990FA" w:rsidR="00DF0681" w:rsidRDefault="00DF0681" w:rsidP="00A421E0">
            <w:pPr>
              <w:jc w:val="center"/>
            </w:pPr>
            <w:r w:rsidRPr="009E54B7">
              <w:t>2</w:t>
            </w:r>
          </w:p>
        </w:tc>
        <w:tc>
          <w:tcPr>
            <w:tcW w:w="706" w:type="dxa"/>
            <w:vAlign w:val="center"/>
          </w:tcPr>
          <w:p w14:paraId="4382FB9C" w14:textId="5EC923E7" w:rsidR="00DF0681" w:rsidRDefault="00DF0681" w:rsidP="00A421E0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12FB7008" w14:textId="65732F94" w:rsidR="00DF0681" w:rsidRDefault="00DF0681" w:rsidP="00A421E0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5305AD02" w14:textId="0EF538BB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46721F1A" w14:textId="708E09FD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3EE50500" w14:textId="0F3080D2" w:rsidR="00DF0681" w:rsidRDefault="00DF0681" w:rsidP="00A421E0">
            <w:pPr>
              <w:jc w:val="center"/>
            </w:pPr>
            <w:r w:rsidRPr="006A0B97">
              <w:t>3.76</w:t>
            </w:r>
          </w:p>
        </w:tc>
        <w:tc>
          <w:tcPr>
            <w:tcW w:w="1444" w:type="dxa"/>
            <w:vAlign w:val="center"/>
          </w:tcPr>
          <w:p w14:paraId="3086B479" w14:textId="52CAC191" w:rsidR="00DF0681" w:rsidRDefault="00DF0681" w:rsidP="00A421E0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DF0681">
        <w:trPr>
          <w:jc w:val="center"/>
        </w:trPr>
        <w:tc>
          <w:tcPr>
            <w:tcW w:w="2595" w:type="dxa"/>
            <w:vAlign w:val="center"/>
          </w:tcPr>
          <w:p w14:paraId="596CE4CC" w14:textId="67DEE71D" w:rsidR="00DF0681" w:rsidRDefault="00DF0681" w:rsidP="00A421E0">
            <w:r w:rsidRPr="00B303FE">
              <w:rPr>
                <w:cs/>
              </w:rPr>
              <w:t>ความเหมาะสมของรูปแบบของหน้าจอแจ้งเตือนต่าง ๆ</w:t>
            </w:r>
          </w:p>
        </w:tc>
        <w:tc>
          <w:tcPr>
            <w:tcW w:w="650" w:type="dxa"/>
            <w:vAlign w:val="center"/>
          </w:tcPr>
          <w:p w14:paraId="419258C0" w14:textId="7D56CA36" w:rsidR="00DF0681" w:rsidRDefault="00DF0681" w:rsidP="00A421E0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26639425" w14:textId="4504E4EE" w:rsidR="00DF0681" w:rsidRDefault="00DF0681" w:rsidP="00A421E0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5537137A" w14:textId="67CF5F6B" w:rsidR="00DF0681" w:rsidRDefault="00DF0681" w:rsidP="00A421E0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3CF30676" w14:textId="198C675C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1EC7F366" w14:textId="3A6605F2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09CEDD6D" w14:textId="4770CA3E" w:rsidR="00DF0681" w:rsidRDefault="00DF0681" w:rsidP="00A421E0">
            <w:pPr>
              <w:jc w:val="center"/>
            </w:pPr>
            <w:r w:rsidRPr="006A0B97">
              <w:t>4</w:t>
            </w:r>
          </w:p>
        </w:tc>
        <w:tc>
          <w:tcPr>
            <w:tcW w:w="1444" w:type="dxa"/>
            <w:vAlign w:val="center"/>
          </w:tcPr>
          <w:p w14:paraId="63A71133" w14:textId="4D0B7BF2" w:rsidR="00DF0681" w:rsidRDefault="00DF0681" w:rsidP="00A421E0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DF0681">
        <w:trPr>
          <w:trHeight w:val="518"/>
          <w:jc w:val="center"/>
        </w:trPr>
        <w:tc>
          <w:tcPr>
            <w:tcW w:w="2595" w:type="dxa"/>
            <w:vAlign w:val="center"/>
          </w:tcPr>
          <w:p w14:paraId="3F1A1F00" w14:textId="0419ECE2" w:rsidR="00DF0681" w:rsidRDefault="00DF0681" w:rsidP="00A421E0"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650" w:type="dxa"/>
            <w:vAlign w:val="center"/>
          </w:tcPr>
          <w:p w14:paraId="68242A19" w14:textId="2AF24C9E" w:rsidR="00DF0681" w:rsidRDefault="00DF0681" w:rsidP="00A421E0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4E6FFEE3" w14:textId="2F8B462E" w:rsidR="00DF0681" w:rsidRDefault="00DF0681" w:rsidP="00A421E0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39922355" w14:textId="0D102E34" w:rsidR="00DF0681" w:rsidRDefault="00DF0681" w:rsidP="00A421E0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66237B1" w14:textId="40C92C0D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36069CD1" w14:textId="00ABBA2E" w:rsidR="00DF0681" w:rsidRDefault="00DF0681" w:rsidP="00A421E0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13E8302E" w14:textId="4C9EE16F" w:rsidR="00DF0681" w:rsidRDefault="00DF0681" w:rsidP="00A421E0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4241B814" w14:textId="063B3618" w:rsidR="00DF0681" w:rsidRDefault="00DF0681" w:rsidP="00A421E0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70C20">
        <w:trPr>
          <w:trHeight w:val="518"/>
          <w:jc w:val="center"/>
        </w:trPr>
        <w:tc>
          <w:tcPr>
            <w:tcW w:w="6071" w:type="dxa"/>
            <w:gridSpan w:val="6"/>
            <w:vAlign w:val="center"/>
          </w:tcPr>
          <w:p w14:paraId="2CD3A272" w14:textId="5D767053" w:rsidR="001D65E7" w:rsidRPr="009E54B7" w:rsidRDefault="001D65E7" w:rsidP="00A421E0">
            <w:pPr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295" w:type="dxa"/>
            <w:vAlign w:val="center"/>
          </w:tcPr>
          <w:p w14:paraId="4E0BAA28" w14:textId="0EB515C0" w:rsidR="001D65E7" w:rsidRPr="006A0B97" w:rsidRDefault="001D65E7" w:rsidP="00A421E0">
            <w:pPr>
              <w:jc w:val="center"/>
            </w:pPr>
            <w:r>
              <w:t>4.01</w:t>
            </w:r>
          </w:p>
        </w:tc>
        <w:tc>
          <w:tcPr>
            <w:tcW w:w="1444" w:type="dxa"/>
            <w:vAlign w:val="center"/>
          </w:tcPr>
          <w:p w14:paraId="308BA9F5" w14:textId="0885F7DA" w:rsidR="001D65E7" w:rsidRPr="006A0B97" w:rsidRDefault="001D65E7" w:rsidP="00A421E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A421E0"/>
    <w:p w14:paraId="00E14C9F" w14:textId="4C212B27" w:rsidR="004F5405" w:rsidRDefault="004F5405" w:rsidP="00A421E0">
      <w:pPr>
        <w:ind w:firstLine="720"/>
        <w:jc w:val="thaiDistribute"/>
      </w:pPr>
      <w:r>
        <w:rPr>
          <w:rFonts w:hint="cs"/>
          <w:cs/>
        </w:rPr>
        <w:t>จากคารางพบว่าผู้ใช้มีความพึ่งพอใจต่อ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2F8143BF" w14:textId="0D10C24B" w:rsidR="004F5405" w:rsidRDefault="004F5405" w:rsidP="00A421E0">
      <w:pPr>
        <w:jc w:val="thaiDistribute"/>
      </w:pPr>
    </w:p>
    <w:p w14:paraId="56FA6ACC" w14:textId="2CF56F52" w:rsidR="004F5405" w:rsidRDefault="004F5405" w:rsidP="00A421E0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6409027" w:rsidR="004F5405" w:rsidRDefault="004F5405" w:rsidP="00A421E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ได้ดังนี้</w:t>
      </w:r>
    </w:p>
    <w:p w14:paraId="15E6FCD7" w14:textId="77777777" w:rsidR="00904E84" w:rsidRDefault="00904E84" w:rsidP="00A421E0">
      <w:pPr>
        <w:jc w:val="thaiDistribute"/>
      </w:pPr>
    </w:p>
    <w:p w14:paraId="2EF21A1F" w14:textId="2CF96C52" w:rsidR="00904E84" w:rsidRDefault="00904E84" w:rsidP="00A421E0">
      <w:pPr>
        <w:pStyle w:val="Caption"/>
        <w:jc w:val="left"/>
      </w:pPr>
      <w:r w:rsidRPr="00904E84">
        <w:rPr>
          <w:b/>
          <w:bCs/>
          <w:cs/>
        </w:rPr>
        <w:t xml:space="preserve">ตาราง </w:t>
      </w:r>
      <w:r w:rsidRPr="00904E84">
        <w:rPr>
          <w:b/>
          <w:bCs/>
          <w:cs/>
        </w:rPr>
        <w:fldChar w:fldCharType="begin"/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</w:rPr>
        <w:instrText xml:space="preserve">SEQ </w:instrText>
      </w:r>
      <w:r w:rsidRPr="00904E84">
        <w:rPr>
          <w:b/>
          <w:bCs/>
          <w:cs/>
        </w:rPr>
        <w:instrText xml:space="preserve">ตาราง </w:instrText>
      </w:r>
      <w:r w:rsidRPr="00904E84">
        <w:rPr>
          <w:b/>
          <w:bCs/>
        </w:rPr>
        <w:instrText>\* ARABIC</w:instrText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17</w:t>
      </w:r>
      <w:r w:rsidRPr="00904E84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9" w:name="_Toc129214238"/>
      <w:r>
        <w:rPr>
          <w:rFonts w:hint="cs"/>
          <w:cs/>
        </w:rPr>
        <w:t>ข้อเสนอแนะของผู้ใช้</w:t>
      </w:r>
      <w:bookmarkEnd w:id="1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822"/>
      </w:tblGrid>
      <w:tr w:rsidR="00904E84" w14:paraId="074859E1" w14:textId="77777777" w:rsidTr="00904E84">
        <w:tc>
          <w:tcPr>
            <w:tcW w:w="988" w:type="dxa"/>
          </w:tcPr>
          <w:p w14:paraId="257E4050" w14:textId="18B72547" w:rsidR="00904E84" w:rsidRPr="00904E84" w:rsidRDefault="00904E84" w:rsidP="00A421E0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ข้อที่</w:t>
            </w:r>
          </w:p>
        </w:tc>
        <w:tc>
          <w:tcPr>
            <w:tcW w:w="7822" w:type="dxa"/>
          </w:tcPr>
          <w:p w14:paraId="77760FC8" w14:textId="73EC1AD3" w:rsidR="00904E84" w:rsidRPr="00904E84" w:rsidRDefault="00904E84" w:rsidP="00A421E0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ข้อเสนอแนะ</w:t>
            </w:r>
          </w:p>
        </w:tc>
      </w:tr>
      <w:tr w:rsidR="00904E84" w14:paraId="1BEA7047" w14:textId="77777777" w:rsidTr="00904E84">
        <w:tc>
          <w:tcPr>
            <w:tcW w:w="988" w:type="dxa"/>
            <w:vAlign w:val="center"/>
          </w:tcPr>
          <w:p w14:paraId="7DACC7B4" w14:textId="64998ACF" w:rsidR="00904E84" w:rsidRDefault="00904E84" w:rsidP="00A421E0">
            <w:pPr>
              <w:jc w:val="center"/>
            </w:pPr>
            <w:r>
              <w:t>1</w:t>
            </w:r>
          </w:p>
        </w:tc>
        <w:tc>
          <w:tcPr>
            <w:tcW w:w="7822" w:type="dxa"/>
            <w:vAlign w:val="center"/>
          </w:tcPr>
          <w:p w14:paraId="687642B8" w14:textId="7ACD1701" w:rsidR="00904E84" w:rsidRDefault="00904E84" w:rsidP="00A421E0">
            <w:r w:rsidRPr="00904E84">
              <w:rPr>
                <w:cs/>
              </w:rPr>
              <w:t>ควรจะมี</w:t>
            </w:r>
            <w:proofErr w:type="spellStart"/>
            <w:r w:rsidRPr="00904E84">
              <w:rPr>
                <w:cs/>
              </w:rPr>
              <w:t>ฟั</w:t>
            </w:r>
            <w:proofErr w:type="spellEnd"/>
            <w:r w:rsidRPr="00904E84">
              <w:rPr>
                <w:cs/>
              </w:rPr>
              <w:t>งก</w:t>
            </w:r>
            <w:proofErr w:type="spellStart"/>
            <w:r w:rsidRPr="00904E84">
              <w:rPr>
                <w:cs/>
              </w:rPr>
              <w:t>์ชั่น</w:t>
            </w:r>
            <w:proofErr w:type="spellEnd"/>
            <w:r w:rsidRPr="00904E84">
              <w:rPr>
                <w:cs/>
              </w:rPr>
              <w:t>ที่ให้เลือกจังหวัดว่าเราอยากลงของจังหวัดไหน เพราะบางคนอยากทำงานใกล้ๆบ้าน</w:t>
            </w:r>
          </w:p>
        </w:tc>
      </w:tr>
      <w:tr w:rsidR="00904E84" w14:paraId="7E5F0EF8" w14:textId="77777777" w:rsidTr="00904E84">
        <w:trPr>
          <w:trHeight w:val="537"/>
        </w:trPr>
        <w:tc>
          <w:tcPr>
            <w:tcW w:w="988" w:type="dxa"/>
            <w:vAlign w:val="center"/>
          </w:tcPr>
          <w:p w14:paraId="0BE208B2" w14:textId="716F103F" w:rsidR="00904E84" w:rsidRDefault="00904E84" w:rsidP="00A421E0">
            <w:pPr>
              <w:jc w:val="center"/>
            </w:pPr>
            <w:r>
              <w:t>2</w:t>
            </w:r>
          </w:p>
        </w:tc>
        <w:tc>
          <w:tcPr>
            <w:tcW w:w="7822" w:type="dxa"/>
            <w:vAlign w:val="center"/>
          </w:tcPr>
          <w:p w14:paraId="79745147" w14:textId="6ACE5611" w:rsidR="00904E84" w:rsidRDefault="00904E84" w:rsidP="00A421E0">
            <w:r w:rsidRPr="00904E84">
              <w:rPr>
                <w:cs/>
              </w:rPr>
              <w:t>อยากให้มีการเลือกโซนของภาคอย่างภาคเหนือหรือภาคอีสานแต่โดยรวมทำได้ดีแล้ว</w:t>
            </w:r>
          </w:p>
        </w:tc>
      </w:tr>
      <w:tr w:rsidR="00904E84" w14:paraId="307332FA" w14:textId="77777777" w:rsidTr="00904E84">
        <w:tc>
          <w:tcPr>
            <w:tcW w:w="988" w:type="dxa"/>
            <w:vAlign w:val="center"/>
          </w:tcPr>
          <w:p w14:paraId="1FCE3BCD" w14:textId="4CCF340D" w:rsidR="00904E84" w:rsidRDefault="00904E84" w:rsidP="00A421E0">
            <w:pPr>
              <w:jc w:val="center"/>
            </w:pPr>
            <w:r>
              <w:t>3</w:t>
            </w:r>
          </w:p>
        </w:tc>
        <w:tc>
          <w:tcPr>
            <w:tcW w:w="7822" w:type="dxa"/>
            <w:vAlign w:val="center"/>
          </w:tcPr>
          <w:p w14:paraId="45D8FD1E" w14:textId="39615FE6" w:rsidR="00904E84" w:rsidRDefault="00904E84" w:rsidP="00A421E0">
            <w:r w:rsidRPr="00904E84">
              <w:rPr>
                <w:cs/>
              </w:rPr>
      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      </w:r>
          </w:p>
        </w:tc>
      </w:tr>
    </w:tbl>
    <w:p w14:paraId="65340FFD" w14:textId="77777777" w:rsidR="00904E84" w:rsidRPr="00904E84" w:rsidRDefault="00904E84" w:rsidP="00A421E0">
      <w:pPr>
        <w:rPr>
          <w:cs/>
        </w:rPr>
      </w:pPr>
    </w:p>
    <w:p w14:paraId="2AAEC037" w14:textId="77777777" w:rsidR="007722F0" w:rsidRPr="007722F0" w:rsidRDefault="007722F0" w:rsidP="00A421E0">
      <w:pPr>
        <w:ind w:left="1440"/>
      </w:pPr>
    </w:p>
    <w:p w14:paraId="61FA75DF" w14:textId="4D7B32AE" w:rsidR="007722F0" w:rsidRDefault="007722F0" w:rsidP="00A421E0">
      <w:pPr>
        <w:ind w:left="360" w:firstLine="360"/>
      </w:pPr>
      <w:r>
        <w:tab/>
      </w:r>
    </w:p>
    <w:p w14:paraId="4EA988A2" w14:textId="77777777" w:rsidR="007722F0" w:rsidRPr="007722F0" w:rsidRDefault="007722F0" w:rsidP="00A421E0">
      <w:pPr>
        <w:ind w:left="360" w:firstLine="720"/>
      </w:pPr>
    </w:p>
    <w:p w14:paraId="5F51B1BA" w14:textId="77777777" w:rsidR="007722F0" w:rsidRDefault="007722F0" w:rsidP="00A421E0">
      <w:pPr>
        <w:spacing w:line="259" w:lineRule="auto"/>
        <w:ind w:left="360" w:firstLine="720"/>
        <w:jc w:val="thaiDistribute"/>
        <w:rPr>
          <w:rFonts w:hint="cs"/>
          <w:cs/>
        </w:rPr>
      </w:pPr>
    </w:p>
    <w:p w14:paraId="57024A79" w14:textId="7962765E" w:rsidR="007722F0" w:rsidRPr="00A3162E" w:rsidRDefault="007722F0" w:rsidP="00A421E0">
      <w:pPr>
        <w:spacing w:line="259" w:lineRule="auto"/>
        <w:ind w:left="720"/>
        <w:jc w:val="thaiDistribute"/>
        <w:rPr>
          <w:b/>
          <w:bCs/>
        </w:rPr>
      </w:pPr>
    </w:p>
    <w:p w14:paraId="4A596048" w14:textId="354E1F9E" w:rsidR="00ED0490" w:rsidRDefault="00ED0490" w:rsidP="00A421E0">
      <w:pPr>
        <w:pStyle w:val="ListParagraph"/>
        <w:spacing w:line="259" w:lineRule="auto"/>
        <w:ind w:left="1080"/>
        <w:jc w:val="thaiDistribute"/>
        <w:rPr>
          <w:cs/>
        </w:rPr>
      </w:pPr>
      <w:r>
        <w:rPr>
          <w:cs/>
        </w:rPr>
        <w:br w:type="page"/>
      </w:r>
    </w:p>
    <w:p w14:paraId="213D4292" w14:textId="462FAD16" w:rsidR="00D45C70" w:rsidRDefault="00D45C70" w:rsidP="00A421E0">
      <w:pPr>
        <w:pStyle w:val="Style1"/>
        <w:ind w:firstLine="0"/>
      </w:pPr>
    </w:p>
    <w:bookmarkStart w:id="130" w:name="_Toc129250971" w:displacedByCustomXml="next"/>
    <w:bookmarkStart w:id="131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A421E0">
          <w:pPr>
            <w:pStyle w:val="Heading1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30"/>
        </w:p>
        <w:p w14:paraId="7AAB9A7E" w14:textId="48ADC000" w:rsidR="00A92E97" w:rsidRPr="00A92E97" w:rsidRDefault="00A92E97" w:rsidP="00A421E0"/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A421E0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A421E0"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A421E0"/>
    <w:bookmarkEnd w:id="131"/>
    <w:p w14:paraId="7C9CB88B" w14:textId="77777777" w:rsidR="000A7416" w:rsidRDefault="000A7416" w:rsidP="00A421E0">
      <w:pPr>
        <w:tabs>
          <w:tab w:val="left" w:pos="3600"/>
        </w:tabs>
      </w:pPr>
    </w:p>
    <w:p w14:paraId="4ED9A042" w14:textId="77777777" w:rsidR="000A7416" w:rsidRDefault="000A7416" w:rsidP="00A421E0">
      <w:pPr>
        <w:tabs>
          <w:tab w:val="left" w:pos="3600"/>
        </w:tabs>
      </w:pPr>
    </w:p>
    <w:p w14:paraId="22C828B1" w14:textId="77777777" w:rsidR="00C8408D" w:rsidRDefault="00C8408D" w:rsidP="00A421E0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E60CDB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" strokecolor="white [3212]"/>
            </w:pict>
          </mc:Fallback>
        </mc:AlternateContent>
      </w:r>
    </w:p>
    <w:p w14:paraId="73CDD64E" w14:textId="77777777" w:rsidR="00C8408D" w:rsidRDefault="00C8408D" w:rsidP="00A421E0"/>
    <w:p w14:paraId="3AA35D88" w14:textId="77777777" w:rsidR="00C8408D" w:rsidRDefault="00C8408D" w:rsidP="00A421E0">
      <w:pPr>
        <w:jc w:val="right"/>
      </w:pPr>
    </w:p>
    <w:p w14:paraId="2847F32A" w14:textId="77777777" w:rsidR="00C8408D" w:rsidRDefault="00C8408D" w:rsidP="00A421E0"/>
    <w:p w14:paraId="6B48540B" w14:textId="77777777" w:rsidR="00C8408D" w:rsidRDefault="00C8408D" w:rsidP="00A421E0"/>
    <w:p w14:paraId="50CD1644" w14:textId="77777777" w:rsidR="00C8408D" w:rsidRDefault="00C8408D" w:rsidP="00A421E0"/>
    <w:p w14:paraId="66DC1AAC" w14:textId="77777777" w:rsidR="00C8408D" w:rsidRDefault="00C8408D" w:rsidP="00A421E0"/>
    <w:p w14:paraId="24F82EE0" w14:textId="77777777" w:rsidR="00C8408D" w:rsidRDefault="00C8408D" w:rsidP="00A421E0"/>
    <w:p w14:paraId="152A57AB" w14:textId="77777777" w:rsidR="007C6200" w:rsidRDefault="007C6200" w:rsidP="00A421E0">
      <w:pPr>
        <w:sectPr w:rsidR="007C6200" w:rsidSect="00E66B01">
          <w:headerReference w:type="even" r:id="rId85"/>
          <w:headerReference w:type="default" r:id="rId86"/>
          <w:headerReference w:type="first" r:id="rId87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A421E0"/>
    <w:p w14:paraId="6BDACF62" w14:textId="77777777" w:rsidR="00C8408D" w:rsidRDefault="00C8408D" w:rsidP="00A421E0"/>
    <w:p w14:paraId="4452CC7A" w14:textId="2584EE35" w:rsidR="00C8408D" w:rsidRDefault="00C8408D" w:rsidP="00A421E0"/>
    <w:p w14:paraId="77B322F8" w14:textId="2E517B62" w:rsidR="009854F7" w:rsidRDefault="009854F7" w:rsidP="00A421E0"/>
    <w:p w14:paraId="06F718AD" w14:textId="77D7C7D5" w:rsidR="009854F7" w:rsidRDefault="009854F7" w:rsidP="00A421E0"/>
    <w:p w14:paraId="2C1A2580" w14:textId="2472B02D" w:rsidR="009854F7" w:rsidRDefault="009854F7" w:rsidP="00A421E0"/>
    <w:p w14:paraId="5EDD686A" w14:textId="4C118EA4" w:rsidR="009854F7" w:rsidRDefault="009854F7" w:rsidP="00A421E0"/>
    <w:p w14:paraId="5899F94D" w14:textId="7BCD9950" w:rsidR="009854F7" w:rsidRDefault="009854F7" w:rsidP="00A421E0"/>
    <w:p w14:paraId="197F933E" w14:textId="68DC4990" w:rsidR="009854F7" w:rsidRDefault="009854F7" w:rsidP="00A421E0"/>
    <w:p w14:paraId="65FF0402" w14:textId="2555F0FD" w:rsidR="009854F7" w:rsidRDefault="009854F7" w:rsidP="00A421E0"/>
    <w:p w14:paraId="6D0AE390" w14:textId="24B4124C" w:rsidR="009854F7" w:rsidRDefault="009854F7" w:rsidP="00A421E0"/>
    <w:p w14:paraId="2B2EAA87" w14:textId="77777777" w:rsidR="009854F7" w:rsidRDefault="009854F7" w:rsidP="00A421E0"/>
    <w:p w14:paraId="0C185313" w14:textId="09B50123" w:rsidR="00C8408D" w:rsidRPr="00C8408D" w:rsidRDefault="00C8408D" w:rsidP="00A421E0">
      <w:pPr>
        <w:pStyle w:val="Heading1"/>
        <w:rPr>
          <w:sz w:val="48"/>
          <w:szCs w:val="48"/>
        </w:rPr>
      </w:pPr>
      <w:bookmarkStart w:id="132" w:name="_Toc97370474"/>
      <w:bookmarkStart w:id="133" w:name="_Toc129250972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32"/>
      <w:bookmarkEnd w:id="133"/>
    </w:p>
    <w:p w14:paraId="1C37A718" w14:textId="77777777" w:rsidR="00C8408D" w:rsidRDefault="00C8408D" w:rsidP="00A421E0">
      <w:pPr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A421E0">
      <w:pPr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A421E0">
      <w:pPr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88"/>
          <w:headerReference w:type="default" r:id="rId89"/>
          <w:headerReference w:type="first" r:id="rId90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A421E0">
      <w:pPr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A421E0">
      <w:pPr>
        <w:pStyle w:val="Style1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A421E0">
      <w:pPr>
        <w:rPr>
          <w:noProof/>
          <w:lang w:eastAsia="en-US"/>
        </w:rPr>
      </w:pPr>
    </w:p>
    <w:p w14:paraId="5780C6AC" w14:textId="11747DC1" w:rsidR="00070233" w:rsidRDefault="0093321E" w:rsidP="00A421E0">
      <w:pPr>
        <w:pStyle w:val="Heading2"/>
      </w:pPr>
      <w:bookmarkStart w:id="134" w:name="_Toc104559367"/>
      <w:bookmarkStart w:id="135" w:name="_Toc105063145"/>
      <w:bookmarkStart w:id="136" w:name="_Toc129250973"/>
      <w:r>
        <w:t>1</w:t>
      </w:r>
      <w:r w:rsidR="006F08C4">
        <w:t>.</w:t>
      </w:r>
      <w:r w:rsidR="00E27465" w:rsidRPr="00E27465">
        <w:t xml:space="preserve"> </w:t>
      </w:r>
      <w:bookmarkEnd w:id="134"/>
      <w:bookmarkEnd w:id="135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36"/>
    </w:p>
    <w:p w14:paraId="627F3E9D" w14:textId="01968FD3" w:rsidR="00E30C1F" w:rsidRDefault="00965530" w:rsidP="00A421E0">
      <w:pPr>
        <w:pStyle w:val="Style1"/>
        <w:rPr>
          <w:cs/>
        </w:rPr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r w:rsidR="0019075B" w:rsidRPr="0019075B">
        <w:t>https://github.com/slapexs/final_project</w:t>
      </w:r>
    </w:p>
    <w:p w14:paraId="7A340C2D" w14:textId="19FABA2D" w:rsidR="006F08C4" w:rsidRDefault="0019075B" w:rsidP="00A421E0">
      <w:pPr>
        <w:jc w:val="center"/>
      </w:pPr>
      <w:r>
        <w:rPr>
          <w:noProof/>
        </w:rPr>
        <w:drawing>
          <wp:inline distT="0" distB="0" distL="0" distR="0" wp14:anchorId="42C51069" wp14:editId="4400C8C9">
            <wp:extent cx="5600700" cy="3402965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08C" w14:textId="776F8DA3" w:rsidR="0093321E" w:rsidRDefault="0019075B" w:rsidP="00A421E0">
      <w:pPr>
        <w:pStyle w:val="Caption"/>
      </w:pPr>
      <w:r w:rsidRPr="0019075B">
        <w:rPr>
          <w:b/>
          <w:bCs/>
          <w:cs/>
        </w:rPr>
        <w:t xml:space="preserve">ภาพที่ </w:t>
      </w:r>
      <w:r w:rsidRPr="0019075B">
        <w:rPr>
          <w:b/>
          <w:bCs/>
          <w:cs/>
        </w:rPr>
        <w:fldChar w:fldCharType="begin"/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</w:rPr>
        <w:instrText xml:space="preserve">SEQ </w:instrText>
      </w:r>
      <w:r w:rsidRPr="0019075B">
        <w:rPr>
          <w:b/>
          <w:bCs/>
          <w:cs/>
        </w:rPr>
        <w:instrText xml:space="preserve">ภาพที่ </w:instrText>
      </w:r>
      <w:r w:rsidRPr="0019075B">
        <w:rPr>
          <w:b/>
          <w:bCs/>
        </w:rPr>
        <w:instrText>\* ARABIC</w:instrText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59</w:t>
      </w:r>
      <w:r w:rsidRPr="0019075B">
        <w:rPr>
          <w:b/>
          <w:bCs/>
          <w:cs/>
        </w:rPr>
        <w:fldChar w:fldCharType="end"/>
      </w:r>
      <w:r>
        <w:t xml:space="preserve"> </w:t>
      </w:r>
      <w:bookmarkStart w:id="137" w:name="_Toc129586444"/>
      <w:r>
        <w:rPr>
          <w:rFonts w:hint="cs"/>
          <w:cs/>
        </w:rPr>
        <w:t xml:space="preserve">หน้า </w:t>
      </w:r>
      <w:r>
        <w:t xml:space="preserve">Repository </w:t>
      </w:r>
      <w:r>
        <w:rPr>
          <w:rFonts w:hint="cs"/>
          <w:cs/>
        </w:rPr>
        <w:t xml:space="preserve">ใน </w:t>
      </w:r>
      <w:proofErr w:type="spellStart"/>
      <w:r>
        <w:t>Github</w:t>
      </w:r>
      <w:bookmarkEnd w:id="137"/>
      <w:proofErr w:type="spellEnd"/>
    </w:p>
    <w:p w14:paraId="642ACF6E" w14:textId="59649576" w:rsidR="00D653E0" w:rsidRDefault="00D653E0" w:rsidP="00A421E0"/>
    <w:p w14:paraId="02C6BC4B" w14:textId="642CBF77" w:rsidR="00D653E0" w:rsidRDefault="00D653E0" w:rsidP="00A421E0">
      <w:r>
        <w:rPr>
          <w:noProof/>
        </w:rPr>
        <w:drawing>
          <wp:inline distT="0" distB="0" distL="0" distR="0" wp14:anchorId="26C0BD6D" wp14:editId="72C3FF79">
            <wp:extent cx="5600700" cy="2512060"/>
            <wp:effectExtent l="0" t="0" r="0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1179" w14:textId="1914BB26" w:rsidR="00D653E0" w:rsidRPr="00D653E0" w:rsidRDefault="00D653E0" w:rsidP="00A421E0">
      <w:pPr>
        <w:pStyle w:val="Caption"/>
      </w:pPr>
      <w:r w:rsidRPr="00384F42">
        <w:rPr>
          <w:b/>
          <w:bCs/>
          <w:cs/>
        </w:rPr>
        <w:t xml:space="preserve">ภาพที่ </w:t>
      </w:r>
      <w:r w:rsidRPr="00384F42">
        <w:rPr>
          <w:b/>
          <w:bCs/>
          <w:cs/>
        </w:rPr>
        <w:fldChar w:fldCharType="begin"/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</w:rPr>
        <w:instrText xml:space="preserve">SEQ </w:instrText>
      </w:r>
      <w:r w:rsidRPr="00384F42">
        <w:rPr>
          <w:b/>
          <w:bCs/>
          <w:cs/>
        </w:rPr>
        <w:instrText xml:space="preserve">ภาพที่ </w:instrText>
      </w:r>
      <w:r w:rsidRPr="00384F42">
        <w:rPr>
          <w:b/>
          <w:bCs/>
        </w:rPr>
        <w:instrText>\* ARABIC</w:instrText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60</w:t>
      </w:r>
      <w:r w:rsidRPr="00384F42">
        <w:rPr>
          <w:b/>
          <w:bCs/>
          <w:cs/>
        </w:rPr>
        <w:fldChar w:fldCharType="end"/>
      </w:r>
      <w:r>
        <w:t xml:space="preserve"> </w:t>
      </w:r>
      <w:bookmarkStart w:id="138" w:name="_Toc129586445"/>
      <w:r>
        <w:rPr>
          <w:rFonts w:hint="cs"/>
          <w:cs/>
        </w:rPr>
        <w:t xml:space="preserve">ดาวน์โหลด </w:t>
      </w:r>
      <w:r>
        <w:t xml:space="preserve">Repository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38"/>
    </w:p>
    <w:p w14:paraId="1CE6B564" w14:textId="77777777" w:rsidR="00564409" w:rsidRPr="00670102" w:rsidRDefault="00564409" w:rsidP="00A421E0"/>
    <w:p w14:paraId="16A2C8A9" w14:textId="44DFB96A" w:rsidR="00670102" w:rsidRPr="00CD5F71" w:rsidRDefault="00965530" w:rsidP="00A421E0">
      <w:pPr>
        <w:pStyle w:val="Style1"/>
        <w:rPr>
          <w:cs/>
        </w:rPr>
      </w:pPr>
      <w:r>
        <w:lastRenderedPageBreak/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1B399CA1" w14:textId="497756B9" w:rsidR="00670102" w:rsidRDefault="00670102" w:rsidP="00A421E0">
      <w:pPr>
        <w:jc w:val="center"/>
      </w:pPr>
      <w:r w:rsidRPr="00AE1BFB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A8198F8" wp14:editId="0246C91C">
                <wp:simplePos x="0" y="0"/>
                <wp:positionH relativeFrom="column">
                  <wp:posOffset>2341880</wp:posOffset>
                </wp:positionH>
                <wp:positionV relativeFrom="paragraph">
                  <wp:posOffset>1497330</wp:posOffset>
                </wp:positionV>
                <wp:extent cx="234315" cy="28702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B4277" w14:textId="77777777" w:rsidR="00670102" w:rsidRDefault="00670102" w:rsidP="006701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8198F8" id="_x0000_t202" coordsize="21600,21600" o:spt="202" path="m,l,21600r21600,l21600,xe">
                <v:stroke joinstyle="miter"/>
                <v:path gradientshapeok="t" o:connecttype="rect"/>
              </v:shapetype>
              <v:shape id="Text Box 185" o:spid="_x0000_s1054" type="#_x0000_t202" style="position:absolute;left:0;text-align:left;margin-left:184.4pt;margin-top:117.9pt;width:18.45pt;height:22.6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n4TGgIAADM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" filled="f" stroked="f" strokeweight=".5pt">
                <v:textbox>
                  <w:txbxContent>
                    <w:p w14:paraId="737B4277" w14:textId="77777777" w:rsidR="00670102" w:rsidRDefault="00670102" w:rsidP="00670102"/>
                  </w:txbxContent>
                </v:textbox>
              </v:shape>
            </w:pict>
          </mc:Fallback>
        </mc:AlternateContent>
      </w:r>
      <w:r w:rsidR="00851B57">
        <w:rPr>
          <w:noProof/>
        </w:rPr>
        <w:drawing>
          <wp:inline distT="0" distB="0" distL="0" distR="0" wp14:anchorId="7D248825" wp14:editId="3ED671F9">
            <wp:extent cx="5600700" cy="2973705"/>
            <wp:effectExtent l="0" t="0" r="0" b="0"/>
            <wp:docPr id="736" name="Picture 7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 descr="Graphical user interface, text, application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612" w14:textId="30BE7E43" w:rsidR="00851B57" w:rsidRDefault="00851B57" w:rsidP="00A421E0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61</w:t>
      </w:r>
      <w:r w:rsidRPr="00851B5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39" w:name="_Toc129586446"/>
      <w:r>
        <w:rPr>
          <w:rFonts w:hint="cs"/>
          <w:cs/>
        </w:rPr>
        <w:t>แสดงการบันทึกไฟล์ข้อมูลบริษัทในโฟลเดอร์</w:t>
      </w:r>
      <w:bookmarkEnd w:id="139"/>
    </w:p>
    <w:p w14:paraId="31FC4696" w14:textId="77777777" w:rsidR="00851B57" w:rsidRPr="00851B57" w:rsidRDefault="00851B57" w:rsidP="00A421E0"/>
    <w:p w14:paraId="2B8E08AD" w14:textId="6E41691F" w:rsidR="00670102" w:rsidRDefault="00965530" w:rsidP="00A421E0">
      <w:pPr>
        <w:pStyle w:val="Style1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68D9AB03" w:rsidR="00670102" w:rsidRDefault="00851B57" w:rsidP="00A421E0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AF57E6">
          <w:rPr>
            <w:noProof/>
          </w:rPr>
          <w:t>62</w:t>
        </w:r>
      </w:fldSimple>
      <w:r>
        <w:t xml:space="preserve"> </w:t>
      </w:r>
      <w:bookmarkStart w:id="140" w:name="_Toc129586447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40"/>
    </w:p>
    <w:p w14:paraId="4F15BE0F" w14:textId="102919E6" w:rsidR="0093321E" w:rsidRDefault="0093321E" w:rsidP="00A421E0">
      <w:pPr>
        <w:pStyle w:val="ListParagraph"/>
        <w:tabs>
          <w:tab w:val="left" w:pos="1134"/>
        </w:tabs>
        <w:spacing w:line="276" w:lineRule="auto"/>
        <w:ind w:left="0"/>
      </w:pPr>
    </w:p>
    <w:p w14:paraId="13D334DE" w14:textId="289FF7D9" w:rsidR="0093321E" w:rsidRDefault="0093321E" w:rsidP="00A421E0">
      <w:pPr>
        <w:pStyle w:val="ListParagraph"/>
        <w:tabs>
          <w:tab w:val="left" w:pos="1134"/>
        </w:tabs>
        <w:spacing w:line="276" w:lineRule="auto"/>
        <w:ind w:left="0"/>
      </w:pPr>
    </w:p>
    <w:p w14:paraId="682CC48E" w14:textId="77777777" w:rsidR="00564409" w:rsidRPr="00C33136" w:rsidRDefault="00564409" w:rsidP="00A421E0">
      <w:pPr>
        <w:pStyle w:val="ListParagraph"/>
        <w:tabs>
          <w:tab w:val="left" w:pos="1134"/>
        </w:tabs>
        <w:spacing w:line="276" w:lineRule="auto"/>
        <w:ind w:left="0"/>
      </w:pPr>
    </w:p>
    <w:p w14:paraId="3497EEAB" w14:textId="08683AA6" w:rsidR="00670102" w:rsidRPr="00CD5F71" w:rsidRDefault="00965530" w:rsidP="00A421E0">
      <w:pPr>
        <w:pStyle w:val="Style1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 xml:space="preserve">กำหนดจำนวนของกลุ่มข้อมูลที่ตัวแปร </w:t>
      </w:r>
      <w:r w:rsidR="00B42A39">
        <w:t>k</w:t>
      </w:r>
    </w:p>
    <w:p w14:paraId="2F2375FC" w14:textId="77777777" w:rsidR="00B42A39" w:rsidRDefault="00B42A39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5341524A">
            <wp:extent cx="4320000" cy="1037878"/>
            <wp:effectExtent l="0" t="0" r="0" b="3810"/>
            <wp:docPr id="738" name="Picture 7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78A12B22" w:rsidR="00B42A39" w:rsidRDefault="00B42A39" w:rsidP="00A421E0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63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1" w:name="_Toc129586448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41"/>
    </w:p>
    <w:p w14:paraId="2B3426E2" w14:textId="77777777" w:rsidR="00C33136" w:rsidRDefault="00C33136" w:rsidP="00A421E0">
      <w:pPr>
        <w:pStyle w:val="ListParagraph"/>
        <w:tabs>
          <w:tab w:val="left" w:pos="1134"/>
        </w:tabs>
        <w:spacing w:line="276" w:lineRule="auto"/>
        <w:ind w:left="0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1A5AD517" w:rsidR="00C33136" w:rsidRDefault="00965530" w:rsidP="00A421E0">
      <w:pPr>
        <w:pStyle w:val="Style1"/>
      </w:pPr>
      <w:r>
        <w:t>1</w:t>
      </w:r>
      <w:r w:rsidR="00C33136">
        <w:t xml:space="preserve">.5 </w:t>
      </w:r>
      <w:r w:rsidR="00444F6D">
        <w:rPr>
          <w:rFonts w:hint="cs"/>
          <w:cs/>
        </w:rPr>
        <w:t>รันคำสั่งจัดกลุ่มข้อมูล</w:t>
      </w:r>
    </w:p>
    <w:p w14:paraId="5E941FD7" w14:textId="0F92A0AA" w:rsidR="00C33136" w:rsidRPr="00E126B0" w:rsidRDefault="00444F6D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072A4D63">
            <wp:extent cx="5600700" cy="2050415"/>
            <wp:effectExtent l="0" t="0" r="0" b="0"/>
            <wp:docPr id="739" name="Picture 7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35E4EAB8" w:rsidR="00660E54" w:rsidRDefault="00444F6D" w:rsidP="00A421E0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64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2" w:name="_Toc129586449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42"/>
    </w:p>
    <w:p w14:paraId="05643E42" w14:textId="77777777" w:rsidR="00444F6D" w:rsidRPr="00444F6D" w:rsidRDefault="00444F6D" w:rsidP="00A421E0"/>
    <w:p w14:paraId="477D473A" w14:textId="56ADEDF7" w:rsidR="00132C76" w:rsidRDefault="00965530" w:rsidP="00A421E0">
      <w:pPr>
        <w:pStyle w:val="Style1"/>
      </w:pPr>
      <w:r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204B7D72" w:rsidR="005C5A66" w:rsidRDefault="00444F6D" w:rsidP="00A421E0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65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3" w:name="_Toc129586450"/>
      <w:r>
        <w:rPr>
          <w:rFonts w:hint="cs"/>
          <w:cs/>
        </w:rPr>
        <w:t xml:space="preserve">แสดงไฟล์ </w:t>
      </w:r>
      <w:r>
        <w:t>clustered_company.csv</w:t>
      </w:r>
      <w:bookmarkEnd w:id="143"/>
      <w:r>
        <w:t xml:space="preserve"> </w:t>
      </w:r>
    </w:p>
    <w:p w14:paraId="3058D22F" w14:textId="77777777" w:rsidR="00444F6D" w:rsidRPr="00444F6D" w:rsidRDefault="00444F6D" w:rsidP="00A421E0">
      <w:pPr>
        <w:rPr>
          <w:cs/>
        </w:rPr>
      </w:pPr>
    </w:p>
    <w:p w14:paraId="5E259621" w14:textId="420C83A4" w:rsidR="002A6499" w:rsidRDefault="0093321E" w:rsidP="00A421E0">
      <w:pPr>
        <w:pStyle w:val="Heading2"/>
      </w:pPr>
      <w:bookmarkStart w:id="144" w:name="_Toc104559368"/>
      <w:bookmarkStart w:id="145" w:name="_Toc105063146"/>
      <w:bookmarkStart w:id="146" w:name="_Toc129250974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44"/>
      <w:bookmarkEnd w:id="145"/>
      <w:bookmarkEnd w:id="146"/>
    </w:p>
    <w:p w14:paraId="04DF5EDD" w14:textId="4C2F808C" w:rsidR="004D3DE5" w:rsidRDefault="00965530" w:rsidP="00A421E0">
      <w:pPr>
        <w:pStyle w:val="Style1"/>
        <w:rPr>
          <w:cs/>
        </w:rPr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98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5CB350F0" w14:textId="086AB61D" w:rsidR="00E94EF6" w:rsidRDefault="0089473D" w:rsidP="00A421E0">
      <w:r>
        <w:rPr>
          <w:noProof/>
        </w:rPr>
        <w:drawing>
          <wp:inline distT="0" distB="0" distL="0" distR="0" wp14:anchorId="0EE8576E" wp14:editId="587756C7">
            <wp:extent cx="5600700" cy="3402965"/>
            <wp:effectExtent l="0" t="0" r="0" b="0"/>
            <wp:docPr id="741" name="Picture 7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 descr="Graphical user interface, text, application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381A" w14:textId="10A7F989" w:rsidR="0089473D" w:rsidRDefault="0089473D" w:rsidP="00A421E0">
      <w:pPr>
        <w:pStyle w:val="Caption"/>
      </w:pPr>
      <w:r w:rsidRPr="0089473D">
        <w:rPr>
          <w:b/>
          <w:bCs/>
          <w:cs/>
        </w:rPr>
        <w:t xml:space="preserve">ภาพที่ </w:t>
      </w:r>
      <w:r w:rsidRPr="0089473D">
        <w:rPr>
          <w:b/>
          <w:bCs/>
          <w:cs/>
        </w:rPr>
        <w:fldChar w:fldCharType="begin"/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</w:rPr>
        <w:instrText xml:space="preserve">SEQ </w:instrText>
      </w:r>
      <w:r w:rsidRPr="0089473D">
        <w:rPr>
          <w:b/>
          <w:bCs/>
          <w:cs/>
        </w:rPr>
        <w:instrText xml:space="preserve">ภาพที่ </w:instrText>
      </w:r>
      <w:r w:rsidRPr="0089473D">
        <w:rPr>
          <w:b/>
          <w:bCs/>
        </w:rPr>
        <w:instrText>\* ARABIC</w:instrText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66</w:t>
      </w:r>
      <w:r w:rsidRPr="0089473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7" w:name="_Toc129586451"/>
      <w:r>
        <w:rPr>
          <w:rFonts w:hint="cs"/>
          <w:cs/>
        </w:rPr>
        <w:t xml:space="preserve">แสดงหน้าเว็บไซต์ </w:t>
      </w:r>
      <w:r>
        <w:t>MongoDB</w:t>
      </w:r>
      <w:bookmarkEnd w:id="147"/>
    </w:p>
    <w:p w14:paraId="2F90CC62" w14:textId="77777777" w:rsidR="0089473D" w:rsidRPr="0089473D" w:rsidRDefault="0089473D" w:rsidP="00A421E0"/>
    <w:p w14:paraId="27C9653F" w14:textId="7ED2D49F" w:rsidR="00770C46" w:rsidRDefault="00965530" w:rsidP="00A421E0">
      <w:pPr>
        <w:pStyle w:val="Style1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A421E0">
      <w:pPr>
        <w:pStyle w:val="Style1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79570AB">
            <wp:extent cx="5600638" cy="340296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6C8F" w14:textId="4D80DA58" w:rsidR="005C5A66" w:rsidRDefault="009028D1" w:rsidP="00A421E0">
      <w:pPr>
        <w:pStyle w:val="Caption"/>
      </w:pPr>
      <w:r w:rsidRPr="009028D1">
        <w:rPr>
          <w:b/>
          <w:bCs/>
          <w:cs/>
        </w:rPr>
        <w:t xml:space="preserve">ภาพที่ </w:t>
      </w:r>
      <w:r w:rsidRPr="009028D1">
        <w:rPr>
          <w:b/>
          <w:bCs/>
          <w:cs/>
        </w:rPr>
        <w:fldChar w:fldCharType="begin"/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</w:rPr>
        <w:instrText xml:space="preserve">SEQ </w:instrText>
      </w:r>
      <w:r w:rsidRPr="009028D1">
        <w:rPr>
          <w:b/>
          <w:bCs/>
          <w:cs/>
        </w:rPr>
        <w:instrText xml:space="preserve">ภาพที่ </w:instrText>
      </w:r>
      <w:r w:rsidRPr="009028D1">
        <w:rPr>
          <w:b/>
          <w:bCs/>
        </w:rPr>
        <w:instrText>\* ARABIC</w:instrText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67</w:t>
      </w:r>
      <w:r w:rsidRPr="009028D1">
        <w:rPr>
          <w:b/>
          <w:bCs/>
          <w:cs/>
        </w:rPr>
        <w:fldChar w:fldCharType="end"/>
      </w:r>
      <w:r>
        <w:t xml:space="preserve"> </w:t>
      </w:r>
      <w:bookmarkStart w:id="148" w:name="_Toc129586452"/>
      <w:r>
        <w:rPr>
          <w:rFonts w:hint="cs"/>
          <w:cs/>
        </w:rPr>
        <w:t>แสดงหน้าการจัดการ</w:t>
      </w:r>
      <w:r w:rsidR="000357E9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8"/>
    </w:p>
    <w:p w14:paraId="521C7509" w14:textId="30E46735" w:rsidR="00B45313" w:rsidRDefault="00965530" w:rsidP="00A421E0">
      <w:pPr>
        <w:pStyle w:val="Style1"/>
      </w:pPr>
      <w:r>
        <w:lastRenderedPageBreak/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proofErr w:type="gramStart"/>
      <w:r w:rsidR="009028D1">
        <w:rPr>
          <w:rFonts w:hint="cs"/>
          <w:cs/>
        </w:rPr>
        <w:t>เพื่อสร้างฐานข้อมูล</w:t>
      </w:r>
      <w:proofErr w:type="gramEnd"/>
    </w:p>
    <w:p w14:paraId="275FA088" w14:textId="71054DA1" w:rsidR="000A6B6B" w:rsidRDefault="009028D1" w:rsidP="00A421E0">
      <w:pPr>
        <w:tabs>
          <w:tab w:val="left" w:pos="1104"/>
          <w:tab w:val="left" w:pos="3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603E4E7" wp14:editId="4DCC536A">
                <wp:simplePos x="0" y="0"/>
                <wp:positionH relativeFrom="column">
                  <wp:posOffset>831334</wp:posOffset>
                </wp:positionH>
                <wp:positionV relativeFrom="paragraph">
                  <wp:posOffset>2650061</wp:posOffset>
                </wp:positionV>
                <wp:extent cx="988197" cy="234435"/>
                <wp:effectExtent l="12700" t="12700" r="15240" b="6985"/>
                <wp:wrapNone/>
                <wp:docPr id="772" name="Rectangle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197" cy="234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72229" id="Rectangle 772" o:spid="_x0000_s1026" style="position:absolute;margin-left:65.45pt;margin-top:208.65pt;width:77.8pt;height:18.4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874D2A" wp14:editId="3F9C9C13">
            <wp:extent cx="5600638" cy="3402965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0E820A80" w:rsidR="0093321E" w:rsidRDefault="00FE7C0B" w:rsidP="00A421E0">
      <w:pPr>
        <w:pStyle w:val="Caption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68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49" w:name="_Toc129586453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9"/>
    </w:p>
    <w:p w14:paraId="5FD5F9CB" w14:textId="2EDCBB7C" w:rsidR="003E6C79" w:rsidRDefault="003E6C79" w:rsidP="00A421E0"/>
    <w:p w14:paraId="65115C9C" w14:textId="03AF3FBA" w:rsidR="003E6C79" w:rsidRPr="003E6C79" w:rsidRDefault="003E6C79" w:rsidP="00A421E0"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10719187" w:rsidR="003E6C79" w:rsidRDefault="003E6C79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04AA961" wp14:editId="3CD69DD4">
                <wp:simplePos x="0" y="0"/>
                <wp:positionH relativeFrom="column">
                  <wp:posOffset>1140254</wp:posOffset>
                </wp:positionH>
                <wp:positionV relativeFrom="paragraph">
                  <wp:posOffset>2864143</wp:posOffset>
                </wp:positionV>
                <wp:extent cx="413608" cy="185008"/>
                <wp:effectExtent l="12700" t="12700" r="18415" b="18415"/>
                <wp:wrapNone/>
                <wp:docPr id="890" name="Rectangle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E5745" id="Rectangle 890" o:spid="_x0000_s1026" style="position:absolute;margin-left:89.8pt;margin-top:225.5pt;width:32.55pt;height:14.5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08674EF5" wp14:editId="31037ECA">
            <wp:extent cx="5600700" cy="3402965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7F2B0C17" w:rsidR="003E6C79" w:rsidRPr="003E6C79" w:rsidRDefault="003E6C79" w:rsidP="00A421E0">
      <w:pPr>
        <w:pStyle w:val="Caption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69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50" w:name="_Toc129586454"/>
      <w:r>
        <w:rPr>
          <w:rFonts w:hint="cs"/>
          <w:cs/>
        </w:rPr>
        <w:t>แสดงหน้าสร้างบัญชีสำหรับจัดการฐานข้อมูล</w:t>
      </w:r>
      <w:bookmarkEnd w:id="150"/>
    </w:p>
    <w:p w14:paraId="7EA0FBDD" w14:textId="76BCDA78" w:rsidR="00FE7C0B" w:rsidRDefault="00FE7C0B" w:rsidP="00A421E0"/>
    <w:p w14:paraId="46161A77" w14:textId="2E37CF06" w:rsidR="00D14CF4" w:rsidRDefault="00D14CF4" w:rsidP="00A421E0"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1EECF502" w:rsidR="00D14CF4" w:rsidRDefault="00D14CF4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5A3FC02" wp14:editId="092B0E7E">
                <wp:simplePos x="0" y="0"/>
                <wp:positionH relativeFrom="column">
                  <wp:posOffset>1225224</wp:posOffset>
                </wp:positionH>
                <wp:positionV relativeFrom="paragraph">
                  <wp:posOffset>2409746</wp:posOffset>
                </wp:positionV>
                <wp:extent cx="284244" cy="71269"/>
                <wp:effectExtent l="12700" t="12700" r="8255" b="17780"/>
                <wp:wrapNone/>
                <wp:docPr id="895" name="Rectangle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44" cy="7126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30FB1" id="Rectangle 895" o:spid="_x0000_s1026" style="position:absolute;margin-left:96.45pt;margin-top:189.75pt;width:22.4pt;height:5.6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" fillcolor="red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95DD2F0" wp14:editId="4D553F6D">
                <wp:simplePos x="0" y="0"/>
                <wp:positionH relativeFrom="column">
                  <wp:posOffset>3247081</wp:posOffset>
                </wp:positionH>
                <wp:positionV relativeFrom="paragraph">
                  <wp:posOffset>2786500</wp:posOffset>
                </wp:positionV>
                <wp:extent cx="506284" cy="185008"/>
                <wp:effectExtent l="12700" t="12700" r="14605" b="18415"/>
                <wp:wrapNone/>
                <wp:docPr id="894" name="Rectangle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84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D09FA" id="Rectangle 894" o:spid="_x0000_s1026" style="position:absolute;margin-left:255.7pt;margin-top:219.4pt;width:39.85pt;height:14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94C572" wp14:editId="03916023">
                <wp:simplePos x="0" y="0"/>
                <wp:positionH relativeFrom="column">
                  <wp:posOffset>1133887</wp:posOffset>
                </wp:positionH>
                <wp:positionV relativeFrom="paragraph">
                  <wp:posOffset>1753647</wp:posOffset>
                </wp:positionV>
                <wp:extent cx="413608" cy="185008"/>
                <wp:effectExtent l="12700" t="12700" r="18415" b="18415"/>
                <wp:wrapNone/>
                <wp:docPr id="893" name="Rectangle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26A23" id="Rectangle 893" o:spid="_x0000_s1026" style="position:absolute;margin-left:89.3pt;margin-top:138.1pt;width:32.55pt;height:14.5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6722984" wp14:editId="3CC00897">
                <wp:simplePos x="0" y="0"/>
                <wp:positionH relativeFrom="column">
                  <wp:posOffset>1133887</wp:posOffset>
                </wp:positionH>
                <wp:positionV relativeFrom="paragraph">
                  <wp:posOffset>1470162</wp:posOffset>
                </wp:positionV>
                <wp:extent cx="2168267" cy="283862"/>
                <wp:effectExtent l="12700" t="12700" r="16510" b="8255"/>
                <wp:wrapNone/>
                <wp:docPr id="892" name="Rectangle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8267" cy="2838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1FE83" id="Rectangle 892" o:spid="_x0000_s1026" style="position:absolute;margin-left:89.3pt;margin-top:115.75pt;width:170.75pt;height:22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40256334" wp14:editId="057A661D">
            <wp:extent cx="5600638" cy="3402965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02DB" w14:textId="33412C0A" w:rsidR="00D14CF4" w:rsidRDefault="00D14CF4" w:rsidP="00A421E0">
      <w:pPr>
        <w:pStyle w:val="Caption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70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1" w:name="_Toc129586455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1"/>
    </w:p>
    <w:p w14:paraId="211D79CC" w14:textId="77777777" w:rsidR="00D14CF4" w:rsidRPr="00D14CF4" w:rsidRDefault="00D14CF4" w:rsidP="00A421E0">
      <w:pPr>
        <w:rPr>
          <w:cs/>
        </w:rPr>
      </w:pPr>
    </w:p>
    <w:p w14:paraId="5C84778A" w14:textId="2533C8B5" w:rsidR="00FE7C0B" w:rsidRDefault="00FE7C0B" w:rsidP="00A421E0">
      <w:pPr>
        <w:pStyle w:val="Heading2"/>
        <w:rPr>
          <w:cs/>
        </w:rPr>
      </w:pPr>
      <w:bookmarkStart w:id="152" w:name="_Toc129250975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2"/>
    </w:p>
    <w:p w14:paraId="30CEC72B" w14:textId="18F5742D" w:rsidR="00BF5568" w:rsidRDefault="00BF5568" w:rsidP="00A421E0"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1B76A3C3" w:rsidR="00BF5568" w:rsidRDefault="00BF5568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DCBBB6F" wp14:editId="14B76DC1">
                <wp:simplePos x="0" y="0"/>
                <wp:positionH relativeFrom="column">
                  <wp:posOffset>979616</wp:posOffset>
                </wp:positionH>
                <wp:positionV relativeFrom="paragraph">
                  <wp:posOffset>1443115</wp:posOffset>
                </wp:positionV>
                <wp:extent cx="432143" cy="197365"/>
                <wp:effectExtent l="12700" t="12700" r="12700" b="19050"/>
                <wp:wrapNone/>
                <wp:docPr id="828" name="Rectangle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143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A47D1" id="Rectangle 828" o:spid="_x0000_s1026" style="position:absolute;margin-left:77.15pt;margin-top:113.65pt;width:34.05pt;height:15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74B60C" wp14:editId="74E05D2E">
            <wp:extent cx="5600638" cy="340296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66567560" w:rsidR="00BF5568" w:rsidRDefault="00BF5568" w:rsidP="00A421E0">
      <w:pPr>
        <w:pStyle w:val="Caption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71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53" w:name="_Toc129586456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53"/>
    </w:p>
    <w:p w14:paraId="51DADD52" w14:textId="23943B56" w:rsidR="00BF5568" w:rsidRDefault="00931B95" w:rsidP="00A421E0">
      <w:r>
        <w:lastRenderedPageBreak/>
        <w:tab/>
      </w:r>
    </w:p>
    <w:p w14:paraId="08B51083" w14:textId="67B81DEB" w:rsidR="00931B95" w:rsidRDefault="00931B95" w:rsidP="00A421E0">
      <w:r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16873162" w:rsidR="00931B95" w:rsidRDefault="00931B95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8CB638F" wp14:editId="160DC12F">
                <wp:simplePos x="0" y="0"/>
                <wp:positionH relativeFrom="column">
                  <wp:posOffset>3164715</wp:posOffset>
                </wp:positionH>
                <wp:positionV relativeFrom="paragraph">
                  <wp:posOffset>2587099</wp:posOffset>
                </wp:positionV>
                <wp:extent cx="744625" cy="228522"/>
                <wp:effectExtent l="12700" t="12700" r="17780" b="13335"/>
                <wp:wrapNone/>
                <wp:docPr id="858" name="Rectangle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625" cy="2285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42E17" id="Rectangle 858" o:spid="_x0000_s1026" style="position:absolute;margin-left:249.2pt;margin-top:203.7pt;width:58.65pt;height:18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D7F6ADF" wp14:editId="59CC96DE">
                <wp:simplePos x="0" y="0"/>
                <wp:positionH relativeFrom="column">
                  <wp:posOffset>2153508</wp:posOffset>
                </wp:positionH>
                <wp:positionV relativeFrom="paragraph">
                  <wp:posOffset>1204320</wp:posOffset>
                </wp:positionV>
                <wp:extent cx="512462" cy="197365"/>
                <wp:effectExtent l="12700" t="12700" r="8255" b="19050"/>
                <wp:wrapNone/>
                <wp:docPr id="857" name="Rectangle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62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0A370" id="Rectangle 857" o:spid="_x0000_s1026" style="position:absolute;margin-left:169.55pt;margin-top:94.85pt;width:40.35pt;height:15.5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DE71BE" wp14:editId="2FF448B0">
            <wp:extent cx="5600638" cy="3402965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431C" w14:textId="5CF2B13E" w:rsidR="00931B95" w:rsidRDefault="00931B95" w:rsidP="00A421E0">
      <w:pPr>
        <w:pStyle w:val="Caption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72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54" w:name="_Toc129586457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54"/>
    </w:p>
    <w:p w14:paraId="1160437F" w14:textId="350A281E" w:rsidR="00931B95" w:rsidRDefault="00931B95" w:rsidP="00A421E0"/>
    <w:p w14:paraId="61B1DD97" w14:textId="6D97FC7F" w:rsidR="00931B95" w:rsidRDefault="00E72991" w:rsidP="00A421E0">
      <w:pPr>
        <w:ind w:left="720"/>
      </w:pPr>
      <w:r>
        <w:t xml:space="preserve">3.3 </w:t>
      </w:r>
      <w:r w:rsidR="00931B95">
        <w:rPr>
          <w:rFonts w:hint="cs"/>
          <w:cs/>
        </w:rPr>
        <w:t xml:space="preserve">กำหนดชื่อฐานขอมูลและชื่อ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50EB8C5" w:rsidR="007E357D" w:rsidRDefault="00677EF2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DD24C5B" wp14:editId="7A1B4F0D">
                <wp:simplePos x="0" y="0"/>
                <wp:positionH relativeFrom="column">
                  <wp:posOffset>3129108</wp:posOffset>
                </wp:positionH>
                <wp:positionV relativeFrom="paragraph">
                  <wp:posOffset>2226945</wp:posOffset>
                </wp:positionV>
                <wp:extent cx="296219" cy="209722"/>
                <wp:effectExtent l="12700" t="12700" r="8890" b="19050"/>
                <wp:wrapNone/>
                <wp:docPr id="887" name="Rectangle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19" cy="2097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342D1" id="Rectangle 887" o:spid="_x0000_s1026" style="position:absolute;margin-left:246.4pt;margin-top:175.35pt;width:23.3pt;height:16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" filled="f" strokecolor="red" strokeweight="1.5pt"/>
            </w:pict>
          </mc:Fallback>
        </mc:AlternateContent>
      </w:r>
      <w:r w:rsidR="007E357D">
        <w:rPr>
          <w:rFonts w:hint="cs"/>
          <w:noProof/>
        </w:rPr>
        <w:drawing>
          <wp:inline distT="0" distB="0" distL="0" distR="0" wp14:anchorId="32F1FD46" wp14:editId="052AE420">
            <wp:extent cx="5600638" cy="3402965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362C3A41" w:rsidR="007E357D" w:rsidRDefault="007E357D" w:rsidP="00A421E0">
      <w:pPr>
        <w:pStyle w:val="Caption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73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55" w:name="_Toc129586458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55"/>
    </w:p>
    <w:p w14:paraId="08F766BD" w14:textId="33186579" w:rsidR="00E72991" w:rsidRPr="00E72991" w:rsidRDefault="00E72991" w:rsidP="00A421E0">
      <w:pPr>
        <w:ind w:left="720"/>
      </w:pPr>
      <w:r>
        <w:lastRenderedPageBreak/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107" w:history="1">
        <w:r w:rsidR="00FF5A40" w:rsidRPr="005852A9">
          <w:rPr>
            <w:rStyle w:val="Hyperlink"/>
          </w:rPr>
          <w:t xml:space="preserve">https://www.mongodb.com/try/download/compass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proofErr w:type="gramStart"/>
      <w:r>
        <w:t>Download</w:t>
      </w:r>
      <w:proofErr w:type="gramEnd"/>
    </w:p>
    <w:p w14:paraId="7415F225" w14:textId="16A21596" w:rsidR="00E72991" w:rsidRDefault="00E72991" w:rsidP="00A421E0">
      <w:r>
        <w:rPr>
          <w:rFonts w:hint="cs"/>
          <w:noProof/>
        </w:rPr>
        <w:drawing>
          <wp:inline distT="0" distB="0" distL="0" distR="0" wp14:anchorId="642A3124" wp14:editId="3C0D0036">
            <wp:extent cx="5600638" cy="3402965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8AD6" w14:textId="0A11A2C2" w:rsidR="00E72991" w:rsidRDefault="00E72991" w:rsidP="00A421E0">
      <w:pPr>
        <w:pStyle w:val="Caption"/>
      </w:pPr>
      <w:r w:rsidRPr="00E72991">
        <w:rPr>
          <w:b/>
          <w:bCs/>
          <w:cs/>
        </w:rPr>
        <w:t xml:space="preserve">ภาพที่ </w:t>
      </w:r>
      <w:r w:rsidRPr="00E72991">
        <w:rPr>
          <w:b/>
          <w:bCs/>
          <w:cs/>
        </w:rPr>
        <w:fldChar w:fldCharType="begin"/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</w:rPr>
        <w:instrText xml:space="preserve">SEQ </w:instrText>
      </w:r>
      <w:r w:rsidRPr="00E72991">
        <w:rPr>
          <w:b/>
          <w:bCs/>
          <w:cs/>
        </w:rPr>
        <w:instrText xml:space="preserve">ภาพที่ </w:instrText>
      </w:r>
      <w:r w:rsidRPr="00E72991">
        <w:rPr>
          <w:b/>
          <w:bCs/>
        </w:rPr>
        <w:instrText>\* ARABIC</w:instrText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74</w:t>
      </w:r>
      <w:r w:rsidRPr="00E7299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6" w:name="_Toc129586459"/>
      <w:r>
        <w:rPr>
          <w:rFonts w:hint="cs"/>
          <w:cs/>
        </w:rPr>
        <w:t xml:space="preserve">หน้าเว็บไซต์สำหรับโหลดโปรแกรม </w:t>
      </w:r>
      <w:r>
        <w:t>MongoDB compass</w:t>
      </w:r>
      <w:bookmarkEnd w:id="156"/>
    </w:p>
    <w:p w14:paraId="2B4EA1CB" w14:textId="5DEC3097" w:rsidR="00E72991" w:rsidRDefault="00E72991" w:rsidP="00A421E0"/>
    <w:p w14:paraId="4910F0FD" w14:textId="3B49780E" w:rsidR="009F4EFF" w:rsidRDefault="009F4EFF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658295B" wp14:editId="61EF7ADE">
                <wp:simplePos x="0" y="0"/>
                <wp:positionH relativeFrom="column">
                  <wp:posOffset>2205436</wp:posOffset>
                </wp:positionH>
                <wp:positionV relativeFrom="paragraph">
                  <wp:posOffset>2675075</wp:posOffset>
                </wp:positionV>
                <wp:extent cx="694137" cy="250961"/>
                <wp:effectExtent l="12700" t="12700" r="17145" b="15875"/>
                <wp:wrapNone/>
                <wp:docPr id="898" name="Rectangle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37" cy="2509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BD06E" id="Rectangle 898" o:spid="_x0000_s1026" style="position:absolute;margin-left:173.65pt;margin-top:210.65pt;width:54.65pt;height:19.7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89D321C" wp14:editId="3673A09B">
            <wp:extent cx="5600700" cy="3402965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006" w14:textId="2BD4DB13" w:rsidR="009F4EFF" w:rsidRDefault="009F4EFF" w:rsidP="00A421E0">
      <w:pPr>
        <w:pStyle w:val="Caption"/>
      </w:pPr>
      <w:r w:rsidRPr="009F4EFF">
        <w:rPr>
          <w:b/>
          <w:bCs/>
          <w:cs/>
        </w:rPr>
        <w:t xml:space="preserve">ภาพที่ </w:t>
      </w:r>
      <w:r w:rsidRPr="009F4EFF">
        <w:rPr>
          <w:b/>
          <w:bCs/>
          <w:cs/>
        </w:rPr>
        <w:fldChar w:fldCharType="begin"/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</w:rPr>
        <w:instrText xml:space="preserve">SEQ </w:instrText>
      </w:r>
      <w:r w:rsidRPr="009F4EFF">
        <w:rPr>
          <w:b/>
          <w:bCs/>
          <w:cs/>
        </w:rPr>
        <w:instrText xml:space="preserve">ภาพที่ </w:instrText>
      </w:r>
      <w:r w:rsidRPr="009F4EFF">
        <w:rPr>
          <w:b/>
          <w:bCs/>
        </w:rPr>
        <w:instrText>\* ARABIC</w:instrText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75</w:t>
      </w:r>
      <w:r w:rsidRPr="009F4EFF">
        <w:rPr>
          <w:b/>
          <w:bCs/>
          <w:cs/>
        </w:rPr>
        <w:fldChar w:fldCharType="end"/>
      </w:r>
      <w:r>
        <w:t xml:space="preserve"> </w:t>
      </w:r>
      <w:bookmarkStart w:id="157" w:name="_Toc129586460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57"/>
    </w:p>
    <w:p w14:paraId="5695C0BA" w14:textId="77777777" w:rsidR="009F4EFF" w:rsidRDefault="009F4EFF" w:rsidP="00A421E0">
      <w:pPr>
        <w:pStyle w:val="Style1"/>
      </w:pPr>
    </w:p>
    <w:p w14:paraId="79B2E12B" w14:textId="029287A3" w:rsidR="000C4C90" w:rsidRDefault="000C4C90" w:rsidP="00A421E0">
      <w:pPr>
        <w:pStyle w:val="Heading2"/>
      </w:pPr>
      <w:bookmarkStart w:id="158" w:name="_Toc129250976"/>
      <w:r>
        <w:lastRenderedPageBreak/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58"/>
    </w:p>
    <w:p w14:paraId="44EA5303" w14:textId="22F6B7A4" w:rsidR="000C4C90" w:rsidRDefault="000C4C90" w:rsidP="00A421E0"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0DE6AD0D" w:rsidR="000C4C90" w:rsidRDefault="000C4C90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28A68FB" wp14:editId="22822EC0">
                <wp:simplePos x="0" y="0"/>
                <wp:positionH relativeFrom="column">
                  <wp:posOffset>1431282</wp:posOffset>
                </wp:positionH>
                <wp:positionV relativeFrom="paragraph">
                  <wp:posOffset>2020508</wp:posOffset>
                </wp:positionV>
                <wp:extent cx="2741720" cy="335108"/>
                <wp:effectExtent l="12700" t="12700" r="14605" b="8255"/>
                <wp:wrapNone/>
                <wp:docPr id="900" name="Rectangle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66943" id="Rectangle 900" o:spid="_x0000_s1026" style="position:absolute;margin-left:112.7pt;margin-top:159.1pt;width:215.9pt;height:26.4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3563D71" wp14:editId="5315F224">
            <wp:extent cx="5600700" cy="3402965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5268CFCB" w:rsidR="000C4C90" w:rsidRDefault="000C4C90" w:rsidP="00A421E0">
      <w:pPr>
        <w:pStyle w:val="Caption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76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59" w:name="_Toc129586461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59"/>
    </w:p>
    <w:p w14:paraId="636BD228" w14:textId="3A6A2A50" w:rsidR="00EA3F2C" w:rsidRDefault="00EA3F2C" w:rsidP="00A421E0"/>
    <w:p w14:paraId="15E61A7A" w14:textId="5D2704B8" w:rsidR="00EA3F2C" w:rsidRDefault="00EA3F2C" w:rsidP="00A421E0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6A3E792A" w:rsidR="00EA3F2C" w:rsidRDefault="00EA3F2C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6C3EB73" wp14:editId="4B03C236">
                <wp:simplePos x="0" y="0"/>
                <wp:positionH relativeFrom="column">
                  <wp:posOffset>1430752</wp:posOffset>
                </wp:positionH>
                <wp:positionV relativeFrom="paragraph">
                  <wp:posOffset>1798086</wp:posOffset>
                </wp:positionV>
                <wp:extent cx="2741720" cy="335108"/>
                <wp:effectExtent l="12700" t="12700" r="14605" b="8255"/>
                <wp:wrapNone/>
                <wp:docPr id="903" name="Rectangle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B28C0" id="Rectangle 903" o:spid="_x0000_s1026" style="position:absolute;margin-left:112.65pt;margin-top:141.6pt;width:215.9pt;height:26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0DD0298" wp14:editId="5F4D27A6">
                <wp:simplePos x="0" y="0"/>
                <wp:positionH relativeFrom="column">
                  <wp:posOffset>2418610</wp:posOffset>
                </wp:positionH>
                <wp:positionV relativeFrom="paragraph">
                  <wp:posOffset>1074926</wp:posOffset>
                </wp:positionV>
                <wp:extent cx="862431" cy="228523"/>
                <wp:effectExtent l="12700" t="12700" r="13970" b="13335"/>
                <wp:wrapNone/>
                <wp:docPr id="902" name="Rectangle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431" cy="2285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76209" id="Rectangle 902" o:spid="_x0000_s1026" style="position:absolute;margin-left:190.45pt;margin-top:84.65pt;width:67.9pt;height:1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7BCC2DFD" wp14:editId="24E7EC4A">
            <wp:extent cx="5600700" cy="3402965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132C4110" w:rsidR="00EA3F2C" w:rsidRDefault="00EA3F2C" w:rsidP="00A421E0">
      <w:pPr>
        <w:pStyle w:val="Caption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77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60" w:name="_Toc129586462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60"/>
    </w:p>
    <w:p w14:paraId="11BB4C68" w14:textId="2328E4F6" w:rsidR="00713A55" w:rsidRDefault="00713A55" w:rsidP="00A421E0">
      <w:r>
        <w:lastRenderedPageBreak/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196A3DF8" w:rsidR="00713A55" w:rsidRDefault="00713A55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BBAEADC" wp14:editId="4BAF26A4">
                <wp:simplePos x="0" y="0"/>
                <wp:positionH relativeFrom="column">
                  <wp:posOffset>3495694</wp:posOffset>
                </wp:positionH>
                <wp:positionV relativeFrom="paragraph">
                  <wp:posOffset>1470617</wp:posOffset>
                </wp:positionV>
                <wp:extent cx="340719" cy="195892"/>
                <wp:effectExtent l="12700" t="12700" r="15240" b="7620"/>
                <wp:wrapNone/>
                <wp:docPr id="906" name="Rectangle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19" cy="1958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6FDEA" id="Rectangle 906" o:spid="_x0000_s1026" style="position:absolute;margin-left:275.25pt;margin-top:115.8pt;width:26.85pt;height:15.4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F370B9D" wp14:editId="1A3B879D">
                <wp:simplePos x="0" y="0"/>
                <wp:positionH relativeFrom="column">
                  <wp:posOffset>1335916</wp:posOffset>
                </wp:positionH>
                <wp:positionV relativeFrom="paragraph">
                  <wp:posOffset>737212</wp:posOffset>
                </wp:positionV>
                <wp:extent cx="2550986" cy="520232"/>
                <wp:effectExtent l="12700" t="12700" r="14605" b="13335"/>
                <wp:wrapNone/>
                <wp:docPr id="905" name="Rectangle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986" cy="5202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22EB9" id="Rectangle 905" o:spid="_x0000_s1026" style="position:absolute;margin-left:105.2pt;margin-top:58.05pt;width:200.85pt;height:40.9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66ADA1F" wp14:editId="0A414AAB">
            <wp:extent cx="5600700" cy="3399155"/>
            <wp:effectExtent l="0" t="0" r="0" b="444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4E963760" w:rsidR="00713A55" w:rsidRDefault="00713A55" w:rsidP="00A421E0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78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1" w:name="_Toc129586463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61"/>
    </w:p>
    <w:p w14:paraId="4DFDA768" w14:textId="170C31B3" w:rsidR="00713A55" w:rsidRDefault="00713A55" w:rsidP="00A421E0"/>
    <w:p w14:paraId="49DB6F9A" w14:textId="5031A946" w:rsidR="00713A55" w:rsidRDefault="00713A55" w:rsidP="00A421E0">
      <w:r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785434BD" w:rsidR="00713A55" w:rsidRDefault="00713A55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22FD364" wp14:editId="248AB526">
                <wp:simplePos x="0" y="0"/>
                <wp:positionH relativeFrom="column">
                  <wp:posOffset>3046909</wp:posOffset>
                </wp:positionH>
                <wp:positionV relativeFrom="paragraph">
                  <wp:posOffset>2259314</wp:posOffset>
                </wp:positionV>
                <wp:extent cx="448785" cy="200473"/>
                <wp:effectExtent l="12700" t="12700" r="8890" b="15875"/>
                <wp:wrapNone/>
                <wp:docPr id="909" name="Rectangle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B4737" id="Rectangle 909" o:spid="_x0000_s1026" style="position:absolute;margin-left:239.9pt;margin-top:177.9pt;width:35.35pt;height:15.8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CE5B29E" wp14:editId="505503F1">
                <wp:simplePos x="0" y="0"/>
                <wp:positionH relativeFrom="column">
                  <wp:posOffset>197123</wp:posOffset>
                </wp:positionH>
                <wp:positionV relativeFrom="paragraph">
                  <wp:posOffset>924178</wp:posOffset>
                </wp:positionV>
                <wp:extent cx="924139" cy="267791"/>
                <wp:effectExtent l="12700" t="12700" r="15875" b="12065"/>
                <wp:wrapNone/>
                <wp:docPr id="908" name="Rectangle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39" cy="2677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20386" id="Rectangle 908" o:spid="_x0000_s1026" style="position:absolute;margin-left:15.5pt;margin-top:72.75pt;width:72.75pt;height:21.1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0DB16969" wp14:editId="1298981C">
            <wp:extent cx="5600700" cy="3399155"/>
            <wp:effectExtent l="0" t="0" r="0" b="444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47BA51CE" w:rsidR="00713A55" w:rsidRDefault="00713A55" w:rsidP="00A421E0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79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2" w:name="_Toc129586464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62"/>
    </w:p>
    <w:p w14:paraId="5C0720AB" w14:textId="187D1A6A" w:rsidR="00713A55" w:rsidRDefault="00713A55" w:rsidP="00A421E0"/>
    <w:p w14:paraId="126B0344" w14:textId="0E886F48" w:rsidR="00713A55" w:rsidRPr="00EA7153" w:rsidRDefault="00713A55" w:rsidP="00A421E0">
      <w:pPr>
        <w:rPr>
          <w:cs/>
        </w:rPr>
      </w:pPr>
      <w:r>
        <w:lastRenderedPageBreak/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A421E0">
      <w:r>
        <w:rPr>
          <w:rFonts w:hint="cs"/>
          <w:noProof/>
        </w:rPr>
        <w:drawing>
          <wp:inline distT="0" distB="0" distL="0" distR="0" wp14:anchorId="2D6BD039" wp14:editId="3368E134">
            <wp:extent cx="5600306" cy="3399155"/>
            <wp:effectExtent l="0" t="0" r="0" b="444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59863D2D" w:rsidR="00EA7153" w:rsidRDefault="00EA7153" w:rsidP="00A421E0">
      <w:pPr>
        <w:pStyle w:val="Caption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80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3" w:name="_Toc129586465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63"/>
    </w:p>
    <w:p w14:paraId="55922683" w14:textId="67CDED07" w:rsidR="00EA7153" w:rsidRDefault="00EA7153" w:rsidP="00A421E0"/>
    <w:p w14:paraId="620B1B41" w14:textId="074C3774" w:rsidR="00DA7E2A" w:rsidRDefault="00DA7E2A" w:rsidP="00A421E0">
      <w:r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A421E0">
      <w:r>
        <w:rPr>
          <w:rFonts w:hint="cs"/>
          <w:noProof/>
        </w:rPr>
        <w:drawing>
          <wp:inline distT="0" distB="0" distL="0" distR="0" wp14:anchorId="2511BD7F" wp14:editId="73786D69">
            <wp:extent cx="5600700" cy="3399155"/>
            <wp:effectExtent l="0" t="0" r="0" b="444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5059EC86" w:rsidR="00DA7E2A" w:rsidRDefault="00DA7E2A" w:rsidP="00A421E0">
      <w:pPr>
        <w:pStyle w:val="Caption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81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64" w:name="_Toc129586466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64"/>
    </w:p>
    <w:p w14:paraId="73BFFDC8" w14:textId="2777CE14" w:rsidR="006E64A5" w:rsidRDefault="006E64A5" w:rsidP="00A421E0"/>
    <w:p w14:paraId="3A29A8D0" w14:textId="7D911EF1" w:rsidR="006E64A5" w:rsidRDefault="006E64A5" w:rsidP="00A421E0">
      <w:pPr>
        <w:pStyle w:val="Heading2"/>
      </w:pPr>
      <w:bookmarkStart w:id="165" w:name="_Toc129250977"/>
      <w:r>
        <w:lastRenderedPageBreak/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65"/>
    </w:p>
    <w:p w14:paraId="616973B4" w14:textId="1D7966E7" w:rsidR="006E64A5" w:rsidRDefault="006E64A5" w:rsidP="00A421E0"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16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15C01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4B3D4817">
            <wp:extent cx="5600700" cy="3402965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55620A0A" w:rsidR="006E64A5" w:rsidRPr="006E64A5" w:rsidRDefault="006E64A5" w:rsidP="00A421E0">
      <w:pPr>
        <w:pStyle w:val="Caption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82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6" w:name="_Toc129586467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66"/>
    </w:p>
    <w:p w14:paraId="071D2D29" w14:textId="3C4335B9" w:rsidR="0002019A" w:rsidRDefault="0002019A" w:rsidP="00A421E0"/>
    <w:p w14:paraId="45889DDA" w14:textId="7F7D2CFB" w:rsidR="006E64A5" w:rsidRPr="006E64A5" w:rsidRDefault="006E64A5" w:rsidP="00A421E0">
      <w:r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0033A11C" w:rsidR="006E64A5" w:rsidRDefault="006E64A5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0C9E9C9" wp14:editId="1DB840E0">
                <wp:simplePos x="0" y="0"/>
                <wp:positionH relativeFrom="column">
                  <wp:posOffset>1262988</wp:posOffset>
                </wp:positionH>
                <wp:positionV relativeFrom="paragraph">
                  <wp:posOffset>2602148</wp:posOffset>
                </wp:positionV>
                <wp:extent cx="963408" cy="357548"/>
                <wp:effectExtent l="12700" t="12700" r="14605" b="10795"/>
                <wp:wrapNone/>
                <wp:docPr id="946" name="Rectangle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408" cy="3575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0525A" id="Rectangle 946" o:spid="_x0000_s1026" style="position:absolute;margin-left:99.45pt;margin-top:204.9pt;width:75.85pt;height:28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FB9176" wp14:editId="177C8C3F">
            <wp:extent cx="5600638" cy="3402965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0DCFA6A1" w:rsidR="0018097D" w:rsidRDefault="0018097D" w:rsidP="00A421E0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83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67" w:name="_Toc129586468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67"/>
    </w:p>
    <w:p w14:paraId="2C1786FE" w14:textId="1DA289A7" w:rsidR="0018097D" w:rsidRDefault="0018097D" w:rsidP="00A421E0"/>
    <w:p w14:paraId="7F879B2A" w14:textId="740C8F05" w:rsidR="0018097D" w:rsidRDefault="0018097D" w:rsidP="00A421E0">
      <w:r>
        <w:rPr>
          <w:cs/>
        </w:rPr>
        <w:lastRenderedPageBreak/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instance </w:t>
      </w:r>
      <w:proofErr w:type="gramStart"/>
      <w:r>
        <w:rPr>
          <w:rFonts w:hint="cs"/>
          <w:cs/>
        </w:rPr>
        <w:t>เพื่อทำการสร้าง</w:t>
      </w:r>
      <w:proofErr w:type="gramEnd"/>
    </w:p>
    <w:p w14:paraId="20D79B45" w14:textId="70DD6260" w:rsidR="0018097D" w:rsidRDefault="0018097D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5BB5CC2" wp14:editId="0BF92A6E">
                <wp:simplePos x="0" y="0"/>
                <wp:positionH relativeFrom="column">
                  <wp:posOffset>4079116</wp:posOffset>
                </wp:positionH>
                <wp:positionV relativeFrom="paragraph">
                  <wp:posOffset>2433363</wp:posOffset>
                </wp:positionV>
                <wp:extent cx="609990" cy="200473"/>
                <wp:effectExtent l="12700" t="12700" r="12700" b="15875"/>
                <wp:wrapNone/>
                <wp:docPr id="975" name="Rectangle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90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2A8EF" id="Rectangle 975" o:spid="_x0000_s1026" style="position:absolute;margin-left:321.2pt;margin-top:191.6pt;width:48.05pt;height:15.8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D414344" wp14:editId="5F842688">
            <wp:extent cx="5600700" cy="3402965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4E59B2CF" w:rsidR="0018097D" w:rsidRDefault="0018097D" w:rsidP="00A421E0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84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8" w:name="_Toc129586469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68"/>
    </w:p>
    <w:p w14:paraId="25D638F1" w14:textId="265338EA" w:rsidR="0018097D" w:rsidRDefault="0018097D" w:rsidP="00A421E0"/>
    <w:p w14:paraId="61BB27CC" w14:textId="365C50FE" w:rsidR="0018097D" w:rsidRDefault="0018097D" w:rsidP="00A421E0">
      <w:r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A421E0">
      <w:pPr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7B87CD03" w:rsidR="006D5B4F" w:rsidRDefault="006D5B4F" w:rsidP="00A421E0">
      <w:pPr>
        <w:pStyle w:val="Caption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85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69" w:name="_Toc129586470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69"/>
    </w:p>
    <w:p w14:paraId="23DE4697" w14:textId="77777777" w:rsidR="000337D5" w:rsidRPr="000337D5" w:rsidRDefault="000337D5" w:rsidP="00A421E0"/>
    <w:p w14:paraId="704029F4" w14:textId="6EB6ECBD" w:rsidR="0002019A" w:rsidRDefault="00A50F0D" w:rsidP="00A421E0">
      <w:pPr>
        <w:pStyle w:val="Heading2"/>
      </w:pPr>
      <w:bookmarkStart w:id="170" w:name="_Toc129250978"/>
      <w:r>
        <w:lastRenderedPageBreak/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70"/>
    </w:p>
    <w:p w14:paraId="737D5042" w14:textId="297212DC" w:rsidR="00A50F0D" w:rsidRDefault="00A50F0D" w:rsidP="00A421E0"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21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A421E0"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5A25B0DA" w:rsidR="009032F1" w:rsidRDefault="00A50F0D" w:rsidP="00A421E0">
      <w:pPr>
        <w:pStyle w:val="Caption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86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71" w:name="_Toc129586471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</w:t>
      </w:r>
      <w:proofErr w:type="spellStart"/>
      <w:r w:rsidR="009032F1">
        <w:t>final_project</w:t>
      </w:r>
      <w:proofErr w:type="spellEnd"/>
      <w:r w:rsidR="009032F1">
        <w:t xml:space="preserve"> </w:t>
      </w:r>
      <w:r w:rsidR="009032F1">
        <w:rPr>
          <w:rFonts w:hint="cs"/>
          <w:cs/>
        </w:rPr>
        <w:t>เพื่อเข้าไปยังโฟลเดอร์</w:t>
      </w:r>
      <w:bookmarkEnd w:id="171"/>
    </w:p>
    <w:p w14:paraId="0C8789FA" w14:textId="77777777" w:rsidR="009032F1" w:rsidRPr="009032F1" w:rsidRDefault="009032F1" w:rsidP="00A421E0">
      <w:pPr>
        <w:rPr>
          <w:cs/>
        </w:rPr>
      </w:pPr>
    </w:p>
    <w:p w14:paraId="54B5CB77" w14:textId="4778ADB9" w:rsidR="0002019A" w:rsidRDefault="0002019A" w:rsidP="00A421E0">
      <w:pPr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A421E0"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C893" w14:textId="147CB89D" w:rsidR="0002019A" w:rsidRDefault="0002019A" w:rsidP="00A421E0">
      <w:pPr>
        <w:pStyle w:val="Caption"/>
        <w:rPr>
          <w: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87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72" w:name="_Toc129586472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72"/>
    </w:p>
    <w:p w14:paraId="445F52CC" w14:textId="17F838CC" w:rsidR="0002019A" w:rsidRDefault="00A652C4" w:rsidP="00A421E0">
      <w:pPr>
        <w:spacing w:line="259" w:lineRule="auto"/>
      </w:pPr>
      <w:r>
        <w:br w:type="page"/>
      </w:r>
    </w:p>
    <w:p w14:paraId="3F8AADE9" w14:textId="2733AB7C" w:rsidR="0002019A" w:rsidRDefault="00A652C4" w:rsidP="00A421E0">
      <w:r>
        <w:lastRenderedPageBreak/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A421E0">
      <w:r>
        <w:rPr>
          <w:rFonts w:hint="cs"/>
          <w:noProof/>
        </w:rPr>
        <w:drawing>
          <wp:inline distT="0" distB="0" distL="0" distR="0" wp14:anchorId="784E968D" wp14:editId="138DA766">
            <wp:extent cx="5600700" cy="1757045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6D542F62" w:rsidR="00A652C4" w:rsidRDefault="00A652C4" w:rsidP="00A421E0">
      <w:pPr>
        <w:pStyle w:val="Caption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88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73" w:name="_Toc129586473"/>
      <w:r>
        <w:rPr>
          <w:rFonts w:hint="cs"/>
          <w:cs/>
        </w:rPr>
        <w:t xml:space="preserve">ตัวอย่างการรัน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73"/>
    </w:p>
    <w:p w14:paraId="4283D659" w14:textId="04468ABE" w:rsidR="00A652C4" w:rsidRDefault="00A652C4" w:rsidP="00A421E0"/>
    <w:p w14:paraId="21455492" w14:textId="6A3A85B5" w:rsidR="00DA2837" w:rsidRDefault="00DA2837" w:rsidP="00A421E0">
      <w:pPr>
        <w:pStyle w:val="Heading2"/>
      </w:pPr>
      <w:bookmarkStart w:id="174" w:name="_Toc129250979"/>
      <w:r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74"/>
    </w:p>
    <w:p w14:paraId="259F560C" w14:textId="1EFDA502" w:rsidR="00B75F2F" w:rsidRDefault="00B75F2F" w:rsidP="00A421E0"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3B00C1B" w14:textId="41975CEE" w:rsidR="00D03E42" w:rsidRDefault="00D03E42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BCD482B" wp14:editId="54819BA4">
                <wp:simplePos x="0" y="0"/>
                <wp:positionH relativeFrom="column">
                  <wp:posOffset>4393265</wp:posOffset>
                </wp:positionH>
                <wp:positionV relativeFrom="paragraph">
                  <wp:posOffset>482530</wp:posOffset>
                </wp:positionV>
                <wp:extent cx="228522" cy="149985"/>
                <wp:effectExtent l="12700" t="12700" r="13335" b="15240"/>
                <wp:wrapNone/>
                <wp:docPr id="1063" name="Rectangl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22" cy="149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CBB32" id="Rectangle 1063" o:spid="_x0000_s1026" style="position:absolute;margin-left:345.95pt;margin-top:38pt;width:18pt;height:11.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AEE0A69" wp14:editId="287E8E19">
            <wp:extent cx="5600700" cy="3402965"/>
            <wp:effectExtent l="0" t="0" r="0" b="0"/>
            <wp:docPr id="1061" name="Picture 10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 descr="Graphical user interface, application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78D" w14:textId="30742F9B" w:rsidR="00D03E42" w:rsidRDefault="00D03E42" w:rsidP="00A421E0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89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5" w:name="_Toc129586474"/>
      <w:r>
        <w:rPr>
          <w:rFonts w:hint="cs"/>
          <w:cs/>
        </w:rPr>
        <w:t xml:space="preserve">หน้าเว็บไซต์ </w:t>
      </w:r>
      <w:proofErr w:type="spellStart"/>
      <w:r>
        <w:t>Vercel</w:t>
      </w:r>
      <w:bookmarkEnd w:id="175"/>
      <w:proofErr w:type="spellEnd"/>
    </w:p>
    <w:p w14:paraId="28936B09" w14:textId="78D0883C" w:rsidR="00D03E42" w:rsidRDefault="00D03E42" w:rsidP="00A421E0">
      <w:pPr>
        <w:spacing w:line="259" w:lineRule="auto"/>
      </w:pPr>
      <w:r>
        <w:br w:type="page"/>
      </w:r>
    </w:p>
    <w:p w14:paraId="0CA1665D" w14:textId="59B2DFC6" w:rsidR="00D03E42" w:rsidRDefault="00D03E42" w:rsidP="00A421E0">
      <w:r>
        <w:lastRenderedPageBreak/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64236CD8" w:rsidR="00D03E42" w:rsidRPr="00D03E42" w:rsidRDefault="00D03E42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587F5DC" wp14:editId="0F95D425">
                <wp:simplePos x="0" y="0"/>
                <wp:positionH relativeFrom="column">
                  <wp:posOffset>4421314</wp:posOffset>
                </wp:positionH>
                <wp:positionV relativeFrom="paragraph">
                  <wp:posOffset>868224</wp:posOffset>
                </wp:positionV>
                <wp:extent cx="576331" cy="727796"/>
                <wp:effectExtent l="12700" t="12700" r="8255" b="8890"/>
                <wp:wrapNone/>
                <wp:docPr id="1064" name="Rectangle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31" cy="7277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AED7C" id="Rectangle 1064" o:spid="_x0000_s1026" style="position:absolute;margin-left:348.15pt;margin-top:68.35pt;width:45.4pt;height:57.3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45A88E9" wp14:editId="60798803">
            <wp:extent cx="5600700" cy="3402965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0F7A6E05" w:rsidR="00D03E42" w:rsidRDefault="00D03E42" w:rsidP="00A421E0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90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6" w:name="_Toc129586475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76"/>
      <w:proofErr w:type="spellEnd"/>
    </w:p>
    <w:p w14:paraId="291323AF" w14:textId="5E4CB13C" w:rsidR="00D03E42" w:rsidRDefault="00D03E42" w:rsidP="00A421E0"/>
    <w:p w14:paraId="3F3841A2" w14:textId="146856A9" w:rsidR="00D03E42" w:rsidRDefault="00D03E42" w:rsidP="00A421E0"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A421E0">
      <w:r>
        <w:rPr>
          <w:rFonts w:hint="cs"/>
          <w:noProof/>
        </w:rPr>
        <w:drawing>
          <wp:inline distT="0" distB="0" distL="0" distR="0" wp14:anchorId="3F9880AE" wp14:editId="2518172C">
            <wp:extent cx="5600700" cy="3402965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99B" w14:textId="6D4E5038" w:rsidR="00D03E42" w:rsidRDefault="00D03E42" w:rsidP="00A421E0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91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7" w:name="_Toc129586476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77"/>
    </w:p>
    <w:p w14:paraId="54A6A128" w14:textId="178159CB" w:rsidR="00D03E42" w:rsidRDefault="00D03E42" w:rsidP="00A421E0"/>
    <w:p w14:paraId="585E878D" w14:textId="10AB4407" w:rsidR="00D03E42" w:rsidRPr="009C250F" w:rsidRDefault="00D03E42" w:rsidP="00A421E0">
      <w:pPr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155D7465" w:rsidR="009C250F" w:rsidRDefault="009C250F" w:rsidP="00A421E0"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1EA03E2" wp14:editId="457DE359">
                <wp:simplePos x="0" y="0"/>
                <wp:positionH relativeFrom="column">
                  <wp:posOffset>1986654</wp:posOffset>
                </wp:positionH>
                <wp:positionV relativeFrom="paragraph">
                  <wp:posOffset>2167715</wp:posOffset>
                </wp:positionV>
                <wp:extent cx="2876355" cy="492183"/>
                <wp:effectExtent l="12700" t="12700" r="6985" b="15875"/>
                <wp:wrapNone/>
                <wp:docPr id="1094" name="Rectangle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355" cy="4921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256A8" id="Rectangle 1094" o:spid="_x0000_s1026" style="position:absolute;margin-left:156.45pt;margin-top:170.7pt;width:226.5pt;height:38.7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1DE3835" wp14:editId="0C61F475">
            <wp:extent cx="5600700" cy="3402965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48D3CE29" w:rsidR="009C250F" w:rsidRDefault="009C250F" w:rsidP="00A421E0">
      <w:pPr>
        <w:pStyle w:val="Caption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92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8" w:name="_Toc129586477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78"/>
    </w:p>
    <w:p w14:paraId="521D1206" w14:textId="404940A7" w:rsidR="003F048C" w:rsidRDefault="003F048C" w:rsidP="00A421E0"/>
    <w:p w14:paraId="554223A7" w14:textId="5C47C75E" w:rsidR="003F048C" w:rsidRDefault="003F048C" w:rsidP="00A421E0"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A421E0">
      <w:r>
        <w:rPr>
          <w:rFonts w:hint="cs"/>
          <w:noProof/>
          <w:lang w:val="th-TH"/>
        </w:rPr>
        <w:drawing>
          <wp:inline distT="0" distB="0" distL="0" distR="0" wp14:anchorId="60493338" wp14:editId="2C52B6F2">
            <wp:extent cx="5600700" cy="3402965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6584DE32" w:rsidR="003F048C" w:rsidRPr="003F048C" w:rsidRDefault="003F048C" w:rsidP="00A421E0">
      <w:pPr>
        <w:pStyle w:val="Caption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93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9" w:name="_Toc129586478"/>
      <w:r>
        <w:rPr>
          <w:rFonts w:hint="cs"/>
          <w:cs/>
        </w:rPr>
        <w:t>ตัวอย่างหน้าเว็บไซต์</w:t>
      </w:r>
      <w:bookmarkEnd w:id="179"/>
    </w:p>
    <w:p w14:paraId="54FFE4E6" w14:textId="466B5FFA" w:rsidR="00173108" w:rsidRPr="00173108" w:rsidRDefault="00173108" w:rsidP="00A421E0">
      <w:pPr>
        <w:tabs>
          <w:tab w:val="center" w:pos="4154"/>
        </w:tabs>
        <w:rPr>
          <w:rFonts w:cs="Angsana New"/>
          <w:cs/>
        </w:rPr>
        <w:sectPr w:rsidR="00173108" w:rsidRPr="00173108" w:rsidSect="00E66B01">
          <w:headerReference w:type="even" r:id="rId130"/>
          <w:headerReference w:type="default" r:id="rId131"/>
          <w:headerReference w:type="first" r:id="rId132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728077C2" w:rsidR="007E65DF" w:rsidRPr="007E65DF" w:rsidRDefault="00A81428" w:rsidP="00A421E0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F18885" wp14:editId="21F9D37A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1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81758B" id="Rectangle 2" o:spid="_x0000_s1026" style="position:absolute;margin-left:387.75pt;margin-top:-46.5pt;width:54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" strokecolor="white [3212]"/>
            </w:pict>
          </mc:Fallback>
        </mc:AlternateContent>
      </w:r>
    </w:p>
    <w:p w14:paraId="087A95AA" w14:textId="77777777" w:rsidR="00A81428" w:rsidRDefault="00A81428" w:rsidP="00A421E0">
      <w:pPr>
        <w:jc w:val="right"/>
      </w:pPr>
    </w:p>
    <w:p w14:paraId="61CC489D" w14:textId="77777777" w:rsidR="00A81428" w:rsidRDefault="00A81428" w:rsidP="00A421E0"/>
    <w:p w14:paraId="750A8F2A" w14:textId="77777777" w:rsidR="00A81428" w:rsidRDefault="00A81428" w:rsidP="00A421E0"/>
    <w:p w14:paraId="3123402F" w14:textId="77777777" w:rsidR="00A81428" w:rsidRDefault="00A81428" w:rsidP="00A421E0"/>
    <w:p w14:paraId="306223B7" w14:textId="77777777" w:rsidR="00A81428" w:rsidRDefault="00A81428" w:rsidP="00A421E0"/>
    <w:p w14:paraId="4000F8C0" w14:textId="77777777" w:rsidR="00A81428" w:rsidRDefault="00A81428" w:rsidP="00A421E0"/>
    <w:p w14:paraId="0053AC5B" w14:textId="77777777" w:rsidR="00A81428" w:rsidRDefault="00A81428" w:rsidP="00A421E0"/>
    <w:p w14:paraId="2507C0EE" w14:textId="77777777" w:rsidR="00A81428" w:rsidRDefault="00A81428" w:rsidP="00A421E0"/>
    <w:p w14:paraId="358121D6" w14:textId="77777777" w:rsidR="00A81428" w:rsidRDefault="00A81428" w:rsidP="00A421E0"/>
    <w:p w14:paraId="19D4A7CC" w14:textId="3E864C60" w:rsidR="00A81428" w:rsidRPr="00A81428" w:rsidRDefault="00A81428" w:rsidP="00A421E0">
      <w:pPr>
        <w:pStyle w:val="Heading1"/>
        <w:rPr>
          <w:sz w:val="48"/>
          <w:szCs w:val="48"/>
        </w:rPr>
      </w:pPr>
      <w:bookmarkStart w:id="180" w:name="_Toc97370475"/>
      <w:bookmarkStart w:id="181" w:name="_Toc129250980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180"/>
      <w:bookmarkEnd w:id="181"/>
    </w:p>
    <w:p w14:paraId="0E3606D8" w14:textId="77777777" w:rsidR="00A81428" w:rsidRDefault="00A81428" w:rsidP="00A421E0">
      <w:pPr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A421E0">
      <w:pPr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85B2AC0" w14:textId="77777777" w:rsidR="00A81428" w:rsidRDefault="00A81428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A421E0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A421E0"/>
    <w:p w14:paraId="778CCD28" w14:textId="77777777" w:rsidR="00D349B5" w:rsidRDefault="00D349B5" w:rsidP="00A421E0">
      <w:pPr>
        <w:rPr>
          <w:rFonts w:cs="Angsana New"/>
          <w:cs/>
        </w:rPr>
        <w:sectPr w:rsidR="00D349B5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C40171D" w14:textId="4788A5A6" w:rsidR="00A81428" w:rsidRPr="00287F3E" w:rsidRDefault="00A81428" w:rsidP="00A421E0">
      <w:pPr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A421E0">
      <w:pPr>
        <w:jc w:val="center"/>
        <w:rPr>
          <w:noProof/>
          <w:lang w:eastAsia="en-US"/>
        </w:rPr>
      </w:pPr>
    </w:p>
    <w:p w14:paraId="70A58389" w14:textId="58D8A055" w:rsidR="00A60EE6" w:rsidRDefault="007F05A2" w:rsidP="00A421E0">
      <w:pPr>
        <w:ind w:firstLine="720"/>
      </w:pPr>
      <w:r w:rsidRPr="0051398E">
        <w:rPr>
          <w:cs/>
        </w:rPr>
        <w:t>ระบบแนะนำบริษัทสำหรับฝึกงานตามความสนใจ ด้วยเทคโนโลยีปัญญาประดิษฐ์</w:t>
      </w:r>
      <w:r>
        <w:rPr>
          <w:rFonts w:hint="cs"/>
          <w:cs/>
        </w:rPr>
        <w:t xml:space="preserve"> สามารถแบ่งได้ </w:t>
      </w:r>
      <w:r>
        <w:t xml:space="preserve">2 </w:t>
      </w:r>
      <w:r>
        <w:rPr>
          <w:rFonts w:hint="cs"/>
          <w:cs/>
        </w:rPr>
        <w:t>ส่วนดังนี้</w:t>
      </w:r>
    </w:p>
    <w:p w14:paraId="098BC7CE" w14:textId="08C8FBD5" w:rsidR="007F05A2" w:rsidRDefault="007F05A2" w:rsidP="00A421E0">
      <w:pPr>
        <w:pStyle w:val="Heading2"/>
      </w:pPr>
      <w:bookmarkStart w:id="182" w:name="_Toc129250981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182"/>
    </w:p>
    <w:p w14:paraId="2171D4AD" w14:textId="243DB1B0" w:rsidR="007F05A2" w:rsidRDefault="007F05A2" w:rsidP="00A421E0"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66DAF046" w14:textId="4FA66081" w:rsidR="007F05A2" w:rsidRDefault="007F05A2" w:rsidP="00A421E0">
      <w:pPr>
        <w:pStyle w:val="Style1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784092CE" w14:textId="77777777" w:rsidR="007F05A2" w:rsidRDefault="007F05A2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F8D251" wp14:editId="68A95C05">
            <wp:extent cx="5600638" cy="3402965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637" w14:textId="6691A457" w:rsidR="007F05A2" w:rsidRDefault="007F05A2" w:rsidP="00A421E0">
      <w:pPr>
        <w:pStyle w:val="Caption"/>
      </w:pPr>
      <w:r w:rsidRPr="007F05A2">
        <w:rPr>
          <w:b/>
          <w:bCs/>
          <w:cs/>
        </w:rPr>
        <w:t xml:space="preserve">ภาพที่ </w:t>
      </w:r>
      <w:r w:rsidRPr="007F05A2">
        <w:rPr>
          <w:b/>
          <w:bCs/>
          <w:cs/>
        </w:rPr>
        <w:fldChar w:fldCharType="begin"/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</w:rPr>
        <w:instrText xml:space="preserve">SEQ </w:instrText>
      </w:r>
      <w:r w:rsidRPr="007F05A2">
        <w:rPr>
          <w:b/>
          <w:bCs/>
          <w:cs/>
        </w:rPr>
        <w:instrText xml:space="preserve">ภาพที่ </w:instrText>
      </w:r>
      <w:r w:rsidRPr="007F05A2">
        <w:rPr>
          <w:b/>
          <w:bCs/>
        </w:rPr>
        <w:instrText>\* ARABIC</w:instrText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94</w:t>
      </w:r>
      <w:r w:rsidRPr="007F05A2">
        <w:rPr>
          <w:b/>
          <w:bCs/>
          <w:cs/>
        </w:rPr>
        <w:fldChar w:fldCharType="end"/>
      </w:r>
      <w:r>
        <w:t xml:space="preserve"> </w:t>
      </w:r>
      <w:bookmarkStart w:id="183" w:name="_Toc129586479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83"/>
    </w:p>
    <w:p w14:paraId="4EE5072C" w14:textId="77777777" w:rsidR="007F05A2" w:rsidRDefault="007F05A2" w:rsidP="00A421E0">
      <w:pPr>
        <w:pStyle w:val="ListParagraph"/>
        <w:tabs>
          <w:tab w:val="left" w:pos="1134"/>
        </w:tabs>
        <w:spacing w:line="276" w:lineRule="auto"/>
        <w:ind w:left="0"/>
      </w:pPr>
    </w:p>
    <w:p w14:paraId="43510FDB" w14:textId="77777777" w:rsidR="007F05A2" w:rsidRPr="00C33136" w:rsidRDefault="007F05A2" w:rsidP="00A421E0">
      <w:pPr>
        <w:pStyle w:val="ListParagraph"/>
        <w:tabs>
          <w:tab w:val="left" w:pos="1134"/>
        </w:tabs>
        <w:spacing w:line="276" w:lineRule="auto"/>
        <w:ind w:left="0"/>
      </w:pPr>
    </w:p>
    <w:p w14:paraId="17DA29DD" w14:textId="6E7DC27F" w:rsidR="007F05A2" w:rsidRPr="00CD5F71" w:rsidRDefault="007F05A2" w:rsidP="00A421E0">
      <w:pPr>
        <w:pStyle w:val="Style1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4E4748FA">
            <wp:extent cx="4320000" cy="1037878"/>
            <wp:effectExtent l="0" t="0" r="0" b="3810"/>
            <wp:docPr id="1124" name="Picture 112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023C" w14:textId="4DCE48DD" w:rsidR="007F05A2" w:rsidRDefault="007F05A2" w:rsidP="00A421E0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95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84" w:name="_Toc129586480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84"/>
    </w:p>
    <w:p w14:paraId="03DD729F" w14:textId="699B6C28" w:rsidR="007F05A2" w:rsidRDefault="007F05A2" w:rsidP="00A421E0">
      <w:pPr>
        <w:spacing w:line="259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  <w:br w:type="page"/>
      </w:r>
    </w:p>
    <w:p w14:paraId="6182E16D" w14:textId="7C39711B" w:rsidR="007F05A2" w:rsidRDefault="007F05A2" w:rsidP="00A421E0">
      <w:pPr>
        <w:pStyle w:val="Style1"/>
      </w:pPr>
      <w:r>
        <w:lastRenderedPageBreak/>
        <w:t xml:space="preserve">3. </w:t>
      </w:r>
      <w:r>
        <w:rPr>
          <w:rFonts w:hint="cs"/>
          <w:cs/>
        </w:rPr>
        <w:t>รันคำสั่งจัดกลุ่มข้อมูล</w:t>
      </w:r>
    </w:p>
    <w:p w14:paraId="750EFE1E" w14:textId="77777777" w:rsidR="007F05A2" w:rsidRPr="00E126B0" w:rsidRDefault="007F05A2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44BCE26D">
            <wp:extent cx="5600700" cy="2050415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7A32E682" w:rsidR="007F05A2" w:rsidRDefault="007F05A2" w:rsidP="00A421E0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96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5" w:name="_Toc129586481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85"/>
    </w:p>
    <w:p w14:paraId="03947F29" w14:textId="77777777" w:rsidR="007F05A2" w:rsidRPr="00444F6D" w:rsidRDefault="007F05A2" w:rsidP="00A421E0"/>
    <w:p w14:paraId="72DF0961" w14:textId="2ECC8E2F" w:rsidR="007F05A2" w:rsidRDefault="007F05A2" w:rsidP="00A421E0">
      <w:pPr>
        <w:pStyle w:val="Style1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A421E0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520A28AC">
            <wp:extent cx="5600700" cy="3402965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6718" w14:textId="3604BFBD" w:rsidR="007F05A2" w:rsidRDefault="007F05A2" w:rsidP="00A421E0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97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86" w:name="_Toc129586482"/>
      <w:r>
        <w:rPr>
          <w:rFonts w:hint="cs"/>
          <w:cs/>
        </w:rPr>
        <w:t xml:space="preserve">แสดงไฟล์ </w:t>
      </w:r>
      <w:r>
        <w:t>clustered_company.csv</w:t>
      </w:r>
      <w:bookmarkEnd w:id="186"/>
      <w:r>
        <w:t xml:space="preserve"> </w:t>
      </w:r>
    </w:p>
    <w:p w14:paraId="6DD66368" w14:textId="77777777" w:rsidR="007F05A2" w:rsidRPr="007F05A2" w:rsidRDefault="007F05A2" w:rsidP="00A421E0">
      <w:pPr>
        <w:rPr>
          <w:cs/>
        </w:rPr>
      </w:pPr>
    </w:p>
    <w:p w14:paraId="590B21FE" w14:textId="3BBC5BD1" w:rsidR="000A514F" w:rsidRDefault="000A514F" w:rsidP="00A421E0">
      <w:pPr>
        <w:spacing w:line="259" w:lineRule="auto"/>
      </w:pPr>
      <w:r>
        <w:br w:type="page"/>
      </w:r>
    </w:p>
    <w:p w14:paraId="6419E40E" w14:textId="75C7FFCE" w:rsidR="000A514F" w:rsidRPr="00EA7153" w:rsidRDefault="000A514F" w:rsidP="00A421E0">
      <w:pPr>
        <w:ind w:left="720"/>
        <w:rPr>
          <w:cs/>
        </w:rPr>
      </w:pPr>
      <w:r>
        <w:lastRenderedPageBreak/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A421E0">
      <w:r>
        <w:rPr>
          <w:rFonts w:hint="cs"/>
          <w:noProof/>
        </w:rPr>
        <w:drawing>
          <wp:inline distT="0" distB="0" distL="0" distR="0" wp14:anchorId="0FD678A3" wp14:editId="31DECDF6">
            <wp:extent cx="5600306" cy="3399155"/>
            <wp:effectExtent l="0" t="0" r="0" b="444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4EB69586" w:rsidR="000A514F" w:rsidRDefault="000A514F" w:rsidP="00A421E0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AF57E6">
          <w:rPr>
            <w:noProof/>
          </w:rPr>
          <w:t>98</w:t>
        </w:r>
      </w:fldSimple>
      <w:r>
        <w:t xml:space="preserve"> </w:t>
      </w:r>
      <w:bookmarkStart w:id="187" w:name="_Toc129586483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87"/>
    </w:p>
    <w:p w14:paraId="7A23C17F" w14:textId="605AE94E" w:rsidR="000A514F" w:rsidRDefault="000A514F" w:rsidP="00A421E0">
      <w:pPr>
        <w:pStyle w:val="Caption"/>
      </w:pPr>
    </w:p>
    <w:p w14:paraId="48C33154" w14:textId="607E5BD5" w:rsidR="000A514F" w:rsidRDefault="000A514F" w:rsidP="00A421E0">
      <w:pPr>
        <w:ind w:left="720"/>
      </w:pPr>
      <w:r>
        <w:t xml:space="preserve">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034837AA" w14:textId="77777777" w:rsidR="000A514F" w:rsidRDefault="000A514F" w:rsidP="00A421E0">
      <w:r>
        <w:rPr>
          <w:rFonts w:hint="cs"/>
          <w:noProof/>
        </w:rPr>
        <w:drawing>
          <wp:inline distT="0" distB="0" distL="0" distR="0" wp14:anchorId="4B902F45" wp14:editId="7572448A">
            <wp:extent cx="5600700" cy="3399155"/>
            <wp:effectExtent l="0" t="0" r="0" b="444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7DE8E70E" w:rsidR="00660E54" w:rsidRDefault="000A514F" w:rsidP="00A421E0">
      <w:pPr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99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88" w:name="_Toc129586484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88"/>
    </w:p>
    <w:p w14:paraId="1FF41AD7" w14:textId="77777777" w:rsidR="007818DB" w:rsidRDefault="007818DB" w:rsidP="00A421E0"/>
    <w:p w14:paraId="4E76D1E7" w14:textId="72F03AF2" w:rsidR="00A60EE6" w:rsidRDefault="00DB290C" w:rsidP="00A421E0">
      <w:pPr>
        <w:pStyle w:val="Heading2"/>
      </w:pPr>
      <w:bookmarkStart w:id="189" w:name="_Toc129250982"/>
      <w:r>
        <w:lastRenderedPageBreak/>
        <w:t xml:space="preserve">2. </w:t>
      </w:r>
      <w:r>
        <w:rPr>
          <w:rFonts w:hint="cs"/>
          <w:cs/>
        </w:rPr>
        <w:t>ผู้ใช้งาน</w:t>
      </w:r>
      <w:bookmarkEnd w:id="189"/>
    </w:p>
    <w:p w14:paraId="05123B4C" w14:textId="0B65D001" w:rsidR="00DB290C" w:rsidRDefault="00DB290C" w:rsidP="00A421E0"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33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A421E0">
      <w:r>
        <w:rPr>
          <w:rFonts w:hint="cs"/>
          <w:noProof/>
          <w:lang w:val="th-TH"/>
        </w:rPr>
        <w:drawing>
          <wp:inline distT="0" distB="0" distL="0" distR="0" wp14:anchorId="5E8A7E4A" wp14:editId="750D57E7">
            <wp:extent cx="5600700" cy="3402965"/>
            <wp:effectExtent l="0" t="0" r="0" b="0"/>
            <wp:docPr id="1156" name="Picture 11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 descr="Graphical user interface, application, Teams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7D9CDDDD" w:rsidR="0021519F" w:rsidRDefault="0021519F" w:rsidP="00A421E0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100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0" w:name="_Toc129586485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190"/>
      <w:proofErr w:type="spellEnd"/>
    </w:p>
    <w:p w14:paraId="09BF7F70" w14:textId="12889D25" w:rsidR="0021519F" w:rsidRDefault="0021519F" w:rsidP="00A421E0"/>
    <w:p w14:paraId="1E01436D" w14:textId="24BC34D4" w:rsidR="0021519F" w:rsidRDefault="0021519F" w:rsidP="00A421E0"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A421E0">
      <w:r>
        <w:rPr>
          <w:rFonts w:hint="cs"/>
          <w:noProof/>
          <w:lang w:val="th-TH"/>
        </w:rPr>
        <w:drawing>
          <wp:inline distT="0" distB="0" distL="0" distR="0" wp14:anchorId="59C1FEED" wp14:editId="6768431C">
            <wp:extent cx="5600700" cy="3402965"/>
            <wp:effectExtent l="0" t="0" r="0" b="0"/>
            <wp:docPr id="1157" name="Picture 11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 descr="Graphical user interface, application, Teams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7CDF4932" w:rsidR="0021519F" w:rsidRDefault="0021519F" w:rsidP="00A421E0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101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1" w:name="_Toc129586486"/>
      <w:r>
        <w:rPr>
          <w:rFonts w:hint="cs"/>
          <w:cs/>
        </w:rPr>
        <w:t>หน้าแสดงผลลัพธ์เมื่อค้นหาบริษัท</w:t>
      </w:r>
      <w:bookmarkEnd w:id="191"/>
    </w:p>
    <w:p w14:paraId="7100400B" w14:textId="6199254D" w:rsidR="0021519F" w:rsidRDefault="0021519F" w:rsidP="00A421E0">
      <w:r>
        <w:rPr>
          <w:cs/>
        </w:rPr>
        <w:lastRenderedPageBreak/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</w:p>
    <w:p w14:paraId="4B38DE1A" w14:textId="1123FED4" w:rsidR="0021519F" w:rsidRDefault="0021519F" w:rsidP="00A421E0">
      <w:r>
        <w:rPr>
          <w:rFonts w:hint="cs"/>
          <w:noProof/>
          <w:lang w:val="th-TH"/>
        </w:rPr>
        <w:drawing>
          <wp:inline distT="0" distB="0" distL="0" distR="0" wp14:anchorId="74F2BCCE" wp14:editId="1F68C395">
            <wp:extent cx="5600700" cy="3402965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2AE49182" w:rsidR="0021519F" w:rsidRDefault="0021519F" w:rsidP="00A421E0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AF57E6">
        <w:rPr>
          <w:b/>
          <w:bCs/>
          <w:noProof/>
          <w:cs/>
        </w:rPr>
        <w:t>102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2" w:name="_Toc129586487"/>
      <w:r>
        <w:rPr>
          <w:rFonts w:hint="cs"/>
          <w:cs/>
        </w:rPr>
        <w:t>หน้าแสดงข้อมูลบริษัท</w:t>
      </w:r>
      <w:bookmarkEnd w:id="192"/>
    </w:p>
    <w:p w14:paraId="04B02FCF" w14:textId="7471782D" w:rsidR="00134CC3" w:rsidRPr="00134CC3" w:rsidRDefault="00134CC3" w:rsidP="00A421E0">
      <w:pPr>
        <w:rPr>
          <w:rFonts w:cs="Angsana New"/>
          <w:cs/>
        </w:rPr>
        <w:sectPr w:rsidR="00134CC3" w:rsidRPr="00134CC3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42E979BC" w14:textId="6E33F0E7" w:rsidR="00924626" w:rsidRDefault="00924626" w:rsidP="00A421E0">
      <w:pPr>
        <w:pStyle w:val="Heading1"/>
      </w:pPr>
      <w:bookmarkStart w:id="193" w:name="_Toc93251062"/>
      <w:bookmarkStart w:id="194" w:name="_Toc93251099"/>
      <w:bookmarkStart w:id="195" w:name="_Toc93251214"/>
      <w:bookmarkStart w:id="196" w:name="_Toc97370477"/>
      <w:bookmarkStart w:id="197" w:name="_Toc129250983"/>
      <w:r w:rsidRPr="00505411">
        <w:rPr>
          <w:cs/>
        </w:rPr>
        <w:lastRenderedPageBreak/>
        <w:t>ประวัติผู้ศึกษา</w:t>
      </w:r>
      <w:bookmarkEnd w:id="193"/>
      <w:bookmarkEnd w:id="194"/>
      <w:bookmarkEnd w:id="195"/>
      <w:bookmarkEnd w:id="196"/>
      <w:bookmarkEnd w:id="197"/>
    </w:p>
    <w:p w14:paraId="0A58591F" w14:textId="59ADBEFC" w:rsidR="00834F1C" w:rsidRPr="00834F1C" w:rsidRDefault="000D1F6F" w:rsidP="00A421E0"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A421E0">
      <w:pPr>
        <w:tabs>
          <w:tab w:val="left" w:pos="1418"/>
        </w:tabs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A421E0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A421E0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A421E0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A421E0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A421E0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A421E0">
      <w:pPr>
        <w:tabs>
          <w:tab w:val="left" w:pos="1560"/>
        </w:tabs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A421E0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A421E0"/>
    <w:p w14:paraId="5AAE5CC8" w14:textId="5A6E8BE0" w:rsidR="00134CC3" w:rsidRDefault="00134CC3" w:rsidP="00A421E0">
      <w:pPr>
        <w:jc w:val="center"/>
      </w:pPr>
    </w:p>
    <w:p w14:paraId="0BF124A1" w14:textId="3D6830F9" w:rsidR="005E5167" w:rsidRDefault="005E5167" w:rsidP="00A421E0">
      <w:pPr>
        <w:pStyle w:val="Style1"/>
        <w:ind w:firstLine="0"/>
        <w:rPr>
          <w:noProof/>
        </w:rPr>
      </w:pPr>
    </w:p>
    <w:sectPr w:rsidR="005E5167" w:rsidSect="009E594C">
      <w:pgSz w:w="11909" w:h="16840" w:code="9"/>
      <w:pgMar w:top="2160" w:right="1109" w:bottom="1440" w:left="1980" w:header="2160" w:footer="720" w:gutter="0"/>
      <w:pgNumType w:start="56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95EAE" w14:textId="77777777" w:rsidR="00CC3F32" w:rsidRDefault="00CC3F32" w:rsidP="00CE6FE8">
      <w:r>
        <w:separator/>
      </w:r>
    </w:p>
  </w:endnote>
  <w:endnote w:type="continuationSeparator" w:id="0">
    <w:p w14:paraId="37639CE9" w14:textId="77777777" w:rsidR="00CC3F32" w:rsidRDefault="00CC3F32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FE4753" w14:textId="77777777" w:rsidR="00624A02" w:rsidRDefault="00624A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81165" w14:textId="77777777" w:rsidR="00624A02" w:rsidRDefault="00624A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84E1" w14:textId="77777777" w:rsidR="00624A02" w:rsidRDefault="00624A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BCE353" w14:textId="77777777" w:rsidR="00CC3F32" w:rsidRDefault="00CC3F32" w:rsidP="00CE6FE8">
      <w:r>
        <w:separator/>
      </w:r>
    </w:p>
  </w:footnote>
  <w:footnote w:type="continuationSeparator" w:id="0">
    <w:p w14:paraId="475A81C2" w14:textId="77777777" w:rsidR="00CC3F32" w:rsidRDefault="00CC3F32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2B735" w14:textId="033322E0" w:rsidR="007F1476" w:rsidRDefault="007F1476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216468"/>
      <w:docPartObj>
        <w:docPartGallery w:val="Page Numbers (Top of Page)"/>
        <w:docPartUnique/>
      </w:docPartObj>
    </w:sdtPr>
    <w:sdtContent>
      <w:p w14:paraId="6B1660A3" w14:textId="7332A238" w:rsidR="00CE6FE8" w:rsidRDefault="00E61BAC" w:rsidP="00994D68">
        <w:pPr>
          <w:pStyle w:val="Header"/>
          <w:jc w:val="right"/>
        </w:pPr>
        <w:r w:rsidRPr="00AB54B3">
          <w:fldChar w:fldCharType="begin"/>
        </w:r>
        <w:r w:rsidR="00CE6FE8" w:rsidRPr="00AB54B3">
          <w:instrText xml:space="preserve"> PAGE   \* MERGEFORMAT </w:instrText>
        </w:r>
        <w:r w:rsidRPr="00AB54B3">
          <w:fldChar w:fldCharType="separate"/>
        </w:r>
        <w:r w:rsidRPr="00F43C8D">
          <w:rPr>
            <w:noProof/>
            <w:lang w:val="th-TH"/>
          </w:rPr>
          <w:t>50</w:t>
        </w:r>
        <w:r w:rsidRPr="00AB54B3">
          <w:fldChar w:fldCharType="end"/>
        </w:r>
      </w:p>
    </w:sdtContent>
  </w:sdt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16540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4EF1D4" w14:textId="568AFD3F" w:rsidR="00CD2976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CB148" w14:textId="5BCD9795" w:rsidR="007F1476" w:rsidRDefault="007F1476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52369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695544" w14:textId="13407FAC" w:rsidR="007C6200" w:rsidRDefault="009E594C" w:rsidP="009E594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6953F3"/>
    <w:multiLevelType w:val="hybridMultilevel"/>
    <w:tmpl w:val="D1425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9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BC008F"/>
    <w:multiLevelType w:val="hybridMultilevel"/>
    <w:tmpl w:val="D7B25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5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6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8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1"/>
  </w:num>
  <w:num w:numId="2" w16cid:durableId="1546135329">
    <w:abstractNumId w:val="10"/>
  </w:num>
  <w:num w:numId="3" w16cid:durableId="1409233827">
    <w:abstractNumId w:val="11"/>
  </w:num>
  <w:num w:numId="4" w16cid:durableId="104346008">
    <w:abstractNumId w:val="17"/>
  </w:num>
  <w:num w:numId="5" w16cid:durableId="313678271">
    <w:abstractNumId w:val="16"/>
  </w:num>
  <w:num w:numId="6" w16cid:durableId="1557813924">
    <w:abstractNumId w:val="15"/>
  </w:num>
  <w:num w:numId="7" w16cid:durableId="2042052416">
    <w:abstractNumId w:val="18"/>
  </w:num>
  <w:num w:numId="8" w16cid:durableId="1764916880">
    <w:abstractNumId w:val="14"/>
  </w:num>
  <w:num w:numId="9" w16cid:durableId="1141188066">
    <w:abstractNumId w:val="5"/>
  </w:num>
  <w:num w:numId="10" w16cid:durableId="251278246">
    <w:abstractNumId w:val="7"/>
  </w:num>
  <w:num w:numId="11" w16cid:durableId="1622375687">
    <w:abstractNumId w:val="8"/>
  </w:num>
  <w:num w:numId="12" w16cid:durableId="2070302293">
    <w:abstractNumId w:val="9"/>
  </w:num>
  <w:num w:numId="13" w16cid:durableId="2113165317">
    <w:abstractNumId w:val="0"/>
  </w:num>
  <w:num w:numId="14" w16cid:durableId="619805451">
    <w:abstractNumId w:val="4"/>
  </w:num>
  <w:num w:numId="15" w16cid:durableId="806125106">
    <w:abstractNumId w:val="1"/>
    <w:lvlOverride w:ilvl="0">
      <w:startOverride w:val="1"/>
    </w:lvlOverride>
  </w:num>
  <w:num w:numId="16" w16cid:durableId="340544090">
    <w:abstractNumId w:val="3"/>
  </w:num>
  <w:num w:numId="17" w16cid:durableId="846602760">
    <w:abstractNumId w:val="6"/>
  </w:num>
  <w:num w:numId="18" w16cid:durableId="82457901">
    <w:abstractNumId w:val="13"/>
  </w:num>
  <w:num w:numId="19" w16cid:durableId="1668286518">
    <w:abstractNumId w:val="1"/>
    <w:lvlOverride w:ilvl="0">
      <w:startOverride w:val="1"/>
    </w:lvlOverride>
  </w:num>
  <w:num w:numId="20" w16cid:durableId="1602058517">
    <w:abstractNumId w:val="2"/>
  </w:num>
  <w:num w:numId="21" w16cid:durableId="1564481396">
    <w:abstractNumId w:val="1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2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122EA"/>
    <w:rsid w:val="00020198"/>
    <w:rsid w:val="0002019A"/>
    <w:rsid w:val="00022C10"/>
    <w:rsid w:val="00027D4E"/>
    <w:rsid w:val="00031C6D"/>
    <w:rsid w:val="000320B2"/>
    <w:rsid w:val="000326C8"/>
    <w:rsid w:val="00033145"/>
    <w:rsid w:val="000335A7"/>
    <w:rsid w:val="000337D5"/>
    <w:rsid w:val="0003424F"/>
    <w:rsid w:val="00035286"/>
    <w:rsid w:val="000357E9"/>
    <w:rsid w:val="00036788"/>
    <w:rsid w:val="0003698C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70233"/>
    <w:rsid w:val="00072D81"/>
    <w:rsid w:val="00073D60"/>
    <w:rsid w:val="000805BC"/>
    <w:rsid w:val="000822C1"/>
    <w:rsid w:val="00083D20"/>
    <w:rsid w:val="00083FE7"/>
    <w:rsid w:val="00091867"/>
    <w:rsid w:val="000918D9"/>
    <w:rsid w:val="00094E7B"/>
    <w:rsid w:val="000A2FAD"/>
    <w:rsid w:val="000A514F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D796D"/>
    <w:rsid w:val="000E2946"/>
    <w:rsid w:val="000E71EF"/>
    <w:rsid w:val="000F2714"/>
    <w:rsid w:val="000F2F54"/>
    <w:rsid w:val="001011F8"/>
    <w:rsid w:val="0010152A"/>
    <w:rsid w:val="00101C50"/>
    <w:rsid w:val="001025E3"/>
    <w:rsid w:val="00102FB6"/>
    <w:rsid w:val="001041D8"/>
    <w:rsid w:val="00110C34"/>
    <w:rsid w:val="00113412"/>
    <w:rsid w:val="00113AC4"/>
    <w:rsid w:val="00115347"/>
    <w:rsid w:val="00115B47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8097D"/>
    <w:rsid w:val="00181042"/>
    <w:rsid w:val="00182FF6"/>
    <w:rsid w:val="00185050"/>
    <w:rsid w:val="0019075B"/>
    <w:rsid w:val="00196972"/>
    <w:rsid w:val="001A60EE"/>
    <w:rsid w:val="001A7392"/>
    <w:rsid w:val="001B385A"/>
    <w:rsid w:val="001B42E6"/>
    <w:rsid w:val="001B5DCC"/>
    <w:rsid w:val="001B6657"/>
    <w:rsid w:val="001B66D3"/>
    <w:rsid w:val="001B7156"/>
    <w:rsid w:val="001C0771"/>
    <w:rsid w:val="001C28C9"/>
    <w:rsid w:val="001C6BFD"/>
    <w:rsid w:val="001C730F"/>
    <w:rsid w:val="001D1277"/>
    <w:rsid w:val="001D1D25"/>
    <w:rsid w:val="001D3A83"/>
    <w:rsid w:val="001D3CC2"/>
    <w:rsid w:val="001D3F34"/>
    <w:rsid w:val="001D65E7"/>
    <w:rsid w:val="001D6BFE"/>
    <w:rsid w:val="001E1375"/>
    <w:rsid w:val="001E295E"/>
    <w:rsid w:val="001E2EAC"/>
    <w:rsid w:val="001E639E"/>
    <w:rsid w:val="001F0771"/>
    <w:rsid w:val="001F23E4"/>
    <w:rsid w:val="001F278F"/>
    <w:rsid w:val="001F2B1B"/>
    <w:rsid w:val="001F3F87"/>
    <w:rsid w:val="001F4C08"/>
    <w:rsid w:val="001F5672"/>
    <w:rsid w:val="001F5EDA"/>
    <w:rsid w:val="002057DD"/>
    <w:rsid w:val="00207682"/>
    <w:rsid w:val="002111BF"/>
    <w:rsid w:val="002117A0"/>
    <w:rsid w:val="002141B6"/>
    <w:rsid w:val="0021519F"/>
    <w:rsid w:val="002158D7"/>
    <w:rsid w:val="00217343"/>
    <w:rsid w:val="002208A3"/>
    <w:rsid w:val="00222031"/>
    <w:rsid w:val="0022278F"/>
    <w:rsid w:val="002233E7"/>
    <w:rsid w:val="00224B13"/>
    <w:rsid w:val="00225FB4"/>
    <w:rsid w:val="00226D59"/>
    <w:rsid w:val="00230B08"/>
    <w:rsid w:val="00231CC9"/>
    <w:rsid w:val="00233FCF"/>
    <w:rsid w:val="00234EF9"/>
    <w:rsid w:val="00235D16"/>
    <w:rsid w:val="00244B4D"/>
    <w:rsid w:val="0024585E"/>
    <w:rsid w:val="00245C28"/>
    <w:rsid w:val="0024708F"/>
    <w:rsid w:val="00260C6F"/>
    <w:rsid w:val="0026140A"/>
    <w:rsid w:val="00264BFF"/>
    <w:rsid w:val="0026618A"/>
    <w:rsid w:val="00271BE7"/>
    <w:rsid w:val="0027239D"/>
    <w:rsid w:val="00280431"/>
    <w:rsid w:val="00284133"/>
    <w:rsid w:val="00287AB8"/>
    <w:rsid w:val="00287F3E"/>
    <w:rsid w:val="002902CF"/>
    <w:rsid w:val="00293BAF"/>
    <w:rsid w:val="002A0A54"/>
    <w:rsid w:val="002A5960"/>
    <w:rsid w:val="002A645E"/>
    <w:rsid w:val="002A6499"/>
    <w:rsid w:val="002B0E14"/>
    <w:rsid w:val="002B402D"/>
    <w:rsid w:val="002C45CC"/>
    <w:rsid w:val="002C5D3D"/>
    <w:rsid w:val="002D1E34"/>
    <w:rsid w:val="002D2A75"/>
    <w:rsid w:val="002D3D86"/>
    <w:rsid w:val="002E4161"/>
    <w:rsid w:val="002E4AA2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20DC1"/>
    <w:rsid w:val="003236A3"/>
    <w:rsid w:val="0032428C"/>
    <w:rsid w:val="00324A9D"/>
    <w:rsid w:val="00324B17"/>
    <w:rsid w:val="00326624"/>
    <w:rsid w:val="00327372"/>
    <w:rsid w:val="003275B9"/>
    <w:rsid w:val="00327A18"/>
    <w:rsid w:val="0033107D"/>
    <w:rsid w:val="003328FA"/>
    <w:rsid w:val="003329A8"/>
    <w:rsid w:val="00332B8E"/>
    <w:rsid w:val="0033790A"/>
    <w:rsid w:val="00341823"/>
    <w:rsid w:val="003446E6"/>
    <w:rsid w:val="00345C7A"/>
    <w:rsid w:val="00351901"/>
    <w:rsid w:val="00353EEF"/>
    <w:rsid w:val="00356445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91138"/>
    <w:rsid w:val="00391542"/>
    <w:rsid w:val="00391EEC"/>
    <w:rsid w:val="0039277C"/>
    <w:rsid w:val="0039788E"/>
    <w:rsid w:val="003A276E"/>
    <w:rsid w:val="003A6D01"/>
    <w:rsid w:val="003A700E"/>
    <w:rsid w:val="003B06AA"/>
    <w:rsid w:val="003B5D6F"/>
    <w:rsid w:val="003C1266"/>
    <w:rsid w:val="003C41B5"/>
    <w:rsid w:val="003C5341"/>
    <w:rsid w:val="003C5EF1"/>
    <w:rsid w:val="003C6A5E"/>
    <w:rsid w:val="003C7DCA"/>
    <w:rsid w:val="003D4771"/>
    <w:rsid w:val="003D4EE8"/>
    <w:rsid w:val="003D6151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352F"/>
    <w:rsid w:val="00404EDA"/>
    <w:rsid w:val="0040512E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56C6"/>
    <w:rsid w:val="004260B6"/>
    <w:rsid w:val="00426E96"/>
    <w:rsid w:val="004310F2"/>
    <w:rsid w:val="004330F9"/>
    <w:rsid w:val="004337AC"/>
    <w:rsid w:val="0043586A"/>
    <w:rsid w:val="004358F3"/>
    <w:rsid w:val="004376A2"/>
    <w:rsid w:val="00440E8A"/>
    <w:rsid w:val="004429A4"/>
    <w:rsid w:val="00444F6D"/>
    <w:rsid w:val="0045273E"/>
    <w:rsid w:val="00452EFF"/>
    <w:rsid w:val="00453840"/>
    <w:rsid w:val="00455CBB"/>
    <w:rsid w:val="0045613E"/>
    <w:rsid w:val="0045714E"/>
    <w:rsid w:val="004620AF"/>
    <w:rsid w:val="004638B0"/>
    <w:rsid w:val="00463D26"/>
    <w:rsid w:val="00467F9D"/>
    <w:rsid w:val="004737CF"/>
    <w:rsid w:val="004753DA"/>
    <w:rsid w:val="00475E57"/>
    <w:rsid w:val="00477A07"/>
    <w:rsid w:val="00480600"/>
    <w:rsid w:val="00483A98"/>
    <w:rsid w:val="004846F0"/>
    <w:rsid w:val="00485BFD"/>
    <w:rsid w:val="00492382"/>
    <w:rsid w:val="00494591"/>
    <w:rsid w:val="004A25C7"/>
    <w:rsid w:val="004A36A6"/>
    <w:rsid w:val="004A38EF"/>
    <w:rsid w:val="004A6A93"/>
    <w:rsid w:val="004B0622"/>
    <w:rsid w:val="004B2F2F"/>
    <w:rsid w:val="004B3F53"/>
    <w:rsid w:val="004B5A1C"/>
    <w:rsid w:val="004C1498"/>
    <w:rsid w:val="004C22B7"/>
    <w:rsid w:val="004C2F77"/>
    <w:rsid w:val="004C367F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4F52"/>
    <w:rsid w:val="005263AE"/>
    <w:rsid w:val="005275A8"/>
    <w:rsid w:val="00527EC0"/>
    <w:rsid w:val="005338D5"/>
    <w:rsid w:val="00533964"/>
    <w:rsid w:val="0053618C"/>
    <w:rsid w:val="00536586"/>
    <w:rsid w:val="00537A95"/>
    <w:rsid w:val="00543636"/>
    <w:rsid w:val="00551956"/>
    <w:rsid w:val="005538D1"/>
    <w:rsid w:val="005548A0"/>
    <w:rsid w:val="00554C79"/>
    <w:rsid w:val="00555063"/>
    <w:rsid w:val="00556667"/>
    <w:rsid w:val="00556B8E"/>
    <w:rsid w:val="005634EA"/>
    <w:rsid w:val="00564409"/>
    <w:rsid w:val="00567F38"/>
    <w:rsid w:val="005716B0"/>
    <w:rsid w:val="00571C99"/>
    <w:rsid w:val="005735D3"/>
    <w:rsid w:val="00575B5D"/>
    <w:rsid w:val="0057741A"/>
    <w:rsid w:val="00582C7F"/>
    <w:rsid w:val="005850D0"/>
    <w:rsid w:val="005935DD"/>
    <w:rsid w:val="00593CCD"/>
    <w:rsid w:val="00593E97"/>
    <w:rsid w:val="0059453F"/>
    <w:rsid w:val="005A27F9"/>
    <w:rsid w:val="005A30FD"/>
    <w:rsid w:val="005A41A8"/>
    <w:rsid w:val="005A5C86"/>
    <w:rsid w:val="005B0CF1"/>
    <w:rsid w:val="005B1970"/>
    <w:rsid w:val="005B20D8"/>
    <w:rsid w:val="005B3900"/>
    <w:rsid w:val="005B4433"/>
    <w:rsid w:val="005B6A94"/>
    <w:rsid w:val="005B7839"/>
    <w:rsid w:val="005C2064"/>
    <w:rsid w:val="005C349A"/>
    <w:rsid w:val="005C5A66"/>
    <w:rsid w:val="005C5ED6"/>
    <w:rsid w:val="005C709C"/>
    <w:rsid w:val="005C7F2D"/>
    <w:rsid w:val="005D69D0"/>
    <w:rsid w:val="005E14F9"/>
    <w:rsid w:val="005E416E"/>
    <w:rsid w:val="005E5167"/>
    <w:rsid w:val="005F59CB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A02"/>
    <w:rsid w:val="00624AEA"/>
    <w:rsid w:val="00626F7B"/>
    <w:rsid w:val="00636646"/>
    <w:rsid w:val="00643936"/>
    <w:rsid w:val="006449D1"/>
    <w:rsid w:val="0064796E"/>
    <w:rsid w:val="00647A0B"/>
    <w:rsid w:val="00657ACA"/>
    <w:rsid w:val="00657D4C"/>
    <w:rsid w:val="00660BB7"/>
    <w:rsid w:val="00660E54"/>
    <w:rsid w:val="0066163B"/>
    <w:rsid w:val="00664E23"/>
    <w:rsid w:val="0066633B"/>
    <w:rsid w:val="00670102"/>
    <w:rsid w:val="00674268"/>
    <w:rsid w:val="00677EF2"/>
    <w:rsid w:val="00684DCE"/>
    <w:rsid w:val="00687CE0"/>
    <w:rsid w:val="00692296"/>
    <w:rsid w:val="00692B51"/>
    <w:rsid w:val="006954B6"/>
    <w:rsid w:val="0069655F"/>
    <w:rsid w:val="00697956"/>
    <w:rsid w:val="00697F28"/>
    <w:rsid w:val="006A22CC"/>
    <w:rsid w:val="006A6C82"/>
    <w:rsid w:val="006B03D7"/>
    <w:rsid w:val="006B3192"/>
    <w:rsid w:val="006B401B"/>
    <w:rsid w:val="006C7333"/>
    <w:rsid w:val="006D2BC5"/>
    <w:rsid w:val="006D3743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6F6CC8"/>
    <w:rsid w:val="00702361"/>
    <w:rsid w:val="007049C0"/>
    <w:rsid w:val="00705F77"/>
    <w:rsid w:val="00706402"/>
    <w:rsid w:val="00706ECC"/>
    <w:rsid w:val="007108E6"/>
    <w:rsid w:val="00710CBA"/>
    <w:rsid w:val="00710D0B"/>
    <w:rsid w:val="007135B7"/>
    <w:rsid w:val="00713A55"/>
    <w:rsid w:val="00714C1E"/>
    <w:rsid w:val="00715061"/>
    <w:rsid w:val="0071632F"/>
    <w:rsid w:val="00720470"/>
    <w:rsid w:val="00722F52"/>
    <w:rsid w:val="00723224"/>
    <w:rsid w:val="00725BCA"/>
    <w:rsid w:val="00730286"/>
    <w:rsid w:val="007302A0"/>
    <w:rsid w:val="007310EE"/>
    <w:rsid w:val="0073576A"/>
    <w:rsid w:val="00741128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50F4"/>
    <w:rsid w:val="00765C0D"/>
    <w:rsid w:val="0076694B"/>
    <w:rsid w:val="00767B3B"/>
    <w:rsid w:val="0077001C"/>
    <w:rsid w:val="00770C46"/>
    <w:rsid w:val="007722F0"/>
    <w:rsid w:val="007818DB"/>
    <w:rsid w:val="00782424"/>
    <w:rsid w:val="00782DFC"/>
    <w:rsid w:val="00792051"/>
    <w:rsid w:val="007930F5"/>
    <w:rsid w:val="00793859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4FF3"/>
    <w:rsid w:val="007C6200"/>
    <w:rsid w:val="007D0A10"/>
    <w:rsid w:val="007D3560"/>
    <w:rsid w:val="007D3804"/>
    <w:rsid w:val="007D3A36"/>
    <w:rsid w:val="007D6AAF"/>
    <w:rsid w:val="007E357D"/>
    <w:rsid w:val="007E378A"/>
    <w:rsid w:val="007E6551"/>
    <w:rsid w:val="007E65DF"/>
    <w:rsid w:val="007E6748"/>
    <w:rsid w:val="007F05A2"/>
    <w:rsid w:val="007F0B20"/>
    <w:rsid w:val="007F1476"/>
    <w:rsid w:val="007F54D2"/>
    <w:rsid w:val="00801F9F"/>
    <w:rsid w:val="00803200"/>
    <w:rsid w:val="008033D8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21DE"/>
    <w:rsid w:val="0084299B"/>
    <w:rsid w:val="00845A20"/>
    <w:rsid w:val="00850EA5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07BF"/>
    <w:rsid w:val="00862C1F"/>
    <w:rsid w:val="00863105"/>
    <w:rsid w:val="00865301"/>
    <w:rsid w:val="008706A3"/>
    <w:rsid w:val="00871C6C"/>
    <w:rsid w:val="0087489B"/>
    <w:rsid w:val="008750EF"/>
    <w:rsid w:val="0087527B"/>
    <w:rsid w:val="00875C3E"/>
    <w:rsid w:val="008761F2"/>
    <w:rsid w:val="00877D60"/>
    <w:rsid w:val="0088468E"/>
    <w:rsid w:val="0089007F"/>
    <w:rsid w:val="0089425C"/>
    <w:rsid w:val="0089473D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D73F2"/>
    <w:rsid w:val="008D7E17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2084B"/>
    <w:rsid w:val="00921D2E"/>
    <w:rsid w:val="00923849"/>
    <w:rsid w:val="009245EE"/>
    <w:rsid w:val="00924626"/>
    <w:rsid w:val="00926D8C"/>
    <w:rsid w:val="0092716F"/>
    <w:rsid w:val="00927C71"/>
    <w:rsid w:val="00931B95"/>
    <w:rsid w:val="0093251C"/>
    <w:rsid w:val="0093321E"/>
    <w:rsid w:val="009355BB"/>
    <w:rsid w:val="00935671"/>
    <w:rsid w:val="00935E4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B34"/>
    <w:rsid w:val="00957E9F"/>
    <w:rsid w:val="00960C90"/>
    <w:rsid w:val="009625FE"/>
    <w:rsid w:val="00962B38"/>
    <w:rsid w:val="00963D91"/>
    <w:rsid w:val="0096402D"/>
    <w:rsid w:val="00965530"/>
    <w:rsid w:val="00967A8D"/>
    <w:rsid w:val="00967B91"/>
    <w:rsid w:val="00967B99"/>
    <w:rsid w:val="00967BD1"/>
    <w:rsid w:val="00975069"/>
    <w:rsid w:val="00983493"/>
    <w:rsid w:val="009854F7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5306"/>
    <w:rsid w:val="009A6652"/>
    <w:rsid w:val="009A7295"/>
    <w:rsid w:val="009B49A4"/>
    <w:rsid w:val="009B5F84"/>
    <w:rsid w:val="009C0621"/>
    <w:rsid w:val="009C250F"/>
    <w:rsid w:val="009C6BE5"/>
    <w:rsid w:val="009D1E1A"/>
    <w:rsid w:val="009D7F38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EFF"/>
    <w:rsid w:val="009F57E8"/>
    <w:rsid w:val="00A01171"/>
    <w:rsid w:val="00A043E3"/>
    <w:rsid w:val="00A10CA4"/>
    <w:rsid w:val="00A12889"/>
    <w:rsid w:val="00A13F3C"/>
    <w:rsid w:val="00A16C58"/>
    <w:rsid w:val="00A17616"/>
    <w:rsid w:val="00A20019"/>
    <w:rsid w:val="00A23859"/>
    <w:rsid w:val="00A3162E"/>
    <w:rsid w:val="00A421E0"/>
    <w:rsid w:val="00A429D2"/>
    <w:rsid w:val="00A4476B"/>
    <w:rsid w:val="00A4720E"/>
    <w:rsid w:val="00A50F0D"/>
    <w:rsid w:val="00A5238A"/>
    <w:rsid w:val="00A548D2"/>
    <w:rsid w:val="00A56FF2"/>
    <w:rsid w:val="00A60EE6"/>
    <w:rsid w:val="00A6165E"/>
    <w:rsid w:val="00A63F69"/>
    <w:rsid w:val="00A652C4"/>
    <w:rsid w:val="00A674B3"/>
    <w:rsid w:val="00A67B5D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54B3"/>
    <w:rsid w:val="00AB77FC"/>
    <w:rsid w:val="00AC18C4"/>
    <w:rsid w:val="00AC2C7C"/>
    <w:rsid w:val="00AC4CAD"/>
    <w:rsid w:val="00AC4F8E"/>
    <w:rsid w:val="00AD0050"/>
    <w:rsid w:val="00AD04DB"/>
    <w:rsid w:val="00AE19B8"/>
    <w:rsid w:val="00AE24A0"/>
    <w:rsid w:val="00AE2BB6"/>
    <w:rsid w:val="00AE2D51"/>
    <w:rsid w:val="00AE6828"/>
    <w:rsid w:val="00AE6916"/>
    <w:rsid w:val="00AE700F"/>
    <w:rsid w:val="00AE7E67"/>
    <w:rsid w:val="00AF1DA1"/>
    <w:rsid w:val="00AF24BF"/>
    <w:rsid w:val="00AF57E6"/>
    <w:rsid w:val="00AF5940"/>
    <w:rsid w:val="00B02247"/>
    <w:rsid w:val="00B0486B"/>
    <w:rsid w:val="00B048CA"/>
    <w:rsid w:val="00B11934"/>
    <w:rsid w:val="00B1253C"/>
    <w:rsid w:val="00B15892"/>
    <w:rsid w:val="00B2040F"/>
    <w:rsid w:val="00B21F2A"/>
    <w:rsid w:val="00B22068"/>
    <w:rsid w:val="00B244C0"/>
    <w:rsid w:val="00B263AA"/>
    <w:rsid w:val="00B27984"/>
    <w:rsid w:val="00B30349"/>
    <w:rsid w:val="00B303FE"/>
    <w:rsid w:val="00B35F44"/>
    <w:rsid w:val="00B3745F"/>
    <w:rsid w:val="00B42A39"/>
    <w:rsid w:val="00B448A2"/>
    <w:rsid w:val="00B44D8B"/>
    <w:rsid w:val="00B45313"/>
    <w:rsid w:val="00B4628C"/>
    <w:rsid w:val="00B504AA"/>
    <w:rsid w:val="00B50C65"/>
    <w:rsid w:val="00B54246"/>
    <w:rsid w:val="00B5591D"/>
    <w:rsid w:val="00B56AB2"/>
    <w:rsid w:val="00B56E6F"/>
    <w:rsid w:val="00B62764"/>
    <w:rsid w:val="00B64C9D"/>
    <w:rsid w:val="00B75F2F"/>
    <w:rsid w:val="00B8025C"/>
    <w:rsid w:val="00B823B5"/>
    <w:rsid w:val="00B82C25"/>
    <w:rsid w:val="00B845EC"/>
    <w:rsid w:val="00B84818"/>
    <w:rsid w:val="00B86167"/>
    <w:rsid w:val="00B86C43"/>
    <w:rsid w:val="00B86E81"/>
    <w:rsid w:val="00B9238D"/>
    <w:rsid w:val="00B925A4"/>
    <w:rsid w:val="00B95E82"/>
    <w:rsid w:val="00B97954"/>
    <w:rsid w:val="00BA1BB4"/>
    <w:rsid w:val="00BA234D"/>
    <w:rsid w:val="00BA2BEB"/>
    <w:rsid w:val="00BA476D"/>
    <w:rsid w:val="00BB009F"/>
    <w:rsid w:val="00BB09B3"/>
    <w:rsid w:val="00BB2FB1"/>
    <w:rsid w:val="00BB31E7"/>
    <w:rsid w:val="00BB3ACB"/>
    <w:rsid w:val="00BB6174"/>
    <w:rsid w:val="00BC199B"/>
    <w:rsid w:val="00BC3571"/>
    <w:rsid w:val="00BC4202"/>
    <w:rsid w:val="00BC4450"/>
    <w:rsid w:val="00BC5E56"/>
    <w:rsid w:val="00BC716A"/>
    <w:rsid w:val="00BC71C3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75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2431"/>
    <w:rsid w:val="00C74477"/>
    <w:rsid w:val="00C7667A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16EF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C1623"/>
    <w:rsid w:val="00CC351B"/>
    <w:rsid w:val="00CC3F32"/>
    <w:rsid w:val="00CC6638"/>
    <w:rsid w:val="00CC7EC5"/>
    <w:rsid w:val="00CD1820"/>
    <w:rsid w:val="00CD186B"/>
    <w:rsid w:val="00CD4115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10A81"/>
    <w:rsid w:val="00D10E11"/>
    <w:rsid w:val="00D139CA"/>
    <w:rsid w:val="00D14CF4"/>
    <w:rsid w:val="00D1728F"/>
    <w:rsid w:val="00D173DB"/>
    <w:rsid w:val="00D257DE"/>
    <w:rsid w:val="00D30944"/>
    <w:rsid w:val="00D349B5"/>
    <w:rsid w:val="00D35333"/>
    <w:rsid w:val="00D36391"/>
    <w:rsid w:val="00D3643D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B55"/>
    <w:rsid w:val="00D615A3"/>
    <w:rsid w:val="00D64305"/>
    <w:rsid w:val="00D64A73"/>
    <w:rsid w:val="00D65205"/>
    <w:rsid w:val="00D653E0"/>
    <w:rsid w:val="00D65BD1"/>
    <w:rsid w:val="00D66A87"/>
    <w:rsid w:val="00D670CB"/>
    <w:rsid w:val="00D709CF"/>
    <w:rsid w:val="00D76E1E"/>
    <w:rsid w:val="00D77267"/>
    <w:rsid w:val="00D773D0"/>
    <w:rsid w:val="00D801C6"/>
    <w:rsid w:val="00D85F06"/>
    <w:rsid w:val="00D91CB6"/>
    <w:rsid w:val="00D94404"/>
    <w:rsid w:val="00D9684E"/>
    <w:rsid w:val="00DA17CA"/>
    <w:rsid w:val="00DA2837"/>
    <w:rsid w:val="00DA2D9C"/>
    <w:rsid w:val="00DA405B"/>
    <w:rsid w:val="00DA4D5C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2F3A"/>
    <w:rsid w:val="00DD39BE"/>
    <w:rsid w:val="00DE64E6"/>
    <w:rsid w:val="00DE7767"/>
    <w:rsid w:val="00DF0606"/>
    <w:rsid w:val="00DF0681"/>
    <w:rsid w:val="00DF2F60"/>
    <w:rsid w:val="00DF39D7"/>
    <w:rsid w:val="00DF6000"/>
    <w:rsid w:val="00DF7169"/>
    <w:rsid w:val="00E00C2A"/>
    <w:rsid w:val="00E023D0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5CBB"/>
    <w:rsid w:val="00E66B01"/>
    <w:rsid w:val="00E70439"/>
    <w:rsid w:val="00E72991"/>
    <w:rsid w:val="00E82885"/>
    <w:rsid w:val="00E82DFD"/>
    <w:rsid w:val="00E8316F"/>
    <w:rsid w:val="00E84FC6"/>
    <w:rsid w:val="00E92D2E"/>
    <w:rsid w:val="00E92D57"/>
    <w:rsid w:val="00E94C37"/>
    <w:rsid w:val="00E94EF6"/>
    <w:rsid w:val="00E95E22"/>
    <w:rsid w:val="00EA1636"/>
    <w:rsid w:val="00EA3F2C"/>
    <w:rsid w:val="00EA7153"/>
    <w:rsid w:val="00EB3DB5"/>
    <w:rsid w:val="00EB57E4"/>
    <w:rsid w:val="00EB5BE7"/>
    <w:rsid w:val="00EB60E2"/>
    <w:rsid w:val="00EB6B73"/>
    <w:rsid w:val="00EB7106"/>
    <w:rsid w:val="00EB7112"/>
    <w:rsid w:val="00EC1A16"/>
    <w:rsid w:val="00ED0490"/>
    <w:rsid w:val="00ED17DD"/>
    <w:rsid w:val="00ED6839"/>
    <w:rsid w:val="00ED7B56"/>
    <w:rsid w:val="00EE1A01"/>
    <w:rsid w:val="00EE4BCF"/>
    <w:rsid w:val="00EF5A18"/>
    <w:rsid w:val="00EF727A"/>
    <w:rsid w:val="00F0483E"/>
    <w:rsid w:val="00F100EB"/>
    <w:rsid w:val="00F11121"/>
    <w:rsid w:val="00F13CC7"/>
    <w:rsid w:val="00F226F5"/>
    <w:rsid w:val="00F2463D"/>
    <w:rsid w:val="00F25782"/>
    <w:rsid w:val="00F25E2C"/>
    <w:rsid w:val="00F26D83"/>
    <w:rsid w:val="00F30FCF"/>
    <w:rsid w:val="00F31574"/>
    <w:rsid w:val="00F317B8"/>
    <w:rsid w:val="00F31D68"/>
    <w:rsid w:val="00F344A7"/>
    <w:rsid w:val="00F35737"/>
    <w:rsid w:val="00F3618D"/>
    <w:rsid w:val="00F446C4"/>
    <w:rsid w:val="00F459BF"/>
    <w:rsid w:val="00F4690B"/>
    <w:rsid w:val="00F51208"/>
    <w:rsid w:val="00F544DF"/>
    <w:rsid w:val="00F555B6"/>
    <w:rsid w:val="00F56EFC"/>
    <w:rsid w:val="00F67528"/>
    <w:rsid w:val="00F71370"/>
    <w:rsid w:val="00F71A0A"/>
    <w:rsid w:val="00F71C6A"/>
    <w:rsid w:val="00F72DED"/>
    <w:rsid w:val="00F75232"/>
    <w:rsid w:val="00F77010"/>
    <w:rsid w:val="00F771C8"/>
    <w:rsid w:val="00F808BA"/>
    <w:rsid w:val="00F821B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6794"/>
    <w:rsid w:val="00FE67F4"/>
    <w:rsid w:val="00FE6989"/>
    <w:rsid w:val="00FE7C0B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pPr>
      <w:spacing w:after="0" w:line="240" w:lineRule="auto"/>
    </w:pPr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pPr>
      <w:spacing w:after="0" w:line="240" w:lineRule="auto"/>
    </w:pPr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2B0E14"/>
    <w:pPr>
      <w:tabs>
        <w:tab w:val="left" w:pos="720"/>
        <w:tab w:val="right" w:pos="9270"/>
      </w:tabs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B0E14"/>
    <w:pPr>
      <w:tabs>
        <w:tab w:val="left" w:pos="720"/>
        <w:tab w:val="left" w:pos="900"/>
        <w:tab w:val="right" w:pos="9270"/>
      </w:tabs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pPr>
      <w:spacing w:after="0" w:line="240" w:lineRule="auto"/>
    </w:pPr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png"/><Relationship Id="rId21" Type="http://schemas.openxmlformats.org/officeDocument/2006/relationships/image" Target="media/image2.png"/><Relationship Id="rId42" Type="http://schemas.openxmlformats.org/officeDocument/2006/relationships/image" Target="media/image20.jpeg"/><Relationship Id="rId63" Type="http://schemas.openxmlformats.org/officeDocument/2006/relationships/image" Target="media/image41.png"/><Relationship Id="rId84" Type="http://schemas.openxmlformats.org/officeDocument/2006/relationships/footer" Target="footer5.xml"/><Relationship Id="rId138" Type="http://schemas.openxmlformats.org/officeDocument/2006/relationships/fontTable" Target="fontTable.xml"/><Relationship Id="rId16" Type="http://schemas.openxmlformats.org/officeDocument/2006/relationships/header" Target="header5.xml"/><Relationship Id="rId107" Type="http://schemas.openxmlformats.org/officeDocument/2006/relationships/hyperlink" Target="https://www.mongodb.com/try/download/compass%20&#3648;&#3621;&#3639;&#3629;&#3585;" TargetMode="External"/><Relationship Id="rId11" Type="http://schemas.openxmlformats.org/officeDocument/2006/relationships/footer" Target="footer1.xml"/><Relationship Id="rId32" Type="http://schemas.openxmlformats.org/officeDocument/2006/relationships/header" Target="header12.xml"/><Relationship Id="rId37" Type="http://schemas.openxmlformats.org/officeDocument/2006/relationships/image" Target="media/image15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68.png"/><Relationship Id="rId123" Type="http://schemas.openxmlformats.org/officeDocument/2006/relationships/image" Target="media/image86.png"/><Relationship Id="rId128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header" Target="header21.xml"/><Relationship Id="rId95" Type="http://schemas.openxmlformats.org/officeDocument/2006/relationships/image" Target="media/image62.png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43" Type="http://schemas.openxmlformats.org/officeDocument/2006/relationships/image" Target="media/image21.jpe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78.png"/><Relationship Id="rId118" Type="http://schemas.openxmlformats.org/officeDocument/2006/relationships/image" Target="media/image82.png"/><Relationship Id="rId134" Type="http://schemas.openxmlformats.org/officeDocument/2006/relationships/image" Target="media/image93.png"/><Relationship Id="rId139" Type="http://schemas.openxmlformats.org/officeDocument/2006/relationships/theme" Target="theme/theme1.xml"/><Relationship Id="rId80" Type="http://schemas.openxmlformats.org/officeDocument/2006/relationships/header" Target="header13.xml"/><Relationship Id="rId85" Type="http://schemas.openxmlformats.org/officeDocument/2006/relationships/header" Target="header16.xml"/><Relationship Id="rId12" Type="http://schemas.openxmlformats.org/officeDocument/2006/relationships/footer" Target="footer2.xml"/><Relationship Id="rId17" Type="http://schemas.openxmlformats.org/officeDocument/2006/relationships/header" Target="header6.xml"/><Relationship Id="rId33" Type="http://schemas.openxmlformats.org/officeDocument/2006/relationships/image" Target="media/image11.jpeg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69.png"/><Relationship Id="rId108" Type="http://schemas.openxmlformats.org/officeDocument/2006/relationships/image" Target="media/image73.png"/><Relationship Id="rId124" Type="http://schemas.openxmlformats.org/officeDocument/2006/relationships/image" Target="media/image87.png"/><Relationship Id="rId129" Type="http://schemas.openxmlformats.org/officeDocument/2006/relationships/image" Target="media/image92.png"/><Relationship Id="rId54" Type="http://schemas.openxmlformats.org/officeDocument/2006/relationships/image" Target="media/image32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58.png"/><Relationship Id="rId96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27.png"/><Relationship Id="rId114" Type="http://schemas.openxmlformats.org/officeDocument/2006/relationships/image" Target="media/image79.png"/><Relationship Id="rId119" Type="http://schemas.openxmlformats.org/officeDocument/2006/relationships/image" Target="media/image83.png"/><Relationship Id="rId44" Type="http://schemas.openxmlformats.org/officeDocument/2006/relationships/image" Target="media/image22.jpe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eader" Target="header14.xml"/><Relationship Id="rId86" Type="http://schemas.openxmlformats.org/officeDocument/2006/relationships/header" Target="header17.xml"/><Relationship Id="rId130" Type="http://schemas.openxmlformats.org/officeDocument/2006/relationships/header" Target="header22.xml"/><Relationship Id="rId135" Type="http://schemas.openxmlformats.org/officeDocument/2006/relationships/image" Target="media/image94.png"/><Relationship Id="rId13" Type="http://schemas.openxmlformats.org/officeDocument/2006/relationships/header" Target="header3.xml"/><Relationship Id="rId18" Type="http://schemas.openxmlformats.org/officeDocument/2006/relationships/header" Target="header7.xml"/><Relationship Id="rId39" Type="http://schemas.openxmlformats.org/officeDocument/2006/relationships/image" Target="media/image17.png"/><Relationship Id="rId109" Type="http://schemas.openxmlformats.org/officeDocument/2006/relationships/image" Target="media/image74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64.png"/><Relationship Id="rId104" Type="http://schemas.openxmlformats.org/officeDocument/2006/relationships/image" Target="media/image70.png"/><Relationship Id="rId120" Type="http://schemas.openxmlformats.org/officeDocument/2006/relationships/image" Target="media/image84.png"/><Relationship Id="rId125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18.png"/><Relationship Id="rId45" Type="http://schemas.openxmlformats.org/officeDocument/2006/relationships/image" Target="media/image23.jpeg"/><Relationship Id="rId66" Type="http://schemas.openxmlformats.org/officeDocument/2006/relationships/image" Target="media/image44.png"/><Relationship Id="rId87" Type="http://schemas.openxmlformats.org/officeDocument/2006/relationships/header" Target="header18.xml"/><Relationship Id="rId110" Type="http://schemas.openxmlformats.org/officeDocument/2006/relationships/image" Target="media/image75.png"/><Relationship Id="rId115" Type="http://schemas.openxmlformats.org/officeDocument/2006/relationships/image" Target="media/image80.png"/><Relationship Id="rId131" Type="http://schemas.openxmlformats.org/officeDocument/2006/relationships/header" Target="header23.xml"/><Relationship Id="rId136" Type="http://schemas.openxmlformats.org/officeDocument/2006/relationships/image" Target="media/image95.png"/><Relationship Id="rId61" Type="http://schemas.openxmlformats.org/officeDocument/2006/relationships/image" Target="media/image39.png"/><Relationship Id="rId82" Type="http://schemas.openxmlformats.org/officeDocument/2006/relationships/footer" Target="footer4.xml"/><Relationship Id="rId19" Type="http://schemas.openxmlformats.org/officeDocument/2006/relationships/header" Target="header8.xml"/><Relationship Id="rId14" Type="http://schemas.openxmlformats.org/officeDocument/2006/relationships/footer" Target="footer3.xml"/><Relationship Id="rId30" Type="http://schemas.openxmlformats.org/officeDocument/2006/relationships/header" Target="header10.xml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66.png"/><Relationship Id="rId105" Type="http://schemas.openxmlformats.org/officeDocument/2006/relationships/image" Target="media/image71.png"/><Relationship Id="rId126" Type="http://schemas.openxmlformats.org/officeDocument/2006/relationships/image" Target="media/image89.png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0.png"/><Relationship Id="rId98" Type="http://schemas.openxmlformats.org/officeDocument/2006/relationships/hyperlink" Target="https://www.mongodb.com/" TargetMode="External"/><Relationship Id="rId121" Type="http://schemas.openxmlformats.org/officeDocument/2006/relationships/hyperlink" Target="https://github.com/slapexs/final_project.git" TargetMode="External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image" Target="media/image24.jpeg"/><Relationship Id="rId67" Type="http://schemas.openxmlformats.org/officeDocument/2006/relationships/image" Target="media/image45.png"/><Relationship Id="rId116" Type="http://schemas.openxmlformats.org/officeDocument/2006/relationships/hyperlink" Target="https://aws.amazon.com/th/" TargetMode="External"/><Relationship Id="rId137" Type="http://schemas.openxmlformats.org/officeDocument/2006/relationships/image" Target="media/image96.jpeg"/><Relationship Id="rId20" Type="http://schemas.openxmlformats.org/officeDocument/2006/relationships/header" Target="header9.xml"/><Relationship Id="rId41" Type="http://schemas.openxmlformats.org/officeDocument/2006/relationships/image" Target="media/image19.jpeg"/><Relationship Id="rId62" Type="http://schemas.openxmlformats.org/officeDocument/2006/relationships/image" Target="media/image40.png"/><Relationship Id="rId83" Type="http://schemas.openxmlformats.org/officeDocument/2006/relationships/header" Target="header15.xml"/><Relationship Id="rId88" Type="http://schemas.openxmlformats.org/officeDocument/2006/relationships/header" Target="header19.xml"/><Relationship Id="rId111" Type="http://schemas.openxmlformats.org/officeDocument/2006/relationships/image" Target="media/image76.png"/><Relationship Id="rId132" Type="http://schemas.openxmlformats.org/officeDocument/2006/relationships/header" Target="header24.xml"/><Relationship Id="rId15" Type="http://schemas.openxmlformats.org/officeDocument/2006/relationships/header" Target="header4.xm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image" Target="media/image72.png"/><Relationship Id="rId127" Type="http://schemas.openxmlformats.org/officeDocument/2006/relationships/image" Target="media/image90.png"/><Relationship Id="rId10" Type="http://schemas.openxmlformats.org/officeDocument/2006/relationships/header" Target="header2.xml"/><Relationship Id="rId31" Type="http://schemas.openxmlformats.org/officeDocument/2006/relationships/header" Target="header11.xml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61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122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7.png"/><Relationship Id="rId47" Type="http://schemas.openxmlformats.org/officeDocument/2006/relationships/image" Target="media/image25.jpeg"/><Relationship Id="rId68" Type="http://schemas.openxmlformats.org/officeDocument/2006/relationships/image" Target="media/image46.png"/><Relationship Id="rId89" Type="http://schemas.openxmlformats.org/officeDocument/2006/relationships/header" Target="header20.xml"/><Relationship Id="rId112" Type="http://schemas.openxmlformats.org/officeDocument/2006/relationships/image" Target="media/image77.png"/><Relationship Id="rId133" Type="http://schemas.openxmlformats.org/officeDocument/2006/relationships/hyperlink" Target="https://intern-assistant.vercel.app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</b:Sources>
</file>

<file path=customXml/itemProps1.xml><?xml version="1.0" encoding="utf-8"?>
<ds:datastoreItem xmlns:ds="http://schemas.openxmlformats.org/officeDocument/2006/customXml" ds:itemID="{3734F457-EE98-B54B-9156-335B57F3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364</TotalTime>
  <Pages>94</Pages>
  <Words>14672</Words>
  <Characters>83635</Characters>
  <Application>Microsoft Office Word</Application>
  <DocSecurity>0</DocSecurity>
  <Lines>696</Lines>
  <Paragraphs>196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98111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164</cp:revision>
  <cp:lastPrinted>2023-02-26T15:07:00Z</cp:lastPrinted>
  <dcterms:created xsi:type="dcterms:W3CDTF">2023-02-26T15:07:00Z</dcterms:created>
  <dcterms:modified xsi:type="dcterms:W3CDTF">2023-03-13T16:10:00Z</dcterms:modified>
</cp:coreProperties>
</file>