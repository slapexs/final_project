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E66B01">
          <w:headerReference w:type="first" r:id="rId9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0D62E203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0"/>
          <w:headerReference w:type="default" r:id="rId11"/>
          <w:headerReference w:type="first" r:id="rId12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046404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1D5D8DB3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D4924EB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3B388B06" w:rsidR="00DC0E6A" w:rsidRPr="00710D0B" w:rsidRDefault="001C0771" w:rsidP="00025889">
      <w:pPr>
        <w:tabs>
          <w:tab w:val="left" w:pos="720"/>
        </w:tabs>
        <w:spacing w:line="276" w:lineRule="auto"/>
        <w:jc w:val="thaiDistribute"/>
        <w:rPr>
          <w:b/>
          <w:bCs/>
          <w:sz w:val="40"/>
          <w:szCs w:val="40"/>
        </w:rPr>
        <w:sectPr w:rsidR="00DC0E6A" w:rsidRPr="00710D0B" w:rsidSect="00BC2219">
          <w:headerReference w:type="even" r:id="rId13"/>
          <w:headerReference w:type="default" r:id="rId14"/>
          <w:headerReference w:type="first" r:id="rId15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Toc130464045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025889">
      <w:pPr>
        <w:spacing w:line="276" w:lineRule="auto"/>
      </w:pPr>
    </w:p>
    <w:bookmarkEnd w:id="5"/>
    <w:p w14:paraId="1006A48B" w14:textId="4E87F3B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0755567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40CF5AB6" w:rsidR="00CB4566" w:rsidRPr="00CB4566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Toc130464046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025889">
      <w:pPr>
        <w:spacing w:line="276" w:lineRule="auto"/>
      </w:pPr>
    </w:p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076073D" w14:textId="312E2CF4" w:rsidR="008F5022" w:rsidRPr="0006776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8F5022">
        <w:rPr>
          <w:cs/>
        </w:rPr>
        <w:t>บทคัดย่อ</w:t>
      </w:r>
      <w:r w:rsidR="008F5022">
        <w:tab/>
      </w:r>
      <w:r w:rsidR="008F5022" w:rsidRPr="00067761">
        <w:rPr>
          <w:b w:val="0"/>
          <w:bCs w:val="0"/>
        </w:rPr>
        <w:fldChar w:fldCharType="begin"/>
      </w:r>
      <w:r w:rsidR="008F5022" w:rsidRPr="00067761">
        <w:rPr>
          <w:b w:val="0"/>
          <w:bCs w:val="0"/>
        </w:rPr>
        <w:instrText xml:space="preserve"> PAGEREF _Toc130464044 \h </w:instrText>
      </w:r>
      <w:r w:rsidR="008F5022" w:rsidRPr="00067761">
        <w:rPr>
          <w:b w:val="0"/>
          <w:bCs w:val="0"/>
        </w:rPr>
      </w:r>
      <w:r w:rsidR="008F5022"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ก</w:t>
      </w:r>
      <w:r w:rsidR="008F5022" w:rsidRPr="00067761">
        <w:rPr>
          <w:b w:val="0"/>
          <w:bCs w:val="0"/>
        </w:rPr>
        <w:fldChar w:fldCharType="end"/>
      </w:r>
    </w:p>
    <w:p w14:paraId="2B00A3AD" w14:textId="5854DC5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ข</w:t>
      </w:r>
      <w:r w:rsidRPr="00067761">
        <w:rPr>
          <w:b w:val="0"/>
          <w:bCs w:val="0"/>
        </w:rPr>
        <w:fldChar w:fldCharType="end"/>
      </w:r>
    </w:p>
    <w:p w14:paraId="5293E8A2" w14:textId="56E97E1A" w:rsidR="008F5022" w:rsidRPr="00067761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ค</w:t>
      </w:r>
      <w:r w:rsidRPr="00067761">
        <w:rPr>
          <w:b w:val="0"/>
          <w:bCs w:val="0"/>
        </w:rPr>
        <w:fldChar w:fldCharType="end"/>
      </w:r>
    </w:p>
    <w:p w14:paraId="0F505EF4" w14:textId="1105EEFC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_Toc130464047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จ</w:t>
      </w:r>
      <w:r w:rsidRPr="00067761">
        <w:rPr>
          <w:b w:val="0"/>
          <w:bCs w:val="0"/>
        </w:rPr>
        <w:fldChar w:fldCharType="end"/>
      </w:r>
    </w:p>
    <w:p w14:paraId="195770CA" w14:textId="49E696CD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ฉ</w:t>
      </w:r>
      <w:r w:rsidRPr="00067761">
        <w:rPr>
          <w:b w:val="0"/>
          <w:bCs w:val="0"/>
        </w:rPr>
        <w:fldChar w:fldCharType="end"/>
      </w:r>
    </w:p>
    <w:p w14:paraId="4A8EA70F" w14:textId="1DFB2364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1</w:t>
      </w:r>
      <w:r w:rsidRPr="00067761">
        <w:rPr>
          <w:b w:val="0"/>
          <w:bCs w:val="0"/>
        </w:rPr>
        <w:fldChar w:fldCharType="end"/>
      </w:r>
    </w:p>
    <w:p w14:paraId="5DABD4B2" w14:textId="2524C5D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_Toc130464050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1</w:t>
      </w:r>
      <w:r>
        <w:rPr>
          <w:noProof/>
        </w:rPr>
        <w:fldChar w:fldCharType="end"/>
      </w:r>
    </w:p>
    <w:p w14:paraId="240BA03C" w14:textId="1788667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_Toc130464051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1</w:t>
      </w:r>
      <w:r>
        <w:rPr>
          <w:noProof/>
        </w:rPr>
        <w:fldChar w:fldCharType="end"/>
      </w:r>
    </w:p>
    <w:p w14:paraId="6D0EE307" w14:textId="1F09E2B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_Toc130464052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1</w:t>
      </w:r>
      <w:r>
        <w:rPr>
          <w:noProof/>
        </w:rPr>
        <w:fldChar w:fldCharType="end"/>
      </w:r>
    </w:p>
    <w:p w14:paraId="6F287D73" w14:textId="5BC10A9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_Toc130464053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2</w:t>
      </w:r>
      <w:r>
        <w:rPr>
          <w:noProof/>
        </w:rPr>
        <w:fldChar w:fldCharType="end"/>
      </w:r>
    </w:p>
    <w:p w14:paraId="7F6192FE" w14:textId="71A9AF7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_Toc130464054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2</w:t>
      </w:r>
      <w:r>
        <w:rPr>
          <w:noProof/>
        </w:rPr>
        <w:fldChar w:fldCharType="end"/>
      </w:r>
    </w:p>
    <w:p w14:paraId="5D5121F8" w14:textId="3FDDBA2A" w:rsidR="008F5022" w:rsidRDefault="008F5022">
      <w:pPr>
        <w:pStyle w:val="TOC2"/>
        <w:rPr>
          <w:noProof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_Toc130464055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3</w:t>
      </w:r>
      <w:r>
        <w:rPr>
          <w:noProof/>
        </w:rPr>
        <w:fldChar w:fldCharType="end"/>
      </w:r>
    </w:p>
    <w:p w14:paraId="66509ECA" w14:textId="77777777" w:rsidR="008F5022" w:rsidRPr="008F5022" w:rsidRDefault="008F5022" w:rsidP="008F5022">
      <w:pPr>
        <w:rPr>
          <w:noProof/>
        </w:rPr>
      </w:pPr>
    </w:p>
    <w:p w14:paraId="0C90FF23" w14:textId="63C144B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5</w:t>
      </w:r>
      <w:r w:rsidRPr="00067761">
        <w:rPr>
          <w:b w:val="0"/>
          <w:bCs w:val="0"/>
        </w:rPr>
        <w:fldChar w:fldCharType="end"/>
      </w:r>
    </w:p>
    <w:p w14:paraId="3198A59A" w14:textId="2F75DFF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_Toc130464057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</w:t>
      </w:r>
      <w:r>
        <w:rPr>
          <w:noProof/>
        </w:rPr>
        <w:fldChar w:fldCharType="end"/>
      </w:r>
    </w:p>
    <w:p w14:paraId="4815CE26" w14:textId="7E006234" w:rsidR="008F5022" w:rsidRDefault="008F5022">
      <w:pPr>
        <w:pStyle w:val="TOC2"/>
        <w:rPr>
          <w:noProof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_Toc130464058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18</w:t>
      </w:r>
      <w:r>
        <w:rPr>
          <w:noProof/>
        </w:rPr>
        <w:fldChar w:fldCharType="end"/>
      </w:r>
    </w:p>
    <w:p w14:paraId="1E6DD4CF" w14:textId="77777777" w:rsidR="008F5022" w:rsidRPr="008F5022" w:rsidRDefault="008F5022" w:rsidP="008F5022">
      <w:pPr>
        <w:rPr>
          <w:noProof/>
        </w:rPr>
      </w:pPr>
    </w:p>
    <w:p w14:paraId="07927368" w14:textId="5B058B4C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21</w:t>
      </w:r>
      <w:r w:rsidRPr="00067761">
        <w:rPr>
          <w:b w:val="0"/>
          <w:bCs w:val="0"/>
        </w:rPr>
        <w:fldChar w:fldCharType="end"/>
      </w:r>
    </w:p>
    <w:p w14:paraId="186209F7" w14:textId="511E4C0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_Toc130464060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21</w:t>
      </w:r>
      <w:r>
        <w:rPr>
          <w:noProof/>
        </w:rPr>
        <w:fldChar w:fldCharType="end"/>
      </w:r>
    </w:p>
    <w:p w14:paraId="04251084" w14:textId="18EB16A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_Toc130464061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28</w:t>
      </w:r>
      <w:r>
        <w:rPr>
          <w:noProof/>
        </w:rPr>
        <w:fldChar w:fldCharType="end"/>
      </w:r>
    </w:p>
    <w:p w14:paraId="1CF74BE2" w14:textId="42B5AE2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_Toc130464062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28</w:t>
      </w:r>
      <w:r>
        <w:rPr>
          <w:noProof/>
        </w:rPr>
        <w:fldChar w:fldCharType="end"/>
      </w:r>
    </w:p>
    <w:p w14:paraId="5626CBDB" w14:textId="0052E5A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_Toc130464063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35</w:t>
      </w:r>
      <w:r>
        <w:rPr>
          <w:noProof/>
        </w:rPr>
        <w:fldChar w:fldCharType="end"/>
      </w:r>
    </w:p>
    <w:p w14:paraId="29677796" w14:textId="6A430C1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_Toc130464064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37</w:t>
      </w:r>
      <w:r>
        <w:rPr>
          <w:noProof/>
        </w:rPr>
        <w:fldChar w:fldCharType="end"/>
      </w:r>
    </w:p>
    <w:p w14:paraId="016385F8" w14:textId="67F49613" w:rsidR="008F5022" w:rsidRDefault="008F5022">
      <w:pPr>
        <w:pStyle w:val="TOC2"/>
        <w:rPr>
          <w:noProof/>
        </w:rPr>
      </w:pPr>
      <w:r>
        <w:rPr>
          <w:noProof/>
        </w:rPr>
        <w:t xml:space="preserve">3.6 </w:t>
      </w:r>
      <w:r>
        <w:rPr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_Toc130464065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41</w:t>
      </w:r>
      <w:r>
        <w:rPr>
          <w:noProof/>
        </w:rPr>
        <w:fldChar w:fldCharType="end"/>
      </w:r>
    </w:p>
    <w:p w14:paraId="206AE43E" w14:textId="77777777" w:rsidR="008F5022" w:rsidRPr="008F5022" w:rsidRDefault="008F5022" w:rsidP="008F5022">
      <w:pPr>
        <w:rPr>
          <w:noProof/>
        </w:rPr>
      </w:pPr>
    </w:p>
    <w:p w14:paraId="621731B7" w14:textId="62B15C6E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_Toc130464066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42</w:t>
      </w:r>
      <w:r w:rsidRPr="00067761">
        <w:rPr>
          <w:b w:val="0"/>
          <w:bCs w:val="0"/>
        </w:rPr>
        <w:fldChar w:fldCharType="end"/>
      </w:r>
    </w:p>
    <w:p w14:paraId="2EDB2348" w14:textId="6683EEC2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การวิเคราะห์และการตัดคำ (</w:t>
      </w:r>
      <w:r>
        <w:rPr>
          <w:noProof/>
        </w:rPr>
        <w:t>Word segmentation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_Toc130464067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42</w:t>
      </w:r>
      <w:r>
        <w:rPr>
          <w:noProof/>
        </w:rPr>
        <w:fldChar w:fldCharType="end"/>
      </w:r>
    </w:p>
    <w:p w14:paraId="27E55261" w14:textId="2987C503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_Toc130464068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52</w:t>
      </w:r>
      <w:r>
        <w:rPr>
          <w:noProof/>
        </w:rPr>
        <w:fldChar w:fldCharType="end"/>
      </w:r>
    </w:p>
    <w:p w14:paraId="2396292F" w14:textId="3918DF00" w:rsidR="008F5022" w:rsidRDefault="008F5022">
      <w:pPr>
        <w:pStyle w:val="TOC2"/>
        <w:rPr>
          <w:noProof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_Toc130464069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56</w:t>
      </w:r>
      <w:r>
        <w:rPr>
          <w:noProof/>
        </w:rPr>
        <w:fldChar w:fldCharType="end"/>
      </w:r>
    </w:p>
    <w:p w14:paraId="311E8EBE" w14:textId="77777777" w:rsidR="008F5022" w:rsidRPr="008F5022" w:rsidRDefault="008F5022" w:rsidP="008F5022">
      <w:pPr>
        <w:rPr>
          <w:noProof/>
        </w:rPr>
      </w:pPr>
    </w:p>
    <w:p w14:paraId="52B6B0A9" w14:textId="662FD8B1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_Toc130464070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58</w:t>
      </w:r>
      <w:r w:rsidRPr="00067761">
        <w:rPr>
          <w:b w:val="0"/>
          <w:bCs w:val="0"/>
        </w:rPr>
        <w:fldChar w:fldCharType="end"/>
      </w:r>
    </w:p>
    <w:p w14:paraId="45A43343" w14:textId="0C5CED0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_Toc130464071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58</w:t>
      </w:r>
      <w:r>
        <w:rPr>
          <w:noProof/>
        </w:rPr>
        <w:fldChar w:fldCharType="end"/>
      </w:r>
    </w:p>
    <w:p w14:paraId="474F7272" w14:textId="4720BB4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_Toc130464072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59</w:t>
      </w:r>
      <w:r>
        <w:rPr>
          <w:noProof/>
        </w:rPr>
        <w:fldChar w:fldCharType="end"/>
      </w:r>
    </w:p>
    <w:p w14:paraId="4DE668D6" w14:textId="24FB42C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_Toc130464073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59</w:t>
      </w:r>
      <w:r>
        <w:rPr>
          <w:noProof/>
        </w:rPr>
        <w:fldChar w:fldCharType="end"/>
      </w:r>
    </w:p>
    <w:p w14:paraId="67B3E198" w14:textId="5B044FF2" w:rsidR="008F5022" w:rsidRDefault="008F5022" w:rsidP="008F5022">
      <w:pPr>
        <w:pStyle w:val="Heading1"/>
        <w:spacing w:line="276" w:lineRule="auto"/>
        <w:rPr>
          <w:noProof/>
        </w:rPr>
      </w:pPr>
      <w:bookmarkStart w:id="9" w:name="_Toc130463934"/>
      <w:r w:rsidRPr="00E65E8D">
        <w:rPr>
          <w:noProof/>
          <w:cs/>
        </w:rPr>
        <w:lastRenderedPageBreak/>
        <w:t>สารบัญ</w:t>
      </w:r>
      <w:bookmarkEnd w:id="9"/>
      <w:r>
        <w:rPr>
          <w:rFonts w:hint="cs"/>
          <w:noProof/>
          <w:cs/>
        </w:rPr>
        <w:t xml:space="preserve"> (ต่อ)</w:t>
      </w:r>
    </w:p>
    <w:p w14:paraId="7AE281A5" w14:textId="77777777" w:rsidR="008F5022" w:rsidRPr="001D3CC2" w:rsidRDefault="008F5022" w:rsidP="008F5022">
      <w:pPr>
        <w:spacing w:line="276" w:lineRule="auto"/>
        <w:rPr>
          <w:noProof/>
        </w:rPr>
      </w:pPr>
    </w:p>
    <w:p w14:paraId="28DAA9E1" w14:textId="05D8F3CC" w:rsidR="008F5022" w:rsidRPr="008F5022" w:rsidRDefault="008F5022" w:rsidP="008F5022">
      <w:pPr>
        <w:spacing w:line="276" w:lineRule="auto"/>
        <w:ind w:right="-111"/>
        <w:jc w:val="right"/>
        <w:rPr>
          <w:b/>
          <w:bCs/>
          <w:noProof/>
        </w:rPr>
      </w:pPr>
      <w:r w:rsidRPr="001D3CC2">
        <w:rPr>
          <w:rFonts w:hint="cs"/>
          <w:b/>
          <w:bCs/>
          <w:noProof/>
          <w:cs/>
        </w:rPr>
        <w:t>หน้า</w:t>
      </w:r>
    </w:p>
    <w:p w14:paraId="1B50C963" w14:textId="3E48294C" w:rsidR="008F5022" w:rsidRDefault="008F5022">
      <w:pPr>
        <w:pStyle w:val="TOC2"/>
        <w:rPr>
          <w:noProof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_Toc130464074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59</w:t>
      </w:r>
      <w:r>
        <w:rPr>
          <w:noProof/>
        </w:rPr>
        <w:fldChar w:fldCharType="end"/>
      </w:r>
    </w:p>
    <w:p w14:paraId="351B5CB2" w14:textId="77777777" w:rsidR="00067761" w:rsidRPr="00067761" w:rsidRDefault="00067761" w:rsidP="00067761">
      <w:pPr>
        <w:rPr>
          <w:noProof/>
        </w:rPr>
      </w:pPr>
    </w:p>
    <w:p w14:paraId="054AA72C" w14:textId="4DCAFFC3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61</w:t>
      </w:r>
      <w:r w:rsidRPr="00067761">
        <w:rPr>
          <w:b w:val="0"/>
          <w:bCs w:val="0"/>
        </w:rPr>
        <w:fldChar w:fldCharType="end"/>
      </w:r>
    </w:p>
    <w:p w14:paraId="1BFBEC0C" w14:textId="6CD49977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64</w:t>
      </w:r>
      <w:r w:rsidRPr="00067761">
        <w:rPr>
          <w:b w:val="0"/>
          <w:bCs w:val="0"/>
        </w:rPr>
        <w:fldChar w:fldCharType="end"/>
      </w:r>
    </w:p>
    <w:p w14:paraId="2A9B5084" w14:textId="15F88B4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_Toc130464077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65</w:t>
      </w:r>
      <w:r>
        <w:rPr>
          <w:noProof/>
        </w:rPr>
        <w:fldChar w:fldCharType="end"/>
      </w:r>
    </w:p>
    <w:p w14:paraId="236CAEB9" w14:textId="67861067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_Toc130464078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67</w:t>
      </w:r>
      <w:r>
        <w:rPr>
          <w:noProof/>
        </w:rPr>
        <w:fldChar w:fldCharType="end"/>
      </w:r>
    </w:p>
    <w:p w14:paraId="1B77AFB9" w14:textId="5D4ADC5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_Toc130464079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69</w:t>
      </w:r>
      <w:r>
        <w:rPr>
          <w:noProof/>
        </w:rPr>
        <w:fldChar w:fldCharType="end"/>
      </w:r>
    </w:p>
    <w:p w14:paraId="599D0EBE" w14:textId="01F7727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_Toc130464080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71</w:t>
      </w:r>
      <w:r>
        <w:rPr>
          <w:noProof/>
        </w:rPr>
        <w:fldChar w:fldCharType="end"/>
      </w:r>
    </w:p>
    <w:p w14:paraId="794B7440" w14:textId="614D5F9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_Toc130464081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74</w:t>
      </w:r>
      <w:r>
        <w:rPr>
          <w:noProof/>
        </w:rPr>
        <w:fldChar w:fldCharType="end"/>
      </w:r>
    </w:p>
    <w:p w14:paraId="5EB7A44C" w14:textId="450B8C93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_Toc130464082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76</w:t>
      </w:r>
      <w:r>
        <w:rPr>
          <w:noProof/>
        </w:rPr>
        <w:fldChar w:fldCharType="end"/>
      </w:r>
    </w:p>
    <w:p w14:paraId="4626EAED" w14:textId="5712E87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_Toc130464083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78</w:t>
      </w:r>
      <w:r>
        <w:rPr>
          <w:noProof/>
        </w:rPr>
        <w:fldChar w:fldCharType="end"/>
      </w:r>
    </w:p>
    <w:p w14:paraId="5E0F4E7A" w14:textId="0BDCEAD4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_Toc130464084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80</w:t>
      </w:r>
      <w:r w:rsidRPr="00067761">
        <w:rPr>
          <w:b w:val="0"/>
          <w:bCs w:val="0"/>
        </w:rPr>
        <w:fldChar w:fldCharType="end"/>
      </w:r>
    </w:p>
    <w:p w14:paraId="0C4289FF" w14:textId="14C2B4A3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_Toc130464085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81</w:t>
      </w:r>
      <w:r>
        <w:rPr>
          <w:noProof/>
        </w:rPr>
        <w:fldChar w:fldCharType="end"/>
      </w:r>
    </w:p>
    <w:p w14:paraId="6FB4AFC9" w14:textId="5249CA6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_Toc130464086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83</w:t>
      </w:r>
      <w:r>
        <w:rPr>
          <w:noProof/>
        </w:rPr>
        <w:fldChar w:fldCharType="end"/>
      </w:r>
    </w:p>
    <w:p w14:paraId="01C89C0C" w14:textId="0E48DD7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 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_Toc130464087 \h </w:instrText>
      </w:r>
      <w:r>
        <w:rPr>
          <w:noProof/>
        </w:rPr>
      </w:r>
      <w:r>
        <w:rPr>
          <w:noProof/>
        </w:rPr>
        <w:fldChar w:fldCharType="separate"/>
      </w:r>
      <w:r w:rsidR="00A3153D">
        <w:rPr>
          <w:noProof/>
          <w:cs/>
        </w:rPr>
        <w:t>85</w:t>
      </w:r>
      <w:r>
        <w:rPr>
          <w:noProof/>
        </w:rPr>
        <w:fldChar w:fldCharType="end"/>
      </w:r>
    </w:p>
    <w:p w14:paraId="08172CBD" w14:textId="0E19EBC0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A3153D">
        <w:rPr>
          <w:b w:val="0"/>
          <w:bCs w:val="0"/>
          <w:cs/>
        </w:rPr>
        <w:t>87</w:t>
      </w:r>
      <w:r w:rsidRPr="00067761">
        <w:rPr>
          <w:b w:val="0"/>
          <w:bCs w:val="0"/>
        </w:rPr>
        <w:fldChar w:fldCharType="end"/>
      </w:r>
    </w:p>
    <w:p w14:paraId="7ED52423" w14:textId="7C1C00DC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05564D61" w:rsidR="002057DD" w:rsidRDefault="002057DD" w:rsidP="00025889">
      <w:pPr>
        <w:pStyle w:val="Heading1"/>
        <w:spacing w:line="276" w:lineRule="auto"/>
      </w:pPr>
      <w:bookmarkStart w:id="10" w:name="_Toc97370452"/>
      <w:bookmarkStart w:id="11" w:name="_Toc130464047"/>
      <w:r w:rsidRPr="00E65E8D">
        <w:rPr>
          <w:rFonts w:hint="cs"/>
          <w:cs/>
        </w:rPr>
        <w:lastRenderedPageBreak/>
        <w:t>สารบัญตาราง</w:t>
      </w:r>
      <w:bookmarkEnd w:id="10"/>
      <w:bookmarkEnd w:id="11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2495B3B0" w:rsidR="006911A2" w:rsidRDefault="002A0A54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10F0C4C3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7AFD01E6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1E4D010E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การวิเคราะห์ข้อมูล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098F365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5E900DF0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08128E3E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3178F1E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13F8357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12058D4B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7661E82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2CFAA269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685B67A5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4FF92A40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5B482F09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13FFFCC4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6FE76B11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>แสด</w:t>
        </w:r>
        <w:r w:rsidR="006911A2" w:rsidRPr="00E1501B">
          <w:rPr>
            <w:rStyle w:val="Hyperlink"/>
            <w:noProof/>
            <w:cs/>
          </w:rPr>
          <w:t>ง</w:t>
        </w:r>
        <w:r w:rsidR="006911A2" w:rsidRPr="00E1501B">
          <w:rPr>
            <w:rStyle w:val="Hyperlink"/>
            <w:noProof/>
            <w:cs/>
          </w:rPr>
          <w:t xml:space="preserve">การนับจำนวนบริษัทแต่ละประเภทในการจัดกลุ่มทั้งหมด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47B756F4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แสดงจำนวนค่</w:t>
        </w:r>
        <w:r w:rsidR="006911A2" w:rsidRPr="00E1501B">
          <w:rPr>
            <w:rStyle w:val="Hyperlink"/>
            <w:noProof/>
            <w:cs/>
          </w:rPr>
          <w:t>า</w:t>
        </w:r>
        <w:r w:rsidR="006911A2" w:rsidRPr="00E1501B">
          <w:rPr>
            <w:rStyle w:val="Hyperlink"/>
            <w:noProof/>
            <w:cs/>
          </w:rPr>
          <w:t>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4E74B988" w14:textId="172A5D42" w:rsidR="006911A2" w:rsidRDefault="006911A2" w:rsidP="00E91560">
      <w:pPr>
        <w:pStyle w:val="TableofFigures"/>
        <w:numPr>
          <w:ilvl w:val="0"/>
          <w:numId w:val="0"/>
        </w:numPr>
        <w:tabs>
          <w:tab w:val="right" w:pos="8810"/>
        </w:tabs>
        <w:ind w:left="633"/>
        <w:rPr>
          <w:rFonts w:asciiTheme="minorHAnsi" w:hAnsiTheme="minorHAnsi" w:cs="Angsana New" w:hint="cs"/>
          <w:noProof/>
          <w:sz w:val="24"/>
          <w:szCs w:val="30"/>
          <w:lang w:val="en-TH" w:eastAsia="en-US"/>
        </w:rPr>
      </w:pPr>
    </w:p>
    <w:p w14:paraId="2A76EC31" w14:textId="0E83B1D7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2" w:name="_Toc97370453"/>
      <w:bookmarkStart w:id="13" w:name="_Toc130464048"/>
      <w:r w:rsidRPr="00E65E8D">
        <w:rPr>
          <w:rFonts w:hint="cs"/>
          <w:cs/>
        </w:rPr>
        <w:lastRenderedPageBreak/>
        <w:t>สารบัญภาพ</w:t>
      </w:r>
      <w:bookmarkEnd w:id="12"/>
      <w:bookmarkEnd w:id="13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77777777" w:rsidR="00F2194A" w:rsidRDefault="002057DD" w:rsidP="00783CEF">
      <w:pPr>
        <w:tabs>
          <w:tab w:val="center" w:pos="9270"/>
        </w:tabs>
        <w:spacing w:line="276" w:lineRule="auto"/>
        <w:ind w:right="-16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08A8EFE9" w:rsidR="00F2194A" w:rsidRPr="00F2194A" w:rsidRDefault="00000000" w:rsidP="00F2194A">
      <w:pPr>
        <w:pStyle w:val="TableofFigures"/>
        <w:numPr>
          <w:ilvl w:val="0"/>
          <w:numId w:val="40"/>
        </w:numPr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6466D2BB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79EA542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3B72354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2A4DCA" w:rsidRPr="00264811">
          <w:rPr>
            <w:rFonts w:hint="cs"/>
            <w:cs/>
          </w:rPr>
          <w:t>ตัวอย่าง</w:t>
        </w:r>
        <w:r w:rsidR="002A4DCA">
          <w:rPr>
            <w:rFonts w:hint="cs"/>
            <w:cs/>
          </w:rPr>
          <w:t>การ</w:t>
        </w:r>
        <w:r w:rsidR="002A4DCA">
          <w:rPr>
            <w:rFonts w:hint="cs"/>
            <w:cs/>
          </w:rPr>
          <w:t xml:space="preserve">กลุ่มข้อมูลที่มีจุด </w:t>
        </w:r>
        <w:r w:rsidR="002A4DCA">
          <w:t xml:space="preserve">Centroid </w:t>
        </w:r>
        <w:r w:rsidR="002A4DCA">
          <w:rPr>
            <w:rFonts w:hint="cs"/>
            <w:cs/>
          </w:rPr>
          <w:t>เป็นกากบาทสี</w:t>
        </w:r>
        <w:r w:rsidR="002A4DCA">
          <w:rPr>
            <w:rFonts w:hint="cs"/>
            <w:cs/>
          </w:rPr>
          <w:t>แ</w:t>
        </w:r>
        <w:r w:rsidR="002A4DCA">
          <w:rPr>
            <w:rFonts w:hint="cs"/>
            <w:cs/>
          </w:rPr>
          <w:t>ดง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5F2EDCB8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</w:t>
        </w:r>
        <w:r w:rsidR="00FA1E80">
          <w:rPr>
            <w:rStyle w:val="Hyperlink"/>
            <w:rFonts w:hint="cs"/>
            <w:noProof/>
            <w:cs/>
          </w:rPr>
          <w:t>ำ</w:t>
        </w:r>
        <w:r w:rsidR="00F2194A" w:rsidRPr="00776482">
          <w:rPr>
            <w:rStyle w:val="Hyperlink"/>
            <w:noProof/>
            <w:cs/>
          </w:rPr>
          <w:t>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752E340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7EB1092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4038CBC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3D8B843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600242B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22F92E5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1A7F1C0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16F387F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3FBED79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30B40891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37130F5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35844AF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</w:t>
        </w:r>
        <w:r w:rsidR="00F2194A" w:rsidRPr="00776482">
          <w:rPr>
            <w:rStyle w:val="Hyperlink"/>
            <w:noProof/>
            <w:cs/>
          </w:rPr>
          <w:t>ด</w:t>
        </w:r>
        <w:r w:rsidR="00F2194A" w:rsidRPr="00776482">
          <w:rPr>
            <w:rStyle w:val="Hyperlink"/>
            <w:noProof/>
            <w:cs/>
          </w:rPr>
          <w:t>กลุ่มข้อ</w:t>
        </w:r>
        <w:r w:rsidR="00767A5F">
          <w:rPr>
            <w:rStyle w:val="Hyperlink"/>
            <w:rFonts w:hint="cs"/>
            <w:noProof/>
            <w:cs/>
          </w:rPr>
          <w:t>มู</w:t>
        </w:r>
        <w:r w:rsidR="00F2194A" w:rsidRPr="00776482">
          <w:rPr>
            <w:rStyle w:val="Hyperlink"/>
            <w:noProof/>
            <w:cs/>
          </w:rPr>
          <w:t>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514A7118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7B48C73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034BDC7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2FF3E27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3F5B488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11F9C8B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0D7A695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2CACD3A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53058001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>Activity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</w:rPr>
          <w:t xml:space="preserve">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1CA790AB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</w:t>
        </w:r>
        <w:r w:rsidR="00F2194A" w:rsidRPr="00776482">
          <w:rPr>
            <w:rStyle w:val="Hyperlink"/>
            <w:noProof/>
            <w:cs/>
          </w:rPr>
          <w:t>บ</w:t>
        </w:r>
        <w:r w:rsidR="00F2194A" w:rsidRPr="00776482">
          <w:rPr>
            <w:rStyle w:val="Hyperlink"/>
            <w:noProof/>
            <w:cs/>
          </w:rPr>
          <w:t>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4DDD2F4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642CE08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5728E29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</w:t>
        </w:r>
        <w:r w:rsidR="00F2194A" w:rsidRPr="00776482">
          <w:rPr>
            <w:rStyle w:val="Hyperlink"/>
            <w:noProof/>
            <w:cs/>
          </w:rPr>
          <w:t>า</w:t>
        </w:r>
        <w:r w:rsidR="00F2194A" w:rsidRPr="00776482">
          <w:rPr>
            <w:rStyle w:val="Hyperlink"/>
            <w:noProof/>
            <w:cs/>
          </w:rPr>
          <w:t>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019149CF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6B92300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5CECB6CF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00C9C95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7C0E15BA" w:rsidR="00F2194A" w:rsidRDefault="00000000" w:rsidP="00F2194A">
      <w:pPr>
        <w:pStyle w:val="TableofFigures"/>
        <w:tabs>
          <w:tab w:val="right" w:pos="8364"/>
        </w:tabs>
        <w:ind w:left="851"/>
        <w:rPr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6E42A343" w14:textId="77777777" w:rsidR="00E8281C" w:rsidRPr="00E8281C" w:rsidRDefault="00E8281C" w:rsidP="00E8281C">
      <w:pPr>
        <w:rPr>
          <w:rFonts w:hint="cs"/>
          <w:cs/>
        </w:rPr>
      </w:pPr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2362D1D" w14:textId="77777777" w:rsidR="00975B97" w:rsidRDefault="00975B97" w:rsidP="00532CB7">
      <w:pPr>
        <w:jc w:val="center"/>
        <w:rPr>
          <w:b/>
          <w:bCs/>
          <w:sz w:val="36"/>
          <w:szCs w:val="36"/>
        </w:rPr>
      </w:pPr>
    </w:p>
    <w:p w14:paraId="0A317618" w14:textId="6FDB0B90" w:rsidR="00532CB7" w:rsidRPr="00532CB7" w:rsidRDefault="00532CB7" w:rsidP="00532CB7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หน้า</w:t>
      </w:r>
    </w:p>
    <w:p w14:paraId="180E9BF3" w14:textId="02BE117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2CCF068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4B338F75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436AB1E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4795AE6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20A1804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283B411B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>การ</w:t>
        </w:r>
        <w:r w:rsidR="00F2194A" w:rsidRPr="00776482">
          <w:rPr>
            <w:rStyle w:val="Hyperlink"/>
            <w:noProof/>
            <w:cs/>
          </w:rPr>
          <w:t>ท</w:t>
        </w:r>
        <w:r w:rsidR="00F2194A" w:rsidRPr="00776482">
          <w:rPr>
            <w:rStyle w:val="Hyperlink"/>
            <w:noProof/>
            <w:cs/>
          </w:rPr>
          <w:t xml:space="preserve">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447F865C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4F748F7A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37967FC5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46CF52B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4234BEB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4FC2DA9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08A3F92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28C4BC31" w14:textId="7114DB2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4FB818E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74E27B4F" w14:textId="4F0456DC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2E0E30C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61AC2B52" w14:textId="4768141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0D701FA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14985049" w14:textId="2D84028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71CE196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57</w:t>
        </w:r>
        <w:r w:rsidR="00F2194A">
          <w:rPr>
            <w:noProof/>
            <w:webHidden/>
          </w:rPr>
          <w:fldChar w:fldCharType="end"/>
        </w:r>
      </w:hyperlink>
    </w:p>
    <w:p w14:paraId="4514DEA0" w14:textId="352E21A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5CBE8DC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191D41">
          <w:rPr>
            <w:rStyle w:val="Hyperlink"/>
            <w:rFonts w:hint="cs"/>
            <w:noProof/>
            <w:cs/>
          </w:rPr>
          <w:t xml:space="preserve">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2FA2EB3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>แสดงการ</w:t>
        </w:r>
        <w:r w:rsidR="002E4266">
          <w:rPr>
            <w:rStyle w:val="Hyperlink"/>
            <w:rFonts w:hint="cs"/>
            <w:noProof/>
            <w:cs/>
          </w:rPr>
          <w:t>ใช้งาน</w:t>
        </w:r>
        <w:r w:rsidR="00F2194A" w:rsidRPr="00776482">
          <w:rPr>
            <w:rStyle w:val="Hyperlink"/>
            <w:noProof/>
            <w:cs/>
          </w:rPr>
          <w:t xml:space="preserve">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4259D0C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43BEA2AA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77411A6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1E04066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4FBDE70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361A2B3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5516F23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4EF955C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2BBC405A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6A8B453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6F7DCBF" w14:textId="1A24F193" w:rsidR="0013719A" w:rsidRPr="0013719A" w:rsidRDefault="0013719A" w:rsidP="0013719A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   หน้า</w:t>
      </w:r>
    </w:p>
    <w:p w14:paraId="610FD765" w14:textId="13204C80" w:rsidR="00975B97" w:rsidRDefault="00975B97" w:rsidP="00975B97">
      <w:pPr>
        <w:pStyle w:val="TableofFigures"/>
        <w:ind w:left="851"/>
        <w:rPr>
          <w:rStyle w:val="Hyperlink"/>
          <w:noProof/>
        </w:rPr>
      </w:pPr>
      <w:hyperlink w:anchor="_Toc130463893" w:history="1">
        <w:r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Pr="00776482">
          <w:rPr>
            <w:rStyle w:val="Hyperlink"/>
            <w:noProof/>
          </w:rPr>
          <w:t xml:space="preserve">Cluster </w:t>
        </w:r>
        <w:r w:rsidRPr="00776482">
          <w:rPr>
            <w:rStyle w:val="Hyperlink"/>
            <w:noProof/>
            <w:cs/>
          </w:rPr>
          <w:t xml:space="preserve">กับ </w:t>
        </w:r>
        <w:r w:rsidRPr="00776482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tab/>
        </w:r>
        <w:r>
          <w:rPr>
            <w:noProof/>
            <w:webHidden/>
          </w:rPr>
          <w:tab/>
          <w:t xml:space="preserve">  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7E80EA6C" w14:textId="426828B3" w:rsidR="00975B97" w:rsidRDefault="00975B97" w:rsidP="00975B9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Pr="00776482">
          <w:rPr>
            <w:rStyle w:val="Hyperlink"/>
            <w:noProof/>
            <w:cs/>
          </w:rPr>
          <w:t xml:space="preserve">หน้าต่างโปรแกรม </w:t>
        </w:r>
        <w:r w:rsidRPr="00776482">
          <w:rPr>
            <w:rStyle w:val="Hyperlink"/>
            <w:noProof/>
          </w:rPr>
          <w:t xml:space="preserve">MongoDB compass </w:t>
        </w:r>
        <w:r w:rsidRPr="00776482">
          <w:rPr>
            <w:rStyle w:val="Hyperlink"/>
            <w:noProof/>
            <w:cs/>
          </w:rPr>
          <w:t xml:space="preserve">สำหรับเชื่อมต่อ </w:t>
        </w:r>
        <w:r w:rsidRPr="00776482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6FF7DED3" w14:textId="3B9D4F46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48D0F316" w:rsidR="00532CB7" w:rsidRPr="0013719A" w:rsidRDefault="00000000" w:rsidP="0013719A">
      <w:pPr>
        <w:pStyle w:val="TableofFigures"/>
        <w:tabs>
          <w:tab w:val="right" w:pos="8364"/>
        </w:tabs>
        <w:ind w:left="851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14E397B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5CDF981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2ACA4FCD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5545BC72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190B892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16CE9A9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>git clone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008E387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1CDCE104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021EC96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0D7A504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7C358C7E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336BB361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28B488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65C39C4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25DD07EE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4B8DEDA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5E0A1D5B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548163D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7B563C2B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1796A0D4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30CAE54C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>ตัวอ</w:t>
      </w:r>
      <w:r w:rsidRPr="006E4A53">
        <w:rPr>
          <w:noProof/>
          <w:cs/>
        </w:rPr>
        <w:t>ย</w:t>
      </w:r>
      <w:r w:rsidRPr="006E4A53">
        <w:rPr>
          <w:noProof/>
          <w:cs/>
        </w:rPr>
        <w:t xml:space="preserve">่างการส่งคำขอไปยัง </w:t>
      </w:r>
      <w:r w:rsidRPr="006E4A53">
        <w:rPr>
          <w:noProof/>
        </w:rPr>
        <w:t>https://iamonze.tech/allco</w:t>
      </w:r>
      <w:r w:rsidR="006E4A53" w:rsidRPr="006E4A53">
        <w:rPr>
          <w:noProof/>
        </w:rPr>
        <w:t>m</w:t>
      </w:r>
      <w:r w:rsidRPr="006E4A53">
        <w:rPr>
          <w:noProof/>
        </w:rPr>
        <w:t>panies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A3153D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02DE8662" w14:textId="7D5111E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</w:t>
      </w:r>
      <w:r w:rsidR="006E4A53" w:rsidRPr="006E4A53">
        <w:rPr>
          <w:noProof/>
        </w:rPr>
        <w:t>company</w:t>
      </w:r>
      <w:r w:rsidRPr="006E4A53">
        <w:rPr>
          <w:noProof/>
        </w:rPr>
        <w:t>/1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A3153D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2DD605FD" w14:textId="4F37A30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3822902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3EBA98C3" w14:textId="3C4154B9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https://iamonze.tech/searchcompany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A3153D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4" w:name="_Toc104142048"/>
      <w:bookmarkStart w:id="15" w:name="_Toc104294390"/>
      <w:bookmarkStart w:id="16" w:name="_Toc130464049"/>
      <w:bookmarkStart w:id="17" w:name="_Hlk97384285"/>
      <w:bookmarkStart w:id="18" w:name="_Toc97370460"/>
      <w:bookmarkStart w:id="19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4"/>
      <w:bookmarkEnd w:id="15"/>
      <w:bookmarkEnd w:id="16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20" w:name="_heading=h.30j0zll" w:colFirst="0" w:colLast="0"/>
      <w:bookmarkStart w:id="21" w:name="_Toc130464050"/>
      <w:bookmarkEnd w:id="20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1"/>
    </w:p>
    <w:p w14:paraId="1EAB36EC" w14:textId="297F6DA8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2" w:name="_Toc104142055"/>
      <w:bookmarkStart w:id="23" w:name="_Toc104294397"/>
      <w:bookmarkEnd w:id="17"/>
      <w:bookmarkEnd w:id="18"/>
      <w:bookmarkEnd w:id="19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</w:t>
      </w:r>
      <w:r w:rsidR="007602E8">
        <w:rPr>
          <w:rFonts w:ascii="TH Niramit AS" w:hAnsi="TH Niramit AS" w:cs="TH Niramit AS"/>
          <w:sz w:val="32"/>
          <w:szCs w:val="32"/>
        </w:rPr>
        <w:t xml:space="preserve"> </w:t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6ACBA623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</w:t>
      </w:r>
      <w:r w:rsidR="00996188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4" w:name="_Toc130464051"/>
      <w:r w:rsidRPr="00D827F1">
        <w:rPr>
          <w:rFonts w:hint="cs"/>
          <w:cs/>
        </w:rPr>
        <w:t>1.2 วัตถุประสงค์</w:t>
      </w:r>
      <w:bookmarkEnd w:id="24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0464052"/>
      <w:r w:rsidRPr="00D827F1">
        <w:rPr>
          <w:rFonts w:hint="cs"/>
          <w:cs/>
        </w:rPr>
        <w:t>1.3 ขอบเขตของโครงงาน</w:t>
      </w:r>
      <w:bookmarkEnd w:id="25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03C8E22C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</w:t>
      </w:r>
      <w:r w:rsidR="0052128D">
        <w:rPr>
          <w:rFonts w:hint="cs"/>
          <w:cs/>
        </w:rPr>
        <w:t>เลือกบริษัท</w:t>
      </w:r>
      <w:r w:rsidR="00234EF9">
        <w:rPr>
          <w:rFonts w:hint="cs"/>
          <w:cs/>
        </w:rPr>
        <w:t>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6" w:name="_Toc130464053"/>
      <w:r w:rsidRPr="00D827F1">
        <w:rPr>
          <w:rFonts w:hint="cs"/>
          <w:cs/>
        </w:rPr>
        <w:t>1.4 ประโยชน์ที่คาดว่าจะได้รับ</w:t>
      </w:r>
      <w:bookmarkEnd w:id="26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7" w:name="_Toc13046405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7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lastRenderedPageBreak/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8" w:name="_Toc130464055"/>
      <w:r w:rsidRPr="00D827F1">
        <w:rPr>
          <w:rFonts w:hint="cs"/>
          <w:cs/>
        </w:rPr>
        <w:t>1.6 นิยามศัพท์ที่ใช้ในโครงงาน</w:t>
      </w:r>
      <w:bookmarkEnd w:id="28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3265DE7C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</w:t>
      </w:r>
      <w:r w:rsidR="006066DA">
        <w:rPr>
          <w:rFonts w:hint="cs"/>
          <w:cs/>
        </w:rPr>
        <w:t xml:space="preserve"> </w:t>
      </w:r>
      <w:r w:rsidR="00DB35EC" w:rsidRPr="00DB35EC">
        <w:rPr>
          <w:cs/>
        </w:rPr>
        <w:t>ใช้ติดต่อสื่อสารเชื่อ</w:t>
      </w:r>
      <w:r w:rsidR="006066DA">
        <w:rPr>
          <w:rFonts w:hint="cs"/>
          <w:cs/>
        </w:rPr>
        <w:t>ม</w:t>
      </w:r>
      <w:r w:rsidR="00DB35EC" w:rsidRPr="00DB35EC">
        <w:rPr>
          <w:cs/>
        </w:rPr>
        <w:t>ต่อแลกเปลี่ยนข้อมูลกัน</w:t>
      </w:r>
    </w:p>
    <w:p w14:paraId="6DCBCEF4" w14:textId="34F9D2FA" w:rsidR="002902CF" w:rsidRDefault="002902CF" w:rsidP="00025889">
      <w:pPr>
        <w:pStyle w:val="Style1"/>
        <w:spacing w:line="276" w:lineRule="auto"/>
      </w:pPr>
      <w:r>
        <w:lastRenderedPageBreak/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>และทรัพยากรแบบครบวงจรจาก</w:t>
      </w:r>
      <w:r w:rsidR="006066DA">
        <w:rPr>
          <w:cs/>
        </w:rPr>
        <w:br/>
      </w:r>
      <w:r w:rsidR="00DB35EC" w:rsidRPr="00DB35EC">
        <w:rPr>
          <w:cs/>
        </w:rPr>
        <w:t>ผู้ให้บริการต่าง</w:t>
      </w:r>
      <w:r w:rsidR="00D24B65">
        <w:rPr>
          <w:rFonts w:hint="cs"/>
          <w:cs/>
        </w:rPr>
        <w:t xml:space="preserve"> </w:t>
      </w:r>
      <w:r w:rsidR="00DB35EC" w:rsidRPr="00DB35EC">
        <w:rPr>
          <w:cs/>
        </w:rPr>
        <w:t xml:space="preserve">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Server) </w:t>
      </w:r>
      <w:r w:rsidR="00DB35EC" w:rsidRPr="00DB35EC">
        <w:rPr>
          <w:cs/>
        </w:rPr>
        <w:t>ฐานข้อมูล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>Platform)</w:t>
      </w:r>
    </w:p>
    <w:p w14:paraId="66DD4BCC" w14:textId="3A8F5EA9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</w:t>
      </w:r>
      <w:r w:rsidR="00E22410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9A64CE">
          <w:headerReference w:type="even" r:id="rId16"/>
          <w:headerReference w:type="default" r:id="rId17"/>
          <w:headerReference w:type="first" r:id="rId18"/>
          <w:pgSz w:w="11909" w:h="16840" w:code="9"/>
          <w:pgMar w:top="2160" w:right="1109" w:bottom="1440" w:left="1980" w:header="1872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9" w:name="_Toc13046405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2"/>
      <w:bookmarkEnd w:id="23"/>
      <w:bookmarkEnd w:id="29"/>
      <w:r w:rsidRPr="00FE79D6">
        <w:br/>
      </w:r>
    </w:p>
    <w:p w14:paraId="7013A4E3" w14:textId="6C0B4D10" w:rsidR="002C5D3D" w:rsidRDefault="00C62066" w:rsidP="00025889">
      <w:pPr>
        <w:pStyle w:val="Style1"/>
        <w:spacing w:line="276" w:lineRule="auto"/>
      </w:pPr>
      <w:bookmarkStart w:id="30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30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1" w:name="_Toc13046405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1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5C0DA4BF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="00104FD4">
        <w:rPr>
          <w:rFonts w:hint="cs"/>
          <w:cs/>
        </w:rPr>
        <w:t>หรือ</w:t>
      </w:r>
      <w:r w:rsidRPr="00264811">
        <w:rPr>
          <w:rFonts w:hint="cs"/>
          <w:cs/>
        </w:rPr>
        <w:t>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</w:t>
      </w:r>
      <w:r w:rsidRPr="00264811">
        <w:rPr>
          <w:rFonts w:hint="cs"/>
          <w:cs/>
        </w:rPr>
        <w:lastRenderedPageBreak/>
        <w:t xml:space="preserve">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12760A75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>ในโปรแกรมที่ตั้งไว้ตามคำท</w:t>
      </w:r>
      <w:r w:rsidR="00586F75">
        <w:rPr>
          <w:rFonts w:hint="cs"/>
          <w:cs/>
        </w:rPr>
        <w:t>ี่กำ</w:t>
      </w:r>
      <w:r w:rsidRPr="00C93F78">
        <w:rPr>
          <w:cs/>
        </w:rPr>
        <w:t xml:space="preserve">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="00586F75">
        <w:t>“</w:t>
      </w:r>
      <w:r w:rsidRPr="00C93F78">
        <w:t>Decision Tree</w:t>
      </w:r>
      <w:r w:rsidR="00586F75">
        <w:t>”</w:t>
      </w:r>
      <w:r w:rsidRPr="00C93F78">
        <w:t xml:space="preserve">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="00586F75">
        <w:rPr>
          <w:cs/>
        </w:rPr>
        <w:br/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</w:t>
      </w:r>
      <w:r w:rsidR="001F4F92">
        <w:rPr>
          <w:rFonts w:hint="cs"/>
          <w:cs/>
        </w:rPr>
        <w:t xml:space="preserve"> </w:t>
      </w:r>
      <w:r w:rsidRPr="00C93F78">
        <w:rPr>
          <w:cs/>
        </w:rPr>
        <w:t>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5527A4C3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</w:t>
      </w:r>
      <w:r w:rsidR="001F4F92">
        <w:rPr>
          <w:rFonts w:hint="cs"/>
          <w:cs/>
        </w:rPr>
        <w:t xml:space="preserve"> </w:t>
      </w:r>
      <w:r>
        <w:rPr>
          <w:cs/>
        </w:rPr>
        <w:t>ๆ</w:t>
      </w:r>
      <w:r w:rsidR="00586F75">
        <w:rPr>
          <w:cs/>
        </w:rPr>
        <w:br/>
      </w:r>
      <w:r>
        <w:rPr>
          <w:cs/>
        </w:rPr>
        <w:t>ในประโยค</w:t>
      </w:r>
    </w:p>
    <w:p w14:paraId="68E5A70B" w14:textId="49AF92A9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>นั้นอยู่ในหลายรูปแบบรอบตัวถูกนำไปใช้ในหลาย ๆ ด้านทั้ง</w:t>
      </w:r>
      <w:r w:rsidR="00586F75">
        <w:rPr>
          <w:rFonts w:hint="cs"/>
          <w:cs/>
        </w:rPr>
        <w:t>ในด้านการทำ</w:t>
      </w:r>
      <w:r w:rsidR="00586F75">
        <w:rPr>
          <w:cs/>
        </w:rPr>
        <w:br/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557BE087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>เนื่องจากในบางภาษาเช่นภาษาไทยรูปแบบการเขียนนั้นไม่มีการเว้นวรรคของคำ</w:t>
      </w:r>
      <w:r w:rsidR="001F4F92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ต่างจากภาษาอังกฤษที่ใช้การเว้นวรรคในแต่ละคำดังนั้นถ้าจะทำ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18A50C59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2" w:name="_Toc128252696"/>
      <w:bookmarkStart w:id="33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2"/>
      <w:bookmarkEnd w:id="33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362305A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>การ</w:t>
      </w:r>
      <w:r w:rsidR="00E22ECD" w:rsidRPr="00264811">
        <w:rPr>
          <w:rFonts w:hint="cs"/>
          <w:cs/>
        </w:rPr>
        <w:t>สกัดใจความของข้อความ</w:t>
      </w:r>
      <w:r w:rsidR="00E22ECD">
        <w:t xml:space="preserve"> </w:t>
      </w:r>
      <w:r w:rsidR="00E22ECD">
        <w:rPr>
          <w:rFonts w:hint="cs"/>
          <w:cs/>
        </w:rPr>
        <w:t>(</w:t>
      </w:r>
      <w:r w:rsidRPr="00264811">
        <w:rPr>
          <w:rFonts w:hint="cs"/>
        </w:rPr>
        <w:t>Term Frequency – Inverse Document Frequency</w:t>
      </w:r>
      <w:r w:rsidR="00E22ECD">
        <w:t>:</w:t>
      </w:r>
      <w:r w:rsidR="00E22ECD">
        <w:br/>
      </w:r>
      <w:r w:rsidR="00E22ECD" w:rsidRPr="00264811">
        <w:rPr>
          <w:rFonts w:hint="cs"/>
        </w:rPr>
        <w:t>TF-IDF</w:t>
      </w:r>
      <w:r w:rsidR="00E22ECD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>องค์ประกอบแรก</w:t>
      </w:r>
      <w:r w:rsidR="00A62C54">
        <w:t xml:space="preserve"> </w:t>
      </w:r>
      <w:r w:rsidR="00A62C54">
        <w:br/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</w:t>
      </w:r>
      <w:r w:rsidR="00A62C54">
        <w:t xml:space="preserve"> “</w:t>
      </w:r>
      <w:r w:rsidRPr="00264811">
        <w:rPr>
          <w:rFonts w:hint="cs"/>
          <w:cs/>
        </w:rPr>
        <w:t>เว็บไซต์</w:t>
      </w:r>
      <w:r w:rsidR="00A62C54">
        <w:t xml:space="preserve">” </w:t>
      </w:r>
      <w:r w:rsidRPr="00264811">
        <w:rPr>
          <w:rFonts w:hint="cs"/>
          <w:cs/>
        </w:rPr>
        <w:t>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415B938A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A3153D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4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104FD4" w14:paraId="09A11537" w14:textId="77777777" w:rsidTr="001D3F34">
        <w:tc>
          <w:tcPr>
            <w:tcW w:w="2072" w:type="dxa"/>
          </w:tcPr>
          <w:p w14:paraId="774BC1F5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56366B8C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>จากตัวอย่างจะเห็นได้ว่าคำว่า</w:t>
      </w:r>
      <w:r w:rsidR="006C484B">
        <w:t xml:space="preserve"> “</w:t>
      </w:r>
      <w:r w:rsidRPr="00264811">
        <w:rPr>
          <w:rFonts w:hint="cs"/>
          <w:cs/>
        </w:rPr>
        <w:t>เว็บไซต์</w:t>
      </w:r>
      <w:r w:rsidR="006C484B">
        <w:t xml:space="preserve">” </w:t>
      </w:r>
      <w:r w:rsidRPr="00264811">
        <w:rPr>
          <w:rFonts w:hint="cs"/>
          <w:cs/>
        </w:rPr>
        <w:t xml:space="preserve">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30E7D3F5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5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104FD4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445FB4CF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6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104FD4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249FB270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“</w:t>
      </w:r>
      <w:r w:rsidRPr="005779AC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และ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”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ซึ่งเป็นคำที่ไม่สื่อความหมาย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โดยปกติแล้วคำเหล่านี้มักถูกกรองออกก่อนที่จะมีการนำข้อความมาทำการประมวลผลทางภาษา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ออกแล้วจะเหลือคำว่า </w:t>
      </w:r>
      <w:r w:rsidR="00AD30AD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มือถือ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เว็บไซต์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ออนไลน์</w:t>
      </w:r>
      <w:r w:rsidR="00AD30AD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60E89AA1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="006D439F">
            <w:rPr>
              <w:rFonts w:hint="cs"/>
            </w:rPr>
            <w:instrText xml:space="preserve">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6D439F">
            <w:rPr>
              <w:rFonts w:hint="cs"/>
              <w:noProof/>
              <w:cs/>
            </w:rPr>
            <w:t xml:space="preserve"> </w:t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6D439F">
            <w:instrText xml:space="preserve">CITATION Cha18 \l 1033 </w:instrText>
          </w:r>
          <w:r w:rsidR="00D44273">
            <w:rPr>
              <w:cs/>
            </w:rPr>
            <w:fldChar w:fldCharType="separate"/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33D7CD1D" w14:textId="2C41FFF8" w:rsidR="00DE294E" w:rsidRPr="00864468" w:rsidRDefault="00C77D03" w:rsidP="00864468">
      <w:pPr>
        <w:spacing w:line="276" w:lineRule="auto"/>
        <w:ind w:firstLine="720"/>
        <w:jc w:val="thaiDistribute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</w:t>
      </w:r>
      <w:r w:rsidR="00DD21C0">
        <w:rPr>
          <w:iCs/>
        </w:rPr>
        <w:t xml:space="preserve"> </w:t>
      </w:r>
      <w:r w:rsidR="00DD21C0" w:rsidRPr="00DD21C0">
        <w:rPr>
          <w:rFonts w:hint="cs"/>
          <w:i/>
          <w:cs/>
        </w:rPr>
        <w:t xml:space="preserve">เท่ากับ </w:t>
      </w:r>
      <w:r w:rsidR="005B162C">
        <w:rPr>
          <w:iCs/>
        </w:rPr>
        <w:t>2</w:t>
      </w:r>
      <w:r w:rsidR="00864468">
        <w:rPr>
          <w:iCs/>
        </w:rPr>
        <w:t xml:space="preserve"> </w:t>
      </w:r>
      <w:r w:rsidR="00DE294E"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7772DFB1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7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001055CC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02B9B515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8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8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18A5284A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30463826"/>
      <w:r w:rsidR="00F71A0A" w:rsidRPr="00264811">
        <w:rPr>
          <w:rFonts w:hint="cs"/>
          <w:cs/>
        </w:rPr>
        <w:t>ตัวอย่าง</w:t>
      </w:r>
      <w:r w:rsidR="002A4DCA">
        <w:rPr>
          <w:rFonts w:hint="cs"/>
          <w:cs/>
        </w:rPr>
        <w:t>การ</w:t>
      </w:r>
      <w:r w:rsidR="00640E51">
        <w:rPr>
          <w:rFonts w:hint="cs"/>
          <w:cs/>
        </w:rPr>
        <w:t xml:space="preserve">กลุ่มข้อมูลที่มีจุด </w:t>
      </w:r>
      <w:r w:rsidR="00640E51">
        <w:t xml:space="preserve">Centroid </w:t>
      </w:r>
      <w:r w:rsidR="00640E51">
        <w:rPr>
          <w:rFonts w:hint="cs"/>
          <w:cs/>
        </w:rPr>
        <w:t>เป็นกากบาทสีแดง</w:t>
      </w:r>
      <w:bookmarkEnd w:id="39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63895B38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="00291EAF">
        <w:t>5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="00291EAF">
        <w:t>6</w:t>
      </w:r>
      <w:r w:rsidRPr="00264811">
        <w:rPr>
          <w:rFonts w:hint="cs"/>
        </w:rPr>
        <w:t>-</w:t>
      </w:r>
      <w:r w:rsidR="00291EAF"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488086E" w:rsidR="00834AE0" w:rsidRDefault="00E23107" w:rsidP="00025889">
      <w:pPr>
        <w:pStyle w:val="Caption"/>
        <w:spacing w:line="276" w:lineRule="auto"/>
      </w:pPr>
      <w:bookmarkStart w:id="40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7"/>
      <w:bookmarkEnd w:id="40"/>
      <w:r w:rsidR="006B03D7" w:rsidRPr="00264811">
        <w:rPr>
          <w:rFonts w:hint="cs"/>
          <w:cs/>
        </w:rPr>
        <w:t>กราฟที่แสดงจำนวนข้อผิดพลาดเพื่อหาจ</w:t>
      </w:r>
      <w:r w:rsidR="00EB7C70">
        <w:rPr>
          <w:rFonts w:hint="cs"/>
          <w:cs/>
        </w:rPr>
        <w:t>ำ</w:t>
      </w:r>
      <w:r w:rsidR="006B03D7" w:rsidRPr="00264811">
        <w:rPr>
          <w:rFonts w:hint="cs"/>
          <w:cs/>
        </w:rPr>
        <w:t>นวนกลุ่มที่เหมาะสมที่สุด</w:t>
      </w:r>
      <w:bookmarkEnd w:id="41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03D4C97C" w:rsidR="00D173DB" w:rsidRDefault="00D173DB" w:rsidP="003C04FF">
      <w:pPr>
        <w:pStyle w:val="2"/>
        <w:spacing w:line="276" w:lineRule="auto"/>
        <w:ind w:firstLine="0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>ว่ามีความคล้ายกันแค่ไหน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ทำการตัดเพื่อหาคำทั้งหมดก่อนคือ 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  </w:t>
      </w:r>
      <w:r w:rsidR="00291EAF">
        <w:rPr>
          <w:rFonts w:hint="cs"/>
          <w:cs/>
        </w:rPr>
        <w:t>จากนั้น</w:t>
      </w:r>
      <w:r w:rsidRPr="00264811">
        <w:rPr>
          <w:rFonts w:hint="cs"/>
          <w:cs/>
        </w:rPr>
        <w:t>จะได้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1DEA336D" w14:textId="77777777" w:rsidR="003C04FF" w:rsidRDefault="003C04FF" w:rsidP="003C04FF">
      <w:pPr>
        <w:pStyle w:val="2"/>
        <w:spacing w:line="276" w:lineRule="auto"/>
        <w:jc w:val="left"/>
        <w:rPr>
          <w:rFonts w:hint="cs"/>
        </w:rPr>
      </w:pP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0FD9B624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</w:t>
      </w:r>
      <w:r w:rsidR="009A64CE">
        <w:rPr>
          <w:cs/>
        </w:rPr>
        <w:br/>
      </w:r>
      <w:r w:rsidRPr="00264811">
        <w:rPr>
          <w:rFonts w:hint="cs"/>
          <w:cs/>
        </w:rPr>
        <w:t>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0C617376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แทนโดย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01A8CF2C" w14:textId="32885894" w:rsidR="00DB6A73" w:rsidRDefault="00F86497" w:rsidP="00025889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="009F4313">
        <w:rPr>
          <w:cs/>
        </w:rPr>
        <w:br/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7B3FFAE6" w14:textId="608944BC" w:rsidR="003B7454" w:rsidRPr="009433DD" w:rsidRDefault="003B7454" w:rsidP="00025889">
      <w:pPr>
        <w:spacing w:line="276" w:lineRule="auto"/>
      </w:pPr>
      <w:r>
        <w:br w:type="page"/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20F56D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>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>บนโดเมนอื่นมาแสดงบนหน้าเว็บ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>ที่เหมือนกัน ถึงจะสื่อสารกันรู้เรื่อง 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6E84FA1A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FA281A">
        <w:rPr>
          <w:rFonts w:hint="cs"/>
          <w:cs/>
        </w:rPr>
        <w:t xml:space="preserve"> (</w:t>
      </w:r>
      <w:r w:rsidR="00FA281A">
        <w:t>Python</w:t>
      </w:r>
      <w:r w:rsidR="00FA281A">
        <w:rPr>
          <w:rFonts w:hint="cs"/>
          <w:cs/>
        </w:rPr>
        <w:t>)</w:t>
      </w:r>
      <w:r w:rsidR="00BD2695">
        <w:rPr>
          <w:rFonts w:hint="cs"/>
          <w:cs/>
        </w:rPr>
        <w:t xml:space="preserve"> </w:t>
      </w:r>
      <w:r w:rsidR="00FA281A">
        <w:rPr>
          <w:rFonts w:hint="cs"/>
          <w:cs/>
        </w:rPr>
        <w:t xml:space="preserve">เฟรมเวิร์ค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 </w:t>
      </w:r>
      <w:r w:rsidR="00F86497" w:rsidRPr="00264811">
        <w:rPr>
          <w:rFonts w:hint="cs"/>
        </w:rPr>
        <w:t xml:space="preserve">Uvicorn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499458CE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มีความเร็วของการทำงา</w:t>
      </w:r>
      <w:r w:rsidR="00FA281A">
        <w:rPr>
          <w:rFonts w:hint="cs"/>
          <w:cs/>
        </w:rPr>
        <w:t>น</w:t>
      </w:r>
      <w:r w:rsidRPr="00264811">
        <w:rPr>
          <w:rFonts w:hint="cs"/>
          <w:cs/>
        </w:rPr>
        <w:t xml:space="preserve">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5B1FC474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6CC08C60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2D8FCFBF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715AE94C">
            <wp:extent cx="4318854" cy="1304144"/>
            <wp:effectExtent l="0" t="0" r="0" b="4445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5"/>
                    <a:stretch/>
                  </pic:blipFill>
                  <pic:spPr bwMode="auto">
                    <a:xfrm>
                      <a:off x="0" y="0"/>
                      <a:ext cx="4320000" cy="13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0D61" w14:textId="0070CEF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="001369DD">
        <w:t>f</w:t>
      </w:r>
      <w:r w:rsidRPr="00264811">
        <w:rPr>
          <w:rFonts w:hint="cs"/>
        </w:rPr>
        <w:t>astAPI</w:t>
      </w:r>
      <w:bookmarkEnd w:id="43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89D6AD4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</w:t>
      </w:r>
      <w:r w:rsidR="009854C1">
        <w:rPr>
          <w:rFonts w:hint="cs"/>
          <w:cs/>
        </w:rPr>
        <w:t>อธิบาย</w:t>
      </w:r>
      <w:r w:rsidRPr="00264811">
        <w:rPr>
          <w:rFonts w:hint="cs"/>
          <w:cs/>
        </w:rPr>
        <w:t>ให้เข้าใจ</w:t>
      </w:r>
      <w:r w:rsidR="00255AD9">
        <w:rPr>
          <w:rFonts w:hint="cs"/>
          <w:cs/>
        </w:rPr>
        <w:t>โดย</w:t>
      </w:r>
      <w:r w:rsidRPr="00264811">
        <w:rPr>
          <w:rFonts w:hint="cs"/>
          <w:cs/>
        </w:rPr>
        <w:t xml:space="preserve">ง่าย คือ ระบบที่ถูกพัฒนาขึ้นมาเพื่อใช้สำหรับการติดตาม ตรวจสอบ </w:t>
      </w:r>
      <w:r w:rsidR="00D855E0">
        <w:rPr>
          <w:cs/>
        </w:rPr>
        <w:br/>
      </w:r>
      <w:r w:rsidRPr="00264811">
        <w:rPr>
          <w:rFonts w:hint="cs"/>
          <w:cs/>
        </w:rPr>
        <w:t>การพัฒนา แก้ไข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โค้ด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ไฟล์ต่าง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24DE9F8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(Continuous Integration)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(Version Control System)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>Server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(Continuous Deployment</w:t>
      </w:r>
      <w:r w:rsidR="00D855E0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2A641868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>Git Command Line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ใช้งานผ่านการพิมพ์คำสั่งด้วยตัวหนังสือ)</w:t>
      </w:r>
    </w:p>
    <w:p w14:paraId="4E544E51" w14:textId="5D091E07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>Git GUI (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63AC01B9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นั่นหมาย</w:t>
      </w:r>
      <w:r w:rsidR="00D855E0">
        <w:rPr>
          <w:rFonts w:ascii="TH Niramit AS" w:hAnsi="TH Niramit AS" w:cs="TH Niramit AS" w:hint="cs"/>
          <w:sz w:val="32"/>
          <w:szCs w:val="32"/>
          <w:cs/>
        </w:rPr>
        <w:t>ถึง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นาแอ</w:t>
      </w:r>
      <w:r w:rsidR="006D439F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="00D855E0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564728DC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คือทำให้การพัฒนาเว็บไซต์ทำได้</w:t>
      </w:r>
      <w:r w:rsidR="00DF1DB8">
        <w:rPr>
          <w:rFonts w:ascii="TH Niramit AS" w:hAnsi="TH Niramit AS" w:cs="TH Niramit AS" w:hint="cs"/>
          <w:sz w:val="32"/>
          <w:szCs w:val="32"/>
          <w:cs/>
        </w:rPr>
        <w:t>ง่าย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ขึ้นสำหรับนักพัฒนา เนื่องจากสามารถใช้ภาษา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r w:rsidR="0000274E">
        <w:rPr>
          <w:rFonts w:ascii="TH Niramit AS" w:hAnsi="TH Niramit AS" w:cs="TH Niramit AS" w:hint="cs"/>
          <w:sz w:val="32"/>
          <w:szCs w:val="32"/>
          <w:cs/>
        </w:rPr>
        <w:t>ไ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B55291B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คือไม่มี</w:t>
      </w:r>
      <w:r w:rsidR="00990E86" w:rsidRPr="00264811">
        <w:rPr>
          <w:rFonts w:ascii="TH Niramit AS" w:hAnsi="TH Niramit AS" w:cs="TH Niramit AS" w:hint="cs"/>
          <w:sz w:val="32"/>
          <w:szCs w:val="32"/>
          <w:cs/>
        </w:rPr>
        <w:t>ความสัมพันธ์</w:t>
      </w:r>
      <w:r w:rsidR="00990E86">
        <w:rPr>
          <w:rFonts w:ascii="TH Niramit AS" w:hAnsi="TH Niramit AS" w:cs="TH Niramit AS"/>
          <w:sz w:val="32"/>
          <w:szCs w:val="32"/>
        </w:rPr>
        <w:t xml:space="preserve"> (</w:t>
      </w:r>
      <w:r w:rsidR="009A50D8">
        <w:rPr>
          <w:rFonts w:ascii="TH Niramit AS" w:hAnsi="TH Niramit AS" w:cs="TH Niramit AS"/>
          <w:sz w:val="32"/>
          <w:szCs w:val="32"/>
        </w:rPr>
        <w:t>No r</w:t>
      </w:r>
      <w:r w:rsidRPr="00264811">
        <w:rPr>
          <w:rFonts w:ascii="TH Niramit AS" w:hAnsi="TH Niramit AS" w:cs="TH Niramit AS" w:hint="cs"/>
          <w:sz w:val="32"/>
          <w:szCs w:val="32"/>
        </w:rPr>
        <w:t>elation</w:t>
      </w:r>
      <w:r w:rsidR="00A01E36">
        <w:rPr>
          <w:rFonts w:ascii="TH Niramit AS" w:hAnsi="TH Niramit AS" w:cs="TH Niramit AS"/>
          <w:sz w:val="32"/>
          <w:szCs w:val="32"/>
        </w:rPr>
        <w:t>ship</w:t>
      </w:r>
      <w:r w:rsidR="00990E86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="00990E86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แทนการบันทึกข้อมูลทุก</w:t>
      </w:r>
      <w:r w:rsidR="00990E86">
        <w:rPr>
          <w:rFonts w:ascii="TH Niramit AS" w:hAnsi="TH Niramit AS" w:cs="TH Niramit AS"/>
          <w:sz w:val="32"/>
          <w:szCs w:val="32"/>
        </w:rPr>
        <w:t xml:space="preserve">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ๆ </w:t>
      </w:r>
      <w:r w:rsidR="00990E86">
        <w:rPr>
          <w:rFonts w:ascii="TH Niramit AS" w:hAnsi="TH Niramit AS" w:cs="TH Niramit AS"/>
          <w:sz w:val="32"/>
          <w:szCs w:val="32"/>
        </w:rPr>
        <w:t>R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="00622C1B">
        <w:rPr>
          <w:rFonts w:ascii="TH Niramit AS" w:hAnsi="TH Niramit AS" w:cs="TH Niramit AS" w:hint="cs"/>
          <w:sz w:val="32"/>
          <w:szCs w:val="32"/>
          <w:cs/>
        </w:rPr>
        <w:t>และเ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รียกว่า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จะเห็น</w:t>
      </w:r>
      <w:r w:rsidR="00235368">
        <w:rPr>
          <w:rFonts w:ascii="TH Niramit AS" w:hAnsi="TH Niramit AS" w:cs="TH Niramit AS" w:hint="cs"/>
          <w:sz w:val="32"/>
          <w:szCs w:val="32"/>
          <w:cs/>
        </w:rPr>
        <w:t>ว่า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6801DEFE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62305C8A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>ได้ ซึ่ง</w:t>
      </w:r>
      <w:r w:rsidR="00990E86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</w:t>
      </w:r>
      <w:r w:rsidR="00990E86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6328523" w14:textId="4ACB9EAD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>โดย</w:t>
      </w:r>
      <w:r w:rsidR="001E177F">
        <w:rPr>
          <w:rFonts w:hint="cs"/>
          <w:cs/>
        </w:rPr>
        <w:t>แบบนั้น</w:t>
      </w:r>
      <w:r w:rsidRPr="00264811">
        <w:rPr>
          <w:rFonts w:hint="cs"/>
          <w:cs/>
        </w:rPr>
        <w:t xml:space="preserve">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44F80FB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>ได้ไม่ว่าจะมีการใช้งานมากน้อยแค่ไหนก็สามารถ</w:t>
      </w:r>
      <w:r w:rsidR="001F60AF">
        <w:rPr>
          <w:rFonts w:hint="cs"/>
          <w:cs/>
        </w:rPr>
        <w:t>ปรับใช้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</w:t>
      </w:r>
      <w:r w:rsidR="001F60AF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4F50E6D" w14:textId="05619568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>รองรับ</w:t>
      </w:r>
      <w:r w:rsidR="001F60AF">
        <w:rPr>
          <w:rFonts w:hint="cs"/>
          <w:cs/>
        </w:rPr>
        <w:t>การทำ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>ซึ่งข้อดีข้อนี้</w:t>
      </w:r>
      <w:r w:rsidR="001F60AF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ทำให้ </w:t>
      </w:r>
      <w:r w:rsidRPr="00264811">
        <w:rPr>
          <w:rFonts w:hint="cs"/>
        </w:rPr>
        <w:t xml:space="preserve">Database </w:t>
      </w:r>
      <w:r w:rsidR="001F60AF">
        <w:rPr>
          <w:rFonts w:hint="cs"/>
          <w:cs/>
        </w:rPr>
        <w:t>ที่ใช้นั้น</w:t>
      </w:r>
      <w:r w:rsidRPr="00264811">
        <w:rPr>
          <w:rFonts w:hint="cs"/>
          <w:cs/>
        </w:rPr>
        <w:t xml:space="preserve">มี </w:t>
      </w:r>
      <w:r w:rsidR="001F60AF">
        <w:rPr>
          <w:cs/>
        </w:rPr>
        <w:br/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2F353779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>ที่ช่วยให้เขียนเว็บ</w:t>
      </w:r>
      <w:r w:rsidR="0055358B">
        <w:rPr>
          <w:rFonts w:hint="cs"/>
          <w:cs/>
        </w:rPr>
        <w:t>ไซต์</w:t>
      </w:r>
      <w:r w:rsidRPr="00264811">
        <w:rPr>
          <w:rFonts w:hint="cs"/>
          <w:cs/>
        </w:rPr>
        <w:t xml:space="preserve">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lastRenderedPageBreak/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3718C3DF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ๆ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</w:t>
      </w:r>
      <w:r w:rsidR="009A49F6">
        <w:rPr>
          <w:rFonts w:hint="cs"/>
          <w:cs/>
        </w:rPr>
        <w:t>บ</w:t>
      </w:r>
      <w:r w:rsidRPr="00264811">
        <w:rPr>
          <w:rFonts w:hint="cs"/>
          <w:cs/>
        </w:rPr>
        <w:t xml:space="preserve">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ได้ง่าย</w:t>
      </w:r>
      <w:r w:rsidR="00E558DB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74F58AB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="00C07802" w:rsidRPr="00264811">
        <w:rPr>
          <w:rFonts w:hint="cs"/>
          <w:cs/>
        </w:rPr>
        <w:t>ไลบรารี่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Library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>และใน</w:t>
      </w:r>
      <w:r w:rsidR="00C07802" w:rsidRPr="00264811">
        <w:rPr>
          <w:rFonts w:hint="cs"/>
          <w:cs/>
        </w:rPr>
        <w:t>การเรียนรู้ของเครื่องจักร</w:t>
      </w:r>
      <w:r w:rsidRPr="00264811">
        <w:rPr>
          <w:rFonts w:hint="cs"/>
          <w:cs/>
        </w:rPr>
        <w:t xml:space="preserve"> </w:t>
      </w:r>
      <w:r w:rsidR="00C07802">
        <w:rPr>
          <w:rFonts w:hint="cs"/>
          <w:cs/>
        </w:rPr>
        <w:t>(</w:t>
      </w:r>
      <w:r w:rsidRPr="00264811">
        <w:rPr>
          <w:rFonts w:hint="cs"/>
        </w:rPr>
        <w:t>Machine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หรือ </w:t>
      </w:r>
      <w:r w:rsidR="00C07802" w:rsidRPr="00264811">
        <w:rPr>
          <w:rFonts w:hint="cs"/>
          <w:cs/>
        </w:rPr>
        <w:t xml:space="preserve">ดีพ </w:t>
      </w:r>
      <w:proofErr w:type="spellStart"/>
      <w:r w:rsidR="00C07802" w:rsidRPr="00264811">
        <w:rPr>
          <w:rFonts w:hint="cs"/>
          <w:cs/>
        </w:rPr>
        <w:t>เลิ</w:t>
      </w:r>
      <w:r w:rsidR="00010771">
        <w:rPr>
          <w:rFonts w:hint="cs"/>
          <w:cs/>
        </w:rPr>
        <w:t>ร์</w:t>
      </w:r>
      <w:proofErr w:type="spellEnd"/>
      <w:r w:rsidR="00C07802" w:rsidRPr="00264811">
        <w:rPr>
          <w:rFonts w:hint="cs"/>
          <w:cs/>
        </w:rPr>
        <w:t>นนิ่ง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Deep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ก็ต้องใช้ </w:t>
      </w:r>
      <w:r w:rsidRPr="00264811">
        <w:rPr>
          <w:rFonts w:hint="cs"/>
        </w:rPr>
        <w:t xml:space="preserve">NumPy </w:t>
      </w:r>
      <w:r w:rsidR="00010771">
        <w:rPr>
          <w:rFonts w:hint="cs"/>
          <w:cs/>
        </w:rPr>
        <w:t>ด้วยที่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293A13CD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ได้ไม่ยาก</w:t>
      </w:r>
      <w:r w:rsidR="001848F5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โดยหลักกา</w:t>
      </w:r>
      <w:r w:rsidR="0078497A">
        <w:rPr>
          <w:rFonts w:hint="cs"/>
          <w:cs/>
        </w:rPr>
        <w:t>ร</w:t>
      </w:r>
      <w:r w:rsidRPr="00264811">
        <w:rPr>
          <w:rFonts w:hint="cs"/>
          <w:cs/>
        </w:rPr>
        <w:t xml:space="preserve">คือการนิยามตัวแปร </w:t>
      </w:r>
      <w:r w:rsidR="00537ED5">
        <w:t>A</w:t>
      </w:r>
      <w:r w:rsidRPr="00264811">
        <w:rPr>
          <w:rFonts w:hint="cs"/>
        </w:rPr>
        <w:t xml:space="preserve">rray </w:t>
      </w:r>
      <w:r w:rsidRPr="00264811">
        <w:rPr>
          <w:rFonts w:hint="cs"/>
          <w:cs/>
        </w:rPr>
        <w:t>หลายมิติที่คุ้นเคยในคณิตศาสตร์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มิติ) เทนเซอร์ (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มิติขึ้นไป) เป็นต้น</w:t>
      </w:r>
      <w:r w:rsidR="00EC2045">
        <w:t xml:space="preserve">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นั้นควรมีความรู้พื้นฐาน </w:t>
      </w:r>
      <w:r w:rsidRPr="00264811">
        <w:rPr>
          <w:rFonts w:hint="cs"/>
        </w:rPr>
        <w:t xml:space="preserve">Linear algebra </w:t>
      </w:r>
      <w:r w:rsidR="00EC2045">
        <w:rPr>
          <w:rFonts w:hint="cs"/>
          <w:cs/>
        </w:rPr>
        <w:t>ในเรื่องของ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506B2E33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="00F71D2B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="00D661F9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="00762FC0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>มาจากคำว่า</w:t>
      </w:r>
      <w:r w:rsidR="00CE4F6A" w:rsidRPr="00264811">
        <w:rPr>
          <w:rFonts w:hint="cs"/>
          <w:cs/>
        </w:rPr>
        <w:t>ชุดข้อมูลหลายมิติ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CE4F6A" w:rsidRPr="00264811">
        <w:rPr>
          <w:rFonts w:hint="cs"/>
        </w:rPr>
        <w:t>Panel Data</w:t>
      </w:r>
      <w:r w:rsidRPr="00264811">
        <w:rPr>
          <w:rFonts w:hint="cs"/>
          <w:cs/>
        </w:rPr>
        <w:t xml:space="preserve">) มีจุดเด่นด้านการวิเคราะห์ข้อมูล </w:t>
      </w:r>
      <w:r w:rsidR="0054646F"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="0054646F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และวิเคราะห์ข้อมูลได้อย่างมีประสิทธิภาพตั้งแต่ข้อมูลขนาดเล็กไปจนถึงข้อมูลขนาดใหญ่ทำให้ </w:t>
      </w:r>
      <w:r w:rsidR="006373EA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>อื่น</w:t>
      </w:r>
      <w:r w:rsidR="0084268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</w:t>
      </w:r>
      <w:r w:rsidR="00293B0E">
        <w:rPr>
          <w:rFonts w:hint="cs"/>
          <w:cs/>
        </w:rPr>
        <w:t>เ</w:t>
      </w:r>
      <w:r w:rsidRPr="00264811">
        <w:rPr>
          <w:rFonts w:hint="cs"/>
          <w:cs/>
        </w:rPr>
        <w:t xml:space="preserve">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 ขั้นตอนการเตรียมข้อมูลนั้นมีความสำคัญมาก และ </w:t>
      </w:r>
      <w:r w:rsidR="004763EF">
        <w:br/>
      </w:r>
      <w:r w:rsidRPr="00264811">
        <w:rPr>
          <w:rFonts w:hint="cs"/>
        </w:rPr>
        <w:lastRenderedPageBreak/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ไปใช้งานหรือนำข้อมูลไปสร้างโมเดลย่อมทำให้ได้ข้อมูลที่ไม่น่าเชื่อถือ</w:t>
      </w:r>
    </w:p>
    <w:p w14:paraId="35D85C96" w14:textId="0E68FDF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>วิเคราะห์ข้อมูลอื่น</w:t>
      </w:r>
      <w:r w:rsidR="00D21A65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อาจไม่ตอบโจทย์เต็มที่หากต้องการเชื่อมต่อกับแหล่งข้อมูลบางประเภท หรือทำ</w:t>
      </w:r>
      <w:r w:rsidR="00216B76" w:rsidRPr="00264811">
        <w:rPr>
          <w:rFonts w:hint="cs"/>
          <w:cs/>
        </w:rPr>
        <w:t>ระบบจัดการอัตโนมัติ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216B76" w:rsidRPr="00264811">
        <w:rPr>
          <w:rFonts w:hint="cs"/>
        </w:rPr>
        <w:t>Automation</w:t>
      </w:r>
      <w:r w:rsidRPr="00264811">
        <w:rPr>
          <w:rFonts w:hint="cs"/>
          <w:cs/>
        </w:rPr>
        <w:t xml:space="preserve">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</w:t>
      </w:r>
      <w:r w:rsidR="0060126A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29EA3557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="00A52978">
        <w:rPr>
          <w:rFonts w:hint="cs"/>
          <w:cs/>
        </w:rPr>
        <w:t>โมดูล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เป็นเหมือน</w:t>
      </w:r>
      <w:proofErr w:type="spellStart"/>
      <w:r w:rsidRPr="00264811">
        <w:rPr>
          <w:rFonts w:hint="cs"/>
          <w:cs/>
        </w:rPr>
        <w:t>กั</w:t>
      </w:r>
      <w:proofErr w:type="spellEnd"/>
      <w:r w:rsidR="00A52978">
        <w:t>บ</w:t>
      </w: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เป็นส่วนของพยัญชนะ สระ วรรณยุกต์ เป็นต้น ยังมีในส่วนของเลขไทย มีการเช็คว่าเป็นคำภาษาไทย</w:t>
      </w:r>
      <w:r w:rsidR="00346408">
        <w:rPr>
          <w:rFonts w:hint="cs"/>
          <w:cs/>
        </w:rPr>
        <w:t>หรือ</w:t>
      </w:r>
      <w:r w:rsidRPr="00264811">
        <w:rPr>
          <w:rFonts w:hint="cs"/>
          <w:cs/>
        </w:rPr>
        <w:t xml:space="preserve">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="00BC2150">
        <w:rPr>
          <w:cs/>
        </w:rPr>
        <w:br/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9301472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="00D74456">
        <w:rPr>
          <w:rFonts w:hint="cs"/>
          <w:cs/>
        </w:rPr>
        <w:t xml:space="preserve">หรือ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14FF1046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</w:t>
      </w:r>
      <w:r w:rsidR="00E7586D">
        <w:rPr>
          <w:cs/>
        </w:rPr>
        <w:br/>
      </w:r>
      <w:r w:rsidRPr="00264811">
        <w:rPr>
          <w:rFonts w:hint="cs"/>
          <w:cs/>
        </w:rPr>
        <w:t>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</w:t>
      </w:r>
      <w:r w:rsidR="007748CE">
        <w:rPr>
          <w:rFonts w:hint="cs"/>
          <w:cs/>
        </w:rPr>
        <w:t xml:space="preserve"> </w:t>
      </w:r>
      <w:r w:rsidR="00904EAE">
        <w:rPr>
          <w:rFonts w:hint="cs"/>
          <w:cs/>
        </w:rPr>
        <w:t>และ</w:t>
      </w:r>
      <w:r w:rsidRPr="00264811">
        <w:rPr>
          <w:rFonts w:hint="cs"/>
          <w:cs/>
        </w:rPr>
        <w:t>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>Classification 2.</w:t>
      </w:r>
      <w:r>
        <w:t xml:space="preserve"> </w:t>
      </w:r>
      <w:r w:rsidRPr="00264811">
        <w:rPr>
          <w:rFonts w:hint="cs"/>
        </w:rPr>
        <w:t>Regression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  <w:r w:rsidR="00CF0B29">
        <w:rPr>
          <w:rFonts w:hint="cs"/>
          <w:cs/>
        </w:rPr>
        <w:t xml:space="preserve"> </w:t>
      </w:r>
      <w:r w:rsidR="006B2A7E">
        <w:rPr>
          <w:cs/>
        </w:rPr>
        <w:br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041B824A" w14:textId="77777777" w:rsidR="00CF0B29" w:rsidRDefault="00CF0B29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31BE01D6" w14:textId="77777777" w:rsidR="00753FC2" w:rsidRDefault="00753FC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107D458F" w14:textId="77777777" w:rsidR="0048362A" w:rsidRDefault="0048362A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  <w:rPr>
          <w:rFonts w:hint="cs"/>
        </w:rPr>
      </w:pP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4B439DF3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>ต่าง</w:t>
      </w:r>
      <w:r w:rsidR="002A3F72">
        <w:t xml:space="preserve"> </w:t>
      </w:r>
      <w:r w:rsidRPr="00264811">
        <w:rPr>
          <w:rFonts w:hint="cs"/>
          <w:cs/>
        </w:rPr>
        <w:t xml:space="preserve">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5" w:name="_Toc13046405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0C19FC92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</w:t>
      </w:r>
      <w:r w:rsidR="005E4862">
        <w:rPr>
          <w:rFonts w:hint="cs"/>
          <w:cs/>
        </w:rPr>
        <w:t>ำ</w:t>
      </w:r>
      <w:r w:rsidRPr="00264811">
        <w:rPr>
          <w:rFonts w:hint="cs"/>
          <w:cs/>
        </w:rPr>
        <w:t>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</w:t>
      </w:r>
      <w:r w:rsidR="00176CA7">
        <w:rPr>
          <w:cs/>
        </w:rPr>
        <w:br/>
      </w:r>
      <w:r w:rsidRPr="00264811">
        <w:rPr>
          <w:rFonts w:hint="cs"/>
          <w:cs/>
        </w:rPr>
        <w:t>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15B18AC3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นดังนี้คือวิธีการใชกฎ </w:t>
      </w:r>
      <w:r w:rsidR="00176CA7">
        <w:rPr>
          <w:cs/>
        </w:rPr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</w:t>
      </w:r>
      <w:r w:rsidR="00176CA7">
        <w:rPr>
          <w:cs/>
        </w:rPr>
        <w:br/>
      </w:r>
      <w:r w:rsidRPr="00264811">
        <w:rPr>
          <w:rFonts w:hint="cs"/>
          <w:cs/>
        </w:rPr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</w:t>
      </w:r>
      <w:r w:rsidR="00176CA7">
        <w:rPr>
          <w:cs/>
        </w:rPr>
        <w:br/>
      </w:r>
      <w:r w:rsidRPr="00264811">
        <w:rPr>
          <w:rFonts w:hint="cs"/>
          <w:cs/>
        </w:rPr>
        <w:lastRenderedPageBreak/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</w:t>
      </w:r>
      <w:r w:rsidR="00176CA7">
        <w:rPr>
          <w:cs/>
        </w:rPr>
        <w:br/>
      </w:r>
      <w:r w:rsidRPr="00264811">
        <w:rPr>
          <w:rFonts w:hint="cs"/>
          <w:cs/>
        </w:rPr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</w:t>
      </w:r>
      <w:r w:rsidR="00176CA7">
        <w:rPr>
          <w:cs/>
        </w:rPr>
        <w:br/>
      </w:r>
      <w:r w:rsidRPr="00264811">
        <w:rPr>
          <w:rFonts w:hint="cs"/>
          <w:cs/>
        </w:rPr>
        <w:t>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7C0947C9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br/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Y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40064B3D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r w:rsidR="00E940A3">
        <w:rPr>
          <w:rFonts w:hint="cs"/>
          <w:cs/>
        </w:rPr>
        <w:t>แ</w:t>
      </w:r>
      <w:r w:rsidR="00176118">
        <w:rPr>
          <w:rFonts w:hint="cs"/>
          <w:cs/>
        </w:rPr>
        <w:t>ต่</w:t>
      </w:r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>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34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</w:t>
      </w:r>
      <w:r w:rsidR="00263621">
        <w:rPr>
          <w:cs/>
        </w:rPr>
        <w:br/>
      </w:r>
      <w:r w:rsidRPr="00264811">
        <w:rPr>
          <w:rFonts w:hint="cs"/>
          <w:cs/>
        </w:rPr>
        <w:t>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3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r w:rsidR="00263621">
        <w:rPr>
          <w:cs/>
        </w:rPr>
        <w:br/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พฤติกรรมการใชพลังงานไฟฟา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4C812DF0" w:rsidR="00DC0E6A" w:rsidRPr="00921D2E" w:rsidRDefault="007135B7" w:rsidP="00025889">
      <w:pPr>
        <w:pStyle w:val="1"/>
        <w:spacing w:line="276" w:lineRule="auto"/>
        <w:rPr>
          <w:rFonts w:cs="Angsana New"/>
          <w:cs/>
        </w:rPr>
        <w:sectPr w:rsidR="00DC0E6A" w:rsidRPr="00921D2E" w:rsidSect="009A64CE">
          <w:headerReference w:type="default" r:id="rId33"/>
          <w:pgSz w:w="11909" w:h="16840" w:code="9"/>
          <w:pgMar w:top="2160" w:right="1109" w:bottom="1440" w:left="1980" w:header="1872" w:footer="720" w:gutter="0"/>
          <w:pgNumType w:start="5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</w:t>
      </w:r>
      <w:r w:rsidRPr="00264811">
        <w:rPr>
          <w:rFonts w:hint="cs"/>
          <w:cs/>
        </w:rPr>
        <w:lastRenderedPageBreak/>
        <w:t xml:space="preserve">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6" w:name="_Toc104142067"/>
      <w:bookmarkStart w:id="47" w:name="_Toc104294409"/>
      <w:bookmarkStart w:id="48" w:name="_Toc130464059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5C9836DD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 xml:space="preserve">การจัดทำโครงงานทางวิทยาการคอมพิวเตอร์ </w:t>
      </w:r>
      <w:r w:rsidR="00E940A3" w:rsidRPr="00E940A3">
        <w:rPr>
          <w:cs/>
        </w:rPr>
        <w:t>ระบบแนะนำสถานที่ฝึกงานด้านคอมพิวเตอร์ ด้วยเทคโนโลยีการจั</w:t>
      </w:r>
      <w:r w:rsidR="00E940A3">
        <w:rPr>
          <w:rFonts w:hint="cs"/>
          <w:cs/>
        </w:rPr>
        <w:t>ด</w:t>
      </w:r>
      <w:r w:rsidR="00E940A3" w:rsidRPr="00E940A3">
        <w:rPr>
          <w:cs/>
        </w:rPr>
        <w:t>กลุ่มเคมีน (</w:t>
      </w:r>
      <w:r w:rsidR="00E940A3" w:rsidRPr="00E940A3">
        <w:t>K-Means)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ผู้จัดทำได้กำหนดขั้นตอนการดำเนินงานดังนี้</w:t>
      </w:r>
    </w:p>
    <w:bookmarkEnd w:id="49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50" w:name="_Toc13046406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6D378467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30463762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302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2245ABB1" w:rsidR="004209A1" w:rsidRDefault="00FF245D" w:rsidP="00025889">
            <w:pPr>
              <w:spacing w:line="276" w:lineRule="auto"/>
            </w:pPr>
            <w:r>
              <w:t>a</w:t>
            </w:r>
            <w:r w:rsidR="004209A1" w:rsidRPr="00D025B8">
              <w:t>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50A8B710" w:rsidR="004209A1" w:rsidRDefault="00FF245D" w:rsidP="00025889">
            <w:pPr>
              <w:spacing w:line="276" w:lineRule="auto"/>
            </w:pPr>
            <w:r>
              <w:t>c</w:t>
            </w:r>
            <w:r w:rsidR="004209A1" w:rsidRPr="00D025B8">
              <w:t>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352DCCD" w:rsidR="004209A1" w:rsidRDefault="00FF245D" w:rsidP="00025889">
            <w:pPr>
              <w:spacing w:line="276" w:lineRule="auto"/>
            </w:pPr>
            <w:r>
              <w:t>b</w:t>
            </w:r>
            <w:r w:rsidR="004209A1">
              <w:t>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692C01D5" w:rsidR="004209A1" w:rsidRDefault="00FF245D" w:rsidP="00025889">
            <w:pPr>
              <w:spacing w:line="276" w:lineRule="auto"/>
            </w:pPr>
            <w:r>
              <w:t>m</w:t>
            </w:r>
            <w:r w:rsidR="004209A1">
              <w:t>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164F9D4A" w:rsidR="004209A1" w:rsidRDefault="00FF245D" w:rsidP="00025889">
            <w:pPr>
              <w:spacing w:line="276" w:lineRule="auto"/>
            </w:pPr>
            <w:r>
              <w:t>d</w:t>
            </w:r>
            <w:r w:rsidR="004209A1">
              <w:t>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025889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522E5F2F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65725C" w:rsidRPr="00D025B8" w14:paraId="7C28DD4A" w14:textId="77777777" w:rsidTr="006545C6">
        <w:tc>
          <w:tcPr>
            <w:tcW w:w="6091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65725C" w14:paraId="5E9569CA" w14:textId="77777777" w:rsidTr="006545C6">
        <w:tc>
          <w:tcPr>
            <w:tcW w:w="6091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417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6545C6">
        <w:tc>
          <w:tcPr>
            <w:tcW w:w="6091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417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6545C6">
        <w:tc>
          <w:tcPr>
            <w:tcW w:w="6091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417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6545C6">
        <w:tc>
          <w:tcPr>
            <w:tcW w:w="6091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417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6545C6">
        <w:tc>
          <w:tcPr>
            <w:tcW w:w="6091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417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6545C6">
        <w:tc>
          <w:tcPr>
            <w:tcW w:w="6091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6545C6">
        <w:tc>
          <w:tcPr>
            <w:tcW w:w="6091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302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6545C6">
        <w:tc>
          <w:tcPr>
            <w:tcW w:w="6091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302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39A813A7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2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0145882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 xml:space="preserve">จัดเก็บลงฐานข้อมูล </w:t>
      </w:r>
      <w:r w:rsidR="00353EEF">
        <w:t>M</w:t>
      </w:r>
      <w:r w:rsidR="00950634" w:rsidRPr="00264811">
        <w:rPr>
          <w:rFonts w:hint="cs"/>
        </w:rPr>
        <w:t>ongoDB</w:t>
      </w:r>
    </w:p>
    <w:p w14:paraId="6FA63104" w14:textId="35299E48" w:rsidR="002A5960" w:rsidRDefault="002A5960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lastRenderedPageBreak/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671C0AE7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3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3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7F6893C2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4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4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7522D472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</w:t>
      </w:r>
      <w:r w:rsidR="0048362A">
        <w:rPr>
          <w:rFonts w:hint="cs"/>
          <w:cs/>
        </w:rPr>
        <w:t xml:space="preserve"> </w:t>
      </w:r>
      <w:r>
        <w:rPr>
          <w:rFonts w:hint="cs"/>
          <w:cs/>
        </w:rPr>
        <w:t>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4CB05724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5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5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08BDCF15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>แสดงการลบตัวเลข และอักขระพิเศษออก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4E13625F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6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6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5E589346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7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7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6162BB68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8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8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39F3D4E4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9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9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11E37A14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39"/>
      <w:r>
        <w:rPr>
          <w:rFonts w:hint="cs"/>
          <w:cs/>
        </w:rPr>
        <w:t>การเรียกใช้ไลบรารี่สำหรับการ จัดกลุ่มข้อ</w:t>
      </w:r>
      <w:r w:rsidR="00767A5F">
        <w:rPr>
          <w:rFonts w:hint="cs"/>
          <w:cs/>
        </w:rPr>
        <w:t>มู</w:t>
      </w:r>
      <w:r>
        <w:rPr>
          <w:rFonts w:hint="cs"/>
          <w:cs/>
        </w:rPr>
        <w:t>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60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6A1EA674" w:rsidR="00552E43" w:rsidRDefault="00552E43" w:rsidP="00C37202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r>
        <w:t>Scikit</w:t>
      </w:r>
      <w:r w:rsidR="003147E8">
        <w:t>-</w:t>
      </w:r>
      <w:r>
        <w:t xml:space="preserve">learn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67A73E16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277C7248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1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1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2F433532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2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2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38A993FA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3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3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4" w:name="_Toc13046406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4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091AB48F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5" w:name="_Toc130463843"/>
      <w:r w:rsidRPr="00264811">
        <w:rPr>
          <w:rFonts w:hint="cs"/>
          <w:cs/>
        </w:rPr>
        <w:t>การทำงานของระบบ</w:t>
      </w:r>
      <w:bookmarkEnd w:id="65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1605CA41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>ใช้ประมวลผลความคล้ายคลึงกันระหว่างความสนใจที่ได้รับมา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7A59BF4E" w:rsidR="002A5960" w:rsidRDefault="0035449C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t>M</w:t>
      </w:r>
      <w:r w:rsidR="002A5960" w:rsidRPr="00264811">
        <w:rPr>
          <w:rFonts w:hint="cs"/>
        </w:rPr>
        <w:t xml:space="preserve">ongoDB </w:t>
      </w:r>
      <w:r w:rsidR="002A5960"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="002A5960"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6" w:name="_Toc13046406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6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025889">
      <w:pPr>
        <w:spacing w:line="276" w:lineRule="auto"/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016B1708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</w:t>
      </w:r>
      <w:r w:rsidR="00767A5F">
        <w:rPr>
          <w:rFonts w:hint="cs"/>
          <w:cs/>
        </w:rPr>
        <w:t>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r w:rsidR="00767A5F">
        <w:rPr>
          <w:rFonts w:hint="cs"/>
          <w:cs/>
        </w:rPr>
        <w:t>แ</w:t>
      </w:r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0C316192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7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7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38143746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78711EA6" w14:textId="60555483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9" w:name="_Toc128304858"/>
      <w:bookmarkStart w:id="70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9"/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</w:tbl>
    <w:p w14:paraId="1DAA1B04" w14:textId="58E9F6AA" w:rsidR="00E27256" w:rsidRDefault="0065725C" w:rsidP="0065725C">
      <w:pPr>
        <w:pStyle w:val="Caption"/>
        <w:jc w:val="left"/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6</w:t>
      </w:r>
      <w:r>
        <w:t xml:space="preserve"> </w:t>
      </w:r>
      <w:r w:rsidRPr="00176118">
        <w:rPr>
          <w:b/>
          <w:bCs/>
        </w:rPr>
        <w:t>(</w:t>
      </w:r>
      <w:r w:rsidRPr="00176118">
        <w:rPr>
          <w:rFonts w:hint="cs"/>
          <w:b/>
          <w:bCs/>
          <w:cs/>
        </w:rPr>
        <w:t>ต่อ</w:t>
      </w:r>
      <w:r w:rsidRPr="00176118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41786AAE" w14:textId="77777777" w:rsidTr="006545C6">
        <w:tc>
          <w:tcPr>
            <w:tcW w:w="2689" w:type="dxa"/>
          </w:tcPr>
          <w:p w14:paraId="0F3CB548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27033797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2E5E8A45" w14:textId="77777777" w:rsidTr="006545C6">
        <w:tc>
          <w:tcPr>
            <w:tcW w:w="2689" w:type="dxa"/>
          </w:tcPr>
          <w:p w14:paraId="43A1725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3AC91B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65725C" w:rsidRPr="00264811" w14:paraId="2626572F" w14:textId="77777777" w:rsidTr="006545C6">
        <w:tc>
          <w:tcPr>
            <w:tcW w:w="2689" w:type="dxa"/>
          </w:tcPr>
          <w:p w14:paraId="7BEB57C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E93378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40C6D000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32984250" w14:textId="77777777" w:rsidTr="006545C6">
        <w:tc>
          <w:tcPr>
            <w:tcW w:w="2689" w:type="dxa"/>
          </w:tcPr>
          <w:p w14:paraId="27EB6EFB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0E0D62E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030FDE48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1" w:name="_Toc128304859"/>
      <w:bookmarkStart w:id="72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22D7DF6D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3" w:name="_Toc128304860"/>
      <w:bookmarkStart w:id="74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370D2049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lastRenderedPageBreak/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5" w:name="_Toc128304861"/>
      <w:bookmarkStart w:id="76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5"/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7BEC32A3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7" w:name="_Toc128304862"/>
      <w:bookmarkStart w:id="78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7"/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45D8839E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9" w:name="_Toc128304863"/>
      <w:bookmarkStart w:id="80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</w:tbl>
    <w:p w14:paraId="71FD530D" w14:textId="0686E389" w:rsidR="006954B6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11 (</w:t>
      </w:r>
      <w:r w:rsidRPr="0065725C">
        <w:rPr>
          <w:rFonts w:hint="cs"/>
          <w:b/>
          <w:bCs/>
          <w:cs/>
        </w:rPr>
        <w:t>ต่อ</w:t>
      </w:r>
      <w:r w:rsidRPr="0065725C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52A6F0DC" w14:textId="77777777" w:rsidTr="006545C6">
        <w:tc>
          <w:tcPr>
            <w:tcW w:w="2689" w:type="dxa"/>
            <w:vAlign w:val="center"/>
          </w:tcPr>
          <w:p w14:paraId="6AD1C5B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C9BDE2C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5725C" w:rsidRPr="00264811" w14:paraId="51F3A148" w14:textId="77777777" w:rsidTr="006545C6">
        <w:tc>
          <w:tcPr>
            <w:tcW w:w="2689" w:type="dxa"/>
            <w:vAlign w:val="center"/>
          </w:tcPr>
          <w:p w14:paraId="69730E92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E02F16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5725C" w:rsidRPr="00264811" w14:paraId="03F87B8A" w14:textId="77777777" w:rsidTr="006545C6">
        <w:tc>
          <w:tcPr>
            <w:tcW w:w="2689" w:type="dxa"/>
            <w:vAlign w:val="center"/>
          </w:tcPr>
          <w:p w14:paraId="0A7F2F1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C3E0FFF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5725C" w:rsidRPr="00264811" w14:paraId="48B3E790" w14:textId="77777777" w:rsidTr="006545C6">
        <w:tc>
          <w:tcPr>
            <w:tcW w:w="2689" w:type="dxa"/>
            <w:vAlign w:val="center"/>
          </w:tcPr>
          <w:p w14:paraId="6EA7FEB3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DE30141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15C143ED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>ระหว่างวัตถุที่แสดงภายในระบบต่าง</w:t>
      </w:r>
      <w:r w:rsidR="004705F8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025889">
      <w:pPr>
        <w:pStyle w:val="1"/>
        <w:spacing w:line="276" w:lineRule="auto"/>
        <w:ind w:firstLine="0"/>
      </w:pP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25BF4A21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1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1"/>
    </w:p>
    <w:p w14:paraId="4A0F42D7" w14:textId="3D33630D" w:rsidR="00721B09" w:rsidRDefault="00721B09" w:rsidP="00025889">
      <w:pPr>
        <w:spacing w:line="276" w:lineRule="auto"/>
      </w:pPr>
      <w:r>
        <w:br w:type="page"/>
      </w:r>
    </w:p>
    <w:p w14:paraId="6E5DE9BF" w14:textId="052B5DDE" w:rsidR="00D139CA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12</w:t>
      </w:r>
      <w:r w:rsidRPr="0065725C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82" w:name="_Toc130463770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</w:t>
      </w:r>
      <w:bookmarkEnd w:id="8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5D876CC3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3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060B523D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4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488CBC88" w:rsidR="00765079" w:rsidRDefault="00765079" w:rsidP="00EF614B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</w:t>
      </w:r>
    </w:p>
    <w:p w14:paraId="6C06BD6E" w14:textId="41E4E19B" w:rsidR="00765079" w:rsidRDefault="00765079" w:rsidP="00EF614B">
      <w:pPr>
        <w:spacing w:line="276" w:lineRule="auto"/>
        <w:jc w:val="thaiDistribute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72F05287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5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429F3244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</w:t>
      </w:r>
      <w:r w:rsidR="00EF614B">
        <w:rPr>
          <w:rFonts w:hint="cs"/>
          <w:cs/>
        </w:rPr>
        <w:t>บริษัท</w:t>
      </w:r>
      <w:r>
        <w:rPr>
          <w:rFonts w:hint="cs"/>
          <w:cs/>
        </w:rPr>
        <w:t>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7F715576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6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6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19F01C3A" w:rsidR="00B85E89" w:rsidRPr="00B85E89" w:rsidRDefault="00B85E89" w:rsidP="006D439F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>ใช้ในระบบโดยการทำงานเริ่มต้นที่น</w:t>
      </w:r>
      <w:r w:rsidR="006D439F">
        <w:rPr>
          <w:rFonts w:hint="cs"/>
          <w:cs/>
        </w:rPr>
        <w:t>ำ</w:t>
      </w:r>
      <w:r w:rsidR="00D406BA">
        <w:rPr>
          <w:rFonts w:hint="cs"/>
          <w:cs/>
        </w:rPr>
        <w:t xml:space="preserve">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7" w:name="_Toc13046406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7"/>
    </w:p>
    <w:p w14:paraId="22A6ECE3" w14:textId="4C41E80A" w:rsidR="00FE6794" w:rsidRDefault="00FE6794" w:rsidP="00025889">
      <w:pPr>
        <w:spacing w:line="276" w:lineRule="auto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</w:p>
    <w:p w14:paraId="40030865" w14:textId="44003031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>ต่าง</w:t>
      </w:r>
      <w:r w:rsidR="00F62CD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A152" w14:textId="2419626C" w:rsidR="003C69F6" w:rsidRDefault="004E7877" w:rsidP="00F62CD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8" w:name="_Toc130463849"/>
      <w:r w:rsidRPr="00264811">
        <w:rPr>
          <w:rFonts w:hint="cs"/>
        </w:rPr>
        <w:t xml:space="preserve">ER Diagram </w:t>
      </w:r>
      <w:bookmarkEnd w:id="88"/>
      <w:r w:rsidR="00F62CD9" w:rsidRPr="00F62CD9">
        <w:rPr>
          <w:cs/>
        </w:rPr>
        <w:t>ระบบแนะนำสถานที่ฝึกงานด้านคอมพิวเตอร์ ด้วยเทคโนโลยี</w:t>
      </w:r>
      <w:r w:rsidR="00F62CD9">
        <w:rPr>
          <w:cs/>
        </w:rPr>
        <w:br/>
      </w:r>
      <w:r w:rsidR="00F62CD9" w:rsidRPr="00F62CD9">
        <w:rPr>
          <w:cs/>
        </w:rPr>
        <w:t>การจัดกลุ่มเคมีน (</w:t>
      </w:r>
      <w:r w:rsidR="00F62CD9" w:rsidRPr="00F62CD9">
        <w:t>K-Means)</w:t>
      </w:r>
    </w:p>
    <w:p w14:paraId="11984DAD" w14:textId="77777777" w:rsidR="00F62CD9" w:rsidRPr="00264811" w:rsidRDefault="00F62CD9" w:rsidP="00F62CD9">
      <w:pPr>
        <w:spacing w:line="276" w:lineRule="auto"/>
        <w:jc w:val="center"/>
        <w:rPr>
          <w:rFonts w:hint="cs"/>
        </w:rPr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418F9A34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Field Name), </w:t>
      </w:r>
      <w:r>
        <w:rPr>
          <w:cs/>
        </w:rPr>
        <w:t>ชนิดของข้อมูล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Type), </w:t>
      </w:r>
      <w:r>
        <w:rPr>
          <w:cs/>
        </w:rPr>
        <w:t>ขนาดที่เก็บ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Length), </w:t>
      </w:r>
      <w:r>
        <w:rPr>
          <w:cs/>
        </w:rPr>
        <w:t>ลักษณะที่เก็บค่า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Format), </w:t>
      </w:r>
      <w:r>
        <w:rPr>
          <w:cs/>
        </w:rPr>
        <w:t>ชนิดของคีย์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019BAD72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9" w:name="_Toc130463772"/>
      <w:r w:rsidRPr="00264811">
        <w:rPr>
          <w:rFonts w:hint="cs"/>
          <w:cs/>
        </w:rPr>
        <w:t>พจนานุกรมข้อมูลบริษัท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750B0379" w14:textId="4DD03D00" w:rsidR="00C924F6" w:rsidRPr="00C924F6" w:rsidRDefault="00C924F6" w:rsidP="00C924F6">
      <w:pPr>
        <w:rPr>
          <w:b/>
          <w:bCs/>
        </w:rPr>
      </w:pPr>
      <w:bookmarkStart w:id="90" w:name="_Toc130464064"/>
      <w:r w:rsidRPr="00C924F6">
        <w:rPr>
          <w:rFonts w:hint="cs"/>
          <w:b/>
          <w:bCs/>
          <w:cs/>
        </w:rPr>
        <w:lastRenderedPageBreak/>
        <w:t xml:space="preserve">ตาราง </w:t>
      </w:r>
      <w:r w:rsidRPr="00C924F6">
        <w:rPr>
          <w:b/>
          <w:bCs/>
        </w:rPr>
        <w:t>14 (</w:t>
      </w:r>
      <w:r w:rsidRPr="00C924F6">
        <w:rPr>
          <w:rFonts w:hint="cs"/>
          <w:b/>
          <w:bCs/>
          <w:cs/>
        </w:rPr>
        <w:t>ต่อ</w:t>
      </w:r>
      <w:r w:rsidRPr="00C924F6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C924F6" w:rsidRPr="00264811" w14:paraId="463F6ADD" w14:textId="77777777" w:rsidTr="00C702C1">
        <w:trPr>
          <w:trHeight w:val="454"/>
        </w:trPr>
        <w:tc>
          <w:tcPr>
            <w:tcW w:w="2824" w:type="dxa"/>
            <w:vAlign w:val="center"/>
          </w:tcPr>
          <w:p w14:paraId="49AF4ACF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64D5D0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9A8B3C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58064B4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4840A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5894243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249C635" w14:textId="77777777" w:rsidTr="00C702C1">
        <w:trPr>
          <w:trHeight w:val="454"/>
        </w:trPr>
        <w:tc>
          <w:tcPr>
            <w:tcW w:w="2824" w:type="dxa"/>
          </w:tcPr>
          <w:p w14:paraId="09F3824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5DDA413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04261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F35C45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CB9960B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56BE016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4850E4F" w14:textId="77777777" w:rsidTr="00C702C1">
        <w:trPr>
          <w:trHeight w:val="454"/>
        </w:trPr>
        <w:tc>
          <w:tcPr>
            <w:tcW w:w="2824" w:type="dxa"/>
          </w:tcPr>
          <w:p w14:paraId="7345B2A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53E36A8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67A061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249A7A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EB0B98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5CCB764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2976E93" w14:textId="77777777" w:rsidTr="00C702C1">
        <w:trPr>
          <w:trHeight w:val="454"/>
        </w:trPr>
        <w:tc>
          <w:tcPr>
            <w:tcW w:w="2824" w:type="dxa"/>
          </w:tcPr>
          <w:p w14:paraId="7F82ACFC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33339E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6F41449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5F0F70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841746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021C4BD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64CB8CB" w14:textId="77777777" w:rsidTr="00C702C1">
        <w:trPr>
          <w:trHeight w:val="454"/>
        </w:trPr>
        <w:tc>
          <w:tcPr>
            <w:tcW w:w="2824" w:type="dxa"/>
          </w:tcPr>
          <w:p w14:paraId="5679B89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16ABA318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19C9D9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055B95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3B312A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7DF22F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1D6A03C" w14:textId="77777777" w:rsidTr="00C702C1">
        <w:trPr>
          <w:trHeight w:val="454"/>
        </w:trPr>
        <w:tc>
          <w:tcPr>
            <w:tcW w:w="2824" w:type="dxa"/>
          </w:tcPr>
          <w:p w14:paraId="485A0888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4106198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20D4A6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72EAF68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0169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4038105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81A0933" w14:textId="77777777" w:rsidTr="00C702C1">
        <w:trPr>
          <w:trHeight w:val="454"/>
        </w:trPr>
        <w:tc>
          <w:tcPr>
            <w:tcW w:w="2824" w:type="dxa"/>
          </w:tcPr>
          <w:p w14:paraId="61CDE91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337452F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0A0141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82EA27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01ADA2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01313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CA66049" w14:textId="77777777" w:rsidTr="00C702C1">
        <w:trPr>
          <w:trHeight w:val="454"/>
        </w:trPr>
        <w:tc>
          <w:tcPr>
            <w:tcW w:w="2824" w:type="dxa"/>
          </w:tcPr>
          <w:p w14:paraId="79DFBFB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17C9F0A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920DF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D272B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2BD2A2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4E0764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9AD484C" w14:textId="77777777" w:rsidTr="00C702C1">
        <w:trPr>
          <w:trHeight w:val="454"/>
        </w:trPr>
        <w:tc>
          <w:tcPr>
            <w:tcW w:w="2824" w:type="dxa"/>
          </w:tcPr>
          <w:p w14:paraId="65C87A5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5709CFF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E7D173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FEF9D6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677244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3B7B52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DC1347A" w14:textId="77777777" w:rsidTr="00C702C1">
        <w:trPr>
          <w:trHeight w:val="454"/>
        </w:trPr>
        <w:tc>
          <w:tcPr>
            <w:tcW w:w="2824" w:type="dxa"/>
          </w:tcPr>
          <w:p w14:paraId="17BB6F1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CA28DC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3257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F55790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D0FED2F" w14:textId="77777777" w:rsidR="00C924F6" w:rsidRPr="00264811" w:rsidRDefault="00C924F6" w:rsidP="00C702C1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170B0B6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3065BA78" w14:textId="77777777" w:rsidR="00C924F6" w:rsidRPr="00C924F6" w:rsidRDefault="00C924F6" w:rsidP="00C924F6">
      <w:pPr>
        <w:rPr>
          <w:rFonts w:hint="cs"/>
        </w:rPr>
      </w:pPr>
    </w:p>
    <w:p w14:paraId="1A0F85D4" w14:textId="1508289E" w:rsidR="00942E34" w:rsidRDefault="00C8032C" w:rsidP="00025889">
      <w:pPr>
        <w:pStyle w:val="Heading2"/>
        <w:spacing w:line="276" w:lineRule="auto"/>
      </w:pPr>
      <w:r>
        <w:t>3.5</w:t>
      </w:r>
      <w:r>
        <w:rPr>
          <w:rFonts w:hint="cs"/>
          <w:cs/>
        </w:rPr>
        <w:t xml:space="preserve"> การออกแบบหน้าจอ</w:t>
      </w:r>
      <w:bookmarkEnd w:id="90"/>
    </w:p>
    <w:p w14:paraId="4482A60F" w14:textId="3E4CE5A5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</w:t>
      </w:r>
      <w:r w:rsidR="000E6610">
        <w:rPr>
          <w:rFonts w:hint="cs"/>
          <w:cs/>
        </w:rPr>
        <w:t>รูปแบบ</w:t>
      </w:r>
      <w:r w:rsidRPr="00264811">
        <w:rPr>
          <w:rFonts w:hint="cs"/>
          <w:cs/>
        </w:rPr>
        <w:t>หน้าตา ปุ</w:t>
      </w:r>
      <w:r w:rsidR="000E6610">
        <w:rPr>
          <w:rFonts w:hint="cs"/>
          <w:cs/>
        </w:rPr>
        <w:t>่</w:t>
      </w:r>
      <w:r w:rsidRPr="00264811">
        <w:rPr>
          <w:rFonts w:hint="cs"/>
          <w:cs/>
        </w:rPr>
        <w:t>ม</w:t>
      </w:r>
      <w:r w:rsidR="000E6610">
        <w:rPr>
          <w:rFonts w:hint="cs"/>
          <w:cs/>
        </w:rPr>
        <w:t>กด</w:t>
      </w:r>
      <w:r w:rsidRPr="00264811">
        <w:rPr>
          <w:rFonts w:hint="cs"/>
          <w:cs/>
        </w:rPr>
        <w:t xml:space="preserve"> ช่องที่ใช้พิมพ์สำหรับค้นหา </w:t>
      </w:r>
      <w:r w:rsidR="00C924F6">
        <w:rPr>
          <w:cs/>
        </w:rPr>
        <w:br/>
      </w:r>
      <w:r w:rsidRPr="00264811">
        <w:rPr>
          <w:rFonts w:hint="cs"/>
          <w:cs/>
        </w:rPr>
        <w:t>ขนาดตัวอักษร สี และรูปภาพ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เป็นต้น</w:t>
      </w:r>
    </w:p>
    <w:p w14:paraId="38ACD611" w14:textId="5F4F3555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>การออกแบบหน้าจอสำหรับ</w:t>
      </w:r>
      <w:r w:rsidR="00C924F6" w:rsidRPr="00C924F6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C924F6" w:rsidRPr="00C924F6">
        <w:t>K-Means)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จะเน้นในแพลตฟอร์ม</w:t>
      </w:r>
      <w:r w:rsidR="00C924F6">
        <w:rPr>
          <w:rFonts w:hint="cs"/>
          <w:cs/>
        </w:rPr>
        <w:t>เว็บแอพลิเคชัน</w:t>
      </w:r>
      <w:r w:rsidRPr="00264811">
        <w:rPr>
          <w:rFonts w:hint="cs"/>
          <w:cs/>
        </w:rPr>
        <w:t xml:space="preserve">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345D1488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1" w:name="_Toc130463850"/>
      <w:r>
        <w:rPr>
          <w:rFonts w:hint="cs"/>
          <w:cs/>
        </w:rPr>
        <w:t>หน้าแรก</w:t>
      </w:r>
      <w:bookmarkEnd w:id="91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88507F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4D213906" w:rsidR="00925BF0" w:rsidRDefault="00925BF0" w:rsidP="0088507F">
      <w:pPr>
        <w:spacing w:line="276" w:lineRule="auto"/>
        <w:rPr>
          <w:rFonts w:hint="cs"/>
        </w:rPr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  <w:r w:rsidR="00593184">
        <w:rPr>
          <w:rFonts w:hint="cs"/>
          <w:cs/>
        </w:rPr>
        <w:t>คลึงกับความสนใจของผู้ใช้</w:t>
      </w:r>
    </w:p>
    <w:p w14:paraId="338BA9AD" w14:textId="5AD850D2" w:rsidR="00CC473B" w:rsidRDefault="00925BF0" w:rsidP="0088507F">
      <w:pPr>
        <w:spacing w:line="276" w:lineRule="auto"/>
        <w:rPr>
          <w:rFonts w:hint="cs"/>
          <w:cs/>
        </w:rPr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5C34B93B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2" w:name="_Toc130463851"/>
      <w:r>
        <w:rPr>
          <w:rFonts w:hint="cs"/>
          <w:cs/>
        </w:rPr>
        <w:t>หน้าเกี่ยวกับ</w:t>
      </w:r>
      <w:bookmarkEnd w:id="92"/>
    </w:p>
    <w:p w14:paraId="44ABC441" w14:textId="77777777" w:rsidR="006F1E8A" w:rsidRPr="006F1E8A" w:rsidRDefault="006F1E8A" w:rsidP="006F1E8A">
      <w:pPr>
        <w:rPr>
          <w:rFonts w:hint="cs"/>
        </w:rPr>
      </w:pPr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025889">
      <w:pPr>
        <w:spacing w:line="276" w:lineRule="auto"/>
      </w:pPr>
    </w:p>
    <w:p w14:paraId="6F6BAC67" w14:textId="035AF542" w:rsidR="005E14F9" w:rsidRDefault="005E14F9" w:rsidP="00025889">
      <w:pPr>
        <w:spacing w:line="276" w:lineRule="auto"/>
      </w:pP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733F8CFE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3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3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71D1C70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แสดงรายชื่อบริษัทที่อย</w:t>
      </w:r>
      <w:r w:rsidR="006D439F">
        <w:rPr>
          <w:rFonts w:hint="cs"/>
          <w:cs/>
        </w:rPr>
        <w:t>ู่</w:t>
      </w:r>
      <w:r w:rsidR="00C76F67">
        <w:rPr>
          <w:rFonts w:hint="cs"/>
          <w:cs/>
        </w:rPr>
        <w:t>ในกลุ่มที่เลือกดูทั้งหมดและสามารถคลิกเพื่อ</w:t>
      </w:r>
      <w:r w:rsidR="00956E2C">
        <w:rPr>
          <w:rFonts w:hint="cs"/>
          <w:cs/>
        </w:rPr>
        <w:t>ดู</w:t>
      </w:r>
      <w:r w:rsidR="00C76F67">
        <w:rPr>
          <w:rFonts w:hint="cs"/>
          <w:cs/>
        </w:rPr>
        <w:t>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448FD645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4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12BDAB00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5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5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76230FE9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16C9498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6" w:name="_Toc130463855"/>
      <w:r w:rsidRPr="00264811">
        <w:rPr>
          <w:rFonts w:hint="cs"/>
          <w:cs/>
        </w:rPr>
        <w:t>หน้าแสดงข้อมูลบริษัท</w:t>
      </w:r>
      <w:bookmarkEnd w:id="96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7" w:name="_Toc13046406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7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0A6C723E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8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8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BC22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9" w:name="_Toc104142072"/>
      <w:bookmarkStart w:id="100" w:name="_Toc104294414"/>
      <w:bookmarkStart w:id="101" w:name="_Toc13046406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9"/>
      <w:bookmarkEnd w:id="100"/>
      <w:bookmarkEnd w:id="101"/>
      <w:r>
        <w:br/>
      </w:r>
    </w:p>
    <w:p w14:paraId="47163723" w14:textId="46A73CF1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</w:t>
      </w:r>
      <w:r w:rsidR="00400EF9" w:rsidRPr="00400EF9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00EF9" w:rsidRPr="00400EF9">
        <w:t>K-Means)</w:t>
      </w:r>
      <w:r w:rsidRPr="00264811">
        <w:rPr>
          <w:rFonts w:hint="cs"/>
          <w:cs/>
        </w:rPr>
        <w:t xml:space="preserve"> มีขั้นตอนการทำงานดังนี้</w:t>
      </w:r>
    </w:p>
    <w:p w14:paraId="3A67ECEB" w14:textId="6054E9FB" w:rsidR="00C74477" w:rsidRPr="00C74477" w:rsidRDefault="00862C1F" w:rsidP="00025889">
      <w:pPr>
        <w:pStyle w:val="Heading2"/>
        <w:spacing w:line="276" w:lineRule="auto"/>
      </w:pPr>
      <w:bookmarkStart w:id="102" w:name="_Toc13046406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2"/>
    </w:p>
    <w:p w14:paraId="7079D0E1" w14:textId="247848FD" w:rsidR="00862C1F" w:rsidRDefault="00376599" w:rsidP="00025889">
      <w:pPr>
        <w:pStyle w:val="Style1"/>
        <w:spacing w:line="276" w:lineRule="auto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025889">
      <w:pPr>
        <w:pStyle w:val="Style1"/>
        <w:spacing w:line="276" w:lineRule="auto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025889">
      <w:pPr>
        <w:pStyle w:val="Style1"/>
        <w:spacing w:line="276" w:lineRule="auto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025889">
      <w:pPr>
        <w:pStyle w:val="Style1"/>
        <w:spacing w:line="276" w:lineRule="auto"/>
        <w:ind w:firstLine="0"/>
      </w:pPr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A0BF301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1CD4A328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15F006FC" w:rsidR="00C70295" w:rsidRDefault="00400EF9" w:rsidP="00025889">
      <w:pPr>
        <w:pStyle w:val="Style1"/>
        <w:spacing w:line="276" w:lineRule="auto"/>
        <w:ind w:left="360"/>
      </w:pPr>
      <w:r>
        <w:rPr>
          <w:rFonts w:hint="cs"/>
          <w:cs/>
        </w:rPr>
        <w:t>การเลือก</w:t>
      </w:r>
      <w:r w:rsidR="00C70295" w:rsidRPr="00264811">
        <w:rPr>
          <w:rFonts w:hint="cs"/>
        </w:rPr>
        <w:t xml:space="preserve"> Engine </w:t>
      </w:r>
      <w:r w:rsidR="00C70295"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="00C70295" w:rsidRPr="00264811">
        <w:rPr>
          <w:rFonts w:hint="cs"/>
        </w:rPr>
        <w:t xml:space="preserve">Engine </w:t>
      </w:r>
      <w:r w:rsidR="00C70295" w:rsidRPr="00264811">
        <w:rPr>
          <w:rFonts w:hint="cs"/>
          <w:cs/>
        </w:rPr>
        <w:t xml:space="preserve">มาทดสอบด้วยกันจำนวน </w:t>
      </w:r>
      <w:r w:rsidR="00C70295" w:rsidRPr="00264811">
        <w:rPr>
          <w:rFonts w:hint="cs"/>
        </w:rPr>
        <w:t xml:space="preserve">3 </w:t>
      </w:r>
      <w:r w:rsidR="00C70295"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7ADF2F5A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lastRenderedPageBreak/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</w:t>
      </w:r>
      <w:r w:rsidR="0074091F">
        <w:rPr>
          <w:rFonts w:hint="cs"/>
          <w:cs/>
        </w:rPr>
        <w:t>จากนั้น</w:t>
      </w:r>
      <w:r w:rsidRPr="00264811">
        <w:rPr>
          <w:rFonts w:hint="cs"/>
          <w:cs/>
        </w:rPr>
        <w:t>ใช้</w:t>
      </w:r>
      <w:r w:rsidR="0074091F">
        <w:t xml:space="preserve"> Engine </w:t>
      </w:r>
      <w:r w:rsidR="0074091F">
        <w:rPr>
          <w:rFonts w:hint="cs"/>
          <w:cs/>
        </w:rPr>
        <w:t>ใน</w:t>
      </w:r>
      <w:r w:rsidRPr="00264811">
        <w:rPr>
          <w:rFonts w:hint="cs"/>
          <w:cs/>
        </w:rPr>
        <w:t xml:space="preserve">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="007402FC">
        <w:rPr>
          <w:rFonts w:hint="cs"/>
          <w:cs/>
        </w:rPr>
        <w:t>เพื่อ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5D0174BE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7"/>
      <w:r w:rsidRPr="00264811">
        <w:rPr>
          <w:rFonts w:hint="cs"/>
          <w:cs/>
        </w:rPr>
        <w:t>ตัวอย่างข้อมูลต้นฉบับ</w:t>
      </w:r>
      <w:bookmarkEnd w:id="103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756BC700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4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4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52D7F4DA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5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6A421F56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6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6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02A63AC3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 xml:space="preserve">ตาราง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7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80"/>
        <w:gridCol w:w="1838"/>
        <w:gridCol w:w="1825"/>
        <w:gridCol w:w="1621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7E9E83A9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 xml:space="preserve">ตาราง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8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5C500B2A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</w:t>
      </w:r>
      <w:r w:rsidR="001115DB">
        <w:rPr>
          <w:rFonts w:hint="cs"/>
          <w:cs/>
        </w:rPr>
        <w:t>มี</w:t>
      </w:r>
      <w:r w:rsidRPr="00264811">
        <w:rPr>
          <w:rFonts w:hint="cs"/>
          <w:cs/>
        </w:rPr>
        <w:t xml:space="preserve">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="0035484C">
        <w:t>3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2F239554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9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EA4DD99" w:rsidR="00944876" w:rsidRDefault="00944876" w:rsidP="00FA1E80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</w:t>
      </w:r>
      <w:r w:rsidR="00FA1E80">
        <w:rPr>
          <w:rFonts w:hint="cs"/>
          <w:cs/>
        </w:rPr>
        <w:t>หา</w:t>
      </w:r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45C88E44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10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10"/>
    </w:p>
    <w:p w14:paraId="30A29956" w14:textId="2B53D558" w:rsidR="00DE64E6" w:rsidRDefault="00DE64E6" w:rsidP="00025889">
      <w:pPr>
        <w:spacing w:line="276" w:lineRule="auto"/>
      </w:pPr>
    </w:p>
    <w:p w14:paraId="4A2C523B" w14:textId="35D60482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="00FA1E80">
        <w:rPr>
          <w:cs/>
        </w:rPr>
        <w:br/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0AE8DF9C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1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1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576CFC9E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="00C66866">
        <w:t>42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59AA966B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2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2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7FED169E" w:rsidR="00154B54" w:rsidRPr="00264811" w:rsidRDefault="00154B54" w:rsidP="000D17D9">
      <w:pPr>
        <w:spacing w:line="276" w:lineRule="auto"/>
        <w:jc w:val="thaiDistribute"/>
      </w:pPr>
      <w:r w:rsidRPr="00264811">
        <w:rPr>
          <w:rFonts w:hint="cs"/>
          <w:cs/>
        </w:rPr>
        <w:t>จากนั้นทำการทดลองจัดกลุ่มข้อม</w:t>
      </w:r>
      <w:r w:rsidR="0032047B">
        <w:rPr>
          <w:rFonts w:hint="cs"/>
          <w:cs/>
        </w:rPr>
        <w:t>ู</w:t>
      </w:r>
      <w:r w:rsidRPr="00264811">
        <w:rPr>
          <w:rFonts w:hint="cs"/>
          <w:cs/>
        </w:rPr>
        <w:t>ลด้วยจำนวนกลุ่มที่แตกต่างกันแต่ข้อมูลเดียวกัน ทำการทดลองจัดกลุ่ม</w:t>
      </w:r>
      <w:r w:rsidR="00C66866">
        <w:rPr>
          <w:rFonts w:hint="cs"/>
          <w:cs/>
        </w:rPr>
        <w:t>ด้วย</w:t>
      </w:r>
      <w:r w:rsidRPr="00264811">
        <w:rPr>
          <w:rFonts w:hint="cs"/>
          <w:cs/>
        </w:rPr>
        <w:t xml:space="preserve">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</w:t>
      </w:r>
      <w:r w:rsidR="00C66866">
        <w:rPr>
          <w:rFonts w:hint="cs"/>
          <w:cs/>
        </w:rPr>
        <w:t>รณี</w:t>
      </w:r>
      <w:r w:rsidRPr="00264811">
        <w:rPr>
          <w:rFonts w:hint="cs"/>
          <w:cs/>
        </w:rPr>
        <w:t>ได้ดังนี้</w:t>
      </w:r>
    </w:p>
    <w:p w14:paraId="16B38C4B" w14:textId="57BC50C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251E8C7C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พบว่าขอบเขตของข้อมูลค่อนข้างแคบและเนื้อหาบางส่วนจะปนอยู่ในกลุ่มอื่น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ๆ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ที่มีใกล้กัน</w:t>
      </w:r>
    </w:p>
    <w:p w14:paraId="55E985B7" w14:textId="1F08BD21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ะปนกันน้อยมากและไม่มีกลุ่มที่มีเนื้อหาซ้ำกัน</w:t>
      </w:r>
    </w:p>
    <w:p w14:paraId="336710D9" w14:textId="60F0A05C" w:rsidR="00154B54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58082347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3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184EB5A5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4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69D0AB77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5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397F756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6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6"/>
    </w:p>
    <w:p w14:paraId="32695E11" w14:textId="20288F29" w:rsidR="00B21F2A" w:rsidRDefault="00B21F2A" w:rsidP="00025889">
      <w:pPr>
        <w:spacing w:line="276" w:lineRule="auto"/>
      </w:pPr>
    </w:p>
    <w:p w14:paraId="4589F97F" w14:textId="5935636A" w:rsidR="006D439F" w:rsidRDefault="000E71EF" w:rsidP="006D439F">
      <w:pPr>
        <w:spacing w:line="276" w:lineRule="auto"/>
        <w:ind w:firstLine="720"/>
        <w:jc w:val="thaiDistribute"/>
        <w:rPr>
          <w:rFonts w:hint="cs"/>
        </w:rPr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209C6070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7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2CBB2E6A" w:rsidR="000E71EF" w:rsidRDefault="000E71EF" w:rsidP="006D439F">
            <w:pPr>
              <w:pStyle w:val="ListParagraph"/>
              <w:numPr>
                <w:ilvl w:val="0"/>
                <w:numId w:val="18"/>
              </w:numPr>
              <w:spacing w:line="276" w:lineRule="auto"/>
              <w:rPr>
                <w:rFonts w:hint="cs"/>
              </w:r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8BBD58D" w:rsidR="000E71EF" w:rsidRDefault="006D439F" w:rsidP="00025889">
      <w:pPr>
        <w:spacing w:line="276" w:lineRule="auto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>17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6D439F" w:rsidRPr="000E71EF" w14:paraId="202E9545" w14:textId="77777777" w:rsidTr="00C702C1">
        <w:tc>
          <w:tcPr>
            <w:tcW w:w="1413" w:type="dxa"/>
          </w:tcPr>
          <w:p w14:paraId="21C8FFE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</w:tcPr>
          <w:p w14:paraId="370D95C3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</w:tcPr>
          <w:p w14:paraId="1F371BB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6D439F" w14:paraId="1BDAF308" w14:textId="77777777" w:rsidTr="00C702C1">
        <w:tc>
          <w:tcPr>
            <w:tcW w:w="1413" w:type="dxa"/>
          </w:tcPr>
          <w:p w14:paraId="3621397B" w14:textId="77777777" w:rsidR="006D439F" w:rsidRDefault="006D439F" w:rsidP="00C702C1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</w:tcPr>
          <w:p w14:paraId="33A6ED1D" w14:textId="77777777" w:rsidR="006D439F" w:rsidRDefault="006D439F" w:rsidP="00C702C1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</w:tcPr>
          <w:p w14:paraId="25E34BAD" w14:textId="77777777" w:rsidR="006D439F" w:rsidRDefault="006D439F" w:rsidP="00C702C1">
            <w:pPr>
              <w:spacing w:line="276" w:lineRule="auto"/>
              <w:jc w:val="center"/>
            </w:pPr>
            <w:r>
              <w:t>469.43</w:t>
            </w:r>
            <w:r>
              <w:rPr>
                <w:rFonts w:hint="cs"/>
                <w:cs/>
              </w:rPr>
              <w:t xml:space="preserve"> รายการ</w:t>
            </w:r>
          </w:p>
        </w:tc>
      </w:tr>
    </w:tbl>
    <w:p w14:paraId="2C0A4A16" w14:textId="77777777" w:rsidR="006D439F" w:rsidRPr="006D439F" w:rsidRDefault="006D439F" w:rsidP="00025889">
      <w:pPr>
        <w:spacing w:line="276" w:lineRule="auto"/>
        <w:rPr>
          <w:rFonts w:hint="cs"/>
          <w:b/>
          <w:bCs/>
        </w:rPr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058CA497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8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8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21667DCF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กลุ่มนั้นจะเห็นได้ว่าขอบเขตของข้อมูลนั้น</w:t>
      </w:r>
      <w:r w:rsidR="00C66866">
        <w:rPr>
          <w:rFonts w:hint="cs"/>
          <w:cs/>
        </w:rPr>
        <w:t>แคบ</w:t>
      </w:r>
      <w:r w:rsidRPr="00264811">
        <w:rPr>
          <w:rFonts w:hint="cs"/>
          <w:cs/>
        </w:rPr>
        <w:t xml:space="preserve">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FCFC293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C66866">
        <w:t>47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1A53E9C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จากการทดลองสุ่มเรียกข้อมูลหลาย ๆ ครั้งพบว่าจำนวนของการจัดกลุ่มที่มีค่าข้อมูล</w:t>
      </w:r>
      <w:r w:rsidR="00C66866">
        <w:br/>
      </w:r>
      <w:r w:rsidRPr="00264811">
        <w:rPr>
          <w:rFonts w:hint="cs"/>
          <w:cs/>
        </w:rPr>
        <w:t xml:space="preserve">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</w:t>
      </w:r>
      <w:r w:rsidR="007C2314">
        <w:rPr>
          <w:rFonts w:hint="cs"/>
          <w:cs/>
        </w:rPr>
        <w:t>่</w:t>
      </w:r>
      <w:r w:rsidRPr="00264811">
        <w:rPr>
          <w:rFonts w:hint="cs"/>
          <w:cs/>
        </w:rPr>
        <w:t>งอยู่ในระดับที่รับได้ และเมื่อทำการแบ่งกลุ่มข้อม</w:t>
      </w:r>
      <w:r w:rsidR="00C91F32">
        <w:rPr>
          <w:rFonts w:hint="cs"/>
          <w:cs/>
        </w:rPr>
        <w:t>ู</w:t>
      </w:r>
      <w:r w:rsidRPr="00264811">
        <w:rPr>
          <w:rFonts w:hint="cs"/>
          <w:cs/>
        </w:rPr>
        <w:t>ลเรียบร้อยแล้ว</w:t>
      </w:r>
      <w:r w:rsidR="00BF4D5C">
        <w:rPr>
          <w:rFonts w:hint="cs"/>
          <w:cs/>
        </w:rPr>
        <w:t>จึง</w:t>
      </w:r>
      <w:r w:rsidRPr="00264811">
        <w:rPr>
          <w:rFonts w:hint="cs"/>
          <w:cs/>
        </w:rPr>
        <w:t xml:space="preserve">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7A3A2BF4" w14:textId="77777777" w:rsidR="008971A6" w:rsidRDefault="008971A6" w:rsidP="00025889">
      <w:pPr>
        <w:spacing w:line="276" w:lineRule="auto"/>
        <w:ind w:firstLine="720"/>
        <w:jc w:val="thaiDistribute"/>
      </w:pPr>
    </w:p>
    <w:p w14:paraId="546F7502" w14:textId="77777777" w:rsidR="008971A6" w:rsidRDefault="008971A6" w:rsidP="00025889">
      <w:pPr>
        <w:spacing w:line="276" w:lineRule="auto"/>
        <w:ind w:firstLine="720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088CC98E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="00BC73C1">
        <w:rPr>
          <w:cs/>
        </w:rPr>
        <w:br/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กลุ่มดังนั้นเพื่อให้การแสดงผลในหน้าเว็บไซต์และให้การเรียกกลุ่มง</w:t>
      </w:r>
      <w:r w:rsidR="00D71D27">
        <w:rPr>
          <w:rFonts w:hint="cs"/>
          <w:cs/>
        </w:rPr>
        <w:t>่าย</w:t>
      </w:r>
      <w:r w:rsidRPr="00264811">
        <w:rPr>
          <w:rFonts w:hint="cs"/>
          <w:cs/>
        </w:rPr>
        <w:t>ขึ้น</w:t>
      </w:r>
      <w:r w:rsidR="00D71D2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C2617">
        <w:rPr>
          <w:rFonts w:hint="cs"/>
          <w:cs/>
        </w:rPr>
        <w:t xml:space="preserve"> 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6C6D5856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และตรวจดูว่าควรจะได้ชื่อกลุ่มเป็นประเภทงานไหน</w:t>
      </w:r>
    </w:p>
    <w:p w14:paraId="54CD0FA1" w14:textId="77777777" w:rsidR="009E58E3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1DCFA07E" w14:textId="77777777" w:rsidR="008C2617" w:rsidRPr="00264811" w:rsidRDefault="008C2617" w:rsidP="00025889">
      <w:pPr>
        <w:spacing w:line="276" w:lineRule="auto"/>
        <w:ind w:firstLine="720"/>
        <w:rPr>
          <w:rFonts w:hint="cs"/>
        </w:rPr>
      </w:pP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3708C777" w14:textId="77777777" w:rsidR="008C2617" w:rsidRDefault="008C2617" w:rsidP="008C2617">
      <w:pPr>
        <w:spacing w:line="276" w:lineRule="auto"/>
        <w:jc w:val="thaiDistribute"/>
        <w:rPr>
          <w:rFonts w:hint="cs"/>
        </w:rPr>
      </w:pP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9" w:name="_Toc13046406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9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66B6F9FA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20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20"/>
    </w:p>
    <w:p w14:paraId="18C58FC7" w14:textId="5353A132" w:rsidR="008C2617" w:rsidRDefault="008C2617">
      <w:pPr>
        <w:rPr>
          <w:cs/>
        </w:rPr>
      </w:pPr>
      <w:r>
        <w:rPr>
          <w:cs/>
        </w:rPr>
        <w:br w:type="page"/>
      </w:r>
    </w:p>
    <w:p w14:paraId="1059AB60" w14:textId="19E59D05" w:rsidR="00036788" w:rsidRDefault="00036788" w:rsidP="00025889">
      <w:pPr>
        <w:spacing w:line="276" w:lineRule="auto"/>
      </w:pPr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42E73858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1"/>
      <w:r>
        <w:rPr>
          <w:rFonts w:hint="cs"/>
          <w:cs/>
        </w:rPr>
        <w:t>ค้นหาบริษัท</w:t>
      </w:r>
      <w:bookmarkEnd w:id="121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17462B43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2"/>
      <w:r>
        <w:rPr>
          <w:rFonts w:hint="cs"/>
          <w:cs/>
        </w:rPr>
        <w:t>หน้าแสดงผลลัพธ์การค้นหา</w:t>
      </w:r>
      <w:bookmarkEnd w:id="122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lastRenderedPageBreak/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1385F3B9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3"/>
      <w:r>
        <w:rPr>
          <w:rFonts w:hint="cs"/>
          <w:cs/>
        </w:rPr>
        <w:t>หน้าเกี่ยวกับ</w:t>
      </w:r>
      <w:bookmarkEnd w:id="123"/>
    </w:p>
    <w:p w14:paraId="6C896BB6" w14:textId="6EF616A2" w:rsidR="004A25C7" w:rsidRDefault="004A25C7" w:rsidP="00025889">
      <w:pPr>
        <w:spacing w:line="276" w:lineRule="auto"/>
      </w:pPr>
    </w:p>
    <w:p w14:paraId="32ED31A2" w14:textId="39E2BE39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>แสดงข้อมูลเกี่ยวกับระบบและการทำงาน</w:t>
      </w:r>
    </w:p>
    <w:p w14:paraId="7C0AF0D4" w14:textId="77777777" w:rsidR="00FE5816" w:rsidRDefault="00FE5816" w:rsidP="00025889">
      <w:pPr>
        <w:spacing w:line="276" w:lineRule="auto"/>
        <w:rPr>
          <w:rFonts w:hint="cs"/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66CD84A7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4"/>
      <w:r>
        <w:rPr>
          <w:rFonts w:hint="cs"/>
          <w:cs/>
        </w:rPr>
        <w:t>หน้าแสดงรายชื่อบริษัททั้งหมด</w:t>
      </w:r>
      <w:bookmarkEnd w:id="124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37468F0E" w14:textId="77777777" w:rsidR="008C2617" w:rsidRDefault="008C2617" w:rsidP="00025889">
      <w:pPr>
        <w:spacing w:line="276" w:lineRule="auto"/>
        <w:rPr>
          <w:rFonts w:hint="cs"/>
        </w:rPr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lastRenderedPageBreak/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1C4516F9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5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2B730031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6" w:name="_Toc130463876"/>
      <w:r w:rsidRPr="00264811">
        <w:rPr>
          <w:rFonts w:hint="cs"/>
          <w:cs/>
        </w:rPr>
        <w:t>หน้ารายละเอียดบริษัท</w:t>
      </w:r>
      <w:bookmarkEnd w:id="126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7" w:name="_Toc130464069"/>
      <w:r>
        <w:lastRenderedPageBreak/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7"/>
    </w:p>
    <w:p w14:paraId="14D41105" w14:textId="48D3A201" w:rsidR="004A25C7" w:rsidRDefault="00F72DED" w:rsidP="00025889">
      <w:pPr>
        <w:spacing w:line="276" w:lineRule="auto"/>
        <w:ind w:firstLine="720"/>
        <w:jc w:val="thaiDistribute"/>
        <w:rPr>
          <w:rFonts w:hint="cs"/>
        </w:rPr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 xml:space="preserve">เข้าใกล้ 1 แสดงว่าประโยคนั้นมีความคล้ายคลึงกับข้อมูลบริษัทในกลุ่มนั้นมากดังภาพที่ </w:t>
      </w:r>
      <w:r w:rsidR="008C2617">
        <w:t>55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769F03E9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8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8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2D121B8A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05A6E936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9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9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3E1F5F63" w:rsidR="00BC2219" w:rsidRDefault="009858AA" w:rsidP="00025889">
      <w:pPr>
        <w:pStyle w:val="Caption"/>
        <w:spacing w:line="276" w:lineRule="auto"/>
        <w:rPr>
          <w:cs/>
        </w:rPr>
        <w:sectPr w:rsidR="00BC2219" w:rsidSect="00BC2219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30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30"/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1" w:name="_Toc104142076"/>
      <w:bookmarkStart w:id="132" w:name="_Toc104294418"/>
      <w:bookmarkStart w:id="133" w:name="_Toc13046407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1"/>
      <w:bookmarkEnd w:id="132"/>
      <w:bookmarkEnd w:id="133"/>
    </w:p>
    <w:p w14:paraId="3754BA43" w14:textId="77777777" w:rsidR="00307F65" w:rsidRDefault="00307F65" w:rsidP="00025889">
      <w:pPr>
        <w:spacing w:line="276" w:lineRule="auto"/>
      </w:pPr>
    </w:p>
    <w:p w14:paraId="1A0F572D" w14:textId="6190F95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</w:t>
      </w:r>
      <w:r w:rsidR="00B652D8" w:rsidRPr="00B652D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B652D8" w:rsidRPr="00B652D8">
        <w:t>K-Means)</w:t>
      </w:r>
      <w:r w:rsidRPr="00264811">
        <w:rPr>
          <w:rFonts w:hint="cs"/>
          <w:cs/>
        </w:rPr>
        <w:t xml:space="preserve">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4" w:name="_Toc130464071"/>
      <w:r>
        <w:t>5.1</w:t>
      </w:r>
      <w:r>
        <w:rPr>
          <w:cs/>
        </w:rPr>
        <w:t xml:space="preserve"> สรุปผลการดำเนินงาน</w:t>
      </w:r>
      <w:bookmarkEnd w:id="134"/>
      <w:r>
        <w:rPr>
          <w:cs/>
        </w:rPr>
        <w:t xml:space="preserve"> </w:t>
      </w:r>
    </w:p>
    <w:p w14:paraId="250D899C" w14:textId="702589BA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1FC98B7F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025889">
      <w:pPr>
        <w:spacing w:line="276" w:lineRule="auto"/>
      </w:pP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5" w:name="_Toc13046407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5"/>
      <w:r>
        <w:rPr>
          <w:cs/>
        </w:rPr>
        <w:t xml:space="preserve"> </w:t>
      </w:r>
    </w:p>
    <w:p w14:paraId="7769A4E1" w14:textId="25D86BE4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4AC7E654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>ข้อมูลใหม่แล้วต้องทำการตั้ง</w:t>
      </w:r>
      <w:r w:rsidR="001B6CBF">
        <w:rPr>
          <w:rFonts w:hint="cs"/>
          <w:cs/>
        </w:rPr>
        <w:t>ชื่อ</w:t>
      </w:r>
      <w:r w:rsidR="00467F9D" w:rsidRPr="00264811">
        <w:rPr>
          <w:rFonts w:hint="cs"/>
          <w:cs/>
        </w:rPr>
        <w:t xml:space="preserve">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14574795" w:rsidR="00467F9D" w:rsidRDefault="00467F9D" w:rsidP="00025889">
      <w:pPr>
        <w:pStyle w:val="Style1"/>
        <w:spacing w:line="276" w:lineRule="auto"/>
        <w:rPr>
          <w:rFonts w:hint="cs"/>
          <w:cs/>
        </w:rPr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</w:t>
      </w:r>
      <w:r w:rsidR="006B1DAE">
        <w:rPr>
          <w:rFonts w:hint="cs"/>
          <w:cs/>
        </w:rPr>
        <w:t xml:space="preserve"> </w:t>
      </w:r>
      <w:r w:rsidR="006B1DAE">
        <w:t>“</w:t>
      </w:r>
      <w:r w:rsidRPr="00264811">
        <w:rPr>
          <w:rFonts w:hint="cs"/>
          <w:cs/>
        </w:rPr>
        <w:t>แอปพลิเคชัน</w:t>
      </w:r>
      <w:r w:rsidR="006B1DAE">
        <w:t>”</w:t>
      </w:r>
      <w:r w:rsidRPr="00264811">
        <w:rPr>
          <w:rFonts w:hint="cs"/>
          <w:cs/>
        </w:rPr>
        <w:t xml:space="preserve"> </w:t>
      </w:r>
      <w:r w:rsidR="008742FC">
        <w:rPr>
          <w:rFonts w:hint="cs"/>
          <w:cs/>
        </w:rPr>
        <w:t>ที่สะกดถูกต้อง</w:t>
      </w:r>
      <w:r w:rsidRPr="00264811">
        <w:rPr>
          <w:rFonts w:hint="cs"/>
          <w:cs/>
        </w:rPr>
        <w:t xml:space="preserve">อาจจะอยู่คนละกลุ่มกับประโยคที่มีคำว่า </w:t>
      </w:r>
      <w:r w:rsidR="006B1DAE">
        <w:t>“</w:t>
      </w:r>
      <w:r w:rsidRPr="00264811">
        <w:rPr>
          <w:rFonts w:hint="cs"/>
          <w:cs/>
        </w:rPr>
        <w:t>แอ</w:t>
      </w:r>
      <w:r w:rsidR="006B1DAE">
        <w:rPr>
          <w:rFonts w:hint="cs"/>
          <w:cs/>
        </w:rPr>
        <w:t>พ</w:t>
      </w:r>
      <w:r w:rsidRPr="00264811">
        <w:rPr>
          <w:rFonts w:hint="cs"/>
          <w:cs/>
        </w:rPr>
        <w:t>พลิเคชั</w:t>
      </w:r>
      <w:r w:rsidR="006B1DAE">
        <w:rPr>
          <w:rFonts w:hint="cs"/>
          <w:cs/>
        </w:rPr>
        <w:t>่</w:t>
      </w:r>
      <w:r w:rsidRPr="00264811">
        <w:rPr>
          <w:rFonts w:hint="cs"/>
          <w:cs/>
        </w:rPr>
        <w:t>น</w:t>
      </w:r>
      <w:r w:rsidR="006B1DAE">
        <w:t xml:space="preserve">” </w:t>
      </w:r>
      <w:r w:rsidR="006B1DAE">
        <w:rPr>
          <w:rFonts w:hint="cs"/>
          <w:cs/>
        </w:rPr>
        <w:t>ที่</w:t>
      </w:r>
      <w:r w:rsidR="005345DE">
        <w:rPr>
          <w:rFonts w:hint="cs"/>
          <w:cs/>
        </w:rPr>
        <w:t>มี</w:t>
      </w:r>
      <w:r w:rsidR="006B1DAE">
        <w:rPr>
          <w:rFonts w:hint="cs"/>
          <w:cs/>
        </w:rPr>
        <w:t>การสะกดผิด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6" w:name="_Toc13046407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6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7" w:name="_Toc13046407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7"/>
    </w:p>
    <w:p w14:paraId="4435A681" w14:textId="1F6CED2D" w:rsidR="00ED0490" w:rsidRPr="00342A33" w:rsidRDefault="00ED0490" w:rsidP="00342A33">
      <w:pPr>
        <w:spacing w:line="276" w:lineRule="auto"/>
        <w:jc w:val="thaiDistribute"/>
        <w:rPr>
          <w:rFonts w:hint="cs"/>
        </w:rPr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="00434730" w:rsidRPr="00434730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34730" w:rsidRPr="00434730">
        <w:t xml:space="preserve">K-Means) </w:t>
      </w:r>
      <w:r>
        <w:rPr>
          <w:rFonts w:hint="cs"/>
          <w:cs/>
        </w:rPr>
        <w:t>(</w:t>
      </w:r>
      <w:r w:rsidR="009711DE" w:rsidRPr="009711DE">
        <w:t xml:space="preserve">Computer Internship Recommendation System With </w:t>
      </w:r>
      <w:r w:rsidR="009711DE">
        <w:rPr>
          <w:cs/>
        </w:rPr>
        <w:br/>
      </w:r>
      <w:r w:rsidR="009711DE" w:rsidRPr="009711DE">
        <w:t>K-Means Clustering</w:t>
      </w:r>
      <w:r>
        <w:rPr>
          <w:rFonts w:hint="cs"/>
          <w:cs/>
        </w:rPr>
        <w:t>) สามารถสรุปผลได้ดังนี้</w:t>
      </w: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2A73D6BA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="00691708" w:rsidRPr="0069170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691708" w:rsidRPr="00691708">
        <w:t>K-Means)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lastRenderedPageBreak/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095285FA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8" w:name="_Toc130463776"/>
      <w:r>
        <w:rPr>
          <w:rFonts w:hint="cs"/>
          <w:cs/>
        </w:rPr>
        <w:t>แสดงจำนวนค่าเฉลี่ยความพึงพอใจต่อระบบ</w:t>
      </w:r>
      <w:bookmarkEnd w:id="13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25"/>
        <w:gridCol w:w="425"/>
        <w:gridCol w:w="426"/>
        <w:gridCol w:w="425"/>
        <w:gridCol w:w="433"/>
        <w:gridCol w:w="1002"/>
        <w:gridCol w:w="1426"/>
      </w:tblGrid>
      <w:tr w:rsidR="00606C71" w:rsidRPr="004620AF" w14:paraId="266ACD4D" w14:textId="40D4015A" w:rsidTr="009B2B79">
        <w:trPr>
          <w:jc w:val="center"/>
        </w:trPr>
        <w:tc>
          <w:tcPr>
            <w:tcW w:w="4248" w:type="dxa"/>
            <w:vMerge w:val="restart"/>
            <w:vAlign w:val="center"/>
          </w:tcPr>
          <w:p w14:paraId="189A6830" w14:textId="7B08204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606C71" w:rsidRPr="00DF068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606C71" w:rsidRPr="004620AF" w14:paraId="086DEABA" w14:textId="0820EF81" w:rsidTr="009B2B79">
        <w:trPr>
          <w:jc w:val="center"/>
        </w:trPr>
        <w:tc>
          <w:tcPr>
            <w:tcW w:w="4248" w:type="dxa"/>
            <w:vMerge/>
            <w:vAlign w:val="center"/>
          </w:tcPr>
          <w:p w14:paraId="079919BE" w14:textId="77777777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71EA1DF6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</w:t>
            </w:r>
            <w:r w:rsidR="00342A33">
              <w:rPr>
                <w:cs/>
              </w:rPr>
              <w:br/>
            </w:r>
            <w:r w:rsidRPr="00B303FE">
              <w:rPr>
                <w:cs/>
              </w:rPr>
              <w:t>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2F8143BF" w14:textId="3E263FDF" w:rsidR="004F5405" w:rsidRPr="00342A33" w:rsidRDefault="004F5405" w:rsidP="00342A33">
      <w:pPr>
        <w:spacing w:line="276" w:lineRule="auto"/>
        <w:ind w:firstLine="720"/>
        <w:jc w:val="thaiDistribute"/>
        <w:rPr>
          <w:rFonts w:hint="cs"/>
        </w:rPr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พบว่าผู้ใช้มีความพึ่งพอใจต่อ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D062C15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ได้ดังนี้</w:t>
      </w:r>
    </w:p>
    <w:p w14:paraId="33A67ABD" w14:textId="2763EB08" w:rsidR="009B2B79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ควรจะมีฟังก์ชันที่ให้เลือกจังหวัดว่าเราอยากลงของจังหวัดไหน เพราะบางคนอยากทำงานใกล้</w:t>
      </w:r>
      <w:r>
        <w:t xml:space="preserve"> </w:t>
      </w:r>
      <w:r w:rsidRPr="00342A33">
        <w:rPr>
          <w:cs/>
        </w:rPr>
        <w:t>ๆ</w:t>
      </w:r>
      <w:r>
        <w:t xml:space="preserve"> </w:t>
      </w:r>
      <w:r w:rsidRPr="00342A33">
        <w:rPr>
          <w:cs/>
        </w:rPr>
        <w:t>บ้าน</w:t>
      </w:r>
    </w:p>
    <w:p w14:paraId="079782C2" w14:textId="0298053A" w:rsidR="00342A33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อยากให้มีการเลือกโซนของภาคอย่างภาคเหนือหรือภาคอีสานแต่โดยรวมทำได้ดีแล้ว</w:t>
      </w:r>
    </w:p>
    <w:p w14:paraId="61FA75DF" w14:textId="7115DB43" w:rsidR="007722F0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bookmarkStart w:id="139" w:name="_Toc130464075" w:displacedByCustomXml="next"/>
    <w:bookmarkStart w:id="140" w:name="_Toc130401126" w:displacedByCustomXml="next"/>
    <w:bookmarkStart w:id="141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025889">
          <w:pPr>
            <w:pStyle w:val="Heading1"/>
            <w:spacing w:line="276" w:lineRule="auto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40"/>
          <w:bookmarkEnd w:id="139"/>
        </w:p>
        <w:p w14:paraId="7AAB9A7E" w14:textId="48ADC000" w:rsidR="00A92E97" w:rsidRPr="00A92E97" w:rsidRDefault="00A92E97" w:rsidP="00025889">
          <w:pPr>
            <w:spacing w:line="276" w:lineRule="auto"/>
          </w:pPr>
        </w:p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025889">
              <w:pPr>
                <w:spacing w:line="276" w:lineRule="auto"/>
              </w:pPr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025889">
      <w:pPr>
        <w:spacing w:line="276" w:lineRule="auto"/>
      </w:pPr>
    </w:p>
    <w:bookmarkEnd w:id="141"/>
    <w:p w14:paraId="7C9CB88B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4ED9A042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22C828B1" w14:textId="77777777" w:rsidR="00C8408D" w:rsidRDefault="00C8408D" w:rsidP="00025889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33136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73CDD64E" w14:textId="77777777" w:rsidR="00C8408D" w:rsidRDefault="00C8408D" w:rsidP="00025889">
      <w:pPr>
        <w:spacing w:line="276" w:lineRule="auto"/>
      </w:pPr>
    </w:p>
    <w:p w14:paraId="3AA35D88" w14:textId="77777777" w:rsidR="00C8408D" w:rsidRDefault="00C8408D" w:rsidP="00025889">
      <w:pPr>
        <w:spacing w:line="276" w:lineRule="auto"/>
        <w:jc w:val="right"/>
      </w:pPr>
    </w:p>
    <w:p w14:paraId="2847F32A" w14:textId="77777777" w:rsidR="00C8408D" w:rsidRDefault="00C8408D" w:rsidP="00025889">
      <w:pPr>
        <w:spacing w:line="276" w:lineRule="auto"/>
      </w:pPr>
    </w:p>
    <w:p w14:paraId="6B48540B" w14:textId="77777777" w:rsidR="00C8408D" w:rsidRDefault="00C8408D" w:rsidP="00025889">
      <w:pPr>
        <w:spacing w:line="276" w:lineRule="auto"/>
      </w:pPr>
    </w:p>
    <w:p w14:paraId="50CD1644" w14:textId="77777777" w:rsidR="00C8408D" w:rsidRDefault="00C8408D" w:rsidP="00025889">
      <w:pPr>
        <w:spacing w:line="276" w:lineRule="auto"/>
      </w:pPr>
    </w:p>
    <w:p w14:paraId="66DC1AAC" w14:textId="77777777" w:rsidR="00C8408D" w:rsidRDefault="00C8408D" w:rsidP="00025889">
      <w:pPr>
        <w:spacing w:line="276" w:lineRule="auto"/>
      </w:pPr>
    </w:p>
    <w:p w14:paraId="152A57AB" w14:textId="77777777" w:rsidR="007C6200" w:rsidRDefault="007C6200" w:rsidP="00025889">
      <w:pPr>
        <w:spacing w:line="276" w:lineRule="auto"/>
        <w:sectPr w:rsidR="007C6200" w:rsidSect="00BC2219">
          <w:headerReference w:type="even" r:id="rId94"/>
          <w:headerReference w:type="default" r:id="rId95"/>
          <w:headerReference w:type="first" r:id="rId9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C1A2580" w14:textId="2472B02D" w:rsidR="009854F7" w:rsidRDefault="009854F7" w:rsidP="00025889">
      <w:pPr>
        <w:spacing w:line="276" w:lineRule="auto"/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545C8555" w14:textId="7C73ECF6" w:rsidR="00A13268" w:rsidRDefault="00A13268" w:rsidP="00025889">
      <w:pPr>
        <w:spacing w:line="276" w:lineRule="auto"/>
      </w:pPr>
    </w:p>
    <w:p w14:paraId="06568677" w14:textId="77777777" w:rsidR="00A13268" w:rsidRDefault="00A13268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42" w:name="_Toc97370474"/>
      <w:bookmarkStart w:id="143" w:name="_Toc130401127"/>
      <w:bookmarkStart w:id="144" w:name="_Toc130464076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2"/>
      <w:bookmarkEnd w:id="143"/>
      <w:bookmarkEnd w:id="144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97"/>
          <w:headerReference w:type="default" r:id="rId98"/>
          <w:headerReference w:type="first" r:id="rId9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6312DEC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>K-Means)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5" w:name="_Toc104559367"/>
      <w:bookmarkStart w:id="146" w:name="_Toc105063145"/>
      <w:bookmarkStart w:id="147" w:name="_Toc130401128"/>
      <w:bookmarkStart w:id="148" w:name="_Toc130464077"/>
      <w:r>
        <w:t>1</w:t>
      </w:r>
      <w:r w:rsidR="006F08C4">
        <w:t>.</w:t>
      </w:r>
      <w:r w:rsidR="00E27465" w:rsidRPr="00E27465">
        <w:t xml:space="preserve"> </w:t>
      </w:r>
      <w:bookmarkEnd w:id="145"/>
      <w:bookmarkEnd w:id="146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7"/>
      <w:bookmarkEnd w:id="148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0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1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5ED56C7D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A3153D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9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9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1E18E61C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50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E806F3">
        <w:rPr>
          <w:rFonts w:hint="cs"/>
          <w:cs/>
        </w:rPr>
        <w:t xml:space="preserve"> </w:t>
      </w:r>
      <w:r w:rsidR="0025044F">
        <w:rPr>
          <w:rFonts w:hint="cs"/>
          <w:cs/>
        </w:rPr>
        <w:t>และการจัดกลุ่มข้อมูล</w:t>
      </w:r>
      <w:bookmarkEnd w:id="150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01E5D4BE" w:rsidR="006B0359" w:rsidRPr="006B0359" w:rsidRDefault="006B0359" w:rsidP="001621B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342A33">
        <w:t>59</w:t>
      </w:r>
      <w:r>
        <w:t xml:space="preserve">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1E38470B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1" w:name="_Toc130463882"/>
      <w:r>
        <w:rPr>
          <w:rFonts w:hint="cs"/>
          <w:cs/>
        </w:rPr>
        <w:t>แสดงการ</w:t>
      </w:r>
      <w:r w:rsidR="00E80C53">
        <w:rPr>
          <w:rFonts w:hint="cs"/>
          <w:cs/>
        </w:rPr>
        <w:t>ใช้งาน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51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56ADEDF7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1079D22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52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52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3" w:name="_Toc104559368"/>
      <w:bookmarkStart w:id="154" w:name="_Toc105063146"/>
      <w:bookmarkStart w:id="155" w:name="_Toc130401129"/>
      <w:bookmarkStart w:id="156" w:name="_Toc130464078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3"/>
      <w:bookmarkEnd w:id="154"/>
      <w:bookmarkEnd w:id="155"/>
      <w:bookmarkEnd w:id="156"/>
    </w:p>
    <w:p w14:paraId="2F90CC62" w14:textId="5263083B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r w:rsidR="0089473D" w:rsidRPr="00405647">
        <w:t>https://www.mongodb.com</w:t>
      </w:r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2EB114AD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7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7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476AADBD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8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8"/>
    </w:p>
    <w:p w14:paraId="5FD5F9CB" w14:textId="2EDCBB7C" w:rsidR="003E6C79" w:rsidRDefault="003E6C79" w:rsidP="00025889">
      <w:pPr>
        <w:spacing w:line="276" w:lineRule="auto"/>
      </w:pPr>
    </w:p>
    <w:p w14:paraId="65115C9C" w14:textId="6CED7A80" w:rsidR="003E6C79" w:rsidRPr="003E6C79" w:rsidRDefault="003E6C79" w:rsidP="00573AA8">
      <w:pPr>
        <w:spacing w:line="276" w:lineRule="auto"/>
        <w:rPr>
          <w:rFonts w:hint="cs"/>
        </w:rPr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จากนั้น</w:t>
      </w:r>
      <w:r w:rsidR="00573AA8">
        <w:rPr>
          <w:rFonts w:hint="cs"/>
          <w:cs/>
        </w:rPr>
        <w:t>กด</w:t>
      </w:r>
      <w:r>
        <w:rPr>
          <w:rFonts w:hint="cs"/>
          <w:cs/>
        </w:rPr>
        <w:t>ปุ</w:t>
      </w:r>
      <w:r w:rsidR="00573AA8">
        <w:rPr>
          <w:rFonts w:hint="cs"/>
          <w:cs/>
        </w:rPr>
        <w:t>่</w:t>
      </w:r>
      <w:r>
        <w:rPr>
          <w:rFonts w:hint="cs"/>
          <w:cs/>
        </w:rPr>
        <w:t xml:space="preserve">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1F2E784D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9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9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32A2D185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60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60"/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61" w:name="_Toc130401130"/>
      <w:bookmarkStart w:id="162" w:name="_Toc130401397"/>
      <w:bookmarkStart w:id="163" w:name="_Toc130464079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61"/>
      <w:bookmarkEnd w:id="162"/>
      <w:bookmarkEnd w:id="163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5F55AEB0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4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4"/>
    </w:p>
    <w:p w14:paraId="51DADD52" w14:textId="23943B56" w:rsidR="00BF5568" w:rsidRDefault="00931B95" w:rsidP="00025889">
      <w:pPr>
        <w:spacing w:line="276" w:lineRule="auto"/>
      </w:pPr>
      <w:r>
        <w:tab/>
      </w:r>
    </w:p>
    <w:p w14:paraId="2C89BA9F" w14:textId="77777777" w:rsidR="001621B3" w:rsidRDefault="001621B3" w:rsidP="00025889">
      <w:pPr>
        <w:spacing w:line="276" w:lineRule="auto"/>
      </w:pPr>
    </w:p>
    <w:p w14:paraId="08B51083" w14:textId="67B81DEB" w:rsidR="00931B95" w:rsidRDefault="00931B95" w:rsidP="00B25B81">
      <w:pPr>
        <w:spacing w:line="276" w:lineRule="auto"/>
        <w:jc w:val="thaiDistribute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621FF718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5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5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5D5CC14F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6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6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3DC909D3" w:rsidR="00E72991" w:rsidRDefault="00E72991" w:rsidP="00206BB2">
      <w:pPr>
        <w:spacing w:line="276" w:lineRule="auto"/>
        <w:ind w:left="720"/>
        <w:jc w:val="thaiDistribute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1621B3">
        <w:rPr>
          <w:rFonts w:hint="cs"/>
          <w:cs/>
        </w:rPr>
        <w:t xml:space="preserve">ของ </w:t>
      </w:r>
      <w:r w:rsidR="001621B3">
        <w:t xml:space="preserve">MongoDB </w:t>
      </w:r>
      <w:r w:rsidR="001621B3">
        <w:rPr>
          <w:rFonts w:hint="cs"/>
          <w:cs/>
        </w:rPr>
        <w:t>และเลือก</w:t>
      </w:r>
      <w:r w:rsidR="000F631E"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 w:rsidR="001621B3">
        <w:rPr>
          <w:rFonts w:hint="cs"/>
          <w:cs/>
        </w:rPr>
        <w:t xml:space="preserve"> </w:t>
      </w:r>
      <w:r>
        <w:t>Package</w:t>
      </w:r>
      <w:r>
        <w:rPr>
          <w:rFonts w:hint="cs"/>
          <w:cs/>
        </w:rPr>
        <w:t xml:space="preserve"> ตามระบบปฏิบัติการที่ใช้และกดปุ่ม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6F2F10F4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7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7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8" w:name="_Toc130287987"/>
      <w:bookmarkStart w:id="169" w:name="_Toc130401131"/>
      <w:bookmarkStart w:id="170" w:name="_Toc130401398"/>
      <w:bookmarkStart w:id="171" w:name="_Toc130464080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8"/>
      <w:bookmarkEnd w:id="169"/>
      <w:bookmarkEnd w:id="170"/>
      <w:bookmarkEnd w:id="171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3E120AB9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2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2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754C6406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3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3"/>
    </w:p>
    <w:p w14:paraId="3999025A" w14:textId="77777777" w:rsidR="007E6C91" w:rsidRPr="007E6C91" w:rsidRDefault="007E6C91" w:rsidP="00025889">
      <w:pPr>
        <w:spacing w:line="276" w:lineRule="auto"/>
        <w:rPr>
          <w:rFonts w:hint="cs"/>
        </w:rPr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6C3F89BA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4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4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17333C85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5"/>
    </w:p>
    <w:p w14:paraId="7C29F700" w14:textId="0323A299" w:rsidR="00713A55" w:rsidRDefault="00713A55" w:rsidP="00025889">
      <w:pPr>
        <w:spacing w:line="276" w:lineRule="auto"/>
      </w:pPr>
    </w:p>
    <w:p w14:paraId="126B0344" w14:textId="41A12314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>เลือกไฟล์ข้อมูลบริษัทที่จัดกลุ่ม</w:t>
      </w:r>
      <w:r w:rsidR="00D06324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254DBD7D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6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6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42DF20FD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7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7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8" w:name="_Toc130287988"/>
      <w:bookmarkStart w:id="179" w:name="_Toc130401132"/>
      <w:bookmarkStart w:id="180" w:name="_Toc130401399"/>
      <w:bookmarkStart w:id="181" w:name="_Toc130464081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8"/>
      <w:bookmarkEnd w:id="179"/>
      <w:bookmarkEnd w:id="180"/>
      <w:bookmarkEnd w:id="181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9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5ADF5642" w:rsidR="006E64A5" w:rsidRDefault="006E64A5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2353D69" wp14:editId="44FCF718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DB83A7E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2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2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3EABC69E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3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3"/>
    </w:p>
    <w:p w14:paraId="0927F917" w14:textId="77777777" w:rsidR="00805114" w:rsidRDefault="00805114" w:rsidP="00025889">
      <w:pPr>
        <w:spacing w:line="276" w:lineRule="auto"/>
      </w:pPr>
    </w:p>
    <w:p w14:paraId="7F879B2A" w14:textId="18FA81DD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</w:t>
      </w:r>
      <w:proofErr w:type="gramStart"/>
      <w:r>
        <w:t>instance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37340547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4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1BB03FA4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5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5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6" w:name="_Toc130287989"/>
      <w:bookmarkStart w:id="187" w:name="_Toc130401133"/>
      <w:bookmarkStart w:id="188" w:name="_Toc130401400"/>
      <w:bookmarkStart w:id="189" w:name="_Toc130464082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6"/>
      <w:bookmarkEnd w:id="187"/>
      <w:bookmarkEnd w:id="188"/>
      <w:bookmarkEnd w:id="189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4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C86A4D8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0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90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lastRenderedPageBreak/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7F5A5DA3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1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1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041EF279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>ที่จำเป็นและใช</w:t>
      </w:r>
      <w:r w:rsidR="0079266D">
        <w:rPr>
          <w:rFonts w:hint="cs"/>
          <w:cs/>
        </w:rPr>
        <w:t>้</w:t>
      </w:r>
      <w:r>
        <w:rPr>
          <w:rFonts w:hint="cs"/>
          <w:cs/>
        </w:rPr>
        <w:t xml:space="preserve">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</w:t>
      </w:r>
      <w:r w:rsidR="00DB7DC9">
        <w:rPr>
          <w:rFonts w:hint="cs"/>
          <w:cs/>
        </w:rPr>
        <w:t>ใช้งาน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5B4C284F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2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2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3" w:name="_Toc130287990"/>
      <w:bookmarkStart w:id="194" w:name="_Toc130401134"/>
      <w:bookmarkStart w:id="195" w:name="_Toc130401401"/>
      <w:bookmarkStart w:id="196" w:name="_Toc130464083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3"/>
      <w:bookmarkEnd w:id="194"/>
      <w:bookmarkEnd w:id="195"/>
      <w:bookmarkEnd w:id="196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000FD957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97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97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105EC10F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8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98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0A2BBC49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9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99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3C2DA947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0" w:name="_Toc130463908"/>
      <w:r>
        <w:rPr>
          <w:rFonts w:hint="cs"/>
          <w:cs/>
        </w:rPr>
        <w:t>ตัวอย่างหน้าเว็บไซต์</w:t>
      </w:r>
      <w:bookmarkEnd w:id="200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66B01">
          <w:headerReference w:type="even" r:id="rId132"/>
          <w:headerReference w:type="default" r:id="rId133"/>
          <w:headerReference w:type="first" r:id="rId134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55BE9BB0" w:rsidR="007E65DF" w:rsidRPr="007E65DF" w:rsidRDefault="007E65DF" w:rsidP="00025889">
      <w:pPr>
        <w:spacing w:line="276" w:lineRule="auto"/>
      </w:pPr>
    </w:p>
    <w:p w14:paraId="087A95AA" w14:textId="77777777" w:rsidR="00A81428" w:rsidRDefault="00A81428" w:rsidP="00025889">
      <w:pPr>
        <w:spacing w:line="276" w:lineRule="auto"/>
        <w:jc w:val="right"/>
      </w:pPr>
    </w:p>
    <w:p w14:paraId="61CC489D" w14:textId="77777777" w:rsidR="00A81428" w:rsidRDefault="00A81428" w:rsidP="00025889">
      <w:pPr>
        <w:spacing w:line="276" w:lineRule="auto"/>
      </w:pPr>
    </w:p>
    <w:p w14:paraId="750A8F2A" w14:textId="77777777" w:rsidR="00A81428" w:rsidRDefault="00A81428" w:rsidP="00025889">
      <w:pPr>
        <w:spacing w:line="276" w:lineRule="auto"/>
      </w:pPr>
    </w:p>
    <w:p w14:paraId="3123402F" w14:textId="77777777" w:rsidR="00A81428" w:rsidRDefault="00A81428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AECE3C9" w14:textId="2CEB75DB" w:rsidR="0095615E" w:rsidRDefault="0095615E" w:rsidP="00025889">
      <w:pPr>
        <w:spacing w:line="276" w:lineRule="auto"/>
      </w:pPr>
    </w:p>
    <w:p w14:paraId="6015123F" w14:textId="77777777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1" w:name="_Toc97370475"/>
      <w:bookmarkStart w:id="202" w:name="_Toc130287991"/>
      <w:bookmarkStart w:id="203" w:name="_Toc130401135"/>
      <w:bookmarkStart w:id="204" w:name="_Toc130401402"/>
      <w:bookmarkStart w:id="205" w:name="_Toc130464084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1"/>
      <w:bookmarkEnd w:id="202"/>
      <w:bookmarkEnd w:id="203"/>
      <w:bookmarkEnd w:id="204"/>
      <w:bookmarkEnd w:id="205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778CCD28" w14:textId="77777777" w:rsidR="00D349B5" w:rsidRDefault="00D349B5" w:rsidP="00025889">
      <w:pPr>
        <w:spacing w:line="276" w:lineRule="auto"/>
        <w:rPr>
          <w:rFonts w:cs="Angsana New"/>
          <w:cs/>
        </w:rPr>
        <w:sectPr w:rsidR="00D349B5" w:rsidSect="00795787">
          <w:pgSz w:w="11909" w:h="16840" w:code="9"/>
          <w:pgMar w:top="2160" w:right="1109" w:bottom="1440" w:left="1980" w:header="1872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6" w:name="_Toc130287992"/>
      <w:bookmarkStart w:id="207" w:name="_Toc130401136"/>
      <w:bookmarkStart w:id="208" w:name="_Toc130401403"/>
      <w:bookmarkStart w:id="209" w:name="_Toc130464085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6"/>
      <w:bookmarkEnd w:id="207"/>
      <w:bookmarkEnd w:id="208"/>
      <w:bookmarkEnd w:id="209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35E6FC07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0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0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10C5CE43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1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1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3CB5AAD0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2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2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0DAAC2B7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A3153D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3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3"/>
    </w:p>
    <w:p w14:paraId="3342F101" w14:textId="2A248D5B" w:rsidR="000A514F" w:rsidRDefault="003A7E68" w:rsidP="00025889">
      <w:pPr>
        <w:spacing w:line="276" w:lineRule="auto"/>
      </w:pPr>
      <w:r>
        <w:rPr>
          <w:cs/>
        </w:rPr>
        <w:br w:type="page"/>
      </w:r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41D01DFA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4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4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5" w:name="_Toc130287993"/>
      <w:bookmarkStart w:id="216" w:name="_Toc130401137"/>
      <w:bookmarkStart w:id="217" w:name="_Toc130401404"/>
      <w:bookmarkStart w:id="218" w:name="_Toc130464086"/>
      <w:r>
        <w:t xml:space="preserve">2. </w:t>
      </w:r>
      <w:r>
        <w:rPr>
          <w:rFonts w:hint="cs"/>
          <w:cs/>
        </w:rPr>
        <w:t>ผู้ใช้งาน</w:t>
      </w:r>
      <w:bookmarkEnd w:id="215"/>
      <w:bookmarkEnd w:id="216"/>
      <w:bookmarkEnd w:id="217"/>
      <w:bookmarkEnd w:id="218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37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7C3DE927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9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19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652015FF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0" w:name="_Toc130463915"/>
      <w:r>
        <w:rPr>
          <w:rFonts w:hint="cs"/>
          <w:cs/>
        </w:rPr>
        <w:t>หน้าแสดงผลลัพธ์เมื่อค้นหาบริษัท</w:t>
      </w:r>
      <w:bookmarkEnd w:id="220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14B49196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1" w:name="_Toc130463916"/>
      <w:r>
        <w:rPr>
          <w:rFonts w:hint="cs"/>
          <w:cs/>
        </w:rPr>
        <w:t>หน้าแสดงข้อมูลบริษัท</w:t>
      </w:r>
      <w:bookmarkEnd w:id="221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2" w:name="_Toc130287994"/>
      <w:bookmarkStart w:id="223" w:name="_Toc130401138"/>
      <w:bookmarkStart w:id="224" w:name="_Toc130401405"/>
      <w:bookmarkStart w:id="225" w:name="_Toc130464087"/>
      <w:r>
        <w:lastRenderedPageBreak/>
        <w:t xml:space="preserve">3. </w:t>
      </w:r>
      <w:r w:rsidR="006D15F1">
        <w:t>Web</w:t>
      </w:r>
      <w:r>
        <w:t xml:space="preserve"> API</w:t>
      </w:r>
      <w:bookmarkEnd w:id="222"/>
      <w:bookmarkEnd w:id="223"/>
      <w:bookmarkEnd w:id="224"/>
      <w:bookmarkEnd w:id="225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3208FBCE">
            <wp:extent cx="5040000" cy="2325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C90" w14:textId="3289C4B2" w:rsidR="003113D8" w:rsidRDefault="003113D8" w:rsidP="006D439F">
      <w:pPr>
        <w:pStyle w:val="Caption"/>
        <w:spacing w:line="276" w:lineRule="auto"/>
        <w:rPr>
          <w:rStyle w:val="Hyperlink"/>
        </w:rPr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26" w:name="_Toc130463917"/>
      <w:r>
        <w:rPr>
          <w:rFonts w:hint="cs"/>
          <w:cs/>
        </w:rPr>
        <w:t xml:space="preserve">ตัวอย่างการส่งคำขอไปยัง </w:t>
      </w:r>
      <w:hyperlink r:id="rId142" w:history="1">
        <w:r w:rsidR="006E4A53" w:rsidRPr="003B18C5">
          <w:rPr>
            <w:rStyle w:val="Hyperlink"/>
          </w:rPr>
          <w:t>https://iamonze.tech/allcompanies</w:t>
        </w:r>
      </w:hyperlink>
      <w:bookmarkEnd w:id="226"/>
    </w:p>
    <w:p w14:paraId="3FEE4D22" w14:textId="77777777" w:rsidR="006D439F" w:rsidRPr="006D439F" w:rsidRDefault="006D439F" w:rsidP="006D439F"/>
    <w:p w14:paraId="163300D0" w14:textId="210DFF54" w:rsidR="00B72B35" w:rsidRDefault="003113D8" w:rsidP="006D439F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43" w:history="1">
        <w:r w:rsidR="006D439F" w:rsidRPr="003B18C5">
          <w:rPr>
            <w:rStyle w:val="Hyperlink"/>
          </w:rPr>
          <w:t>https://iamonze.tech/allcompanies</w:t>
        </w:r>
        <w:r w:rsidR="006D439F" w:rsidRPr="003B18C5">
          <w:rPr>
            <w:rStyle w:val="Hyperlink"/>
            <w:rFonts w:hint="cs"/>
            <w:cs/>
          </w:rPr>
          <w:t xml:space="preserve"> ด้วย</w:t>
        </w:r>
      </w:hyperlink>
      <w:r w:rsidR="006D439F">
        <w:rPr>
          <w:rStyle w:val="Hyperlink"/>
        </w:rPr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15CC1198" w14:textId="77777777" w:rsidR="006E4A53" w:rsidRDefault="006E4A53" w:rsidP="006D439F">
      <w:pPr>
        <w:spacing w:line="276" w:lineRule="auto"/>
        <w:jc w:val="thaiDistribute"/>
      </w:pP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7247113A">
            <wp:extent cx="5040000" cy="232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08132403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27" w:name="_Toc130463918"/>
      <w:r>
        <w:rPr>
          <w:rFonts w:hint="cs"/>
          <w:cs/>
        </w:rPr>
        <w:t xml:space="preserve">ตัวอย่างการส่งคำขอไปยัง </w:t>
      </w:r>
      <w:hyperlink r:id="rId145" w:history="1">
        <w:r w:rsidR="006E4A53" w:rsidRPr="003B18C5">
          <w:rPr>
            <w:rStyle w:val="Hyperlink"/>
          </w:rPr>
          <w:t>https://iamonze.tech/company/1</w:t>
        </w:r>
      </w:hyperlink>
      <w:bookmarkEnd w:id="227"/>
    </w:p>
    <w:p w14:paraId="6AC76511" w14:textId="77777777" w:rsidR="005C36E7" w:rsidRDefault="005C36E7" w:rsidP="00025889">
      <w:pPr>
        <w:spacing w:line="276" w:lineRule="auto"/>
      </w:pPr>
    </w:p>
    <w:p w14:paraId="704BCE8D" w14:textId="5DCBA0BD" w:rsidR="00B72B35" w:rsidRDefault="00B72B35" w:rsidP="006E4A5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https://iamonze.tech/</w:t>
      </w:r>
      <w:r w:rsidR="006E4A53">
        <w:t>company</w:t>
      </w:r>
      <w:r>
        <w:t>/1</w:t>
      </w:r>
      <w:r w:rsidRPr="00B72B35">
        <w:rPr>
          <w:rFonts w:hint="cs"/>
          <w:cs/>
        </w:rPr>
        <w:t xml:space="preserve"> ด้วย</w:t>
      </w:r>
      <w:r w:rsidR="006E4A53"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7B9E1358" w14:textId="77777777" w:rsidR="006E4A53" w:rsidRDefault="006E4A53" w:rsidP="00025889">
      <w:pPr>
        <w:spacing w:line="276" w:lineRule="auto"/>
      </w:pPr>
    </w:p>
    <w:p w14:paraId="0ADD9872" w14:textId="6C0852FA" w:rsidR="00B72B35" w:rsidRDefault="00A234E9" w:rsidP="00025889">
      <w:pPr>
        <w:spacing w:line="276" w:lineRule="auto"/>
      </w:pPr>
      <w:r>
        <w:lastRenderedPageBreak/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3164F251">
            <wp:extent cx="5040000" cy="23478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7F77AFBF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28" w:name="_Toc130463919"/>
      <w:r>
        <w:rPr>
          <w:rFonts w:hint="cs"/>
          <w:cs/>
        </w:rPr>
        <w:t xml:space="preserve">ตัวอย่างการส่งคำขอไปยัง </w:t>
      </w:r>
      <w:hyperlink r:id="rId147" w:history="1">
        <w:r w:rsidR="005C36E7" w:rsidRPr="006B6AE6">
          <w:rPr>
            <w:rStyle w:val="Hyperlink"/>
          </w:rPr>
          <w:t>https://iamonze.tech/cluster</w:t>
        </w:r>
        <w:bookmarkEnd w:id="228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19EF1B29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r w:rsidR="00A234E9" w:rsidRPr="000E587C">
        <w:t>h</w:t>
      </w:r>
      <w:r w:rsidR="00A234E9" w:rsidRPr="000E587C">
        <w:t>t</w:t>
      </w:r>
      <w:r w:rsidR="00A234E9" w:rsidRPr="000E587C">
        <w:t xml:space="preserve">tps://iamonze.tech/cluster </w:t>
      </w:r>
      <w:r w:rsidR="00A234E9" w:rsidRPr="000E587C">
        <w:rPr>
          <w:rFonts w:hint="cs"/>
          <w:cs/>
        </w:rPr>
        <w:t>ด้วย</w:t>
      </w:r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756C3C3C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29" w:name="_Toc130463920"/>
      <w:r>
        <w:rPr>
          <w:rFonts w:hint="cs"/>
          <w:cs/>
        </w:rPr>
        <w:t xml:space="preserve">ตัวอย่างการส่งคำขอไปยัง </w:t>
      </w:r>
      <w:hyperlink r:id="rId149" w:history="1">
        <w:r w:rsidRPr="00285564">
          <w:rPr>
            <w:rStyle w:val="Hyperlink"/>
          </w:rPr>
          <w:t>https://iamonze.tech/search</w:t>
        </w:r>
        <w:bookmarkEnd w:id="229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0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lastRenderedPageBreak/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3B267F32" w:rsidR="009C14AE" w:rsidRDefault="009C14AE" w:rsidP="00025889">
      <w:pPr>
        <w:pStyle w:val="Caption"/>
        <w:spacing w:line="276" w:lineRule="auto"/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A3153D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0" w:name="_Toc130463921"/>
      <w:r>
        <w:rPr>
          <w:rFonts w:hint="cs"/>
          <w:cs/>
        </w:rPr>
        <w:t xml:space="preserve">ตัวอย่างการส่งคำขอไปยัง </w:t>
      </w:r>
      <w:hyperlink r:id="rId152" w:history="1">
        <w:r w:rsidR="000E587C" w:rsidRPr="003B18C5">
          <w:rPr>
            <w:rStyle w:val="Hyperlink"/>
          </w:rPr>
          <w:t>https://iamonze.tech/searchcompany</w:t>
        </w:r>
      </w:hyperlink>
      <w:bookmarkEnd w:id="230"/>
    </w:p>
    <w:p w14:paraId="4988C3D4" w14:textId="77777777" w:rsidR="000E587C" w:rsidRPr="000E587C" w:rsidRDefault="000E587C" w:rsidP="000E587C"/>
    <w:p w14:paraId="0C2390AC" w14:textId="58A8BDDF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3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 w:rsidR="000E587C">
        <w:t>98</w:t>
      </w:r>
      <w:r>
        <w:t xml:space="preserve">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5E8CE8D2" w14:textId="77777777" w:rsidR="001C6764" w:rsidRDefault="00C363D8" w:rsidP="00025889">
      <w:pPr>
        <w:tabs>
          <w:tab w:val="left" w:pos="1052"/>
        </w:tabs>
        <w:spacing w:line="276" w:lineRule="auto"/>
        <w:sectPr w:rsidR="001C6764" w:rsidSect="00795787">
          <w:pgSz w:w="11909" w:h="16840" w:code="9"/>
          <w:pgMar w:top="2160" w:right="1109" w:bottom="1440" w:left="1980" w:header="1872" w:footer="720" w:gutter="0"/>
          <w:cols w:space="720"/>
          <w:docGrid w:linePitch="435"/>
        </w:sectPr>
      </w:pPr>
      <w:r>
        <w:tab/>
      </w: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1" w:name="_Toc93251062"/>
      <w:bookmarkStart w:id="232" w:name="_Toc93251099"/>
      <w:bookmarkStart w:id="233" w:name="_Toc93251214"/>
      <w:bookmarkStart w:id="234" w:name="_Toc97370477"/>
      <w:bookmarkStart w:id="235" w:name="_Toc130287995"/>
      <w:bookmarkStart w:id="236" w:name="_Toc130401139"/>
      <w:bookmarkStart w:id="237" w:name="_Toc130401406"/>
      <w:bookmarkStart w:id="238" w:name="_Toc130464088"/>
      <w:r w:rsidRPr="00505411">
        <w:rPr>
          <w:cs/>
        </w:rPr>
        <w:lastRenderedPageBreak/>
        <w:t>ประวัติผู้ศึกษา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1C6764">
      <w:pgSz w:w="11909" w:h="16840" w:code="9"/>
      <w:pgMar w:top="2160" w:right="1109" w:bottom="1440" w:left="198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40CCD" w14:textId="77777777" w:rsidR="00A04EFB" w:rsidRDefault="00A04EFB" w:rsidP="00CE6FE8">
      <w:r>
        <w:separator/>
      </w:r>
    </w:p>
  </w:endnote>
  <w:endnote w:type="continuationSeparator" w:id="0">
    <w:p w14:paraId="379F0998" w14:textId="77777777" w:rsidR="00A04EFB" w:rsidRDefault="00A04EFB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94F71E" w14:textId="77777777" w:rsidR="00A04EFB" w:rsidRDefault="00A04EFB" w:rsidP="00CE6FE8">
      <w:r>
        <w:separator/>
      </w:r>
    </w:p>
  </w:footnote>
  <w:footnote w:type="continuationSeparator" w:id="0">
    <w:p w14:paraId="0F161CFB" w14:textId="77777777" w:rsidR="00A04EFB" w:rsidRDefault="00A04EFB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EF1D4" w14:textId="427B0E0C" w:rsidR="00CD2976" w:rsidRDefault="000000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E9F28A84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8403F7"/>
    <w:multiLevelType w:val="hybridMultilevel"/>
    <w:tmpl w:val="0BDE8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6"/>
  </w:num>
  <w:num w:numId="4" w16cid:durableId="104346008">
    <w:abstractNumId w:val="24"/>
  </w:num>
  <w:num w:numId="5" w16cid:durableId="313678271">
    <w:abstractNumId w:val="22"/>
  </w:num>
  <w:num w:numId="6" w16cid:durableId="1557813924">
    <w:abstractNumId w:val="21"/>
  </w:num>
  <w:num w:numId="7" w16cid:durableId="2042052416">
    <w:abstractNumId w:val="25"/>
  </w:num>
  <w:num w:numId="8" w16cid:durableId="1764916880">
    <w:abstractNumId w:val="20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9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8"/>
  </w:num>
  <w:num w:numId="22" w16cid:durableId="1545603441">
    <w:abstractNumId w:val="23"/>
  </w:num>
  <w:num w:numId="23" w16cid:durableId="923417126">
    <w:abstractNumId w:val="3"/>
  </w:num>
  <w:num w:numId="24" w16cid:durableId="1658608134">
    <w:abstractNumId w:val="17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 w:numId="41" w16cid:durableId="1265068599">
    <w:abstractNumId w:val="15"/>
  </w:num>
  <w:num w:numId="42" w16cid:durableId="71204449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274E"/>
    <w:rsid w:val="00003369"/>
    <w:rsid w:val="000044E5"/>
    <w:rsid w:val="00004FB2"/>
    <w:rsid w:val="000064CB"/>
    <w:rsid w:val="00010771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31FA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7D9"/>
    <w:rsid w:val="000D1F6F"/>
    <w:rsid w:val="000D2555"/>
    <w:rsid w:val="000D2971"/>
    <w:rsid w:val="000D44E3"/>
    <w:rsid w:val="000D796D"/>
    <w:rsid w:val="000E2946"/>
    <w:rsid w:val="000E587C"/>
    <w:rsid w:val="000E6610"/>
    <w:rsid w:val="000E71EF"/>
    <w:rsid w:val="000F2714"/>
    <w:rsid w:val="000F2F54"/>
    <w:rsid w:val="000F631E"/>
    <w:rsid w:val="001011F8"/>
    <w:rsid w:val="0010152A"/>
    <w:rsid w:val="00101C50"/>
    <w:rsid w:val="001025E3"/>
    <w:rsid w:val="00102FB6"/>
    <w:rsid w:val="00103C6B"/>
    <w:rsid w:val="001041D8"/>
    <w:rsid w:val="00104FD4"/>
    <w:rsid w:val="00110C34"/>
    <w:rsid w:val="001115DB"/>
    <w:rsid w:val="00113412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69DD"/>
    <w:rsid w:val="0013719A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1B3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76CA7"/>
    <w:rsid w:val="00180484"/>
    <w:rsid w:val="0018097D"/>
    <w:rsid w:val="00181042"/>
    <w:rsid w:val="0018220E"/>
    <w:rsid w:val="00182FF6"/>
    <w:rsid w:val="001848F5"/>
    <w:rsid w:val="00185050"/>
    <w:rsid w:val="0019075B"/>
    <w:rsid w:val="00191D41"/>
    <w:rsid w:val="00196972"/>
    <w:rsid w:val="001A60EE"/>
    <w:rsid w:val="001A7392"/>
    <w:rsid w:val="001B385A"/>
    <w:rsid w:val="001B42E6"/>
    <w:rsid w:val="001B5DCC"/>
    <w:rsid w:val="001B6657"/>
    <w:rsid w:val="001B66D3"/>
    <w:rsid w:val="001B6CBF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177F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4F92"/>
    <w:rsid w:val="001F5672"/>
    <w:rsid w:val="001F5EDA"/>
    <w:rsid w:val="001F60AF"/>
    <w:rsid w:val="0020404F"/>
    <w:rsid w:val="002057DD"/>
    <w:rsid w:val="00206BB2"/>
    <w:rsid w:val="00207682"/>
    <w:rsid w:val="002111BF"/>
    <w:rsid w:val="0021138F"/>
    <w:rsid w:val="002117A0"/>
    <w:rsid w:val="002141B6"/>
    <w:rsid w:val="00214EB2"/>
    <w:rsid w:val="0021519F"/>
    <w:rsid w:val="002158D7"/>
    <w:rsid w:val="00216B76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368"/>
    <w:rsid w:val="002356B9"/>
    <w:rsid w:val="00235D16"/>
    <w:rsid w:val="0024102C"/>
    <w:rsid w:val="00244B4D"/>
    <w:rsid w:val="0024585E"/>
    <w:rsid w:val="00245C28"/>
    <w:rsid w:val="0024708F"/>
    <w:rsid w:val="0025044F"/>
    <w:rsid w:val="00255AD9"/>
    <w:rsid w:val="00256B1F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1EAF"/>
    <w:rsid w:val="002930C2"/>
    <w:rsid w:val="00293B0E"/>
    <w:rsid w:val="00293BAF"/>
    <w:rsid w:val="002A0A54"/>
    <w:rsid w:val="002A3F72"/>
    <w:rsid w:val="002A4DCA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266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4428"/>
    <w:rsid w:val="00307F65"/>
    <w:rsid w:val="003112E1"/>
    <w:rsid w:val="003113D8"/>
    <w:rsid w:val="003147E8"/>
    <w:rsid w:val="0032047B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2A33"/>
    <w:rsid w:val="003446E6"/>
    <w:rsid w:val="003455FE"/>
    <w:rsid w:val="00345C7A"/>
    <w:rsid w:val="00346408"/>
    <w:rsid w:val="00351901"/>
    <w:rsid w:val="00353EEF"/>
    <w:rsid w:val="0035449C"/>
    <w:rsid w:val="0035484C"/>
    <w:rsid w:val="00356445"/>
    <w:rsid w:val="003621CD"/>
    <w:rsid w:val="00364A78"/>
    <w:rsid w:val="00365A0F"/>
    <w:rsid w:val="0037146C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04FF"/>
    <w:rsid w:val="003C1266"/>
    <w:rsid w:val="003C41B5"/>
    <w:rsid w:val="003C5341"/>
    <w:rsid w:val="003C5ED8"/>
    <w:rsid w:val="003C5EF1"/>
    <w:rsid w:val="003C69F6"/>
    <w:rsid w:val="003C6A5E"/>
    <w:rsid w:val="003C7DCA"/>
    <w:rsid w:val="003D14D8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0EF9"/>
    <w:rsid w:val="0040352F"/>
    <w:rsid w:val="00404EDA"/>
    <w:rsid w:val="0040512E"/>
    <w:rsid w:val="00405647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4730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05F8"/>
    <w:rsid w:val="004737CF"/>
    <w:rsid w:val="004753DA"/>
    <w:rsid w:val="00475E57"/>
    <w:rsid w:val="004763EF"/>
    <w:rsid w:val="00476F6B"/>
    <w:rsid w:val="00477A07"/>
    <w:rsid w:val="00480600"/>
    <w:rsid w:val="00482AC4"/>
    <w:rsid w:val="0048362A"/>
    <w:rsid w:val="00483A98"/>
    <w:rsid w:val="004846F0"/>
    <w:rsid w:val="00485BFD"/>
    <w:rsid w:val="00492382"/>
    <w:rsid w:val="00494591"/>
    <w:rsid w:val="0049512C"/>
    <w:rsid w:val="004A25C7"/>
    <w:rsid w:val="004A27FB"/>
    <w:rsid w:val="004A36A6"/>
    <w:rsid w:val="004A38EF"/>
    <w:rsid w:val="004A6A93"/>
    <w:rsid w:val="004B0622"/>
    <w:rsid w:val="004B1C12"/>
    <w:rsid w:val="004B2F2F"/>
    <w:rsid w:val="004B3F53"/>
    <w:rsid w:val="004B49F0"/>
    <w:rsid w:val="004B5A1C"/>
    <w:rsid w:val="004C1498"/>
    <w:rsid w:val="004C22B7"/>
    <w:rsid w:val="004C2F77"/>
    <w:rsid w:val="004C367F"/>
    <w:rsid w:val="004D090A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128D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45DE"/>
    <w:rsid w:val="0053618C"/>
    <w:rsid w:val="00536586"/>
    <w:rsid w:val="00537423"/>
    <w:rsid w:val="00537A95"/>
    <w:rsid w:val="00537ED5"/>
    <w:rsid w:val="00540868"/>
    <w:rsid w:val="00543636"/>
    <w:rsid w:val="0054646F"/>
    <w:rsid w:val="00551956"/>
    <w:rsid w:val="00552E43"/>
    <w:rsid w:val="0055358B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13F3"/>
    <w:rsid w:val="005716B0"/>
    <w:rsid w:val="00571C99"/>
    <w:rsid w:val="005735D3"/>
    <w:rsid w:val="00573AA8"/>
    <w:rsid w:val="00575B5D"/>
    <w:rsid w:val="0057741A"/>
    <w:rsid w:val="005779AC"/>
    <w:rsid w:val="00582C7F"/>
    <w:rsid w:val="005850D0"/>
    <w:rsid w:val="00586F75"/>
    <w:rsid w:val="00587C48"/>
    <w:rsid w:val="00593184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4F9A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3DF"/>
    <w:rsid w:val="005D69D0"/>
    <w:rsid w:val="005E14F9"/>
    <w:rsid w:val="005E416E"/>
    <w:rsid w:val="005E4862"/>
    <w:rsid w:val="005E5167"/>
    <w:rsid w:val="005E7BCD"/>
    <w:rsid w:val="005F59CB"/>
    <w:rsid w:val="005F5D89"/>
    <w:rsid w:val="005F5F95"/>
    <w:rsid w:val="00600D22"/>
    <w:rsid w:val="0060126A"/>
    <w:rsid w:val="006066DA"/>
    <w:rsid w:val="00606C71"/>
    <w:rsid w:val="00610099"/>
    <w:rsid w:val="00614209"/>
    <w:rsid w:val="0061560D"/>
    <w:rsid w:val="00617920"/>
    <w:rsid w:val="0062240B"/>
    <w:rsid w:val="00622C1B"/>
    <w:rsid w:val="006238E7"/>
    <w:rsid w:val="0062404F"/>
    <w:rsid w:val="00624A02"/>
    <w:rsid w:val="00624AEA"/>
    <w:rsid w:val="00626F7B"/>
    <w:rsid w:val="00636646"/>
    <w:rsid w:val="006373EA"/>
    <w:rsid w:val="00640E51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11A2"/>
    <w:rsid w:val="00691708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1DAE"/>
    <w:rsid w:val="006B2A7E"/>
    <w:rsid w:val="006B3192"/>
    <w:rsid w:val="006B356A"/>
    <w:rsid w:val="006B401B"/>
    <w:rsid w:val="006B6505"/>
    <w:rsid w:val="006C2DA7"/>
    <w:rsid w:val="006C3096"/>
    <w:rsid w:val="006C484B"/>
    <w:rsid w:val="006C7333"/>
    <w:rsid w:val="006D15F1"/>
    <w:rsid w:val="006D2BC5"/>
    <w:rsid w:val="006D3743"/>
    <w:rsid w:val="006D3D23"/>
    <w:rsid w:val="006D3D57"/>
    <w:rsid w:val="006D439F"/>
    <w:rsid w:val="006D5B4F"/>
    <w:rsid w:val="006D7C36"/>
    <w:rsid w:val="006E0496"/>
    <w:rsid w:val="006E4A53"/>
    <w:rsid w:val="006E517C"/>
    <w:rsid w:val="006E5C18"/>
    <w:rsid w:val="006E6253"/>
    <w:rsid w:val="006E64A5"/>
    <w:rsid w:val="006E7414"/>
    <w:rsid w:val="006E7B04"/>
    <w:rsid w:val="006E7DF8"/>
    <w:rsid w:val="006F08C4"/>
    <w:rsid w:val="006F11B3"/>
    <w:rsid w:val="006F1E8A"/>
    <w:rsid w:val="006F43A2"/>
    <w:rsid w:val="006F6CC8"/>
    <w:rsid w:val="006F7992"/>
    <w:rsid w:val="00702361"/>
    <w:rsid w:val="007049C0"/>
    <w:rsid w:val="00705F77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402FC"/>
    <w:rsid w:val="0074091F"/>
    <w:rsid w:val="00741128"/>
    <w:rsid w:val="007424E9"/>
    <w:rsid w:val="00744FBF"/>
    <w:rsid w:val="00745744"/>
    <w:rsid w:val="0074720D"/>
    <w:rsid w:val="00747C7D"/>
    <w:rsid w:val="00750691"/>
    <w:rsid w:val="00753FC2"/>
    <w:rsid w:val="00754571"/>
    <w:rsid w:val="0075463D"/>
    <w:rsid w:val="007602E8"/>
    <w:rsid w:val="0076081F"/>
    <w:rsid w:val="00762307"/>
    <w:rsid w:val="00762FC0"/>
    <w:rsid w:val="00765079"/>
    <w:rsid w:val="007650F4"/>
    <w:rsid w:val="00765C0D"/>
    <w:rsid w:val="0076694B"/>
    <w:rsid w:val="00767A5F"/>
    <w:rsid w:val="00767B3B"/>
    <w:rsid w:val="0077001C"/>
    <w:rsid w:val="00770C46"/>
    <w:rsid w:val="007722F0"/>
    <w:rsid w:val="007748CE"/>
    <w:rsid w:val="007763EF"/>
    <w:rsid w:val="007818DB"/>
    <w:rsid w:val="00782424"/>
    <w:rsid w:val="00782DFC"/>
    <w:rsid w:val="00783CEF"/>
    <w:rsid w:val="0078497A"/>
    <w:rsid w:val="00792051"/>
    <w:rsid w:val="0079266D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2314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3836"/>
    <w:rsid w:val="007E6551"/>
    <w:rsid w:val="007E65DF"/>
    <w:rsid w:val="007E6748"/>
    <w:rsid w:val="007E6C91"/>
    <w:rsid w:val="007E7F92"/>
    <w:rsid w:val="007F03D3"/>
    <w:rsid w:val="007F05A2"/>
    <w:rsid w:val="007F0B20"/>
    <w:rsid w:val="007F0C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687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4468"/>
    <w:rsid w:val="00865301"/>
    <w:rsid w:val="008706A3"/>
    <w:rsid w:val="00871678"/>
    <w:rsid w:val="00871C6C"/>
    <w:rsid w:val="008742FC"/>
    <w:rsid w:val="0087489B"/>
    <w:rsid w:val="008750EF"/>
    <w:rsid w:val="0087527B"/>
    <w:rsid w:val="00875C3E"/>
    <w:rsid w:val="008761F2"/>
    <w:rsid w:val="00877D60"/>
    <w:rsid w:val="0088468E"/>
    <w:rsid w:val="0088507F"/>
    <w:rsid w:val="0089007F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2617"/>
    <w:rsid w:val="008C3D58"/>
    <w:rsid w:val="008C4E95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4EAE"/>
    <w:rsid w:val="00905532"/>
    <w:rsid w:val="009056EF"/>
    <w:rsid w:val="00906C28"/>
    <w:rsid w:val="00907466"/>
    <w:rsid w:val="00911467"/>
    <w:rsid w:val="009137D9"/>
    <w:rsid w:val="0092084B"/>
    <w:rsid w:val="00921D2E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6E2C"/>
    <w:rsid w:val="00957E9F"/>
    <w:rsid w:val="00960C90"/>
    <w:rsid w:val="00960D41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11DE"/>
    <w:rsid w:val="00975069"/>
    <w:rsid w:val="00975B97"/>
    <w:rsid w:val="00983493"/>
    <w:rsid w:val="009854C1"/>
    <w:rsid w:val="009854F7"/>
    <w:rsid w:val="009858AA"/>
    <w:rsid w:val="00985B52"/>
    <w:rsid w:val="00987B6E"/>
    <w:rsid w:val="00990297"/>
    <w:rsid w:val="00990331"/>
    <w:rsid w:val="00990E86"/>
    <w:rsid w:val="00994364"/>
    <w:rsid w:val="00994D68"/>
    <w:rsid w:val="0099548B"/>
    <w:rsid w:val="00996188"/>
    <w:rsid w:val="00997160"/>
    <w:rsid w:val="009A175E"/>
    <w:rsid w:val="009A1C7B"/>
    <w:rsid w:val="009A460C"/>
    <w:rsid w:val="009A47F7"/>
    <w:rsid w:val="009A49F6"/>
    <w:rsid w:val="009A50D8"/>
    <w:rsid w:val="009A5306"/>
    <w:rsid w:val="009A64CE"/>
    <w:rsid w:val="009A6652"/>
    <w:rsid w:val="009A7295"/>
    <w:rsid w:val="009B2B79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313"/>
    <w:rsid w:val="009F444D"/>
    <w:rsid w:val="009F4EFF"/>
    <w:rsid w:val="009F57E8"/>
    <w:rsid w:val="00A01171"/>
    <w:rsid w:val="00A01E36"/>
    <w:rsid w:val="00A043E3"/>
    <w:rsid w:val="00A04EFB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53D"/>
    <w:rsid w:val="00A3162E"/>
    <w:rsid w:val="00A421E0"/>
    <w:rsid w:val="00A429D2"/>
    <w:rsid w:val="00A43381"/>
    <w:rsid w:val="00A4476B"/>
    <w:rsid w:val="00A4720E"/>
    <w:rsid w:val="00A50F0D"/>
    <w:rsid w:val="00A5238A"/>
    <w:rsid w:val="00A52978"/>
    <w:rsid w:val="00A548D2"/>
    <w:rsid w:val="00A56FF2"/>
    <w:rsid w:val="00A60EE6"/>
    <w:rsid w:val="00A6165E"/>
    <w:rsid w:val="00A62C54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B7C69"/>
    <w:rsid w:val="00AC18C4"/>
    <w:rsid w:val="00AC2C7C"/>
    <w:rsid w:val="00AC4CAD"/>
    <w:rsid w:val="00AC4F8E"/>
    <w:rsid w:val="00AD0050"/>
    <w:rsid w:val="00AD04DB"/>
    <w:rsid w:val="00AD2CA3"/>
    <w:rsid w:val="00AD30AD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934"/>
    <w:rsid w:val="00B1253C"/>
    <w:rsid w:val="00B15892"/>
    <w:rsid w:val="00B2040F"/>
    <w:rsid w:val="00B21CCC"/>
    <w:rsid w:val="00B21F2A"/>
    <w:rsid w:val="00B22068"/>
    <w:rsid w:val="00B244C0"/>
    <w:rsid w:val="00B25B81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184A"/>
    <w:rsid w:val="00B62764"/>
    <w:rsid w:val="00B64C9D"/>
    <w:rsid w:val="00B652D8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4891"/>
    <w:rsid w:val="00BB6174"/>
    <w:rsid w:val="00BC0FB5"/>
    <w:rsid w:val="00BC199B"/>
    <w:rsid w:val="00BC2150"/>
    <w:rsid w:val="00BC2219"/>
    <w:rsid w:val="00BC3571"/>
    <w:rsid w:val="00BC4202"/>
    <w:rsid w:val="00BC4449"/>
    <w:rsid w:val="00BC4450"/>
    <w:rsid w:val="00BC5E56"/>
    <w:rsid w:val="00BC66CD"/>
    <w:rsid w:val="00BC716A"/>
    <w:rsid w:val="00BC71C3"/>
    <w:rsid w:val="00BC73C1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5C"/>
    <w:rsid w:val="00BF4D75"/>
    <w:rsid w:val="00BF5568"/>
    <w:rsid w:val="00BF5B27"/>
    <w:rsid w:val="00BF5D2B"/>
    <w:rsid w:val="00BF7CC0"/>
    <w:rsid w:val="00C066E2"/>
    <w:rsid w:val="00C0780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36879"/>
    <w:rsid w:val="00C37202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66866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1F32"/>
    <w:rsid w:val="00C924F6"/>
    <w:rsid w:val="00C9388A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4F6A"/>
    <w:rsid w:val="00CE5206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06324"/>
    <w:rsid w:val="00D10A81"/>
    <w:rsid w:val="00D10E11"/>
    <w:rsid w:val="00D139CA"/>
    <w:rsid w:val="00D14B42"/>
    <w:rsid w:val="00D14CF4"/>
    <w:rsid w:val="00D1728F"/>
    <w:rsid w:val="00D173DB"/>
    <w:rsid w:val="00D21A65"/>
    <w:rsid w:val="00D24B65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1F9"/>
    <w:rsid w:val="00D66A87"/>
    <w:rsid w:val="00D670CB"/>
    <w:rsid w:val="00D709CF"/>
    <w:rsid w:val="00D71D27"/>
    <w:rsid w:val="00D74456"/>
    <w:rsid w:val="00D76E1E"/>
    <w:rsid w:val="00D77267"/>
    <w:rsid w:val="00D773D0"/>
    <w:rsid w:val="00D801C6"/>
    <w:rsid w:val="00D81EA1"/>
    <w:rsid w:val="00D823D0"/>
    <w:rsid w:val="00D855E0"/>
    <w:rsid w:val="00D85F06"/>
    <w:rsid w:val="00D914A4"/>
    <w:rsid w:val="00D91CB6"/>
    <w:rsid w:val="00D9297C"/>
    <w:rsid w:val="00D9326A"/>
    <w:rsid w:val="00D94404"/>
    <w:rsid w:val="00D9684E"/>
    <w:rsid w:val="00DA17CA"/>
    <w:rsid w:val="00DA2837"/>
    <w:rsid w:val="00DA2D9C"/>
    <w:rsid w:val="00DA405B"/>
    <w:rsid w:val="00DA4D5C"/>
    <w:rsid w:val="00DA5C3E"/>
    <w:rsid w:val="00DA7E2A"/>
    <w:rsid w:val="00DB17EE"/>
    <w:rsid w:val="00DB290C"/>
    <w:rsid w:val="00DB35EC"/>
    <w:rsid w:val="00DB4EEB"/>
    <w:rsid w:val="00DB59D5"/>
    <w:rsid w:val="00DB6A73"/>
    <w:rsid w:val="00DB7DC9"/>
    <w:rsid w:val="00DC0476"/>
    <w:rsid w:val="00DC0E6A"/>
    <w:rsid w:val="00DC303C"/>
    <w:rsid w:val="00DD11E7"/>
    <w:rsid w:val="00DD21C0"/>
    <w:rsid w:val="00DD2F3A"/>
    <w:rsid w:val="00DD39BE"/>
    <w:rsid w:val="00DD53E1"/>
    <w:rsid w:val="00DE294E"/>
    <w:rsid w:val="00DE64E6"/>
    <w:rsid w:val="00DE7767"/>
    <w:rsid w:val="00DF0606"/>
    <w:rsid w:val="00DF0681"/>
    <w:rsid w:val="00DF1DB8"/>
    <w:rsid w:val="00DF2F60"/>
    <w:rsid w:val="00DF39D7"/>
    <w:rsid w:val="00DF6000"/>
    <w:rsid w:val="00DF7169"/>
    <w:rsid w:val="00E00C2A"/>
    <w:rsid w:val="00E023D0"/>
    <w:rsid w:val="00E043F2"/>
    <w:rsid w:val="00E1146A"/>
    <w:rsid w:val="00E17C44"/>
    <w:rsid w:val="00E20E3B"/>
    <w:rsid w:val="00E2163E"/>
    <w:rsid w:val="00E221AF"/>
    <w:rsid w:val="00E22410"/>
    <w:rsid w:val="00E22ECD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58DB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7586D"/>
    <w:rsid w:val="00E806F3"/>
    <w:rsid w:val="00E80C53"/>
    <w:rsid w:val="00E8281C"/>
    <w:rsid w:val="00E82885"/>
    <w:rsid w:val="00E82DFD"/>
    <w:rsid w:val="00E8316F"/>
    <w:rsid w:val="00E84FC6"/>
    <w:rsid w:val="00E8709B"/>
    <w:rsid w:val="00E91560"/>
    <w:rsid w:val="00E9261D"/>
    <w:rsid w:val="00E92D2E"/>
    <w:rsid w:val="00E92D57"/>
    <w:rsid w:val="00E940A3"/>
    <w:rsid w:val="00E94C37"/>
    <w:rsid w:val="00E94EF6"/>
    <w:rsid w:val="00E95E22"/>
    <w:rsid w:val="00EA1636"/>
    <w:rsid w:val="00EA1E20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B7C70"/>
    <w:rsid w:val="00EC1A16"/>
    <w:rsid w:val="00EC2045"/>
    <w:rsid w:val="00ED0490"/>
    <w:rsid w:val="00ED17DD"/>
    <w:rsid w:val="00ED2BFD"/>
    <w:rsid w:val="00ED6839"/>
    <w:rsid w:val="00ED7B56"/>
    <w:rsid w:val="00EE1A01"/>
    <w:rsid w:val="00EE212C"/>
    <w:rsid w:val="00EE4BCF"/>
    <w:rsid w:val="00EE58E1"/>
    <w:rsid w:val="00EF5A18"/>
    <w:rsid w:val="00EF614B"/>
    <w:rsid w:val="00EF727A"/>
    <w:rsid w:val="00F0483E"/>
    <w:rsid w:val="00F100EB"/>
    <w:rsid w:val="00F11121"/>
    <w:rsid w:val="00F13CC7"/>
    <w:rsid w:val="00F14FEF"/>
    <w:rsid w:val="00F2194A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2CD9"/>
    <w:rsid w:val="00F6524A"/>
    <w:rsid w:val="00F67528"/>
    <w:rsid w:val="00F70675"/>
    <w:rsid w:val="00F71370"/>
    <w:rsid w:val="00F71A0A"/>
    <w:rsid w:val="00F71C6A"/>
    <w:rsid w:val="00F71D2B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1E80"/>
    <w:rsid w:val="00FA281A"/>
    <w:rsid w:val="00FA34B9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794"/>
    <w:rsid w:val="00FE67F4"/>
    <w:rsid w:val="00FE6989"/>
    <w:rsid w:val="00FE7C0B"/>
    <w:rsid w:val="00FF007B"/>
    <w:rsid w:val="00FF091D"/>
    <w:rsid w:val="00FF245D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6911A2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6524A"/>
    <w:pPr>
      <w:tabs>
        <w:tab w:val="left" w:pos="720"/>
        <w:tab w:val="left" w:pos="900"/>
        <w:tab w:val="right" w:pos="9270"/>
      </w:tabs>
      <w:ind w:left="317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94.png"/><Relationship Id="rId107" Type="http://schemas.openxmlformats.org/officeDocument/2006/relationships/image" Target="media/image69.pn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image" Target="media/image88.png"/><Relationship Id="rId149" Type="http://schemas.openxmlformats.org/officeDocument/2006/relationships/hyperlink" Target="https://iamonze.tech/search" TargetMode="External"/><Relationship Id="rId5" Type="http://schemas.openxmlformats.org/officeDocument/2006/relationships/webSettings" Target="webSettings.xml"/><Relationship Id="rId95" Type="http://schemas.openxmlformats.org/officeDocument/2006/relationships/header" Target="header16.xml"/><Relationship Id="rId27" Type="http://schemas.openxmlformats.org/officeDocument/2006/relationships/image" Target="media/image4.jpg"/><Relationship Id="rId43" Type="http://schemas.openxmlformats.org/officeDocument/2006/relationships/image" Target="media/image18.png"/><Relationship Id="rId48" Type="http://schemas.openxmlformats.org/officeDocument/2006/relationships/image" Target="media/image23.jpeg"/><Relationship Id="rId64" Type="http://schemas.openxmlformats.org/officeDocument/2006/relationships/image" Target="media/image39.png"/><Relationship Id="rId69" Type="http://schemas.openxmlformats.org/officeDocument/2006/relationships/footer" Target="footer1.xml"/><Relationship Id="rId113" Type="http://schemas.openxmlformats.org/officeDocument/2006/relationships/image" Target="media/image75.png"/><Relationship Id="rId118" Type="http://schemas.openxmlformats.org/officeDocument/2006/relationships/image" Target="media/image80.png"/><Relationship Id="rId134" Type="http://schemas.openxmlformats.org/officeDocument/2006/relationships/header" Target="header23.xml"/><Relationship Id="rId139" Type="http://schemas.openxmlformats.org/officeDocument/2006/relationships/image" Target="media/image95.png"/><Relationship Id="rId80" Type="http://schemas.openxmlformats.org/officeDocument/2006/relationships/image" Target="media/image50.jpg"/><Relationship Id="rId85" Type="http://schemas.openxmlformats.org/officeDocument/2006/relationships/image" Target="media/image55.png"/><Relationship Id="rId150" Type="http://schemas.openxmlformats.org/officeDocument/2006/relationships/hyperlink" Target="https://iamonze.tech/search" TargetMode="External"/><Relationship Id="rId155" Type="http://schemas.openxmlformats.org/officeDocument/2006/relationships/fontTable" Target="fontTable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image" Target="media/image65.png"/><Relationship Id="rId108" Type="http://schemas.openxmlformats.org/officeDocument/2006/relationships/image" Target="media/image70.png"/><Relationship Id="rId124" Type="http://schemas.openxmlformats.org/officeDocument/2006/relationships/hyperlink" Target="https://github.com/slapexs/final_project.git" TargetMode="External"/><Relationship Id="rId129" Type="http://schemas.openxmlformats.org/officeDocument/2006/relationships/image" Target="media/image89.png"/><Relationship Id="rId54" Type="http://schemas.openxmlformats.org/officeDocument/2006/relationships/image" Target="media/image29.png"/><Relationship Id="rId70" Type="http://schemas.openxmlformats.org/officeDocument/2006/relationships/header" Target="header14.xm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header" Target="header17.xml"/><Relationship Id="rId140" Type="http://schemas.openxmlformats.org/officeDocument/2006/relationships/image" Target="media/image96.png"/><Relationship Id="rId145" Type="http://schemas.openxmlformats.org/officeDocument/2006/relationships/hyperlink" Target="https://iamonze.tech/company/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image" Target="media/image76.png"/><Relationship Id="rId119" Type="http://schemas.openxmlformats.org/officeDocument/2006/relationships/hyperlink" Target="https://aws.amazon.com/th/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90.png"/><Relationship Id="rId135" Type="http://schemas.openxmlformats.org/officeDocument/2006/relationships/image" Target="media/image92.png"/><Relationship Id="rId151" Type="http://schemas.openxmlformats.org/officeDocument/2006/relationships/image" Target="media/image101.png"/><Relationship Id="rId156" Type="http://schemas.openxmlformats.org/officeDocument/2006/relationships/theme" Target="theme/theme1.xm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image" Target="media/image71.png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eader" Target="header18.xml"/><Relationship Id="rId104" Type="http://schemas.openxmlformats.org/officeDocument/2006/relationships/image" Target="media/image66.png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141" Type="http://schemas.openxmlformats.org/officeDocument/2006/relationships/image" Target="media/image97.png"/><Relationship Id="rId146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2.png"/><Relationship Id="rId115" Type="http://schemas.openxmlformats.org/officeDocument/2006/relationships/image" Target="media/image77.png"/><Relationship Id="rId131" Type="http://schemas.openxmlformats.org/officeDocument/2006/relationships/image" Target="media/image91.png"/><Relationship Id="rId136" Type="http://schemas.openxmlformats.org/officeDocument/2006/relationships/image" Target="media/image93.png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iamonze.tech/searchcompany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github.com/slapexs/final_project" TargetMode="External"/><Relationship Id="rId105" Type="http://schemas.openxmlformats.org/officeDocument/2006/relationships/image" Target="media/image67.png"/><Relationship Id="rId126" Type="http://schemas.openxmlformats.org/officeDocument/2006/relationships/image" Target="media/image86.png"/><Relationship Id="rId147" Type="http://schemas.openxmlformats.org/officeDocument/2006/relationships/hyperlink" Target="https://iamonze.tech/cluster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eader" Target="header19.xml"/><Relationship Id="rId121" Type="http://schemas.openxmlformats.org/officeDocument/2006/relationships/image" Target="media/image82.png"/><Relationship Id="rId142" Type="http://schemas.openxmlformats.org/officeDocument/2006/relationships/hyperlink" Target="https://iamonze.tech/allcompanies" TargetMode="External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image" Target="media/image78.png"/><Relationship Id="rId137" Type="http://schemas.openxmlformats.org/officeDocument/2006/relationships/hyperlink" Target="https://intern-assistant.vercel.app" TargetMode="External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image" Target="media/image73.png"/><Relationship Id="rId132" Type="http://schemas.openxmlformats.org/officeDocument/2006/relationships/header" Target="header21.xml"/><Relationship Id="rId153" Type="http://schemas.openxmlformats.org/officeDocument/2006/relationships/hyperlink" Target="https://iamonze.tech/searchcompany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image" Target="media/image68.png"/><Relationship Id="rId127" Type="http://schemas.openxmlformats.org/officeDocument/2006/relationships/image" Target="media/image87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eader" Target="header15.xml"/><Relationship Id="rId99" Type="http://schemas.openxmlformats.org/officeDocument/2006/relationships/header" Target="header20.xml"/><Relationship Id="rId101" Type="http://schemas.openxmlformats.org/officeDocument/2006/relationships/hyperlink" Target="https://github.com/slapexs/final_project" TargetMode="External"/><Relationship Id="rId122" Type="http://schemas.openxmlformats.org/officeDocument/2006/relationships/image" Target="media/image83.png"/><Relationship Id="rId143" Type="http://schemas.openxmlformats.org/officeDocument/2006/relationships/hyperlink" Target="https://iamonze.tech/allcompanies%20&#3604;&#3657;&#3623;&#3618;" TargetMode="External"/><Relationship Id="rId148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image" Target="media/image74.png"/><Relationship Id="rId133" Type="http://schemas.openxmlformats.org/officeDocument/2006/relationships/header" Target="header22.xml"/><Relationship Id="rId154" Type="http://schemas.openxmlformats.org/officeDocument/2006/relationships/image" Target="media/image102.jpe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image" Target="media/image64.png"/><Relationship Id="rId123" Type="http://schemas.openxmlformats.org/officeDocument/2006/relationships/image" Target="media/image84.png"/><Relationship Id="rId144" Type="http://schemas.openxmlformats.org/officeDocument/2006/relationships/image" Target="media/image98.png"/><Relationship Id="rId90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  <b:Source>
    <b:Tag>Cha18</b:Tag>
    <b:SourceType>DocumentFromInternetSite</b:SourceType>
    <b:Guid>{C4F47179-ED02-3A44-8511-542A3879786A}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ว่าด้วย-k-means-และการประยุกต์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</b:Sources>
</file>

<file path=customXml/itemProps1.xml><?xml version="1.0" encoding="utf-8"?>
<ds:datastoreItem xmlns:ds="http://schemas.openxmlformats.org/officeDocument/2006/customXml" ds:itemID="{C427AAD3-A60C-EB44-B23E-26E18D79B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83</TotalTime>
  <Pages>99</Pages>
  <Words>15739</Words>
  <Characters>89715</Characters>
  <Application>Microsoft Office Word</Application>
  <DocSecurity>0</DocSecurity>
  <Lines>747</Lines>
  <Paragraphs>210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28</cp:revision>
  <cp:lastPrinted>2023-03-28T17:29:00Z</cp:lastPrinted>
  <dcterms:created xsi:type="dcterms:W3CDTF">2023-03-28T17:29:00Z</dcterms:created>
  <dcterms:modified xsi:type="dcterms:W3CDTF">2023-03-29T05:24:00Z</dcterms:modified>
</cp:coreProperties>
</file>