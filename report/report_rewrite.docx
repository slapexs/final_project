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.xml" ContentType="application/vnd.openxmlformats-officedocument.wordprocessingml.footer+xml"/>
  <Override PartName="/word/header14.xml" ContentType="application/vnd.openxmlformats-officedocument.wordprocessingml.header+xml"/>
  <Override PartName="/word/footer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025889">
      <w:pPr>
        <w:pStyle w:val="Subtitle"/>
        <w:spacing w:line="276" w:lineRule="auto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025889">
      <w:pPr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6C95A63" w14:textId="310AD150" w:rsidR="00F71C6A" w:rsidRDefault="00F71C6A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b/>
          <w:bCs/>
          <w:sz w:val="40"/>
          <w:szCs w:val="40"/>
          <w:cs/>
        </w:rPr>
        <w:t>เคมีน</w:t>
      </w:r>
      <w:r w:rsidRPr="00F71C6A">
        <w:rPr>
          <w:b/>
          <w:bCs/>
          <w:sz w:val="40"/>
          <w:szCs w:val="40"/>
          <w:cs/>
        </w:rPr>
        <w:t xml:space="preserve"> (</w:t>
      </w:r>
      <w:r w:rsidRPr="00F71C6A">
        <w:rPr>
          <w:b/>
          <w:bCs/>
          <w:sz w:val="40"/>
          <w:szCs w:val="40"/>
        </w:rPr>
        <w:t>K-Means)</w:t>
      </w:r>
    </w:p>
    <w:p w14:paraId="09FD925D" w14:textId="107D046B" w:rsidR="00871C6C" w:rsidRDefault="00025889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40"/>
          <w:szCs w:val="40"/>
        </w:rPr>
      </w:pPr>
    </w:p>
    <w:p w14:paraId="0EA9FD59" w14:textId="77777777" w:rsidR="00185050" w:rsidRPr="00F90F30" w:rsidRDefault="0018505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3CF85B61" w14:textId="3BA61570" w:rsidR="00871C6C" w:rsidRPr="00242171" w:rsidRDefault="001C6BF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0D30D413" w14:textId="77777777" w:rsidR="00D61B40" w:rsidRDefault="00D61B4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025889">
      <w:pPr>
        <w:tabs>
          <w:tab w:val="left" w:pos="1991"/>
          <w:tab w:val="left" w:pos="4680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45B6B290" w14:textId="77777777" w:rsidR="00DC0E6A" w:rsidRDefault="00DC0E6A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  <w:sectPr w:rsidR="00DC0E6A" w:rsidSect="00E66B01">
          <w:headerReference w:type="first" r:id="rId9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025889">
      <w:pPr>
        <w:spacing w:line="276" w:lineRule="auto"/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025889">
      <w:pPr>
        <w:spacing w:line="276" w:lineRule="auto"/>
        <w:rPr>
          <w:sz w:val="24"/>
          <w:szCs w:val="24"/>
        </w:rPr>
      </w:pPr>
    </w:p>
    <w:p w14:paraId="30164D8E" w14:textId="0D62E203" w:rsidR="008110CC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F71C6A" w:rsidRPr="00F71C6A">
        <w:rPr>
          <w:cs/>
        </w:rPr>
        <w:t xml:space="preserve"> (</w:t>
      </w:r>
      <w:r w:rsidR="00F71C6A" w:rsidRPr="00F71C6A">
        <w:t>K-Means)</w:t>
      </w:r>
    </w:p>
    <w:p w14:paraId="0C5A1578" w14:textId="400D9B28" w:rsidR="00DC0E6A" w:rsidRPr="00B22068" w:rsidRDefault="00DC0E6A" w:rsidP="00025889">
      <w:pPr>
        <w:tabs>
          <w:tab w:val="left" w:pos="567"/>
        </w:tabs>
        <w:spacing w:line="276" w:lineRule="auto"/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025889">
      <w:pPr>
        <w:tabs>
          <w:tab w:val="left" w:pos="567"/>
        </w:tabs>
        <w:spacing w:line="276" w:lineRule="auto"/>
      </w:pPr>
    </w:p>
    <w:p w14:paraId="5E9D04DE" w14:textId="77777777" w:rsidR="00A421E0" w:rsidRPr="00907466" w:rsidRDefault="00A421E0" w:rsidP="00025889">
      <w:pPr>
        <w:tabs>
          <w:tab w:val="left" w:pos="567"/>
        </w:tabs>
        <w:spacing w:line="276" w:lineRule="auto"/>
        <w:rPr>
          <w:cs/>
        </w:rPr>
      </w:pPr>
    </w:p>
    <w:p w14:paraId="07AEA537" w14:textId="2E3B19AB" w:rsidR="00DC0E6A" w:rsidRDefault="00DC0E6A" w:rsidP="00025889">
      <w:pPr>
        <w:spacing w:line="276" w:lineRule="auto"/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025889">
      <w:pPr>
        <w:spacing w:line="276" w:lineRule="auto"/>
        <w:rPr>
          <w:b/>
          <w:bCs/>
        </w:rPr>
      </w:pPr>
    </w:p>
    <w:p w14:paraId="5204EA3F" w14:textId="1D709AF3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025889">
      <w:pPr>
        <w:tabs>
          <w:tab w:val="left" w:pos="2127"/>
        </w:tabs>
        <w:spacing w:line="276" w:lineRule="auto"/>
      </w:pPr>
    </w:p>
    <w:p w14:paraId="0E586778" w14:textId="7FB9FECA" w:rsidR="00C83E3F" w:rsidRPr="00242171" w:rsidRDefault="00C83E3F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025889">
      <w:pPr>
        <w:tabs>
          <w:tab w:val="left" w:pos="2127"/>
        </w:tabs>
        <w:spacing w:line="276" w:lineRule="auto"/>
      </w:pPr>
    </w:p>
    <w:p w14:paraId="61C0C05D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025889">
      <w:pPr>
        <w:spacing w:line="276" w:lineRule="auto"/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025889">
      <w:pPr>
        <w:spacing w:line="276" w:lineRule="auto"/>
        <w:ind w:left="1440" w:firstLine="720"/>
      </w:pPr>
    </w:p>
    <w:p w14:paraId="3FE5C198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025889">
      <w:pPr>
        <w:spacing w:line="276" w:lineRule="auto"/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 w:rsidP="00025889">
      <w:pPr>
        <w:spacing w:line="276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3E6A85C" w14:textId="02AC1C21" w:rsidR="008110CC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="00025889">
        <w:rPr>
          <w:b/>
          <w:bCs/>
          <w:sz w:val="36"/>
          <w:szCs w:val="36"/>
          <w:cs/>
        </w:rPr>
        <w:t>เคมีน</w:t>
      </w:r>
      <w:r w:rsidRPr="004429A4">
        <w:rPr>
          <w:b/>
          <w:bCs/>
          <w:sz w:val="36"/>
          <w:szCs w:val="36"/>
          <w:cs/>
        </w:rPr>
        <w:t xml:space="preserve">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7CF1CB46" w14:textId="41EBD1BE" w:rsidR="00F90439" w:rsidRPr="00035286" w:rsidRDefault="00083FE7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C76EF13" w14:textId="3C9075DC" w:rsidR="00035286" w:rsidRDefault="00035286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0"/>
          <w:headerReference w:type="default" r:id="rId11"/>
          <w:headerReference w:type="first" r:id="rId12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025889">
      <w:pPr>
        <w:pStyle w:val="Heading1"/>
        <w:spacing w:line="276" w:lineRule="auto"/>
        <w:rPr>
          <w:cs/>
        </w:rPr>
      </w:pPr>
      <w:bookmarkStart w:id="1" w:name="_Toc97370449"/>
      <w:bookmarkStart w:id="2" w:name="_Toc130464044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025889">
      <w:pPr>
        <w:tabs>
          <w:tab w:val="left" w:pos="1134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A48F93B" w14:textId="1D5D8DB3" w:rsidR="00B22068" w:rsidRDefault="00DC0E6A" w:rsidP="00025889">
      <w:pPr>
        <w:tabs>
          <w:tab w:val="left" w:pos="2340"/>
        </w:tabs>
        <w:spacing w:line="276" w:lineRule="auto"/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ด้วยเทคโนโลยีการจัด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 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กลุ่ม</w:t>
      </w:r>
      <w:r w:rsidR="00025889">
        <w:rPr>
          <w:cs/>
        </w:rPr>
        <w:t>เคมีน</w:t>
      </w:r>
      <w:r w:rsidR="004429A4" w:rsidRPr="004429A4">
        <w:rPr>
          <w:cs/>
        </w:rPr>
        <w:t xml:space="preserve"> (</w:t>
      </w:r>
      <w:r w:rsidR="004429A4" w:rsidRPr="004429A4">
        <w:t>K-Means)</w:t>
      </w:r>
    </w:p>
    <w:p w14:paraId="3B93BFCB" w14:textId="5D4924EB" w:rsidR="001C0771" w:rsidRDefault="00B22068" w:rsidP="00025889">
      <w:pPr>
        <w:tabs>
          <w:tab w:val="left" w:pos="2340"/>
        </w:tabs>
        <w:spacing w:line="276" w:lineRule="auto"/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025889">
      <w:pPr>
        <w:tabs>
          <w:tab w:val="left" w:pos="2340"/>
        </w:tabs>
        <w:spacing w:line="276" w:lineRule="auto"/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025889">
      <w:pPr>
        <w:tabs>
          <w:tab w:val="left" w:pos="1134"/>
          <w:tab w:val="left" w:pos="1808"/>
          <w:tab w:val="left" w:pos="1985"/>
          <w:tab w:val="left" w:pos="2268"/>
        </w:tabs>
        <w:spacing w:line="276" w:lineRule="auto"/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025889">
      <w:pPr>
        <w:tabs>
          <w:tab w:val="left" w:pos="1134"/>
          <w:tab w:val="left" w:pos="1985"/>
        </w:tabs>
        <w:spacing w:line="276" w:lineRule="auto"/>
        <w:rPr>
          <w:b/>
          <w:bCs/>
          <w:sz w:val="40"/>
          <w:szCs w:val="40"/>
        </w:rPr>
      </w:pPr>
    </w:p>
    <w:p w14:paraId="3561D475" w14:textId="21B6A1F2" w:rsidR="00DC0E6A" w:rsidRPr="00710D0B" w:rsidRDefault="001C0771" w:rsidP="00025889">
      <w:pPr>
        <w:tabs>
          <w:tab w:val="left" w:pos="720"/>
        </w:tabs>
        <w:spacing w:line="276" w:lineRule="auto"/>
        <w:jc w:val="thaiDistribute"/>
        <w:rPr>
          <w:b/>
          <w:bCs/>
          <w:sz w:val="40"/>
          <w:szCs w:val="40"/>
        </w:rPr>
        <w:sectPr w:rsidR="00DC0E6A" w:rsidRPr="00710D0B" w:rsidSect="00BC2219">
          <w:headerReference w:type="even" r:id="rId13"/>
          <w:headerReference w:type="default" r:id="rId14"/>
          <w:headerReference w:type="first" r:id="rId15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224B13" w:rsidRPr="00224B13">
        <w:rPr>
          <w:cs/>
        </w:rPr>
        <w:t xml:space="preserve">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 xml:space="preserve">เว็บเฟรมเวิร์ค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</w:t>
      </w:r>
      <w:r w:rsidR="00025889">
        <w:rPr>
          <w:rFonts w:hint="cs"/>
          <w:cs/>
        </w:rPr>
        <w:t xml:space="preserve"> </w:t>
      </w:r>
      <w:r w:rsidR="00863105" w:rsidRPr="00863105">
        <w:rPr>
          <w:cs/>
        </w:rPr>
        <w:t>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</w:t>
      </w:r>
      <w:r w:rsidR="00587C48">
        <w:rPr>
          <w:rFonts w:hint="cs"/>
          <w:cs/>
        </w:rPr>
        <w:t xml:space="preserve"> </w:t>
      </w:r>
      <w:r w:rsidR="00863105" w:rsidRPr="00863105">
        <w:rPr>
          <w:cs/>
        </w:rPr>
        <w:t>ที่</w:t>
      </w:r>
      <w:r w:rsidR="008B2BD0">
        <w:rPr>
          <w:rFonts w:hint="cs"/>
          <w:cs/>
        </w:rPr>
        <w:t>ผ่านกระบวนการ</w:t>
      </w:r>
      <w:r w:rsidR="00FF007B">
        <w:rPr>
          <w:rFonts w:hint="cs"/>
          <w:cs/>
        </w:rPr>
        <w:t>จัดกลุ่มข้อมูล</w:t>
      </w:r>
      <w:r w:rsidR="00025889">
        <w:rPr>
          <w:rFonts w:hint="cs"/>
          <w:cs/>
        </w:rPr>
        <w:t>เคมีน</w:t>
      </w:r>
      <w:r w:rsidR="00FF007B">
        <w:rPr>
          <w:rFonts w:hint="cs"/>
          <w:cs/>
        </w:rPr>
        <w:t xml:space="preserve"> (</w:t>
      </w:r>
      <w:r w:rsidR="00FF007B">
        <w:t>K-Means</w:t>
      </w:r>
      <w:r w:rsidR="00FF007B">
        <w:rPr>
          <w:rFonts w:hint="cs"/>
          <w:cs/>
        </w:rPr>
        <w:t>)</w:t>
      </w:r>
      <w:r w:rsidR="00A67B5D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ซึ่งเป็นส่วนหนึ่งของเทคโนโลยีปัญญาประดิษฐ์</w:t>
      </w:r>
      <w:r w:rsidR="00FF007B">
        <w:t xml:space="preserve"> </w:t>
      </w:r>
      <w:r w:rsidR="00FF007B">
        <w:rPr>
          <w:rFonts w:hint="cs"/>
          <w:cs/>
        </w:rPr>
        <w:t>โดยการใช้เทคโนโลยี</w:t>
      </w:r>
      <w:r w:rsidR="008B2BD0">
        <w:rPr>
          <w:rFonts w:hint="cs"/>
          <w:cs/>
        </w:rPr>
        <w:t>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FF007B">
        <w:rPr>
          <w:rFonts w:hint="cs"/>
          <w:cs/>
        </w:rPr>
        <w:t>เพื่อจัด</w:t>
      </w:r>
      <w:r w:rsidR="00117681">
        <w:rPr>
          <w:rFonts w:hint="cs"/>
          <w:cs/>
        </w:rPr>
        <w:t>กลุ่ม</w:t>
      </w:r>
      <w:r w:rsidR="00FF007B">
        <w:rPr>
          <w:rFonts w:hint="cs"/>
          <w:cs/>
        </w:rPr>
        <w:t>ข้อมูล</w:t>
      </w:r>
      <w:r w:rsidR="00871678">
        <w:rPr>
          <w:rFonts w:hint="cs"/>
          <w:cs/>
        </w:rPr>
        <w:t>สถานประกอบการด้านคอมพิวเตอร์จากสมาคมปัญญาประดิษฐ์แห่งประเทศไทย</w:t>
      </w:r>
      <w:r w:rsidR="006E0496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</w:t>
      </w:r>
      <w:r w:rsidR="00587C48">
        <w:rPr>
          <w:rFonts w:hint="cs"/>
          <w:cs/>
        </w:rPr>
        <w:t>การจัดกลุ่มข้อมูลด้วย</w:t>
      </w:r>
      <w:r w:rsidR="00025889">
        <w:rPr>
          <w:rFonts w:hint="cs"/>
          <w:cs/>
        </w:rPr>
        <w:t>เคมีน</w:t>
      </w:r>
      <w:r w:rsidR="00587C48">
        <w:rPr>
          <w:rFonts w:hint="cs"/>
          <w:cs/>
        </w:rPr>
        <w:t xml:space="preserve"> (</w:t>
      </w:r>
      <w:r w:rsidR="00587C48">
        <w:t>K-Means</w:t>
      </w:r>
      <w:r w:rsidR="00587C48">
        <w:rPr>
          <w:rFonts w:hint="cs"/>
          <w:cs/>
        </w:rPr>
        <w:t xml:space="preserve">) </w:t>
      </w:r>
      <w:r w:rsidR="006E0496">
        <w:rPr>
          <w:rFonts w:hint="cs"/>
          <w:cs/>
        </w:rPr>
        <w:t>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</w:t>
      </w:r>
      <w:r w:rsidR="00A84AE4">
        <w:rPr>
          <w:rFonts w:hint="cs"/>
          <w:cs/>
        </w:rPr>
        <w:t>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A67B5D" w:rsidRPr="00A67B5D">
        <w:rPr>
          <w:cs/>
        </w:rPr>
        <w:t xml:space="preserve">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025889">
      <w:pPr>
        <w:pStyle w:val="Heading1"/>
        <w:spacing w:line="276" w:lineRule="auto"/>
      </w:pPr>
      <w:bookmarkStart w:id="3" w:name="_Toc97370450"/>
      <w:bookmarkStart w:id="4" w:name="_Toc130464045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025889">
      <w:pPr>
        <w:spacing w:line="276" w:lineRule="auto"/>
      </w:pPr>
    </w:p>
    <w:bookmarkEnd w:id="5"/>
    <w:p w14:paraId="1006A48B" w14:textId="4E87F3BB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3455FE" w:rsidRPr="003455FE">
        <w:rPr>
          <w:cs/>
        </w:rPr>
        <w:t xml:space="preserve">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 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4B30348C" w14:textId="766F7835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</w:t>
      </w:r>
      <w:r w:rsidR="00C769EE">
        <w:rPr>
          <w:rFonts w:hint="cs"/>
          <w:cs/>
        </w:rPr>
        <w:t xml:space="preserve"> </w:t>
      </w:r>
      <w:r>
        <w:rPr>
          <w:cs/>
        </w:rPr>
        <w:t>ในการทำโครงงานครั้งนี้ไว้ ณ ที่นี้</w:t>
      </w:r>
    </w:p>
    <w:p w14:paraId="6C8E4980" w14:textId="0755567F" w:rsidR="00DC0E6A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17822F90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F5AD155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688F844F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80B4068" w14:textId="40CF5AB6" w:rsidR="00CB4566" w:rsidRPr="00CB4566" w:rsidRDefault="00CB4566" w:rsidP="00025889">
      <w:pPr>
        <w:tabs>
          <w:tab w:val="left" w:pos="5270"/>
        </w:tabs>
        <w:spacing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0BEA7BA6" w14:textId="52B2AAD3" w:rsidR="00CB4566" w:rsidRPr="00CB4566" w:rsidRDefault="00CB4566" w:rsidP="00025889">
      <w:pPr>
        <w:spacing w:line="276" w:lineRule="auto"/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025889">
      <w:pPr>
        <w:pStyle w:val="Heading1"/>
        <w:spacing w:line="276" w:lineRule="auto"/>
      </w:pPr>
      <w:bookmarkStart w:id="6" w:name="_Toc97370451"/>
      <w:bookmarkStart w:id="7" w:name="_Toc130464046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7F21FE2F" w14:textId="77777777" w:rsidR="002057DD" w:rsidRPr="001D3CC2" w:rsidRDefault="002057DD" w:rsidP="00025889">
      <w:pPr>
        <w:spacing w:line="276" w:lineRule="auto"/>
      </w:pPr>
    </w:p>
    <w:p w14:paraId="56214044" w14:textId="77777777" w:rsidR="002057DD" w:rsidRPr="001D3CC2" w:rsidRDefault="002057DD" w:rsidP="00025889">
      <w:pPr>
        <w:spacing w:line="276" w:lineRule="auto"/>
        <w:ind w:right="-111"/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076073D" w14:textId="458242D4" w:rsidR="008F5022" w:rsidRPr="00067761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8F5022">
        <w:rPr>
          <w:cs/>
        </w:rPr>
        <w:t>บทคัดย่อ</w:t>
      </w:r>
      <w:r w:rsidR="008F5022">
        <w:tab/>
      </w:r>
      <w:r w:rsidR="008F5022" w:rsidRPr="00067761">
        <w:rPr>
          <w:b w:val="0"/>
          <w:bCs w:val="0"/>
        </w:rPr>
        <w:fldChar w:fldCharType="begin"/>
      </w:r>
      <w:r w:rsidR="008F5022" w:rsidRPr="00067761">
        <w:rPr>
          <w:b w:val="0"/>
          <w:bCs w:val="0"/>
        </w:rPr>
        <w:instrText xml:space="preserve"> PAGEREF _Toc130464044 \h </w:instrText>
      </w:r>
      <w:r w:rsidR="008F5022" w:rsidRPr="00067761">
        <w:rPr>
          <w:b w:val="0"/>
          <w:bCs w:val="0"/>
        </w:rPr>
      </w:r>
      <w:r w:rsidR="008F5022" w:rsidRPr="00067761">
        <w:rPr>
          <w:b w:val="0"/>
          <w:bCs w:val="0"/>
        </w:rPr>
        <w:fldChar w:fldCharType="separate"/>
      </w:r>
      <w:r w:rsidR="008F5022" w:rsidRPr="00067761">
        <w:rPr>
          <w:b w:val="0"/>
          <w:bCs w:val="0"/>
          <w:cs/>
        </w:rPr>
        <w:t>ก</w:t>
      </w:r>
      <w:r w:rsidR="008F5022" w:rsidRPr="00067761">
        <w:rPr>
          <w:b w:val="0"/>
          <w:bCs w:val="0"/>
        </w:rPr>
        <w:fldChar w:fldCharType="end"/>
      </w:r>
    </w:p>
    <w:p w14:paraId="2B00A3AD" w14:textId="2DF00802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ข</w:t>
      </w:r>
      <w:r w:rsidRPr="00067761">
        <w:rPr>
          <w:b w:val="0"/>
          <w:bCs w:val="0"/>
        </w:rPr>
        <w:fldChar w:fldCharType="end"/>
      </w:r>
    </w:p>
    <w:p w14:paraId="5293E8A2" w14:textId="6C679DAC" w:rsidR="008F5022" w:rsidRPr="00067761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ค</w:t>
      </w:r>
      <w:r w:rsidRPr="00067761">
        <w:rPr>
          <w:b w:val="0"/>
          <w:bCs w:val="0"/>
        </w:rPr>
        <w:fldChar w:fldCharType="end"/>
      </w:r>
    </w:p>
    <w:p w14:paraId="0F505EF4" w14:textId="75ADE404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_Toc130464047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จ</w:t>
      </w:r>
      <w:r w:rsidRPr="00067761">
        <w:rPr>
          <w:b w:val="0"/>
          <w:bCs w:val="0"/>
        </w:rPr>
        <w:fldChar w:fldCharType="end"/>
      </w:r>
    </w:p>
    <w:p w14:paraId="195770CA" w14:textId="3E219B98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ฉ</w:t>
      </w:r>
      <w:r w:rsidRPr="00067761">
        <w:rPr>
          <w:b w:val="0"/>
          <w:bCs w:val="0"/>
        </w:rPr>
        <w:fldChar w:fldCharType="end"/>
      </w:r>
    </w:p>
    <w:p w14:paraId="4A8EA70F" w14:textId="4496BC4C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1</w:t>
      </w:r>
      <w:r w:rsidRPr="00067761">
        <w:rPr>
          <w:b w:val="0"/>
          <w:bCs w:val="0"/>
        </w:rPr>
        <w:fldChar w:fldCharType="end"/>
      </w:r>
    </w:p>
    <w:p w14:paraId="5DABD4B2" w14:textId="2AA7274C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240BA03C" w14:textId="5998E39F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6D0EE307" w14:textId="69DE221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6F287D73" w14:textId="1A4B46E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</w:t>
      </w:r>
      <w:r>
        <w:rPr>
          <w:noProof/>
        </w:rPr>
        <w:fldChar w:fldCharType="end"/>
      </w:r>
    </w:p>
    <w:p w14:paraId="7F6192FE" w14:textId="792AD82B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</w:t>
      </w:r>
      <w:r>
        <w:rPr>
          <w:noProof/>
        </w:rPr>
        <w:fldChar w:fldCharType="end"/>
      </w:r>
    </w:p>
    <w:p w14:paraId="5D5121F8" w14:textId="0F00593F" w:rsidR="008F5022" w:rsidRDefault="008F5022">
      <w:pPr>
        <w:pStyle w:val="TOC2"/>
        <w:rPr>
          <w:noProof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</w:t>
      </w:r>
      <w:r>
        <w:rPr>
          <w:noProof/>
        </w:rPr>
        <w:fldChar w:fldCharType="end"/>
      </w:r>
    </w:p>
    <w:p w14:paraId="66509ECA" w14:textId="77777777" w:rsidR="008F5022" w:rsidRPr="008F5022" w:rsidRDefault="008F5022" w:rsidP="008F5022"/>
    <w:p w14:paraId="0C90FF23" w14:textId="488723E4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5</w:t>
      </w:r>
      <w:r w:rsidRPr="00067761">
        <w:rPr>
          <w:b w:val="0"/>
          <w:bCs w:val="0"/>
        </w:rPr>
        <w:fldChar w:fldCharType="end"/>
      </w:r>
    </w:p>
    <w:p w14:paraId="3198A59A" w14:textId="7859E40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4815CE26" w14:textId="40D9BB0A" w:rsidR="008F5022" w:rsidRDefault="008F5022">
      <w:pPr>
        <w:pStyle w:val="TOC2"/>
        <w:rPr>
          <w:noProof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18</w:t>
      </w:r>
      <w:r>
        <w:rPr>
          <w:noProof/>
        </w:rPr>
        <w:fldChar w:fldCharType="end"/>
      </w:r>
    </w:p>
    <w:p w14:paraId="1E6DD4CF" w14:textId="77777777" w:rsidR="008F5022" w:rsidRPr="008F5022" w:rsidRDefault="008F5022" w:rsidP="008F5022"/>
    <w:p w14:paraId="07927368" w14:textId="7D69FE76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21</w:t>
      </w:r>
      <w:r w:rsidRPr="00067761">
        <w:rPr>
          <w:b w:val="0"/>
          <w:bCs w:val="0"/>
        </w:rPr>
        <w:fldChar w:fldCharType="end"/>
      </w:r>
    </w:p>
    <w:p w14:paraId="186209F7" w14:textId="335780A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04251084" w14:textId="5250129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1CF74BE2" w14:textId="71C63D7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5626CBDB" w14:textId="75E62A56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35</w:t>
      </w:r>
      <w:r>
        <w:rPr>
          <w:noProof/>
        </w:rPr>
        <w:fldChar w:fldCharType="end"/>
      </w:r>
    </w:p>
    <w:p w14:paraId="29677796" w14:textId="66FB7405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37</w:t>
      </w:r>
      <w:r>
        <w:rPr>
          <w:noProof/>
        </w:rPr>
        <w:fldChar w:fldCharType="end"/>
      </w:r>
    </w:p>
    <w:p w14:paraId="016385F8" w14:textId="700B12A9" w:rsidR="008F5022" w:rsidRDefault="008F5022">
      <w:pPr>
        <w:pStyle w:val="TOC2"/>
        <w:rPr>
          <w:noProof/>
        </w:rPr>
      </w:pPr>
      <w:r>
        <w:rPr>
          <w:noProof/>
        </w:rPr>
        <w:t xml:space="preserve">3.6 </w:t>
      </w:r>
      <w:r>
        <w:rPr>
          <w:noProof/>
          <w:cs/>
        </w:rPr>
        <w:t>การใช้งานระบบ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41</w:t>
      </w:r>
      <w:r>
        <w:rPr>
          <w:noProof/>
        </w:rPr>
        <w:fldChar w:fldCharType="end"/>
      </w:r>
    </w:p>
    <w:p w14:paraId="206AE43E" w14:textId="77777777" w:rsidR="008F5022" w:rsidRPr="008F5022" w:rsidRDefault="008F5022" w:rsidP="008F5022"/>
    <w:p w14:paraId="621731B7" w14:textId="454F1293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_Toc130464066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42</w:t>
      </w:r>
      <w:r w:rsidRPr="00067761">
        <w:rPr>
          <w:b w:val="0"/>
          <w:bCs w:val="0"/>
        </w:rPr>
        <w:fldChar w:fldCharType="end"/>
      </w:r>
    </w:p>
    <w:p w14:paraId="2EDB2348" w14:textId="571BD6CB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การวิเคราะห์และการตัดคำ (</w:t>
      </w:r>
      <w:r>
        <w:rPr>
          <w:noProof/>
        </w:rPr>
        <w:t>Word segmentation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42</w:t>
      </w:r>
      <w:r>
        <w:rPr>
          <w:noProof/>
        </w:rPr>
        <w:fldChar w:fldCharType="end"/>
      </w:r>
    </w:p>
    <w:p w14:paraId="27E55261" w14:textId="150AC7C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2396292F" w14:textId="3E17282F" w:rsidR="008F5022" w:rsidRDefault="008F5022">
      <w:pPr>
        <w:pStyle w:val="TOC2"/>
        <w:rPr>
          <w:noProof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311E8EBE" w14:textId="77777777" w:rsidR="008F5022" w:rsidRPr="008F5022" w:rsidRDefault="008F5022" w:rsidP="008F5022"/>
    <w:p w14:paraId="52B6B0A9" w14:textId="5ACC0372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_Toc130464070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57</w:t>
      </w:r>
      <w:r w:rsidRPr="00067761">
        <w:rPr>
          <w:b w:val="0"/>
          <w:bCs w:val="0"/>
        </w:rPr>
        <w:fldChar w:fldCharType="end"/>
      </w:r>
    </w:p>
    <w:p w14:paraId="45A43343" w14:textId="0D704A1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57</w:t>
      </w:r>
      <w:r>
        <w:rPr>
          <w:noProof/>
        </w:rPr>
        <w:fldChar w:fldCharType="end"/>
      </w:r>
    </w:p>
    <w:p w14:paraId="474F7272" w14:textId="281F42F8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58</w:t>
      </w:r>
      <w:r>
        <w:rPr>
          <w:noProof/>
        </w:rPr>
        <w:fldChar w:fldCharType="end"/>
      </w:r>
    </w:p>
    <w:p w14:paraId="4DE668D6" w14:textId="6B8E3588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58</w:t>
      </w:r>
      <w:r>
        <w:rPr>
          <w:noProof/>
        </w:rPr>
        <w:fldChar w:fldCharType="end"/>
      </w:r>
    </w:p>
    <w:p w14:paraId="67B3E198" w14:textId="5B044FF2" w:rsidR="008F5022" w:rsidRDefault="008F5022" w:rsidP="008F5022">
      <w:pPr>
        <w:pStyle w:val="Heading1"/>
        <w:spacing w:line="276" w:lineRule="auto"/>
      </w:pPr>
      <w:bookmarkStart w:id="9" w:name="_Toc130463934"/>
      <w:r w:rsidRPr="00E65E8D">
        <w:rPr>
          <w:cs/>
        </w:rPr>
        <w:lastRenderedPageBreak/>
        <w:t>สารบัญ</w:t>
      </w:r>
      <w:bookmarkEnd w:id="9"/>
      <w:r>
        <w:rPr>
          <w:rFonts w:hint="cs"/>
          <w:cs/>
        </w:rPr>
        <w:t xml:space="preserve"> (ต่อ)</w:t>
      </w:r>
    </w:p>
    <w:p w14:paraId="7AE281A5" w14:textId="77777777" w:rsidR="008F5022" w:rsidRPr="001D3CC2" w:rsidRDefault="008F5022" w:rsidP="008F5022">
      <w:pPr>
        <w:spacing w:line="276" w:lineRule="auto"/>
      </w:pPr>
    </w:p>
    <w:p w14:paraId="28DAA9E1" w14:textId="05D8F3CC" w:rsidR="008F5022" w:rsidRPr="008F5022" w:rsidRDefault="008F5022" w:rsidP="008F5022">
      <w:pPr>
        <w:spacing w:line="276" w:lineRule="auto"/>
        <w:ind w:right="-111"/>
        <w:jc w:val="right"/>
        <w:rPr>
          <w:b/>
          <w:bCs/>
        </w:rPr>
      </w:pPr>
      <w:r w:rsidRPr="001D3CC2">
        <w:rPr>
          <w:rFonts w:hint="cs"/>
          <w:b/>
          <w:bCs/>
          <w:cs/>
        </w:rPr>
        <w:t>หน้า</w:t>
      </w:r>
    </w:p>
    <w:p w14:paraId="1B50C963" w14:textId="7C56CBF0" w:rsidR="008F5022" w:rsidRDefault="008F5022">
      <w:pPr>
        <w:pStyle w:val="TOC2"/>
        <w:rPr>
          <w:noProof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58</w:t>
      </w:r>
      <w:r>
        <w:rPr>
          <w:noProof/>
        </w:rPr>
        <w:fldChar w:fldCharType="end"/>
      </w:r>
    </w:p>
    <w:p w14:paraId="351B5CB2" w14:textId="77777777" w:rsidR="00067761" w:rsidRPr="00067761" w:rsidRDefault="00067761" w:rsidP="00067761"/>
    <w:p w14:paraId="054AA72C" w14:textId="0C5A3F0B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61</w:t>
      </w:r>
      <w:r w:rsidRPr="00067761">
        <w:rPr>
          <w:b w:val="0"/>
          <w:bCs w:val="0"/>
        </w:rPr>
        <w:fldChar w:fldCharType="end"/>
      </w:r>
    </w:p>
    <w:p w14:paraId="1BFBEC0C" w14:textId="6CC7CB86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64</w:t>
      </w:r>
      <w:r w:rsidRPr="00067761">
        <w:rPr>
          <w:b w:val="0"/>
          <w:bCs w:val="0"/>
        </w:rPr>
        <w:fldChar w:fldCharType="end"/>
      </w:r>
    </w:p>
    <w:p w14:paraId="2A9B5084" w14:textId="3CF9CEB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65</w:t>
      </w:r>
      <w:r>
        <w:rPr>
          <w:noProof/>
        </w:rPr>
        <w:fldChar w:fldCharType="end"/>
      </w:r>
    </w:p>
    <w:p w14:paraId="236CAEB9" w14:textId="78B418A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67</w:t>
      </w:r>
      <w:r>
        <w:rPr>
          <w:noProof/>
        </w:rPr>
        <w:fldChar w:fldCharType="end"/>
      </w:r>
    </w:p>
    <w:p w14:paraId="1B77AFB9" w14:textId="6FE89A6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69</w:t>
      </w:r>
      <w:r>
        <w:rPr>
          <w:noProof/>
        </w:rPr>
        <w:fldChar w:fldCharType="end"/>
      </w:r>
    </w:p>
    <w:p w14:paraId="599D0EBE" w14:textId="4BC764F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794B7440" w14:textId="3AE60A42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5EB7A44C" w14:textId="141F5E5B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4626EAED" w14:textId="69CF2358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78</w:t>
      </w:r>
      <w:r>
        <w:rPr>
          <w:noProof/>
        </w:rPr>
        <w:fldChar w:fldCharType="end"/>
      </w:r>
    </w:p>
    <w:p w14:paraId="5E0F4E7A" w14:textId="588D28C7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_Toc130464084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80</w:t>
      </w:r>
      <w:r w:rsidRPr="00067761">
        <w:rPr>
          <w:b w:val="0"/>
          <w:bCs w:val="0"/>
        </w:rPr>
        <w:fldChar w:fldCharType="end"/>
      </w:r>
    </w:p>
    <w:p w14:paraId="0C4289FF" w14:textId="6F74E24C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6FB4AFC9" w14:textId="7BEFAF8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83</w:t>
      </w:r>
      <w:r>
        <w:rPr>
          <w:noProof/>
        </w:rPr>
        <w:fldChar w:fldCharType="end"/>
      </w:r>
    </w:p>
    <w:p w14:paraId="01C89C0C" w14:textId="763C40AF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 Web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85</w:t>
      </w:r>
      <w:r>
        <w:rPr>
          <w:noProof/>
        </w:rPr>
        <w:fldChar w:fldCharType="end"/>
      </w:r>
    </w:p>
    <w:p w14:paraId="08172CBD" w14:textId="01B32F28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87</w:t>
      </w:r>
      <w:r w:rsidRPr="00067761">
        <w:rPr>
          <w:b w:val="0"/>
          <w:bCs w:val="0"/>
        </w:rPr>
        <w:fldChar w:fldCharType="end"/>
      </w:r>
    </w:p>
    <w:p w14:paraId="7ED52423" w14:textId="7C1C00DC" w:rsidR="002057DD" w:rsidRDefault="002057DD" w:rsidP="00025889">
      <w:pPr>
        <w:tabs>
          <w:tab w:val="left" w:pos="1134"/>
        </w:tabs>
        <w:spacing w:line="276" w:lineRule="auto"/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05564D61" w:rsidR="002057DD" w:rsidRDefault="002057DD" w:rsidP="00025889">
      <w:pPr>
        <w:pStyle w:val="Heading1"/>
        <w:spacing w:line="276" w:lineRule="auto"/>
      </w:pPr>
      <w:bookmarkStart w:id="10" w:name="_Toc97370452"/>
      <w:bookmarkStart w:id="11" w:name="_Toc130464047"/>
      <w:r w:rsidRPr="00E65E8D">
        <w:rPr>
          <w:rFonts w:hint="cs"/>
          <w:cs/>
        </w:rPr>
        <w:lastRenderedPageBreak/>
        <w:t>สารบัญตาราง</w:t>
      </w:r>
      <w:bookmarkEnd w:id="10"/>
      <w:bookmarkEnd w:id="11"/>
    </w:p>
    <w:p w14:paraId="7059D0EA" w14:textId="77777777" w:rsidR="002057DD" w:rsidRPr="00D10A81" w:rsidRDefault="002057DD" w:rsidP="00025889">
      <w:pPr>
        <w:spacing w:line="276" w:lineRule="auto"/>
      </w:pPr>
    </w:p>
    <w:p w14:paraId="40B099A5" w14:textId="3A2E0D6E" w:rsidR="002057DD" w:rsidRDefault="002057DD" w:rsidP="00025889">
      <w:pPr>
        <w:tabs>
          <w:tab w:val="center" w:pos="9270"/>
        </w:tabs>
        <w:spacing w:line="276" w:lineRule="auto"/>
        <w:ind w:right="-111"/>
        <w:rPr>
          <w:b/>
          <w:bCs/>
        </w:rPr>
      </w:pPr>
      <w:r w:rsidRPr="00A77EE9">
        <w:rPr>
          <w:rFonts w:hint="cs"/>
          <w:b/>
          <w:bCs/>
          <w:cs/>
        </w:rPr>
        <w:t>ตารางที่</w:t>
      </w:r>
      <w:r w:rsidR="00025889">
        <w:rPr>
          <w:b/>
          <w:b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7C028F2C" w14:textId="002F8C73" w:rsidR="006911A2" w:rsidRDefault="002A0A54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463759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Term Frequency </w:t>
        </w:r>
        <w:r w:rsidR="006911A2" w:rsidRPr="00E1501B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6911A2" w:rsidRPr="00E1501B">
          <w:rPr>
            <w:rStyle w:val="Hyperlink"/>
            <w:noProof/>
          </w:rPr>
          <w:t>7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_Toc130463759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7</w:t>
        </w:r>
        <w:r w:rsidR="006911A2">
          <w:rPr>
            <w:noProof/>
            <w:webHidden/>
          </w:rPr>
          <w:fldChar w:fldCharType="end"/>
        </w:r>
      </w:hyperlink>
    </w:p>
    <w:p w14:paraId="093B96E1" w14:textId="37BACED6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0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Inverse Document Frequency </w:t>
        </w:r>
        <w:r w:rsidR="006911A2" w:rsidRPr="00E1501B">
          <w:rPr>
            <w:rStyle w:val="Hyperlink"/>
            <w:noProof/>
            <w:cs/>
          </w:rPr>
          <w:t xml:space="preserve">ที่จำนวนเอกสารเท่ากับ </w:t>
        </w:r>
        <w:r w:rsidR="006911A2" w:rsidRPr="00E1501B">
          <w:rPr>
            <w:rStyle w:val="Hyperlink"/>
            <w:noProof/>
          </w:rPr>
          <w:t>10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4E17EE02" w14:textId="45AF8875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1" w:history="1">
        <w:r w:rsidR="006911A2" w:rsidRPr="00E1501B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iCs/>
            <w:noProof/>
          </w:rPr>
          <w:t>TF-IDF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0712AC61" w14:textId="60D5561F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2" w:history="1">
        <w:r w:rsidR="006911A2" w:rsidRPr="00E1501B">
          <w:rPr>
            <w:rStyle w:val="Hyperlink"/>
            <w:noProof/>
            <w:cs/>
          </w:rPr>
          <w:t>การวิเคราะห์ข้อมูล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21</w:t>
        </w:r>
        <w:r w:rsidR="006911A2">
          <w:rPr>
            <w:noProof/>
            <w:webHidden/>
          </w:rPr>
          <w:fldChar w:fldCharType="end"/>
        </w:r>
      </w:hyperlink>
    </w:p>
    <w:p w14:paraId="726BBD0F" w14:textId="46E3FCFA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3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2A40CEA7" w14:textId="3716FC67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4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1344AD38" w14:textId="2BE2EF91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5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ดูรายชื่อบริษัทในกลุ่มทั้งหมด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4CB5FAEF" w14:textId="667009D7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6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7C688880" w14:textId="544EF17D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7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_Toc130463767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514982FF" w14:textId="319D8D1F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8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แก้ไขคู่มือการใช้งาน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_Toc130463768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0C334B14" w14:textId="42635B92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9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เพิ่ม ลบ แก้ไขข้อมูลบริษัท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26D3FAF6" w14:textId="008BD832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0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33</w:t>
        </w:r>
        <w:r w:rsidR="006911A2">
          <w:rPr>
            <w:noProof/>
            <w:webHidden/>
          </w:rPr>
          <w:fldChar w:fldCharType="end"/>
        </w:r>
      </w:hyperlink>
    </w:p>
    <w:p w14:paraId="2D4F67CA" w14:textId="3F78BD94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1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การเพิ่มข้อมูลและจัดกลุ่มใหม่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34</w:t>
        </w:r>
        <w:r w:rsidR="006911A2">
          <w:rPr>
            <w:noProof/>
            <w:webHidden/>
          </w:rPr>
          <w:fldChar w:fldCharType="end"/>
        </w:r>
      </w:hyperlink>
    </w:p>
    <w:p w14:paraId="5A4D819B" w14:textId="405DF844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2" w:history="1">
        <w:r w:rsidR="006911A2" w:rsidRPr="00E1501B">
          <w:rPr>
            <w:rStyle w:val="Hyperlink"/>
            <w:noProof/>
            <w:cs/>
          </w:rPr>
          <w:t>พจนานุกรมข้อมูลบริษัท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36</w:t>
        </w:r>
        <w:r w:rsidR="006911A2">
          <w:rPr>
            <w:noProof/>
            <w:webHidden/>
          </w:rPr>
          <w:fldChar w:fldCharType="end"/>
        </w:r>
      </w:hyperlink>
    </w:p>
    <w:p w14:paraId="6A71ED40" w14:textId="2AA4237A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3" w:history="1">
        <w:r w:rsidR="006911A2" w:rsidRPr="00E1501B">
          <w:rPr>
            <w:rStyle w:val="Hyperlink"/>
            <w:noProof/>
            <w:cs/>
          </w:rPr>
          <w:t>ตารางตัวอย่างการวัดค่าความแม่นยำในการตัดคำ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44</w:t>
        </w:r>
        <w:r w:rsidR="006911A2">
          <w:rPr>
            <w:noProof/>
            <w:webHidden/>
          </w:rPr>
          <w:fldChar w:fldCharType="end"/>
        </w:r>
      </w:hyperlink>
    </w:p>
    <w:p w14:paraId="2FA79734" w14:textId="100C386F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4" w:history="1">
        <w:r w:rsidR="006911A2" w:rsidRPr="00E1501B">
          <w:rPr>
            <w:rStyle w:val="Hyperlink"/>
            <w:noProof/>
            <w:cs/>
          </w:rPr>
          <w:t>ผลการทดสอบความแม่นยำการตัดคำ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45</w:t>
        </w:r>
        <w:r w:rsidR="006911A2">
          <w:rPr>
            <w:noProof/>
            <w:webHidden/>
          </w:rPr>
          <w:fldChar w:fldCharType="end"/>
        </w:r>
      </w:hyperlink>
    </w:p>
    <w:p w14:paraId="4B606F65" w14:textId="72D0C117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5" w:history="1">
        <w:r w:rsidR="006911A2" w:rsidRPr="00E1501B">
          <w:rPr>
            <w:rStyle w:val="Hyperlink"/>
            <w:noProof/>
            <w:cs/>
          </w:rPr>
          <w:t xml:space="preserve">แสดงการนับจำนวนบริษัทแต่ละประเภทในการจัดกลุ่มทั้งหมด </w:t>
        </w:r>
        <w:r w:rsidR="006911A2" w:rsidRPr="00E1501B">
          <w:rPr>
            <w:rStyle w:val="Hyperlink"/>
            <w:noProof/>
          </w:rPr>
          <w:t xml:space="preserve">1,643 </w:t>
        </w:r>
        <w:r w:rsidR="006911A2" w:rsidRPr="00E1501B">
          <w:rPr>
            <w:rStyle w:val="Hyperlink"/>
            <w:noProof/>
            <w:cs/>
          </w:rPr>
          <w:t>รายการ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49</w:t>
        </w:r>
        <w:r w:rsidR="006911A2">
          <w:rPr>
            <w:noProof/>
            <w:webHidden/>
          </w:rPr>
          <w:fldChar w:fldCharType="end"/>
        </w:r>
      </w:hyperlink>
    </w:p>
    <w:p w14:paraId="4D9E56CC" w14:textId="566C5C4C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6" w:history="1">
        <w:r w:rsidR="006911A2" w:rsidRPr="00E1501B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59</w:t>
        </w:r>
        <w:r w:rsidR="006911A2">
          <w:rPr>
            <w:noProof/>
            <w:webHidden/>
          </w:rPr>
          <w:fldChar w:fldCharType="end"/>
        </w:r>
      </w:hyperlink>
    </w:p>
    <w:p w14:paraId="4E74B988" w14:textId="1B9F6C8C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7" w:history="1">
        <w:r w:rsidR="006911A2" w:rsidRPr="00E1501B">
          <w:rPr>
            <w:rStyle w:val="Hyperlink"/>
            <w:noProof/>
            <w:cs/>
          </w:rPr>
          <w:t>ข้อเสนอแนะของผู้ใช้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_Toc130463777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60</w:t>
        </w:r>
        <w:r w:rsidR="006911A2">
          <w:rPr>
            <w:noProof/>
            <w:webHidden/>
          </w:rPr>
          <w:fldChar w:fldCharType="end"/>
        </w:r>
      </w:hyperlink>
    </w:p>
    <w:p w14:paraId="2A76EC31" w14:textId="6EFE860C" w:rsidR="002057DD" w:rsidRPr="000500D5" w:rsidRDefault="002A0A54" w:rsidP="006911A2">
      <w:pPr>
        <w:tabs>
          <w:tab w:val="center" w:pos="9270"/>
        </w:tabs>
        <w:spacing w:line="276" w:lineRule="auto"/>
        <w:ind w:left="993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27654960" w14:textId="77777777" w:rsidR="002057DD" w:rsidRDefault="002057DD" w:rsidP="00025889">
      <w:pPr>
        <w:tabs>
          <w:tab w:val="left" w:pos="1991"/>
        </w:tabs>
        <w:spacing w:line="276" w:lineRule="auto"/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025889">
      <w:pPr>
        <w:pStyle w:val="Heading1"/>
        <w:spacing w:line="276" w:lineRule="auto"/>
      </w:pPr>
      <w:bookmarkStart w:id="12" w:name="_Toc97370453"/>
      <w:bookmarkStart w:id="13" w:name="_Toc130464048"/>
      <w:r w:rsidRPr="00E65E8D">
        <w:rPr>
          <w:rFonts w:hint="cs"/>
          <w:cs/>
        </w:rPr>
        <w:lastRenderedPageBreak/>
        <w:t>สารบัญภาพ</w:t>
      </w:r>
      <w:bookmarkEnd w:id="12"/>
      <w:bookmarkEnd w:id="13"/>
    </w:p>
    <w:p w14:paraId="3FB39152" w14:textId="77777777" w:rsidR="006E5C18" w:rsidRPr="006E5C18" w:rsidRDefault="006E5C18" w:rsidP="00025889">
      <w:pPr>
        <w:spacing w:line="276" w:lineRule="auto"/>
      </w:pPr>
    </w:p>
    <w:p w14:paraId="6D62546B" w14:textId="77777777" w:rsidR="00F2194A" w:rsidRDefault="002057DD" w:rsidP="00783CEF">
      <w:pPr>
        <w:tabs>
          <w:tab w:val="center" w:pos="9270"/>
        </w:tabs>
        <w:spacing w:line="276" w:lineRule="auto"/>
        <w:ind w:right="-16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704D70AC" w14:textId="18E1A439" w:rsidR="00F2194A" w:rsidRPr="00F2194A" w:rsidRDefault="00000000" w:rsidP="00F2194A">
      <w:pPr>
        <w:pStyle w:val="TableofFigures"/>
        <w:numPr>
          <w:ilvl w:val="0"/>
          <w:numId w:val="40"/>
        </w:numPr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3" w:history="1">
        <w:r w:rsidR="00F2194A" w:rsidRPr="00776482">
          <w:rPr>
            <w:rStyle w:val="Hyperlink"/>
            <w:noProof/>
            <w:cs/>
          </w:rPr>
          <w:t xml:space="preserve">ตัวอย่างการทำ </w:t>
        </w:r>
        <w:r w:rsidR="00F2194A" w:rsidRPr="00776482">
          <w:rPr>
            <w:rStyle w:val="Hyperlink"/>
            <w:noProof/>
          </w:rPr>
          <w:t>Word segmentation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</w:t>
        </w:r>
        <w:r w:rsidR="00F2194A">
          <w:rPr>
            <w:noProof/>
            <w:webHidden/>
          </w:rPr>
          <w:fldChar w:fldCharType="end"/>
        </w:r>
      </w:hyperlink>
    </w:p>
    <w:p w14:paraId="65E87496" w14:textId="697DFFCA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4" w:history="1">
        <w:r w:rsidR="00F2194A" w:rsidRPr="00776482">
          <w:rPr>
            <w:rStyle w:val="Hyperlink"/>
            <w:noProof/>
            <w:cs/>
          </w:rPr>
          <w:t xml:space="preserve">การกำหนดสุ่มกำหนดจุด </w:t>
        </w:r>
        <w:r w:rsidR="00F2194A" w:rsidRPr="00776482">
          <w:rPr>
            <w:rStyle w:val="Hyperlink"/>
            <w:noProof/>
          </w:rPr>
          <w:t>Centroid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9</w:t>
        </w:r>
        <w:r w:rsidR="00F2194A">
          <w:rPr>
            <w:noProof/>
            <w:webHidden/>
          </w:rPr>
          <w:fldChar w:fldCharType="end"/>
        </w:r>
      </w:hyperlink>
    </w:p>
    <w:p w14:paraId="21CD934F" w14:textId="3F8468A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5" w:history="1">
        <w:r w:rsidR="00F2194A" w:rsidRPr="00776482">
          <w:rPr>
            <w:rStyle w:val="Hyperlink"/>
            <w:noProof/>
            <w:cs/>
          </w:rPr>
          <w:t xml:space="preserve">จุด </w:t>
        </w:r>
        <w:r w:rsidR="00F2194A" w:rsidRPr="00776482">
          <w:rPr>
            <w:rStyle w:val="Hyperlink"/>
            <w:noProof/>
          </w:rPr>
          <w:t xml:space="preserve">Centroid </w:t>
        </w:r>
        <w:r w:rsidR="00F2194A" w:rsidRPr="00776482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6698F7FE" w14:textId="274D1A0E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6" w:history="1">
        <w:r w:rsidR="00F2194A" w:rsidRPr="00776482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="00F2194A" w:rsidRPr="00776482">
          <w:rPr>
            <w:rStyle w:val="Hyperlink"/>
            <w:noProof/>
          </w:rPr>
          <w:t xml:space="preserve">K-Means </w:t>
        </w:r>
        <w:r w:rsidR="00F2194A" w:rsidRPr="00776482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="00F2194A" w:rsidRPr="00776482">
          <w:rPr>
            <w:rStyle w:val="Hyperlink"/>
            <w:noProof/>
          </w:rPr>
          <w:t xml:space="preserve">Centroid </w:t>
        </w:r>
        <w:r w:rsidR="00F2194A" w:rsidRPr="00776482">
          <w:rPr>
            <w:rStyle w:val="Hyperlink"/>
            <w:noProof/>
            <w:cs/>
          </w:rPr>
          <w:t>ของแต่ละกลุ่มข้อมูล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156EB141" w14:textId="27CD89CC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7" w:history="1">
        <w:r w:rsidR="00F2194A" w:rsidRPr="00776482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11</w:t>
        </w:r>
        <w:r w:rsidR="00F2194A">
          <w:rPr>
            <w:noProof/>
            <w:webHidden/>
          </w:rPr>
          <w:fldChar w:fldCharType="end"/>
        </w:r>
      </w:hyperlink>
    </w:p>
    <w:p w14:paraId="5292C641" w14:textId="3862EAD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8" w:history="1">
        <w:r w:rsidR="00F2194A" w:rsidRPr="00776482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F2194A" w:rsidRPr="00776482">
          <w:rPr>
            <w:rStyle w:val="Hyperlink"/>
            <w:noProof/>
          </w:rPr>
          <w:t xml:space="preserve">Web API </w:t>
        </w:r>
        <w:r w:rsidR="00F2194A" w:rsidRPr="00776482">
          <w:rPr>
            <w:rStyle w:val="Hyperlink"/>
            <w:noProof/>
            <w:cs/>
          </w:rPr>
          <w:t xml:space="preserve">ด้วย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63CC9BEE" w14:textId="3C3B6BAC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9" w:history="1">
        <w:r w:rsidR="00F2194A" w:rsidRPr="00776482">
          <w:rPr>
            <w:rStyle w:val="Hyperlink"/>
            <w:noProof/>
            <w:cs/>
          </w:rPr>
          <w:t xml:space="preserve">ผลลัพธ์แสดงคำว่า </w:t>
        </w:r>
        <w:r w:rsidR="00F2194A" w:rsidRPr="00776482">
          <w:rPr>
            <w:rStyle w:val="Hyperlink"/>
            <w:noProof/>
          </w:rPr>
          <w:t xml:space="preserve">Hello project </w:t>
        </w:r>
        <w:r w:rsidR="00F2194A" w:rsidRPr="00776482">
          <w:rPr>
            <w:rStyle w:val="Hyperlink"/>
            <w:noProof/>
            <w:cs/>
          </w:rPr>
          <w:t xml:space="preserve">จาก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3B86DE04" w14:textId="5DDE1A0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0" w:history="1">
        <w:r w:rsidR="00F2194A" w:rsidRPr="00776482">
          <w:rPr>
            <w:rStyle w:val="Hyperlink"/>
            <w:noProof/>
            <w:cs/>
          </w:rPr>
          <w:t xml:space="preserve">ตัวอย่างข้อมูลแบบ </w:t>
        </w:r>
        <w:r w:rsidR="00F2194A" w:rsidRPr="00776482">
          <w:rPr>
            <w:rStyle w:val="Hyperlink"/>
            <w:noProof/>
          </w:rPr>
          <w:t>JSON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15</w:t>
        </w:r>
        <w:r w:rsidR="00F2194A">
          <w:rPr>
            <w:noProof/>
            <w:webHidden/>
          </w:rPr>
          <w:fldChar w:fldCharType="end"/>
        </w:r>
      </w:hyperlink>
    </w:p>
    <w:p w14:paraId="40001027" w14:textId="67E8F4F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1" w:history="1">
        <w:r w:rsidR="00F2194A" w:rsidRPr="00776482">
          <w:rPr>
            <w:rStyle w:val="Hyperlink"/>
            <w:noProof/>
            <w:cs/>
          </w:rPr>
          <w:t>การเตรียมและวิเคราะห์ข้อมูล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22</w:t>
        </w:r>
        <w:r w:rsidR="00F2194A">
          <w:rPr>
            <w:noProof/>
            <w:webHidden/>
          </w:rPr>
          <w:fldChar w:fldCharType="end"/>
        </w:r>
      </w:hyperlink>
    </w:p>
    <w:p w14:paraId="5D7873B2" w14:textId="01999AB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2" w:history="1">
        <w:r w:rsidR="00F2194A" w:rsidRPr="00776482">
          <w:rPr>
            <w:rStyle w:val="Hyperlink"/>
            <w:noProof/>
            <w:cs/>
          </w:rPr>
          <w:t>การเรียกใช้ไลบรารี่ (</w:t>
        </w:r>
        <w:r w:rsidR="00F2194A" w:rsidRPr="00776482">
          <w:rPr>
            <w:rStyle w:val="Hyperlink"/>
            <w:noProof/>
          </w:rPr>
          <w:t>Library</w:t>
        </w:r>
        <w:r w:rsidR="00F2194A" w:rsidRPr="00776482">
          <w:rPr>
            <w:rStyle w:val="Hyperlink"/>
            <w:noProof/>
            <w:cs/>
          </w:rPr>
          <w:t>)</w:t>
        </w:r>
        <w:r w:rsidR="00F2194A" w:rsidRPr="00776482">
          <w:rPr>
            <w:rStyle w:val="Hyperlink"/>
            <w:noProof/>
          </w:rPr>
          <w:t xml:space="preserve"> </w:t>
        </w:r>
        <w:r w:rsidR="00F2194A" w:rsidRPr="00776482">
          <w:rPr>
            <w:rStyle w:val="Hyperlink"/>
            <w:noProof/>
            <w:cs/>
          </w:rPr>
          <w:t xml:space="preserve">สำหรับคำนวณค่า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0FB5119" w14:textId="75F2E16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3" w:history="1">
        <w:r w:rsidR="00F2194A" w:rsidRPr="00776482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4631953" w14:textId="00763C6F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4" w:history="1">
        <w:r w:rsidR="00F2194A" w:rsidRPr="00776482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8CF7F10" w14:textId="2C3746F0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5" w:history="1">
        <w:r w:rsidR="00F2194A" w:rsidRPr="00776482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6B4A50AB" w14:textId="63C6CF3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6" w:history="1">
        <w:r w:rsidR="00F2194A" w:rsidRPr="00776482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D059161" w14:textId="06785F05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7" w:history="1">
        <w:r w:rsidR="00F2194A" w:rsidRPr="00776482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79A70762" w14:textId="14CDCDF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8" w:history="1">
        <w:r w:rsidR="00F2194A" w:rsidRPr="00776482">
          <w:rPr>
            <w:rStyle w:val="Hyperlink"/>
            <w:noProof/>
            <w:cs/>
          </w:rPr>
          <w:t xml:space="preserve">ผลลัพธ์การคำนวณค่า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17D32FF1" w14:textId="2BDFB87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9" w:history="1">
        <w:r w:rsidR="00F2194A" w:rsidRPr="00776482">
          <w:rPr>
            <w:rStyle w:val="Hyperlink"/>
            <w:noProof/>
            <w:cs/>
          </w:rPr>
          <w:t>การเรียกใช้ไลบรารี่สำหรับการ จัดกลุ่มข้อทูลด้วยเคมีน (</w:t>
        </w:r>
        <w:r w:rsidR="00F2194A" w:rsidRPr="00776482">
          <w:rPr>
            <w:rStyle w:val="Hyperlink"/>
            <w:noProof/>
          </w:rPr>
          <w:t>K-Means</w:t>
        </w:r>
        <w:r w:rsidR="00F2194A" w:rsidRPr="00776482">
          <w:rPr>
            <w:rStyle w:val="Hyperlink"/>
            <w:noProof/>
            <w:cs/>
          </w:rPr>
          <w:t>)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1BE2F56A" w14:textId="30982BB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0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 xml:space="preserve">k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6CED9435" w14:textId="55DE661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1" w:history="1">
        <w:r w:rsidR="00F2194A" w:rsidRPr="00776482">
          <w:rPr>
            <w:rStyle w:val="Hyperlink"/>
            <w:noProof/>
            <w:cs/>
          </w:rPr>
          <w:t xml:space="preserve">การเรียกใช้งานไฟล์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715BB800" w14:textId="0BB18CC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2" w:history="1">
        <w:r w:rsidR="00F2194A" w:rsidRPr="00776482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66AED6DA" w14:textId="4E8DFBB5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3" w:history="1">
        <w:r w:rsidR="00F2194A" w:rsidRPr="00776482">
          <w:rPr>
            <w:rStyle w:val="Hyperlink"/>
            <w:noProof/>
            <w:cs/>
          </w:rPr>
          <w:t>การทำงานของระบบ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28</w:t>
        </w:r>
        <w:r w:rsidR="00F2194A">
          <w:rPr>
            <w:noProof/>
            <w:webHidden/>
          </w:rPr>
          <w:fldChar w:fldCharType="end"/>
        </w:r>
      </w:hyperlink>
    </w:p>
    <w:p w14:paraId="5C7556F7" w14:textId="469E762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4" w:history="1">
        <w:r w:rsidR="00F2194A" w:rsidRPr="00776482">
          <w:rPr>
            <w:rStyle w:val="Hyperlink"/>
            <w:noProof/>
          </w:rPr>
          <w:t xml:space="preserve">Use Case Diagram </w:t>
        </w:r>
        <w:r w:rsidR="00F2194A" w:rsidRPr="00776482">
          <w:rPr>
            <w:rStyle w:val="Hyperlink"/>
            <w:noProof/>
            <w:cs/>
          </w:rPr>
          <w:t>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29</w:t>
        </w:r>
        <w:r w:rsidR="00F2194A">
          <w:rPr>
            <w:noProof/>
            <w:webHidden/>
          </w:rPr>
          <w:fldChar w:fldCharType="end"/>
        </w:r>
      </w:hyperlink>
    </w:p>
    <w:p w14:paraId="1C961F8B" w14:textId="6CBEFA94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5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32</w:t>
        </w:r>
        <w:r w:rsidR="00F2194A">
          <w:rPr>
            <w:noProof/>
            <w:webHidden/>
          </w:rPr>
          <w:fldChar w:fldCharType="end"/>
        </w:r>
      </w:hyperlink>
    </w:p>
    <w:p w14:paraId="4644DADB" w14:textId="0B689390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6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33</w:t>
        </w:r>
        <w:r w:rsidR="00F2194A">
          <w:rPr>
            <w:noProof/>
            <w:webHidden/>
          </w:rPr>
          <w:fldChar w:fldCharType="end"/>
        </w:r>
      </w:hyperlink>
    </w:p>
    <w:p w14:paraId="5A8CE8B6" w14:textId="5650476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7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ของผู้ใช้งาน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34</w:t>
        </w:r>
        <w:r w:rsidR="00F2194A">
          <w:rPr>
            <w:noProof/>
            <w:webHidden/>
          </w:rPr>
          <w:fldChar w:fldCharType="end"/>
        </w:r>
      </w:hyperlink>
    </w:p>
    <w:p w14:paraId="6AC87032" w14:textId="7569558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8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ของผู้ดูแลระบบ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35</w:t>
        </w:r>
        <w:r w:rsidR="00F2194A">
          <w:rPr>
            <w:noProof/>
            <w:webHidden/>
          </w:rPr>
          <w:fldChar w:fldCharType="end"/>
        </w:r>
      </w:hyperlink>
    </w:p>
    <w:p w14:paraId="26852574" w14:textId="67BE319A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9" w:history="1">
        <w:r w:rsidR="00F2194A" w:rsidRPr="00776482">
          <w:rPr>
            <w:rStyle w:val="Hyperlink"/>
            <w:noProof/>
          </w:rPr>
          <w:t xml:space="preserve">ER Diagram </w:t>
        </w:r>
        <w:r w:rsidR="00F2194A" w:rsidRPr="00776482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36</w:t>
        </w:r>
        <w:r w:rsidR="00F2194A">
          <w:rPr>
            <w:noProof/>
            <w:webHidden/>
          </w:rPr>
          <w:fldChar w:fldCharType="end"/>
        </w:r>
      </w:hyperlink>
    </w:p>
    <w:p w14:paraId="5CFA8D35" w14:textId="7F687B6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0" w:history="1">
        <w:r w:rsidR="00F2194A" w:rsidRPr="00776482">
          <w:rPr>
            <w:rStyle w:val="Hyperlink"/>
            <w:noProof/>
            <w:cs/>
          </w:rPr>
          <w:t>หน้าแรก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130821B1" w14:textId="3BD1CE0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1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3A014B4F" w14:textId="4179E49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2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5EB2DE87" w14:textId="1AA7E32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3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0F0FD02A" w14:textId="38DF90EE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4" w:history="1">
        <w:r w:rsidR="00F2194A" w:rsidRPr="00776482">
          <w:rPr>
            <w:rStyle w:val="Hyperlink"/>
            <w:noProof/>
            <w:cs/>
          </w:rPr>
          <w:t>หน้าแสดงผลลัพธ์รายชื่อบริษัท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6CB19D0B" w14:textId="2898C2C8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5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74E29B44" w14:textId="4893E7C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6" w:history="1">
        <w:r w:rsidR="00F2194A" w:rsidRPr="00776482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41</w:t>
        </w:r>
        <w:r w:rsidR="00F2194A">
          <w:rPr>
            <w:noProof/>
            <w:webHidden/>
          </w:rPr>
          <w:fldChar w:fldCharType="end"/>
        </w:r>
      </w:hyperlink>
    </w:p>
    <w:p w14:paraId="346B6BAD" w14:textId="594CBC6E" w:rsidR="00F2194A" w:rsidRDefault="00000000" w:rsidP="00F2194A">
      <w:pPr>
        <w:pStyle w:val="TableofFigures"/>
        <w:tabs>
          <w:tab w:val="right" w:pos="8364"/>
        </w:tabs>
        <w:ind w:left="851"/>
        <w:rPr>
          <w:rStyle w:val="Hyperlink"/>
          <w:noProof/>
        </w:rPr>
      </w:pPr>
      <w:hyperlink w:anchor="_Toc130463857" w:history="1">
        <w:r w:rsidR="00F2194A" w:rsidRPr="00776482">
          <w:rPr>
            <w:rStyle w:val="Hyperlink"/>
            <w:noProof/>
            <w:cs/>
          </w:rPr>
          <w:t>ตัวอย่างข้อมูลต้นฉบับ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5BE3B1A5" w14:textId="5A21147A" w:rsidR="00532CB7" w:rsidRDefault="00532CB7" w:rsidP="00532CB7">
      <w:pPr>
        <w:jc w:val="center"/>
        <w:rPr>
          <w:b/>
          <w:bCs/>
          <w:sz w:val="36"/>
          <w:szCs w:val="36"/>
        </w:rPr>
      </w:pPr>
      <w:r w:rsidRPr="00532CB7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0A317618" w14:textId="6FDB0B90" w:rsidR="00532CB7" w:rsidRPr="00532CB7" w:rsidRDefault="00532CB7" w:rsidP="00532CB7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หน้า</w:t>
      </w:r>
    </w:p>
    <w:p w14:paraId="180E9BF3" w14:textId="3D5B2D9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8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newmm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0381736D" w14:textId="7A9A64C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9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longest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1835CE47" w14:textId="68BCFFD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0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deepcut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44</w:t>
        </w:r>
        <w:r w:rsidR="00F2194A">
          <w:rPr>
            <w:noProof/>
            <w:webHidden/>
          </w:rPr>
          <w:fldChar w:fldCharType="end"/>
        </w:r>
      </w:hyperlink>
    </w:p>
    <w:p w14:paraId="63373DAD" w14:textId="4DE58C4C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1" w:history="1">
        <w:r w:rsidR="00F2194A" w:rsidRPr="00776482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F2194A" w:rsidRPr="00776482">
          <w:rPr>
            <w:rStyle w:val="Hyperlink"/>
            <w:noProof/>
          </w:rPr>
          <w:t xml:space="preserve">Engine </w:t>
        </w:r>
        <w:r w:rsidR="00F2194A" w:rsidRPr="00776482">
          <w:rPr>
            <w:rStyle w:val="Hyperlink"/>
            <w:noProof/>
            <w:cs/>
          </w:rPr>
          <w:t xml:space="preserve">ในไลบรารี่ </w:t>
        </w:r>
        <w:r w:rsidR="00F2194A" w:rsidRPr="00776482">
          <w:rPr>
            <w:rStyle w:val="Hyperlink"/>
            <w:noProof/>
          </w:rPr>
          <w:t>Pythainlp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45</w:t>
        </w:r>
        <w:r w:rsidR="00F2194A">
          <w:rPr>
            <w:noProof/>
            <w:webHidden/>
          </w:rPr>
          <w:fldChar w:fldCharType="end"/>
        </w:r>
      </w:hyperlink>
    </w:p>
    <w:p w14:paraId="5946056A" w14:textId="4F6E133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2" w:history="1">
        <w:r w:rsidR="00F2194A" w:rsidRPr="00776482">
          <w:rPr>
            <w:rStyle w:val="Hyperlink"/>
            <w:noProof/>
            <w:cs/>
          </w:rPr>
          <w:t xml:space="preserve">ตัวอย่างตาราง </w:t>
        </w:r>
        <w:r w:rsidR="00F2194A" w:rsidRPr="00776482">
          <w:rPr>
            <w:rStyle w:val="Hyperlink"/>
            <w:noProof/>
          </w:rPr>
          <w:t xml:space="preserve">TF-IDF </w:t>
        </w:r>
        <w:r w:rsidR="00F2194A" w:rsidRPr="00776482">
          <w:rPr>
            <w:rStyle w:val="Hyperlink"/>
            <w:noProof/>
            <w:cs/>
          </w:rPr>
          <w:t>แสดงน้ำหนักของคำ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6E4A9F1A" w14:textId="07C9909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3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ตัวอย่างการตัดคำและลบ </w:t>
        </w:r>
        <w:r w:rsidR="00F2194A" w:rsidRPr="00776482">
          <w:rPr>
            <w:rStyle w:val="Hyperlink"/>
            <w:noProof/>
          </w:rPr>
          <w:t>Stop word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3FC6A25B" w14:textId="2242B90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4" w:history="1">
        <w:r w:rsidR="00F2194A" w:rsidRPr="00776482">
          <w:rPr>
            <w:rStyle w:val="Hyperlink"/>
            <w:noProof/>
            <w:cs/>
          </w:rPr>
          <w:t xml:space="preserve">การทำ </w:t>
        </w:r>
        <w:r w:rsidR="00F2194A" w:rsidRPr="00776482">
          <w:rPr>
            <w:rStyle w:val="Hyperlink"/>
            <w:noProof/>
          </w:rPr>
          <w:t>Elbow method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424F44EA" w14:textId="740EA86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5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9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7613A643" w14:textId="5EEF89C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6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8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ADE4FB3" w14:textId="5D111CF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7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7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DA46D80" w14:textId="58BB7466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8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6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5809C1DB" w14:textId="384FBAD3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9" w:history="1">
        <w:r w:rsidR="00F2194A" w:rsidRPr="00776482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50</w:t>
        </w:r>
        <w:r w:rsidR="00F2194A">
          <w:rPr>
            <w:noProof/>
            <w:webHidden/>
          </w:rPr>
          <w:fldChar w:fldCharType="end"/>
        </w:r>
      </w:hyperlink>
    </w:p>
    <w:p w14:paraId="095EE03A" w14:textId="54B9627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0" w:history="1">
        <w:r w:rsidR="00F2194A" w:rsidRPr="00776482">
          <w:rPr>
            <w:rStyle w:val="Hyperlink"/>
            <w:noProof/>
            <w:cs/>
          </w:rPr>
          <w:t xml:space="preserve">หน้าแรกเว็บไซต์ </w:t>
        </w:r>
        <w:r w:rsidR="00F2194A" w:rsidRPr="00776482">
          <w:rPr>
            <w:rStyle w:val="Hyperlink"/>
            <w:noProof/>
          </w:rPr>
          <w:t>Intern-assistant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52</w:t>
        </w:r>
        <w:r w:rsidR="00F2194A">
          <w:rPr>
            <w:noProof/>
            <w:webHidden/>
          </w:rPr>
          <w:fldChar w:fldCharType="end"/>
        </w:r>
      </w:hyperlink>
    </w:p>
    <w:p w14:paraId="17CCD99B" w14:textId="03509816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1" w:history="1">
        <w:r w:rsidR="00F2194A" w:rsidRPr="00776482">
          <w:rPr>
            <w:rStyle w:val="Hyperlink"/>
            <w:noProof/>
            <w:cs/>
          </w:rPr>
          <w:t>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52</w:t>
        </w:r>
        <w:r w:rsidR="00F2194A">
          <w:rPr>
            <w:noProof/>
            <w:webHidden/>
          </w:rPr>
          <w:fldChar w:fldCharType="end"/>
        </w:r>
      </w:hyperlink>
    </w:p>
    <w:p w14:paraId="28C4BC31" w14:textId="79E5288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2" w:history="1">
        <w:r w:rsidR="00F2194A" w:rsidRPr="00776482">
          <w:rPr>
            <w:rStyle w:val="Hyperlink"/>
            <w:noProof/>
            <w:cs/>
          </w:rPr>
          <w:t>หน้าแสดงผลลัพธ์การค้นหา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1E747613" w14:textId="2A22F7E0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3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74E27B4F" w14:textId="7BE565AA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4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2FA17FAF" w14:textId="6A93181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5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61AC2B52" w14:textId="7E7DF77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6" w:history="1">
        <w:r w:rsidR="00F2194A" w:rsidRPr="00776482">
          <w:rPr>
            <w:rStyle w:val="Hyperlink"/>
            <w:noProof/>
            <w:cs/>
          </w:rPr>
          <w:t>หน้ารายละเอียดบริษัท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2506E552" w14:textId="7553249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7" w:history="1">
        <w:r w:rsidR="00F2194A" w:rsidRPr="00776482">
          <w:rPr>
            <w:rStyle w:val="Hyperlink"/>
            <w:noProof/>
            <w:cs/>
          </w:rPr>
          <w:t>ตัวอย่างการคำนวณค่า</w:t>
        </w:r>
        <w:r w:rsidR="00F2194A" w:rsidRPr="00776482">
          <w:rPr>
            <w:rStyle w:val="Hyperlink"/>
            <w:noProof/>
          </w:rPr>
          <w:t xml:space="preserve"> Cosine similarity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14985049" w14:textId="2EBA07E1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8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และคืนค่าความคล้ายคลึง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324CBDAA" w14:textId="5A69315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9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และคืนค่าเป็นข้อมูลบริษัท</w:t>
        </w:r>
        <w:r w:rsidR="00532CB7">
          <w:rPr>
            <w:rStyle w:val="Hyperlink"/>
            <w:noProof/>
            <w:cs/>
          </w:rPr>
          <w:br/>
        </w:r>
        <w:r w:rsidR="00F2194A" w:rsidRPr="00776482">
          <w:rPr>
            <w:rStyle w:val="Hyperlink"/>
            <w:noProof/>
            <w:cs/>
          </w:rPr>
          <w:t>ที่อยู่ในกลุ่มที่คล้ายที่สุด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4514DEA0" w14:textId="4BAA26E3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0" w:history="1">
        <w:r w:rsidR="00F2194A" w:rsidRPr="00776482">
          <w:rPr>
            <w:rStyle w:val="Hyperlink"/>
            <w:noProof/>
            <w:cs/>
          </w:rPr>
          <w:t xml:space="preserve">โค้ดคำสั่งในไฟล์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ใช้ในการจัดกลุ่มข้อมูล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65</w:t>
        </w:r>
        <w:r w:rsidR="00F2194A">
          <w:rPr>
            <w:noProof/>
            <w:webHidden/>
          </w:rPr>
          <w:fldChar w:fldCharType="end"/>
        </w:r>
      </w:hyperlink>
    </w:p>
    <w:p w14:paraId="4CAD7EFC" w14:textId="30AF8DDA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1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36ED61BD" w14:textId="4216F291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2" w:history="1">
        <w:r w:rsidR="00F2194A" w:rsidRPr="00776482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4BCB617B" w14:textId="1DFFF39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3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54679302" w14:textId="408C9BE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4" w:history="1">
        <w:r w:rsidR="00F2194A" w:rsidRPr="00776482">
          <w:rPr>
            <w:rStyle w:val="Hyperlink"/>
            <w:noProof/>
            <w:cs/>
          </w:rPr>
          <w:t>แสดงหน้าการจัดการ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247FA013" w14:textId="749B40A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5" w:history="1">
        <w:r w:rsidR="00F2194A" w:rsidRPr="00776482">
          <w:rPr>
            <w:rStyle w:val="Hyperlink"/>
            <w:noProof/>
            <w:cs/>
          </w:rPr>
          <w:t>แสดงหน้าตั้งค่าและสร้าง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4F2CC567" w14:textId="0166CFD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6" w:history="1">
        <w:r w:rsidR="00F2194A" w:rsidRPr="00776482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039DEBB8" w14:textId="6840CA5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7" w:history="1">
        <w:r w:rsidR="00F2194A" w:rsidRPr="00776482">
          <w:rPr>
            <w:rStyle w:val="Hyperlink"/>
            <w:noProof/>
            <w:cs/>
          </w:rPr>
          <w:t xml:space="preserve">แสดงหน้าเพิ่ม </w:t>
        </w:r>
        <w:r w:rsidR="00F2194A" w:rsidRPr="00776482">
          <w:rPr>
            <w:rStyle w:val="Hyperlink"/>
            <w:noProof/>
          </w:rPr>
          <w:t xml:space="preserve">IP address </w:t>
        </w:r>
        <w:r w:rsidR="00F2194A" w:rsidRPr="00776482">
          <w:rPr>
            <w:rStyle w:val="Hyperlink"/>
            <w:noProof/>
            <w:cs/>
          </w:rPr>
          <w:t>ที่สามารถเชื่อมต่อฐานข้อมูลได้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5C68A984" w14:textId="3161F6C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8" w:history="1">
        <w:r w:rsidR="00F2194A" w:rsidRPr="00776482">
          <w:rPr>
            <w:rStyle w:val="Hyperlink"/>
            <w:noProof/>
            <w:cs/>
          </w:rPr>
          <w:t xml:space="preserve">แสดงหน้าจัดการ </w:t>
        </w:r>
        <w:r w:rsidR="00F2194A" w:rsidRPr="00776482">
          <w:rPr>
            <w:rStyle w:val="Hyperlink"/>
            <w:noProof/>
          </w:rPr>
          <w:t>Cluster 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363C0538" w14:textId="638434AB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9" w:history="1">
        <w:r w:rsidR="00F2194A" w:rsidRPr="00776482">
          <w:rPr>
            <w:rStyle w:val="Hyperlink"/>
            <w:noProof/>
            <w:cs/>
          </w:rPr>
          <w:t xml:space="preserve">แสดงการสร้างฐานข้อมูล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7A10E22" w14:textId="65AFE9F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0" w:history="1">
        <w:r w:rsidR="00F2194A" w:rsidRPr="00776482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8A8118F" w14:textId="786A137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1" w:history="1">
        <w:r w:rsidR="00F2194A" w:rsidRPr="00776482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2B6614F" w14:textId="0A3F7CD5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2" w:history="1">
        <w:r w:rsidR="00F2194A" w:rsidRPr="00776482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F2194A" w:rsidRPr="00776482">
          <w:rPr>
            <w:rStyle w:val="Hyperlink"/>
            <w:noProof/>
          </w:rPr>
          <w:t>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49BFDCAE" w14:textId="5400E67A" w:rsidR="00F2194A" w:rsidRDefault="00000000" w:rsidP="00532CB7">
      <w:pPr>
        <w:pStyle w:val="TableofFigures"/>
        <w:tabs>
          <w:tab w:val="right" w:pos="8364"/>
        </w:tabs>
        <w:ind w:left="851"/>
        <w:rPr>
          <w:rStyle w:val="Hyperlink"/>
          <w:noProof/>
        </w:rPr>
      </w:pPr>
      <w:hyperlink w:anchor="_Toc130463893" w:history="1">
        <w:r w:rsidR="00F2194A" w:rsidRPr="00776482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F2194A" w:rsidRPr="00776482">
          <w:rPr>
            <w:rStyle w:val="Hyperlink"/>
            <w:noProof/>
          </w:rPr>
          <w:t xml:space="preserve">Cluster </w:t>
        </w:r>
        <w:r w:rsidR="00F2194A" w:rsidRPr="00776482">
          <w:rPr>
            <w:rStyle w:val="Hyperlink"/>
            <w:noProof/>
            <w:cs/>
          </w:rPr>
          <w:t xml:space="preserve">กับ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72</w:t>
        </w:r>
        <w:r w:rsidR="00F2194A">
          <w:rPr>
            <w:noProof/>
            <w:webHidden/>
          </w:rPr>
          <w:fldChar w:fldCharType="end"/>
        </w:r>
      </w:hyperlink>
    </w:p>
    <w:p w14:paraId="2070315F" w14:textId="5392EEBE" w:rsidR="0013719A" w:rsidRDefault="0013719A" w:rsidP="0013719A">
      <w:pPr>
        <w:jc w:val="center"/>
        <w:rPr>
          <w:b/>
          <w:bCs/>
          <w:sz w:val="36"/>
          <w:szCs w:val="36"/>
        </w:rPr>
      </w:pPr>
      <w:r w:rsidRPr="0013719A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16F7DCBF" w14:textId="1A24F193" w:rsidR="0013719A" w:rsidRPr="0013719A" w:rsidRDefault="0013719A" w:rsidP="0013719A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           หน้า</w:t>
      </w:r>
    </w:p>
    <w:p w14:paraId="6081D5E7" w14:textId="2CBB6450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4" w:history="1">
        <w:r w:rsidRPr="00776482">
          <w:rPr>
            <w:rStyle w:val="Hyperlink"/>
            <w:noProof/>
            <w:cs/>
          </w:rPr>
          <w:t xml:space="preserve">หน้าต่างโปรแกรม </w:t>
        </w:r>
        <w:r w:rsidRPr="00776482">
          <w:rPr>
            <w:rStyle w:val="Hyperlink"/>
            <w:noProof/>
          </w:rPr>
          <w:t xml:space="preserve">MongoDB compass </w:t>
        </w:r>
        <w:r w:rsidRPr="00776482">
          <w:rPr>
            <w:rStyle w:val="Hyperlink"/>
            <w:noProof/>
            <w:cs/>
          </w:rPr>
          <w:t xml:space="preserve">สำหรับเชื่อมต่อ </w:t>
        </w:r>
        <w:r w:rsidRPr="00776482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6FF7DED3" w14:textId="5EB89D5E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5" w:history="1">
        <w:r w:rsidR="00F2194A" w:rsidRPr="00776482">
          <w:rPr>
            <w:rStyle w:val="Hyperlink"/>
            <w:noProof/>
            <w:cs/>
          </w:rPr>
          <w:t>หน้าต่าง</w:t>
        </w:r>
        <w:r w:rsidR="00F2194A" w:rsidRPr="00776482">
          <w:rPr>
            <w:rStyle w:val="Hyperlink"/>
            <w:noProof/>
            <w:cs/>
          </w:rPr>
          <w:t>โ</w:t>
        </w:r>
        <w:r w:rsidR="00F2194A" w:rsidRPr="00776482">
          <w:rPr>
            <w:rStyle w:val="Hyperlink"/>
            <w:noProof/>
            <w:cs/>
          </w:rPr>
          <w:t xml:space="preserve">ปรแกรมแสดงข้อมูลใน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4C9D65A9" w14:textId="6446610A" w:rsidR="00532CB7" w:rsidRPr="0013719A" w:rsidRDefault="00000000" w:rsidP="0013719A">
      <w:pPr>
        <w:pStyle w:val="TableofFigures"/>
        <w:tabs>
          <w:tab w:val="right" w:pos="8364"/>
        </w:tabs>
        <w:ind w:left="851"/>
        <w:rPr>
          <w:noProof/>
        </w:rPr>
      </w:pPr>
      <w:hyperlink w:anchor="_Toc130463896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217A786A" w14:textId="3325B33A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7" w:history="1">
        <w:r w:rsidR="00F2194A" w:rsidRPr="00776482">
          <w:rPr>
            <w:rStyle w:val="Hyperlink"/>
            <w:noProof/>
            <w:cs/>
          </w:rPr>
          <w:t xml:space="preserve">หน้าต่างแสดงข้อมูลใน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6A47AE" w14:textId="71D0B21F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8" w:history="1">
        <w:r w:rsidR="00F2194A" w:rsidRPr="00776482">
          <w:rPr>
            <w:rStyle w:val="Hyperlink"/>
            <w:noProof/>
            <w:cs/>
          </w:rPr>
          <w:t xml:space="preserve">หน้าเว็บไซต์ </w:t>
        </w:r>
        <w:r w:rsidR="00F2194A" w:rsidRPr="00776482">
          <w:rPr>
            <w:rStyle w:val="Hyperlink"/>
            <w:noProof/>
          </w:rPr>
          <w:t>Amazon Web Services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4CE1DB" w14:textId="767148E5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9" w:history="1">
        <w:r w:rsidR="00F2194A" w:rsidRPr="00776482">
          <w:rPr>
            <w:rStyle w:val="Hyperlink"/>
            <w:noProof/>
            <w:cs/>
          </w:rPr>
          <w:t xml:space="preserve">หน้าแสดงการเลือกสร้าง </w:t>
        </w:r>
        <w:r w:rsidR="00F2194A" w:rsidRPr="00776482">
          <w:rPr>
            <w:rStyle w:val="Hyperlink"/>
            <w:noProof/>
          </w:rPr>
          <w:t xml:space="preserve">Instance </w:t>
        </w:r>
        <w:r w:rsidR="00F2194A" w:rsidRPr="00776482">
          <w:rPr>
            <w:rStyle w:val="Hyperlink"/>
            <w:noProof/>
            <w:cs/>
          </w:rPr>
          <w:t>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0A81944F" w14:textId="3A3AF758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0" w:history="1">
        <w:r w:rsidR="00F2194A" w:rsidRPr="00776482">
          <w:rPr>
            <w:rStyle w:val="Hyperlink"/>
            <w:noProof/>
            <w:cs/>
          </w:rPr>
          <w:t xml:space="preserve">หน้าแสดงการตั้งค่า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28235705" w14:textId="45004003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1" w:history="1">
        <w:r w:rsidR="00F2194A" w:rsidRPr="00776482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6ECE16C2" w14:textId="1D5962E3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2" w:history="1">
        <w:r w:rsidR="00F2194A" w:rsidRPr="00776482">
          <w:rPr>
            <w:rStyle w:val="Hyperlink"/>
            <w:noProof/>
            <w:cs/>
          </w:rPr>
          <w:t xml:space="preserve">การดาวน์โหลดโปรเจคจาก </w:t>
        </w:r>
        <w:r w:rsidR="00F2194A" w:rsidRPr="00776482">
          <w:rPr>
            <w:rStyle w:val="Hyperlink"/>
            <w:noProof/>
          </w:rPr>
          <w:t xml:space="preserve">Github </w:t>
        </w:r>
        <w:r w:rsidR="00F2194A" w:rsidRPr="00776482">
          <w:rPr>
            <w:rStyle w:val="Hyperlink"/>
            <w:noProof/>
            <w:cs/>
          </w:rPr>
          <w:t xml:space="preserve">ด้วยคำสั่ง </w:t>
        </w:r>
        <w:r w:rsidR="00F2194A" w:rsidRPr="00776482">
          <w:rPr>
            <w:rStyle w:val="Hyperlink"/>
            <w:noProof/>
          </w:rPr>
          <w:t xml:space="preserve">git clone </w:t>
        </w:r>
        <w:r w:rsidR="00F2194A" w:rsidRPr="00776482">
          <w:rPr>
            <w:rStyle w:val="Hyperlink"/>
            <w:noProof/>
            <w:cs/>
          </w:rPr>
          <w:t xml:space="preserve">มายัง </w:t>
        </w:r>
        <w:r w:rsidR="00F2194A" w:rsidRPr="00776482">
          <w:rPr>
            <w:rStyle w:val="Hyperlink"/>
            <w:noProof/>
          </w:rPr>
          <w:t xml:space="preserve">Instance </w:t>
        </w:r>
        <w:r w:rsidR="00540868">
          <w:rPr>
            <w:rStyle w:val="Hyperlink"/>
            <w:noProof/>
            <w:cs/>
          </w:rPr>
          <w:br/>
        </w:r>
        <w:r w:rsidR="00F2194A" w:rsidRPr="00776482">
          <w:rPr>
            <w:rStyle w:val="Hyperlink"/>
            <w:noProof/>
            <w:cs/>
          </w:rPr>
          <w:t xml:space="preserve">และใช้คำสั่ง </w:t>
        </w:r>
        <w:r w:rsidR="00F2194A" w:rsidRPr="00776482">
          <w:rPr>
            <w:rStyle w:val="Hyperlink"/>
            <w:noProof/>
          </w:rPr>
          <w:t xml:space="preserve">cd final_project </w:t>
        </w:r>
        <w:r w:rsidR="00F2194A" w:rsidRPr="00776482">
          <w:rPr>
            <w:rStyle w:val="Hyperlink"/>
            <w:noProof/>
            <w:cs/>
          </w:rPr>
          <w:t>เพื่อเข้าไปยังโฟลเดอร์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734BF64D" w14:textId="68C3CF8E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3" w:history="1">
        <w:r w:rsidR="00F2194A" w:rsidRPr="00776482">
          <w:rPr>
            <w:rStyle w:val="Hyperlink"/>
            <w:noProof/>
            <w:cs/>
          </w:rPr>
          <w:t xml:space="preserve">สร้างไฟล์ใหม่ชื่อ </w:t>
        </w:r>
        <w:r w:rsidR="00F2194A" w:rsidRPr="00776482">
          <w:rPr>
            <w:rStyle w:val="Hyperlink"/>
            <w:noProof/>
          </w:rPr>
          <w:t xml:space="preserve">.env </w:t>
        </w:r>
        <w:r w:rsidR="00F2194A" w:rsidRPr="00776482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4434E27B" w14:textId="15768ABC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4" w:history="1">
        <w:r w:rsidR="00F2194A" w:rsidRPr="00776482">
          <w:rPr>
            <w:rStyle w:val="Hyperlink"/>
            <w:noProof/>
            <w:cs/>
          </w:rPr>
          <w:t xml:space="preserve">ตัวอย่างการเริ่มต้น </w:t>
        </w:r>
        <w:r w:rsidR="00F2194A" w:rsidRPr="00776482">
          <w:rPr>
            <w:rStyle w:val="Hyperlink"/>
            <w:noProof/>
          </w:rPr>
          <w:t xml:space="preserve">Server Web API </w:t>
        </w:r>
        <w:r w:rsidR="00F2194A" w:rsidRPr="00776482">
          <w:rPr>
            <w:rStyle w:val="Hyperlink"/>
            <w:noProof/>
            <w:cs/>
          </w:rPr>
          <w:t xml:space="preserve">เพื่อคำนวณค่า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บน </w:t>
        </w:r>
        <w:r w:rsidR="00F2194A" w:rsidRPr="00776482">
          <w:rPr>
            <w:rStyle w:val="Hyperlink"/>
            <w:noProof/>
          </w:rPr>
          <w:t>AWS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3BE161EC" w14:textId="48259AA0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5" w:history="1">
        <w:r w:rsidR="00F2194A" w:rsidRPr="00776482">
          <w:rPr>
            <w:rStyle w:val="Hyperlink"/>
            <w:noProof/>
            <w:cs/>
          </w:rPr>
          <w:t xml:space="preserve">สร้างโปรเจคใหม่ใน </w:t>
        </w:r>
        <w:r w:rsidR="00F2194A" w:rsidRPr="00776482">
          <w:rPr>
            <w:rStyle w:val="Hyperlink"/>
            <w:noProof/>
          </w:rPr>
          <w:t>Vercel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50768163" w14:textId="6A17122A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6" w:history="1">
        <w:r w:rsidR="00F2194A" w:rsidRPr="00776482">
          <w:rPr>
            <w:rStyle w:val="Hyperlink"/>
            <w:noProof/>
            <w:cs/>
          </w:rPr>
          <w:t xml:space="preserve">หน้าแสดงรายชื่อ </w:t>
        </w:r>
        <w:r w:rsidR="00F2194A" w:rsidRPr="00776482">
          <w:rPr>
            <w:rStyle w:val="Hyperlink"/>
            <w:noProof/>
          </w:rPr>
          <w:t>Repository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6D4E86F5" w14:textId="1238D043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7" w:history="1">
        <w:r w:rsidR="00F2194A" w:rsidRPr="00776482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F2194A" w:rsidRPr="00776482">
          <w:rPr>
            <w:rStyle w:val="Hyperlink"/>
            <w:noProof/>
          </w:rPr>
          <w:t>Deploy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789C5698" w14:textId="2EEFB0AC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8" w:history="1">
        <w:r w:rsidR="00F2194A" w:rsidRPr="00776482">
          <w:rPr>
            <w:rStyle w:val="Hyperlink"/>
            <w:noProof/>
            <w:cs/>
          </w:rPr>
          <w:t>ตัวอย่างหน้าเว็บไซต์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20B2ED26" w14:textId="77AB8480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9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0B407BE3" w14:textId="5698C03D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0" w:history="1">
        <w:r w:rsidR="00F2194A" w:rsidRPr="00776482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43DD65F7" w14:textId="4AA97759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1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1F9D9EE8" w14:textId="34E3F7B8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2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7CE5EC84" w14:textId="114CB9B8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3" w:history="1">
        <w:r w:rsidR="00F2194A" w:rsidRPr="00776482">
          <w:rPr>
            <w:rStyle w:val="Hyperlink"/>
            <w:noProof/>
            <w:cs/>
          </w:rPr>
          <w:t xml:space="preserve">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1BAF73AC" w14:textId="2D75E467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4" w:history="1">
        <w:r w:rsidR="00F2194A" w:rsidRPr="00776482">
          <w:rPr>
            <w:rStyle w:val="Hyperlink"/>
            <w:noProof/>
            <w:cs/>
          </w:rPr>
          <w:t>หน้าเว็บไซต์</w:t>
        </w:r>
        <w:r w:rsidR="00F2194A" w:rsidRPr="00776482">
          <w:rPr>
            <w:rStyle w:val="Hyperlink"/>
            <w:noProof/>
          </w:rPr>
          <w:t xml:space="preserve"> intern-assistant.vercel.app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34F560BB" w14:textId="58BF3D5A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5" w:history="1">
        <w:r w:rsidR="00F2194A" w:rsidRPr="00776482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448CB834" w14:textId="4C691592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6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65838DA9" w14:textId="19F92E31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7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https://iamonze.tech/allcopanies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85</w:t>
        </w:r>
        <w:r w:rsidR="00F2194A">
          <w:rPr>
            <w:noProof/>
            <w:webHidden/>
          </w:rPr>
          <w:fldChar w:fldCharType="end"/>
        </w:r>
      </w:hyperlink>
    </w:p>
    <w:p w14:paraId="02DE8662" w14:textId="147EF64B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8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https://iamonze.tech/cluster/1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2DD605FD" w14:textId="165CD075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9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06B09115" w14:textId="48EAEB79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0" w:history="1">
        <w:r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776482">
          <w:rPr>
            <w:rStyle w:val="Hyperlink"/>
            <w:noProof/>
          </w:rPr>
          <w:t>https://iamonze.tech/search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87</w:t>
        </w:r>
        <w:r>
          <w:rPr>
            <w:noProof/>
            <w:webHidden/>
          </w:rPr>
          <w:fldChar w:fldCharType="end"/>
        </w:r>
      </w:hyperlink>
    </w:p>
    <w:p w14:paraId="3EBA98C3" w14:textId="5E034812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1" w:history="1">
        <w:r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776482">
          <w:rPr>
            <w:rStyle w:val="Hyperlink"/>
            <w:noProof/>
          </w:rPr>
          <w:t>https://iamonze.tech/searchcompany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87</w:t>
        </w:r>
        <w:r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025889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025889">
      <w:pPr>
        <w:pStyle w:val="Heading1"/>
        <w:spacing w:line="276" w:lineRule="auto"/>
      </w:pPr>
      <w:bookmarkStart w:id="14" w:name="_Toc104142048"/>
      <w:bookmarkStart w:id="15" w:name="_Toc104294390"/>
      <w:bookmarkStart w:id="16" w:name="_Toc130464049"/>
      <w:bookmarkStart w:id="17" w:name="_Hlk97384285"/>
      <w:bookmarkStart w:id="18" w:name="_Toc97370460"/>
      <w:bookmarkStart w:id="19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4"/>
      <w:bookmarkEnd w:id="15"/>
      <w:bookmarkEnd w:id="16"/>
    </w:p>
    <w:p w14:paraId="1C69D505" w14:textId="77777777" w:rsidR="00307F65" w:rsidRPr="00B71B10" w:rsidRDefault="00307F65" w:rsidP="00025889">
      <w:pPr>
        <w:spacing w:line="276" w:lineRule="auto"/>
      </w:pPr>
    </w:p>
    <w:p w14:paraId="231DD09F" w14:textId="77777777" w:rsidR="00307F65" w:rsidRPr="00B71B10" w:rsidRDefault="00307F65" w:rsidP="00025889">
      <w:pPr>
        <w:pStyle w:val="Heading2"/>
        <w:spacing w:line="276" w:lineRule="auto"/>
      </w:pPr>
      <w:bookmarkStart w:id="20" w:name="_heading=h.30j0zll" w:colFirst="0" w:colLast="0"/>
      <w:bookmarkStart w:id="21" w:name="_Toc130464050"/>
      <w:bookmarkEnd w:id="20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1"/>
    </w:p>
    <w:p w14:paraId="1EAB36EC" w14:textId="371BEB84" w:rsidR="00D55428" w:rsidRPr="00264811" w:rsidRDefault="00782424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bookmarkStart w:id="22" w:name="_Toc104142055"/>
      <w:bookmarkStart w:id="23" w:name="_Toc104294397"/>
      <w:bookmarkEnd w:id="17"/>
      <w:bookmarkEnd w:id="18"/>
      <w:bookmarkEnd w:id="19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025889">
      <w:pPr>
        <w:tabs>
          <w:tab w:val="left" w:pos="720"/>
        </w:tabs>
        <w:spacing w:line="276" w:lineRule="auto"/>
        <w:jc w:val="thaiDistribute"/>
      </w:pPr>
    </w:p>
    <w:p w14:paraId="7CDE133F" w14:textId="6E9560C7" w:rsidR="00E23107" w:rsidRDefault="002902CF" w:rsidP="00025889">
      <w:pPr>
        <w:pStyle w:val="Heading2"/>
        <w:spacing w:line="276" w:lineRule="auto"/>
      </w:pPr>
      <w:bookmarkStart w:id="24" w:name="_Toc130464051"/>
      <w:r w:rsidRPr="00D827F1">
        <w:rPr>
          <w:rFonts w:hint="cs"/>
          <w:cs/>
        </w:rPr>
        <w:t>1.2 วัตถุประสงค์</w:t>
      </w:r>
      <w:bookmarkEnd w:id="24"/>
    </w:p>
    <w:p w14:paraId="0026BACE" w14:textId="571C50EA" w:rsidR="002902CF" w:rsidRPr="00E23107" w:rsidRDefault="002902CF" w:rsidP="00025889">
      <w:pPr>
        <w:pStyle w:val="Style1"/>
        <w:spacing w:line="276" w:lineRule="auto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025889">
      <w:pPr>
        <w:pStyle w:val="Style1"/>
        <w:spacing w:line="276" w:lineRule="auto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5" w:name="_Toc130464052"/>
      <w:r w:rsidRPr="00D827F1">
        <w:rPr>
          <w:rFonts w:hint="cs"/>
          <w:cs/>
        </w:rPr>
        <w:t>1.3 ขอบเขตของโครงงาน</w:t>
      </w:r>
      <w:bookmarkEnd w:id="25"/>
    </w:p>
    <w:p w14:paraId="3E9CB5DB" w14:textId="2B3A239B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29973026" w:rsidR="002902CF" w:rsidRDefault="002902CF" w:rsidP="00025889">
      <w:pPr>
        <w:pStyle w:val="Style1"/>
        <w:spacing w:line="276" w:lineRule="auto"/>
        <w:rPr>
          <w:cs/>
        </w:rPr>
      </w:pPr>
      <w:r>
        <w:lastRenderedPageBreak/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และแบ่งกลุ่มข้อมูลโดยใช้เทคโนโลยีการจัดกลุ่ม</w:t>
      </w:r>
      <w:r w:rsidR="00025889">
        <w:rPr>
          <w:rFonts w:hint="cs"/>
          <w:cs/>
        </w:rPr>
        <w:t>เคมีน</w:t>
      </w:r>
      <w:r w:rsidR="00BC4449">
        <w:rPr>
          <w:rFonts w:hint="cs"/>
          <w:cs/>
        </w:rPr>
        <w:t xml:space="preserve"> (</w:t>
      </w:r>
      <w:r w:rsidR="00BC4449">
        <w:t>K-Means</w:t>
      </w:r>
      <w:r w:rsidR="00BC4449">
        <w:rPr>
          <w:rFonts w:hint="cs"/>
          <w:cs/>
        </w:rPr>
        <w:t xml:space="preserve">)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1D2CEA0D" w:rsidR="002902CF" w:rsidRPr="003E469C" w:rsidRDefault="002902CF" w:rsidP="00025889">
      <w:pPr>
        <w:spacing w:line="276" w:lineRule="auto"/>
      </w:pPr>
    </w:p>
    <w:p w14:paraId="53B1CC21" w14:textId="1712223A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6" w:name="_Toc130464053"/>
      <w:r w:rsidRPr="00D827F1">
        <w:rPr>
          <w:rFonts w:hint="cs"/>
          <w:cs/>
        </w:rPr>
        <w:t>1.4 ประโยชน์ที่คาดว่าจะได้รับ</w:t>
      </w:r>
      <w:bookmarkEnd w:id="26"/>
    </w:p>
    <w:p w14:paraId="1814C241" w14:textId="3D0CF015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025889">
      <w:pPr>
        <w:pStyle w:val="Style1"/>
        <w:spacing w:line="276" w:lineRule="auto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025889">
      <w:pPr>
        <w:pStyle w:val="Heading2"/>
        <w:spacing w:line="276" w:lineRule="auto"/>
      </w:pPr>
      <w:bookmarkStart w:id="27" w:name="_Toc130464054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7"/>
    </w:p>
    <w:p w14:paraId="41FF11F5" w14:textId="3EA1BE00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025889">
      <w:pPr>
        <w:pStyle w:val="Style1"/>
        <w:spacing w:line="276" w:lineRule="auto"/>
      </w:pPr>
      <w:r>
        <w:tab/>
        <w:t>1. Python</w:t>
      </w:r>
    </w:p>
    <w:p w14:paraId="7049D34C" w14:textId="6CDEF6AE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025889">
      <w:pPr>
        <w:pStyle w:val="Style1"/>
        <w:spacing w:line="276" w:lineRule="auto"/>
      </w:pPr>
      <w:r>
        <w:tab/>
        <w:t>3. HTML</w:t>
      </w:r>
    </w:p>
    <w:p w14:paraId="2CF3694C" w14:textId="26509B59" w:rsidR="008F315D" w:rsidRPr="00520A1E" w:rsidRDefault="008F315D" w:rsidP="00025889">
      <w:pPr>
        <w:pStyle w:val="Style1"/>
        <w:spacing w:line="276" w:lineRule="auto"/>
      </w:pPr>
      <w:r>
        <w:tab/>
        <w:t>4. CSS</w:t>
      </w:r>
    </w:p>
    <w:p w14:paraId="7160B6A6" w14:textId="05532C1E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025889">
      <w:pPr>
        <w:pStyle w:val="Style1"/>
        <w:spacing w:line="276" w:lineRule="auto"/>
      </w:pPr>
      <w:r>
        <w:tab/>
        <w:t>1. Next.js</w:t>
      </w:r>
    </w:p>
    <w:p w14:paraId="67AFCF75" w14:textId="2A7FFB35" w:rsidR="008F315D" w:rsidRPr="00520A1E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025889">
      <w:pPr>
        <w:pStyle w:val="Style1"/>
        <w:spacing w:line="276" w:lineRule="auto"/>
      </w:pPr>
      <w:r>
        <w:tab/>
        <w:t>1. MongoDB</w:t>
      </w:r>
    </w:p>
    <w:p w14:paraId="48B25E1D" w14:textId="07F0AF5D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025889">
      <w:pPr>
        <w:pStyle w:val="Style1"/>
        <w:spacing w:line="276" w:lineRule="auto"/>
      </w:pPr>
      <w:r>
        <w:tab/>
        <w:t>1. Microsoft Excel</w:t>
      </w:r>
    </w:p>
    <w:p w14:paraId="54842967" w14:textId="44F90CD9" w:rsidR="008F315D" w:rsidRDefault="008F315D" w:rsidP="00025889">
      <w:pPr>
        <w:pStyle w:val="Style1"/>
        <w:spacing w:line="276" w:lineRule="auto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025889">
      <w:pPr>
        <w:pStyle w:val="Style1"/>
        <w:spacing w:line="276" w:lineRule="auto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025889">
      <w:pPr>
        <w:pStyle w:val="Style1"/>
        <w:spacing w:line="276" w:lineRule="auto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025889">
      <w:pPr>
        <w:pStyle w:val="Style1"/>
        <w:spacing w:line="276" w:lineRule="auto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025889">
      <w:pPr>
        <w:pStyle w:val="Style1"/>
        <w:spacing w:line="276" w:lineRule="auto"/>
      </w:pPr>
      <w:r>
        <w:tab/>
        <w:t>6. Notion</w:t>
      </w:r>
    </w:p>
    <w:p w14:paraId="642281B5" w14:textId="77777777" w:rsidR="008F315D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025889">
      <w:pPr>
        <w:pStyle w:val="Style1"/>
        <w:spacing w:line="276" w:lineRule="auto"/>
      </w:pPr>
      <w:r>
        <w:tab/>
        <w:t>1. Git</w:t>
      </w:r>
    </w:p>
    <w:p w14:paraId="63ED4466" w14:textId="35CEE885" w:rsidR="002902CF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025889">
      <w:pPr>
        <w:pStyle w:val="Style1"/>
        <w:spacing w:line="276" w:lineRule="auto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025889">
      <w:pPr>
        <w:pStyle w:val="Style1"/>
        <w:spacing w:line="276" w:lineRule="auto"/>
      </w:pPr>
      <w:r>
        <w:lastRenderedPageBreak/>
        <w:tab/>
        <w:t>3. Pandas</w:t>
      </w:r>
    </w:p>
    <w:p w14:paraId="7DEF74D0" w14:textId="7AA795E2" w:rsidR="008F315D" w:rsidRDefault="008F315D" w:rsidP="00025889">
      <w:pPr>
        <w:pStyle w:val="Style1"/>
        <w:spacing w:line="276" w:lineRule="auto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025889">
      <w:pPr>
        <w:pStyle w:val="Style1"/>
        <w:spacing w:line="276" w:lineRule="auto"/>
      </w:pPr>
      <w:r>
        <w:tab/>
        <w:t>5. Sci-kit learn</w:t>
      </w:r>
    </w:p>
    <w:p w14:paraId="1EAB3B97" w14:textId="15B42680" w:rsidR="008F315D" w:rsidRDefault="008F315D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025889">
      <w:pPr>
        <w:pStyle w:val="Style1"/>
        <w:spacing w:line="276" w:lineRule="auto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025889">
      <w:pPr>
        <w:pStyle w:val="Style1"/>
        <w:spacing w:line="276" w:lineRule="auto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025889">
      <w:pPr>
        <w:pStyle w:val="Style1"/>
        <w:spacing w:line="276" w:lineRule="auto"/>
      </w:pPr>
      <w:r>
        <w:tab/>
        <w:t>4. sweetalert2</w:t>
      </w:r>
    </w:p>
    <w:p w14:paraId="235AB653" w14:textId="4B7B6F12" w:rsidR="00225FB4" w:rsidRDefault="00225FB4" w:rsidP="00025889">
      <w:pPr>
        <w:pStyle w:val="Style1"/>
        <w:spacing w:line="276" w:lineRule="auto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025889">
      <w:pPr>
        <w:pStyle w:val="Style1"/>
        <w:spacing w:line="276" w:lineRule="auto"/>
        <w:rPr>
          <w:cs/>
        </w:rPr>
      </w:pPr>
      <w:r>
        <w:t>1.5.8 Global network</w:t>
      </w:r>
    </w:p>
    <w:p w14:paraId="5EA5DB66" w14:textId="2136B8A9" w:rsidR="00225FB4" w:rsidRDefault="00225FB4" w:rsidP="00025889">
      <w:pPr>
        <w:pStyle w:val="Style1"/>
        <w:spacing w:line="276" w:lineRule="auto"/>
      </w:pPr>
      <w:r>
        <w:tab/>
        <w:t>1. Cloudflare</w:t>
      </w:r>
    </w:p>
    <w:p w14:paraId="4B56ED42" w14:textId="6FDFF20C" w:rsidR="00225FB4" w:rsidRDefault="00225FB4" w:rsidP="00025889">
      <w:pPr>
        <w:pStyle w:val="Style1"/>
        <w:spacing w:line="276" w:lineRule="auto"/>
      </w:pPr>
      <w:r>
        <w:t>1.5.9 Cloud computing</w:t>
      </w:r>
    </w:p>
    <w:p w14:paraId="7D559B36" w14:textId="1EBBCFE6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025889">
      <w:pPr>
        <w:tabs>
          <w:tab w:val="left" w:pos="720"/>
        </w:tabs>
        <w:spacing w:line="276" w:lineRule="auto"/>
      </w:pPr>
    </w:p>
    <w:p w14:paraId="07E1F66C" w14:textId="0009BB08" w:rsidR="002902CF" w:rsidRDefault="002902CF" w:rsidP="00025889">
      <w:pPr>
        <w:pStyle w:val="Heading2"/>
        <w:spacing w:line="276" w:lineRule="auto"/>
      </w:pPr>
      <w:bookmarkStart w:id="28" w:name="_Toc130464055"/>
      <w:r w:rsidRPr="00D827F1">
        <w:rPr>
          <w:rFonts w:hint="cs"/>
          <w:cs/>
        </w:rPr>
        <w:t>1.6 นิยามศัพท์ที่ใช้ในโครงงาน</w:t>
      </w:r>
      <w:bookmarkEnd w:id="28"/>
    </w:p>
    <w:p w14:paraId="4EFD08D8" w14:textId="4AE3E8F0" w:rsidR="002902CF" w:rsidRPr="00990F36" w:rsidRDefault="002902CF" w:rsidP="00025889">
      <w:pPr>
        <w:pStyle w:val="Style1"/>
        <w:spacing w:line="276" w:lineRule="auto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025889">
      <w:pPr>
        <w:pStyle w:val="Style1"/>
        <w:spacing w:line="276" w:lineRule="auto"/>
      </w:pPr>
      <w:r>
        <w:lastRenderedPageBreak/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025889">
      <w:pPr>
        <w:pStyle w:val="Style1"/>
        <w:spacing w:line="276" w:lineRule="auto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025889">
      <w:pPr>
        <w:pStyle w:val="Style1"/>
        <w:spacing w:line="276" w:lineRule="auto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37876553" w14:textId="77777777" w:rsidR="00BC2219" w:rsidRDefault="00DB35EC" w:rsidP="00025889">
      <w:pPr>
        <w:spacing w:line="276" w:lineRule="auto"/>
        <w:rPr>
          <w:cs/>
        </w:rPr>
        <w:sectPr w:rsidR="00BC2219" w:rsidSect="009A64CE">
          <w:headerReference w:type="even" r:id="rId16"/>
          <w:headerReference w:type="default" r:id="rId17"/>
          <w:headerReference w:type="first" r:id="rId18"/>
          <w:pgSz w:w="11909" w:h="16840" w:code="9"/>
          <w:pgMar w:top="2160" w:right="1109" w:bottom="1440" w:left="1980" w:header="1872" w:footer="720" w:gutter="0"/>
          <w:pgNumType w:start="1"/>
          <w:cols w:space="720"/>
          <w:titlePg/>
          <w:docGrid w:linePitch="435"/>
        </w:sectPr>
      </w:pPr>
      <w:r>
        <w:rPr>
          <w:cs/>
        </w:rPr>
        <w:br w:type="page"/>
      </w:r>
    </w:p>
    <w:p w14:paraId="0B67DE14" w14:textId="6FB43688" w:rsidR="00307F65" w:rsidRPr="00FE79D6" w:rsidRDefault="00307F65" w:rsidP="00025889">
      <w:pPr>
        <w:pStyle w:val="Heading1"/>
        <w:tabs>
          <w:tab w:val="left" w:pos="720"/>
        </w:tabs>
        <w:spacing w:line="276" w:lineRule="auto"/>
      </w:pPr>
      <w:bookmarkStart w:id="29" w:name="_Toc130464056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2"/>
      <w:bookmarkEnd w:id="23"/>
      <w:bookmarkEnd w:id="29"/>
      <w:r w:rsidRPr="00FE79D6">
        <w:br/>
      </w:r>
    </w:p>
    <w:p w14:paraId="7013A4E3" w14:textId="65A9673B" w:rsidR="002C5D3D" w:rsidRDefault="00C62066" w:rsidP="00025889">
      <w:pPr>
        <w:pStyle w:val="Style1"/>
        <w:spacing w:line="276" w:lineRule="auto"/>
      </w:pPr>
      <w:bookmarkStart w:id="30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0A1F31" w:rsidRPr="000A1F31">
        <w:rPr>
          <w:cs/>
        </w:rPr>
        <w:t xml:space="preserve"> (</w:t>
      </w:r>
      <w:r w:rsidR="000A1F31" w:rsidRPr="000A1F31">
        <w:t>K-Means)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025889">
      <w:pPr>
        <w:pStyle w:val="Style1"/>
        <w:spacing w:line="276" w:lineRule="auto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30"/>
    <w:p w14:paraId="249BBC53" w14:textId="3103F8E8" w:rsidR="00834AE0" w:rsidRDefault="00834AE0" w:rsidP="00025889">
      <w:pPr>
        <w:pStyle w:val="Style2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025889">
      <w:pPr>
        <w:pStyle w:val="Style2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025889">
      <w:pPr>
        <w:pStyle w:val="Style2"/>
        <w:spacing w:line="276" w:lineRule="auto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025889">
      <w:pPr>
        <w:pStyle w:val="Style2"/>
        <w:spacing w:line="276" w:lineRule="auto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025889">
      <w:pPr>
        <w:pStyle w:val="Style2"/>
        <w:spacing w:line="276" w:lineRule="auto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025889">
      <w:pPr>
        <w:pStyle w:val="Style2"/>
        <w:spacing w:line="276" w:lineRule="auto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025889">
      <w:pPr>
        <w:pStyle w:val="Style2"/>
        <w:spacing w:line="276" w:lineRule="auto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025889">
      <w:pPr>
        <w:pStyle w:val="Style2"/>
        <w:spacing w:line="276" w:lineRule="auto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025889">
      <w:pPr>
        <w:pStyle w:val="Style2"/>
        <w:spacing w:line="276" w:lineRule="auto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025889">
      <w:pPr>
        <w:pStyle w:val="Style2"/>
        <w:spacing w:line="276" w:lineRule="auto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025889">
      <w:pPr>
        <w:pStyle w:val="Style2"/>
        <w:spacing w:line="276" w:lineRule="auto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025889">
      <w:pPr>
        <w:pStyle w:val="Style2"/>
        <w:spacing w:line="276" w:lineRule="auto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025889">
      <w:pPr>
        <w:pStyle w:val="Style1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025889">
      <w:pPr>
        <w:pStyle w:val="Heading2"/>
        <w:spacing w:line="276" w:lineRule="auto"/>
      </w:pPr>
      <w:bookmarkStart w:id="31" w:name="_Toc130464057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1"/>
    </w:p>
    <w:p w14:paraId="27210409" w14:textId="6F45CC4A" w:rsidR="00834AE0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025889">
      <w:pPr>
        <w:pStyle w:val="Style2"/>
        <w:spacing w:line="276" w:lineRule="auto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</w:t>
      </w:r>
      <w:r w:rsidRPr="00264811">
        <w:rPr>
          <w:rFonts w:hint="cs"/>
          <w:cs/>
        </w:rPr>
        <w:lastRenderedPageBreak/>
        <w:t xml:space="preserve">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025889">
      <w:pPr>
        <w:pStyle w:val="Style2"/>
        <w:spacing w:line="276" w:lineRule="auto"/>
      </w:pPr>
      <w:r w:rsidRPr="00C93F78">
        <w:rPr>
          <w:cs/>
        </w:rPr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025889">
      <w:pPr>
        <w:pStyle w:val="Style2"/>
        <w:spacing w:line="276" w:lineRule="auto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025889">
      <w:pPr>
        <w:pStyle w:val="Style2"/>
        <w:spacing w:line="276" w:lineRule="auto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025889">
      <w:pPr>
        <w:pStyle w:val="Style2"/>
        <w:spacing w:line="276" w:lineRule="auto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35294FA4" w:rsidR="00C93F78" w:rsidRDefault="00C93F78" w:rsidP="00025889">
      <w:pPr>
        <w:pStyle w:val="Style2"/>
        <w:spacing w:line="276" w:lineRule="auto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การแปลงคําให้อยู่ในรูปแบบเดิม</w:t>
      </w:r>
    </w:p>
    <w:p w14:paraId="62CBE216" w14:textId="77777777" w:rsidR="00C93F78" w:rsidRDefault="00C93F78" w:rsidP="00025889">
      <w:pPr>
        <w:pStyle w:val="Style2"/>
        <w:spacing w:line="276" w:lineRule="auto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025889">
      <w:pPr>
        <w:pStyle w:val="Style2"/>
        <w:spacing w:line="276" w:lineRule="auto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025889">
      <w:pPr>
        <w:pStyle w:val="Style2"/>
        <w:spacing w:line="276" w:lineRule="auto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68E5A70B" w14:textId="0D63456B" w:rsidR="00F30FCF" w:rsidRDefault="00C93F78" w:rsidP="00025889">
      <w:pPr>
        <w:pStyle w:val="Style2"/>
        <w:spacing w:line="276" w:lineRule="auto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1FA8CEFA" w14:textId="107DB8D2" w:rsidR="00834AE0" w:rsidRPr="00545B0E" w:rsidRDefault="00834AE0" w:rsidP="00025889">
      <w:pPr>
        <w:pStyle w:val="Style1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BC27753" w:rsidR="00AE19B8" w:rsidRDefault="00F51208" w:rsidP="00025889">
      <w:pPr>
        <w:pStyle w:val="Caption"/>
        <w:spacing w:line="276" w:lineRule="auto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2" w:name="_Toc128252696"/>
      <w:bookmarkStart w:id="33" w:name="_Toc13046382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2"/>
      <w:bookmarkEnd w:id="33"/>
    </w:p>
    <w:p w14:paraId="3B3A6002" w14:textId="4981FF5F" w:rsidR="00F51208" w:rsidRDefault="00F51208" w:rsidP="00025889">
      <w:pPr>
        <w:spacing w:line="276" w:lineRule="auto"/>
        <w:rPr>
          <w:lang w:eastAsia="en-US"/>
        </w:rPr>
      </w:pPr>
    </w:p>
    <w:p w14:paraId="2CDA4656" w14:textId="51ED0846" w:rsidR="00BF273A" w:rsidRPr="00F51208" w:rsidRDefault="00BF273A" w:rsidP="00025889">
      <w:pPr>
        <w:spacing w:line="276" w:lineRule="auto"/>
        <w:ind w:firstLine="720"/>
        <w:rPr>
          <w:lang w:eastAsia="en-US"/>
        </w:rPr>
      </w:pPr>
      <w:r w:rsidRPr="00BF273A">
        <w:rPr>
          <w:cs/>
          <w:lang w:eastAsia="en-US"/>
        </w:rPr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1CBA0EF2" w14:textId="6A73D274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25889">
      <w:pPr>
        <w:pStyle w:val="Caption"/>
        <w:spacing w:line="276" w:lineRule="auto"/>
        <w:jc w:val="left"/>
        <w:rPr>
          <w:b/>
          <w:bCs/>
        </w:rPr>
      </w:pPr>
    </w:p>
    <w:p w14:paraId="1C223C12" w14:textId="43BD9689" w:rsidR="00391138" w:rsidRPr="000500D5" w:rsidRDefault="000B48CF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65725C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4" w:name="_Toc130463759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025889">
      <w:pPr>
        <w:pStyle w:val="2"/>
        <w:spacing w:line="276" w:lineRule="auto"/>
      </w:pPr>
    </w:p>
    <w:p w14:paraId="2124F706" w14:textId="2BEC6DED" w:rsidR="00834AE0" w:rsidRDefault="001D3F34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</w:t>
      </w:r>
      <w:r w:rsidR="009A64CE">
        <w:t xml:space="preserve"> </w:t>
      </w:r>
      <w:r w:rsidRPr="00264811">
        <w:rPr>
          <w:rFonts w:hint="cs"/>
          <w:cs/>
        </w:rPr>
        <w:t xml:space="preserve">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4964604A" w:rsidR="001D3F34" w:rsidRDefault="001D3F34" w:rsidP="00025889">
      <w:pPr>
        <w:spacing w:line="276" w:lineRule="auto"/>
        <w:rPr>
          <w:sz w:val="28"/>
          <w:szCs w:val="28"/>
          <w:lang w:eastAsia="en-US"/>
        </w:rPr>
      </w:pPr>
    </w:p>
    <w:p w14:paraId="54FC7A77" w14:textId="76D65FD7" w:rsidR="001D3F34" w:rsidRPr="00B56AB2" w:rsidRDefault="00524F52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524F52">
        <w:rPr>
          <w:b/>
          <w:bCs/>
          <w:cs/>
        </w:rPr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5" w:name="_Toc130463760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76A187B3" w14:textId="5E6035E4" w:rsidR="00C843B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1917CB85" w14:textId="77777777" w:rsidR="00652A52" w:rsidRPr="00264811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</w:p>
    <w:p w14:paraId="29306E56" w14:textId="2ACEE627" w:rsidR="00C843B1" w:rsidRPr="00652A52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3047135" w14:textId="77777777" w:rsidR="00652A52" w:rsidRPr="00652A52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</w:p>
    <w:p w14:paraId="42059BC7" w14:textId="07BB7E1E" w:rsidR="00C843B1" w:rsidRPr="00B56AB2" w:rsidRDefault="00F459BF" w:rsidP="00025889">
      <w:pPr>
        <w:pStyle w:val="Caption"/>
        <w:spacing w:line="276" w:lineRule="auto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6" w:name="_Toc130463761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1FC5F5A7" w14:textId="40E7667D" w:rsidR="00F71A0A" w:rsidRPr="00F71A0A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lastRenderedPageBreak/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5EF6973C" w14:textId="74696F58" w:rsidR="00834AE0" w:rsidRPr="00545B0E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025889">
      <w:pPr>
        <w:pStyle w:val="Style2"/>
        <w:spacing w:line="276" w:lineRule="auto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025889">
      <w:pPr>
        <w:spacing w:line="276" w:lineRule="auto"/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7EC06144" w14:textId="7E3ED830" w:rsidR="00DE294E" w:rsidRPr="005B162C" w:rsidRDefault="00C77D03" w:rsidP="00025889">
      <w:pPr>
        <w:spacing w:line="276" w:lineRule="auto"/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k=</w:t>
      </w:r>
      <w:r w:rsidR="005B162C">
        <w:rPr>
          <w:iCs/>
        </w:rPr>
        <w:t>2</w:t>
      </w:r>
    </w:p>
    <w:p w14:paraId="33D7CD1D" w14:textId="403379E6" w:rsidR="00DE294E" w:rsidRDefault="00DE294E" w:rsidP="00025889">
      <w:pPr>
        <w:spacing w:line="276" w:lineRule="auto"/>
        <w:rPr>
          <w:i/>
        </w:rPr>
      </w:pPr>
      <w:r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0B808D58" w:rsidR="00DE294E" w:rsidRDefault="00652A52" w:rsidP="00025889">
      <w:pPr>
        <w:spacing w:line="276" w:lineRule="auto"/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DBB2FA0" wp14:editId="5AD62D39">
                <wp:simplePos x="0" y="0"/>
                <wp:positionH relativeFrom="column">
                  <wp:posOffset>2917650</wp:posOffset>
                </wp:positionH>
                <wp:positionV relativeFrom="paragraph">
                  <wp:posOffset>1654816</wp:posOffset>
                </wp:positionV>
                <wp:extent cx="360" cy="360"/>
                <wp:effectExtent l="50800" t="50800" r="5080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D9F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8.35pt;margin-top:128.9pt;width:2.9pt;height:2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17F24923">
                <wp:simplePos x="0" y="0"/>
                <wp:positionH relativeFrom="column">
                  <wp:posOffset>2049780</wp:posOffset>
                </wp:positionH>
                <wp:positionV relativeFrom="paragraph">
                  <wp:posOffset>1272289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C37D" id="Ink 153" o:spid="_x0000_s1026" type="#_x0000_t75" style="position:absolute;margin-left:160pt;margin-top:98.8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3CA45C13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36D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D9ikCY0AEAAJUEAAAQAAAA&#13;&#10;AAAAAAAAAAAAANADAABkcnMvaW5rL2luazEueG1sUEsBAi0AFAAGAAgAAAAhAHkk+hzoAAAAEAEA&#13;&#10;AA8AAAAAAAAAAAAAAAAAzgUAAGRycy9kb3ducmV2LnhtbFBLAQItABQABgAIAAAAIQB5GLydvwAA&#13;&#10;ACEBAAAZAAAAAAAAAAAAAAAAAOMGAABkcnMvX3JlbHMvZTJvRG9jLnhtbC5yZWxzUEsFBgAAAAAG&#13;&#10;AAYAeAEAANkHAAAAAA=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w:drawing>
          <wp:inline distT="0" distB="0" distL="0" distR="0" wp14:anchorId="0F81C5BD" wp14:editId="33CBF179">
            <wp:extent cx="5040000" cy="2520000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745DEC17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30463824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7"/>
      <w:r>
        <w:t xml:space="preserve"> </w:t>
      </w:r>
    </w:p>
    <w:p w14:paraId="18AB8B2C" w14:textId="77777777" w:rsidR="003867D2" w:rsidRPr="003867D2" w:rsidRDefault="003867D2" w:rsidP="00025889">
      <w:pPr>
        <w:spacing w:line="276" w:lineRule="auto"/>
      </w:pPr>
    </w:p>
    <w:p w14:paraId="3E34955E" w14:textId="48041195" w:rsidR="00F71A0A" w:rsidRPr="003867D2" w:rsidRDefault="003867D2" w:rsidP="00025889">
      <w:pPr>
        <w:spacing w:line="276" w:lineRule="auto"/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จนกว่าตำแหน่งของข้อมูลทุกตัวจะไม่ไม่เปลี่ยนแปลง</w:t>
      </w:r>
    </w:p>
    <w:p w14:paraId="5F2362FC" w14:textId="0806C3CC" w:rsidR="003867D2" w:rsidRDefault="003867D2" w:rsidP="00025889">
      <w:pPr>
        <w:spacing w:line="276" w:lineRule="auto"/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lastRenderedPageBreak/>
        <w:drawing>
          <wp:inline distT="0" distB="0" distL="0" distR="0" wp14:anchorId="4C3D4824" wp14:editId="22C299CD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10F6F759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8" w:name="_Toc130463825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8"/>
    </w:p>
    <w:p w14:paraId="18051979" w14:textId="77777777" w:rsidR="008420E9" w:rsidRPr="008420E9" w:rsidRDefault="008420E9" w:rsidP="00025889">
      <w:pPr>
        <w:spacing w:line="276" w:lineRule="auto"/>
        <w:rPr>
          <w:cs/>
        </w:rPr>
      </w:pPr>
    </w:p>
    <w:p w14:paraId="33637582" w14:textId="5B5B1D61" w:rsidR="00F71A0A" w:rsidRDefault="00F71A0A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025889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0951DAF4">
            <wp:extent cx="5600700" cy="28003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4E0AFEF6" w:rsidR="00834AE0" w:rsidRPr="00545B0E" w:rsidRDefault="00E23107" w:rsidP="00025889">
      <w:pPr>
        <w:pStyle w:val="Caption"/>
        <w:spacing w:line="276" w:lineRule="auto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30463826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9"/>
    </w:p>
    <w:p w14:paraId="235C72C1" w14:textId="77777777" w:rsidR="00834AE0" w:rsidRPr="00F6488C" w:rsidRDefault="00834AE0" w:rsidP="00025889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025889">
      <w:pPr>
        <w:pStyle w:val="2"/>
        <w:spacing w:line="276" w:lineRule="auto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>จนทำให้เกิดมุมลักษณะเหมือนกับข้อศอกก็จะถือจุดที่อยู่</w:t>
      </w:r>
      <w:r w:rsidRPr="00264811">
        <w:rPr>
          <w:rFonts w:hint="cs"/>
          <w:cs/>
        </w:rPr>
        <w:lastRenderedPageBreak/>
        <w:t xml:space="preserve">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025889">
      <w:pPr>
        <w:pStyle w:val="1"/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6617E4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93F12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EF6FE8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59C3F1FC" w:rsidR="00834AE0" w:rsidRDefault="00E23107" w:rsidP="00025889">
      <w:pPr>
        <w:pStyle w:val="Caption"/>
        <w:spacing w:line="276" w:lineRule="auto"/>
      </w:pPr>
      <w:bookmarkStart w:id="40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30463827"/>
      <w:bookmarkEnd w:id="40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41"/>
    </w:p>
    <w:p w14:paraId="3072C20D" w14:textId="77777777" w:rsidR="006D3D23" w:rsidRPr="006D3D23" w:rsidRDefault="006D3D23" w:rsidP="00025889">
      <w:pPr>
        <w:spacing w:line="276" w:lineRule="auto"/>
      </w:pPr>
    </w:p>
    <w:p w14:paraId="4AB2A249" w14:textId="7DC0E0C1" w:rsidR="00834AE0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025889">
      <w:pPr>
        <w:pStyle w:val="2"/>
        <w:spacing w:line="276" w:lineRule="auto"/>
      </w:pPr>
    </w:p>
    <w:p w14:paraId="28387967" w14:textId="5D9F90F0" w:rsidR="00D40E9B" w:rsidRPr="00244B4D" w:rsidRDefault="00D40E9B" w:rsidP="00025889">
      <w:pPr>
        <w:pStyle w:val="2"/>
        <w:spacing w:line="276" w:lineRule="auto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025889">
      <w:pPr>
        <w:pStyle w:val="2"/>
        <w:spacing w:line="276" w:lineRule="auto"/>
        <w:ind w:firstLine="0"/>
        <w:jc w:val="left"/>
      </w:pPr>
    </w:p>
    <w:p w14:paraId="43E307C3" w14:textId="50B4CE5E" w:rsidR="00D173DB" w:rsidRDefault="00D173DB" w:rsidP="00025889">
      <w:pPr>
        <w:pStyle w:val="2"/>
        <w:spacing w:line="276" w:lineRule="auto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025889">
      <w:pPr>
        <w:pStyle w:val="ListParagraph"/>
        <w:numPr>
          <w:ilvl w:val="0"/>
          <w:numId w:val="2"/>
        </w:numPr>
        <w:spacing w:line="276" w:lineRule="auto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025889">
      <w:pPr>
        <w:pStyle w:val="2"/>
        <w:numPr>
          <w:ilvl w:val="0"/>
          <w:numId w:val="2"/>
        </w:numPr>
        <w:spacing w:line="276" w:lineRule="auto"/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622E67FD" w14:textId="5C5385CE" w:rsidR="003B0E0B" w:rsidRPr="000411A4" w:rsidRDefault="003B0E0B" w:rsidP="00025889">
      <w:pPr>
        <w:spacing w:line="276" w:lineRule="auto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025889">
      <w:pPr>
        <w:spacing w:line="276" w:lineRule="auto"/>
      </w:pPr>
    </w:p>
    <w:p w14:paraId="0E6DA663" w14:textId="77777777" w:rsidR="007E7F92" w:rsidRPr="007E7F92" w:rsidRDefault="000411A4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</m:oMath>
      </m:oMathPara>
    </w:p>
    <w:p w14:paraId="149B8EA9" w14:textId="77777777" w:rsidR="007E7F92" w:rsidRPr="007E7F92" w:rsidRDefault="007E7F92" w:rsidP="00025889">
      <w:pPr>
        <w:spacing w:line="276" w:lineRule="auto"/>
        <w:jc w:val="center"/>
        <w:rPr>
          <w:sz w:val="24"/>
          <w:szCs w:val="24"/>
        </w:rPr>
      </w:pPr>
    </w:p>
    <w:p w14:paraId="3311B801" w14:textId="6366A593" w:rsidR="000411A4" w:rsidRPr="000411A4" w:rsidRDefault="007E7F92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similarity=0.8</m:t>
          </m:r>
        </m:oMath>
      </m:oMathPara>
    </w:p>
    <w:p w14:paraId="5D7B5F66" w14:textId="77777777" w:rsidR="000411A4" w:rsidRPr="000411A4" w:rsidRDefault="000411A4" w:rsidP="00025889">
      <w:pPr>
        <w:spacing w:line="276" w:lineRule="auto"/>
        <w:rPr>
          <w:sz w:val="24"/>
          <w:szCs w:val="24"/>
        </w:rPr>
      </w:pPr>
    </w:p>
    <w:p w14:paraId="5E9C45DB" w14:textId="5317E104" w:rsidR="00834AE0" w:rsidRDefault="006D3D23" w:rsidP="00025889">
      <w:pPr>
        <w:spacing w:line="276" w:lineRule="auto"/>
        <w:ind w:firstLine="720"/>
      </w:pPr>
      <w:r>
        <w:br w:type="page"/>
      </w:r>
      <w:r w:rsidR="00834AE0">
        <w:lastRenderedPageBreak/>
        <w:t>2</w:t>
      </w:r>
      <w:r w:rsidR="00834AE0">
        <w:rPr>
          <w:cs/>
        </w:rPr>
        <w:t>.</w:t>
      </w:r>
      <w:r w:rsidR="00834AE0">
        <w:t>1</w:t>
      </w:r>
      <w:r w:rsidR="00834AE0">
        <w:rPr>
          <w:cs/>
        </w:rPr>
        <w:t>.</w:t>
      </w:r>
      <w:r w:rsidR="00834AE0">
        <w:t>7</w:t>
      </w:r>
      <w:r w:rsidR="00834AE0"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0FD9B624" w:rsidR="00687CE0" w:rsidRPr="00F30FCF" w:rsidRDefault="004846F0" w:rsidP="00025889">
      <w:pPr>
        <w:pStyle w:val="2"/>
        <w:spacing w:line="276" w:lineRule="auto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</w:t>
      </w:r>
      <w:r w:rsidR="009A64CE">
        <w:rPr>
          <w:cs/>
        </w:rPr>
        <w:br/>
      </w:r>
      <w:r w:rsidRPr="00264811">
        <w:rPr>
          <w:rFonts w:hint="cs"/>
          <w:cs/>
        </w:rPr>
        <w:t>สตาร์</w:t>
      </w:r>
      <w:r w:rsidR="009A64CE">
        <w:rPr>
          <w:rFonts w:hint="cs"/>
          <w:cs/>
        </w:rPr>
        <w:t>ท</w:t>
      </w:r>
      <w:proofErr w:type="spellStart"/>
      <w:r w:rsidRPr="00264811">
        <w:rPr>
          <w:rFonts w:hint="cs"/>
          <w:cs/>
        </w:rPr>
        <w:t>อัป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441BCF04" w14:textId="0AAB710A" w:rsidR="00BB09B3" w:rsidRPr="00BB09B3" w:rsidRDefault="004846F0" w:rsidP="00025889">
      <w:pPr>
        <w:pStyle w:val="1"/>
        <w:spacing w:line="276" w:lineRule="auto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2FAE9A9" w14:textId="071EABD0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025889">
      <w:pPr>
        <w:pStyle w:val="2"/>
        <w:spacing w:line="276" w:lineRule="auto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01A8CF2C" w14:textId="6E1C4BCB" w:rsidR="00DB6A73" w:rsidRDefault="00F86497" w:rsidP="00025889">
      <w:pPr>
        <w:pStyle w:val="2"/>
        <w:spacing w:line="276" w:lineRule="auto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7B3FFAE6" w14:textId="608944BC" w:rsidR="003B7454" w:rsidRPr="009433DD" w:rsidRDefault="003B7454" w:rsidP="00025889">
      <w:pPr>
        <w:spacing w:line="276" w:lineRule="auto"/>
      </w:pPr>
      <w:r>
        <w:br w:type="page"/>
      </w:r>
    </w:p>
    <w:p w14:paraId="3D68ED05" w14:textId="43DA28E1" w:rsidR="00834AE0" w:rsidRPr="009433DD" w:rsidRDefault="00834AE0" w:rsidP="00025889">
      <w:pPr>
        <w:pStyle w:val="1"/>
        <w:spacing w:line="276" w:lineRule="auto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7872613" w:rsidR="00834AE0" w:rsidRDefault="007650F4" w:rsidP="00025889">
      <w:pPr>
        <w:pStyle w:val="2"/>
        <w:spacing w:line="276" w:lineRule="auto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025889">
      <w:pPr>
        <w:pStyle w:val="2"/>
        <w:spacing w:line="276" w:lineRule="auto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025889">
      <w:pPr>
        <w:pStyle w:val="2"/>
        <w:spacing w:line="276" w:lineRule="auto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025889">
      <w:pPr>
        <w:pStyle w:val="2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662D2536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30463828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025889">
      <w:pPr>
        <w:spacing w:line="276" w:lineRule="auto"/>
      </w:pPr>
    </w:p>
    <w:p w14:paraId="4805AA15" w14:textId="45E5F057" w:rsidR="00400349" w:rsidRDefault="0040034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264F8A8B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30463829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3"/>
      <w:proofErr w:type="spellEnd"/>
    </w:p>
    <w:p w14:paraId="726C5D9E" w14:textId="425078C6" w:rsidR="00B82C25" w:rsidRDefault="00B82C25" w:rsidP="00025889">
      <w:pPr>
        <w:spacing w:line="276" w:lineRule="auto"/>
      </w:pPr>
    </w:p>
    <w:p w14:paraId="3140BCB1" w14:textId="1485D9C1" w:rsidR="00834AE0" w:rsidRPr="00C83DEF" w:rsidRDefault="00834AE0" w:rsidP="00025889">
      <w:pPr>
        <w:pStyle w:val="1"/>
        <w:spacing w:line="276" w:lineRule="auto"/>
        <w:rPr>
          <w:rFonts w:ascii="db_heavent_med" w:hAnsi="db_heavent_med"/>
          <w:color w:val="1090C6"/>
          <w:sz w:val="34"/>
          <w:szCs w:val="34"/>
        </w:rPr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025889">
      <w:pPr>
        <w:pStyle w:val="2"/>
        <w:spacing w:line="276" w:lineRule="auto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Pr="00264811">
        <w:rPr>
          <w:rFonts w:hint="cs"/>
          <w:cs/>
        </w:rPr>
        <w:t>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50BBB3C" w:rsidR="007049C0" w:rsidRPr="00264811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แอ</w:t>
      </w:r>
      <w:r w:rsidR="00263621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34E68E3C" w:rsidR="00C362DF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</w:t>
      </w:r>
      <w:r w:rsidRPr="00264811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C995622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5D9925AF" w:rsidR="00C362DF" w:rsidRDefault="00C362DF" w:rsidP="00025889">
      <w:pPr>
        <w:pStyle w:val="Caption"/>
        <w:spacing w:line="276" w:lineRule="auto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30463830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025889">
      <w:pPr>
        <w:spacing w:line="276" w:lineRule="auto"/>
      </w:pPr>
    </w:p>
    <w:p w14:paraId="09E6C246" w14:textId="70908220" w:rsidR="00834AE0" w:rsidRDefault="009A64CE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rFonts w:hint="cs"/>
          <w:cs/>
        </w:rPr>
        <w:t>โดย</w:t>
      </w:r>
      <w:r w:rsidR="0092716F" w:rsidRPr="00264811">
        <w:rPr>
          <w:rFonts w:hint="cs"/>
          <w:cs/>
        </w:rPr>
        <w:t>หลัก</w:t>
      </w:r>
      <w:r>
        <w:rPr>
          <w:rFonts w:hint="cs"/>
          <w:cs/>
        </w:rPr>
        <w:t xml:space="preserve"> </w:t>
      </w:r>
      <w:r w:rsidR="0092716F" w:rsidRPr="00264811">
        <w:rPr>
          <w:rFonts w:hint="cs"/>
          <w:cs/>
        </w:rPr>
        <w:t xml:space="preserve">ๆ เหมาะกับองค์กรที่อยากจะเข้าถึงข้อมูลได้อย่างรวดเร็ว อีกทั้งยังเหมาะกับการทำ </w:t>
      </w:r>
      <w:r>
        <w:rPr>
          <w:cs/>
        </w:rPr>
        <w:br/>
      </w:r>
      <w:r w:rsidR="0092716F" w:rsidRPr="00264811">
        <w:rPr>
          <w:rFonts w:hint="cs"/>
        </w:rPr>
        <w:t>Big Data</w:t>
      </w:r>
      <w:r w:rsidR="0092716F">
        <w:t xml:space="preserve"> </w:t>
      </w:r>
      <w:r w:rsidR="0092716F"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lastRenderedPageBreak/>
        <w:t>Static HTML file exportable</w:t>
      </w:r>
    </w:p>
    <w:p w14:paraId="13794F9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Routing</w:t>
      </w:r>
    </w:p>
    <w:p w14:paraId="7B924C3E" w14:textId="44DCA289" w:rsidR="0092716F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แบบเว็ปไซ</w:t>
      </w:r>
      <w:proofErr w:type="spellStart"/>
      <w:r w:rsidRPr="00264811">
        <w:rPr>
          <w:rFonts w:hint="cs"/>
          <w:cs/>
        </w:rPr>
        <w:t>ต์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25889">
      <w:pPr>
        <w:spacing w:line="276" w:lineRule="auto"/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13946E4" w:rsidR="0092716F" w:rsidRDefault="00072D81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>ซึ่งจะ</w:t>
      </w:r>
      <w:r w:rsidRPr="00264811">
        <w:rPr>
          <w:rFonts w:hint="cs"/>
          <w:cs/>
        </w:rPr>
        <w:lastRenderedPageBreak/>
        <w:t xml:space="preserve">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5000EC23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และการเข</w:t>
      </w:r>
      <w:r w:rsidR="00D14B42">
        <w:rPr>
          <w:rFonts w:hint="cs"/>
          <w:cs/>
        </w:rPr>
        <w:t>้า</w:t>
      </w:r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</w:t>
      </w:r>
      <w:r w:rsidR="00D14B42">
        <w:rPr>
          <w:rFonts w:hint="cs"/>
          <w:cs/>
        </w:rPr>
        <w:t>ำ</w:t>
      </w:r>
      <w:r w:rsidRPr="00264811">
        <w:rPr>
          <w:rFonts w:hint="cs"/>
          <w:cs/>
        </w:rPr>
        <w:t>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E8E9316" w:rsidR="0019697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0BA8F8A6" w14:textId="7A1777AA" w:rsidR="00652A5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</w:t>
      </w:r>
      <w:r w:rsidR="00CF0B29">
        <w:rPr>
          <w:rFonts w:hint="cs"/>
          <w:cs/>
        </w:rPr>
        <w:t xml:space="preserve">ไลบรารี่ </w:t>
      </w:r>
      <w:r w:rsidRPr="00264811">
        <w:rPr>
          <w:rFonts w:hint="cs"/>
        </w:rPr>
        <w:t xml:space="preserve">Scikit-learn </w:t>
      </w:r>
      <w:r w:rsidR="00CF0B29">
        <w:rPr>
          <w:rFonts w:hint="cs"/>
          <w:cs/>
        </w:rPr>
        <w:t xml:space="preserve">มีให้เลือกใช้ได้รายการดังนี้ </w:t>
      </w:r>
      <w:r>
        <w:t xml:space="preserve">1. </w:t>
      </w:r>
      <w:r w:rsidRPr="00264811">
        <w:rPr>
          <w:rFonts w:hint="cs"/>
        </w:rPr>
        <w:t>Classification 2.</w:t>
      </w:r>
      <w:r>
        <w:t xml:space="preserve"> </w:t>
      </w:r>
      <w:r w:rsidRPr="00264811">
        <w:rPr>
          <w:rFonts w:hint="cs"/>
        </w:rPr>
        <w:t>Regression3.</w:t>
      </w:r>
      <w:r>
        <w:t xml:space="preserve"> </w:t>
      </w:r>
      <w:r w:rsidRPr="00264811">
        <w:rPr>
          <w:rFonts w:hint="cs"/>
        </w:rPr>
        <w:t>Clustering4.</w:t>
      </w:r>
      <w:r>
        <w:t xml:space="preserve"> </w:t>
      </w:r>
      <w:r w:rsidRPr="00264811">
        <w:rPr>
          <w:rFonts w:hint="cs"/>
        </w:rPr>
        <w:t>Dimensionality reduction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6. Preprocessing</w:t>
      </w:r>
    </w:p>
    <w:p w14:paraId="041B824A" w14:textId="77777777" w:rsidR="00CF0B29" w:rsidRDefault="00CF0B29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27EC5BEF" w14:textId="02334834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3A0F2E95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="00231F10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2AEF5517" w14:textId="77777777" w:rsidR="00706333" w:rsidRDefault="00706333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74B7A642" w14:textId="6064489E" w:rsidR="00834AE0" w:rsidRDefault="00834AE0" w:rsidP="00025889">
      <w:pPr>
        <w:pStyle w:val="Heading2"/>
        <w:spacing w:line="276" w:lineRule="auto"/>
      </w:pPr>
      <w:bookmarkStart w:id="45" w:name="_Toc130464058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0998FF0B" w:rsidR="007135B7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จักรินท</w:t>
      </w:r>
      <w:proofErr w:type="spellStart"/>
      <w:r w:rsidR="00231F10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09524C9D" w:rsidR="00834AE0" w:rsidRPr="00D827F1" w:rsidRDefault="007135B7" w:rsidP="00025889">
      <w:pPr>
        <w:pStyle w:val="1"/>
        <w:spacing w:line="276" w:lineRule="auto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="00231F10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</w:t>
      </w:r>
      <w:r w:rsidR="002829FF">
        <w:rPr>
          <w:rFonts w:hint="cs"/>
          <w:cs/>
        </w:rPr>
        <w:t>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="000967A7">
        <w:rPr>
          <w:rFonts w:hint="cs"/>
          <w:cs/>
        </w:rPr>
        <w:t xml:space="preserve"> </w:t>
      </w:r>
      <w:r w:rsidR="00A72415">
        <w:t>“</w:t>
      </w:r>
      <w:r w:rsidRPr="00264811">
        <w:rPr>
          <w:rFonts w:hint="cs"/>
          <w:cs/>
        </w:rPr>
        <w:t>ประเทศไทย</w:t>
      </w:r>
      <w:r w:rsidR="00A72415">
        <w:t>”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lastRenderedPageBreak/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7EF0BD3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>คน ทำการวิเคราะห์แบ่งกลุ่ม ผู้บริโภคด้วยวิธี</w:t>
      </w:r>
      <w:r w:rsidR="000967A7">
        <w:rPr>
          <w:rFonts w:hint="cs"/>
          <w:cs/>
        </w:rPr>
        <w:t>การจัดกลุ่มด้วยเคมีน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br/>
      </w:r>
      <w:r w:rsidR="000967A7">
        <w:rPr>
          <w:rFonts w:hint="cs"/>
          <w:cs/>
        </w:rPr>
        <w:t>(</w:t>
      </w:r>
      <w:r w:rsidRPr="00264811">
        <w:rPr>
          <w:rFonts w:hint="cs"/>
        </w:rPr>
        <w:t>K-Means Clustering</w:t>
      </w:r>
      <w:r w:rsidR="000967A7">
        <w:rPr>
          <w:rFonts w:hint="cs"/>
          <w:cs/>
        </w:rPr>
        <w:t>)</w:t>
      </w:r>
      <w:r w:rsidRPr="00264811">
        <w:rPr>
          <w:rFonts w:hint="cs"/>
          <w:cs/>
        </w:rPr>
        <w:t xml:space="preserve"> เป็น 2 กลุ่ม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49AF8E92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เทคนิคการคัดเลือกกลุม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โหลดรายอาคาร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proofErr w:type="spellStart"/>
      <w:r w:rsidR="00176118">
        <w:rPr>
          <w:rFonts w:hint="cs"/>
          <w:cs/>
        </w:rPr>
        <w:t>ต่</w:t>
      </w:r>
      <w:proofErr w:type="spellEnd"/>
      <w:r w:rsidRPr="00264811">
        <w:rPr>
          <w:rFonts w:hint="cs"/>
          <w:cs/>
        </w:rPr>
        <w:t>ละอาคารที่มีความเหมาะสมส</w:t>
      </w:r>
      <w:r w:rsidR="00176118">
        <w:rPr>
          <w:rFonts w:hint="cs"/>
          <w:cs/>
        </w:rPr>
        <w:t>ำหรับ</w:t>
      </w:r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รับติดตั้งระบบผลิตไฟฟาจากพลังงานแสงอาทิตยกรณีที่ติดตั้งบนหลังคาของอาคารในศู</w:t>
      </w:r>
      <w:r w:rsidR="00176118">
        <w:rPr>
          <w:rFonts w:hint="cs"/>
          <w:cs/>
        </w:rPr>
        <w:t>นย์</w:t>
      </w:r>
      <w:r w:rsidRPr="00264811">
        <w:rPr>
          <w:rFonts w:hint="cs"/>
          <w:cs/>
        </w:rPr>
        <w:t>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</w:t>
      </w:r>
      <w:r w:rsidR="00263621">
        <w:rPr>
          <w:cs/>
        </w:rPr>
        <w:br/>
      </w:r>
      <w:r w:rsidRPr="00264811">
        <w:rPr>
          <w:rFonts w:hint="cs"/>
          <w:cs/>
        </w:rPr>
        <w:t>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 3 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r w:rsidR="00263621">
        <w:rPr>
          <w:cs/>
        </w:rPr>
        <w:br/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</w:t>
      </w:r>
      <w:proofErr w:type="spellStart"/>
      <w:r w:rsidRPr="00264811">
        <w:rPr>
          <w:rFonts w:hint="cs"/>
          <w:cs/>
        </w:rPr>
        <w:t>าแ</w:t>
      </w:r>
      <w:proofErr w:type="spellEnd"/>
      <w:r w:rsidRPr="00264811">
        <w:rPr>
          <w:rFonts w:hint="cs"/>
          <w:cs/>
        </w:rPr>
        <w:t>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025889">
      <w:pPr>
        <w:pStyle w:val="1"/>
        <w:spacing w:line="276" w:lineRule="auto"/>
        <w:rPr>
          <w:rFonts w:cs="Angsana New"/>
          <w:cs/>
        </w:rPr>
        <w:sectPr w:rsidR="00DC0E6A" w:rsidRPr="00921D2E" w:rsidSect="009A64CE">
          <w:headerReference w:type="default" r:id="rId33"/>
          <w:pgSz w:w="11909" w:h="16840" w:code="9"/>
          <w:pgMar w:top="2160" w:right="1109" w:bottom="1440" w:left="1980" w:header="1872" w:footer="720" w:gutter="0"/>
          <w:pgNumType w:start="5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</w:t>
      </w:r>
      <w:r w:rsidRPr="00264811">
        <w:rPr>
          <w:rFonts w:hint="cs"/>
          <w:cs/>
        </w:rPr>
        <w:lastRenderedPageBreak/>
        <w:t>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</w:t>
      </w:r>
      <w:proofErr w:type="spellEnd"/>
      <w:r w:rsidRPr="00264811">
        <w:rPr>
          <w:rFonts w:hint="cs"/>
          <w:cs/>
        </w:rPr>
        <w:t>งก</w:t>
      </w:r>
      <w:proofErr w:type="spellStart"/>
      <w:r w:rsidRPr="00264811">
        <w:rPr>
          <w:rFonts w:hint="cs"/>
          <w:cs/>
        </w:rPr>
        <w:t>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025889">
      <w:pPr>
        <w:pStyle w:val="Heading1"/>
        <w:spacing w:line="276" w:lineRule="auto"/>
      </w:pPr>
      <w:bookmarkStart w:id="46" w:name="_Toc104142067"/>
      <w:bookmarkStart w:id="47" w:name="_Toc104294409"/>
      <w:bookmarkStart w:id="48" w:name="_Toc130464059"/>
      <w:bookmarkStart w:id="49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8"/>
    </w:p>
    <w:p w14:paraId="51F6F987" w14:textId="77777777" w:rsidR="00307F65" w:rsidRPr="00725D23" w:rsidRDefault="00307F65" w:rsidP="00025889">
      <w:pPr>
        <w:spacing w:line="276" w:lineRule="auto"/>
      </w:pPr>
    </w:p>
    <w:p w14:paraId="4FF9A64C" w14:textId="1DDE059A" w:rsidR="00293BAF" w:rsidRDefault="00073D60" w:rsidP="00025889">
      <w:pPr>
        <w:pStyle w:val="1"/>
        <w:spacing w:line="276" w:lineRule="auto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9"/>
    <w:p w14:paraId="6D164467" w14:textId="0A00867C" w:rsidR="00293BAF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025889">
      <w:pPr>
        <w:pStyle w:val="1"/>
        <w:spacing w:line="276" w:lineRule="auto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025889">
      <w:pPr>
        <w:pStyle w:val="1"/>
        <w:spacing w:line="276" w:lineRule="auto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025889">
      <w:pPr>
        <w:pStyle w:val="1"/>
        <w:spacing w:line="276" w:lineRule="auto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025889">
      <w:pPr>
        <w:pStyle w:val="1"/>
        <w:spacing w:line="276" w:lineRule="auto"/>
        <w:rPr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025889">
      <w:pPr>
        <w:pStyle w:val="1"/>
        <w:spacing w:line="276" w:lineRule="auto"/>
      </w:pPr>
    </w:p>
    <w:p w14:paraId="4CB5E2B6" w14:textId="62313F35" w:rsidR="00B86E81" w:rsidRDefault="00B86E81" w:rsidP="00025889">
      <w:pPr>
        <w:pStyle w:val="Heading2"/>
        <w:spacing w:line="276" w:lineRule="auto"/>
      </w:pPr>
      <w:bookmarkStart w:id="50" w:name="_Toc130464060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6FE5E68B" w:rsidR="00D91CB6" w:rsidRDefault="00AE2BB6" w:rsidP="00025889">
      <w:pPr>
        <w:pStyle w:val="Caption"/>
        <w:spacing w:line="276" w:lineRule="auto"/>
        <w:jc w:val="left"/>
        <w:rPr>
          <w:cs/>
        </w:rPr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30463762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025889">
            <w:pPr>
              <w:spacing w:line="276" w:lineRule="auto"/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5F237397" w:rsidR="00D025B8" w:rsidRDefault="00D025B8" w:rsidP="00AD2CA3">
            <w:pPr>
              <w:spacing w:line="276" w:lineRule="auto"/>
              <w:jc w:val="right"/>
            </w:pPr>
            <w:r>
              <w:t>1</w:t>
            </w:r>
            <w:r w:rsidR="000A5B68">
              <w:t>,</w:t>
            </w:r>
            <w:r>
              <w:t>643</w:t>
            </w:r>
          </w:p>
        </w:tc>
        <w:tc>
          <w:tcPr>
            <w:tcW w:w="1302" w:type="dxa"/>
          </w:tcPr>
          <w:p w14:paraId="713964C9" w14:textId="18E34859" w:rsidR="00D025B8" w:rsidRDefault="00D025B8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025889">
            <w:pPr>
              <w:spacing w:line="276" w:lineRule="auto"/>
            </w:pPr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AD2CA3">
            <w:pPr>
              <w:spacing w:line="276" w:lineRule="auto"/>
              <w:jc w:val="right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025889">
            <w:pPr>
              <w:spacing w:line="276" w:lineRule="auto"/>
            </w:pPr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AD2CA3">
            <w:pPr>
              <w:spacing w:line="276" w:lineRule="auto"/>
              <w:jc w:val="right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025889">
            <w:pPr>
              <w:spacing w:line="276" w:lineRule="auto"/>
            </w:pPr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AD2CA3">
            <w:pPr>
              <w:spacing w:line="276" w:lineRule="auto"/>
              <w:jc w:val="right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025889">
            <w:pPr>
              <w:spacing w:line="276" w:lineRule="auto"/>
            </w:pPr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AD2CA3">
            <w:pPr>
              <w:spacing w:line="276" w:lineRule="auto"/>
              <w:jc w:val="right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025889">
            <w:pPr>
              <w:spacing w:line="276" w:lineRule="auto"/>
            </w:pPr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AD2CA3">
            <w:pPr>
              <w:spacing w:line="276" w:lineRule="auto"/>
              <w:jc w:val="right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025889">
            <w:pPr>
              <w:spacing w:line="276" w:lineRule="auto"/>
            </w:pPr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AD2CA3">
            <w:pPr>
              <w:spacing w:line="276" w:lineRule="auto"/>
              <w:jc w:val="right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025889">
            <w:pPr>
              <w:spacing w:line="276" w:lineRule="auto"/>
            </w:pPr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025889">
            <w:pPr>
              <w:spacing w:line="276" w:lineRule="auto"/>
            </w:pPr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AD2CA3">
            <w:pPr>
              <w:spacing w:line="276" w:lineRule="auto"/>
              <w:jc w:val="right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025889">
            <w:pPr>
              <w:spacing w:line="276" w:lineRule="auto"/>
            </w:pPr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AD2CA3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025889">
            <w:pPr>
              <w:spacing w:line="276" w:lineRule="auto"/>
            </w:pPr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AD2CA3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025889">
            <w:pPr>
              <w:spacing w:line="276" w:lineRule="auto"/>
            </w:pPr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AD2CA3">
            <w:pPr>
              <w:spacing w:line="276" w:lineRule="auto"/>
              <w:jc w:val="right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025889">
            <w:pPr>
              <w:spacing w:line="276" w:lineRule="auto"/>
            </w:pPr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025889">
            <w:pPr>
              <w:spacing w:line="276" w:lineRule="auto"/>
            </w:pPr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025889">
            <w:pPr>
              <w:spacing w:line="276" w:lineRule="auto"/>
            </w:pPr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AD2CA3">
            <w:pPr>
              <w:spacing w:line="276" w:lineRule="auto"/>
              <w:jc w:val="right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025889">
            <w:pPr>
              <w:spacing w:line="276" w:lineRule="auto"/>
            </w:pPr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AD2CA3">
            <w:pPr>
              <w:spacing w:line="276" w:lineRule="auto"/>
              <w:jc w:val="right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025889">
            <w:pPr>
              <w:spacing w:line="276" w:lineRule="auto"/>
            </w:pPr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AD2CA3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025889">
            <w:pPr>
              <w:spacing w:line="276" w:lineRule="auto"/>
            </w:pPr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025889">
            <w:pPr>
              <w:spacing w:line="276" w:lineRule="auto"/>
            </w:pPr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</w:tbl>
    <w:p w14:paraId="7EEEB084" w14:textId="522E5F2F" w:rsidR="00D025B8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4</w:t>
      </w:r>
      <w:r>
        <w:rPr>
          <w:b/>
          <w:bCs/>
        </w:rPr>
        <w:t xml:space="preserve">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65725C" w:rsidRPr="00D025B8" w14:paraId="7C28DD4A" w14:textId="77777777" w:rsidTr="006545C6">
        <w:tc>
          <w:tcPr>
            <w:tcW w:w="6091" w:type="dxa"/>
          </w:tcPr>
          <w:p w14:paraId="6C45BBAB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4A3D746D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32A84341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65725C" w14:paraId="5E9569CA" w14:textId="77777777" w:rsidTr="006545C6">
        <w:tc>
          <w:tcPr>
            <w:tcW w:w="6091" w:type="dxa"/>
          </w:tcPr>
          <w:p w14:paraId="46BE676E" w14:textId="77777777" w:rsidR="0065725C" w:rsidRPr="00D025B8" w:rsidRDefault="0065725C" w:rsidP="006545C6">
            <w:pPr>
              <w:spacing w:line="276" w:lineRule="auto"/>
            </w:pPr>
            <w:r w:rsidRPr="00D025B8">
              <w:t>biometrics</w:t>
            </w:r>
          </w:p>
        </w:tc>
        <w:tc>
          <w:tcPr>
            <w:tcW w:w="1417" w:type="dxa"/>
          </w:tcPr>
          <w:p w14:paraId="1192B111" w14:textId="77777777" w:rsidR="0065725C" w:rsidRDefault="0065725C" w:rsidP="006545C6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39FA54E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2F49CBD5" w14:textId="77777777" w:rsidTr="006545C6">
        <w:tc>
          <w:tcPr>
            <w:tcW w:w="6091" w:type="dxa"/>
          </w:tcPr>
          <w:p w14:paraId="25085D06" w14:textId="77777777" w:rsidR="0065725C" w:rsidRPr="00D025B8" w:rsidRDefault="0065725C" w:rsidP="006545C6">
            <w:pPr>
              <w:spacing w:line="276" w:lineRule="auto"/>
            </w:pPr>
            <w:r w:rsidRPr="00D025B8">
              <w:t>biometric authentication</w:t>
            </w:r>
          </w:p>
        </w:tc>
        <w:tc>
          <w:tcPr>
            <w:tcW w:w="1417" w:type="dxa"/>
          </w:tcPr>
          <w:p w14:paraId="4CE58592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1C421C7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3B6FF2A1" w14:textId="77777777" w:rsidTr="006545C6">
        <w:tc>
          <w:tcPr>
            <w:tcW w:w="6091" w:type="dxa"/>
          </w:tcPr>
          <w:p w14:paraId="3D1D675F" w14:textId="77777777" w:rsidR="0065725C" w:rsidRPr="00D025B8" w:rsidRDefault="0065725C" w:rsidP="006545C6">
            <w:pPr>
              <w:spacing w:line="276" w:lineRule="auto"/>
            </w:pPr>
            <w:r w:rsidRPr="00D025B8">
              <w:t>sentiment analysis</w:t>
            </w:r>
          </w:p>
        </w:tc>
        <w:tc>
          <w:tcPr>
            <w:tcW w:w="1417" w:type="dxa"/>
          </w:tcPr>
          <w:p w14:paraId="2C137BCF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028174F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69073B09" w14:textId="77777777" w:rsidTr="006545C6">
        <w:tc>
          <w:tcPr>
            <w:tcW w:w="6091" w:type="dxa"/>
          </w:tcPr>
          <w:p w14:paraId="50BBE35B" w14:textId="77777777" w:rsidR="0065725C" w:rsidRPr="00D025B8" w:rsidRDefault="0065725C" w:rsidP="006545C6">
            <w:pPr>
              <w:spacing w:line="276" w:lineRule="auto"/>
            </w:pPr>
            <w:r w:rsidRPr="00D025B8">
              <w:t>text mining</w:t>
            </w:r>
          </w:p>
        </w:tc>
        <w:tc>
          <w:tcPr>
            <w:tcW w:w="1417" w:type="dxa"/>
          </w:tcPr>
          <w:p w14:paraId="530DF4DF" w14:textId="77777777" w:rsidR="0065725C" w:rsidRDefault="0065725C" w:rsidP="006545C6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5977EE8B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CE67BB7" w14:textId="77777777" w:rsidTr="006545C6">
        <w:tc>
          <w:tcPr>
            <w:tcW w:w="6091" w:type="dxa"/>
          </w:tcPr>
          <w:p w14:paraId="5570C1BA" w14:textId="77777777" w:rsidR="0065725C" w:rsidRPr="00D025B8" w:rsidRDefault="0065725C" w:rsidP="006545C6">
            <w:pPr>
              <w:spacing w:line="276" w:lineRule="auto"/>
            </w:pPr>
            <w:r w:rsidRPr="00D025B8">
              <w:t>embedded system</w:t>
            </w:r>
          </w:p>
        </w:tc>
        <w:tc>
          <w:tcPr>
            <w:tcW w:w="1417" w:type="dxa"/>
          </w:tcPr>
          <w:p w14:paraId="61C4E744" w14:textId="77777777" w:rsidR="0065725C" w:rsidRDefault="0065725C" w:rsidP="006545C6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9E90EB7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640B2B40" w14:textId="77777777" w:rsidTr="006545C6">
        <w:tc>
          <w:tcPr>
            <w:tcW w:w="6091" w:type="dxa"/>
          </w:tcPr>
          <w:p w14:paraId="1124F147" w14:textId="77777777" w:rsidR="0065725C" w:rsidRPr="00D025B8" w:rsidRDefault="0065725C" w:rsidP="006545C6">
            <w:pPr>
              <w:spacing w:line="276" w:lineRule="auto"/>
              <w:rPr>
                <w:cs/>
              </w:rPr>
            </w:pPr>
            <w:r w:rsidRPr="00D025B8">
              <w:t>machine translation</w:t>
            </w:r>
          </w:p>
        </w:tc>
        <w:tc>
          <w:tcPr>
            <w:tcW w:w="1417" w:type="dxa"/>
          </w:tcPr>
          <w:p w14:paraId="5148E372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44A5E28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5F6C1B1" w14:textId="77777777" w:rsidTr="006545C6">
        <w:tc>
          <w:tcPr>
            <w:tcW w:w="6091" w:type="dxa"/>
          </w:tcPr>
          <w:p w14:paraId="1B8726DF" w14:textId="77777777" w:rsidR="0065725C" w:rsidRPr="00D025B8" w:rsidRDefault="0065725C" w:rsidP="006545C6">
            <w:pPr>
              <w:spacing w:line="276" w:lineRule="auto"/>
            </w:pPr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2AEAECB7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1,318</w:t>
            </w:r>
          </w:p>
        </w:tc>
        <w:tc>
          <w:tcPr>
            <w:tcW w:w="1302" w:type="dxa"/>
          </w:tcPr>
          <w:p w14:paraId="1187E8B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718F0EB" w14:textId="77777777" w:rsidTr="006545C6">
        <w:tc>
          <w:tcPr>
            <w:tcW w:w="6091" w:type="dxa"/>
          </w:tcPr>
          <w:p w14:paraId="067172A7" w14:textId="77777777" w:rsidR="0065725C" w:rsidRDefault="0065725C" w:rsidP="006545C6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494831DB" w14:textId="77777777" w:rsidR="0065725C" w:rsidRPr="00D025B8" w:rsidRDefault="0065725C" w:rsidP="006545C6">
            <w:pPr>
              <w:spacing w:line="276" w:lineRule="auto"/>
              <w:jc w:val="right"/>
            </w:pPr>
            <w:r>
              <w:t>9.856</w:t>
            </w:r>
          </w:p>
        </w:tc>
        <w:tc>
          <w:tcPr>
            <w:tcW w:w="1302" w:type="dxa"/>
          </w:tcPr>
          <w:p w14:paraId="71AD797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0AA4B879" w14:textId="77777777" w:rsidR="0065725C" w:rsidRPr="0065725C" w:rsidRDefault="0065725C" w:rsidP="0065725C">
      <w:pPr>
        <w:rPr>
          <w:cs/>
        </w:rPr>
      </w:pPr>
    </w:p>
    <w:p w14:paraId="76188A99" w14:textId="6D9BA961" w:rsidR="00073D60" w:rsidRPr="004A6A93" w:rsidRDefault="00073D60" w:rsidP="00025889">
      <w:pPr>
        <w:pStyle w:val="1"/>
        <w:spacing w:line="276" w:lineRule="auto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32F" w14:textId="13335396" w:rsidR="002A5960" w:rsidRDefault="00E8709B" w:rsidP="00025889">
      <w:pPr>
        <w:pStyle w:val="Caption"/>
        <w:spacing w:line="276" w:lineRule="auto"/>
      </w:pPr>
      <w:r w:rsidRPr="00E8709B">
        <w:rPr>
          <w:b/>
          <w:bCs/>
          <w:cs/>
        </w:rPr>
        <w:t xml:space="preserve">ภาพที่ </w:t>
      </w:r>
      <w:r w:rsidRPr="00E8709B">
        <w:rPr>
          <w:b/>
          <w:bCs/>
          <w:cs/>
        </w:rPr>
        <w:fldChar w:fldCharType="begin"/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</w:rPr>
        <w:instrText xml:space="preserve">SEQ </w:instrText>
      </w:r>
      <w:r w:rsidRPr="00E8709B">
        <w:rPr>
          <w:b/>
          <w:bCs/>
          <w:cs/>
        </w:rPr>
        <w:instrText xml:space="preserve">ภาพที่ </w:instrText>
      </w:r>
      <w:r w:rsidRPr="00E8709B">
        <w:rPr>
          <w:b/>
          <w:bCs/>
        </w:rPr>
        <w:instrText>\* ARABIC</w:instrText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  <w:cs/>
        </w:rPr>
        <w:fldChar w:fldCharType="separate"/>
      </w:r>
      <w:r w:rsidRPr="00E8709B">
        <w:rPr>
          <w:b/>
          <w:bCs/>
          <w:noProof/>
          <w:cs/>
        </w:rPr>
        <w:t>9</w:t>
      </w:r>
      <w:r w:rsidRPr="00E8709B">
        <w:rPr>
          <w:b/>
          <w:bCs/>
          <w:cs/>
        </w:rPr>
        <w:fldChar w:fldCharType="end"/>
      </w:r>
      <w:r>
        <w:t xml:space="preserve"> </w:t>
      </w:r>
      <w:bookmarkStart w:id="52" w:name="_Toc130463831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167965E7" w14:textId="77777777" w:rsidR="00E8709B" w:rsidRPr="00E8709B" w:rsidRDefault="00E8709B" w:rsidP="00025889">
      <w:pPr>
        <w:spacing w:line="276" w:lineRule="auto"/>
      </w:pPr>
    </w:p>
    <w:p w14:paraId="6260C7F0" w14:textId="1B8E44FE" w:rsidR="00DD2F3A" w:rsidRDefault="00B86C43" w:rsidP="00025889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="00E8709B">
        <w:t>9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576F5A37" w:rsidR="002A5960" w:rsidRDefault="006C2DA7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</w:t>
      </w:r>
      <w:r w:rsidR="002A5960" w:rsidRPr="00264811">
        <w:rPr>
          <w:rFonts w:hint="cs"/>
          <w:cs/>
        </w:rPr>
        <w:t xml:space="preserve">กลุ่มข้อมูลด้วยวิธี </w:t>
      </w:r>
      <w:r w:rsidR="002A5960" w:rsidRPr="00264811">
        <w:rPr>
          <w:rFonts w:hint="cs"/>
        </w:rPr>
        <w:t>K-Means clustering</w:t>
      </w:r>
    </w:p>
    <w:p w14:paraId="1FCB6D03" w14:textId="261130E9" w:rsidR="002A5960" w:rsidRDefault="002A5960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</w:t>
      </w:r>
      <w:r w:rsidR="000133B5">
        <w:rPr>
          <w:rFonts w:hint="cs"/>
          <w:cs/>
        </w:rPr>
        <w:t xml:space="preserve">กลุ่มข้อมูลโดยอ้างอิงจากประเภทงานด้านไอทีจากเว็บไซต์ </w:t>
      </w:r>
      <w:r w:rsidR="000133B5" w:rsidRPr="00264811">
        <w:rPr>
          <w:rFonts w:hint="cs"/>
        </w:rPr>
        <w:t>th.jobsdb.com</w:t>
      </w:r>
    </w:p>
    <w:p w14:paraId="42B63D01" w14:textId="7698D550" w:rsidR="002A5960" w:rsidRDefault="00CC111E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นำผลการจัดกลุ่ม</w:t>
      </w:r>
      <w:r w:rsidR="00950634">
        <w:rPr>
          <w:rFonts w:hint="cs"/>
          <w:cs/>
        </w:rPr>
        <w:t>จัดเก็บลงฐานข้อมูล (</w:t>
      </w:r>
      <w:r w:rsidR="00353EEF">
        <w:t>M</w:t>
      </w:r>
      <w:r w:rsidR="00950634" w:rsidRPr="00264811">
        <w:rPr>
          <w:rFonts w:hint="cs"/>
        </w:rPr>
        <w:t>ongoDB</w:t>
      </w:r>
      <w:r w:rsidR="00950634">
        <w:rPr>
          <w:rFonts w:hint="cs"/>
          <w:cs/>
        </w:rPr>
        <w:t>)</w:t>
      </w:r>
    </w:p>
    <w:p w14:paraId="6FA63104" w14:textId="35299E48" w:rsidR="002A5960" w:rsidRDefault="002A5960" w:rsidP="00025889">
      <w:pPr>
        <w:spacing w:line="276" w:lineRule="auto"/>
      </w:pPr>
    </w:p>
    <w:p w14:paraId="18A9F804" w14:textId="40933015" w:rsidR="005E7BCD" w:rsidRPr="000A5B68" w:rsidRDefault="005E7BCD" w:rsidP="00025889">
      <w:pPr>
        <w:spacing w:line="276" w:lineRule="auto"/>
        <w:ind w:left="720"/>
      </w:pPr>
      <w:r w:rsidRPr="000A5B68">
        <w:t xml:space="preserve">3.1.1 </w:t>
      </w:r>
      <w:r w:rsidRPr="000A5B68">
        <w:rPr>
          <w:rFonts w:hint="cs"/>
          <w:cs/>
        </w:rPr>
        <w:t xml:space="preserve">การนำเข้าข้อมูลไฟล์ </w:t>
      </w:r>
      <w:r w:rsidRPr="000A5B68">
        <w:t xml:space="preserve">.csv </w:t>
      </w:r>
      <w:r w:rsidRPr="000A5B68">
        <w:rPr>
          <w:rFonts w:hint="cs"/>
          <w:cs/>
        </w:rPr>
        <w:t>เพื่อทำการจัดกลุ่มข้อมูล</w:t>
      </w:r>
    </w:p>
    <w:p w14:paraId="69A862CE" w14:textId="7ACCB65F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ดาวน์โหลดโปรเจคจาก </w:t>
      </w:r>
      <w:hyperlink r:id="rId35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36B69AD6" w14:textId="01D13295" w:rsidR="004429A4" w:rsidRPr="000A5B68" w:rsidRDefault="004429A4" w:rsidP="00025889">
      <w:pPr>
        <w:spacing w:line="276" w:lineRule="auto"/>
        <w:ind w:left="720"/>
        <w:rPr>
          <w:rFonts w:cs="Angsana New"/>
          <w:szCs w:val="40"/>
        </w:rPr>
      </w:pPr>
      <w:r w:rsidRPr="000A5B68">
        <w:lastRenderedPageBreak/>
        <w:t>3.1.</w:t>
      </w:r>
      <w:r w:rsidR="005E7BCD" w:rsidRPr="000A5B68">
        <w:t>2</w:t>
      </w:r>
      <w:r w:rsidRPr="000A5B68">
        <w:t xml:space="preserve"> </w:t>
      </w:r>
      <w:r w:rsidRPr="000A5B68">
        <w:rPr>
          <w:rFonts w:hint="cs"/>
          <w:cs/>
        </w:rPr>
        <w:t>การ</w:t>
      </w:r>
      <w:r w:rsidR="009F444D" w:rsidRPr="000A5B68">
        <w:rPr>
          <w:rFonts w:hint="cs"/>
          <w:cs/>
        </w:rPr>
        <w:t xml:space="preserve">ทำ </w:t>
      </w:r>
      <w:r w:rsidR="009F444D" w:rsidRPr="000A5B68">
        <w:t>Word segmentation</w:t>
      </w:r>
    </w:p>
    <w:p w14:paraId="06E11B77" w14:textId="2BC23451" w:rsidR="003275B9" w:rsidRDefault="003275B9" w:rsidP="00025889">
      <w:pPr>
        <w:spacing w:line="276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2F5B9017" w:rsidR="004753DA" w:rsidRDefault="004753DA" w:rsidP="00025889">
      <w:pPr>
        <w:pStyle w:val="Caption"/>
        <w:spacing w:line="276" w:lineRule="auto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10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3" w:name="_Toc130463832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3"/>
    </w:p>
    <w:p w14:paraId="156FCB58" w14:textId="77777777" w:rsidR="006C2DA7" w:rsidRPr="006C2DA7" w:rsidRDefault="006C2DA7" w:rsidP="00025889">
      <w:pPr>
        <w:spacing w:line="276" w:lineRule="auto"/>
      </w:pPr>
    </w:p>
    <w:p w14:paraId="54E04517" w14:textId="24194D00" w:rsidR="00636646" w:rsidRDefault="00AE24A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0</w:t>
      </w:r>
      <w:r>
        <w:t xml:space="preserve">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เป็นรายการคำที่ไม่สื่อความหมายในภาษาอังกฤษ</w:t>
      </w:r>
    </w:p>
    <w:p w14:paraId="22B00DC4" w14:textId="30BABD93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09871D6E" w:rsidR="00593E97" w:rsidRDefault="00593E97" w:rsidP="00025889">
      <w:pPr>
        <w:pStyle w:val="Caption"/>
        <w:spacing w:line="276" w:lineRule="auto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11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4" w:name="_Toc130463833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4"/>
    </w:p>
    <w:p w14:paraId="78B9BF95" w14:textId="77777777" w:rsidR="0043586A" w:rsidRPr="0043586A" w:rsidRDefault="0043586A" w:rsidP="00025889">
      <w:pPr>
        <w:spacing w:line="276" w:lineRule="auto"/>
      </w:pPr>
    </w:p>
    <w:p w14:paraId="22FEA22B" w14:textId="0396861E" w:rsidR="0043586A" w:rsidRDefault="0043586A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1</w:t>
      </w:r>
      <w:r>
        <w:t xml:space="preserve">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 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2E8144BD" w:rsidR="00715061" w:rsidRDefault="00715061" w:rsidP="00025889">
      <w:pPr>
        <w:pStyle w:val="Caption"/>
        <w:spacing w:line="276" w:lineRule="auto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12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5" w:name="_Toc130463834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5"/>
    </w:p>
    <w:p w14:paraId="6051D5AC" w14:textId="77777777" w:rsidR="00715061" w:rsidRPr="00715061" w:rsidRDefault="00715061" w:rsidP="00025889">
      <w:pPr>
        <w:spacing w:line="276" w:lineRule="auto"/>
      </w:pPr>
    </w:p>
    <w:p w14:paraId="388E4C8D" w14:textId="676B30FF" w:rsidR="00715061" w:rsidRPr="00715061" w:rsidRDefault="00715061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2</w:t>
      </w:r>
      <w:r>
        <w:t xml:space="preserve"> </w:t>
      </w:r>
      <w:r>
        <w:rPr>
          <w:rFonts w:hint="cs"/>
          <w:cs/>
        </w:rPr>
        <w:t xml:space="preserve">แสดงการลบตัวเลข และอักขระพิเศษออก 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056EC422" w:rsidR="005C349A" w:rsidRDefault="005C349A" w:rsidP="00025889">
      <w:pPr>
        <w:pStyle w:val="Caption"/>
        <w:spacing w:line="276" w:lineRule="auto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13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6" w:name="_Toc130463835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6"/>
    </w:p>
    <w:p w14:paraId="2D381D67" w14:textId="77777777" w:rsidR="00AB2455" w:rsidRPr="00AB2455" w:rsidRDefault="00AB2455" w:rsidP="00025889">
      <w:pPr>
        <w:spacing w:line="276" w:lineRule="auto"/>
      </w:pPr>
    </w:p>
    <w:p w14:paraId="04B2BC77" w14:textId="3A36B0DE" w:rsidR="00280431" w:rsidRDefault="00280431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3</w:t>
      </w:r>
      <w:r>
        <w:t xml:space="preserve">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4C0B44D3" w:rsidR="00CC1623" w:rsidRDefault="00CC1623" w:rsidP="00025889">
      <w:pPr>
        <w:pStyle w:val="Caption"/>
        <w:spacing w:line="276" w:lineRule="auto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14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7" w:name="_Toc130463836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7"/>
    </w:p>
    <w:p w14:paraId="71F7AFD2" w14:textId="4621069F" w:rsidR="00CC1623" w:rsidRDefault="00CC1623" w:rsidP="00025889">
      <w:pPr>
        <w:spacing w:line="276" w:lineRule="auto"/>
      </w:pPr>
    </w:p>
    <w:p w14:paraId="7C07DAFF" w14:textId="75A52189" w:rsidR="00CC1623" w:rsidRDefault="00CC1623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4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1DE2452E" w:rsidR="004C22B7" w:rsidRDefault="004C22B7" w:rsidP="00025889">
      <w:pPr>
        <w:pStyle w:val="Caption"/>
        <w:spacing w:line="276" w:lineRule="auto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15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58" w:name="_Toc130463837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58"/>
    </w:p>
    <w:p w14:paraId="24FD38DE" w14:textId="217B6AA7" w:rsidR="004C22B7" w:rsidRDefault="004C22B7" w:rsidP="00025889">
      <w:pPr>
        <w:spacing w:line="276" w:lineRule="auto"/>
      </w:pPr>
    </w:p>
    <w:p w14:paraId="16B73F85" w14:textId="5409FD42" w:rsidR="004C22B7" w:rsidRDefault="004C22B7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5</w:t>
      </w:r>
      <w:r>
        <w:t xml:space="preserve">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เป็นการทดสอบและสร้างเวกเตอร์ของคำในแต่ละประโยค</w:t>
      </w:r>
    </w:p>
    <w:p w14:paraId="5A65AACE" w14:textId="53F98894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3C072BD3" w14:textId="77777777" w:rsidR="003C5ED8" w:rsidRDefault="003C5ED8" w:rsidP="00025889">
      <w:pPr>
        <w:spacing w:line="276" w:lineRule="auto"/>
      </w:pPr>
    </w:p>
    <w:p w14:paraId="25433BAB" w14:textId="69BD54C9" w:rsidR="00AF57E6" w:rsidRDefault="00AF57E6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7FEC22A9" w:rsidR="00AF57E6" w:rsidRDefault="00AF57E6" w:rsidP="00025889">
      <w:pPr>
        <w:pStyle w:val="Caption"/>
        <w:spacing w:line="276" w:lineRule="auto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16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59" w:name="_Toc130463838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59"/>
    </w:p>
    <w:p w14:paraId="3F3E0E08" w14:textId="4AAD2897" w:rsidR="00AF57E6" w:rsidRDefault="00AF57E6" w:rsidP="00025889">
      <w:pPr>
        <w:spacing w:line="276" w:lineRule="auto"/>
      </w:pPr>
    </w:p>
    <w:p w14:paraId="6FFB00F8" w14:textId="74A1291E" w:rsidR="00AF57E6" w:rsidRDefault="00AF57E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6</w:t>
      </w:r>
      <w:r>
        <w:t xml:space="preserve">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0D1ED1D1" w:rsidR="003B7454" w:rsidRDefault="003B7454" w:rsidP="00025889">
      <w:pPr>
        <w:spacing w:line="276" w:lineRule="auto"/>
      </w:pPr>
      <w:r>
        <w:br w:type="page"/>
      </w:r>
    </w:p>
    <w:p w14:paraId="2C583A62" w14:textId="3778A9E6" w:rsidR="00B36DFC" w:rsidRPr="000A5B68" w:rsidRDefault="00B36DFC" w:rsidP="00025889">
      <w:pPr>
        <w:spacing w:line="276" w:lineRule="auto"/>
        <w:jc w:val="thaiDistribute"/>
      </w:pPr>
      <w:r w:rsidRPr="000A5B68">
        <w:rPr>
          <w:cs/>
        </w:rPr>
        <w:lastRenderedPageBreak/>
        <w:tab/>
      </w:r>
      <w:r w:rsidRPr="000A5B68">
        <w:t>3.1.</w:t>
      </w:r>
      <w:r w:rsidR="005E7BCD" w:rsidRPr="000A5B68">
        <w:t>3</w:t>
      </w:r>
      <w:r w:rsidRPr="000A5B68">
        <w:t xml:space="preserve"> </w:t>
      </w:r>
      <w:r w:rsidR="005E7BCD" w:rsidRPr="000A5B68">
        <w:rPr>
          <w:rFonts w:hint="cs"/>
          <w:cs/>
        </w:rPr>
        <w:t>การจัดกลุ่มข้อมูล (</w:t>
      </w:r>
      <w:r w:rsidR="005E7BCD" w:rsidRPr="000A5B68">
        <w:t>Clustering</w:t>
      </w:r>
      <w:r w:rsidR="005E7BCD" w:rsidRPr="000A5B68">
        <w:rPr>
          <w:rFonts w:hint="cs"/>
          <w:cs/>
        </w:rPr>
        <w:t>)</w:t>
      </w:r>
    </w:p>
    <w:p w14:paraId="2B1AA9A8" w14:textId="7EB22E53" w:rsidR="005E7BCD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6565BA43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17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0" w:name="_Toc130463839"/>
      <w:r>
        <w:rPr>
          <w:rFonts w:hint="cs"/>
          <w:cs/>
        </w:rPr>
        <w:t>การเรียกใช้ไลบรารี่สำหรับการ จัดกลุ่มข้อทูลด้วย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bookmarkEnd w:id="60"/>
    </w:p>
    <w:p w14:paraId="7832D539" w14:textId="77777777" w:rsidR="003B7454" w:rsidRPr="003B7454" w:rsidRDefault="003B7454" w:rsidP="00025889">
      <w:pPr>
        <w:spacing w:line="276" w:lineRule="auto"/>
      </w:pPr>
    </w:p>
    <w:p w14:paraId="1BD211A2" w14:textId="59B748BE" w:rsidR="00552E43" w:rsidRDefault="00552E43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F410BC">
        <w:t>17</w:t>
      </w:r>
      <w:r>
        <w:t xml:space="preserve"> </w:t>
      </w:r>
      <w:r>
        <w:rPr>
          <w:rFonts w:hint="cs"/>
          <w:cs/>
        </w:rPr>
        <w:t xml:space="preserve">แสดงการนำเข้าไลบรารี่จาก </w:t>
      </w:r>
      <w:proofErr w:type="spellStart"/>
      <w:r>
        <w:t>Scikitlearn</w:t>
      </w:r>
      <w:proofErr w:type="spellEnd"/>
      <w:r>
        <w:t xml:space="preserve"> </w:t>
      </w:r>
      <w:r>
        <w:rPr>
          <w:rFonts w:hint="cs"/>
          <w:cs/>
        </w:rPr>
        <w:t>เพื่อทำการจัดกลุ่มข้อมูลโดยมีรายละเอียด</w:t>
      </w:r>
      <w:r w:rsidR="000A5B68">
        <w:rPr>
          <w:rFonts w:hint="cs"/>
          <w:cs/>
        </w:rPr>
        <w:t>ดัง</w:t>
      </w:r>
      <w:r>
        <w:rPr>
          <w:rFonts w:hint="cs"/>
          <w:cs/>
        </w:rPr>
        <w:t>นี้</w:t>
      </w:r>
    </w:p>
    <w:p w14:paraId="10A6C398" w14:textId="63E26345" w:rsidR="00552E43" w:rsidRDefault="00552E43" w:rsidP="00025889">
      <w:pPr>
        <w:pStyle w:val="ListParagraph"/>
        <w:numPr>
          <w:ilvl w:val="0"/>
          <w:numId w:val="25"/>
        </w:numPr>
        <w:spacing w:line="276" w:lineRule="auto"/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5B2289E2" w:rsidR="00552E43" w:rsidRDefault="00552E43" w:rsidP="00025889">
      <w:pPr>
        <w:pStyle w:val="ListParagraph"/>
        <w:numPr>
          <w:ilvl w:val="0"/>
          <w:numId w:val="25"/>
        </w:numPr>
        <w:spacing w:line="276" w:lineRule="auto"/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ลงช่วยลดทอนความซ้ำซ้อนของข้อมูลทำให้เรา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025889">
      <w:pPr>
        <w:pStyle w:val="ListParagraph"/>
        <w:numPr>
          <w:ilvl w:val="0"/>
          <w:numId w:val="25"/>
        </w:numPr>
        <w:spacing w:line="276" w:lineRule="auto"/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7641B2C4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18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1" w:name="_Toc130463840"/>
      <w:r>
        <w:rPr>
          <w:rFonts w:hint="cs"/>
          <w:cs/>
        </w:rPr>
        <w:t xml:space="preserve">แสดงกำหนดจำนวนกลุ่มที่ตัวแปร </w:t>
      </w:r>
      <w:r>
        <w:t xml:space="preserve">k </w:t>
      </w:r>
      <w:r>
        <w:rPr>
          <w:rFonts w:hint="cs"/>
          <w:cs/>
        </w:rPr>
        <w:t>และการจัดกลุ่มข้อมูล</w:t>
      </w:r>
      <w:bookmarkEnd w:id="61"/>
    </w:p>
    <w:p w14:paraId="3A3E366F" w14:textId="77777777" w:rsidR="003B7454" w:rsidRPr="003B7454" w:rsidRDefault="003B7454" w:rsidP="00025889">
      <w:pPr>
        <w:spacing w:line="276" w:lineRule="auto"/>
      </w:pPr>
    </w:p>
    <w:p w14:paraId="06EC5E32" w14:textId="7C5BFF70" w:rsidR="00EB0139" w:rsidRDefault="00EB0139" w:rsidP="00025889">
      <w:pPr>
        <w:pStyle w:val="ListParagraph"/>
        <w:numPr>
          <w:ilvl w:val="0"/>
          <w:numId w:val="25"/>
        </w:numPr>
        <w:spacing w:line="276" w:lineRule="auto"/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66ED9EEA" w:rsidR="006B356A" w:rsidRDefault="00DD11E7" w:rsidP="00025889">
      <w:pPr>
        <w:pStyle w:val="Caption"/>
        <w:spacing w:line="276" w:lineRule="auto"/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19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2" w:name="_Toc130463841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2"/>
    </w:p>
    <w:p w14:paraId="46CB0A1E" w14:textId="77777777" w:rsidR="003B7454" w:rsidRPr="003B7454" w:rsidRDefault="003B7454" w:rsidP="00025889">
      <w:pPr>
        <w:spacing w:line="276" w:lineRule="auto"/>
      </w:pPr>
    </w:p>
    <w:p w14:paraId="363BE6B5" w14:textId="73BDBD03" w:rsidR="006B356A" w:rsidRPr="000A5B68" w:rsidRDefault="006B356A" w:rsidP="00025889">
      <w:pPr>
        <w:spacing w:line="276" w:lineRule="auto"/>
      </w:pPr>
      <w:r w:rsidRPr="000A5B68">
        <w:rPr>
          <w:cs/>
        </w:rPr>
        <w:tab/>
      </w:r>
      <w:r w:rsidRPr="000A5B68">
        <w:t>3.1.</w:t>
      </w:r>
      <w:r w:rsidR="003B7454" w:rsidRPr="000A5B68">
        <w:t>4</w:t>
      </w:r>
      <w:r w:rsidRPr="000A5B68">
        <w:t xml:space="preserve"> </w:t>
      </w:r>
      <w:r w:rsidRPr="000A5B68">
        <w:rPr>
          <w:rFonts w:hint="cs"/>
          <w:cs/>
        </w:rPr>
        <w:t xml:space="preserve">การนำเข้าข้อมูล </w:t>
      </w:r>
      <w:r w:rsidRPr="000A5B68">
        <w:t xml:space="preserve">Clustering </w:t>
      </w:r>
      <w:r w:rsidRPr="000A5B68">
        <w:rPr>
          <w:rFonts w:hint="cs"/>
          <w:cs/>
        </w:rPr>
        <w:t>เข้าสู่ฐานข้อมูล</w:t>
      </w:r>
    </w:p>
    <w:p w14:paraId="6819FAB8" w14:textId="7DD7EE6D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3F1EBB95" w:rsidR="006B356A" w:rsidRDefault="006B356A" w:rsidP="00025889">
      <w:pPr>
        <w:pStyle w:val="Caption"/>
        <w:spacing w:line="276" w:lineRule="auto"/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20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3" w:name="_Toc130463842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3"/>
    </w:p>
    <w:p w14:paraId="6621D478" w14:textId="77777777" w:rsidR="003B7454" w:rsidRPr="003B7454" w:rsidRDefault="003B7454" w:rsidP="00025889">
      <w:pPr>
        <w:spacing w:line="276" w:lineRule="auto"/>
      </w:pPr>
    </w:p>
    <w:p w14:paraId="67711868" w14:textId="2F3A4676" w:rsidR="002A5960" w:rsidRDefault="002A5960" w:rsidP="00025889">
      <w:pPr>
        <w:pStyle w:val="Heading2"/>
        <w:spacing w:line="276" w:lineRule="auto"/>
      </w:pPr>
      <w:bookmarkStart w:id="64" w:name="_Toc130464061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4"/>
    </w:p>
    <w:p w14:paraId="69ADF62E" w14:textId="2116D05B" w:rsidR="002A5960" w:rsidRDefault="002A5960" w:rsidP="00025889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4AE1BF99" w:rsidR="002A5960" w:rsidRDefault="002A5960" w:rsidP="00025889">
      <w:pPr>
        <w:pStyle w:val="Caption"/>
        <w:spacing w:line="276" w:lineRule="auto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5" w:name="_Toc130463843"/>
      <w:r w:rsidRPr="00264811">
        <w:rPr>
          <w:rFonts w:hint="cs"/>
          <w:cs/>
        </w:rPr>
        <w:t>การทำงานของระบบ</w:t>
      </w:r>
      <w:bookmarkEnd w:id="65"/>
    </w:p>
    <w:p w14:paraId="3BCFFE0A" w14:textId="77777777" w:rsidR="00A96C36" w:rsidRPr="00A96C36" w:rsidRDefault="00A96C36" w:rsidP="00025889">
      <w:pPr>
        <w:spacing w:line="276" w:lineRule="auto"/>
      </w:pPr>
    </w:p>
    <w:p w14:paraId="4925AF6F" w14:textId="3FFCF2CA" w:rsidR="002A5960" w:rsidRDefault="002A5960" w:rsidP="00025889">
      <w:pPr>
        <w:spacing w:line="276" w:lineRule="auto"/>
      </w:pPr>
      <w:r w:rsidRPr="00264811">
        <w:rPr>
          <w:rFonts w:hint="cs"/>
          <w:cs/>
        </w:rPr>
        <w:t xml:space="preserve">จากภาพที่ </w:t>
      </w:r>
      <w:r w:rsidR="00103C6B">
        <w:t>2</w:t>
      </w:r>
      <w:r w:rsidR="009B2B79"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0BC44944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1B538E1C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Pr="00264811">
        <w:rPr>
          <w:rFonts w:hint="cs"/>
          <w:cs/>
        </w:rPr>
        <w:t>เรียกใช้ข้อมูลเพื่อนำไปแสดงผล</w:t>
      </w:r>
    </w:p>
    <w:p w14:paraId="7702E8D4" w14:textId="77777777" w:rsidR="00B47A1D" w:rsidRDefault="00B47A1D" w:rsidP="00025889">
      <w:pPr>
        <w:spacing w:line="276" w:lineRule="auto"/>
      </w:pPr>
    </w:p>
    <w:p w14:paraId="3DD22E94" w14:textId="6B8AC87D" w:rsidR="00D773D0" w:rsidRDefault="00D773D0" w:rsidP="00025889">
      <w:pPr>
        <w:pStyle w:val="Heading2"/>
        <w:spacing w:line="276" w:lineRule="auto"/>
        <w:rPr>
          <w:sz w:val="36"/>
          <w:szCs w:val="36"/>
        </w:rPr>
      </w:pPr>
      <w:bookmarkStart w:id="66" w:name="_Toc130464062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6"/>
    </w:p>
    <w:p w14:paraId="463A480A" w14:textId="566CA217" w:rsidR="00D773D0" w:rsidRDefault="00D773D0" w:rsidP="00025889">
      <w:pPr>
        <w:spacing w:line="276" w:lineRule="auto"/>
      </w:pPr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025889">
      <w:pPr>
        <w:spacing w:line="276" w:lineRule="auto"/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350A3F63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</w:t>
      </w:r>
      <w:proofErr w:type="spellEnd"/>
      <w:r w:rsidRPr="00264811">
        <w:rPr>
          <w:rFonts w:hint="cs"/>
          <w:cs/>
        </w:rPr>
        <w:t>ละสิ่งที่อยู่นอกระบบงาน และเเสดงให้เห</w:t>
      </w:r>
      <w:r w:rsidR="006A3EC5">
        <w:rPr>
          <w:rFonts w:hint="cs"/>
          <w:cs/>
        </w:rPr>
        <w:t>็</w:t>
      </w:r>
      <w:r w:rsidRPr="00264811">
        <w:rPr>
          <w:rFonts w:hint="cs"/>
          <w:cs/>
        </w:rPr>
        <w:t>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</w:t>
      </w:r>
      <w:r w:rsidR="0065725C">
        <w:t>“</w:t>
      </w:r>
      <w:r w:rsidRPr="00264811">
        <w:rPr>
          <w:rFonts w:hint="cs"/>
          <w:cs/>
        </w:rPr>
        <w:t>กล่องดำ</w:t>
      </w:r>
      <w:r w:rsidR="0065725C">
        <w:t>”</w:t>
      </w:r>
      <w:r w:rsidRPr="00264811">
        <w:rPr>
          <w:rFonts w:hint="cs"/>
          <w:cs/>
        </w:rPr>
        <w:t xml:space="preserve">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419EF566" w:rsidR="00D773D0" w:rsidRDefault="00D773D0" w:rsidP="00025889">
      <w:pPr>
        <w:pStyle w:val="Caption"/>
        <w:spacing w:line="276" w:lineRule="auto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7" w:name="_Toc130463844"/>
      <w:r>
        <w:t xml:space="preserve">Use Case Diagram </w:t>
      </w:r>
      <w:r w:rsidR="00783CEF">
        <w:rPr>
          <w:rFonts w:hint="cs"/>
          <w:cs/>
        </w:rPr>
        <w:t>ของ</w:t>
      </w:r>
      <w:r w:rsidR="00936D32" w:rsidRPr="00936D32">
        <w:rPr>
          <w:cs/>
        </w:rPr>
        <w:t>ระบบ</w:t>
      </w:r>
      <w:bookmarkEnd w:id="67"/>
    </w:p>
    <w:p w14:paraId="6EE9F3F5" w14:textId="77777777" w:rsidR="00FC4FF1" w:rsidRPr="00FC4FF1" w:rsidRDefault="00FC4FF1" w:rsidP="00025889">
      <w:pPr>
        <w:spacing w:line="276" w:lineRule="auto"/>
      </w:pPr>
    </w:p>
    <w:p w14:paraId="57E54DBA" w14:textId="2D1F4DCA" w:rsidR="00FC4FF1" w:rsidRPr="00FC4FF1" w:rsidRDefault="0065725C" w:rsidP="0065725C">
      <w:pPr>
        <w:pStyle w:val="Caption"/>
        <w:jc w:val="left"/>
      </w:pPr>
      <w:r w:rsidRPr="0065725C">
        <w:rPr>
          <w:b/>
          <w:bCs/>
          <w:cs/>
        </w:rPr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5</w:t>
      </w:r>
      <w:r w:rsidRPr="0065725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30463763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025889">
      <w:pPr>
        <w:spacing w:line="276" w:lineRule="auto"/>
      </w:pPr>
    </w:p>
    <w:p w14:paraId="78711EA6" w14:textId="1AC2FE52" w:rsidR="00FC4FF1" w:rsidRDefault="00FC4FF1" w:rsidP="00025889">
      <w:pPr>
        <w:pStyle w:val="Caption"/>
        <w:spacing w:line="276" w:lineRule="auto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9" w:name="_Toc128304858"/>
      <w:bookmarkStart w:id="70" w:name="_Toc130463764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9"/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</w:tbl>
    <w:p w14:paraId="1DAA1B04" w14:textId="58E9F6AA" w:rsidR="00E27256" w:rsidRDefault="0065725C" w:rsidP="0065725C">
      <w:pPr>
        <w:pStyle w:val="Caption"/>
        <w:jc w:val="left"/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6</w:t>
      </w:r>
      <w:r>
        <w:t xml:space="preserve"> </w:t>
      </w:r>
      <w:r w:rsidRPr="00176118">
        <w:rPr>
          <w:b/>
          <w:bCs/>
        </w:rPr>
        <w:t>(</w:t>
      </w:r>
      <w:r w:rsidRPr="00176118">
        <w:rPr>
          <w:rFonts w:hint="cs"/>
          <w:b/>
          <w:bCs/>
          <w:cs/>
        </w:rPr>
        <w:t>ต่อ</w:t>
      </w:r>
      <w:r w:rsidRPr="00176118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41786AAE" w14:textId="77777777" w:rsidTr="006545C6">
        <w:tc>
          <w:tcPr>
            <w:tcW w:w="2689" w:type="dxa"/>
          </w:tcPr>
          <w:p w14:paraId="0F3CB548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27033797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2E5E8A45" w14:textId="77777777" w:rsidTr="006545C6">
        <w:tc>
          <w:tcPr>
            <w:tcW w:w="2689" w:type="dxa"/>
          </w:tcPr>
          <w:p w14:paraId="43A1725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23AC91B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65725C" w:rsidRPr="00264811" w14:paraId="2626572F" w14:textId="77777777" w:rsidTr="006545C6">
        <w:tc>
          <w:tcPr>
            <w:tcW w:w="2689" w:type="dxa"/>
          </w:tcPr>
          <w:p w14:paraId="7BEB57C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E93378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40C6D000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32984250" w14:textId="77777777" w:rsidTr="006545C6">
        <w:tc>
          <w:tcPr>
            <w:tcW w:w="2689" w:type="dxa"/>
          </w:tcPr>
          <w:p w14:paraId="27EB6EFB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0E0D62E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F21D031" w14:textId="77777777" w:rsidR="0065725C" w:rsidRPr="0065725C" w:rsidRDefault="0065725C" w:rsidP="0065725C"/>
    <w:p w14:paraId="10AFB06F" w14:textId="5DEACB8A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1" w:name="_Toc128304859"/>
      <w:bookmarkStart w:id="72" w:name="_Toc130463765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1"/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61287299" w14:textId="0BCDB137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3" w:name="_Toc128304860"/>
      <w:bookmarkStart w:id="74" w:name="_Toc13046376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3"/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49AE1A32" w14:textId="530E9C37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lastRenderedPageBreak/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5" w:name="_Toc128304861"/>
      <w:bookmarkStart w:id="76" w:name="_Toc13046376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5"/>
      <w:bookmarkEnd w:id="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  <w:tr w:rsidR="00721B09" w:rsidRPr="00264811" w14:paraId="2E51CCAA" w14:textId="77777777" w:rsidTr="00721B09">
        <w:tc>
          <w:tcPr>
            <w:tcW w:w="2689" w:type="dxa"/>
          </w:tcPr>
          <w:p w14:paraId="70B0B0A0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4574D665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721B09" w:rsidRPr="00264811" w14:paraId="53BBF153" w14:textId="77777777" w:rsidTr="00721B09">
        <w:tc>
          <w:tcPr>
            <w:tcW w:w="2689" w:type="dxa"/>
          </w:tcPr>
          <w:p w14:paraId="132565C9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1CBE8333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721B09" w:rsidRPr="00264811" w14:paraId="5DED0F07" w14:textId="77777777" w:rsidTr="00721B09">
        <w:tc>
          <w:tcPr>
            <w:tcW w:w="2689" w:type="dxa"/>
          </w:tcPr>
          <w:p w14:paraId="6C25E70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51CC44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3BA264E8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6005E9F4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721B09" w:rsidRPr="00264811" w14:paraId="527DBFC9" w14:textId="77777777" w:rsidTr="00721B09">
        <w:tc>
          <w:tcPr>
            <w:tcW w:w="2689" w:type="dxa"/>
          </w:tcPr>
          <w:p w14:paraId="6A667421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782081A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1C2C26D5" w14:textId="5F6DDB59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7" w:name="_Toc128304862"/>
      <w:bookmarkStart w:id="78" w:name="_Toc13046376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7"/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3A0A1E9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ื่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ั</w:t>
            </w:r>
            <w:r w:rsidR="00931188"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59A48EEB" w14:textId="79A10DBE" w:rsidR="006954B6" w:rsidRDefault="006954B6" w:rsidP="00025889">
      <w:pPr>
        <w:pStyle w:val="Caption"/>
        <w:spacing w:line="276" w:lineRule="auto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9" w:name="_Toc128304863"/>
      <w:bookmarkStart w:id="80" w:name="_Toc13046376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9"/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</w:tbl>
    <w:p w14:paraId="71FD530D" w14:textId="0686E389" w:rsidR="006954B6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11 (</w:t>
      </w:r>
      <w:r w:rsidRPr="0065725C">
        <w:rPr>
          <w:rFonts w:hint="cs"/>
          <w:b/>
          <w:bCs/>
          <w:cs/>
        </w:rPr>
        <w:t>ต่อ</w:t>
      </w:r>
      <w:r w:rsidRPr="0065725C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52A6F0DC" w14:textId="77777777" w:rsidTr="006545C6">
        <w:tc>
          <w:tcPr>
            <w:tcW w:w="2689" w:type="dxa"/>
            <w:vAlign w:val="center"/>
          </w:tcPr>
          <w:p w14:paraId="6AD1C5B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0C9BDE2C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5725C" w:rsidRPr="00264811" w14:paraId="51F3A148" w14:textId="77777777" w:rsidTr="006545C6">
        <w:tc>
          <w:tcPr>
            <w:tcW w:w="2689" w:type="dxa"/>
            <w:vAlign w:val="center"/>
          </w:tcPr>
          <w:p w14:paraId="69730E92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E02F16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5725C" w:rsidRPr="00264811" w14:paraId="03F87B8A" w14:textId="77777777" w:rsidTr="006545C6">
        <w:tc>
          <w:tcPr>
            <w:tcW w:w="2689" w:type="dxa"/>
            <w:vAlign w:val="center"/>
          </w:tcPr>
          <w:p w14:paraId="0A7F2F1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C3E0FFF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5725C" w:rsidRPr="00264811" w14:paraId="48B3E790" w14:textId="77777777" w:rsidTr="006545C6">
        <w:tc>
          <w:tcPr>
            <w:tcW w:w="2689" w:type="dxa"/>
            <w:vAlign w:val="center"/>
          </w:tcPr>
          <w:p w14:paraId="6EA7FEB3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DE30141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7614CF2" w14:textId="77777777" w:rsidR="0065725C" w:rsidRDefault="0065725C" w:rsidP="00025889">
      <w:pPr>
        <w:pStyle w:val="1"/>
        <w:spacing w:line="276" w:lineRule="auto"/>
        <w:ind w:firstLine="0"/>
        <w:rPr>
          <w:b/>
          <w:bCs/>
        </w:rPr>
      </w:pPr>
    </w:p>
    <w:p w14:paraId="6CD4ED29" w14:textId="7FD3B204" w:rsidR="00674268" w:rsidRPr="0056106D" w:rsidRDefault="00674268" w:rsidP="00025889">
      <w:pPr>
        <w:pStyle w:val="1"/>
        <w:spacing w:line="276" w:lineRule="auto"/>
        <w:ind w:firstLine="0"/>
      </w:pPr>
      <w:r w:rsidRPr="0056106D">
        <w:rPr>
          <w:b/>
          <w:bCs/>
          <w:cs/>
        </w:rPr>
        <w:tab/>
      </w:r>
      <w:r w:rsidRPr="0056106D">
        <w:t xml:space="preserve">3.2.3 </w:t>
      </w:r>
      <w:r w:rsidRPr="0056106D">
        <w:rPr>
          <w:rFonts w:hint="cs"/>
          <w:cs/>
        </w:rPr>
        <w:t>ซีเควน</w:t>
      </w:r>
      <w:proofErr w:type="spellStart"/>
      <w:r w:rsidRPr="0056106D">
        <w:rPr>
          <w:rFonts w:hint="cs"/>
          <w:cs/>
        </w:rPr>
        <w:t>ซ์</w:t>
      </w:r>
      <w:proofErr w:type="spellEnd"/>
      <w:r w:rsidRPr="0056106D">
        <w:rPr>
          <w:rFonts w:hint="cs"/>
          <w:cs/>
        </w:rPr>
        <w:t>ไดอะแกรม (</w:t>
      </w:r>
      <w:r w:rsidRPr="0056106D">
        <w:rPr>
          <w:rFonts w:hint="cs"/>
        </w:rPr>
        <w:t>Sequence Diagram)</w:t>
      </w:r>
    </w:p>
    <w:p w14:paraId="6E4F6494" w14:textId="6469F2D1" w:rsidR="00674268" w:rsidRDefault="00674268" w:rsidP="00025889">
      <w:pPr>
        <w:pStyle w:val="1"/>
        <w:spacing w:line="276" w:lineRule="auto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025889">
      <w:pPr>
        <w:pStyle w:val="1"/>
        <w:spacing w:line="276" w:lineRule="auto"/>
        <w:ind w:firstLine="0"/>
      </w:pPr>
    </w:p>
    <w:p w14:paraId="569AF7D5" w14:textId="2967843A" w:rsidR="00782DFC" w:rsidRDefault="00782DFC" w:rsidP="00025889">
      <w:pPr>
        <w:pStyle w:val="1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116698CC" w:rsidR="00782DFC" w:rsidRDefault="00782DFC" w:rsidP="00025889">
      <w:pPr>
        <w:pStyle w:val="Caption"/>
        <w:spacing w:line="276" w:lineRule="auto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1" w:name="_Toc13046384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1"/>
    </w:p>
    <w:p w14:paraId="4A0F42D7" w14:textId="3D33630D" w:rsidR="00721B09" w:rsidRDefault="00721B09" w:rsidP="00025889">
      <w:pPr>
        <w:spacing w:line="276" w:lineRule="auto"/>
      </w:pPr>
      <w:r>
        <w:br w:type="page"/>
      </w:r>
    </w:p>
    <w:p w14:paraId="6E5DE9BF" w14:textId="648F779E" w:rsidR="00D139CA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Pr="0065725C">
        <w:rPr>
          <w:b/>
          <w:bCs/>
          <w:noProof/>
          <w:cs/>
        </w:rPr>
        <w:t>12</w:t>
      </w:r>
      <w:r w:rsidRPr="0065725C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82" w:name="_Toc130463770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</w:t>
      </w:r>
      <w:bookmarkEnd w:id="8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025889">
      <w:pPr>
        <w:spacing w:line="276" w:lineRule="auto"/>
      </w:pPr>
    </w:p>
    <w:p w14:paraId="0C4AB3C7" w14:textId="1D3D8E15" w:rsidR="007424E9" w:rsidRDefault="007424E9" w:rsidP="00025889">
      <w:pPr>
        <w:spacing w:line="276" w:lineRule="auto"/>
      </w:pPr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1CD1C39D" w:rsidR="007424E9" w:rsidRDefault="007424E9" w:rsidP="00025889">
      <w:pPr>
        <w:pStyle w:val="Caption"/>
        <w:spacing w:line="276" w:lineRule="auto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3" w:name="_Toc13046384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3"/>
    </w:p>
    <w:p w14:paraId="29E0B5D8" w14:textId="5F12FE22" w:rsidR="003C69F6" w:rsidRDefault="003C69F6" w:rsidP="00025889">
      <w:pPr>
        <w:spacing w:line="276" w:lineRule="auto"/>
      </w:pPr>
      <w:r>
        <w:br w:type="page"/>
      </w:r>
    </w:p>
    <w:p w14:paraId="5FBC05A2" w14:textId="2E7E11DB" w:rsidR="007424E9" w:rsidRDefault="007424E9" w:rsidP="00025889">
      <w:pPr>
        <w:pStyle w:val="Caption"/>
        <w:spacing w:line="276" w:lineRule="auto"/>
        <w:jc w:val="left"/>
      </w:pPr>
      <w:r w:rsidRPr="007424E9">
        <w:rPr>
          <w:b/>
          <w:bCs/>
          <w:cs/>
        </w:rPr>
        <w:lastRenderedPageBreak/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4" w:name="_Toc130463771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การเพิ่มข้อมูลและจัดกลุ่มใหม่</w:t>
      </w:r>
      <w:bookmarkEnd w:id="8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025889">
      <w:pPr>
        <w:spacing w:line="276" w:lineRule="auto"/>
      </w:pPr>
    </w:p>
    <w:p w14:paraId="66E48651" w14:textId="698AC19D" w:rsidR="00765079" w:rsidRDefault="00765079" w:rsidP="00025889">
      <w:pPr>
        <w:spacing w:line="276" w:lineRule="auto"/>
      </w:pPr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025889">
      <w:pPr>
        <w:spacing w:line="276" w:lineRule="auto"/>
      </w:pPr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025889">
      <w:pPr>
        <w:spacing w:line="276" w:lineRule="auto"/>
      </w:pPr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4CABC122" w:rsidR="00765079" w:rsidRDefault="0076507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5" w:name="_Toc13046384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5"/>
    </w:p>
    <w:p w14:paraId="2AD784D4" w14:textId="77777777" w:rsidR="00B85E89" w:rsidRPr="00B85E89" w:rsidRDefault="00B85E89" w:rsidP="00025889">
      <w:pPr>
        <w:spacing w:line="276" w:lineRule="auto"/>
      </w:pPr>
    </w:p>
    <w:p w14:paraId="2DF4B8ED" w14:textId="69D18A8F" w:rsidR="00DF7169" w:rsidRPr="006D3D57" w:rsidRDefault="006D3D57" w:rsidP="00025889">
      <w:pPr>
        <w:spacing w:line="276" w:lineRule="auto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5</w:t>
      </w:r>
      <w:r>
        <w:t xml:space="preserve"> </w:t>
      </w:r>
      <w:r>
        <w:rPr>
          <w:rFonts w:hint="cs"/>
          <w:cs/>
        </w:rPr>
        <w:t>แสดงขั้นตอนการทำงานของระบบเมื่อผู้ใช้ค้นหาขอมูล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37E7314A" w:rsidR="00DF7169" w:rsidRDefault="00DF716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6" w:name="_Toc13046384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6"/>
    </w:p>
    <w:p w14:paraId="54C115E5" w14:textId="3FBE344B" w:rsidR="00B85E89" w:rsidRDefault="00B85E89" w:rsidP="00025889">
      <w:pPr>
        <w:spacing w:line="276" w:lineRule="auto"/>
      </w:pPr>
      <w:r>
        <w:tab/>
      </w:r>
    </w:p>
    <w:p w14:paraId="7EE8F2C4" w14:textId="4F19B351" w:rsidR="00B85E89" w:rsidRPr="00B85E89" w:rsidRDefault="00B85E89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6</w:t>
      </w:r>
      <w:r>
        <w:t xml:space="preserve">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 xml:space="preserve">ใช้ในระบบโดยการทำงานเริ่มต้นที่น้ำข้อมูลที่ได้เก็บรวบรวมลงในไฟล์จากนั้นทำการทำ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025889">
      <w:pPr>
        <w:spacing w:line="276" w:lineRule="auto"/>
      </w:pPr>
    </w:p>
    <w:p w14:paraId="490F0460" w14:textId="6BE3F124" w:rsidR="00DF7169" w:rsidRDefault="00DF7169" w:rsidP="00025889">
      <w:pPr>
        <w:pStyle w:val="Heading2"/>
        <w:spacing w:line="276" w:lineRule="auto"/>
      </w:pPr>
      <w:bookmarkStart w:id="87" w:name="_Toc130464063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7"/>
    </w:p>
    <w:p w14:paraId="22A6ECE3" w14:textId="4C41E80A" w:rsidR="00FE6794" w:rsidRDefault="00FE6794" w:rsidP="00025889">
      <w:pPr>
        <w:spacing w:line="276" w:lineRule="auto"/>
      </w:pPr>
      <w:r>
        <w:rPr>
          <w:cs/>
        </w:rPr>
        <w:tab/>
      </w:r>
      <w:r>
        <w:t xml:space="preserve">3.4.1 </w:t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</w:p>
    <w:p w14:paraId="40030865" w14:textId="65560595" w:rsidR="00FE6794" w:rsidRDefault="00FE6794" w:rsidP="00025889">
      <w:pPr>
        <w:spacing w:line="276" w:lineRule="auto"/>
        <w:jc w:val="thaiDistribute"/>
      </w:pPr>
      <w:r>
        <w:tab/>
      </w:r>
      <w:r>
        <w:tab/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7BD7B905" w:rsidR="004E7877" w:rsidRPr="00264811" w:rsidRDefault="004E7877" w:rsidP="00025889">
      <w:pPr>
        <w:spacing w:line="276" w:lineRule="auto"/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8" w:name="_Toc130463849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88"/>
    </w:p>
    <w:p w14:paraId="3D58ABE3" w14:textId="77777777" w:rsidR="004E7877" w:rsidRDefault="004E7877" w:rsidP="00025889">
      <w:pPr>
        <w:spacing w:line="276" w:lineRule="auto"/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444DA152" w14:textId="77777777" w:rsidR="003C69F6" w:rsidRPr="00264811" w:rsidRDefault="003C69F6" w:rsidP="00025889">
      <w:pPr>
        <w:spacing w:line="276" w:lineRule="auto"/>
        <w:jc w:val="center"/>
      </w:pPr>
    </w:p>
    <w:p w14:paraId="69970CA6" w14:textId="282D756A" w:rsidR="004E7877" w:rsidRDefault="0073576A" w:rsidP="00025889">
      <w:pPr>
        <w:pStyle w:val="Caption"/>
        <w:spacing w:line="276" w:lineRule="auto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025889">
      <w:pPr>
        <w:spacing w:line="276" w:lineRule="auto"/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025889">
      <w:pPr>
        <w:pStyle w:val="Caption"/>
        <w:spacing w:line="276" w:lineRule="auto"/>
        <w:jc w:val="left"/>
        <w:rPr>
          <w:b/>
          <w:bCs/>
        </w:rPr>
      </w:pPr>
    </w:p>
    <w:p w14:paraId="39B08408" w14:textId="6799962A" w:rsidR="0073576A" w:rsidRDefault="0073576A" w:rsidP="00025889">
      <w:pPr>
        <w:pStyle w:val="Caption"/>
        <w:spacing w:line="276" w:lineRule="auto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9" w:name="_Toc130463772"/>
      <w:r w:rsidRPr="00264811">
        <w:rPr>
          <w:rFonts w:hint="cs"/>
          <w:cs/>
        </w:rPr>
        <w:t>พจนานุกรมข้อมูลบริษัท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lastRenderedPageBreak/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1B01C262" w14:textId="77777777" w:rsidTr="003C69F6">
        <w:trPr>
          <w:trHeight w:val="454"/>
        </w:trPr>
        <w:tc>
          <w:tcPr>
            <w:tcW w:w="2824" w:type="dxa"/>
          </w:tcPr>
          <w:p w14:paraId="7E8887B1" w14:textId="77777777" w:rsidR="003C69F6" w:rsidRPr="00264811" w:rsidRDefault="003C69F6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56CA983F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53F87F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1502230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A3C7742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5CB8076D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4610C55" w14:textId="77777777" w:rsidTr="003C69F6">
        <w:trPr>
          <w:trHeight w:val="454"/>
        </w:trPr>
        <w:tc>
          <w:tcPr>
            <w:tcW w:w="2824" w:type="dxa"/>
          </w:tcPr>
          <w:p w14:paraId="2D8ADEA7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438C773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7EC69547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2359C140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5782D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4943AD6D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EAF8E98" w14:textId="77777777" w:rsidTr="003C69F6">
        <w:trPr>
          <w:trHeight w:val="454"/>
        </w:trPr>
        <w:tc>
          <w:tcPr>
            <w:tcW w:w="2824" w:type="dxa"/>
          </w:tcPr>
          <w:p w14:paraId="5A22FBA2" w14:textId="77777777" w:rsidR="003C69F6" w:rsidRPr="00264811" w:rsidRDefault="003C69F6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B1C5F21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A7A3055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1C9D0153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E489BD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528EE337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253AABDD" w14:textId="77777777" w:rsidTr="003C69F6">
        <w:trPr>
          <w:trHeight w:val="454"/>
        </w:trPr>
        <w:tc>
          <w:tcPr>
            <w:tcW w:w="2824" w:type="dxa"/>
          </w:tcPr>
          <w:p w14:paraId="3FFE405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17F77C16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C60251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5F7BE00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E4E9CB3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18DE5A4B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987A6AE" w14:textId="77777777" w:rsidTr="003C69F6">
        <w:trPr>
          <w:trHeight w:val="454"/>
        </w:trPr>
        <w:tc>
          <w:tcPr>
            <w:tcW w:w="2824" w:type="dxa"/>
          </w:tcPr>
          <w:p w14:paraId="56E0151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6D965BC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C4C29F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50F239E6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7A4189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6D50A2EF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5F2C40CC" w14:textId="77777777" w:rsidTr="003C69F6">
        <w:trPr>
          <w:trHeight w:val="454"/>
        </w:trPr>
        <w:tc>
          <w:tcPr>
            <w:tcW w:w="2824" w:type="dxa"/>
          </w:tcPr>
          <w:p w14:paraId="741244C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7BE5E29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D3248DE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D22454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6C8FD27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57A48FC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A9D4B28" w14:textId="77777777" w:rsidTr="003C69F6">
        <w:trPr>
          <w:trHeight w:val="454"/>
        </w:trPr>
        <w:tc>
          <w:tcPr>
            <w:tcW w:w="2824" w:type="dxa"/>
          </w:tcPr>
          <w:p w14:paraId="3FBEAFD8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116CD43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71677FC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5405B9E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AB93445" w14:textId="77777777" w:rsidR="003C69F6" w:rsidRPr="00264811" w:rsidRDefault="003C69F6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2E17301B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025889">
      <w:pPr>
        <w:spacing w:line="276" w:lineRule="auto"/>
        <w:rPr>
          <w:b/>
          <w:bCs/>
        </w:rPr>
      </w:pPr>
    </w:p>
    <w:p w14:paraId="1A0F85D4" w14:textId="7F038141" w:rsidR="00942E34" w:rsidRDefault="00C8032C" w:rsidP="00025889">
      <w:pPr>
        <w:pStyle w:val="Heading2"/>
        <w:spacing w:line="276" w:lineRule="auto"/>
      </w:pPr>
      <w:bookmarkStart w:id="90" w:name="_Toc130464064"/>
      <w:r>
        <w:t>3.5</w:t>
      </w:r>
      <w:r>
        <w:rPr>
          <w:rFonts w:hint="cs"/>
          <w:cs/>
        </w:rPr>
        <w:t xml:space="preserve"> การออกแบบหน้าจอ</w:t>
      </w:r>
      <w:bookmarkEnd w:id="90"/>
    </w:p>
    <w:p w14:paraId="4482A60F" w14:textId="405369BB" w:rsidR="005E14F9" w:rsidRDefault="005E14F9" w:rsidP="00025889">
      <w:pPr>
        <w:spacing w:line="276" w:lineRule="auto"/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38ACD611" w14:textId="2C06F8CE" w:rsidR="00FF007B" w:rsidRDefault="005E14F9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2283CAE8" w14:textId="77777777" w:rsidR="00FF007B" w:rsidRDefault="00FF007B" w:rsidP="00025889">
      <w:pPr>
        <w:spacing w:line="276" w:lineRule="auto"/>
        <w:rPr>
          <w:cs/>
        </w:rPr>
      </w:pPr>
      <w:r>
        <w:rPr>
          <w:cs/>
        </w:rPr>
        <w:br w:type="page"/>
      </w:r>
    </w:p>
    <w:p w14:paraId="11137AA1" w14:textId="6BAA3A7B" w:rsidR="005E14F9" w:rsidRDefault="005E14F9" w:rsidP="00025889">
      <w:pPr>
        <w:spacing w:line="276" w:lineRule="auto"/>
        <w:jc w:val="thaiDistribute"/>
      </w:pPr>
      <w:r>
        <w:rPr>
          <w:cs/>
        </w:rPr>
        <w:lastRenderedPageBreak/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C927E56" w:rsidR="005E14F9" w:rsidRPr="00264811" w:rsidRDefault="001F3CAD" w:rsidP="00025889">
      <w:pPr>
        <w:spacing w:line="276" w:lineRule="auto"/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48002E1F">
            <wp:simplePos x="0" y="0"/>
            <wp:positionH relativeFrom="column">
              <wp:posOffset>1666240</wp:posOffset>
            </wp:positionH>
            <wp:positionV relativeFrom="paragraph">
              <wp:posOffset>-15240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50F2F22B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1" w:name="_Toc130463850"/>
      <w:r>
        <w:rPr>
          <w:rFonts w:hint="cs"/>
          <w:cs/>
        </w:rPr>
        <w:t>หน้าแรก</w:t>
      </w:r>
      <w:bookmarkEnd w:id="91"/>
    </w:p>
    <w:p w14:paraId="53D796DE" w14:textId="77777777" w:rsidR="0069533D" w:rsidRPr="0069533D" w:rsidRDefault="0069533D" w:rsidP="00025889">
      <w:pPr>
        <w:spacing w:line="276" w:lineRule="auto"/>
      </w:pPr>
    </w:p>
    <w:p w14:paraId="190A3D65" w14:textId="1B87908B" w:rsidR="00925BF0" w:rsidRDefault="00925BF0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9B2B79">
        <w:t>28</w:t>
      </w:r>
      <w:r>
        <w:t xml:space="preserve">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025889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6EF554F3" w:rsidR="00925BF0" w:rsidRDefault="00925BF0" w:rsidP="00025889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</w:p>
    <w:p w14:paraId="54C8D215" w14:textId="00341BD8" w:rsidR="00925BF0" w:rsidRDefault="00925BF0" w:rsidP="00025889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338BA9AD" w14:textId="77777777" w:rsidR="00CC473B" w:rsidRDefault="00CC473B" w:rsidP="00025889">
      <w:pPr>
        <w:spacing w:line="276" w:lineRule="auto"/>
        <w:rPr>
          <w:cs/>
        </w:rPr>
      </w:pPr>
    </w:p>
    <w:p w14:paraId="18E1D059" w14:textId="4E469A1D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27829DC3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2" w:name="_Toc130463851"/>
      <w:r>
        <w:rPr>
          <w:rFonts w:hint="cs"/>
          <w:cs/>
        </w:rPr>
        <w:t>หน้าเกี่ยวกับ</w:t>
      </w:r>
      <w:bookmarkEnd w:id="92"/>
    </w:p>
    <w:p w14:paraId="10C1D6DE" w14:textId="32DF1F2D" w:rsidR="005E14F9" w:rsidRPr="00264811" w:rsidRDefault="005E14F9" w:rsidP="00025889">
      <w:pPr>
        <w:spacing w:line="276" w:lineRule="auto"/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775CC867" w14:textId="55AC5465" w:rsidR="005E14F9" w:rsidRPr="00264811" w:rsidRDefault="005E14F9" w:rsidP="00025889">
      <w:pPr>
        <w:spacing w:line="276" w:lineRule="auto"/>
      </w:pPr>
    </w:p>
    <w:p w14:paraId="6F6BAC67" w14:textId="035AF542" w:rsidR="005E14F9" w:rsidRDefault="005E14F9" w:rsidP="00025889">
      <w:pPr>
        <w:spacing w:line="276" w:lineRule="auto"/>
      </w:pPr>
    </w:p>
    <w:p w14:paraId="1EE72C36" w14:textId="0E331789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5331379F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3" w:name="_Toc13046385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3"/>
    </w:p>
    <w:p w14:paraId="1C720C35" w14:textId="77777777" w:rsidR="00180484" w:rsidRPr="00180484" w:rsidRDefault="00180484" w:rsidP="00025889">
      <w:pPr>
        <w:spacing w:line="276" w:lineRule="auto"/>
      </w:pPr>
    </w:p>
    <w:p w14:paraId="3C8E1C6C" w14:textId="0F2669A1" w:rsidR="005E14F9" w:rsidRPr="00264811" w:rsidRDefault="005E14F9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แสดงรายชื่อบริษัทที่ที่อยุ่ในกลุ่มที่เลือกดูทั้งหมดและสามารถคลิกเพื่ออ่านรายละเอียด</w:t>
      </w:r>
    </w:p>
    <w:p w14:paraId="4FE3A024" w14:textId="1B059A9C" w:rsidR="005E14F9" w:rsidRDefault="005E14F9" w:rsidP="00025889">
      <w:pPr>
        <w:spacing w:line="276" w:lineRule="auto"/>
      </w:pPr>
    </w:p>
    <w:p w14:paraId="732C7325" w14:textId="2C448DD0" w:rsidR="005E14F9" w:rsidRDefault="005E14F9" w:rsidP="00025889">
      <w:pPr>
        <w:spacing w:line="276" w:lineRule="auto"/>
      </w:pPr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40418C10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4" w:name="_Toc130463853"/>
      <w:r w:rsidRPr="00264811">
        <w:rPr>
          <w:rFonts w:hint="cs"/>
          <w:cs/>
        </w:rPr>
        <w:t>หน้าแสดงรายชื่อบริษัททั้งหมด</w:t>
      </w:r>
      <w:bookmarkEnd w:id="94"/>
    </w:p>
    <w:p w14:paraId="7E8A560D" w14:textId="77777777" w:rsidR="00180484" w:rsidRPr="00180484" w:rsidRDefault="00180484" w:rsidP="00025889">
      <w:pPr>
        <w:spacing w:line="276" w:lineRule="auto"/>
      </w:pPr>
    </w:p>
    <w:p w14:paraId="11412947" w14:textId="511D5A26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7B8894CA" w14:textId="48AC94CE" w:rsidR="00D36391" w:rsidRDefault="00FF007B" w:rsidP="00025889">
      <w:pPr>
        <w:spacing w:line="276" w:lineRule="auto"/>
      </w:pPr>
      <w:r>
        <w:rPr>
          <w:cs/>
        </w:rPr>
        <w:br w:type="page"/>
      </w:r>
    </w:p>
    <w:p w14:paraId="1B9B0164" w14:textId="5455698B" w:rsidR="00D36391" w:rsidRDefault="00D36391" w:rsidP="00025889">
      <w:pPr>
        <w:spacing w:line="276" w:lineRule="auto"/>
      </w:pPr>
      <w:r>
        <w:lastRenderedPageBreak/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14B1680B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5" w:name="_Toc130463854"/>
      <w:r w:rsidRPr="00264811">
        <w:rPr>
          <w:rFonts w:hint="cs"/>
          <w:cs/>
        </w:rPr>
        <w:t>หน้าแสดงผลลัพธ์รายชื่อบริษัท</w:t>
      </w:r>
      <w:bookmarkEnd w:id="95"/>
    </w:p>
    <w:p w14:paraId="078087D7" w14:textId="77777777" w:rsidR="00523F77" w:rsidRPr="00523F77" w:rsidRDefault="00523F77" w:rsidP="00025889">
      <w:pPr>
        <w:spacing w:line="276" w:lineRule="auto"/>
      </w:pPr>
    </w:p>
    <w:p w14:paraId="21F52B2A" w14:textId="76230FE9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ช่องสำหรับระบุความสนในของผู้ใช้เพื่อค้นหาบริษัทที่คล้ายคลึง</w:t>
      </w:r>
    </w:p>
    <w:p w14:paraId="5585B110" w14:textId="148A47FB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410925C5" w:rsidR="00D469C7" w:rsidRDefault="00D469C7" w:rsidP="00025889">
      <w:pPr>
        <w:spacing w:line="276" w:lineRule="auto"/>
      </w:pPr>
    </w:p>
    <w:p w14:paraId="05551EC6" w14:textId="20074046" w:rsidR="00D469C7" w:rsidRDefault="00D469C7" w:rsidP="00025889">
      <w:pPr>
        <w:spacing w:line="276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73AE022B" w:rsidR="00D469C7" w:rsidRDefault="00D469C7" w:rsidP="00025889">
      <w:pPr>
        <w:pStyle w:val="Caption"/>
        <w:spacing w:line="276" w:lineRule="auto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6" w:name="_Toc130463855"/>
      <w:r w:rsidRPr="00264811">
        <w:rPr>
          <w:rFonts w:hint="cs"/>
          <w:cs/>
        </w:rPr>
        <w:t>หน้าแสดงข้อมูลบริษัท</w:t>
      </w:r>
      <w:bookmarkEnd w:id="96"/>
    </w:p>
    <w:p w14:paraId="3455B16E" w14:textId="1E7D045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025889">
      <w:pPr>
        <w:spacing w:line="276" w:lineRule="auto"/>
      </w:pPr>
    </w:p>
    <w:p w14:paraId="10B798CE" w14:textId="49B34605" w:rsidR="00CD4EF5" w:rsidRDefault="00523F77" w:rsidP="00025889">
      <w:pPr>
        <w:pStyle w:val="Heading2"/>
        <w:spacing w:line="276" w:lineRule="auto"/>
      </w:pPr>
      <w:bookmarkStart w:id="97" w:name="_Toc130464065"/>
      <w:r>
        <w:lastRenderedPageBreak/>
        <w:t xml:space="preserve">3.6 </w:t>
      </w:r>
      <w:r>
        <w:rPr>
          <w:rFonts w:hint="cs"/>
          <w:cs/>
        </w:rPr>
        <w:t>การใช้งานระบบ</w:t>
      </w:r>
      <w:bookmarkEnd w:id="97"/>
    </w:p>
    <w:p w14:paraId="6BAE4E92" w14:textId="0FCD8596" w:rsidR="00D469C7" w:rsidRDefault="00F23C4B" w:rsidP="00025889">
      <w:pPr>
        <w:spacing w:line="276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025889">
      <w:pPr>
        <w:spacing w:line="276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211414CC" w:rsidR="001F3CAD" w:rsidRDefault="00F23C4B" w:rsidP="00025889">
      <w:pPr>
        <w:pStyle w:val="Caption"/>
        <w:spacing w:line="276" w:lineRule="auto"/>
        <w:rPr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34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8" w:name="_Toc130463856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8"/>
    </w:p>
    <w:p w14:paraId="175E8C97" w14:textId="77777777" w:rsidR="00BC2219" w:rsidRDefault="001F3CAD" w:rsidP="00025889">
      <w:pPr>
        <w:spacing w:line="276" w:lineRule="auto"/>
        <w:rPr>
          <w:cs/>
        </w:rPr>
        <w:sectPr w:rsidR="00BC2219" w:rsidSect="00BC2219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>
        <w:rPr>
          <w:cs/>
        </w:rPr>
        <w:br w:type="page"/>
      </w:r>
    </w:p>
    <w:p w14:paraId="7D7568FF" w14:textId="2EFECCE3" w:rsidR="00307F65" w:rsidRDefault="00307F65" w:rsidP="00025889">
      <w:pPr>
        <w:pStyle w:val="Heading1"/>
        <w:spacing w:line="276" w:lineRule="auto"/>
      </w:pPr>
      <w:bookmarkStart w:id="99" w:name="_Toc104142072"/>
      <w:bookmarkStart w:id="100" w:name="_Toc104294414"/>
      <w:bookmarkStart w:id="101" w:name="_Toc130464066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9"/>
      <w:bookmarkEnd w:id="100"/>
      <w:bookmarkEnd w:id="101"/>
      <w:r>
        <w:br/>
      </w:r>
    </w:p>
    <w:p w14:paraId="47163723" w14:textId="61E64E05" w:rsidR="00C74477" w:rsidRDefault="00C74477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6054E9FB" w:rsidR="00C74477" w:rsidRPr="00C74477" w:rsidRDefault="00862C1F" w:rsidP="00025889">
      <w:pPr>
        <w:pStyle w:val="Heading2"/>
        <w:spacing w:line="276" w:lineRule="auto"/>
      </w:pPr>
      <w:bookmarkStart w:id="102" w:name="_Toc130464067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>การวิเคราะห์และกา</w:t>
      </w:r>
      <w:r w:rsidR="001D68AD">
        <w:rPr>
          <w:rFonts w:hint="cs"/>
          <w:cs/>
        </w:rPr>
        <w:t>รตัดคำ</w:t>
      </w:r>
      <w:r w:rsidR="00C74477">
        <w:rPr>
          <w:rFonts w:hint="cs"/>
          <w:cs/>
        </w:rPr>
        <w:t xml:space="preserve"> </w:t>
      </w:r>
      <w:r w:rsidR="002356B9">
        <w:rPr>
          <w:rFonts w:hint="cs"/>
          <w:cs/>
        </w:rPr>
        <w:t>(</w:t>
      </w:r>
      <w:r w:rsidR="00C74477">
        <w:t>Word segmentation</w:t>
      </w:r>
      <w:r w:rsidR="002356B9">
        <w:rPr>
          <w:rFonts w:hint="cs"/>
          <w:cs/>
        </w:rPr>
        <w:t>)</w:t>
      </w:r>
      <w:bookmarkEnd w:id="102"/>
    </w:p>
    <w:p w14:paraId="7079D0E1" w14:textId="247848FD" w:rsidR="00862C1F" w:rsidRDefault="00376599" w:rsidP="00025889">
      <w:pPr>
        <w:pStyle w:val="Style1"/>
        <w:spacing w:line="276" w:lineRule="auto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025889">
      <w:pPr>
        <w:pStyle w:val="Style1"/>
        <w:spacing w:line="276" w:lineRule="auto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025889">
      <w:pPr>
        <w:pStyle w:val="Style1"/>
        <w:spacing w:line="276" w:lineRule="auto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025889">
      <w:pPr>
        <w:pStyle w:val="Style1"/>
        <w:spacing w:line="276" w:lineRule="auto"/>
        <w:ind w:firstLine="0"/>
      </w:pPr>
    </w:p>
    <w:p w14:paraId="79A5284D" w14:textId="61A41A7D" w:rsidR="00C74477" w:rsidRDefault="00C74477" w:rsidP="00025889">
      <w:pPr>
        <w:pStyle w:val="Style1"/>
        <w:spacing w:line="276" w:lineRule="auto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2A0BF301" w:rsidR="001D1277" w:rsidRPr="00264811" w:rsidRDefault="001D1277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025889">
      <w:pPr>
        <w:pStyle w:val="Style1"/>
        <w:spacing w:line="276" w:lineRule="auto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025889">
      <w:pPr>
        <w:pStyle w:val="Style1"/>
        <w:numPr>
          <w:ilvl w:val="0"/>
          <w:numId w:val="9"/>
        </w:numPr>
        <w:spacing w:line="276" w:lineRule="auto"/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025889">
      <w:pPr>
        <w:pStyle w:val="Style1"/>
        <w:spacing w:line="276" w:lineRule="auto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025889">
      <w:pPr>
        <w:pStyle w:val="Style1"/>
        <w:spacing w:line="276" w:lineRule="auto"/>
        <w:ind w:firstLine="0"/>
      </w:pPr>
      <w:r w:rsidRPr="00264811">
        <w:rPr>
          <w:rFonts w:hint="cs"/>
          <w:cs/>
        </w:rPr>
        <w:lastRenderedPageBreak/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025889">
      <w:pPr>
        <w:pStyle w:val="Style1"/>
        <w:spacing w:line="276" w:lineRule="auto"/>
        <w:ind w:firstLine="0"/>
        <w:rPr>
          <w:noProof/>
        </w:rPr>
      </w:pPr>
      <w:r>
        <w:rPr>
          <w:noProof/>
        </w:rPr>
        <w:drawing>
          <wp:inline distT="0" distB="0" distL="0" distR="0" wp14:anchorId="09D77BBD" wp14:editId="4BEB19C3">
            <wp:extent cx="5600700" cy="190178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33FC034F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3" w:name="_Toc130463857"/>
      <w:r w:rsidRPr="00264811">
        <w:rPr>
          <w:rFonts w:hint="cs"/>
          <w:cs/>
        </w:rPr>
        <w:t>ตัวอย่างข้อมูลต้นฉบับ</w:t>
      </w:r>
      <w:bookmarkEnd w:id="103"/>
    </w:p>
    <w:p w14:paraId="72ECF244" w14:textId="07171F41" w:rsidR="00C07C33" w:rsidRDefault="00C07C33" w:rsidP="00025889">
      <w:pPr>
        <w:spacing w:line="276" w:lineRule="auto"/>
      </w:pPr>
    </w:p>
    <w:p w14:paraId="1D16C088" w14:textId="250A2D88" w:rsidR="00C07C33" w:rsidRDefault="00C07C33" w:rsidP="00025889">
      <w:pPr>
        <w:spacing w:line="276" w:lineRule="auto"/>
      </w:pPr>
      <w:r>
        <w:rPr>
          <w:noProof/>
        </w:rPr>
        <w:drawing>
          <wp:inline distT="0" distB="0" distL="0" distR="0" wp14:anchorId="4AC1B9B5" wp14:editId="0A8082E6">
            <wp:extent cx="5600700" cy="1901784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3E23DF7D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36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4" w:name="_Toc13046385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4"/>
      <w:proofErr w:type="spellEnd"/>
    </w:p>
    <w:p w14:paraId="5E88B755" w14:textId="56E4DD4E" w:rsidR="00E24481" w:rsidRDefault="00E24481" w:rsidP="00025889">
      <w:pPr>
        <w:spacing w:line="276" w:lineRule="auto"/>
      </w:pPr>
      <w:r>
        <w:rPr>
          <w:noProof/>
        </w:rPr>
        <w:drawing>
          <wp:inline distT="0" distB="0" distL="0" distR="0" wp14:anchorId="35B59790" wp14:editId="172DE432">
            <wp:extent cx="5600700" cy="1901784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75C075CE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5" w:name="_Toc13046385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5"/>
    </w:p>
    <w:p w14:paraId="7D94D353" w14:textId="517BFFFA" w:rsidR="00E24481" w:rsidRDefault="00E24481" w:rsidP="00025889">
      <w:pPr>
        <w:spacing w:line="276" w:lineRule="auto"/>
      </w:pPr>
    </w:p>
    <w:p w14:paraId="1D17F828" w14:textId="1E44D8A8" w:rsidR="00E24481" w:rsidRDefault="00E24481" w:rsidP="0002588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2ED212" wp14:editId="21DAEDB7">
            <wp:extent cx="5600700" cy="1901784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797B6F9C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38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6" w:name="_Toc13046386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6"/>
      <w:proofErr w:type="spellEnd"/>
    </w:p>
    <w:p w14:paraId="4D8B533F" w14:textId="77777777" w:rsidR="006C3096" w:rsidRPr="006C3096" w:rsidRDefault="006C3096" w:rsidP="00025889">
      <w:pPr>
        <w:spacing w:line="276" w:lineRule="auto"/>
      </w:pPr>
    </w:p>
    <w:p w14:paraId="30FB3EBC" w14:textId="77777777" w:rsidR="006C3096" w:rsidRDefault="006C309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ยกตัวอย่างการทำการทดลองการตัดคำโดยใช้ </w:t>
      </w:r>
      <w:r>
        <w:t xml:space="preserve">Engine </w:t>
      </w:r>
      <w:proofErr w:type="spellStart"/>
      <w:r>
        <w:t>newmm</w:t>
      </w:r>
      <w:proofErr w:type="spellEnd"/>
      <w:r>
        <w:t xml:space="preserve">, 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  <w:r>
        <w:t xml:space="preserve"> </w:t>
      </w:r>
      <w:r>
        <w:rPr>
          <w:rFonts w:hint="cs"/>
          <w:cs/>
        </w:rPr>
        <w:t xml:space="preserve">โดยที่ใช้วิธีเทียบการตัดคำโดยที่ผู้วิจัยทำการตัดคำเองและนำไปเทียบกับการใช้ไลบรารี่ตัดคำ โดยนับจำนวนเฉพาะคำที่ไลบรารี่ตัดตรงกับผู้วิจัยด้วยเหตุนี้จึงถือว่า </w:t>
      </w:r>
      <w:r>
        <w:t xml:space="preserve">Engine </w:t>
      </w:r>
      <w:r>
        <w:rPr>
          <w:rFonts w:hint="cs"/>
          <w:cs/>
        </w:rPr>
        <w:t>ใดมีการตัดคำที่ตรงกับผู้วิจัยมากที่สุดจะถือเป็นตรงกับมนุษย์มากที่สุด</w:t>
      </w:r>
    </w:p>
    <w:p w14:paraId="51508AB8" w14:textId="1E7BB067" w:rsidR="006C3096" w:rsidRDefault="006C3096" w:rsidP="00025889">
      <w:pPr>
        <w:spacing w:line="276" w:lineRule="auto"/>
        <w:jc w:val="thaiDistribute"/>
      </w:pPr>
      <w:r>
        <w:rPr>
          <w:rFonts w:hint="cs"/>
          <w:b/>
          <w:bCs/>
          <w:cs/>
        </w:rPr>
        <w:t>โจทย์</w:t>
      </w:r>
      <w:r>
        <w:rPr>
          <w:b/>
          <w:bCs/>
        </w:rPr>
        <w:t xml:space="preserve">: </w:t>
      </w:r>
      <w:r w:rsidR="0020404F" w:rsidRPr="0020404F">
        <w:rPr>
          <w:cs/>
        </w:rPr>
        <w:t xml:space="preserve">บริการ </w:t>
      </w:r>
      <w:r w:rsidR="0020404F" w:rsidRPr="0020404F">
        <w:t xml:space="preserve">Software Business Solutions </w:t>
      </w:r>
      <w:r w:rsidR="0020404F" w:rsidRPr="0020404F">
        <w:rPr>
          <w:cs/>
        </w:rPr>
        <w:t>ระบบรับสมัครบุคลากรออนไลน์</w:t>
      </w:r>
      <w:r w:rsidR="0020404F" w:rsidRPr="0020404F">
        <w:t xml:space="preserve"> </w:t>
      </w:r>
      <w:r w:rsidR="0020404F" w:rsidRPr="0020404F">
        <w:rPr>
          <w:cs/>
        </w:rPr>
        <w:t>ระบบลงทะเบียนเรียนออนไลน์</w:t>
      </w:r>
    </w:p>
    <w:p w14:paraId="3EE82B22" w14:textId="77777777" w:rsidR="006C3096" w:rsidRDefault="006C3096" w:rsidP="00025889">
      <w:pPr>
        <w:spacing w:line="276" w:lineRule="auto"/>
        <w:jc w:val="thaiDistribute"/>
      </w:pPr>
    </w:p>
    <w:p w14:paraId="6DC54BBA" w14:textId="3C3AE304" w:rsidR="00C256DE" w:rsidRDefault="009B2B79" w:rsidP="00025889">
      <w:pPr>
        <w:pStyle w:val="Caption"/>
        <w:spacing w:line="276" w:lineRule="auto"/>
        <w:jc w:val="left"/>
      </w:pPr>
      <w:r w:rsidRPr="009B2B79">
        <w:rPr>
          <w:b/>
          <w:bCs/>
          <w:cs/>
        </w:rPr>
        <w:t xml:space="preserve">ตาราง </w:t>
      </w:r>
      <w:r w:rsidRPr="009B2B79">
        <w:rPr>
          <w:b/>
          <w:bCs/>
          <w:cs/>
        </w:rPr>
        <w:fldChar w:fldCharType="begin"/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</w:rPr>
        <w:instrText xml:space="preserve">SEQ </w:instrText>
      </w:r>
      <w:r w:rsidRPr="009B2B79">
        <w:rPr>
          <w:b/>
          <w:bCs/>
          <w:cs/>
        </w:rPr>
        <w:instrText xml:space="preserve">ตาราง </w:instrText>
      </w:r>
      <w:r w:rsidRPr="009B2B79">
        <w:rPr>
          <w:b/>
          <w:bCs/>
        </w:rPr>
        <w:instrText>\* ARABIC</w:instrText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15</w:t>
      </w:r>
      <w:r w:rsidRPr="009B2B79">
        <w:rPr>
          <w:b/>
          <w:bCs/>
          <w:cs/>
        </w:rPr>
        <w:fldChar w:fldCharType="end"/>
      </w:r>
      <w:r>
        <w:t xml:space="preserve"> </w:t>
      </w:r>
      <w:bookmarkStart w:id="107" w:name="_Toc130463773"/>
      <w:r>
        <w:rPr>
          <w:rFonts w:hint="cs"/>
          <w:cs/>
        </w:rPr>
        <w:t>ตารางตัวอย่างการวัดค่าความแม่นยำในการตัดคำ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80"/>
        <w:gridCol w:w="1838"/>
        <w:gridCol w:w="1825"/>
        <w:gridCol w:w="1621"/>
      </w:tblGrid>
      <w:tr w:rsidR="0020404F" w14:paraId="5CB9A2CC" w14:textId="75156B0E" w:rsidTr="0020404F">
        <w:tc>
          <w:tcPr>
            <w:tcW w:w="846" w:type="dxa"/>
          </w:tcPr>
          <w:p w14:paraId="4552AB69" w14:textId="70E51F19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680" w:type="dxa"/>
          </w:tcPr>
          <w:p w14:paraId="1A604A57" w14:textId="0C737B6D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Human</w:t>
            </w:r>
          </w:p>
        </w:tc>
        <w:tc>
          <w:tcPr>
            <w:tcW w:w="1838" w:type="dxa"/>
          </w:tcPr>
          <w:p w14:paraId="7B10A4FF" w14:textId="7AE2410B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Newmm</w:t>
            </w:r>
            <w:proofErr w:type="spellEnd"/>
          </w:p>
        </w:tc>
        <w:tc>
          <w:tcPr>
            <w:tcW w:w="1825" w:type="dxa"/>
          </w:tcPr>
          <w:p w14:paraId="4896D015" w14:textId="3CA71988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Longest</w:t>
            </w:r>
          </w:p>
        </w:tc>
        <w:tc>
          <w:tcPr>
            <w:tcW w:w="1621" w:type="dxa"/>
          </w:tcPr>
          <w:p w14:paraId="31829C98" w14:textId="6B81F2FA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Deepcut</w:t>
            </w:r>
            <w:proofErr w:type="spellEnd"/>
          </w:p>
        </w:tc>
      </w:tr>
      <w:tr w:rsidR="0020404F" w14:paraId="15A4C4DF" w14:textId="3BECB0BD" w:rsidTr="0020404F">
        <w:tc>
          <w:tcPr>
            <w:tcW w:w="846" w:type="dxa"/>
          </w:tcPr>
          <w:p w14:paraId="3E5E3345" w14:textId="20E6F7CC" w:rsidR="0020404F" w:rsidRDefault="0020404F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2680" w:type="dxa"/>
          </w:tcPr>
          <w:p w14:paraId="58A75EE6" w14:textId="0F86B86F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38" w:type="dxa"/>
          </w:tcPr>
          <w:p w14:paraId="27F081E3" w14:textId="13CD26A4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25" w:type="dxa"/>
          </w:tcPr>
          <w:p w14:paraId="50B39D42" w14:textId="1B2F8F47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621" w:type="dxa"/>
          </w:tcPr>
          <w:p w14:paraId="6EF5C8C5" w14:textId="434C374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</w:tr>
      <w:tr w:rsidR="0020404F" w14:paraId="60BE8450" w14:textId="3123C382" w:rsidTr="0020404F">
        <w:tc>
          <w:tcPr>
            <w:tcW w:w="846" w:type="dxa"/>
          </w:tcPr>
          <w:p w14:paraId="749E0DD9" w14:textId="57BD0E5F" w:rsidR="0020404F" w:rsidRDefault="0020404F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2680" w:type="dxa"/>
          </w:tcPr>
          <w:p w14:paraId="114E555B" w14:textId="3EE1B9B4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38" w:type="dxa"/>
          </w:tcPr>
          <w:p w14:paraId="052D3225" w14:textId="40502D6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25" w:type="dxa"/>
          </w:tcPr>
          <w:p w14:paraId="31E95DC1" w14:textId="0A985A2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621" w:type="dxa"/>
          </w:tcPr>
          <w:p w14:paraId="5EE33B1F" w14:textId="5DF127A2" w:rsidR="0020404F" w:rsidRDefault="0020404F" w:rsidP="00025889">
            <w:pPr>
              <w:spacing w:line="276" w:lineRule="auto"/>
            </w:pPr>
            <w:r>
              <w:t>software</w:t>
            </w:r>
          </w:p>
        </w:tc>
      </w:tr>
      <w:tr w:rsidR="0020404F" w14:paraId="6AD26208" w14:textId="3A43DEB0" w:rsidTr="0020404F">
        <w:tc>
          <w:tcPr>
            <w:tcW w:w="846" w:type="dxa"/>
          </w:tcPr>
          <w:p w14:paraId="2BA29813" w14:textId="0ADD345F" w:rsidR="0020404F" w:rsidRDefault="0020404F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2680" w:type="dxa"/>
          </w:tcPr>
          <w:p w14:paraId="6ED25DC5" w14:textId="6E862767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38" w:type="dxa"/>
          </w:tcPr>
          <w:p w14:paraId="176452AB" w14:textId="33E34BFB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25" w:type="dxa"/>
          </w:tcPr>
          <w:p w14:paraId="7EC42696" w14:textId="5B91F939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621" w:type="dxa"/>
          </w:tcPr>
          <w:p w14:paraId="460938BC" w14:textId="6579FAA8" w:rsidR="0020404F" w:rsidRDefault="0020404F" w:rsidP="00025889">
            <w:pPr>
              <w:spacing w:line="276" w:lineRule="auto"/>
            </w:pPr>
            <w:r>
              <w:t>business</w:t>
            </w:r>
          </w:p>
        </w:tc>
      </w:tr>
      <w:tr w:rsidR="0020404F" w14:paraId="65B7B4A7" w14:textId="4879D6AB" w:rsidTr="0020404F">
        <w:tc>
          <w:tcPr>
            <w:tcW w:w="846" w:type="dxa"/>
          </w:tcPr>
          <w:p w14:paraId="76F1264C" w14:textId="632EDC87" w:rsidR="0020404F" w:rsidRDefault="0020404F" w:rsidP="00025889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2680" w:type="dxa"/>
          </w:tcPr>
          <w:p w14:paraId="6D37001B" w14:textId="17B0DBE9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38" w:type="dxa"/>
          </w:tcPr>
          <w:p w14:paraId="720BF4DB" w14:textId="7A0A3F8C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25" w:type="dxa"/>
          </w:tcPr>
          <w:p w14:paraId="4FBD68DF" w14:textId="11FF6CB6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621" w:type="dxa"/>
          </w:tcPr>
          <w:p w14:paraId="306D21D5" w14:textId="624CFA3A" w:rsidR="0020404F" w:rsidRDefault="0020404F" w:rsidP="00025889">
            <w:pPr>
              <w:spacing w:line="276" w:lineRule="auto"/>
            </w:pPr>
            <w:r>
              <w:t>solutions</w:t>
            </w:r>
          </w:p>
        </w:tc>
      </w:tr>
      <w:tr w:rsidR="0020404F" w14:paraId="1C40D5EB" w14:textId="35638C09" w:rsidTr="0020404F">
        <w:tc>
          <w:tcPr>
            <w:tcW w:w="846" w:type="dxa"/>
          </w:tcPr>
          <w:p w14:paraId="599A393D" w14:textId="17CF13D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2680" w:type="dxa"/>
          </w:tcPr>
          <w:p w14:paraId="4038FE64" w14:textId="1C573BB4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65841E30" w14:textId="5A9C66C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18870BCE" w14:textId="333E01E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0FDC94B0" w14:textId="6A6A7B9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12A53A15" w14:textId="68B23272" w:rsidTr="0020404F">
        <w:tc>
          <w:tcPr>
            <w:tcW w:w="846" w:type="dxa"/>
          </w:tcPr>
          <w:p w14:paraId="72DB7951" w14:textId="7E38EF0D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2680" w:type="dxa"/>
          </w:tcPr>
          <w:p w14:paraId="3DEA69E6" w14:textId="0C92B2A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38" w:type="dxa"/>
          </w:tcPr>
          <w:p w14:paraId="64ED7EB5" w14:textId="3D1F8C2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25" w:type="dxa"/>
          </w:tcPr>
          <w:p w14:paraId="0622E403" w14:textId="6CDD0E4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621" w:type="dxa"/>
          </w:tcPr>
          <w:p w14:paraId="0391FD0B" w14:textId="13F6091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</w:t>
            </w:r>
          </w:p>
        </w:tc>
      </w:tr>
      <w:tr w:rsidR="0020404F" w14:paraId="5F112C83" w14:textId="79320E0A" w:rsidTr="0020404F">
        <w:tc>
          <w:tcPr>
            <w:tcW w:w="846" w:type="dxa"/>
          </w:tcPr>
          <w:p w14:paraId="29652997" w14:textId="6937BEA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2680" w:type="dxa"/>
          </w:tcPr>
          <w:p w14:paraId="37AC1581" w14:textId="68CA066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38" w:type="dxa"/>
          </w:tcPr>
          <w:p w14:paraId="5FC1C4C3" w14:textId="2A0308C8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25" w:type="dxa"/>
          </w:tcPr>
          <w:p w14:paraId="27A650F2" w14:textId="7778CB0C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621" w:type="dxa"/>
          </w:tcPr>
          <w:p w14:paraId="327C212B" w14:textId="30D768A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สมัคร</w:t>
            </w:r>
          </w:p>
        </w:tc>
      </w:tr>
      <w:tr w:rsidR="0020404F" w14:paraId="214C1BE0" w14:textId="221F64D3" w:rsidTr="0020404F">
        <w:tc>
          <w:tcPr>
            <w:tcW w:w="846" w:type="dxa"/>
          </w:tcPr>
          <w:p w14:paraId="7CA05D78" w14:textId="1A9A137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2680" w:type="dxa"/>
          </w:tcPr>
          <w:p w14:paraId="4ACA1604" w14:textId="28F93CD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45BB6C0C" w14:textId="6543721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422CE4F9" w14:textId="4CF6B2AF" w:rsidR="0020404F" w:rsidRDefault="0020404F" w:rsidP="00025889">
            <w:pPr>
              <w:spacing w:line="276" w:lineRule="auto"/>
            </w:pPr>
            <w:proofErr w:type="spellStart"/>
            <w:r>
              <w:rPr>
                <w:rFonts w:hint="cs"/>
                <w:cs/>
              </w:rPr>
              <w:t>ออน</w:t>
            </w:r>
            <w:proofErr w:type="spellEnd"/>
          </w:p>
        </w:tc>
        <w:tc>
          <w:tcPr>
            <w:tcW w:w="1621" w:type="dxa"/>
          </w:tcPr>
          <w:p w14:paraId="4F58EB6A" w14:textId="02D0128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</w:tr>
      <w:tr w:rsidR="0020404F" w14:paraId="1C1A1E77" w14:textId="21F66FFB" w:rsidTr="0020404F">
        <w:tc>
          <w:tcPr>
            <w:tcW w:w="846" w:type="dxa"/>
          </w:tcPr>
          <w:p w14:paraId="2FE77BCB" w14:textId="23E98D4E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2680" w:type="dxa"/>
          </w:tcPr>
          <w:p w14:paraId="3F3076BF" w14:textId="2F2EC27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41484505" w14:textId="32F05C4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0C8C9D2C" w14:textId="48BD9F2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ไลน์</w:t>
            </w:r>
          </w:p>
        </w:tc>
        <w:tc>
          <w:tcPr>
            <w:tcW w:w="1621" w:type="dxa"/>
          </w:tcPr>
          <w:p w14:paraId="097657FC" w14:textId="1E78090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42D54886" w14:textId="632454E1" w:rsidTr="0020404F">
        <w:tc>
          <w:tcPr>
            <w:tcW w:w="846" w:type="dxa"/>
          </w:tcPr>
          <w:p w14:paraId="29BCBD4D" w14:textId="674645CC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2680" w:type="dxa"/>
          </w:tcPr>
          <w:p w14:paraId="3F1E6F07" w14:textId="5E84DA6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38" w:type="dxa"/>
          </w:tcPr>
          <w:p w14:paraId="0D96447A" w14:textId="2DB92B3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25" w:type="dxa"/>
          </w:tcPr>
          <w:p w14:paraId="58CDA322" w14:textId="58672DED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63F82CA3" w14:textId="3AB55DE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6D48D464" w14:textId="3CA46357" w:rsidTr="0020404F">
        <w:tc>
          <w:tcPr>
            <w:tcW w:w="846" w:type="dxa"/>
          </w:tcPr>
          <w:p w14:paraId="2E73DBC4" w14:textId="6126A33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2680" w:type="dxa"/>
          </w:tcPr>
          <w:p w14:paraId="20B670A4" w14:textId="48B6F8CE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120BFC0A" w14:textId="5F02A27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70D0CD28" w14:textId="04A7640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621" w:type="dxa"/>
          </w:tcPr>
          <w:p w14:paraId="155B5E99" w14:textId="7B5486F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</w:t>
            </w:r>
          </w:p>
        </w:tc>
      </w:tr>
      <w:tr w:rsidR="0020404F" w14:paraId="4DDAE562" w14:textId="2154C51E" w:rsidTr="0020404F">
        <w:tc>
          <w:tcPr>
            <w:tcW w:w="846" w:type="dxa"/>
          </w:tcPr>
          <w:p w14:paraId="229B5587" w14:textId="066F7DF0" w:rsidR="0020404F" w:rsidRDefault="0020404F" w:rsidP="00025889">
            <w:pPr>
              <w:spacing w:line="276" w:lineRule="auto"/>
              <w:jc w:val="center"/>
            </w:pPr>
            <w:r>
              <w:t>12</w:t>
            </w:r>
          </w:p>
        </w:tc>
        <w:tc>
          <w:tcPr>
            <w:tcW w:w="2680" w:type="dxa"/>
          </w:tcPr>
          <w:p w14:paraId="6E37C73C" w14:textId="2DC2BB61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6CE34434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5BC5F06" w14:textId="4BA12C0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621" w:type="dxa"/>
          </w:tcPr>
          <w:p w14:paraId="069644D2" w14:textId="3546F6A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ทะเบียน</w:t>
            </w:r>
          </w:p>
        </w:tc>
      </w:tr>
      <w:tr w:rsidR="0020404F" w14:paraId="4D38DDFA" w14:textId="39A66CF8" w:rsidTr="0020404F">
        <w:tc>
          <w:tcPr>
            <w:tcW w:w="846" w:type="dxa"/>
          </w:tcPr>
          <w:p w14:paraId="1EF3C98D" w14:textId="525E4F66" w:rsidR="0020404F" w:rsidRDefault="0020404F" w:rsidP="00025889">
            <w:pPr>
              <w:spacing w:line="276" w:lineRule="auto"/>
              <w:jc w:val="center"/>
            </w:pPr>
            <w:r>
              <w:t>13</w:t>
            </w:r>
          </w:p>
        </w:tc>
        <w:tc>
          <w:tcPr>
            <w:tcW w:w="2680" w:type="dxa"/>
          </w:tcPr>
          <w:p w14:paraId="3E7EA797" w14:textId="3C2CD4FD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1BF02DCA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819615E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30B93BD3" w14:textId="0BF0F323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เรียน</w:t>
            </w:r>
          </w:p>
        </w:tc>
      </w:tr>
      <w:tr w:rsidR="0020404F" w14:paraId="49A5BF8B" w14:textId="1F2E9A3F" w:rsidTr="0020404F">
        <w:tc>
          <w:tcPr>
            <w:tcW w:w="846" w:type="dxa"/>
          </w:tcPr>
          <w:p w14:paraId="3C8F1000" w14:textId="5F23003E" w:rsidR="0020404F" w:rsidRDefault="0020404F" w:rsidP="00025889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2680" w:type="dxa"/>
          </w:tcPr>
          <w:p w14:paraId="0FF67B69" w14:textId="0987DF52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7DE919D2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729093B5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2F7F81DD" w14:textId="5232858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5ED11C89" w14:textId="087874EA" w:rsidTr="0020404F">
        <w:tc>
          <w:tcPr>
            <w:tcW w:w="846" w:type="dxa"/>
          </w:tcPr>
          <w:p w14:paraId="71CCD34D" w14:textId="05034785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20404F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2680" w:type="dxa"/>
          </w:tcPr>
          <w:p w14:paraId="4B60E877" w14:textId="1912E5B6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1838" w:type="dxa"/>
          </w:tcPr>
          <w:p w14:paraId="5FC2FC17" w14:textId="2156E004" w:rsidR="0020404F" w:rsidRDefault="0020404F" w:rsidP="00025889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1825" w:type="dxa"/>
          </w:tcPr>
          <w:p w14:paraId="564DD68C" w14:textId="71C5A12A" w:rsidR="0020404F" w:rsidRDefault="0020404F" w:rsidP="00025889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1621" w:type="dxa"/>
          </w:tcPr>
          <w:p w14:paraId="032C8AAF" w14:textId="45C4ABFD" w:rsidR="0020404F" w:rsidRDefault="0020404F" w:rsidP="00025889">
            <w:pPr>
              <w:spacing w:line="276" w:lineRule="auto"/>
              <w:jc w:val="center"/>
            </w:pPr>
            <w:r>
              <w:t>9</w:t>
            </w:r>
          </w:p>
        </w:tc>
      </w:tr>
    </w:tbl>
    <w:p w14:paraId="06C7115A" w14:textId="77777777" w:rsidR="0020404F" w:rsidRDefault="0020404F" w:rsidP="00025889">
      <w:pPr>
        <w:spacing w:line="276" w:lineRule="auto"/>
        <w:ind w:firstLine="720"/>
      </w:pPr>
    </w:p>
    <w:p w14:paraId="657E84A1" w14:textId="2866B1FD" w:rsidR="0020404F" w:rsidRDefault="0020404F" w:rsidP="00025889">
      <w:pPr>
        <w:spacing w:line="276" w:lineRule="auto"/>
        <w:ind w:firstLine="720"/>
      </w:pPr>
      <w:r>
        <w:rPr>
          <w:rFonts w:hint="cs"/>
          <w:cs/>
        </w:rPr>
        <w:t xml:space="preserve">จากตารางที่ </w:t>
      </w:r>
      <w:r>
        <w:t xml:space="preserve">15 </w:t>
      </w:r>
      <w:r>
        <w:rPr>
          <w:rFonts w:hint="cs"/>
          <w:cs/>
        </w:rPr>
        <w:t xml:space="preserve">จะเห็นว่าเมื่อทำการใช้ไลบรารี่ในการตัดคำแล้วสามารถสรุปได้ว่า </w:t>
      </w:r>
      <w:r>
        <w:t xml:space="preserve">Engine </w:t>
      </w:r>
      <w:r>
        <w:rPr>
          <w:rFonts w:hint="cs"/>
          <w:cs/>
        </w:rPr>
        <w:t xml:space="preserve">ที่มีความคล้ายกับผู้วิจัยมากที่สุดคือ </w:t>
      </w:r>
      <w:proofErr w:type="spellStart"/>
      <w:r>
        <w:t>newmm</w:t>
      </w:r>
      <w:proofErr w:type="spellEnd"/>
      <w:r>
        <w:t xml:space="preserve"> </w:t>
      </w:r>
      <w:r>
        <w:rPr>
          <w:rFonts w:hint="cs"/>
          <w:cs/>
        </w:rPr>
        <w:t xml:space="preserve">รองลงมาคือ </w:t>
      </w:r>
      <w:r>
        <w:t xml:space="preserve">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</w:p>
    <w:p w14:paraId="2B0BEA1E" w14:textId="25B086AE" w:rsidR="00C256DE" w:rsidRPr="00CF105B" w:rsidRDefault="00CF105B" w:rsidP="00025889">
      <w:pPr>
        <w:pStyle w:val="Caption"/>
        <w:spacing w:line="276" w:lineRule="auto"/>
        <w:jc w:val="left"/>
      </w:pPr>
      <w:r w:rsidRPr="00CF105B">
        <w:rPr>
          <w:b/>
          <w:bCs/>
          <w:cs/>
        </w:rPr>
        <w:t xml:space="preserve">ตาราง </w:t>
      </w:r>
      <w:r w:rsidRPr="00CF105B">
        <w:rPr>
          <w:b/>
          <w:bCs/>
          <w:cs/>
        </w:rPr>
        <w:fldChar w:fldCharType="begin"/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</w:rPr>
        <w:instrText xml:space="preserve">SEQ </w:instrText>
      </w:r>
      <w:r w:rsidRPr="00CF105B">
        <w:rPr>
          <w:b/>
          <w:bCs/>
          <w:cs/>
        </w:rPr>
        <w:instrText xml:space="preserve">ตาราง </w:instrText>
      </w:r>
      <w:r w:rsidRPr="00CF105B">
        <w:rPr>
          <w:b/>
          <w:bCs/>
        </w:rPr>
        <w:instrText>\* ARABIC</w:instrText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16</w:t>
      </w:r>
      <w:r w:rsidRPr="00CF105B">
        <w:rPr>
          <w:b/>
          <w:bCs/>
          <w:cs/>
        </w:rPr>
        <w:fldChar w:fldCharType="end"/>
      </w:r>
      <w:r>
        <w:t xml:space="preserve"> </w:t>
      </w:r>
      <w:bookmarkStart w:id="108" w:name="_Toc130463774"/>
      <w:r w:rsidRPr="00CF105B">
        <w:rPr>
          <w:rFonts w:hint="cs"/>
          <w:cs/>
        </w:rPr>
        <w:t>ผลการทดสอบความแม่นยำการตัดคำ</w:t>
      </w:r>
      <w:bookmarkEnd w:id="10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025889">
            <w:pPr>
              <w:spacing w:line="276" w:lineRule="auto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025889">
      <w:pPr>
        <w:spacing w:line="276" w:lineRule="auto"/>
        <w:rPr>
          <w:b/>
          <w:bCs/>
        </w:rPr>
      </w:pPr>
    </w:p>
    <w:p w14:paraId="7C541304" w14:textId="7493925F" w:rsidR="00C256DE" w:rsidRPr="00C256DE" w:rsidRDefault="00C256DE" w:rsidP="00025889">
      <w:pPr>
        <w:spacing w:line="276" w:lineRule="auto"/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>จากการทดลอง</w:t>
      </w:r>
      <w:r w:rsidR="00CF105B">
        <w:rPr>
          <w:rFonts w:hint="cs"/>
          <w:cs/>
        </w:rPr>
        <w:t xml:space="preserve">จากข้อมูลปริมาณ </w:t>
      </w:r>
      <w:r w:rsidR="00CF105B">
        <w:t xml:space="preserve">100 </w:t>
      </w:r>
      <w:r w:rsidR="00CF105B">
        <w:rPr>
          <w:rFonts w:hint="cs"/>
          <w:cs/>
        </w:rPr>
        <w:t>รายการ</w:t>
      </w:r>
      <w:r w:rsidRPr="00264811">
        <w:rPr>
          <w:rFonts w:hint="cs"/>
          <w:cs/>
        </w:rPr>
        <w:t xml:space="preserve">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นั้นมีความแม่นยำกับที่ผู้วิจัยตัดมากที่สุดที่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>ค่าความแม่นยำอยู่ที่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</w:rPr>
        <w:t>83.04%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025889">
      <w:pPr>
        <w:pStyle w:val="ListParagraph"/>
        <w:tabs>
          <w:tab w:val="left" w:pos="540"/>
          <w:tab w:val="left" w:pos="7290"/>
        </w:tabs>
        <w:spacing w:line="276" w:lineRule="auto"/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09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7F584467" w:rsidR="00AE700F" w:rsidRDefault="00AE700F" w:rsidP="00025889">
      <w:pPr>
        <w:pStyle w:val="Caption"/>
        <w:spacing w:line="276" w:lineRule="auto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39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9" w:name="_Toc130463861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9"/>
      <w:proofErr w:type="spellEnd"/>
    </w:p>
    <w:p w14:paraId="04BC8EE7" w14:textId="77777777" w:rsidR="00944876" w:rsidRPr="00944876" w:rsidRDefault="00944876" w:rsidP="00025889">
      <w:pPr>
        <w:spacing w:line="276" w:lineRule="auto"/>
      </w:pPr>
    </w:p>
    <w:p w14:paraId="4E844EDE" w14:textId="0D49F2D5" w:rsidR="004A6A93" w:rsidRDefault="00CB34FA" w:rsidP="00025889">
      <w:pPr>
        <w:spacing w:line="276" w:lineRule="auto"/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1B3624C9" w:rsidR="00944876" w:rsidRDefault="00944876" w:rsidP="00025889">
      <w:pPr>
        <w:spacing w:line="276" w:lineRule="auto"/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</w:p>
    <w:p w14:paraId="0B31D6CC" w14:textId="77777777" w:rsidR="006D3D23" w:rsidRDefault="006D3D23" w:rsidP="00025889">
      <w:pPr>
        <w:spacing w:line="276" w:lineRule="auto"/>
        <w:ind w:firstLine="720"/>
      </w:pPr>
    </w:p>
    <w:p w14:paraId="5F54D612" w14:textId="6C2ADF85" w:rsidR="00DE64E6" w:rsidRDefault="00DE64E6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3A6B8C97" w:rsidR="00DE64E6" w:rsidRDefault="00DE64E6" w:rsidP="00025889">
      <w:pPr>
        <w:pStyle w:val="Caption"/>
        <w:spacing w:line="276" w:lineRule="auto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10" w:name="_Toc130463862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10"/>
    </w:p>
    <w:p w14:paraId="30A29956" w14:textId="2B53D558" w:rsidR="00DE64E6" w:rsidRDefault="00DE64E6" w:rsidP="00025889">
      <w:pPr>
        <w:spacing w:line="276" w:lineRule="auto"/>
      </w:pPr>
    </w:p>
    <w:p w14:paraId="4A2C523B" w14:textId="23682C35" w:rsidR="00DE64E6" w:rsidRDefault="00DE64E6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025889">
      <w:pPr>
        <w:spacing w:line="276" w:lineRule="auto"/>
        <w:ind w:firstLine="720"/>
        <w:jc w:val="thaiDistribute"/>
      </w:pPr>
    </w:p>
    <w:p w14:paraId="28AA9408" w14:textId="0D97BF48" w:rsidR="00406F1E" w:rsidRDefault="00406F1E" w:rsidP="00025889">
      <w:pPr>
        <w:spacing w:line="276" w:lineRule="auto"/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025889">
      <w:pPr>
        <w:spacing w:line="276" w:lineRule="auto"/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025889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025889">
      <w:pPr>
        <w:spacing w:line="276" w:lineRule="auto"/>
        <w:jc w:val="thaiDistribute"/>
      </w:pPr>
    </w:p>
    <w:p w14:paraId="1D47B310" w14:textId="404990CE" w:rsidR="00121D8C" w:rsidRDefault="00121D8C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290CFED0" w:rsidR="00121D8C" w:rsidRDefault="00121D8C" w:rsidP="00025889">
      <w:pPr>
        <w:pStyle w:val="Caption"/>
        <w:spacing w:line="276" w:lineRule="auto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1" w:name="_Toc13046386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1"/>
    </w:p>
    <w:p w14:paraId="105C81B7" w14:textId="77777777" w:rsidR="00C641BB" w:rsidRPr="00C641BB" w:rsidRDefault="00C641BB" w:rsidP="00025889">
      <w:pPr>
        <w:spacing w:line="276" w:lineRule="auto"/>
      </w:pPr>
    </w:p>
    <w:p w14:paraId="497DB91C" w14:textId="6BA3EAE4" w:rsidR="00C641BB" w:rsidRDefault="00C641BB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411317AC" w:rsidR="008E26B0" w:rsidRDefault="006D3D23" w:rsidP="0002588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48000DF" wp14:editId="3ED88DB4">
                <wp:simplePos x="0" y="0"/>
                <wp:positionH relativeFrom="column">
                  <wp:posOffset>1827055</wp:posOffset>
                </wp:positionH>
                <wp:positionV relativeFrom="paragraph">
                  <wp:posOffset>1432483</wp:posOffset>
                </wp:positionV>
                <wp:extent cx="914400" cy="34353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530" w14:textId="77777777" w:rsidR="006D3D23" w:rsidRDefault="006D3D23" w:rsidP="006D3D23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00DF" id="Text Box 3" o:spid="_x0000_s1028" type="#_x0000_t202" style="position:absolute;left:0;text-align:left;margin-left:143.85pt;margin-top:112.8pt;width:1in;height:27.05pt;z-index:252152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" filled="f" stroked="f">
                <v:textbox>
                  <w:txbxContent>
                    <w:p w14:paraId="56493530" w14:textId="77777777" w:rsidR="006D3D23" w:rsidRDefault="006D3D23" w:rsidP="006D3D23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D3C137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564DE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2BBE90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3C47107C" w:rsidR="008E26B0" w:rsidRDefault="008E26B0" w:rsidP="00025889">
      <w:pPr>
        <w:pStyle w:val="Caption"/>
        <w:spacing w:line="276" w:lineRule="auto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2" w:name="_Toc13046386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2"/>
    </w:p>
    <w:p w14:paraId="0F96C5F3" w14:textId="77777777" w:rsidR="003C69F6" w:rsidRPr="003C69F6" w:rsidRDefault="003C69F6" w:rsidP="00025889">
      <w:pPr>
        <w:spacing w:line="276" w:lineRule="auto"/>
      </w:pPr>
    </w:p>
    <w:p w14:paraId="13FE1D37" w14:textId="29556748" w:rsidR="00154B54" w:rsidRPr="00264811" w:rsidRDefault="00154B54" w:rsidP="00025889">
      <w:pPr>
        <w:spacing w:line="276" w:lineRule="auto"/>
      </w:pPr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57BC50CF" w:rsidR="00154B54" w:rsidRPr="00264811" w:rsidRDefault="00154B54" w:rsidP="00025889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17316E90" w:rsidR="00154B54" w:rsidRPr="00264811" w:rsidRDefault="00154B54" w:rsidP="00025889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พบว่าขอบเขตของข้อมูลค่อนข้างแคบและเนื้อหาบางส่วนก็จะปนอยู่ในกลุ่มอื่นๆที่มีใกล้กัน</w:t>
      </w:r>
    </w:p>
    <w:p w14:paraId="55E985B7" w14:textId="484C62BF" w:rsidR="00154B54" w:rsidRPr="00264811" w:rsidRDefault="00154B54" w:rsidP="00025889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ระปนกันน้อยมากและไม่มีกลุ่มที่มีเนื้อหาซ้ำกัน</w:t>
      </w:r>
    </w:p>
    <w:p w14:paraId="336710D9" w14:textId="60F0A05C" w:rsidR="00154B54" w:rsidRDefault="00154B54" w:rsidP="00025889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4DC1EB3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1A4FD473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3046386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3"/>
    </w:p>
    <w:p w14:paraId="12039D7B" w14:textId="2FBD31C1" w:rsidR="00B21F2A" w:rsidRDefault="00B21F2A" w:rsidP="00025889">
      <w:pPr>
        <w:spacing w:line="276" w:lineRule="auto"/>
      </w:pPr>
    </w:p>
    <w:p w14:paraId="082A8A30" w14:textId="368612A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6263B172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3C098CDE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30463866"/>
      <w:r w:rsidRPr="00264811">
        <w:rPr>
          <w:rFonts w:hint="cs"/>
          <w:cs/>
        </w:rPr>
        <w:t xml:space="preserve">จัดกลุ่มข้อมูลจำนวน </w:t>
      </w:r>
      <w:r w:rsidR="00B032A1"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4"/>
    </w:p>
    <w:p w14:paraId="585BFD93" w14:textId="10B361B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3099141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10BBF0E9" w14:textId="02D95D22" w:rsidR="001B66D3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3046386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5"/>
    </w:p>
    <w:p w14:paraId="08F81DDF" w14:textId="6A28B954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3EBD02C5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70DA68A0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6" w:name="_Toc13046386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6"/>
    </w:p>
    <w:p w14:paraId="32695E11" w14:textId="20288F29" w:rsidR="00B21F2A" w:rsidRDefault="00B21F2A" w:rsidP="00025889">
      <w:pPr>
        <w:spacing w:line="276" w:lineRule="auto"/>
      </w:pPr>
    </w:p>
    <w:p w14:paraId="19B8B36A" w14:textId="5DC79D95" w:rsidR="00FE5816" w:rsidRDefault="000E71EF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73B2EC39" w:rsidR="000C0C64" w:rsidRPr="00962C2F" w:rsidRDefault="000C0C64" w:rsidP="00025889">
      <w:pPr>
        <w:pStyle w:val="Caption"/>
        <w:spacing w:line="276" w:lineRule="auto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17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7" w:name="_Toc130463775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</w:t>
      </w:r>
      <w:r w:rsidR="00025889">
        <w:rPr>
          <w:rFonts w:hint="cs"/>
          <w:cs/>
        </w:rPr>
        <w:t>ม</w:t>
      </w:r>
      <w:r w:rsidR="00962C2F">
        <w:rPr>
          <w:rFonts w:hint="cs"/>
          <w:cs/>
        </w:rPr>
        <w:t xml:space="preserve">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  <w:bookmarkEnd w:id="1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25889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025889">
            <w:pPr>
              <w:spacing w:line="276" w:lineRule="auto"/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25889">
            <w:pPr>
              <w:spacing w:line="276" w:lineRule="auto"/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025889">
            <w:pPr>
              <w:spacing w:line="276" w:lineRule="auto"/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25889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025889">
            <w:pPr>
              <w:spacing w:line="276" w:lineRule="auto"/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25889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lastRenderedPageBreak/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025889">
            <w:pPr>
              <w:spacing w:line="276" w:lineRule="auto"/>
              <w:jc w:val="center"/>
            </w:pPr>
            <w:r>
              <w:lastRenderedPageBreak/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31C8A8C8" w:rsidR="000E71EF" w:rsidRDefault="000E71EF" w:rsidP="00025889">
      <w:pPr>
        <w:spacing w:line="276" w:lineRule="auto"/>
      </w:pPr>
    </w:p>
    <w:p w14:paraId="79FFBD92" w14:textId="784D895A" w:rsidR="00D65BD1" w:rsidRDefault="00217343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70143E0" wp14:editId="26EDF0A6">
            <wp:extent cx="5600700" cy="29826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0D02B320" w:rsidR="00D65BD1" w:rsidRDefault="00D65BD1" w:rsidP="00025889">
      <w:pPr>
        <w:pStyle w:val="Caption"/>
        <w:spacing w:line="276" w:lineRule="auto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8" w:name="_Toc13046386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8"/>
    </w:p>
    <w:p w14:paraId="17457DEB" w14:textId="77777777" w:rsidR="007B474E" w:rsidRPr="007B474E" w:rsidRDefault="007B474E" w:rsidP="00025889">
      <w:pPr>
        <w:spacing w:line="276" w:lineRule="auto"/>
      </w:pPr>
    </w:p>
    <w:p w14:paraId="274A5DF3" w14:textId="6628FC79" w:rsidR="00B21F2A" w:rsidRDefault="00B21F2A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</w:t>
      </w:r>
      <w:r w:rsidR="009B2B79">
        <w:t>3</w:t>
      </w:r>
      <w:r w:rsidRPr="00264811">
        <w:rPr>
          <w:rFonts w:hint="cs"/>
        </w:rPr>
        <w:t>-</w:t>
      </w:r>
      <w:r w:rsidR="009B2B79">
        <w:t>46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B7B0404" w:rsidR="009A5306" w:rsidRPr="00264811" w:rsidRDefault="00480600" w:rsidP="00025889">
      <w:pPr>
        <w:spacing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9D6859">
        <w:t>51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4D6AA8EA" w:rsidR="00B21F2A" w:rsidRDefault="00B21F2A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</w:t>
      </w:r>
    </w:p>
    <w:p w14:paraId="513110BD" w14:textId="2BBB59F3" w:rsidR="00865301" w:rsidRDefault="00865301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7A3A2BF4" w14:textId="77777777" w:rsidR="008971A6" w:rsidRDefault="008971A6" w:rsidP="00025889">
      <w:pPr>
        <w:spacing w:line="276" w:lineRule="auto"/>
        <w:ind w:firstLine="720"/>
        <w:jc w:val="thaiDistribute"/>
      </w:pPr>
    </w:p>
    <w:p w14:paraId="546F7502" w14:textId="77777777" w:rsidR="008971A6" w:rsidRDefault="008971A6" w:rsidP="00025889">
      <w:pPr>
        <w:spacing w:line="276" w:lineRule="auto"/>
        <w:ind w:firstLine="720"/>
        <w:jc w:val="thaiDistribute"/>
      </w:pPr>
    </w:p>
    <w:p w14:paraId="1B207A28" w14:textId="77777777" w:rsidR="000120ED" w:rsidRDefault="000120ED" w:rsidP="00025889">
      <w:pPr>
        <w:spacing w:line="276" w:lineRule="auto"/>
        <w:ind w:firstLine="720"/>
        <w:jc w:val="thaiDistribute"/>
      </w:pPr>
      <w:r>
        <w:lastRenderedPageBreak/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งานไอทีอื่น ๆ</w:t>
      </w:r>
    </w:p>
    <w:p w14:paraId="0FE02A2D" w14:textId="211F0763" w:rsidR="009E58E3" w:rsidRDefault="000E2946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</w:t>
      </w:r>
    </w:p>
    <w:p w14:paraId="54CD0FA1" w14:textId="77777777" w:rsidR="009E58E3" w:rsidRPr="00264811" w:rsidRDefault="009E58E3" w:rsidP="00025889">
      <w:pPr>
        <w:spacing w:line="276" w:lineRule="auto"/>
        <w:ind w:firstLine="720"/>
      </w:pPr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lastRenderedPageBreak/>
        <w:t>Hardware</w:t>
      </w:r>
    </w:p>
    <w:p w14:paraId="4495BDA5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Other</w:t>
      </w:r>
    </w:p>
    <w:p w14:paraId="0B99A5C1" w14:textId="6AD31370" w:rsidR="00BE3AAE" w:rsidRDefault="00BE3AAE" w:rsidP="00025889">
      <w:pPr>
        <w:pStyle w:val="Heading2"/>
        <w:spacing w:line="276" w:lineRule="auto"/>
      </w:pPr>
      <w:bookmarkStart w:id="119" w:name="_Toc130464068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9"/>
    </w:p>
    <w:p w14:paraId="3E9D9571" w14:textId="24F68C9A" w:rsidR="00BE3AAE" w:rsidRDefault="00E82885" w:rsidP="00025889">
      <w:pPr>
        <w:spacing w:line="276" w:lineRule="auto"/>
      </w:pPr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1A58D1D6" w:rsidR="00E82885" w:rsidRDefault="00E82885" w:rsidP="00025889">
      <w:pPr>
        <w:pStyle w:val="Caption"/>
        <w:spacing w:line="276" w:lineRule="auto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48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20" w:name="_Toc130463870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20"/>
    </w:p>
    <w:p w14:paraId="18C58FC7" w14:textId="3E6B2719" w:rsidR="006D3D23" w:rsidRDefault="006D3D23" w:rsidP="00025889">
      <w:pPr>
        <w:spacing w:line="276" w:lineRule="auto"/>
      </w:pPr>
    </w:p>
    <w:p w14:paraId="1059AB60" w14:textId="19E59D05" w:rsidR="00036788" w:rsidRDefault="00036788" w:rsidP="00025889">
      <w:pPr>
        <w:spacing w:line="276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2E7D3B8B" w:rsidR="00BA1BB4" w:rsidRDefault="00BA1BB4" w:rsidP="00025889">
      <w:pPr>
        <w:pStyle w:val="Caption"/>
        <w:spacing w:line="276" w:lineRule="auto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49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30463871"/>
      <w:r>
        <w:rPr>
          <w:rFonts w:hint="cs"/>
          <w:cs/>
        </w:rPr>
        <w:t>ค้นหาบริษัท</w:t>
      </w:r>
      <w:bookmarkEnd w:id="121"/>
    </w:p>
    <w:p w14:paraId="3E9C1D9B" w14:textId="77777777" w:rsidR="00BA1BB4" w:rsidRPr="00BA1BB4" w:rsidRDefault="00BA1BB4" w:rsidP="00025889">
      <w:pPr>
        <w:spacing w:line="276" w:lineRule="auto"/>
      </w:pPr>
    </w:p>
    <w:p w14:paraId="236CFBDD" w14:textId="08AAD604" w:rsidR="00BA1BB4" w:rsidRPr="00264811" w:rsidRDefault="00BA1BB4" w:rsidP="00025889">
      <w:pPr>
        <w:spacing w:line="276" w:lineRule="auto"/>
      </w:pPr>
      <w:r w:rsidRPr="00264811">
        <w:rPr>
          <w:rFonts w:hint="cs"/>
          <w:cs/>
        </w:rPr>
        <w:lastRenderedPageBreak/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</w:t>
      </w:r>
      <w:r w:rsidR="00795787">
        <w:rPr>
          <w:rFonts w:hint="cs"/>
          <w:cs/>
        </w:rPr>
        <w:t>แ</w:t>
      </w:r>
      <w:r w:rsidRPr="00264811">
        <w:rPr>
          <w:rFonts w:hint="cs"/>
          <w:cs/>
        </w:rPr>
        <w:t>บบธุรกิจ</w:t>
      </w:r>
    </w:p>
    <w:p w14:paraId="27071D89" w14:textId="06288B52" w:rsidR="00BA1BB4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1DCB0560" w14:textId="77777777" w:rsidR="00FE5816" w:rsidRDefault="00FE5816" w:rsidP="00025889">
      <w:pPr>
        <w:spacing w:line="276" w:lineRule="auto"/>
        <w:rPr>
          <w:cs/>
        </w:rPr>
      </w:pPr>
    </w:p>
    <w:p w14:paraId="7B8424D6" w14:textId="6EE0E9B2" w:rsidR="00BA1BB4" w:rsidRDefault="00BA1BB4" w:rsidP="00025889">
      <w:pPr>
        <w:spacing w:line="276" w:lineRule="auto"/>
      </w:pPr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079A3D83" w:rsidR="00440E8A" w:rsidRDefault="00440E8A" w:rsidP="00025889">
      <w:pPr>
        <w:pStyle w:val="Caption"/>
        <w:spacing w:line="276" w:lineRule="auto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50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2" w:name="_Toc130463872"/>
      <w:r>
        <w:rPr>
          <w:rFonts w:hint="cs"/>
          <w:cs/>
        </w:rPr>
        <w:t>หน้าแสดงผลลัพธ์การค้นหา</w:t>
      </w:r>
      <w:bookmarkEnd w:id="122"/>
    </w:p>
    <w:p w14:paraId="69F3C0ED" w14:textId="473D4234" w:rsidR="00440E8A" w:rsidRDefault="00440E8A" w:rsidP="00025889">
      <w:pPr>
        <w:spacing w:line="276" w:lineRule="auto"/>
      </w:pPr>
    </w:p>
    <w:p w14:paraId="671B7164" w14:textId="77777777" w:rsidR="00440E8A" w:rsidRPr="00264811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025889">
      <w:pPr>
        <w:spacing w:line="276" w:lineRule="auto"/>
      </w:pPr>
    </w:p>
    <w:p w14:paraId="2ACA895C" w14:textId="5508DBCD" w:rsidR="00440E8A" w:rsidRDefault="004A25C7" w:rsidP="00025889">
      <w:pPr>
        <w:spacing w:line="276" w:lineRule="auto"/>
      </w:pPr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59BF8949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30463873"/>
      <w:r>
        <w:rPr>
          <w:rFonts w:hint="cs"/>
          <w:cs/>
        </w:rPr>
        <w:t>หน้าเกี่ยวกับ</w:t>
      </w:r>
      <w:bookmarkEnd w:id="123"/>
    </w:p>
    <w:p w14:paraId="6C896BB6" w14:textId="6EF616A2" w:rsidR="004A25C7" w:rsidRDefault="004A25C7" w:rsidP="00025889">
      <w:pPr>
        <w:spacing w:line="276" w:lineRule="auto"/>
      </w:pPr>
    </w:p>
    <w:p w14:paraId="32ED31A2" w14:textId="2E456EFF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lastRenderedPageBreak/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 xml:space="preserve"> แสดงข้อมูลเกี่ยวกับระบบและการทำงาน</w:t>
      </w:r>
    </w:p>
    <w:p w14:paraId="71CF25E2" w14:textId="4CA584DB" w:rsidR="00D1728F" w:rsidRDefault="00D1728F" w:rsidP="00025889">
      <w:pPr>
        <w:spacing w:line="276" w:lineRule="auto"/>
      </w:pPr>
    </w:p>
    <w:p w14:paraId="7C0AF0D4" w14:textId="77777777" w:rsidR="00FE5816" w:rsidRDefault="00FE5816" w:rsidP="00025889">
      <w:pPr>
        <w:spacing w:line="276" w:lineRule="auto"/>
        <w:rPr>
          <w:cs/>
        </w:rPr>
      </w:pPr>
    </w:p>
    <w:p w14:paraId="0E2B3D10" w14:textId="4B8519E9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3AF4032E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30463874"/>
      <w:r>
        <w:rPr>
          <w:rFonts w:hint="cs"/>
          <w:cs/>
        </w:rPr>
        <w:t>หน้าแสดงรายชื่อบริษัททั้งหมด</w:t>
      </w:r>
      <w:bookmarkEnd w:id="124"/>
    </w:p>
    <w:p w14:paraId="6233F6CC" w14:textId="7E8FE358" w:rsidR="004A25C7" w:rsidRDefault="004A25C7" w:rsidP="00025889">
      <w:pPr>
        <w:spacing w:line="276" w:lineRule="auto"/>
      </w:pPr>
    </w:p>
    <w:p w14:paraId="67EFB258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1F75129B" w14:textId="77777777" w:rsidR="003C69F6" w:rsidRDefault="003C69F6" w:rsidP="00025889">
      <w:pPr>
        <w:spacing w:line="276" w:lineRule="auto"/>
      </w:pPr>
    </w:p>
    <w:p w14:paraId="0A32BCE2" w14:textId="1F2CF36F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604EDABA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30463875"/>
      <w:r>
        <w:rPr>
          <w:rFonts w:hint="cs"/>
          <w:cs/>
        </w:rPr>
        <w:t>หน้าแสดงรายชื่อบริษัทในกลุ่มทั้งหมด</w:t>
      </w:r>
      <w:bookmarkEnd w:id="125"/>
    </w:p>
    <w:p w14:paraId="0F79B54C" w14:textId="4B2CD516" w:rsidR="004A25C7" w:rsidRDefault="004A25C7" w:rsidP="00025889">
      <w:pPr>
        <w:spacing w:line="276" w:lineRule="auto"/>
      </w:pPr>
    </w:p>
    <w:p w14:paraId="02F8DC17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lastRenderedPageBreak/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6957948E" w:rsidR="00D1728F" w:rsidRDefault="00D1728F" w:rsidP="00025889">
      <w:pPr>
        <w:spacing w:line="276" w:lineRule="auto"/>
        <w:rPr>
          <w:cs/>
        </w:rPr>
      </w:pPr>
    </w:p>
    <w:p w14:paraId="4A61671F" w14:textId="50CE6925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0433AEDE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6" w:name="_Toc130463876"/>
      <w:r w:rsidRPr="00264811">
        <w:rPr>
          <w:rFonts w:hint="cs"/>
          <w:cs/>
        </w:rPr>
        <w:t>หน้ารายละเอียดบริษัท</w:t>
      </w:r>
      <w:bookmarkEnd w:id="126"/>
    </w:p>
    <w:p w14:paraId="2D45808F" w14:textId="5E61BB0D" w:rsidR="004A25C7" w:rsidRDefault="004A25C7" w:rsidP="00025889">
      <w:pPr>
        <w:spacing w:line="276" w:lineRule="auto"/>
      </w:pPr>
    </w:p>
    <w:p w14:paraId="6651B80A" w14:textId="322A1E2A" w:rsidR="004A25C7" w:rsidRDefault="004A25C7" w:rsidP="00025889">
      <w:pPr>
        <w:pStyle w:val="Heading2"/>
        <w:spacing w:line="276" w:lineRule="auto"/>
      </w:pPr>
      <w:bookmarkStart w:id="127" w:name="_Toc130464069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7"/>
    </w:p>
    <w:p w14:paraId="14D41105" w14:textId="2970EACD" w:rsidR="004A25C7" w:rsidRDefault="00F72DED" w:rsidP="00025889">
      <w:pPr>
        <w:spacing w:line="276" w:lineRule="auto"/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2710C038" w:rsidR="00990297" w:rsidRDefault="00990297" w:rsidP="00025889">
      <w:pPr>
        <w:pStyle w:val="Caption"/>
        <w:spacing w:line="276" w:lineRule="auto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55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8" w:name="_Toc130463877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8"/>
    </w:p>
    <w:p w14:paraId="26DAA7EB" w14:textId="0773DB2E" w:rsidR="00990297" w:rsidRDefault="00990297" w:rsidP="00025889">
      <w:pPr>
        <w:spacing w:line="276" w:lineRule="auto"/>
      </w:pPr>
    </w:p>
    <w:p w14:paraId="02AC2DB6" w14:textId="104D255D" w:rsidR="00990297" w:rsidRDefault="00990297" w:rsidP="00025889">
      <w:pPr>
        <w:spacing w:line="276" w:lineRule="auto"/>
      </w:pPr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025889">
      <w:pPr>
        <w:spacing w:line="276" w:lineRule="auto"/>
      </w:pPr>
      <w:r>
        <w:lastRenderedPageBreak/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701DC1ED" w:rsidR="00990297" w:rsidRPr="00990297" w:rsidRDefault="00990297" w:rsidP="00025889">
      <w:pPr>
        <w:pStyle w:val="Caption"/>
        <w:spacing w:line="276" w:lineRule="auto"/>
        <w:rPr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56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9" w:name="_Toc130463878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29"/>
    </w:p>
    <w:p w14:paraId="3E88DC02" w14:textId="77777777" w:rsidR="00BA1BB4" w:rsidRPr="00BA1BB4" w:rsidRDefault="00BA1BB4" w:rsidP="00025889">
      <w:pPr>
        <w:spacing w:line="276" w:lineRule="auto"/>
        <w:rPr>
          <w:cs/>
        </w:rPr>
      </w:pPr>
    </w:p>
    <w:p w14:paraId="0593411C" w14:textId="25B96711" w:rsidR="00762307" w:rsidRDefault="009858AA" w:rsidP="00025889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025889">
      <w:pPr>
        <w:spacing w:line="276" w:lineRule="auto"/>
        <w:rPr>
          <w:rFonts w:cs="Angsana New"/>
        </w:rPr>
      </w:pPr>
    </w:p>
    <w:p w14:paraId="707303CC" w14:textId="77777777" w:rsidR="00BC2219" w:rsidRDefault="009858AA" w:rsidP="00025889">
      <w:pPr>
        <w:pStyle w:val="Caption"/>
        <w:spacing w:line="276" w:lineRule="auto"/>
        <w:rPr>
          <w:cs/>
        </w:rPr>
        <w:sectPr w:rsidR="00BC2219" w:rsidSect="00BC2219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57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30" w:name="_Toc130463879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และคืนค่าเป็นข้อมูลบริษัทที่อยู่ในกลุ่มที่คล้ายที่สุด</w:t>
      </w:r>
      <w:bookmarkEnd w:id="130"/>
    </w:p>
    <w:p w14:paraId="663C6DFF" w14:textId="393B74D1" w:rsidR="00307F65" w:rsidRDefault="00307F65" w:rsidP="00025889">
      <w:pPr>
        <w:pStyle w:val="Heading1"/>
        <w:spacing w:line="276" w:lineRule="auto"/>
      </w:pPr>
      <w:bookmarkStart w:id="131" w:name="_Toc104142076"/>
      <w:bookmarkStart w:id="132" w:name="_Toc104294418"/>
      <w:bookmarkStart w:id="133" w:name="_Toc130464070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1"/>
      <w:bookmarkEnd w:id="132"/>
      <w:bookmarkEnd w:id="133"/>
    </w:p>
    <w:p w14:paraId="3754BA43" w14:textId="77777777" w:rsidR="00307F65" w:rsidRDefault="00307F65" w:rsidP="00025889">
      <w:pPr>
        <w:spacing w:line="276" w:lineRule="auto"/>
      </w:pPr>
    </w:p>
    <w:p w14:paraId="1A0F572D" w14:textId="2886666E" w:rsidR="00307F65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025889">
      <w:pPr>
        <w:pStyle w:val="Heading2"/>
        <w:spacing w:line="276" w:lineRule="auto"/>
      </w:pPr>
      <w:bookmarkStart w:id="134" w:name="_Toc130464071"/>
      <w:r>
        <w:t>5.1</w:t>
      </w:r>
      <w:r>
        <w:rPr>
          <w:cs/>
        </w:rPr>
        <w:t xml:space="preserve"> สรุปผลการดำเนินงาน</w:t>
      </w:r>
      <w:bookmarkEnd w:id="134"/>
      <w:r>
        <w:rPr>
          <w:cs/>
        </w:rPr>
        <w:t xml:space="preserve"> </w:t>
      </w:r>
    </w:p>
    <w:p w14:paraId="250D899C" w14:textId="010EF7B7" w:rsidR="00467F9D" w:rsidRPr="00264811" w:rsidRDefault="00467F9D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025889">
      <w:pPr>
        <w:pStyle w:val="Style1"/>
        <w:spacing w:line="276" w:lineRule="auto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025889">
      <w:pPr>
        <w:spacing w:line="276" w:lineRule="auto"/>
      </w:pPr>
    </w:p>
    <w:p w14:paraId="4331E777" w14:textId="77777777" w:rsidR="00307F65" w:rsidRDefault="00307F65" w:rsidP="00025889">
      <w:pPr>
        <w:pStyle w:val="Heading2"/>
        <w:spacing w:line="276" w:lineRule="auto"/>
      </w:pPr>
      <w:bookmarkStart w:id="135" w:name="_Toc130464072"/>
      <w:r>
        <w:lastRenderedPageBreak/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5"/>
      <w:r>
        <w:rPr>
          <w:cs/>
        </w:rPr>
        <w:t xml:space="preserve"> </w:t>
      </w:r>
    </w:p>
    <w:p w14:paraId="7769A4E1" w14:textId="76F5CF5D" w:rsidR="00307F65" w:rsidRDefault="00307F65" w:rsidP="00025889">
      <w:pPr>
        <w:pStyle w:val="Style1"/>
        <w:spacing w:line="276" w:lineRule="auto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025889">
      <w:pPr>
        <w:pStyle w:val="Style1"/>
        <w:spacing w:line="276" w:lineRule="auto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09C39A81" w:rsidR="00467F9D" w:rsidRDefault="00467F9D" w:rsidP="00025889">
      <w:pPr>
        <w:pStyle w:val="Style1"/>
        <w:spacing w:line="276" w:lineRule="auto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</w:t>
      </w:r>
      <w:proofErr w:type="spellStart"/>
      <w:r w:rsidRPr="00264811">
        <w:rPr>
          <w:rFonts w:hint="cs"/>
          <w:cs/>
        </w:rPr>
        <w:t>แอ</w:t>
      </w:r>
      <w:r w:rsidR="00263621">
        <w:rPr>
          <w:rFonts w:hint="cs"/>
          <w:cs/>
        </w:rPr>
        <w:t>ป</w:t>
      </w:r>
      <w:r w:rsidRPr="00264811">
        <w:rPr>
          <w:rFonts w:hint="cs"/>
          <w:cs/>
        </w:rPr>
        <w:t>พลิเคชั่น</w:t>
      </w:r>
      <w:proofErr w:type="spellEnd"/>
    </w:p>
    <w:p w14:paraId="04034934" w14:textId="77777777" w:rsidR="00307F65" w:rsidRDefault="00307F65" w:rsidP="00025889">
      <w:pPr>
        <w:spacing w:line="276" w:lineRule="auto"/>
      </w:pPr>
    </w:p>
    <w:p w14:paraId="0D1BF0B6" w14:textId="52B1A526" w:rsidR="00307F65" w:rsidRDefault="00307F65" w:rsidP="00025889">
      <w:pPr>
        <w:pStyle w:val="Heading2"/>
        <w:spacing w:line="276" w:lineRule="auto"/>
      </w:pPr>
      <w:bookmarkStart w:id="136" w:name="_Toc130464073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6"/>
    </w:p>
    <w:p w14:paraId="773DE1B8" w14:textId="651A7885" w:rsidR="00CE399C" w:rsidRDefault="00307F65" w:rsidP="00025889">
      <w:pPr>
        <w:pStyle w:val="Style1"/>
        <w:spacing w:line="276" w:lineRule="auto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025889">
      <w:pPr>
        <w:pStyle w:val="Style1"/>
        <w:spacing w:line="276" w:lineRule="auto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025889">
      <w:pPr>
        <w:pStyle w:val="Style1"/>
        <w:spacing w:line="276" w:lineRule="auto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025889">
      <w:pPr>
        <w:pStyle w:val="Style1"/>
        <w:spacing w:line="276" w:lineRule="auto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025889">
      <w:pPr>
        <w:pStyle w:val="Style1"/>
        <w:spacing w:line="276" w:lineRule="auto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025889">
      <w:pPr>
        <w:pStyle w:val="Style1"/>
        <w:spacing w:line="276" w:lineRule="auto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025889">
      <w:pPr>
        <w:pStyle w:val="Style1"/>
        <w:spacing w:line="276" w:lineRule="auto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025889">
      <w:pPr>
        <w:pStyle w:val="Style1"/>
        <w:spacing w:line="276" w:lineRule="auto"/>
        <w:ind w:firstLine="0"/>
      </w:pPr>
    </w:p>
    <w:p w14:paraId="25F50D9C" w14:textId="1A29AFB9" w:rsidR="00ED0490" w:rsidRDefault="00ED0490" w:rsidP="00025889">
      <w:pPr>
        <w:pStyle w:val="Heading2"/>
        <w:spacing w:line="276" w:lineRule="auto"/>
      </w:pPr>
      <w:bookmarkStart w:id="137" w:name="_Toc130464074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7"/>
    </w:p>
    <w:p w14:paraId="4C470740" w14:textId="7BDF6514" w:rsidR="00ED0490" w:rsidRDefault="00ED049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 w:rsidP="00025889">
      <w:pPr>
        <w:spacing w:line="276" w:lineRule="auto"/>
        <w:rPr>
          <w:b/>
          <w:bCs/>
        </w:rPr>
      </w:pPr>
    </w:p>
    <w:p w14:paraId="7CCE3AB0" w14:textId="77777777" w:rsidR="00ED0490" w:rsidRPr="00ED0490" w:rsidRDefault="00ED0490" w:rsidP="00025889">
      <w:pPr>
        <w:spacing w:line="276" w:lineRule="auto"/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025889">
      <w:pPr>
        <w:spacing w:line="276" w:lineRule="auto"/>
        <w:ind w:left="1440"/>
        <w:rPr>
          <w:b/>
          <w:bCs/>
        </w:rPr>
      </w:pPr>
      <w:r>
        <w:lastRenderedPageBreak/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7DB3AF44" w14:textId="528DFD33" w:rsidR="004620AF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66C15915" w14:textId="77777777" w:rsidR="00256B1F" w:rsidRPr="00256B1F" w:rsidRDefault="00256B1F" w:rsidP="00025889">
      <w:pPr>
        <w:spacing w:line="276" w:lineRule="auto"/>
        <w:ind w:left="1440"/>
        <w:rPr>
          <w:cs/>
        </w:rPr>
      </w:pPr>
    </w:p>
    <w:p w14:paraId="24371518" w14:textId="43C584B0" w:rsidR="00DF0681" w:rsidRPr="00DF0681" w:rsidRDefault="004620AF" w:rsidP="00025889">
      <w:pPr>
        <w:pStyle w:val="Caption"/>
        <w:spacing w:line="276" w:lineRule="auto"/>
        <w:jc w:val="left"/>
      </w:pPr>
      <w:r w:rsidRPr="004620AF">
        <w:rPr>
          <w:b/>
          <w:bCs/>
          <w:cs/>
        </w:rPr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18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8" w:name="_Toc130463776"/>
      <w:r>
        <w:rPr>
          <w:rFonts w:hint="cs"/>
          <w:cs/>
        </w:rPr>
        <w:t>แสดงจำนวน ค่าเฉลี่ยความพึงพอใจต่อระบบ</w:t>
      </w:r>
      <w:bookmarkEnd w:id="13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25"/>
        <w:gridCol w:w="425"/>
        <w:gridCol w:w="426"/>
        <w:gridCol w:w="425"/>
        <w:gridCol w:w="433"/>
        <w:gridCol w:w="1002"/>
        <w:gridCol w:w="1426"/>
      </w:tblGrid>
      <w:tr w:rsidR="00DF0681" w:rsidRPr="004620AF" w14:paraId="266ACD4D" w14:textId="40D4015A" w:rsidTr="009B2B79">
        <w:trPr>
          <w:jc w:val="center"/>
        </w:trPr>
        <w:tc>
          <w:tcPr>
            <w:tcW w:w="4248" w:type="dxa"/>
            <w:vAlign w:val="center"/>
          </w:tcPr>
          <w:p w14:paraId="189A6830" w14:textId="7B08204E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4562" w:type="dxa"/>
            <w:gridSpan w:val="7"/>
            <w:vAlign w:val="center"/>
          </w:tcPr>
          <w:p w14:paraId="2044BD5A" w14:textId="6D1389D0" w:rsidR="00DF0681" w:rsidRPr="00DF0681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9B2B79">
        <w:trPr>
          <w:jc w:val="center"/>
        </w:trPr>
        <w:tc>
          <w:tcPr>
            <w:tcW w:w="4248" w:type="dxa"/>
            <w:vAlign w:val="center"/>
          </w:tcPr>
          <w:p w14:paraId="079919BE" w14:textId="77777777" w:rsidR="00DF0681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</w:p>
        </w:tc>
        <w:tc>
          <w:tcPr>
            <w:tcW w:w="425" w:type="dxa"/>
            <w:vAlign w:val="center"/>
          </w:tcPr>
          <w:p w14:paraId="177D4134" w14:textId="733AB8E8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25" w:type="dxa"/>
            <w:vAlign w:val="center"/>
          </w:tcPr>
          <w:p w14:paraId="3B3B1DB1" w14:textId="2ED4961E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26" w:type="dxa"/>
            <w:vAlign w:val="center"/>
          </w:tcPr>
          <w:p w14:paraId="65EED2CF" w14:textId="2C8FBDDD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425" w:type="dxa"/>
            <w:vAlign w:val="center"/>
          </w:tcPr>
          <w:p w14:paraId="161A424B" w14:textId="21738D45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33" w:type="dxa"/>
            <w:vAlign w:val="center"/>
          </w:tcPr>
          <w:p w14:paraId="33AC3920" w14:textId="36BAC063" w:rsidR="00DF0681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002" w:type="dxa"/>
            <w:vAlign w:val="center"/>
          </w:tcPr>
          <w:p w14:paraId="4DD36FBA" w14:textId="0A912024" w:rsidR="00DF0681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26" w:type="dxa"/>
            <w:vAlign w:val="center"/>
          </w:tcPr>
          <w:p w14:paraId="7290D81D" w14:textId="4A31009B" w:rsidR="00DF0681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9B2B79">
        <w:trPr>
          <w:jc w:val="center"/>
        </w:trPr>
        <w:tc>
          <w:tcPr>
            <w:tcW w:w="4248" w:type="dxa"/>
            <w:vAlign w:val="center"/>
          </w:tcPr>
          <w:p w14:paraId="6A52BFF6" w14:textId="2D62708D" w:rsidR="00DF0681" w:rsidRDefault="00DF0681" w:rsidP="00025889">
            <w:pPr>
              <w:spacing w:line="276" w:lineRule="auto"/>
            </w:pPr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425" w:type="dxa"/>
            <w:vAlign w:val="center"/>
          </w:tcPr>
          <w:p w14:paraId="039B3B07" w14:textId="670F81AC" w:rsidR="00DF0681" w:rsidRDefault="00DF0681" w:rsidP="00025889">
            <w:pPr>
              <w:spacing w:line="276" w:lineRule="auto"/>
              <w:jc w:val="center"/>
            </w:pPr>
            <w:r w:rsidRPr="001A5F47">
              <w:t>7</w:t>
            </w:r>
          </w:p>
        </w:tc>
        <w:tc>
          <w:tcPr>
            <w:tcW w:w="425" w:type="dxa"/>
            <w:vAlign w:val="center"/>
          </w:tcPr>
          <w:p w14:paraId="75343C47" w14:textId="534A284B" w:rsidR="00DF0681" w:rsidRDefault="00DF0681" w:rsidP="00025889">
            <w:pPr>
              <w:spacing w:line="276" w:lineRule="auto"/>
              <w:jc w:val="center"/>
            </w:pPr>
            <w:r w:rsidRPr="001A5F47">
              <w:t>6</w:t>
            </w:r>
          </w:p>
        </w:tc>
        <w:tc>
          <w:tcPr>
            <w:tcW w:w="426" w:type="dxa"/>
            <w:vAlign w:val="center"/>
          </w:tcPr>
          <w:p w14:paraId="6FF96D98" w14:textId="04BF2C5D" w:rsidR="00DF0681" w:rsidRDefault="00DF0681" w:rsidP="00025889">
            <w:pPr>
              <w:spacing w:line="276" w:lineRule="auto"/>
              <w:jc w:val="center"/>
            </w:pPr>
            <w:r w:rsidRPr="001A5F47">
              <w:t>3</w:t>
            </w:r>
          </w:p>
        </w:tc>
        <w:tc>
          <w:tcPr>
            <w:tcW w:w="425" w:type="dxa"/>
            <w:vAlign w:val="center"/>
          </w:tcPr>
          <w:p w14:paraId="4EEE5F85" w14:textId="3515A3FB" w:rsidR="00DF0681" w:rsidRDefault="00DF0681" w:rsidP="00025889">
            <w:pPr>
              <w:spacing w:line="276" w:lineRule="auto"/>
              <w:jc w:val="center"/>
            </w:pPr>
            <w:r w:rsidRPr="001A5F47">
              <w:t>1</w:t>
            </w:r>
          </w:p>
        </w:tc>
        <w:tc>
          <w:tcPr>
            <w:tcW w:w="433" w:type="dxa"/>
            <w:vAlign w:val="center"/>
          </w:tcPr>
          <w:p w14:paraId="4DDA9E55" w14:textId="1A40B6DE" w:rsidR="00DF0681" w:rsidRDefault="00DF0681" w:rsidP="00025889">
            <w:pPr>
              <w:spacing w:line="276" w:lineRule="auto"/>
              <w:jc w:val="center"/>
            </w:pPr>
            <w:r w:rsidRPr="001A5F47">
              <w:t>0</w:t>
            </w:r>
          </w:p>
        </w:tc>
        <w:tc>
          <w:tcPr>
            <w:tcW w:w="1002" w:type="dxa"/>
            <w:vAlign w:val="center"/>
          </w:tcPr>
          <w:p w14:paraId="0C01EAE9" w14:textId="574C2B39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0E9535F6" w14:textId="202310A9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9B2B79">
        <w:trPr>
          <w:jc w:val="center"/>
        </w:trPr>
        <w:tc>
          <w:tcPr>
            <w:tcW w:w="4248" w:type="dxa"/>
            <w:vAlign w:val="center"/>
          </w:tcPr>
          <w:p w14:paraId="2D77E6DB" w14:textId="60323890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425" w:type="dxa"/>
            <w:vAlign w:val="center"/>
          </w:tcPr>
          <w:p w14:paraId="6BE0252A" w14:textId="148C70A9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10FEB2A6" w14:textId="7EDBEEE9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16183D7C" w14:textId="24F1685B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AFB73D9" w14:textId="5C3D2C18" w:rsidR="00DF0681" w:rsidRDefault="00DF0681" w:rsidP="00025889">
            <w:pPr>
              <w:spacing w:line="276" w:lineRule="auto"/>
              <w:jc w:val="center"/>
            </w:pPr>
            <w:r w:rsidRPr="009E54B7">
              <w:t>1</w:t>
            </w:r>
          </w:p>
        </w:tc>
        <w:tc>
          <w:tcPr>
            <w:tcW w:w="433" w:type="dxa"/>
            <w:vAlign w:val="center"/>
          </w:tcPr>
          <w:p w14:paraId="2BE3CF69" w14:textId="31D18809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7BE3621C" w14:textId="7C42ECE5" w:rsidR="00DF0681" w:rsidRDefault="00DF0681" w:rsidP="00025889">
            <w:pPr>
              <w:spacing w:line="276" w:lineRule="auto"/>
              <w:jc w:val="center"/>
            </w:pPr>
            <w:r w:rsidRPr="006A0B97">
              <w:t>4.06</w:t>
            </w:r>
          </w:p>
        </w:tc>
        <w:tc>
          <w:tcPr>
            <w:tcW w:w="1426" w:type="dxa"/>
            <w:vAlign w:val="center"/>
          </w:tcPr>
          <w:p w14:paraId="00799EC1" w14:textId="2E8714AA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9B2B79">
        <w:trPr>
          <w:jc w:val="center"/>
        </w:trPr>
        <w:tc>
          <w:tcPr>
            <w:tcW w:w="4248" w:type="dxa"/>
            <w:vAlign w:val="center"/>
          </w:tcPr>
          <w:p w14:paraId="73916FB1" w14:textId="73D6670E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425" w:type="dxa"/>
            <w:vAlign w:val="center"/>
          </w:tcPr>
          <w:p w14:paraId="2D76D981" w14:textId="4F1990FA" w:rsidR="00DF0681" w:rsidRDefault="00DF0681" w:rsidP="00025889">
            <w:pPr>
              <w:spacing w:line="276" w:lineRule="auto"/>
              <w:jc w:val="center"/>
            </w:pPr>
            <w:r w:rsidRPr="009E54B7">
              <w:t>2</w:t>
            </w:r>
          </w:p>
        </w:tc>
        <w:tc>
          <w:tcPr>
            <w:tcW w:w="425" w:type="dxa"/>
            <w:vAlign w:val="center"/>
          </w:tcPr>
          <w:p w14:paraId="4382FB9C" w14:textId="5EC923E7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12FB7008" w14:textId="65732F94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5305AD02" w14:textId="0EF538BB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46721F1A" w14:textId="708E09F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3EE50500" w14:textId="0F3080D2" w:rsidR="00DF0681" w:rsidRDefault="00DF0681" w:rsidP="00025889">
            <w:pPr>
              <w:spacing w:line="276" w:lineRule="auto"/>
              <w:jc w:val="center"/>
            </w:pPr>
            <w:r w:rsidRPr="006A0B97">
              <w:t>3.76</w:t>
            </w:r>
          </w:p>
        </w:tc>
        <w:tc>
          <w:tcPr>
            <w:tcW w:w="1426" w:type="dxa"/>
            <w:vAlign w:val="center"/>
          </w:tcPr>
          <w:p w14:paraId="3086B479" w14:textId="52CAC191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9B2B79">
        <w:trPr>
          <w:jc w:val="center"/>
        </w:trPr>
        <w:tc>
          <w:tcPr>
            <w:tcW w:w="4248" w:type="dxa"/>
            <w:vAlign w:val="center"/>
          </w:tcPr>
          <w:p w14:paraId="596CE4CC" w14:textId="67DEE71D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425" w:type="dxa"/>
            <w:vAlign w:val="center"/>
          </w:tcPr>
          <w:p w14:paraId="419258C0" w14:textId="7D56CA36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26639425" w14:textId="4504E4EE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5537137A" w14:textId="67CF5F6B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3CF30676" w14:textId="198C675C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1EC7F366" w14:textId="3A6605F2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09CEDD6D" w14:textId="4770CA3E" w:rsidR="00DF0681" w:rsidRDefault="00DF0681" w:rsidP="00025889">
            <w:pPr>
              <w:spacing w:line="276" w:lineRule="auto"/>
              <w:jc w:val="center"/>
            </w:pPr>
            <w:r w:rsidRPr="006A0B97">
              <w:t>4</w:t>
            </w:r>
          </w:p>
        </w:tc>
        <w:tc>
          <w:tcPr>
            <w:tcW w:w="1426" w:type="dxa"/>
            <w:vAlign w:val="center"/>
          </w:tcPr>
          <w:p w14:paraId="63A71133" w14:textId="4D0B7BF2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9B2B79">
        <w:trPr>
          <w:trHeight w:val="518"/>
          <w:jc w:val="center"/>
        </w:trPr>
        <w:tc>
          <w:tcPr>
            <w:tcW w:w="4248" w:type="dxa"/>
            <w:vAlign w:val="center"/>
          </w:tcPr>
          <w:p w14:paraId="3F1A1F00" w14:textId="0419ECE2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425" w:type="dxa"/>
            <w:vAlign w:val="center"/>
          </w:tcPr>
          <w:p w14:paraId="68242A19" w14:textId="2AF24C9E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4E6FFEE3" w14:textId="2F8B462E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39922355" w14:textId="0D102E34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66237B1" w14:textId="40C92C0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36069CD1" w14:textId="00ABBA2E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13E8302E" w14:textId="4C9EE16F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4241B814" w14:textId="063B3618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B2B79">
        <w:trPr>
          <w:trHeight w:val="518"/>
          <w:jc w:val="center"/>
        </w:trPr>
        <w:tc>
          <w:tcPr>
            <w:tcW w:w="6382" w:type="dxa"/>
            <w:gridSpan w:val="6"/>
            <w:vAlign w:val="center"/>
          </w:tcPr>
          <w:p w14:paraId="2CD3A272" w14:textId="5D767053" w:rsidR="001D65E7" w:rsidRPr="009E54B7" w:rsidRDefault="001D65E7" w:rsidP="00025889">
            <w:pPr>
              <w:spacing w:line="276" w:lineRule="auto"/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002" w:type="dxa"/>
            <w:vAlign w:val="center"/>
          </w:tcPr>
          <w:p w14:paraId="4E0BAA28" w14:textId="0EB515C0" w:rsidR="001D65E7" w:rsidRPr="006A0B97" w:rsidRDefault="001D65E7" w:rsidP="00025889">
            <w:pPr>
              <w:spacing w:line="276" w:lineRule="auto"/>
              <w:jc w:val="center"/>
            </w:pPr>
            <w:r>
              <w:t>4.01</w:t>
            </w:r>
          </w:p>
        </w:tc>
        <w:tc>
          <w:tcPr>
            <w:tcW w:w="1426" w:type="dxa"/>
            <w:vAlign w:val="center"/>
          </w:tcPr>
          <w:p w14:paraId="308BA9F5" w14:textId="0885F7DA" w:rsidR="001D65E7" w:rsidRPr="006A0B97" w:rsidRDefault="001D65E7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025889">
      <w:pPr>
        <w:spacing w:line="276" w:lineRule="auto"/>
      </w:pPr>
    </w:p>
    <w:p w14:paraId="00E14C9F" w14:textId="63A972A3" w:rsidR="004F5405" w:rsidRDefault="004F5405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จาก</w:t>
      </w:r>
      <w:r w:rsidR="009B2B79">
        <w:rPr>
          <w:rFonts w:hint="cs"/>
          <w:cs/>
        </w:rPr>
        <w:t>ต</w:t>
      </w:r>
      <w:r>
        <w:rPr>
          <w:rFonts w:hint="cs"/>
          <w:cs/>
        </w:rPr>
        <w:t>าราง</w:t>
      </w:r>
      <w:r w:rsidR="009B2B79">
        <w:rPr>
          <w:rFonts w:hint="cs"/>
          <w:cs/>
        </w:rPr>
        <w:t xml:space="preserve">ที่ </w:t>
      </w:r>
      <w:r w:rsidR="009B2B79">
        <w:t xml:space="preserve">18 </w:t>
      </w:r>
      <w:r>
        <w:rPr>
          <w:rFonts w:hint="cs"/>
          <w:cs/>
        </w:rPr>
        <w:t>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025889">
      <w:pPr>
        <w:spacing w:line="276" w:lineRule="auto"/>
        <w:jc w:val="thaiDistribute"/>
      </w:pPr>
    </w:p>
    <w:p w14:paraId="56FA6ACC" w14:textId="2CF56F52" w:rsidR="004F5405" w:rsidRDefault="004F5405" w:rsidP="00025889">
      <w:pPr>
        <w:spacing w:line="276" w:lineRule="auto"/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337BCF6C" w14:textId="77777777" w:rsidR="009B2B79" w:rsidRDefault="009B2B79" w:rsidP="00025889">
      <w:pPr>
        <w:spacing w:line="276" w:lineRule="auto"/>
        <w:jc w:val="thaiDistribute"/>
      </w:pPr>
    </w:p>
    <w:p w14:paraId="09EBEBB7" w14:textId="77777777" w:rsidR="009B2B79" w:rsidRDefault="009B2B79" w:rsidP="00025889">
      <w:pPr>
        <w:spacing w:line="276" w:lineRule="auto"/>
        <w:jc w:val="thaiDistribute"/>
      </w:pPr>
    </w:p>
    <w:p w14:paraId="38E59101" w14:textId="77777777" w:rsidR="009B2B79" w:rsidRDefault="009B2B79" w:rsidP="00025889">
      <w:pPr>
        <w:spacing w:line="276" w:lineRule="auto"/>
        <w:jc w:val="thaiDistribute"/>
      </w:pPr>
    </w:p>
    <w:p w14:paraId="33A67ABD" w14:textId="77777777" w:rsidR="009B2B79" w:rsidRDefault="009B2B79" w:rsidP="00025889">
      <w:pPr>
        <w:spacing w:line="276" w:lineRule="auto"/>
        <w:jc w:val="thaiDistribute"/>
      </w:pPr>
    </w:p>
    <w:p w14:paraId="2EF21A1F" w14:textId="545FD1FB" w:rsidR="00904E84" w:rsidRDefault="00904E84" w:rsidP="00025889">
      <w:pPr>
        <w:pStyle w:val="Caption"/>
        <w:spacing w:line="276" w:lineRule="auto"/>
        <w:jc w:val="left"/>
      </w:pPr>
      <w:r w:rsidRPr="00904E84">
        <w:rPr>
          <w:b/>
          <w:bCs/>
          <w:cs/>
        </w:rPr>
        <w:lastRenderedPageBreak/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19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9" w:name="_Toc130463777"/>
      <w:r>
        <w:rPr>
          <w:rFonts w:hint="cs"/>
          <w:cs/>
        </w:rPr>
        <w:t>ข้อเสนอแนะของผู้ใช้</w:t>
      </w:r>
      <w:bookmarkEnd w:id="1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025889">
            <w:pPr>
              <w:spacing w:line="276" w:lineRule="auto"/>
            </w:pPr>
            <w:r w:rsidRPr="00904E84">
              <w:rPr>
                <w:cs/>
              </w:rPr>
              <w:t>ควรจะมี</w:t>
            </w:r>
            <w:proofErr w:type="spellStart"/>
            <w:r w:rsidRPr="00904E84">
              <w:rPr>
                <w:cs/>
              </w:rPr>
              <w:t>ฟั</w:t>
            </w:r>
            <w:proofErr w:type="spellEnd"/>
            <w:r w:rsidRPr="00904E84">
              <w:rPr>
                <w:cs/>
              </w:rPr>
              <w:t>งก</w:t>
            </w:r>
            <w:proofErr w:type="spellStart"/>
            <w:r w:rsidRPr="00904E84">
              <w:rPr>
                <w:cs/>
              </w:rPr>
              <w:t>์ชั่น</w:t>
            </w:r>
            <w:proofErr w:type="spellEnd"/>
            <w:r w:rsidRPr="00904E84">
              <w:rPr>
                <w:cs/>
              </w:rPr>
              <w:t>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025889">
            <w:pPr>
              <w:spacing w:line="276" w:lineRule="auto"/>
            </w:pPr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025889">
            <w:pPr>
              <w:spacing w:line="276" w:lineRule="auto"/>
            </w:pPr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025889">
      <w:pPr>
        <w:spacing w:line="276" w:lineRule="auto"/>
        <w:rPr>
          <w:cs/>
        </w:rPr>
      </w:pPr>
    </w:p>
    <w:p w14:paraId="2AAEC037" w14:textId="77777777" w:rsidR="007722F0" w:rsidRPr="007722F0" w:rsidRDefault="007722F0" w:rsidP="00025889">
      <w:pPr>
        <w:spacing w:line="276" w:lineRule="auto"/>
        <w:ind w:left="1440"/>
      </w:pPr>
    </w:p>
    <w:p w14:paraId="61FA75DF" w14:textId="4D7B32AE" w:rsidR="007722F0" w:rsidRDefault="007722F0" w:rsidP="00025889">
      <w:pPr>
        <w:spacing w:line="276" w:lineRule="auto"/>
        <w:ind w:left="360" w:firstLine="360"/>
      </w:pPr>
      <w:r>
        <w:tab/>
      </w:r>
    </w:p>
    <w:p w14:paraId="4EA988A2" w14:textId="77777777" w:rsidR="007722F0" w:rsidRPr="007722F0" w:rsidRDefault="007722F0" w:rsidP="00025889">
      <w:pPr>
        <w:spacing w:line="276" w:lineRule="auto"/>
        <w:ind w:left="360" w:firstLine="720"/>
      </w:pPr>
    </w:p>
    <w:p w14:paraId="4A596048" w14:textId="22836BEC" w:rsidR="00256B1F" w:rsidRDefault="00256B1F" w:rsidP="00025889">
      <w:pPr>
        <w:spacing w:line="276" w:lineRule="auto"/>
      </w:pPr>
      <w:r>
        <w:br w:type="page"/>
      </w:r>
    </w:p>
    <w:bookmarkStart w:id="140" w:name="_Toc130401126" w:displacedByCustomXml="next"/>
    <w:bookmarkStart w:id="141" w:name="_Toc130464075" w:displacedByCustomXml="next"/>
    <w:bookmarkStart w:id="142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025889">
          <w:pPr>
            <w:pStyle w:val="Heading1"/>
            <w:spacing w:line="276" w:lineRule="auto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41"/>
          <w:bookmarkEnd w:id="140"/>
        </w:p>
        <w:p w14:paraId="7AAB9A7E" w14:textId="48ADC000" w:rsidR="00A92E97" w:rsidRPr="00A92E97" w:rsidRDefault="00A92E97" w:rsidP="00025889">
          <w:pPr>
            <w:spacing w:line="276" w:lineRule="auto"/>
          </w:pPr>
        </w:p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025889">
              <w:pPr>
                <w:spacing w:line="276" w:lineRule="auto"/>
              </w:pPr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025889">
      <w:pPr>
        <w:spacing w:line="276" w:lineRule="auto"/>
      </w:pPr>
    </w:p>
    <w:bookmarkEnd w:id="142"/>
    <w:p w14:paraId="7C9CB88B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4ED9A042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22C828B1" w14:textId="77777777" w:rsidR="00C8408D" w:rsidRDefault="00C8408D" w:rsidP="00025889">
      <w:pPr>
        <w:spacing w:line="276" w:lineRule="auto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933136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" strokecolor="white [3212]"/>
            </w:pict>
          </mc:Fallback>
        </mc:AlternateContent>
      </w:r>
    </w:p>
    <w:p w14:paraId="73CDD64E" w14:textId="77777777" w:rsidR="00C8408D" w:rsidRDefault="00C8408D" w:rsidP="00025889">
      <w:pPr>
        <w:spacing w:line="276" w:lineRule="auto"/>
      </w:pPr>
    </w:p>
    <w:p w14:paraId="3AA35D88" w14:textId="77777777" w:rsidR="00C8408D" w:rsidRDefault="00C8408D" w:rsidP="00025889">
      <w:pPr>
        <w:spacing w:line="276" w:lineRule="auto"/>
        <w:jc w:val="right"/>
      </w:pPr>
    </w:p>
    <w:p w14:paraId="2847F32A" w14:textId="77777777" w:rsidR="00C8408D" w:rsidRDefault="00C8408D" w:rsidP="00025889">
      <w:pPr>
        <w:spacing w:line="276" w:lineRule="auto"/>
      </w:pPr>
    </w:p>
    <w:p w14:paraId="6B48540B" w14:textId="77777777" w:rsidR="00C8408D" w:rsidRDefault="00C8408D" w:rsidP="00025889">
      <w:pPr>
        <w:spacing w:line="276" w:lineRule="auto"/>
      </w:pPr>
    </w:p>
    <w:p w14:paraId="50CD1644" w14:textId="77777777" w:rsidR="00C8408D" w:rsidRDefault="00C8408D" w:rsidP="00025889">
      <w:pPr>
        <w:spacing w:line="276" w:lineRule="auto"/>
      </w:pPr>
    </w:p>
    <w:p w14:paraId="66DC1AAC" w14:textId="77777777" w:rsidR="00C8408D" w:rsidRDefault="00C8408D" w:rsidP="00025889">
      <w:pPr>
        <w:spacing w:line="276" w:lineRule="auto"/>
      </w:pPr>
    </w:p>
    <w:p w14:paraId="152A57AB" w14:textId="77777777" w:rsidR="007C6200" w:rsidRDefault="007C6200" w:rsidP="00025889">
      <w:pPr>
        <w:spacing w:line="276" w:lineRule="auto"/>
        <w:sectPr w:rsidR="007C6200" w:rsidSect="00BC2219">
          <w:headerReference w:type="even" r:id="rId94"/>
          <w:headerReference w:type="default" r:id="rId95"/>
          <w:headerReference w:type="first" r:id="rId9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025889">
      <w:pPr>
        <w:spacing w:line="276" w:lineRule="auto"/>
      </w:pPr>
    </w:p>
    <w:p w14:paraId="6BDACF62" w14:textId="77777777" w:rsidR="00C8408D" w:rsidRDefault="00C8408D" w:rsidP="00025889">
      <w:pPr>
        <w:spacing w:line="276" w:lineRule="auto"/>
      </w:pPr>
    </w:p>
    <w:p w14:paraId="4452CC7A" w14:textId="2584EE35" w:rsidR="00C8408D" w:rsidRDefault="00C8408D" w:rsidP="00025889">
      <w:pPr>
        <w:spacing w:line="276" w:lineRule="auto"/>
      </w:pPr>
    </w:p>
    <w:p w14:paraId="77B322F8" w14:textId="2E517B62" w:rsidR="009854F7" w:rsidRDefault="009854F7" w:rsidP="00025889">
      <w:pPr>
        <w:spacing w:line="276" w:lineRule="auto"/>
      </w:pPr>
    </w:p>
    <w:p w14:paraId="06F718AD" w14:textId="77D7C7D5" w:rsidR="009854F7" w:rsidRDefault="009854F7" w:rsidP="00025889">
      <w:pPr>
        <w:spacing w:line="276" w:lineRule="auto"/>
      </w:pPr>
    </w:p>
    <w:p w14:paraId="2C1A2580" w14:textId="2472B02D" w:rsidR="009854F7" w:rsidRDefault="009854F7" w:rsidP="00025889">
      <w:pPr>
        <w:spacing w:line="276" w:lineRule="auto"/>
      </w:pPr>
    </w:p>
    <w:p w14:paraId="5EDD686A" w14:textId="4C118EA4" w:rsidR="009854F7" w:rsidRDefault="009854F7" w:rsidP="00025889">
      <w:pPr>
        <w:spacing w:line="276" w:lineRule="auto"/>
      </w:pPr>
    </w:p>
    <w:p w14:paraId="5899F94D" w14:textId="7BCD9950" w:rsidR="009854F7" w:rsidRDefault="009854F7" w:rsidP="00025889">
      <w:pPr>
        <w:spacing w:line="276" w:lineRule="auto"/>
      </w:pPr>
    </w:p>
    <w:p w14:paraId="197F933E" w14:textId="68DC4990" w:rsidR="009854F7" w:rsidRDefault="009854F7" w:rsidP="00025889">
      <w:pPr>
        <w:spacing w:line="276" w:lineRule="auto"/>
      </w:pPr>
    </w:p>
    <w:p w14:paraId="65FF0402" w14:textId="2555F0FD" w:rsidR="009854F7" w:rsidRDefault="009854F7" w:rsidP="00025889">
      <w:pPr>
        <w:spacing w:line="276" w:lineRule="auto"/>
      </w:pPr>
    </w:p>
    <w:p w14:paraId="6D0AE390" w14:textId="024DDD41" w:rsidR="009854F7" w:rsidRDefault="009854F7" w:rsidP="00025889">
      <w:pPr>
        <w:spacing w:line="276" w:lineRule="auto"/>
      </w:pPr>
    </w:p>
    <w:p w14:paraId="002DAA22" w14:textId="72E49193" w:rsidR="00A13268" w:rsidRDefault="00A13268" w:rsidP="00025889">
      <w:pPr>
        <w:spacing w:line="276" w:lineRule="auto"/>
      </w:pPr>
    </w:p>
    <w:p w14:paraId="45B1A038" w14:textId="4A5C5CAF" w:rsidR="00A13268" w:rsidRDefault="00A13268" w:rsidP="00025889">
      <w:pPr>
        <w:spacing w:line="276" w:lineRule="auto"/>
      </w:pPr>
    </w:p>
    <w:p w14:paraId="545C8555" w14:textId="7C73ECF6" w:rsidR="00A13268" w:rsidRDefault="00A13268" w:rsidP="00025889">
      <w:pPr>
        <w:spacing w:line="276" w:lineRule="auto"/>
      </w:pPr>
    </w:p>
    <w:p w14:paraId="06568677" w14:textId="77777777" w:rsidR="00A13268" w:rsidRDefault="00A13268" w:rsidP="00025889">
      <w:pPr>
        <w:spacing w:line="276" w:lineRule="auto"/>
      </w:pPr>
    </w:p>
    <w:p w14:paraId="2B2EAA87" w14:textId="77777777" w:rsidR="009854F7" w:rsidRDefault="009854F7" w:rsidP="00025889">
      <w:pPr>
        <w:spacing w:line="276" w:lineRule="auto"/>
      </w:pPr>
    </w:p>
    <w:p w14:paraId="0C185313" w14:textId="09B50123" w:rsidR="00C8408D" w:rsidRPr="00C8408D" w:rsidRDefault="00C8408D" w:rsidP="00025889">
      <w:pPr>
        <w:pStyle w:val="Heading1"/>
        <w:spacing w:line="276" w:lineRule="auto"/>
        <w:rPr>
          <w:sz w:val="48"/>
          <w:szCs w:val="48"/>
        </w:rPr>
      </w:pPr>
      <w:bookmarkStart w:id="143" w:name="_Toc97370474"/>
      <w:bookmarkStart w:id="144" w:name="_Toc130401127"/>
      <w:bookmarkStart w:id="145" w:name="_Toc130464076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43"/>
      <w:bookmarkEnd w:id="144"/>
      <w:bookmarkEnd w:id="145"/>
    </w:p>
    <w:p w14:paraId="1C37A718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025889">
      <w:pPr>
        <w:spacing w:line="276" w:lineRule="auto"/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97"/>
          <w:headerReference w:type="default" r:id="rId98"/>
          <w:headerReference w:type="first" r:id="rId99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025889">
      <w:pPr>
        <w:spacing w:line="276" w:lineRule="auto"/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025889">
      <w:pPr>
        <w:pStyle w:val="Style1"/>
        <w:spacing w:line="276" w:lineRule="auto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025889">
      <w:pPr>
        <w:spacing w:line="276" w:lineRule="auto"/>
        <w:rPr>
          <w:noProof/>
          <w:lang w:eastAsia="en-US"/>
        </w:rPr>
      </w:pPr>
    </w:p>
    <w:p w14:paraId="5780C6AC" w14:textId="52AA1BB5" w:rsidR="00070233" w:rsidRDefault="0093321E" w:rsidP="00025889">
      <w:pPr>
        <w:pStyle w:val="Heading2"/>
        <w:spacing w:line="276" w:lineRule="auto"/>
      </w:pPr>
      <w:bookmarkStart w:id="146" w:name="_Toc104559367"/>
      <w:bookmarkStart w:id="147" w:name="_Toc105063145"/>
      <w:bookmarkStart w:id="148" w:name="_Toc130401128"/>
      <w:bookmarkStart w:id="149" w:name="_Toc130464077"/>
      <w:r>
        <w:t>1</w:t>
      </w:r>
      <w:r w:rsidR="006F08C4">
        <w:t>.</w:t>
      </w:r>
      <w:r w:rsidR="00E27465" w:rsidRPr="00E27465">
        <w:t xml:space="preserve"> </w:t>
      </w:r>
      <w:bookmarkEnd w:id="146"/>
      <w:bookmarkEnd w:id="147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</w:t>
      </w:r>
      <w:r w:rsidR="00025889">
        <w:rPr>
          <w:rFonts w:hint="cs"/>
          <w:cs/>
        </w:rPr>
        <w:t>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8"/>
      <w:bookmarkEnd w:id="149"/>
    </w:p>
    <w:p w14:paraId="4BC24B4D" w14:textId="2249D413" w:rsidR="001C1FE5" w:rsidRPr="001C1FE5" w:rsidRDefault="00965530" w:rsidP="00025889">
      <w:pPr>
        <w:pStyle w:val="Style1"/>
        <w:spacing w:line="276" w:lineRule="auto"/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00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01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31FC4696" w14:textId="0559A836" w:rsidR="00851B57" w:rsidRPr="00851B57" w:rsidRDefault="00965530" w:rsidP="00025889">
      <w:pPr>
        <w:pStyle w:val="Style1"/>
        <w:spacing w:line="276" w:lineRule="auto"/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2B8E08AD" w14:textId="6E41691F" w:rsidR="00670102" w:rsidRDefault="00965530" w:rsidP="00025889">
      <w:pPr>
        <w:pStyle w:val="Style1"/>
        <w:spacing w:line="276" w:lineRule="auto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2E814FC4" w:rsidR="00670102" w:rsidRDefault="00851B57" w:rsidP="00025889">
      <w:pPr>
        <w:pStyle w:val="Caption"/>
        <w:spacing w:line="276" w:lineRule="auto"/>
        <w:rPr>
          <w:cs/>
        </w:rPr>
      </w:pPr>
      <w:r w:rsidRPr="001C1FE5">
        <w:rPr>
          <w:b/>
          <w:bCs/>
          <w:cs/>
        </w:rPr>
        <w:t xml:space="preserve">ภาพที่ </w:t>
      </w:r>
      <w:r w:rsidRPr="001C1FE5">
        <w:rPr>
          <w:b/>
          <w:bCs/>
        </w:rPr>
        <w:fldChar w:fldCharType="begin"/>
      </w:r>
      <w:r w:rsidRPr="001C1FE5">
        <w:rPr>
          <w:b/>
          <w:bCs/>
        </w:rPr>
        <w:instrText xml:space="preserve"> SEQ </w:instrText>
      </w:r>
      <w:r w:rsidRPr="001C1FE5">
        <w:rPr>
          <w:b/>
          <w:bCs/>
          <w:cs/>
        </w:rPr>
        <w:instrText xml:space="preserve">ภาพที่ </w:instrText>
      </w:r>
      <w:r w:rsidRPr="001C1FE5">
        <w:rPr>
          <w:b/>
          <w:bCs/>
        </w:rPr>
        <w:instrText xml:space="preserve">\* ARABIC </w:instrText>
      </w:r>
      <w:r w:rsidRPr="001C1FE5">
        <w:rPr>
          <w:b/>
          <w:bCs/>
        </w:rPr>
        <w:fldChar w:fldCharType="separate"/>
      </w:r>
      <w:r w:rsidR="00E8709B">
        <w:rPr>
          <w:b/>
          <w:bCs/>
          <w:noProof/>
        </w:rPr>
        <w:t>58</w:t>
      </w:r>
      <w:r w:rsidRPr="001C1FE5">
        <w:rPr>
          <w:b/>
          <w:bCs/>
          <w:noProof/>
        </w:rPr>
        <w:fldChar w:fldCharType="end"/>
      </w:r>
      <w:r>
        <w:t xml:space="preserve"> </w:t>
      </w:r>
      <w:bookmarkStart w:id="150" w:name="_Toc130463880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50"/>
    </w:p>
    <w:p w14:paraId="682CC48E" w14:textId="77777777" w:rsidR="00564409" w:rsidRDefault="00564409" w:rsidP="00025889">
      <w:pPr>
        <w:pStyle w:val="ListParagraph"/>
        <w:tabs>
          <w:tab w:val="left" w:pos="1134"/>
        </w:tabs>
        <w:spacing w:line="276" w:lineRule="auto"/>
        <w:ind w:left="0"/>
      </w:pPr>
    </w:p>
    <w:p w14:paraId="114EDD24" w14:textId="19866B39" w:rsidR="006D3D23" w:rsidRDefault="006D3D23" w:rsidP="00025889">
      <w:pPr>
        <w:spacing w:line="276" w:lineRule="auto"/>
      </w:pPr>
      <w:r>
        <w:br w:type="page"/>
      </w:r>
    </w:p>
    <w:p w14:paraId="3497EEAB" w14:textId="0382F8EB" w:rsidR="00670102" w:rsidRPr="00CD5F71" w:rsidRDefault="00965530" w:rsidP="00025889">
      <w:pPr>
        <w:pStyle w:val="Style1"/>
        <w:spacing w:line="276" w:lineRule="auto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328ABF30" w:rsidR="00B42A39" w:rsidRDefault="00B42A39" w:rsidP="00025889">
      <w:pPr>
        <w:pStyle w:val="Caption"/>
        <w:spacing w:line="276" w:lineRule="auto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51" w:name="_Toc13046388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25044F">
        <w:rPr>
          <w:rFonts w:hint="cs"/>
          <w:cs/>
        </w:rPr>
        <w:t>และการจัดกลุ่มข้อมูล</w:t>
      </w:r>
      <w:bookmarkEnd w:id="151"/>
    </w:p>
    <w:p w14:paraId="3183F9AE" w14:textId="77777777" w:rsidR="0025044F" w:rsidRPr="0025044F" w:rsidRDefault="0025044F" w:rsidP="00025889">
      <w:pPr>
        <w:spacing w:line="276" w:lineRule="auto"/>
      </w:pPr>
    </w:p>
    <w:p w14:paraId="1568D78C" w14:textId="421EE5AD" w:rsidR="006B0359" w:rsidRPr="006B0359" w:rsidRDefault="006B0359" w:rsidP="00025889">
      <w:pPr>
        <w:spacing w:line="276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62 </w:t>
      </w:r>
      <w:r>
        <w:rPr>
          <w:rFonts w:hint="cs"/>
          <w:cs/>
        </w:rPr>
        <w:t>แสดงการจัดกลุ่มข้อมูลด้วย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36CA5743" w:rsidR="00C33136" w:rsidRDefault="00C33136" w:rsidP="00025889">
      <w:pPr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7033F952" w:rsidR="00C33136" w:rsidRDefault="00965530" w:rsidP="00025889">
      <w:pPr>
        <w:pStyle w:val="Style1"/>
        <w:spacing w:line="276" w:lineRule="auto"/>
      </w:pPr>
      <w:r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2A768B9E" w:rsidR="00660E54" w:rsidRDefault="00444F6D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2" w:name="_Toc130463882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52"/>
    </w:p>
    <w:p w14:paraId="05643E42" w14:textId="0B827D89" w:rsidR="006D3D23" w:rsidRDefault="006D3D23" w:rsidP="00025889">
      <w:pPr>
        <w:spacing w:line="276" w:lineRule="auto"/>
      </w:pPr>
      <w:r>
        <w:br w:type="page"/>
      </w:r>
    </w:p>
    <w:p w14:paraId="477D473A" w14:textId="56ADEDF7" w:rsidR="00132C76" w:rsidRDefault="00965530" w:rsidP="00025889">
      <w:pPr>
        <w:pStyle w:val="Style1"/>
        <w:spacing w:line="276" w:lineRule="auto"/>
      </w:pPr>
      <w:r>
        <w:lastRenderedPageBreak/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10FF8601" w:rsidR="005C5A66" w:rsidRDefault="00444F6D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53" w:name="_Toc130463883"/>
      <w:r>
        <w:rPr>
          <w:rFonts w:hint="cs"/>
          <w:cs/>
        </w:rPr>
        <w:t xml:space="preserve">แสดงไฟล์ </w:t>
      </w:r>
      <w:r>
        <w:t>clustered_company.csv</w:t>
      </w:r>
      <w:bookmarkEnd w:id="153"/>
      <w:r>
        <w:t xml:space="preserve"> </w:t>
      </w:r>
    </w:p>
    <w:p w14:paraId="458BE2AF" w14:textId="06744466" w:rsidR="00444F6D" w:rsidRPr="00444F6D" w:rsidRDefault="00444F6D" w:rsidP="00025889">
      <w:pPr>
        <w:spacing w:line="276" w:lineRule="auto"/>
        <w:rPr>
          <w:cs/>
        </w:rPr>
      </w:pPr>
    </w:p>
    <w:p w14:paraId="5E259621" w14:textId="420C83A4" w:rsidR="002A6499" w:rsidRDefault="0093321E" w:rsidP="00025889">
      <w:pPr>
        <w:pStyle w:val="Heading2"/>
        <w:spacing w:line="276" w:lineRule="auto"/>
      </w:pPr>
      <w:bookmarkStart w:id="154" w:name="_Toc104559368"/>
      <w:bookmarkStart w:id="155" w:name="_Toc105063146"/>
      <w:bookmarkStart w:id="156" w:name="_Toc130401129"/>
      <w:bookmarkStart w:id="157" w:name="_Toc130464078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4"/>
      <w:bookmarkEnd w:id="155"/>
      <w:bookmarkEnd w:id="156"/>
      <w:bookmarkEnd w:id="157"/>
    </w:p>
    <w:p w14:paraId="2F90CC62" w14:textId="744899DD" w:rsidR="0089473D" w:rsidRPr="0089473D" w:rsidRDefault="00965530" w:rsidP="00025889">
      <w:pPr>
        <w:pStyle w:val="Style1"/>
        <w:spacing w:line="276" w:lineRule="auto"/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105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025889">
      <w:pPr>
        <w:pStyle w:val="Style1"/>
        <w:spacing w:line="276" w:lineRule="auto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025889">
      <w:pPr>
        <w:pStyle w:val="Style1"/>
        <w:spacing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F8B72E5">
            <wp:extent cx="5040000" cy="306232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09E24C34" w:rsidR="006F7992" w:rsidRDefault="006F7992" w:rsidP="00025889">
      <w:pPr>
        <w:pStyle w:val="Caption"/>
        <w:spacing w:line="276" w:lineRule="auto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62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8" w:name="_Toc130463884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8"/>
    </w:p>
    <w:p w14:paraId="617A01BA" w14:textId="77777777" w:rsidR="006F7992" w:rsidRPr="006F7992" w:rsidRDefault="006F7992" w:rsidP="00025889">
      <w:pPr>
        <w:spacing w:line="276" w:lineRule="auto"/>
      </w:pPr>
    </w:p>
    <w:p w14:paraId="521C7509" w14:textId="6481B6A4" w:rsidR="00B45313" w:rsidRDefault="00965530" w:rsidP="00025889">
      <w:pPr>
        <w:pStyle w:val="Style1"/>
        <w:spacing w:line="276" w:lineRule="auto"/>
        <w:rPr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025889">
      <w:pPr>
        <w:tabs>
          <w:tab w:val="left" w:pos="1104"/>
          <w:tab w:val="left" w:pos="360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27120895" w:rsidR="0093321E" w:rsidRDefault="00FE7C0B" w:rsidP="00025889">
      <w:pPr>
        <w:pStyle w:val="Caption"/>
        <w:spacing w:line="276" w:lineRule="auto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63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9" w:name="_Toc13046388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9"/>
    </w:p>
    <w:p w14:paraId="5FD5F9CB" w14:textId="2EDCBB7C" w:rsidR="003E6C79" w:rsidRDefault="003E6C79" w:rsidP="00025889">
      <w:pPr>
        <w:spacing w:line="276" w:lineRule="auto"/>
      </w:pPr>
    </w:p>
    <w:p w14:paraId="65115C9C" w14:textId="03AF3FBA" w:rsidR="003E6C79" w:rsidRPr="003E6C79" w:rsidRDefault="003E6C79" w:rsidP="00025889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4AE93655" w:rsidR="003E6C79" w:rsidRDefault="003E6C7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11ACDB53" w:rsidR="003E6C79" w:rsidRPr="003E6C79" w:rsidRDefault="003E6C79" w:rsidP="00025889">
      <w:pPr>
        <w:pStyle w:val="Caption"/>
        <w:spacing w:line="276" w:lineRule="auto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64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60" w:name="_Toc13046388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60"/>
    </w:p>
    <w:p w14:paraId="7EA0FBDD" w14:textId="76BCDA78" w:rsidR="00FE7C0B" w:rsidRDefault="00FE7C0B" w:rsidP="00025889">
      <w:pPr>
        <w:spacing w:line="276" w:lineRule="auto"/>
      </w:pPr>
    </w:p>
    <w:p w14:paraId="46161A77" w14:textId="2E37CF06" w:rsidR="00D14CF4" w:rsidRDefault="00D14CF4" w:rsidP="00025889">
      <w:pPr>
        <w:spacing w:line="276" w:lineRule="auto"/>
      </w:pPr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5B0E5EC9" w:rsidR="00D14CF4" w:rsidRDefault="00D14CF4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40256334" wp14:editId="5157235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2D62A618" w:rsidR="00D14CF4" w:rsidRDefault="00D14CF4" w:rsidP="00025889">
      <w:pPr>
        <w:pStyle w:val="Caption"/>
        <w:spacing w:line="276" w:lineRule="auto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65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61" w:name="_Toc13046388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61"/>
    </w:p>
    <w:p w14:paraId="3BDFDA3E" w14:textId="33C6D992" w:rsidR="006F7992" w:rsidRDefault="006F7992" w:rsidP="00025889">
      <w:pPr>
        <w:spacing w:line="276" w:lineRule="auto"/>
      </w:pPr>
    </w:p>
    <w:p w14:paraId="6E95957F" w14:textId="77777777" w:rsidR="00A43381" w:rsidRPr="006F7992" w:rsidRDefault="00A43381" w:rsidP="00025889">
      <w:pPr>
        <w:spacing w:line="276" w:lineRule="auto"/>
        <w:rPr>
          <w:cs/>
        </w:rPr>
      </w:pPr>
    </w:p>
    <w:p w14:paraId="5C84778A" w14:textId="2533C8B5" w:rsidR="00FE7C0B" w:rsidRDefault="00FE7C0B" w:rsidP="00025889">
      <w:pPr>
        <w:pStyle w:val="Heading2"/>
        <w:spacing w:line="276" w:lineRule="auto"/>
        <w:rPr>
          <w:cs/>
        </w:rPr>
      </w:pPr>
      <w:bookmarkStart w:id="162" w:name="_Toc130401130"/>
      <w:bookmarkStart w:id="163" w:name="_Toc130401397"/>
      <w:bookmarkStart w:id="164" w:name="_Toc130464079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62"/>
      <w:bookmarkEnd w:id="163"/>
      <w:bookmarkEnd w:id="164"/>
    </w:p>
    <w:p w14:paraId="30CEC72B" w14:textId="18F5742D" w:rsidR="00BF5568" w:rsidRDefault="00BF5568" w:rsidP="00025889">
      <w:pPr>
        <w:spacing w:line="276" w:lineRule="auto"/>
      </w:pPr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4EED8750" w:rsidR="00BF5568" w:rsidRDefault="00BF5568" w:rsidP="00025889">
      <w:pPr>
        <w:pStyle w:val="Caption"/>
        <w:spacing w:line="276" w:lineRule="auto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66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65" w:name="_Toc13046388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65"/>
    </w:p>
    <w:p w14:paraId="51DADD52" w14:textId="23943B56" w:rsidR="00BF5568" w:rsidRDefault="00931B95" w:rsidP="00025889">
      <w:pPr>
        <w:spacing w:line="276" w:lineRule="auto"/>
      </w:pPr>
      <w:r>
        <w:tab/>
      </w:r>
    </w:p>
    <w:p w14:paraId="08B51083" w14:textId="67B81DEB" w:rsidR="00931B95" w:rsidRDefault="00931B95" w:rsidP="00025889">
      <w:pPr>
        <w:spacing w:line="276" w:lineRule="auto"/>
      </w:pPr>
      <w:r>
        <w:lastRenderedPageBreak/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569" w14:textId="775CAA1F" w:rsidR="006529AD" w:rsidRDefault="00931B95" w:rsidP="00025889">
      <w:pPr>
        <w:pStyle w:val="Caption"/>
        <w:spacing w:line="276" w:lineRule="auto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67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66" w:name="_Toc13046388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66"/>
    </w:p>
    <w:p w14:paraId="1B7257DB" w14:textId="77777777" w:rsidR="006529AD" w:rsidRDefault="006529AD" w:rsidP="00025889">
      <w:pPr>
        <w:spacing w:line="276" w:lineRule="auto"/>
      </w:pPr>
    </w:p>
    <w:p w14:paraId="61B1DD97" w14:textId="1EDAFB1B" w:rsidR="00931B95" w:rsidRDefault="00E72991" w:rsidP="00025889">
      <w:pPr>
        <w:spacing w:line="276" w:lineRule="auto"/>
        <w:ind w:left="720"/>
      </w:pPr>
      <w:r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31F35D2D" w:rsidR="007E357D" w:rsidRDefault="007E357D" w:rsidP="00025889">
      <w:pPr>
        <w:pStyle w:val="Caption"/>
        <w:spacing w:line="276" w:lineRule="auto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68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7" w:name="_Toc13046389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7"/>
    </w:p>
    <w:p w14:paraId="07878BBE" w14:textId="77777777" w:rsidR="0018220E" w:rsidRPr="0018220E" w:rsidRDefault="0018220E" w:rsidP="00025889">
      <w:pPr>
        <w:spacing w:line="276" w:lineRule="auto"/>
      </w:pPr>
    </w:p>
    <w:p w14:paraId="2B4EA1CB" w14:textId="076AB242" w:rsidR="00E72991" w:rsidRDefault="00E72991" w:rsidP="00025889">
      <w:pPr>
        <w:spacing w:line="276" w:lineRule="auto"/>
        <w:ind w:left="720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13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42B3F353" w:rsidR="009F4EFF" w:rsidRDefault="0018220E" w:rsidP="00025889">
      <w:pPr>
        <w:pStyle w:val="Caption"/>
        <w:spacing w:line="276" w:lineRule="auto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69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8" w:name="_Toc130463891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8"/>
    </w:p>
    <w:p w14:paraId="4119E81D" w14:textId="77777777" w:rsidR="007E6C91" w:rsidRPr="007E6C91" w:rsidRDefault="007E6C91" w:rsidP="00025889">
      <w:pPr>
        <w:spacing w:line="276" w:lineRule="auto"/>
      </w:pPr>
    </w:p>
    <w:p w14:paraId="79B2E12B" w14:textId="029287A3" w:rsidR="000C4C90" w:rsidRDefault="000C4C90" w:rsidP="00025889">
      <w:pPr>
        <w:pStyle w:val="Heading2"/>
        <w:spacing w:line="276" w:lineRule="auto"/>
      </w:pPr>
      <w:bookmarkStart w:id="169" w:name="_Toc130287987"/>
      <w:bookmarkStart w:id="170" w:name="_Toc130401131"/>
      <w:bookmarkStart w:id="171" w:name="_Toc130401398"/>
      <w:bookmarkStart w:id="172" w:name="_Toc130464080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9"/>
      <w:bookmarkEnd w:id="170"/>
      <w:bookmarkEnd w:id="171"/>
      <w:bookmarkEnd w:id="172"/>
    </w:p>
    <w:p w14:paraId="44EA5303" w14:textId="22F6B7A4" w:rsidR="000C4C90" w:rsidRDefault="000C4C90" w:rsidP="00025889">
      <w:pPr>
        <w:spacing w:line="276" w:lineRule="auto"/>
      </w:pPr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7E7D367B" w:rsidR="000C4C90" w:rsidRDefault="000C4C90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3563D71" wp14:editId="24A00FE3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4BE850CD" w:rsidR="000C4C90" w:rsidRDefault="000C4C90" w:rsidP="00025889">
      <w:pPr>
        <w:pStyle w:val="Caption"/>
        <w:spacing w:line="276" w:lineRule="auto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70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73" w:name="_Toc130463892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73"/>
    </w:p>
    <w:p w14:paraId="636BD228" w14:textId="1CCA1D00" w:rsidR="00256B1F" w:rsidRDefault="00256B1F" w:rsidP="00025889">
      <w:pPr>
        <w:spacing w:line="276" w:lineRule="auto"/>
      </w:pPr>
      <w:r>
        <w:br w:type="page"/>
      </w:r>
    </w:p>
    <w:p w14:paraId="15E61A7A" w14:textId="5D2704B8" w:rsidR="00EA3F2C" w:rsidRDefault="00EA3F2C" w:rsidP="00025889">
      <w:pPr>
        <w:pStyle w:val="ListParagraph"/>
        <w:numPr>
          <w:ilvl w:val="1"/>
          <w:numId w:val="11"/>
        </w:numPr>
        <w:spacing w:line="276" w:lineRule="auto"/>
      </w:pPr>
      <w:r>
        <w:rPr>
          <w:rFonts w:hint="cs"/>
          <w:cs/>
        </w:rPr>
        <w:lastRenderedPageBreak/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FC8DB03" w:rsidR="00EA3F2C" w:rsidRDefault="00EA3F2C" w:rsidP="00025889">
      <w:pPr>
        <w:pStyle w:val="Caption"/>
        <w:spacing w:line="276" w:lineRule="auto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71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74" w:name="_Toc130463893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74"/>
    </w:p>
    <w:p w14:paraId="6D9A2582" w14:textId="4D9DCB9C" w:rsidR="007E6C91" w:rsidRDefault="007E6C91" w:rsidP="00025889">
      <w:pPr>
        <w:spacing w:line="276" w:lineRule="auto"/>
      </w:pPr>
    </w:p>
    <w:p w14:paraId="3999025A" w14:textId="77777777" w:rsidR="007E6C91" w:rsidRPr="007E6C91" w:rsidRDefault="007E6C91" w:rsidP="00025889">
      <w:pPr>
        <w:spacing w:line="276" w:lineRule="auto"/>
      </w:pPr>
    </w:p>
    <w:p w14:paraId="11BB4C68" w14:textId="2328E4F6" w:rsidR="00713A55" w:rsidRDefault="00713A55" w:rsidP="00025889">
      <w:pPr>
        <w:spacing w:line="276" w:lineRule="auto"/>
      </w:pPr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7DFAD749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72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5" w:name="_Toc130463894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75"/>
    </w:p>
    <w:p w14:paraId="4DFDA768" w14:textId="4B500D7A" w:rsidR="00256B1F" w:rsidRDefault="00256B1F" w:rsidP="00025889">
      <w:pPr>
        <w:spacing w:line="276" w:lineRule="auto"/>
      </w:pPr>
      <w:r>
        <w:br w:type="page"/>
      </w:r>
    </w:p>
    <w:p w14:paraId="49DB6F9A" w14:textId="5031A946" w:rsidR="00713A55" w:rsidRDefault="00713A55" w:rsidP="00025889">
      <w:pPr>
        <w:spacing w:line="276" w:lineRule="auto"/>
      </w:pPr>
      <w:r>
        <w:lastRenderedPageBreak/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09E48241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6" w:name="_Toc130463895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76"/>
    </w:p>
    <w:p w14:paraId="7C29F700" w14:textId="0323A299" w:rsidR="00713A55" w:rsidRDefault="00713A55" w:rsidP="00025889">
      <w:pPr>
        <w:spacing w:line="276" w:lineRule="auto"/>
      </w:pPr>
    </w:p>
    <w:p w14:paraId="126B0344" w14:textId="300B067B" w:rsidR="00713A55" w:rsidRPr="00EA7153" w:rsidRDefault="00713A55" w:rsidP="00025889">
      <w:pPr>
        <w:spacing w:line="276" w:lineRule="auto"/>
        <w:rPr>
          <w:cs/>
        </w:rPr>
      </w:pPr>
      <w:r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r w:rsidR="00EA7153">
        <w:rPr>
          <w:rFonts w:hint="cs"/>
          <w:cs/>
        </w:rPr>
        <w:t>เพื่อเสร็จสิ้นกระบวนการ</w:t>
      </w:r>
    </w:p>
    <w:p w14:paraId="6B7743C0" w14:textId="2321C924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463C601E" w:rsidR="00EA7153" w:rsidRDefault="00EA7153" w:rsidP="00025889">
      <w:pPr>
        <w:pStyle w:val="Caption"/>
        <w:spacing w:line="276" w:lineRule="auto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74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7" w:name="_Toc130463896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77"/>
    </w:p>
    <w:p w14:paraId="55922683" w14:textId="0921688E" w:rsidR="00256B1F" w:rsidRDefault="00256B1F" w:rsidP="00025889">
      <w:pPr>
        <w:spacing w:line="276" w:lineRule="auto"/>
      </w:pPr>
      <w:r>
        <w:br w:type="page"/>
      </w:r>
    </w:p>
    <w:p w14:paraId="620B1B41" w14:textId="074C3774" w:rsidR="00DA7E2A" w:rsidRDefault="00DA7E2A" w:rsidP="00025889">
      <w:pPr>
        <w:spacing w:line="276" w:lineRule="auto"/>
      </w:pPr>
      <w:r>
        <w:lastRenderedPageBreak/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471B325F" w:rsidR="00DA7E2A" w:rsidRDefault="00DA7E2A" w:rsidP="00025889">
      <w:pPr>
        <w:pStyle w:val="Caption"/>
        <w:spacing w:line="276" w:lineRule="auto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78" w:name="_Toc130463897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78"/>
    </w:p>
    <w:p w14:paraId="4EF1EF6F" w14:textId="77777777" w:rsidR="007E6C91" w:rsidRDefault="007E6C91" w:rsidP="00025889">
      <w:pPr>
        <w:spacing w:line="276" w:lineRule="auto"/>
      </w:pPr>
    </w:p>
    <w:p w14:paraId="3A29A8D0" w14:textId="16FD87D2" w:rsidR="006E64A5" w:rsidRDefault="006E64A5" w:rsidP="00025889">
      <w:pPr>
        <w:pStyle w:val="Heading2"/>
        <w:spacing w:line="276" w:lineRule="auto"/>
        <w:rPr>
          <w:cs/>
        </w:rPr>
      </w:pPr>
      <w:bookmarkStart w:id="179" w:name="_Toc130287988"/>
      <w:bookmarkStart w:id="180" w:name="_Toc130401132"/>
      <w:bookmarkStart w:id="181" w:name="_Toc130401399"/>
      <w:bookmarkStart w:id="182" w:name="_Toc130464081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79"/>
      <w:bookmarkEnd w:id="180"/>
      <w:bookmarkEnd w:id="181"/>
      <w:bookmarkEnd w:id="182"/>
    </w:p>
    <w:p w14:paraId="616973B4" w14:textId="1D7966E7" w:rsidR="006E64A5" w:rsidRDefault="006E64A5" w:rsidP="00025889">
      <w:pPr>
        <w:spacing w:line="276" w:lineRule="auto"/>
      </w:pPr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21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025889">
      <w:pPr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F1F27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5196FA5D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4A1B53CF" w:rsidR="006E64A5" w:rsidRPr="006E64A5" w:rsidRDefault="006E64A5" w:rsidP="00025889">
      <w:pPr>
        <w:pStyle w:val="Caption"/>
        <w:spacing w:line="276" w:lineRule="auto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76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3" w:name="_Toc130463898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83"/>
    </w:p>
    <w:p w14:paraId="071D2D29" w14:textId="6E392AA6" w:rsidR="00256B1F" w:rsidRDefault="00256B1F" w:rsidP="00025889">
      <w:pPr>
        <w:spacing w:line="276" w:lineRule="auto"/>
      </w:pPr>
      <w:r>
        <w:br w:type="page"/>
      </w:r>
    </w:p>
    <w:p w14:paraId="45889DDA" w14:textId="7F7D2CFB" w:rsidR="006E64A5" w:rsidRPr="006E64A5" w:rsidRDefault="006E64A5" w:rsidP="00025889">
      <w:pPr>
        <w:spacing w:line="276" w:lineRule="auto"/>
      </w:pPr>
      <w:r>
        <w:lastRenderedPageBreak/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20A21E7B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77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84" w:name="_Toc130463899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84"/>
    </w:p>
    <w:p w14:paraId="0927F917" w14:textId="77777777" w:rsidR="00805114" w:rsidRDefault="00805114" w:rsidP="00025889">
      <w:pPr>
        <w:spacing w:line="276" w:lineRule="auto"/>
      </w:pPr>
    </w:p>
    <w:p w14:paraId="7F879B2A" w14:textId="740C8F05" w:rsidR="0018097D" w:rsidRDefault="0018097D" w:rsidP="00025889">
      <w:pPr>
        <w:spacing w:line="276" w:lineRule="auto"/>
      </w:pPr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54948545" w:rsidR="0018097D" w:rsidRDefault="0018097D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29D3A862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78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5" w:name="_Toc130463900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85"/>
    </w:p>
    <w:p w14:paraId="25D638F1" w14:textId="2A041E0D" w:rsidR="00256B1F" w:rsidRDefault="00256B1F" w:rsidP="00025889">
      <w:pPr>
        <w:spacing w:line="276" w:lineRule="auto"/>
      </w:pPr>
      <w:r>
        <w:br w:type="page"/>
      </w:r>
    </w:p>
    <w:p w14:paraId="61BB27CC" w14:textId="365C50FE" w:rsidR="0018097D" w:rsidRDefault="0018097D" w:rsidP="00025889">
      <w:pPr>
        <w:spacing w:line="276" w:lineRule="auto"/>
      </w:pPr>
      <w:r>
        <w:lastRenderedPageBreak/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0840B73C" w:rsidR="006D5B4F" w:rsidRDefault="006D5B4F" w:rsidP="00025889">
      <w:pPr>
        <w:pStyle w:val="Caption"/>
        <w:spacing w:line="276" w:lineRule="auto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79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86" w:name="_Toc130463901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86"/>
    </w:p>
    <w:p w14:paraId="2E7A884B" w14:textId="77777777" w:rsidR="0095615E" w:rsidRPr="000337D5" w:rsidRDefault="0095615E" w:rsidP="00025889">
      <w:pPr>
        <w:spacing w:line="276" w:lineRule="auto"/>
      </w:pPr>
    </w:p>
    <w:p w14:paraId="704029F4" w14:textId="6EB6ECBD" w:rsidR="0002019A" w:rsidRDefault="00A50F0D" w:rsidP="00025889">
      <w:pPr>
        <w:pStyle w:val="Heading2"/>
        <w:spacing w:line="276" w:lineRule="auto"/>
      </w:pPr>
      <w:bookmarkStart w:id="187" w:name="_Toc130287989"/>
      <w:bookmarkStart w:id="188" w:name="_Toc130401133"/>
      <w:bookmarkStart w:id="189" w:name="_Toc130401400"/>
      <w:bookmarkStart w:id="190" w:name="_Toc130464082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87"/>
      <w:bookmarkEnd w:id="188"/>
      <w:bookmarkEnd w:id="189"/>
      <w:bookmarkEnd w:id="190"/>
    </w:p>
    <w:p w14:paraId="737D5042" w14:textId="297212DC" w:rsidR="00A50F0D" w:rsidRDefault="00A50F0D" w:rsidP="00025889">
      <w:pPr>
        <w:spacing w:line="276" w:lineRule="auto"/>
      </w:pPr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26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6F7FA96D" w:rsidR="009032F1" w:rsidRDefault="00A50F0D" w:rsidP="00025889">
      <w:pPr>
        <w:pStyle w:val="Caption"/>
        <w:spacing w:line="276" w:lineRule="auto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80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91" w:name="_Toc130463902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91"/>
    </w:p>
    <w:p w14:paraId="0C8789FA" w14:textId="77777777" w:rsidR="009032F1" w:rsidRPr="009032F1" w:rsidRDefault="009032F1" w:rsidP="00025889">
      <w:pPr>
        <w:spacing w:line="276" w:lineRule="auto"/>
        <w:rPr>
          <w:cs/>
        </w:rPr>
      </w:pPr>
    </w:p>
    <w:p w14:paraId="54B5CB77" w14:textId="4778ADB9" w:rsidR="0002019A" w:rsidRDefault="0002019A" w:rsidP="00025889">
      <w:pPr>
        <w:spacing w:line="276" w:lineRule="auto"/>
        <w:rPr>
          <w:cs/>
        </w:rPr>
      </w:pPr>
      <w:r>
        <w:lastRenderedPageBreak/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4CC" w14:textId="77B6AD8C" w:rsidR="00256B1F" w:rsidRDefault="0002019A" w:rsidP="00025889">
      <w:pPr>
        <w:pStyle w:val="Caption"/>
        <w:spacing w:line="276" w:lineRule="auto"/>
        <w:rPr>
          <w:b/>
          <w:b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81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92" w:name="_Toc130463903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92"/>
    </w:p>
    <w:p w14:paraId="2D3F3F6F" w14:textId="77777777" w:rsidR="00256B1F" w:rsidRPr="00256B1F" w:rsidRDefault="00256B1F" w:rsidP="00025889">
      <w:pPr>
        <w:spacing w:line="276" w:lineRule="auto"/>
      </w:pPr>
    </w:p>
    <w:p w14:paraId="3F8AADE9" w14:textId="11CA39E1" w:rsidR="0002019A" w:rsidRDefault="00A652C4" w:rsidP="00025889">
      <w:pPr>
        <w:pStyle w:val="Caption"/>
        <w:spacing w:line="276" w:lineRule="auto"/>
        <w:jc w:val="thaiDistribute"/>
      </w:pPr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60C036C1" w:rsidR="00A652C4" w:rsidRDefault="00A652C4" w:rsidP="00025889">
      <w:pPr>
        <w:pStyle w:val="Caption"/>
        <w:spacing w:line="276" w:lineRule="auto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82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93" w:name="_Toc130463904"/>
      <w:r>
        <w:rPr>
          <w:rFonts w:hint="cs"/>
          <w:cs/>
        </w:rPr>
        <w:t>ตัวอย่างการ</w:t>
      </w:r>
      <w:r w:rsidR="00ED2BFD">
        <w:rPr>
          <w:rFonts w:hint="cs"/>
          <w:cs/>
        </w:rPr>
        <w:t>เริ่มต้น</w:t>
      </w:r>
      <w:r>
        <w:rPr>
          <w:rFonts w:hint="cs"/>
          <w:cs/>
        </w:rPr>
        <w:t xml:space="preserve">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93"/>
    </w:p>
    <w:p w14:paraId="4283D659" w14:textId="41B03ECB" w:rsidR="00256B1F" w:rsidRDefault="00256B1F" w:rsidP="00025889">
      <w:pPr>
        <w:spacing w:line="276" w:lineRule="auto"/>
      </w:pPr>
      <w:r>
        <w:br w:type="page"/>
      </w:r>
    </w:p>
    <w:p w14:paraId="21455492" w14:textId="6A3A85B5" w:rsidR="00DA2837" w:rsidRDefault="00DA2837" w:rsidP="00025889">
      <w:pPr>
        <w:pStyle w:val="Heading2"/>
        <w:spacing w:line="276" w:lineRule="auto"/>
      </w:pPr>
      <w:bookmarkStart w:id="194" w:name="_Toc130287990"/>
      <w:bookmarkStart w:id="195" w:name="_Toc130401134"/>
      <w:bookmarkStart w:id="196" w:name="_Toc130401401"/>
      <w:bookmarkStart w:id="197" w:name="_Toc130464083"/>
      <w:r>
        <w:lastRenderedPageBreak/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94"/>
      <w:bookmarkEnd w:id="195"/>
      <w:bookmarkEnd w:id="196"/>
      <w:bookmarkEnd w:id="197"/>
    </w:p>
    <w:p w14:paraId="28936B09" w14:textId="7043C6F8" w:rsidR="00D03E42" w:rsidRDefault="00B75F2F" w:rsidP="00025889">
      <w:pPr>
        <w:spacing w:line="276" w:lineRule="auto"/>
      </w:pPr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CA1665D" w14:textId="59B2DFC6" w:rsidR="00D03E42" w:rsidRDefault="00D03E42" w:rsidP="00025889">
      <w:pPr>
        <w:spacing w:line="276" w:lineRule="auto"/>
      </w:pPr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73557BEA" w:rsidR="00D03E42" w:rsidRDefault="00D03E42" w:rsidP="00025889">
      <w:pPr>
        <w:pStyle w:val="Caption"/>
        <w:spacing w:line="276" w:lineRule="auto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98" w:name="_Toc130463905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98"/>
      <w:proofErr w:type="spellEnd"/>
    </w:p>
    <w:p w14:paraId="291323AF" w14:textId="67F769FE" w:rsidR="00256B1F" w:rsidRDefault="00256B1F" w:rsidP="00025889">
      <w:pPr>
        <w:spacing w:line="276" w:lineRule="auto"/>
      </w:pPr>
    </w:p>
    <w:p w14:paraId="3F3841A2" w14:textId="146856A9" w:rsidR="00D03E42" w:rsidRDefault="00D03E42" w:rsidP="00025889">
      <w:pPr>
        <w:spacing w:line="276" w:lineRule="auto"/>
      </w:pPr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029" w14:textId="33680483" w:rsidR="0095615E" w:rsidRDefault="005C36E7" w:rsidP="00025889">
      <w:pPr>
        <w:pStyle w:val="Caption"/>
        <w:spacing w:line="276" w:lineRule="auto"/>
      </w:pPr>
      <w:r w:rsidRPr="005C36E7">
        <w:rPr>
          <w:b/>
          <w:bCs/>
          <w:cs/>
        </w:rPr>
        <w:t xml:space="preserve">ภาพที่ </w:t>
      </w:r>
      <w:r w:rsidRPr="005C36E7">
        <w:rPr>
          <w:b/>
          <w:bCs/>
          <w:cs/>
        </w:rPr>
        <w:fldChar w:fldCharType="begin"/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</w:rPr>
        <w:instrText xml:space="preserve">SEQ </w:instrText>
      </w:r>
      <w:r w:rsidRPr="005C36E7">
        <w:rPr>
          <w:b/>
          <w:bCs/>
          <w:cs/>
        </w:rPr>
        <w:instrText xml:space="preserve">ภาพที่ </w:instrText>
      </w:r>
      <w:r w:rsidRPr="005C36E7">
        <w:rPr>
          <w:b/>
          <w:bCs/>
        </w:rPr>
        <w:instrText>\* ARABIC</w:instrText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84</w:t>
      </w:r>
      <w:r w:rsidRPr="005C36E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9" w:name="_Toc13046390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99"/>
    </w:p>
    <w:p w14:paraId="585E878D" w14:textId="10AB4407" w:rsidR="00D03E42" w:rsidRPr="009C250F" w:rsidRDefault="00D03E42" w:rsidP="00025889">
      <w:pPr>
        <w:spacing w:line="276" w:lineRule="auto"/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13F4FB89" w:rsidR="009C250F" w:rsidRDefault="009C250F" w:rsidP="00025889">
      <w:pPr>
        <w:pStyle w:val="Caption"/>
        <w:spacing w:line="276" w:lineRule="auto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85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0" w:name="_Toc13046390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200"/>
    </w:p>
    <w:p w14:paraId="521D1206" w14:textId="19AA17BB" w:rsidR="00256B1F" w:rsidRDefault="00256B1F" w:rsidP="00025889">
      <w:pPr>
        <w:spacing w:line="276" w:lineRule="auto"/>
      </w:pPr>
    </w:p>
    <w:p w14:paraId="554223A7" w14:textId="5C47C75E" w:rsidR="003F048C" w:rsidRDefault="003F048C" w:rsidP="00025889">
      <w:pPr>
        <w:spacing w:line="276" w:lineRule="auto"/>
      </w:pPr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07D42195" w:rsidR="003F048C" w:rsidRPr="003F048C" w:rsidRDefault="003F048C" w:rsidP="00025889">
      <w:pPr>
        <w:pStyle w:val="Caption"/>
        <w:spacing w:line="276" w:lineRule="auto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86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1" w:name="_Toc130463908"/>
      <w:r>
        <w:rPr>
          <w:rFonts w:hint="cs"/>
          <w:cs/>
        </w:rPr>
        <w:t>ตัวอย่างหน้าเว็บไซต์</w:t>
      </w:r>
      <w:bookmarkEnd w:id="201"/>
    </w:p>
    <w:p w14:paraId="58D34803" w14:textId="77777777" w:rsidR="00795787" w:rsidRDefault="00795787" w:rsidP="00025889">
      <w:pPr>
        <w:tabs>
          <w:tab w:val="center" w:pos="4154"/>
        </w:tabs>
        <w:spacing w:line="276" w:lineRule="auto"/>
        <w:rPr>
          <w:rFonts w:cs="Angsana New"/>
        </w:rPr>
        <w:sectPr w:rsidR="00795787" w:rsidSect="00E66B01">
          <w:headerReference w:type="even" r:id="rId134"/>
          <w:headerReference w:type="default" r:id="rId135"/>
          <w:headerReference w:type="first" r:id="rId13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55BE9BB0" w:rsidR="007E65DF" w:rsidRPr="007E65DF" w:rsidRDefault="007E65DF" w:rsidP="00025889">
      <w:pPr>
        <w:spacing w:line="276" w:lineRule="auto"/>
      </w:pPr>
    </w:p>
    <w:p w14:paraId="087A95AA" w14:textId="77777777" w:rsidR="00A81428" w:rsidRDefault="00A81428" w:rsidP="00025889">
      <w:pPr>
        <w:spacing w:line="276" w:lineRule="auto"/>
        <w:jc w:val="right"/>
      </w:pPr>
    </w:p>
    <w:p w14:paraId="61CC489D" w14:textId="77777777" w:rsidR="00A81428" w:rsidRDefault="00A81428" w:rsidP="00025889">
      <w:pPr>
        <w:spacing w:line="276" w:lineRule="auto"/>
      </w:pPr>
    </w:p>
    <w:p w14:paraId="750A8F2A" w14:textId="77777777" w:rsidR="00A81428" w:rsidRDefault="00A81428" w:rsidP="00025889">
      <w:pPr>
        <w:spacing w:line="276" w:lineRule="auto"/>
      </w:pPr>
    </w:p>
    <w:p w14:paraId="3123402F" w14:textId="77777777" w:rsidR="00A81428" w:rsidRDefault="00A81428" w:rsidP="00025889">
      <w:pPr>
        <w:spacing w:line="276" w:lineRule="auto"/>
      </w:pPr>
    </w:p>
    <w:p w14:paraId="306223B7" w14:textId="77777777" w:rsidR="00A81428" w:rsidRDefault="00A81428" w:rsidP="00025889">
      <w:pPr>
        <w:spacing w:line="276" w:lineRule="auto"/>
      </w:pPr>
    </w:p>
    <w:p w14:paraId="4000F8C0" w14:textId="77777777" w:rsidR="00A81428" w:rsidRDefault="00A81428" w:rsidP="00025889">
      <w:pPr>
        <w:spacing w:line="276" w:lineRule="auto"/>
      </w:pPr>
    </w:p>
    <w:p w14:paraId="0053AC5B" w14:textId="77777777" w:rsidR="00A81428" w:rsidRDefault="00A81428" w:rsidP="00025889">
      <w:pPr>
        <w:spacing w:line="276" w:lineRule="auto"/>
      </w:pPr>
    </w:p>
    <w:p w14:paraId="2507C0EE" w14:textId="5A86307B" w:rsidR="00A81428" w:rsidRDefault="00A81428" w:rsidP="00025889">
      <w:pPr>
        <w:spacing w:line="276" w:lineRule="auto"/>
      </w:pPr>
    </w:p>
    <w:p w14:paraId="68FED7FE" w14:textId="13B1080A" w:rsidR="0095615E" w:rsidRDefault="0095615E" w:rsidP="00025889">
      <w:pPr>
        <w:spacing w:line="276" w:lineRule="auto"/>
      </w:pPr>
    </w:p>
    <w:p w14:paraId="098E162B" w14:textId="2AF51B61" w:rsidR="0095615E" w:rsidRDefault="0095615E" w:rsidP="00025889">
      <w:pPr>
        <w:spacing w:line="276" w:lineRule="auto"/>
      </w:pPr>
    </w:p>
    <w:p w14:paraId="18283514" w14:textId="5988F5C3" w:rsidR="0095615E" w:rsidRDefault="0095615E" w:rsidP="00025889">
      <w:pPr>
        <w:spacing w:line="276" w:lineRule="auto"/>
      </w:pPr>
    </w:p>
    <w:p w14:paraId="76492E33" w14:textId="707E5E19" w:rsidR="0095615E" w:rsidRDefault="0095615E" w:rsidP="00025889">
      <w:pPr>
        <w:spacing w:line="276" w:lineRule="auto"/>
      </w:pPr>
    </w:p>
    <w:p w14:paraId="3AECE3C9" w14:textId="2CEB75DB" w:rsidR="0095615E" w:rsidRDefault="0095615E" w:rsidP="00025889">
      <w:pPr>
        <w:spacing w:line="276" w:lineRule="auto"/>
      </w:pPr>
    </w:p>
    <w:p w14:paraId="6015123F" w14:textId="77777777" w:rsidR="0095615E" w:rsidRDefault="0095615E" w:rsidP="00025889">
      <w:pPr>
        <w:spacing w:line="276" w:lineRule="auto"/>
      </w:pPr>
    </w:p>
    <w:p w14:paraId="358121D6" w14:textId="77777777" w:rsidR="00A81428" w:rsidRDefault="00A81428" w:rsidP="00025889">
      <w:pPr>
        <w:spacing w:line="276" w:lineRule="auto"/>
      </w:pPr>
    </w:p>
    <w:p w14:paraId="19D4A7CC" w14:textId="3E864C60" w:rsidR="00A81428" w:rsidRPr="00A81428" w:rsidRDefault="00A81428" w:rsidP="00025889">
      <w:pPr>
        <w:pStyle w:val="Heading1"/>
        <w:spacing w:line="276" w:lineRule="auto"/>
        <w:rPr>
          <w:sz w:val="48"/>
          <w:szCs w:val="48"/>
        </w:rPr>
      </w:pPr>
      <w:bookmarkStart w:id="202" w:name="_Toc97370475"/>
      <w:bookmarkStart w:id="203" w:name="_Toc130287991"/>
      <w:bookmarkStart w:id="204" w:name="_Toc130401135"/>
      <w:bookmarkStart w:id="205" w:name="_Toc130401402"/>
      <w:bookmarkStart w:id="206" w:name="_Toc130464084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202"/>
      <w:bookmarkEnd w:id="203"/>
      <w:bookmarkEnd w:id="204"/>
      <w:bookmarkEnd w:id="205"/>
      <w:bookmarkEnd w:id="206"/>
    </w:p>
    <w:p w14:paraId="0E3606D8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025889">
      <w:pPr>
        <w:spacing w:line="276" w:lineRule="auto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025889">
      <w:pPr>
        <w:spacing w:line="276" w:lineRule="auto"/>
      </w:pPr>
    </w:p>
    <w:p w14:paraId="778CCD28" w14:textId="77777777" w:rsidR="00D349B5" w:rsidRDefault="00D349B5" w:rsidP="00025889">
      <w:pPr>
        <w:spacing w:line="276" w:lineRule="auto"/>
        <w:rPr>
          <w:rFonts w:cs="Angsana New"/>
          <w:cs/>
        </w:rPr>
        <w:sectPr w:rsidR="00D349B5" w:rsidSect="00795787">
          <w:pgSz w:w="11909" w:h="16840" w:code="9"/>
          <w:pgMar w:top="2160" w:right="1109" w:bottom="1440" w:left="1980" w:header="1872" w:footer="720" w:gutter="0"/>
          <w:pgNumType w:start="80"/>
          <w:cols w:space="720"/>
          <w:titlePg/>
          <w:docGrid w:linePitch="435"/>
        </w:sectPr>
      </w:pPr>
    </w:p>
    <w:p w14:paraId="6C40171D" w14:textId="4788A5A6" w:rsidR="00A81428" w:rsidRPr="00287F3E" w:rsidRDefault="00A81428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025889">
      <w:pPr>
        <w:spacing w:line="276" w:lineRule="auto"/>
        <w:jc w:val="center"/>
        <w:rPr>
          <w:noProof/>
          <w:lang w:eastAsia="en-US"/>
        </w:rPr>
      </w:pPr>
    </w:p>
    <w:p w14:paraId="70A58389" w14:textId="38F3199D" w:rsidR="00A60EE6" w:rsidRDefault="00C902B3" w:rsidP="00025889">
      <w:pPr>
        <w:spacing w:line="276" w:lineRule="auto"/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Pr="00C902B3">
        <w:rPr>
          <w:cs/>
        </w:rPr>
        <w:t xml:space="preserve">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025889">
      <w:pPr>
        <w:pStyle w:val="Heading2"/>
        <w:spacing w:line="276" w:lineRule="auto"/>
      </w:pPr>
      <w:bookmarkStart w:id="207" w:name="_Toc130287992"/>
      <w:bookmarkStart w:id="208" w:name="_Toc130401136"/>
      <w:bookmarkStart w:id="209" w:name="_Toc130401403"/>
      <w:bookmarkStart w:id="210" w:name="_Toc130464085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207"/>
      <w:bookmarkEnd w:id="208"/>
      <w:bookmarkEnd w:id="209"/>
      <w:bookmarkEnd w:id="210"/>
    </w:p>
    <w:p w14:paraId="2171D4AD" w14:textId="243DB1B0" w:rsidR="007F05A2" w:rsidRDefault="007F05A2" w:rsidP="00025889">
      <w:pPr>
        <w:spacing w:line="276" w:lineRule="auto"/>
      </w:pPr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025889">
      <w:pPr>
        <w:pStyle w:val="Style1"/>
        <w:spacing w:line="276" w:lineRule="auto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025889">
      <w:pPr>
        <w:pStyle w:val="Style1"/>
        <w:spacing w:line="276" w:lineRule="auto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4906442D" w:rsidR="007F05A2" w:rsidRDefault="00C902B3" w:rsidP="00025889">
      <w:pPr>
        <w:pStyle w:val="Caption"/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87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211" w:name="_Toc130463909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211"/>
    </w:p>
    <w:p w14:paraId="34A6BF51" w14:textId="77777777" w:rsidR="00C902B3" w:rsidRPr="00C902B3" w:rsidRDefault="00C902B3" w:rsidP="00025889">
      <w:pPr>
        <w:spacing w:line="276" w:lineRule="auto"/>
      </w:pPr>
    </w:p>
    <w:p w14:paraId="6182E16D" w14:textId="32551329" w:rsidR="007F05A2" w:rsidRDefault="007F05A2" w:rsidP="00025889">
      <w:pPr>
        <w:pStyle w:val="Style1"/>
        <w:spacing w:line="276" w:lineRule="auto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6CC98E79" w:rsidR="007F05A2" w:rsidRDefault="007F05A2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2" w:name="_Toc130463910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212"/>
    </w:p>
    <w:p w14:paraId="03947F29" w14:textId="1833A10E" w:rsidR="007F05A2" w:rsidRDefault="007F05A2" w:rsidP="00025889">
      <w:pPr>
        <w:spacing w:line="276" w:lineRule="auto"/>
      </w:pPr>
    </w:p>
    <w:p w14:paraId="0FB654F4" w14:textId="60E5D753" w:rsidR="00C902B3" w:rsidRDefault="00C902B3" w:rsidP="00025889">
      <w:pPr>
        <w:spacing w:line="276" w:lineRule="auto"/>
      </w:pPr>
    </w:p>
    <w:p w14:paraId="6C827E51" w14:textId="6534CA3B" w:rsidR="00C902B3" w:rsidRDefault="00C902B3" w:rsidP="00025889">
      <w:pPr>
        <w:spacing w:line="276" w:lineRule="auto"/>
      </w:pPr>
    </w:p>
    <w:p w14:paraId="353F2D59" w14:textId="53BB8918" w:rsidR="00C902B3" w:rsidRDefault="00C902B3" w:rsidP="00025889">
      <w:pPr>
        <w:spacing w:line="276" w:lineRule="auto"/>
      </w:pPr>
    </w:p>
    <w:p w14:paraId="5C874EC9" w14:textId="42E5E7CE" w:rsidR="00C902B3" w:rsidRDefault="00C902B3" w:rsidP="00025889">
      <w:pPr>
        <w:spacing w:line="276" w:lineRule="auto"/>
      </w:pPr>
    </w:p>
    <w:p w14:paraId="08FA97B1" w14:textId="77777777" w:rsidR="00405D83" w:rsidRPr="00444F6D" w:rsidRDefault="00405D83" w:rsidP="00025889">
      <w:pPr>
        <w:spacing w:line="276" w:lineRule="auto"/>
      </w:pPr>
    </w:p>
    <w:p w14:paraId="72DF0961" w14:textId="2ECC8E2F" w:rsidR="007F05A2" w:rsidRDefault="007F05A2" w:rsidP="00025889">
      <w:pPr>
        <w:pStyle w:val="Style1"/>
        <w:spacing w:line="276" w:lineRule="auto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33FBF530" w:rsidR="000A514F" w:rsidRDefault="007F05A2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213" w:name="_Toc130463911"/>
      <w:r>
        <w:rPr>
          <w:rFonts w:hint="cs"/>
          <w:cs/>
        </w:rPr>
        <w:t xml:space="preserve">แสดงไฟล์ </w:t>
      </w:r>
      <w:r>
        <w:t>clustered_company.csv</w:t>
      </w:r>
      <w:bookmarkEnd w:id="213"/>
    </w:p>
    <w:p w14:paraId="78CB332B" w14:textId="77777777" w:rsidR="00405D83" w:rsidRPr="00405D83" w:rsidRDefault="00405D83" w:rsidP="00025889">
      <w:pPr>
        <w:spacing w:line="276" w:lineRule="auto"/>
      </w:pPr>
    </w:p>
    <w:p w14:paraId="6419E40E" w14:textId="367E84C5" w:rsidR="000A514F" w:rsidRPr="00EA7153" w:rsidRDefault="000A514F" w:rsidP="00025889">
      <w:pPr>
        <w:spacing w:line="276" w:lineRule="auto"/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FB17EAE" w:rsidR="000A514F" w:rsidRDefault="000A514F" w:rsidP="00025889">
      <w:pPr>
        <w:pStyle w:val="Caption"/>
        <w:spacing w:line="276" w:lineRule="auto"/>
      </w:pPr>
      <w:r w:rsidRPr="00405D83">
        <w:rPr>
          <w:b/>
          <w:bCs/>
          <w:cs/>
        </w:rPr>
        <w:t xml:space="preserve">ภาพที่ </w:t>
      </w:r>
      <w:r w:rsidRPr="00405D83">
        <w:rPr>
          <w:b/>
          <w:bCs/>
        </w:rPr>
        <w:fldChar w:fldCharType="begin"/>
      </w:r>
      <w:r w:rsidRPr="00405D83">
        <w:rPr>
          <w:b/>
          <w:bCs/>
        </w:rPr>
        <w:instrText xml:space="preserve"> SEQ </w:instrText>
      </w:r>
      <w:r w:rsidRPr="00405D83">
        <w:rPr>
          <w:b/>
          <w:bCs/>
          <w:cs/>
        </w:rPr>
        <w:instrText xml:space="preserve">ภาพที่ </w:instrText>
      </w:r>
      <w:r w:rsidRPr="00405D83">
        <w:rPr>
          <w:b/>
          <w:bCs/>
        </w:rPr>
        <w:instrText xml:space="preserve">\* ARABIC </w:instrText>
      </w:r>
      <w:r w:rsidRPr="00405D83">
        <w:rPr>
          <w:b/>
          <w:bCs/>
        </w:rPr>
        <w:fldChar w:fldCharType="separate"/>
      </w:r>
      <w:r w:rsidR="00E8709B">
        <w:rPr>
          <w:b/>
          <w:bCs/>
          <w:noProof/>
        </w:rPr>
        <w:t>90</w:t>
      </w:r>
      <w:r w:rsidRPr="00405D83">
        <w:rPr>
          <w:b/>
          <w:bCs/>
          <w:noProof/>
        </w:rPr>
        <w:fldChar w:fldCharType="end"/>
      </w:r>
      <w:r>
        <w:t xml:space="preserve"> </w:t>
      </w:r>
      <w:bookmarkStart w:id="214" w:name="_Toc130463912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214"/>
    </w:p>
    <w:p w14:paraId="3342F101" w14:textId="2A248D5B" w:rsidR="000A514F" w:rsidRDefault="003A7E68" w:rsidP="00025889">
      <w:pPr>
        <w:spacing w:line="276" w:lineRule="auto"/>
      </w:pPr>
      <w:r>
        <w:rPr>
          <w:cs/>
        </w:rPr>
        <w:br w:type="page"/>
      </w:r>
    </w:p>
    <w:p w14:paraId="48C33154" w14:textId="3225091A" w:rsidR="000A514F" w:rsidRDefault="000A514F" w:rsidP="00025889">
      <w:pPr>
        <w:spacing w:line="276" w:lineRule="auto"/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58B73686" w:rsidR="00660E54" w:rsidRDefault="000A514F" w:rsidP="00025889">
      <w:pPr>
        <w:spacing w:line="276" w:lineRule="auto"/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215" w:name="_Toc130463913"/>
      <w:r>
        <w:rPr>
          <w:rFonts w:hint="cs"/>
          <w:cs/>
        </w:rPr>
        <w:t xml:space="preserve">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215"/>
    </w:p>
    <w:p w14:paraId="1FF41AD7" w14:textId="77777777" w:rsidR="007818DB" w:rsidRDefault="007818DB" w:rsidP="00025889">
      <w:pPr>
        <w:spacing w:line="276" w:lineRule="auto"/>
      </w:pPr>
    </w:p>
    <w:p w14:paraId="4E76D1E7" w14:textId="72F03AF2" w:rsidR="00A60EE6" w:rsidRDefault="00DB290C" w:rsidP="00025889">
      <w:pPr>
        <w:pStyle w:val="Heading2"/>
        <w:spacing w:line="276" w:lineRule="auto"/>
      </w:pPr>
      <w:bookmarkStart w:id="216" w:name="_Toc130287993"/>
      <w:bookmarkStart w:id="217" w:name="_Toc130401137"/>
      <w:bookmarkStart w:id="218" w:name="_Toc130401404"/>
      <w:bookmarkStart w:id="219" w:name="_Toc130464086"/>
      <w:r>
        <w:t xml:space="preserve">2. </w:t>
      </w:r>
      <w:r>
        <w:rPr>
          <w:rFonts w:hint="cs"/>
          <w:cs/>
        </w:rPr>
        <w:t>ผู้ใช้งาน</w:t>
      </w:r>
      <w:bookmarkEnd w:id="216"/>
      <w:bookmarkEnd w:id="217"/>
      <w:bookmarkEnd w:id="218"/>
      <w:bookmarkEnd w:id="219"/>
    </w:p>
    <w:p w14:paraId="05123B4C" w14:textId="0B65D001" w:rsidR="00DB290C" w:rsidRDefault="00DB290C" w:rsidP="00025889">
      <w:pPr>
        <w:spacing w:line="276" w:lineRule="auto"/>
      </w:pPr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39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225E7E9B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0" w:name="_Toc130463914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220"/>
      <w:proofErr w:type="spellEnd"/>
    </w:p>
    <w:p w14:paraId="09BF7F70" w14:textId="1849CA6D" w:rsidR="0021519F" w:rsidRDefault="0021519F" w:rsidP="00025889">
      <w:pPr>
        <w:spacing w:line="276" w:lineRule="auto"/>
      </w:pPr>
    </w:p>
    <w:p w14:paraId="61E78645" w14:textId="0A16FAA2" w:rsidR="00657A83" w:rsidRDefault="00657A83" w:rsidP="00025889">
      <w:pPr>
        <w:spacing w:line="276" w:lineRule="auto"/>
      </w:pPr>
    </w:p>
    <w:p w14:paraId="2E99CC1B" w14:textId="77777777" w:rsidR="00657A83" w:rsidRDefault="00657A83" w:rsidP="00025889">
      <w:pPr>
        <w:spacing w:line="276" w:lineRule="auto"/>
      </w:pPr>
    </w:p>
    <w:p w14:paraId="1E01436D" w14:textId="24BC34D4" w:rsidR="0021519F" w:rsidRDefault="0021519F" w:rsidP="00025889">
      <w:pPr>
        <w:spacing w:line="276" w:lineRule="auto"/>
      </w:pPr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29F0AD7A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1" w:name="_Toc130463915"/>
      <w:r>
        <w:rPr>
          <w:rFonts w:hint="cs"/>
          <w:cs/>
        </w:rPr>
        <w:t>หน้าแสดงผลลัพธ์เมื่อค้นหาบริษัท</w:t>
      </w:r>
      <w:bookmarkEnd w:id="221"/>
    </w:p>
    <w:p w14:paraId="6D4873DB" w14:textId="77777777" w:rsidR="00657A83" w:rsidRPr="00657A83" w:rsidRDefault="00657A83" w:rsidP="00025889">
      <w:pPr>
        <w:spacing w:line="276" w:lineRule="auto"/>
      </w:pPr>
    </w:p>
    <w:p w14:paraId="7100400B" w14:textId="44AFF430" w:rsidR="0021519F" w:rsidRDefault="0021519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5B19020E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2" w:name="_Toc130463916"/>
      <w:r>
        <w:rPr>
          <w:rFonts w:hint="cs"/>
          <w:cs/>
        </w:rPr>
        <w:t>หน้าแสดงข้อมูลบริษัท</w:t>
      </w:r>
      <w:bookmarkEnd w:id="222"/>
    </w:p>
    <w:p w14:paraId="2F1D9EF9" w14:textId="77777777" w:rsidR="00134CC3" w:rsidRDefault="00134CC3" w:rsidP="00025889">
      <w:pPr>
        <w:spacing w:line="276" w:lineRule="auto"/>
        <w:rPr>
          <w:rFonts w:cs="Angsana New"/>
        </w:rPr>
      </w:pPr>
    </w:p>
    <w:p w14:paraId="04B02FCF" w14:textId="049CB7AE" w:rsidR="006D15F1" w:rsidRDefault="006D15F1" w:rsidP="00025889">
      <w:pPr>
        <w:spacing w:line="276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025889">
      <w:pPr>
        <w:pStyle w:val="Heading2"/>
        <w:spacing w:line="276" w:lineRule="auto"/>
      </w:pPr>
      <w:bookmarkStart w:id="223" w:name="_Toc130287994"/>
      <w:bookmarkStart w:id="224" w:name="_Toc130401138"/>
      <w:bookmarkStart w:id="225" w:name="_Toc130401405"/>
      <w:bookmarkStart w:id="226" w:name="_Toc130464087"/>
      <w:r>
        <w:lastRenderedPageBreak/>
        <w:t xml:space="preserve">3. </w:t>
      </w:r>
      <w:r w:rsidR="006D15F1">
        <w:t>Web</w:t>
      </w:r>
      <w:r>
        <w:t xml:space="preserve"> API</w:t>
      </w:r>
      <w:bookmarkEnd w:id="223"/>
      <w:bookmarkEnd w:id="224"/>
      <w:bookmarkEnd w:id="225"/>
      <w:bookmarkEnd w:id="226"/>
    </w:p>
    <w:p w14:paraId="36A66158" w14:textId="2A7F37C6" w:rsidR="006D15F1" w:rsidRDefault="006D15F1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025889">
      <w:pPr>
        <w:spacing w:line="276" w:lineRule="auto"/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132B02F5">
            <wp:extent cx="5040000" cy="3058857"/>
            <wp:effectExtent l="0" t="0" r="0" b="190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C86" w14:textId="48824F95" w:rsidR="003113D8" w:rsidRDefault="003113D8" w:rsidP="00025889">
      <w:pPr>
        <w:pStyle w:val="Caption"/>
        <w:spacing w:line="276" w:lineRule="auto"/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95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227" w:name="_Toc130463917"/>
      <w:r>
        <w:rPr>
          <w:rFonts w:hint="cs"/>
          <w:cs/>
        </w:rPr>
        <w:t xml:space="preserve">ตัวอย่างการส่งคำขอไปยัง </w:t>
      </w:r>
      <w:hyperlink r:id="rId144" w:history="1">
        <w:r w:rsidRPr="00285564">
          <w:rPr>
            <w:rStyle w:val="Hyperlink"/>
          </w:rPr>
          <w:t>https://iamonze.tech/allcopanies</w:t>
        </w:r>
        <w:bookmarkEnd w:id="227"/>
      </w:hyperlink>
    </w:p>
    <w:p w14:paraId="76420C90" w14:textId="77777777" w:rsidR="003113D8" w:rsidRPr="003113D8" w:rsidRDefault="003113D8" w:rsidP="00025889">
      <w:pPr>
        <w:spacing w:line="276" w:lineRule="auto"/>
      </w:pPr>
    </w:p>
    <w:p w14:paraId="163300D0" w14:textId="61E0AA5C" w:rsidR="00B72B35" w:rsidRDefault="003113D8" w:rsidP="00025889">
      <w:pPr>
        <w:spacing w:line="276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9</w:t>
      </w:r>
      <w:r w:rsidR="005C36E7">
        <w:t>5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45" w:history="1">
        <w:r w:rsidRPr="00285564">
          <w:rPr>
            <w:rStyle w:val="Hyperlink"/>
          </w:rPr>
          <w:t>https://iamonze.teceh/allcompanies</w:t>
        </w:r>
        <w:r w:rsidRPr="00285564">
          <w:rPr>
            <w:rStyle w:val="Hyperlink"/>
            <w:rFonts w:hint="cs"/>
            <w:cs/>
          </w:rPr>
          <w:t xml:space="preserve"> ด้วย</w:t>
        </w:r>
      </w:hyperlink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2DFADDB0" w14:textId="5DE4192C" w:rsidR="00B72B35" w:rsidRDefault="00B72B35" w:rsidP="00025889">
      <w:pPr>
        <w:spacing w:line="276" w:lineRule="auto"/>
      </w:pPr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5E16B1D" wp14:editId="33EF34B1">
            <wp:extent cx="5040000" cy="3058857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1C79538B" w:rsidR="00B72B35" w:rsidRDefault="00B72B35" w:rsidP="00025889">
      <w:pPr>
        <w:pStyle w:val="Caption"/>
        <w:spacing w:line="276" w:lineRule="auto"/>
      </w:pPr>
      <w:r w:rsidRPr="00B72B35">
        <w:rPr>
          <w:b/>
          <w:bCs/>
          <w:cs/>
        </w:rPr>
        <w:lastRenderedPageBreak/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96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228" w:name="_Toc130463918"/>
      <w:r>
        <w:rPr>
          <w:rFonts w:hint="cs"/>
          <w:cs/>
        </w:rPr>
        <w:t xml:space="preserve">ตัวอย่างการส่งคำขอไปยัง </w:t>
      </w:r>
      <w:hyperlink r:id="rId147" w:history="1">
        <w:r w:rsidRPr="00285564">
          <w:rPr>
            <w:rStyle w:val="Hyperlink"/>
          </w:rPr>
          <w:t>https://iamonze.tech/cluster/1</w:t>
        </w:r>
        <w:bookmarkEnd w:id="228"/>
      </w:hyperlink>
    </w:p>
    <w:p w14:paraId="6AC76511" w14:textId="77777777" w:rsidR="005C36E7" w:rsidRDefault="005C36E7" w:rsidP="00025889">
      <w:pPr>
        <w:spacing w:line="276" w:lineRule="auto"/>
      </w:pPr>
    </w:p>
    <w:p w14:paraId="704BCE8D" w14:textId="09232FE1" w:rsidR="00B72B35" w:rsidRDefault="00B72B35" w:rsidP="00025889">
      <w:pPr>
        <w:spacing w:line="276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5C36E7">
        <w:t>96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https://iamonze.teceh/</w:t>
      </w:r>
      <w:r>
        <w:t>cluster/1</w:t>
      </w:r>
      <w:r w:rsidRPr="00B72B35">
        <w:rPr>
          <w:rFonts w:hint="cs"/>
          <w:cs/>
        </w:rPr>
        <w:t xml:space="preserve"> ด้วย</w:t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เพื่อขอข้อมูลบริษัทที่อยู่ในกลุ่มที่ </w:t>
      </w:r>
      <w:r>
        <w:t xml:space="preserve">1 </w:t>
      </w:r>
      <w:r>
        <w:rPr>
          <w:rFonts w:hint="cs"/>
          <w:cs/>
        </w:rPr>
        <w:t xml:space="preserve">ทั้งหมดในฐานข้อมูลด้วยโปรแกรม </w:t>
      </w:r>
      <w:r>
        <w:t>Postman</w:t>
      </w:r>
    </w:p>
    <w:p w14:paraId="0ADD9872" w14:textId="6C0852FA" w:rsidR="00B72B35" w:rsidRDefault="00A234E9" w:rsidP="00025889">
      <w:pPr>
        <w:spacing w:line="276" w:lineRule="auto"/>
      </w:pPr>
      <w:r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1123094E">
            <wp:extent cx="5040000" cy="3058857"/>
            <wp:effectExtent l="0" t="0" r="0" b="190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0A12221E" w:rsidR="00A234E9" w:rsidRDefault="00A234E9" w:rsidP="00025889">
      <w:pPr>
        <w:pStyle w:val="Caption"/>
        <w:spacing w:line="276" w:lineRule="auto"/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97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229" w:name="_Toc130463919"/>
      <w:r>
        <w:rPr>
          <w:rFonts w:hint="cs"/>
          <w:cs/>
        </w:rPr>
        <w:t xml:space="preserve">ตัวอย่างการส่งคำขอไปยัง </w:t>
      </w:r>
      <w:hyperlink r:id="rId149" w:history="1">
        <w:r w:rsidR="005C36E7" w:rsidRPr="006B6AE6">
          <w:rPr>
            <w:rStyle w:val="Hyperlink"/>
          </w:rPr>
          <w:t>https://iamonze.tech/cluster</w:t>
        </w:r>
        <w:bookmarkEnd w:id="229"/>
      </w:hyperlink>
    </w:p>
    <w:p w14:paraId="18EFB595" w14:textId="77777777" w:rsidR="005C36E7" w:rsidRPr="005C36E7" w:rsidRDefault="005C36E7" w:rsidP="00025889">
      <w:pPr>
        <w:spacing w:line="276" w:lineRule="auto"/>
      </w:pPr>
    </w:p>
    <w:p w14:paraId="07C5600A" w14:textId="7E0ECA36" w:rsidR="00667F9F" w:rsidRDefault="00B72B35" w:rsidP="00025889">
      <w:pPr>
        <w:spacing w:line="276" w:lineRule="auto"/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5C36E7">
        <w:t>97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hyperlink r:id="rId150" w:history="1">
        <w:r w:rsidR="00A234E9" w:rsidRPr="00285564">
          <w:rPr>
            <w:rStyle w:val="Hyperlink"/>
          </w:rPr>
          <w:t xml:space="preserve">https://iamonze.teceh/cluster </w:t>
        </w:r>
        <w:r w:rsidR="00A234E9" w:rsidRPr="00285564">
          <w:rPr>
            <w:rStyle w:val="Hyperlink"/>
            <w:rFonts w:hint="cs"/>
            <w:cs/>
          </w:rPr>
          <w:t>ด้วย</w:t>
        </w:r>
      </w:hyperlink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 xml:space="preserve">ทั้งหมดในฐานข้อมูลด้วยโปรแกรม </w:t>
      </w:r>
      <w:r w:rsidR="00A234E9">
        <w:t>Postman</w:t>
      </w:r>
    </w:p>
    <w:p w14:paraId="62D89A3B" w14:textId="79ECE450" w:rsidR="00667F9F" w:rsidRDefault="00667F9F" w:rsidP="00025889">
      <w:pPr>
        <w:tabs>
          <w:tab w:val="left" w:pos="709"/>
        </w:tabs>
        <w:spacing w:line="276" w:lineRule="auto"/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025889">
      <w:pPr>
        <w:tabs>
          <w:tab w:val="left" w:pos="709"/>
        </w:tabs>
        <w:spacing w:line="276" w:lineRule="auto"/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025889">
      <w:pPr>
        <w:tabs>
          <w:tab w:val="left" w:pos="709"/>
        </w:tabs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0BF4D0F6" w:rsidR="00667F9F" w:rsidRDefault="00667F9F" w:rsidP="00025889">
      <w:pPr>
        <w:pStyle w:val="Caption"/>
        <w:spacing w:line="276" w:lineRule="auto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98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230" w:name="_Toc130463920"/>
      <w:r>
        <w:rPr>
          <w:rFonts w:hint="cs"/>
          <w:cs/>
        </w:rPr>
        <w:t xml:space="preserve">ตัวอย่างการส่งคำขอไปยัง </w:t>
      </w:r>
      <w:hyperlink r:id="rId152" w:history="1">
        <w:r w:rsidRPr="00285564">
          <w:rPr>
            <w:rStyle w:val="Hyperlink"/>
          </w:rPr>
          <w:t>https://iamonze.tech/search</w:t>
        </w:r>
        <w:bookmarkEnd w:id="230"/>
      </w:hyperlink>
    </w:p>
    <w:p w14:paraId="14F90D48" w14:textId="77777777" w:rsidR="00667F9F" w:rsidRDefault="00667F9F" w:rsidP="00025889">
      <w:pPr>
        <w:spacing w:line="276" w:lineRule="auto"/>
      </w:pPr>
    </w:p>
    <w:p w14:paraId="2B61F64F" w14:textId="34686CB4" w:rsidR="001F38EF" w:rsidRDefault="00667F9F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5C36E7">
        <w:t>98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3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1DB0FE77" w14:textId="251F1779" w:rsidR="009C14AE" w:rsidRDefault="009C14AE" w:rsidP="00025889">
      <w:pPr>
        <w:tabs>
          <w:tab w:val="left" w:pos="6611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89A" w14:textId="1469F283" w:rsidR="009C14AE" w:rsidRDefault="009C14AE" w:rsidP="00025889">
      <w:pPr>
        <w:pStyle w:val="Caption"/>
        <w:spacing w:line="276" w:lineRule="auto"/>
        <w:rPr>
          <w:b/>
          <w:bCs/>
        </w:rPr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99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31" w:name="_Toc130463921"/>
      <w:r>
        <w:rPr>
          <w:rFonts w:hint="cs"/>
          <w:cs/>
        </w:rPr>
        <w:t xml:space="preserve">ตัวอย่างการส่งคำขอไปยัง </w:t>
      </w:r>
      <w:hyperlink r:id="rId155" w:history="1">
        <w:r w:rsidRPr="00285564">
          <w:rPr>
            <w:rStyle w:val="Hyperlink"/>
          </w:rPr>
          <w:t>https://iamonze.tech/search</w:t>
        </w:r>
      </w:hyperlink>
      <w:r>
        <w:t>company</w:t>
      </w:r>
      <w:bookmarkEnd w:id="231"/>
    </w:p>
    <w:p w14:paraId="0C2390AC" w14:textId="7B572255" w:rsidR="00C363D8" w:rsidRPr="00C363D8" w:rsidRDefault="00C363D8" w:rsidP="00025889">
      <w:pPr>
        <w:tabs>
          <w:tab w:val="left" w:pos="709"/>
        </w:tabs>
        <w:spacing w:line="276" w:lineRule="auto"/>
        <w:jc w:val="thaiDistribute"/>
        <w:rPr>
          <w:cs/>
        </w:rPr>
      </w:pPr>
      <w:r>
        <w:rPr>
          <w:b/>
          <w:bCs/>
        </w:rPr>
        <w:lastRenderedPageBreak/>
        <w:tab/>
      </w:r>
      <w:r>
        <w:rPr>
          <w:rFonts w:hint="cs"/>
          <w:cs/>
        </w:rPr>
        <w:t xml:space="preserve">จากภาพที่ </w:t>
      </w:r>
      <w:r w:rsidR="005C36E7">
        <w:t>99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6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 xml:space="preserve">) มีลักษณะคล้ายกับการทำงานในภาพที่ </w:t>
      </w:r>
      <w:r>
        <w:t xml:space="preserve">102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5E8CE8D2" w14:textId="77777777" w:rsidR="001C6764" w:rsidRDefault="00C363D8" w:rsidP="00025889">
      <w:pPr>
        <w:tabs>
          <w:tab w:val="left" w:pos="1052"/>
        </w:tabs>
        <w:spacing w:line="276" w:lineRule="auto"/>
        <w:sectPr w:rsidR="001C6764" w:rsidSect="00795787">
          <w:pgSz w:w="11909" w:h="16840" w:code="9"/>
          <w:pgMar w:top="2160" w:right="1109" w:bottom="1440" w:left="1980" w:header="1872" w:footer="720" w:gutter="0"/>
          <w:cols w:space="720"/>
          <w:docGrid w:linePitch="435"/>
        </w:sectPr>
      </w:pPr>
      <w:r>
        <w:tab/>
      </w:r>
    </w:p>
    <w:p w14:paraId="42E979BC" w14:textId="6E33F0E7" w:rsidR="00924626" w:rsidRDefault="00924626" w:rsidP="00025889">
      <w:pPr>
        <w:pStyle w:val="Heading1"/>
        <w:spacing w:line="276" w:lineRule="auto"/>
      </w:pPr>
      <w:bookmarkStart w:id="232" w:name="_Toc93251062"/>
      <w:bookmarkStart w:id="233" w:name="_Toc93251099"/>
      <w:bookmarkStart w:id="234" w:name="_Toc93251214"/>
      <w:bookmarkStart w:id="235" w:name="_Toc97370477"/>
      <w:bookmarkStart w:id="236" w:name="_Toc130287995"/>
      <w:bookmarkStart w:id="237" w:name="_Toc130401139"/>
      <w:bookmarkStart w:id="238" w:name="_Toc130401406"/>
      <w:bookmarkStart w:id="239" w:name="_Toc130464088"/>
      <w:r w:rsidRPr="00505411">
        <w:rPr>
          <w:cs/>
        </w:rPr>
        <w:lastRenderedPageBreak/>
        <w:t>ประวัติผู้ศึกษา</w:t>
      </w:r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0A58591F" w14:textId="59ADBEFC" w:rsidR="00834F1C" w:rsidRPr="00834F1C" w:rsidRDefault="000D1F6F" w:rsidP="00025889">
      <w:pPr>
        <w:spacing w:line="276" w:lineRule="auto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025889">
      <w:pPr>
        <w:tabs>
          <w:tab w:val="left" w:pos="1560"/>
        </w:tabs>
        <w:spacing w:line="276" w:lineRule="auto"/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025889">
      <w:pPr>
        <w:spacing w:line="276" w:lineRule="auto"/>
      </w:pPr>
    </w:p>
    <w:p w14:paraId="5AAE5CC8" w14:textId="5A6E8BE0" w:rsidR="00134CC3" w:rsidRDefault="00134CC3" w:rsidP="00025889">
      <w:pPr>
        <w:spacing w:line="276" w:lineRule="auto"/>
        <w:jc w:val="center"/>
      </w:pPr>
    </w:p>
    <w:p w14:paraId="0BF124A1" w14:textId="3D6830F9" w:rsidR="005E5167" w:rsidRDefault="005E5167" w:rsidP="00025889">
      <w:pPr>
        <w:pStyle w:val="Style1"/>
        <w:spacing w:line="276" w:lineRule="auto"/>
        <w:ind w:firstLine="0"/>
        <w:rPr>
          <w:noProof/>
        </w:rPr>
      </w:pPr>
    </w:p>
    <w:sectPr w:rsidR="005E5167" w:rsidSect="001C6764">
      <w:pgSz w:w="11909" w:h="16840" w:code="9"/>
      <w:pgMar w:top="2160" w:right="1109" w:bottom="1440" w:left="1980" w:header="2160" w:footer="720" w:gutter="0"/>
      <w:pgNumType w:start="87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E98FDE" w14:textId="77777777" w:rsidR="0062404F" w:rsidRDefault="0062404F" w:rsidP="00CE6FE8">
      <w:r>
        <w:separator/>
      </w:r>
    </w:p>
  </w:endnote>
  <w:endnote w:type="continuationSeparator" w:id="0">
    <w:p w14:paraId="0C965698" w14:textId="77777777" w:rsidR="0062404F" w:rsidRDefault="0062404F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EF616" w14:textId="77777777" w:rsidR="0062404F" w:rsidRDefault="0062404F" w:rsidP="00CE6FE8">
      <w:r>
        <w:separator/>
      </w:r>
    </w:p>
  </w:footnote>
  <w:footnote w:type="continuationSeparator" w:id="0">
    <w:p w14:paraId="00C39874" w14:textId="77777777" w:rsidR="0062404F" w:rsidRDefault="0062404F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 w:rsidP="00BC2219">
    <w:pPr>
      <w:pStyle w:val="Header"/>
      <w:ind w:right="3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6337640"/>
      <w:docPartObj>
        <w:docPartGallery w:val="Page Numbers (Top of Page)"/>
        <w:docPartUnique/>
      </w:docPartObj>
    </w:sdtPr>
    <w:sdtContent>
      <w:p w14:paraId="3AF0BBB2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6450605"/>
      <w:docPartObj>
        <w:docPartGallery w:val="Page Numbers (Top of Page)"/>
        <w:docPartUnique/>
      </w:docPartObj>
    </w:sdtPr>
    <w:sdtContent>
      <w:p w14:paraId="2B161124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EF1D4" w14:textId="427B0E0C" w:rsidR="00CD2976" w:rsidRDefault="00000000" w:rsidP="00F83D48">
    <w:pPr>
      <w:pStyle w:val="Header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95544" w14:textId="21397313" w:rsidR="007C6200" w:rsidRDefault="007C6200" w:rsidP="00795787">
    <w:pPr>
      <w:pStyle w:val="Header"/>
      <w:ind w:right="36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0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4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5"/>
  </w:num>
  <w:num w:numId="4" w16cid:durableId="104346008">
    <w:abstractNumId w:val="23"/>
  </w:num>
  <w:num w:numId="5" w16cid:durableId="313678271">
    <w:abstractNumId w:val="21"/>
  </w:num>
  <w:num w:numId="6" w16cid:durableId="1557813924">
    <w:abstractNumId w:val="20"/>
  </w:num>
  <w:num w:numId="7" w16cid:durableId="2042052416">
    <w:abstractNumId w:val="24"/>
  </w:num>
  <w:num w:numId="8" w16cid:durableId="1764916880">
    <w:abstractNumId w:val="19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8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7"/>
  </w:num>
  <w:num w:numId="22" w16cid:durableId="1545603441">
    <w:abstractNumId w:val="22"/>
  </w:num>
  <w:num w:numId="23" w16cid:durableId="923417126">
    <w:abstractNumId w:val="3"/>
  </w:num>
  <w:num w:numId="24" w16cid:durableId="1658608134">
    <w:abstractNumId w:val="16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 w:numId="29" w16cid:durableId="1526284437">
    <w:abstractNumId w:val="2"/>
    <w:lvlOverride w:ilvl="0">
      <w:startOverride w:val="1"/>
    </w:lvlOverride>
  </w:num>
  <w:num w:numId="30" w16cid:durableId="1946648569">
    <w:abstractNumId w:val="2"/>
    <w:lvlOverride w:ilvl="0">
      <w:startOverride w:val="1"/>
    </w:lvlOverride>
  </w:num>
  <w:num w:numId="31" w16cid:durableId="1404524756">
    <w:abstractNumId w:val="2"/>
    <w:lvlOverride w:ilvl="0">
      <w:startOverride w:val="1"/>
    </w:lvlOverride>
  </w:num>
  <w:num w:numId="32" w16cid:durableId="1711759574">
    <w:abstractNumId w:val="2"/>
    <w:lvlOverride w:ilvl="0">
      <w:startOverride w:val="1"/>
    </w:lvlOverride>
  </w:num>
  <w:num w:numId="33" w16cid:durableId="1032731611">
    <w:abstractNumId w:val="2"/>
    <w:lvlOverride w:ilvl="0">
      <w:startOverride w:val="1"/>
    </w:lvlOverride>
  </w:num>
  <w:num w:numId="34" w16cid:durableId="979119472">
    <w:abstractNumId w:val="2"/>
    <w:lvlOverride w:ilvl="0">
      <w:startOverride w:val="1"/>
    </w:lvlOverride>
  </w:num>
  <w:num w:numId="35" w16cid:durableId="379402273">
    <w:abstractNumId w:val="2"/>
    <w:lvlOverride w:ilvl="0">
      <w:startOverride w:val="1"/>
    </w:lvlOverride>
  </w:num>
  <w:num w:numId="36" w16cid:durableId="573509244">
    <w:abstractNumId w:val="2"/>
    <w:lvlOverride w:ilvl="0">
      <w:startOverride w:val="1"/>
    </w:lvlOverride>
  </w:num>
  <w:num w:numId="37" w16cid:durableId="2097744455">
    <w:abstractNumId w:val="2"/>
    <w:lvlOverride w:ilvl="0">
      <w:startOverride w:val="1"/>
    </w:lvlOverride>
  </w:num>
  <w:num w:numId="38" w16cid:durableId="415589099">
    <w:abstractNumId w:val="2"/>
    <w:lvlOverride w:ilvl="0">
      <w:startOverride w:val="1"/>
    </w:lvlOverride>
  </w:num>
  <w:num w:numId="39" w16cid:durableId="2003656393">
    <w:abstractNumId w:val="2"/>
    <w:lvlOverride w:ilvl="0">
      <w:startOverride w:val="1"/>
    </w:lvlOverride>
  </w:num>
  <w:num w:numId="40" w16cid:durableId="325479151">
    <w:abstractNumId w:val="2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133B5"/>
    <w:rsid w:val="000147FA"/>
    <w:rsid w:val="00020198"/>
    <w:rsid w:val="0002019A"/>
    <w:rsid w:val="00022C10"/>
    <w:rsid w:val="00025889"/>
    <w:rsid w:val="00027D4E"/>
    <w:rsid w:val="00031C6D"/>
    <w:rsid w:val="000320B2"/>
    <w:rsid w:val="000326C8"/>
    <w:rsid w:val="00033145"/>
    <w:rsid w:val="000332CF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67761"/>
    <w:rsid w:val="00070233"/>
    <w:rsid w:val="00072D81"/>
    <w:rsid w:val="00073D60"/>
    <w:rsid w:val="000805BC"/>
    <w:rsid w:val="00081B57"/>
    <w:rsid w:val="000822C1"/>
    <w:rsid w:val="00083D20"/>
    <w:rsid w:val="00083FE7"/>
    <w:rsid w:val="00091867"/>
    <w:rsid w:val="000918D9"/>
    <w:rsid w:val="00094E7B"/>
    <w:rsid w:val="000967A7"/>
    <w:rsid w:val="000A1F31"/>
    <w:rsid w:val="000A2FAD"/>
    <w:rsid w:val="000A514F"/>
    <w:rsid w:val="000A5B68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3C6B"/>
    <w:rsid w:val="001041D8"/>
    <w:rsid w:val="00110C34"/>
    <w:rsid w:val="00113412"/>
    <w:rsid w:val="00113AC4"/>
    <w:rsid w:val="00115347"/>
    <w:rsid w:val="00115B47"/>
    <w:rsid w:val="001171EC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3719A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76118"/>
    <w:rsid w:val="00180484"/>
    <w:rsid w:val="0018097D"/>
    <w:rsid w:val="00181042"/>
    <w:rsid w:val="0018220E"/>
    <w:rsid w:val="00182FF6"/>
    <w:rsid w:val="00185050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1FE5"/>
    <w:rsid w:val="001C28C9"/>
    <w:rsid w:val="001C4ECF"/>
    <w:rsid w:val="001C6764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8AD"/>
    <w:rsid w:val="001D6BFE"/>
    <w:rsid w:val="001E1375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CAD"/>
    <w:rsid w:val="001F3F87"/>
    <w:rsid w:val="001F4C08"/>
    <w:rsid w:val="001F5672"/>
    <w:rsid w:val="001F5EDA"/>
    <w:rsid w:val="0020404F"/>
    <w:rsid w:val="002057DD"/>
    <w:rsid w:val="00207682"/>
    <w:rsid w:val="002111BF"/>
    <w:rsid w:val="002117A0"/>
    <w:rsid w:val="002141B6"/>
    <w:rsid w:val="00214EB2"/>
    <w:rsid w:val="0021519F"/>
    <w:rsid w:val="002158D7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1F10"/>
    <w:rsid w:val="00233FCF"/>
    <w:rsid w:val="00234EF9"/>
    <w:rsid w:val="002356B9"/>
    <w:rsid w:val="00235D16"/>
    <w:rsid w:val="00244B4D"/>
    <w:rsid w:val="0024585E"/>
    <w:rsid w:val="00245C28"/>
    <w:rsid w:val="0024708F"/>
    <w:rsid w:val="0025044F"/>
    <w:rsid w:val="00256B1F"/>
    <w:rsid w:val="00260C6F"/>
    <w:rsid w:val="0026140A"/>
    <w:rsid w:val="00263621"/>
    <w:rsid w:val="00264BFF"/>
    <w:rsid w:val="0026618A"/>
    <w:rsid w:val="00271BE7"/>
    <w:rsid w:val="0027239D"/>
    <w:rsid w:val="00280431"/>
    <w:rsid w:val="002829FF"/>
    <w:rsid w:val="00284133"/>
    <w:rsid w:val="00287AB8"/>
    <w:rsid w:val="00287F3E"/>
    <w:rsid w:val="002902CF"/>
    <w:rsid w:val="002930C2"/>
    <w:rsid w:val="00293BAF"/>
    <w:rsid w:val="002A0A54"/>
    <w:rsid w:val="002A5960"/>
    <w:rsid w:val="002A645E"/>
    <w:rsid w:val="002A6499"/>
    <w:rsid w:val="002B0E14"/>
    <w:rsid w:val="002B1C61"/>
    <w:rsid w:val="002B402D"/>
    <w:rsid w:val="002C45CC"/>
    <w:rsid w:val="002C5D3D"/>
    <w:rsid w:val="002D1E34"/>
    <w:rsid w:val="002D2A75"/>
    <w:rsid w:val="002D3D86"/>
    <w:rsid w:val="002D5683"/>
    <w:rsid w:val="002E4161"/>
    <w:rsid w:val="002E4AA2"/>
    <w:rsid w:val="002E535A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113D8"/>
    <w:rsid w:val="00320DC1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790A"/>
    <w:rsid w:val="00341823"/>
    <w:rsid w:val="003446E6"/>
    <w:rsid w:val="003455FE"/>
    <w:rsid w:val="00345C7A"/>
    <w:rsid w:val="00351901"/>
    <w:rsid w:val="00353EEF"/>
    <w:rsid w:val="00356445"/>
    <w:rsid w:val="003621CD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87948"/>
    <w:rsid w:val="00391138"/>
    <w:rsid w:val="00391542"/>
    <w:rsid w:val="00391EEC"/>
    <w:rsid w:val="0039277C"/>
    <w:rsid w:val="00392B7D"/>
    <w:rsid w:val="0039788E"/>
    <w:rsid w:val="003A276E"/>
    <w:rsid w:val="003A60AB"/>
    <w:rsid w:val="003A6D01"/>
    <w:rsid w:val="003A700E"/>
    <w:rsid w:val="003A7E68"/>
    <w:rsid w:val="003B06AA"/>
    <w:rsid w:val="003B0E0B"/>
    <w:rsid w:val="003B5D6F"/>
    <w:rsid w:val="003B7454"/>
    <w:rsid w:val="003C1266"/>
    <w:rsid w:val="003C41B5"/>
    <w:rsid w:val="003C5341"/>
    <w:rsid w:val="003C5ED8"/>
    <w:rsid w:val="003C5EF1"/>
    <w:rsid w:val="003C69F6"/>
    <w:rsid w:val="003C6A5E"/>
    <w:rsid w:val="003C7DCA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2D76"/>
    <w:rsid w:val="004330F9"/>
    <w:rsid w:val="004337AC"/>
    <w:rsid w:val="00434071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37CF"/>
    <w:rsid w:val="004753DA"/>
    <w:rsid w:val="00475E57"/>
    <w:rsid w:val="00477A07"/>
    <w:rsid w:val="00480600"/>
    <w:rsid w:val="00482AC4"/>
    <w:rsid w:val="00483A98"/>
    <w:rsid w:val="004846F0"/>
    <w:rsid w:val="00485BFD"/>
    <w:rsid w:val="00492382"/>
    <w:rsid w:val="00494591"/>
    <w:rsid w:val="0049512C"/>
    <w:rsid w:val="004A25C7"/>
    <w:rsid w:val="004A36A6"/>
    <w:rsid w:val="004A38EF"/>
    <w:rsid w:val="004A6A93"/>
    <w:rsid w:val="004B0622"/>
    <w:rsid w:val="004B1C12"/>
    <w:rsid w:val="004B2F2F"/>
    <w:rsid w:val="004B3F53"/>
    <w:rsid w:val="004B5A1C"/>
    <w:rsid w:val="004C1498"/>
    <w:rsid w:val="004C22B7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3F77"/>
    <w:rsid w:val="00524F52"/>
    <w:rsid w:val="005263AE"/>
    <w:rsid w:val="005275A8"/>
    <w:rsid w:val="00527EC0"/>
    <w:rsid w:val="0053031D"/>
    <w:rsid w:val="00532CB7"/>
    <w:rsid w:val="005338D5"/>
    <w:rsid w:val="00533964"/>
    <w:rsid w:val="0053618C"/>
    <w:rsid w:val="00536586"/>
    <w:rsid w:val="00537423"/>
    <w:rsid w:val="00537A95"/>
    <w:rsid w:val="00540868"/>
    <w:rsid w:val="00543636"/>
    <w:rsid w:val="00551956"/>
    <w:rsid w:val="00552E43"/>
    <w:rsid w:val="005538D1"/>
    <w:rsid w:val="005548A0"/>
    <w:rsid w:val="00554C79"/>
    <w:rsid w:val="00555063"/>
    <w:rsid w:val="00556667"/>
    <w:rsid w:val="00556B8E"/>
    <w:rsid w:val="0056106D"/>
    <w:rsid w:val="005634EA"/>
    <w:rsid w:val="00564409"/>
    <w:rsid w:val="00567F38"/>
    <w:rsid w:val="005713F3"/>
    <w:rsid w:val="005716B0"/>
    <w:rsid w:val="00571C99"/>
    <w:rsid w:val="005735D3"/>
    <w:rsid w:val="00575B5D"/>
    <w:rsid w:val="0057741A"/>
    <w:rsid w:val="00582C7F"/>
    <w:rsid w:val="005850D0"/>
    <w:rsid w:val="00587C48"/>
    <w:rsid w:val="005935DD"/>
    <w:rsid w:val="00593CCD"/>
    <w:rsid w:val="00593E97"/>
    <w:rsid w:val="0059453F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6A94"/>
    <w:rsid w:val="005B7839"/>
    <w:rsid w:val="005C2064"/>
    <w:rsid w:val="005C349A"/>
    <w:rsid w:val="005C36E7"/>
    <w:rsid w:val="005C5A66"/>
    <w:rsid w:val="005C5ED6"/>
    <w:rsid w:val="005C709C"/>
    <w:rsid w:val="005C7F2D"/>
    <w:rsid w:val="005D69D0"/>
    <w:rsid w:val="005E14F9"/>
    <w:rsid w:val="005E416E"/>
    <w:rsid w:val="005E5167"/>
    <w:rsid w:val="005E7BCD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04F"/>
    <w:rsid w:val="00624A02"/>
    <w:rsid w:val="00624AEA"/>
    <w:rsid w:val="00626F7B"/>
    <w:rsid w:val="00636646"/>
    <w:rsid w:val="00643936"/>
    <w:rsid w:val="006449D1"/>
    <w:rsid w:val="0064796E"/>
    <w:rsid w:val="00647A0B"/>
    <w:rsid w:val="006529AD"/>
    <w:rsid w:val="00652A52"/>
    <w:rsid w:val="0065725C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7CE0"/>
    <w:rsid w:val="006911A2"/>
    <w:rsid w:val="00692296"/>
    <w:rsid w:val="00692B51"/>
    <w:rsid w:val="0069533D"/>
    <w:rsid w:val="006954B6"/>
    <w:rsid w:val="0069655F"/>
    <w:rsid w:val="00697956"/>
    <w:rsid w:val="00697F28"/>
    <w:rsid w:val="006A22CC"/>
    <w:rsid w:val="006A3EC5"/>
    <w:rsid w:val="006A6C82"/>
    <w:rsid w:val="006B0359"/>
    <w:rsid w:val="006B03D7"/>
    <w:rsid w:val="006B3192"/>
    <w:rsid w:val="006B356A"/>
    <w:rsid w:val="006B401B"/>
    <w:rsid w:val="006B6505"/>
    <w:rsid w:val="006C2DA7"/>
    <w:rsid w:val="006C3096"/>
    <w:rsid w:val="006C7333"/>
    <w:rsid w:val="006D15F1"/>
    <w:rsid w:val="006D2BC5"/>
    <w:rsid w:val="006D3743"/>
    <w:rsid w:val="006D3D23"/>
    <w:rsid w:val="006D3D57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6F7992"/>
    <w:rsid w:val="00702361"/>
    <w:rsid w:val="007049C0"/>
    <w:rsid w:val="00705F77"/>
    <w:rsid w:val="00706333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1B09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83CEF"/>
    <w:rsid w:val="00792051"/>
    <w:rsid w:val="007930F5"/>
    <w:rsid w:val="00793859"/>
    <w:rsid w:val="00795787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D6CAD"/>
    <w:rsid w:val="007E1F85"/>
    <w:rsid w:val="007E357D"/>
    <w:rsid w:val="007E378A"/>
    <w:rsid w:val="007E6551"/>
    <w:rsid w:val="007E65DF"/>
    <w:rsid w:val="007E6748"/>
    <w:rsid w:val="007E6C91"/>
    <w:rsid w:val="007E7F92"/>
    <w:rsid w:val="007F03D3"/>
    <w:rsid w:val="007F05A2"/>
    <w:rsid w:val="007F0B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2C1F"/>
    <w:rsid w:val="00863105"/>
    <w:rsid w:val="00865301"/>
    <w:rsid w:val="008706A3"/>
    <w:rsid w:val="00871678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971A6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5022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137D9"/>
    <w:rsid w:val="0092084B"/>
    <w:rsid w:val="00921D2E"/>
    <w:rsid w:val="00923849"/>
    <w:rsid w:val="009245EE"/>
    <w:rsid w:val="00924626"/>
    <w:rsid w:val="00925BF0"/>
    <w:rsid w:val="00926D8C"/>
    <w:rsid w:val="0092716F"/>
    <w:rsid w:val="00927C71"/>
    <w:rsid w:val="00931188"/>
    <w:rsid w:val="00931B95"/>
    <w:rsid w:val="0093251C"/>
    <w:rsid w:val="0093321E"/>
    <w:rsid w:val="009355BB"/>
    <w:rsid w:val="00935671"/>
    <w:rsid w:val="00935E42"/>
    <w:rsid w:val="00936D3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7E9F"/>
    <w:rsid w:val="00960C90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58AA"/>
    <w:rsid w:val="00985B52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4CE"/>
    <w:rsid w:val="009A6652"/>
    <w:rsid w:val="009A7295"/>
    <w:rsid w:val="009B2B79"/>
    <w:rsid w:val="009B49A4"/>
    <w:rsid w:val="009B5F84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44D"/>
    <w:rsid w:val="009F4EFF"/>
    <w:rsid w:val="009F57E8"/>
    <w:rsid w:val="00A01171"/>
    <w:rsid w:val="00A043E3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3162E"/>
    <w:rsid w:val="00A421E0"/>
    <w:rsid w:val="00A429D2"/>
    <w:rsid w:val="00A43381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67B5D"/>
    <w:rsid w:val="00A72415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2455"/>
    <w:rsid w:val="00AB54B3"/>
    <w:rsid w:val="00AB77FC"/>
    <w:rsid w:val="00AC18C4"/>
    <w:rsid w:val="00AC2C7C"/>
    <w:rsid w:val="00AC4CAD"/>
    <w:rsid w:val="00AC4F8E"/>
    <w:rsid w:val="00AD0050"/>
    <w:rsid w:val="00AD04DB"/>
    <w:rsid w:val="00AD2CA3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32A1"/>
    <w:rsid w:val="00B0486B"/>
    <w:rsid w:val="00B048CA"/>
    <w:rsid w:val="00B11934"/>
    <w:rsid w:val="00B1253C"/>
    <w:rsid w:val="00B15892"/>
    <w:rsid w:val="00B2040F"/>
    <w:rsid w:val="00B21CCC"/>
    <w:rsid w:val="00B21F2A"/>
    <w:rsid w:val="00B22068"/>
    <w:rsid w:val="00B244C0"/>
    <w:rsid w:val="00B263AA"/>
    <w:rsid w:val="00B277AD"/>
    <w:rsid w:val="00B27984"/>
    <w:rsid w:val="00B30349"/>
    <w:rsid w:val="00B303FE"/>
    <w:rsid w:val="00B35F44"/>
    <w:rsid w:val="00B36DFC"/>
    <w:rsid w:val="00B3745F"/>
    <w:rsid w:val="00B42A39"/>
    <w:rsid w:val="00B448A2"/>
    <w:rsid w:val="00B44D8B"/>
    <w:rsid w:val="00B45313"/>
    <w:rsid w:val="00B4628C"/>
    <w:rsid w:val="00B47A1D"/>
    <w:rsid w:val="00B504AA"/>
    <w:rsid w:val="00B50C65"/>
    <w:rsid w:val="00B54246"/>
    <w:rsid w:val="00B5591D"/>
    <w:rsid w:val="00B56AB2"/>
    <w:rsid w:val="00B56E6F"/>
    <w:rsid w:val="00B62764"/>
    <w:rsid w:val="00B64C9D"/>
    <w:rsid w:val="00B71E95"/>
    <w:rsid w:val="00B72B35"/>
    <w:rsid w:val="00B75F2F"/>
    <w:rsid w:val="00B8025C"/>
    <w:rsid w:val="00B823B5"/>
    <w:rsid w:val="00B82C25"/>
    <w:rsid w:val="00B845EC"/>
    <w:rsid w:val="00B84818"/>
    <w:rsid w:val="00B85E89"/>
    <w:rsid w:val="00B86167"/>
    <w:rsid w:val="00B86C43"/>
    <w:rsid w:val="00B86E81"/>
    <w:rsid w:val="00B86F44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6174"/>
    <w:rsid w:val="00BC0FB5"/>
    <w:rsid w:val="00BC199B"/>
    <w:rsid w:val="00BC2219"/>
    <w:rsid w:val="00BC3571"/>
    <w:rsid w:val="00BC4202"/>
    <w:rsid w:val="00BC4449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55F0"/>
    <w:rsid w:val="00C7667A"/>
    <w:rsid w:val="00C769EE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388A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B64D8"/>
    <w:rsid w:val="00CC111E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0B29"/>
    <w:rsid w:val="00CF105B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B42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1B40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4A4"/>
    <w:rsid w:val="00D91CB6"/>
    <w:rsid w:val="00D9326A"/>
    <w:rsid w:val="00D94404"/>
    <w:rsid w:val="00D9684E"/>
    <w:rsid w:val="00DA17CA"/>
    <w:rsid w:val="00DA2837"/>
    <w:rsid w:val="00DA2D9C"/>
    <w:rsid w:val="00DA405B"/>
    <w:rsid w:val="00DA4D5C"/>
    <w:rsid w:val="00DA5C3E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11E7"/>
    <w:rsid w:val="00DD2F3A"/>
    <w:rsid w:val="00DD39BE"/>
    <w:rsid w:val="00DD53E1"/>
    <w:rsid w:val="00DE294E"/>
    <w:rsid w:val="00DE64E6"/>
    <w:rsid w:val="00DE7767"/>
    <w:rsid w:val="00DF0606"/>
    <w:rsid w:val="00DF0681"/>
    <w:rsid w:val="00DF2F60"/>
    <w:rsid w:val="00DF39D7"/>
    <w:rsid w:val="00DF6000"/>
    <w:rsid w:val="00DF7169"/>
    <w:rsid w:val="00E00C2A"/>
    <w:rsid w:val="00E023D0"/>
    <w:rsid w:val="00E043F2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82885"/>
    <w:rsid w:val="00E82DFD"/>
    <w:rsid w:val="00E8316F"/>
    <w:rsid w:val="00E84FC6"/>
    <w:rsid w:val="00E8709B"/>
    <w:rsid w:val="00E9261D"/>
    <w:rsid w:val="00E92D2E"/>
    <w:rsid w:val="00E92D57"/>
    <w:rsid w:val="00E94C37"/>
    <w:rsid w:val="00E94EF6"/>
    <w:rsid w:val="00E95E22"/>
    <w:rsid w:val="00EA1636"/>
    <w:rsid w:val="00EA3F2C"/>
    <w:rsid w:val="00EA7153"/>
    <w:rsid w:val="00EB0139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2BFD"/>
    <w:rsid w:val="00ED6839"/>
    <w:rsid w:val="00ED7B56"/>
    <w:rsid w:val="00EE1A01"/>
    <w:rsid w:val="00EE212C"/>
    <w:rsid w:val="00EE4BCF"/>
    <w:rsid w:val="00EE58E1"/>
    <w:rsid w:val="00EF5A18"/>
    <w:rsid w:val="00EF727A"/>
    <w:rsid w:val="00F0483E"/>
    <w:rsid w:val="00F100EB"/>
    <w:rsid w:val="00F11121"/>
    <w:rsid w:val="00F13CC7"/>
    <w:rsid w:val="00F2194A"/>
    <w:rsid w:val="00F226F5"/>
    <w:rsid w:val="00F23C4B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10BC"/>
    <w:rsid w:val="00F446C4"/>
    <w:rsid w:val="00F459BF"/>
    <w:rsid w:val="00F4690B"/>
    <w:rsid w:val="00F47152"/>
    <w:rsid w:val="00F51208"/>
    <w:rsid w:val="00F544DF"/>
    <w:rsid w:val="00F555B6"/>
    <w:rsid w:val="00F55777"/>
    <w:rsid w:val="00F56EFC"/>
    <w:rsid w:val="00F6524A"/>
    <w:rsid w:val="00F67528"/>
    <w:rsid w:val="00F71370"/>
    <w:rsid w:val="00F71A0A"/>
    <w:rsid w:val="00F71C6A"/>
    <w:rsid w:val="00F72DED"/>
    <w:rsid w:val="00F75232"/>
    <w:rsid w:val="00F77010"/>
    <w:rsid w:val="00F771C8"/>
    <w:rsid w:val="00F808BA"/>
    <w:rsid w:val="00F81794"/>
    <w:rsid w:val="00F821BD"/>
    <w:rsid w:val="00F828C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5816"/>
    <w:rsid w:val="00FE6794"/>
    <w:rsid w:val="00FE67F4"/>
    <w:rsid w:val="00FE6989"/>
    <w:rsid w:val="00FE7C0B"/>
    <w:rsid w:val="00FF007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6911A2"/>
    <w:pPr>
      <w:tabs>
        <w:tab w:val="left" w:pos="720"/>
        <w:tab w:val="right" w:pos="9270"/>
      </w:tabs>
      <w:spacing w:line="276" w:lineRule="auto"/>
      <w:jc w:val="center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6524A"/>
    <w:pPr>
      <w:tabs>
        <w:tab w:val="left" w:pos="720"/>
        <w:tab w:val="left" w:pos="900"/>
        <w:tab w:val="right" w:pos="9270"/>
      </w:tabs>
      <w:ind w:left="317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  <w:style w:type="character" w:styleId="PageNumber">
    <w:name w:val="page number"/>
    <w:basedOn w:val="DefaultParagraphFont"/>
    <w:uiPriority w:val="99"/>
    <w:semiHidden/>
    <w:unhideWhenUsed/>
    <w:rsid w:val="00BC22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42" Type="http://schemas.openxmlformats.org/officeDocument/2006/relationships/image" Target="media/image17.png"/><Relationship Id="rId63" Type="http://schemas.openxmlformats.org/officeDocument/2006/relationships/image" Target="media/image38.png"/><Relationship Id="rId84" Type="http://schemas.openxmlformats.org/officeDocument/2006/relationships/image" Target="media/image54.png"/><Relationship Id="rId138" Type="http://schemas.openxmlformats.org/officeDocument/2006/relationships/image" Target="media/image93.png"/><Relationship Id="rId159" Type="http://schemas.openxmlformats.org/officeDocument/2006/relationships/theme" Target="theme/theme1.xml"/><Relationship Id="rId107" Type="http://schemas.openxmlformats.org/officeDocument/2006/relationships/image" Target="media/image68.png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53" Type="http://schemas.openxmlformats.org/officeDocument/2006/relationships/image" Target="media/image28.jpeg"/><Relationship Id="rId74" Type="http://schemas.openxmlformats.org/officeDocument/2006/relationships/image" Target="media/image44.png"/><Relationship Id="rId128" Type="http://schemas.openxmlformats.org/officeDocument/2006/relationships/image" Target="media/image86.png"/><Relationship Id="rId149" Type="http://schemas.openxmlformats.org/officeDocument/2006/relationships/hyperlink" Target="https://iamonze.tech/cluster" TargetMode="External"/><Relationship Id="rId5" Type="http://schemas.openxmlformats.org/officeDocument/2006/relationships/webSettings" Target="webSettings.xml"/><Relationship Id="rId95" Type="http://schemas.openxmlformats.org/officeDocument/2006/relationships/header" Target="header16.xml"/><Relationship Id="rId43" Type="http://schemas.openxmlformats.org/officeDocument/2006/relationships/image" Target="media/image18.png"/><Relationship Id="rId64" Type="http://schemas.openxmlformats.org/officeDocument/2006/relationships/image" Target="media/image39.png"/><Relationship Id="rId118" Type="http://schemas.openxmlformats.org/officeDocument/2006/relationships/image" Target="media/image78.png"/><Relationship Id="rId139" Type="http://schemas.openxmlformats.org/officeDocument/2006/relationships/hyperlink" Target="https://intern-assistant.vercel.app" TargetMode="External"/><Relationship Id="rId80" Type="http://schemas.openxmlformats.org/officeDocument/2006/relationships/image" Target="media/image50.jpg"/><Relationship Id="rId85" Type="http://schemas.openxmlformats.org/officeDocument/2006/relationships/image" Target="media/image55.png"/><Relationship Id="rId150" Type="http://schemas.openxmlformats.org/officeDocument/2006/relationships/hyperlink" Target="https://iamonze.teceh/cluster%20&#3604;&#3657;&#3623;&#3618;" TargetMode="External"/><Relationship Id="rId155" Type="http://schemas.openxmlformats.org/officeDocument/2006/relationships/hyperlink" Target="https://iamonze.tech/search" TargetMode="Externa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header" Target="header11.xml"/><Relationship Id="rId38" Type="http://schemas.openxmlformats.org/officeDocument/2006/relationships/image" Target="media/image13.png"/><Relationship Id="rId59" Type="http://schemas.openxmlformats.org/officeDocument/2006/relationships/image" Target="media/image34.svg"/><Relationship Id="rId103" Type="http://schemas.openxmlformats.org/officeDocument/2006/relationships/image" Target="media/image65.png"/><Relationship Id="rId108" Type="http://schemas.openxmlformats.org/officeDocument/2006/relationships/image" Target="media/image69.png"/><Relationship Id="rId124" Type="http://schemas.openxmlformats.org/officeDocument/2006/relationships/image" Target="media/image83.png"/><Relationship Id="rId129" Type="http://schemas.openxmlformats.org/officeDocument/2006/relationships/image" Target="media/image87.png"/><Relationship Id="rId54" Type="http://schemas.openxmlformats.org/officeDocument/2006/relationships/image" Target="media/image29.png"/><Relationship Id="rId70" Type="http://schemas.openxmlformats.org/officeDocument/2006/relationships/header" Target="header14.xml"/><Relationship Id="rId75" Type="http://schemas.openxmlformats.org/officeDocument/2006/relationships/image" Target="media/image45.png"/><Relationship Id="rId91" Type="http://schemas.openxmlformats.org/officeDocument/2006/relationships/image" Target="media/image61.png"/><Relationship Id="rId96" Type="http://schemas.openxmlformats.org/officeDocument/2006/relationships/header" Target="header17.xml"/><Relationship Id="rId140" Type="http://schemas.openxmlformats.org/officeDocument/2006/relationships/image" Target="media/image94.png"/><Relationship Id="rId145" Type="http://schemas.openxmlformats.org/officeDocument/2006/relationships/hyperlink" Target="https://iamonze.teceh/allcompanies%20&#3604;&#3657;&#3623;&#3618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28" Type="http://schemas.openxmlformats.org/officeDocument/2006/relationships/image" Target="media/image5.jpg"/><Relationship Id="rId49" Type="http://schemas.openxmlformats.org/officeDocument/2006/relationships/image" Target="media/image24.jpe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1.jpg"/><Relationship Id="rId86" Type="http://schemas.openxmlformats.org/officeDocument/2006/relationships/image" Target="media/image56.png"/><Relationship Id="rId130" Type="http://schemas.openxmlformats.org/officeDocument/2006/relationships/image" Target="media/image88.png"/><Relationship Id="rId135" Type="http://schemas.openxmlformats.org/officeDocument/2006/relationships/header" Target="header22.xml"/><Relationship Id="rId151" Type="http://schemas.openxmlformats.org/officeDocument/2006/relationships/image" Target="media/image100.png"/><Relationship Id="rId156" Type="http://schemas.openxmlformats.org/officeDocument/2006/relationships/hyperlink" Target="https://iamonze.tech/searchcompany" TargetMode="External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4.png"/><Relationship Id="rId109" Type="http://schemas.openxmlformats.org/officeDocument/2006/relationships/image" Target="media/image70.png"/><Relationship Id="rId34" Type="http://schemas.openxmlformats.org/officeDocument/2006/relationships/image" Target="media/image10.jpeg"/><Relationship Id="rId50" Type="http://schemas.openxmlformats.org/officeDocument/2006/relationships/image" Target="media/image25.jpeg"/><Relationship Id="rId55" Type="http://schemas.openxmlformats.org/officeDocument/2006/relationships/image" Target="media/image30.svg"/><Relationship Id="rId76" Type="http://schemas.openxmlformats.org/officeDocument/2006/relationships/image" Target="media/image46.png"/><Relationship Id="rId97" Type="http://schemas.openxmlformats.org/officeDocument/2006/relationships/header" Target="header18.xml"/><Relationship Id="rId104" Type="http://schemas.openxmlformats.org/officeDocument/2006/relationships/image" Target="media/image66.png"/><Relationship Id="rId120" Type="http://schemas.openxmlformats.org/officeDocument/2006/relationships/image" Target="media/image80.png"/><Relationship Id="rId125" Type="http://schemas.openxmlformats.org/officeDocument/2006/relationships/image" Target="media/image84.png"/><Relationship Id="rId141" Type="http://schemas.openxmlformats.org/officeDocument/2006/relationships/image" Target="media/image95.png"/><Relationship Id="rId146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customXml" Target="ink/ink2.xm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image" Target="media/image71.png"/><Relationship Id="rId115" Type="http://schemas.openxmlformats.org/officeDocument/2006/relationships/image" Target="media/image75.png"/><Relationship Id="rId131" Type="http://schemas.openxmlformats.org/officeDocument/2006/relationships/image" Target="media/image89.png"/><Relationship Id="rId136" Type="http://schemas.openxmlformats.org/officeDocument/2006/relationships/header" Target="header23.xml"/><Relationship Id="rId157" Type="http://schemas.openxmlformats.org/officeDocument/2006/relationships/image" Target="media/image102.jpeg"/><Relationship Id="rId61" Type="http://schemas.openxmlformats.org/officeDocument/2006/relationships/image" Target="media/image36.png"/><Relationship Id="rId82" Type="http://schemas.openxmlformats.org/officeDocument/2006/relationships/image" Target="media/image52.png"/><Relationship Id="rId152" Type="http://schemas.openxmlformats.org/officeDocument/2006/relationships/hyperlink" Target="https://iamonze.tech/search" TargetMode="External"/><Relationship Id="rId19" Type="http://schemas.openxmlformats.org/officeDocument/2006/relationships/image" Target="media/image2.png"/><Relationship Id="rId14" Type="http://schemas.openxmlformats.org/officeDocument/2006/relationships/header" Target="header6.xml"/><Relationship Id="rId30" Type="http://schemas.openxmlformats.org/officeDocument/2006/relationships/image" Target="media/image7.png"/><Relationship Id="rId35" Type="http://schemas.openxmlformats.org/officeDocument/2006/relationships/hyperlink" Target="https://github.com/slapexs/final_project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github.com/slapexs/final_project" TargetMode="External"/><Relationship Id="rId105" Type="http://schemas.openxmlformats.org/officeDocument/2006/relationships/hyperlink" Target="https://www.mongodb.com/" TargetMode="External"/><Relationship Id="rId126" Type="http://schemas.openxmlformats.org/officeDocument/2006/relationships/hyperlink" Target="https://github.com/slapexs/final_project.git" TargetMode="External"/><Relationship Id="rId147" Type="http://schemas.openxmlformats.org/officeDocument/2006/relationships/hyperlink" Target="https://iamonze.tech/cluster/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header" Target="header19.xml"/><Relationship Id="rId121" Type="http://schemas.openxmlformats.org/officeDocument/2006/relationships/hyperlink" Target="https://aws.amazon.com/th/" TargetMode="External"/><Relationship Id="rId142" Type="http://schemas.openxmlformats.org/officeDocument/2006/relationships/image" Target="media/image96.png"/><Relationship Id="rId3" Type="http://schemas.openxmlformats.org/officeDocument/2006/relationships/styles" Target="styles.xml"/><Relationship Id="rId25" Type="http://schemas.openxmlformats.org/officeDocument/2006/relationships/customXml" Target="ink/ink3.xml"/><Relationship Id="rId46" Type="http://schemas.openxmlformats.org/officeDocument/2006/relationships/image" Target="media/image21.png"/><Relationship Id="rId67" Type="http://schemas.openxmlformats.org/officeDocument/2006/relationships/header" Target="header12.xml"/><Relationship Id="rId116" Type="http://schemas.openxmlformats.org/officeDocument/2006/relationships/image" Target="media/image76.png"/><Relationship Id="rId137" Type="http://schemas.openxmlformats.org/officeDocument/2006/relationships/image" Target="media/image92.png"/><Relationship Id="rId158" Type="http://schemas.openxmlformats.org/officeDocument/2006/relationships/fontTable" Target="fontTable.xml"/><Relationship Id="rId20" Type="http://schemas.openxmlformats.org/officeDocument/2006/relationships/customXml" Target="ink/ink1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3.svg"/><Relationship Id="rId88" Type="http://schemas.openxmlformats.org/officeDocument/2006/relationships/image" Target="media/image58.png"/><Relationship Id="rId111" Type="http://schemas.openxmlformats.org/officeDocument/2006/relationships/image" Target="media/image72.png"/><Relationship Id="rId132" Type="http://schemas.openxmlformats.org/officeDocument/2006/relationships/image" Target="media/image90.png"/><Relationship Id="rId153" Type="http://schemas.openxmlformats.org/officeDocument/2006/relationships/hyperlink" Target="https://iamonze.tech/search" TargetMode="External"/><Relationship Id="rId15" Type="http://schemas.openxmlformats.org/officeDocument/2006/relationships/header" Target="header7.xml"/><Relationship Id="rId36" Type="http://schemas.openxmlformats.org/officeDocument/2006/relationships/image" Target="media/image11.png"/><Relationship Id="rId57" Type="http://schemas.openxmlformats.org/officeDocument/2006/relationships/image" Target="media/image32.svg"/><Relationship Id="rId106" Type="http://schemas.openxmlformats.org/officeDocument/2006/relationships/image" Target="media/image67.png"/><Relationship Id="rId127" Type="http://schemas.openxmlformats.org/officeDocument/2006/relationships/image" Target="media/image85.png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52" Type="http://schemas.openxmlformats.org/officeDocument/2006/relationships/image" Target="media/image27.jpe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header" Target="header15.xml"/><Relationship Id="rId99" Type="http://schemas.openxmlformats.org/officeDocument/2006/relationships/header" Target="header20.xml"/><Relationship Id="rId101" Type="http://schemas.openxmlformats.org/officeDocument/2006/relationships/hyperlink" Target="https://github.com/slapexs/final_project" TargetMode="External"/><Relationship Id="rId122" Type="http://schemas.openxmlformats.org/officeDocument/2006/relationships/image" Target="media/image81.png"/><Relationship Id="rId143" Type="http://schemas.openxmlformats.org/officeDocument/2006/relationships/image" Target="media/image97.png"/><Relationship Id="rId148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3.jpg"/><Relationship Id="rId47" Type="http://schemas.openxmlformats.org/officeDocument/2006/relationships/image" Target="media/image22.jpeg"/><Relationship Id="rId68" Type="http://schemas.openxmlformats.org/officeDocument/2006/relationships/header" Target="header13.xml"/><Relationship Id="rId89" Type="http://schemas.openxmlformats.org/officeDocument/2006/relationships/image" Target="media/image59.png"/><Relationship Id="rId112" Type="http://schemas.openxmlformats.org/officeDocument/2006/relationships/image" Target="media/image73.png"/><Relationship Id="rId133" Type="http://schemas.openxmlformats.org/officeDocument/2006/relationships/image" Target="media/image91.png"/><Relationship Id="rId154" Type="http://schemas.openxmlformats.org/officeDocument/2006/relationships/image" Target="media/image101.png"/><Relationship Id="rId16" Type="http://schemas.openxmlformats.org/officeDocument/2006/relationships/header" Target="header8.xml"/><Relationship Id="rId37" Type="http://schemas.openxmlformats.org/officeDocument/2006/relationships/image" Target="media/image12.png"/><Relationship Id="rId58" Type="http://schemas.openxmlformats.org/officeDocument/2006/relationships/image" Target="media/image33.png"/><Relationship Id="rId79" Type="http://schemas.openxmlformats.org/officeDocument/2006/relationships/image" Target="media/image49.jpg"/><Relationship Id="rId102" Type="http://schemas.openxmlformats.org/officeDocument/2006/relationships/image" Target="media/image64.png"/><Relationship Id="rId123" Type="http://schemas.openxmlformats.org/officeDocument/2006/relationships/image" Target="media/image82.png"/><Relationship Id="rId144" Type="http://schemas.openxmlformats.org/officeDocument/2006/relationships/hyperlink" Target="https://iamonze.tech/allcopanies" TargetMode="External"/><Relationship Id="rId90" Type="http://schemas.openxmlformats.org/officeDocument/2006/relationships/image" Target="media/image60.png"/><Relationship Id="rId27" Type="http://schemas.openxmlformats.org/officeDocument/2006/relationships/image" Target="media/image4.jpg"/><Relationship Id="rId48" Type="http://schemas.openxmlformats.org/officeDocument/2006/relationships/image" Target="media/image23.jpeg"/><Relationship Id="rId69" Type="http://schemas.openxmlformats.org/officeDocument/2006/relationships/footer" Target="footer1.xml"/><Relationship Id="rId113" Type="http://schemas.openxmlformats.org/officeDocument/2006/relationships/hyperlink" Target="https://www.mongodb.com/try/download/compass%20&#3648;&#3621;&#3639;&#3629;&#3585;" TargetMode="External"/><Relationship Id="rId134" Type="http://schemas.openxmlformats.org/officeDocument/2006/relationships/header" Target="header2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2:32:40.2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850</TotalTime>
  <Pages>100</Pages>
  <Words>15802</Words>
  <Characters>90075</Characters>
  <Application>Microsoft Office Word</Application>
  <DocSecurity>0</DocSecurity>
  <Lines>750</Lines>
  <Paragraphs>211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317</cp:revision>
  <cp:lastPrinted>2023-02-26T15:07:00Z</cp:lastPrinted>
  <dcterms:created xsi:type="dcterms:W3CDTF">2023-02-26T15:07:00Z</dcterms:created>
  <dcterms:modified xsi:type="dcterms:W3CDTF">2023-03-27T06:15:00Z</dcterms:modified>
</cp:coreProperties>
</file>