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4.xml" ContentType="application/vnd.openxmlformats-officedocument.wordprocessingml.footer+xml"/>
  <Override PartName="/word/header15.xml" ContentType="application/vnd.openxmlformats-officedocument.wordprocessingml.header+xml"/>
  <Override PartName="/word/footer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7818DB">
      <w:pPr>
        <w:pStyle w:val="Subtitle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7818DB">
      <w:pPr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B4191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0E74BFA" w14:textId="7ECCA792" w:rsidR="001C6BFD" w:rsidRDefault="00826998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sz w:val="40"/>
          <w:szCs w:val="40"/>
        </w:rPr>
      </w:pPr>
      <w:r w:rsidRPr="00826998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9FD925D" w14:textId="4C5CF099" w:rsidR="00871C6C" w:rsidRPr="00F90F30" w:rsidRDefault="00CB5A2C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40"/>
          <w:szCs w:val="40"/>
        </w:rPr>
      </w:pPr>
      <w:r w:rsidRPr="00826998">
        <w:rPr>
          <w:b/>
          <w:bCs/>
          <w:sz w:val="40"/>
          <w:szCs w:val="40"/>
        </w:rPr>
        <w:t xml:space="preserve">Computer Internship Recommendation System </w:t>
      </w:r>
      <w:proofErr w:type="gramStart"/>
      <w:r w:rsidRPr="00826998">
        <w:rPr>
          <w:b/>
          <w:bCs/>
          <w:sz w:val="40"/>
          <w:szCs w:val="40"/>
        </w:rPr>
        <w:t>With</w:t>
      </w:r>
      <w:proofErr w:type="gramEnd"/>
      <w:r w:rsidRPr="00826998">
        <w:rPr>
          <w:b/>
          <w:bCs/>
          <w:sz w:val="40"/>
          <w:szCs w:val="40"/>
        </w:rPr>
        <w:t xml:space="preserve"> Artificial Intelligence Technology</w:t>
      </w:r>
    </w:p>
    <w:p w14:paraId="5FE4C084" w14:textId="77777777" w:rsidR="00871C6C" w:rsidRPr="00F90F30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65BA73C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3CF85B61" w14:textId="3BA61570" w:rsidR="00871C6C" w:rsidRPr="00242171" w:rsidRDefault="001C6BFD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72B662C0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7818DB">
      <w:pPr>
        <w:tabs>
          <w:tab w:val="left" w:pos="1991"/>
        </w:tabs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7818DB">
      <w:pPr>
        <w:tabs>
          <w:tab w:val="left" w:pos="1991"/>
          <w:tab w:val="left" w:pos="4680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7D99F599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45B6B290" w14:textId="77777777" w:rsidR="00DC0E6A" w:rsidRDefault="00DC0E6A" w:rsidP="00E66B01">
      <w:pPr>
        <w:tabs>
          <w:tab w:val="left" w:pos="1991"/>
        </w:tabs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E66B01">
      <w:pPr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E66B01">
      <w:pPr>
        <w:spacing w:line="360" w:lineRule="auto"/>
        <w:rPr>
          <w:sz w:val="24"/>
          <w:szCs w:val="24"/>
        </w:rPr>
      </w:pPr>
    </w:p>
    <w:p w14:paraId="30164D8E" w14:textId="18F3C494" w:rsidR="008110CC" w:rsidRDefault="00DC0E6A" w:rsidP="00E66B01">
      <w:pPr>
        <w:tabs>
          <w:tab w:val="left" w:pos="567"/>
        </w:tabs>
      </w:pPr>
      <w:r w:rsidRPr="00242171">
        <w:rPr>
          <w:cs/>
        </w:rPr>
        <w:t xml:space="preserve">เรื่อง  </w:t>
      </w:r>
      <w:r w:rsidR="00826998" w:rsidRPr="00826998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C5A1578" w14:textId="4248A613" w:rsidR="00DC0E6A" w:rsidRPr="00B22068" w:rsidRDefault="00DC0E6A" w:rsidP="00E66B01">
      <w:pPr>
        <w:tabs>
          <w:tab w:val="left" w:pos="567"/>
        </w:tabs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CB5A2C" w:rsidRPr="00826998">
        <w:t xml:space="preserve">Computer Internship Recommendation System </w:t>
      </w:r>
      <w:proofErr w:type="gramStart"/>
      <w:r w:rsidR="00CB5A2C" w:rsidRPr="00826998">
        <w:t>With</w:t>
      </w:r>
      <w:proofErr w:type="gramEnd"/>
      <w:r w:rsidR="00CB5A2C" w:rsidRPr="00826998">
        <w:t xml:space="preserve"> Artificial Intelligence </w:t>
      </w:r>
      <w:r w:rsidR="00CB5A2C">
        <w:tab/>
      </w:r>
      <w:r w:rsidR="00CB5A2C" w:rsidRPr="00826998">
        <w:t>Technology</w:t>
      </w:r>
    </w:p>
    <w:p w14:paraId="1DF8E746" w14:textId="1BB96D9D" w:rsidR="00DC0E6A" w:rsidRDefault="00DC0E6A" w:rsidP="00E66B01">
      <w:pPr>
        <w:tabs>
          <w:tab w:val="left" w:pos="567"/>
        </w:tabs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77777777" w:rsidR="00BF5B27" w:rsidRPr="00907466" w:rsidRDefault="00BF5B27" w:rsidP="00E66B01">
      <w:pPr>
        <w:tabs>
          <w:tab w:val="left" w:pos="567"/>
        </w:tabs>
        <w:rPr>
          <w:cs/>
        </w:rPr>
      </w:pPr>
    </w:p>
    <w:p w14:paraId="70CD1BC1" w14:textId="77777777" w:rsidR="00DC0E6A" w:rsidRDefault="00DC0E6A" w:rsidP="00E66B01">
      <w:pPr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07AEA537" w14:textId="77777777" w:rsidR="00DC0E6A" w:rsidRPr="00D21907" w:rsidRDefault="00DC0E6A" w:rsidP="00E66B01">
      <w:pPr>
        <w:rPr>
          <w:b/>
          <w:bCs/>
        </w:rPr>
      </w:pPr>
    </w:p>
    <w:p w14:paraId="5204EA3F" w14:textId="1D709AF3" w:rsidR="00DC0E6A" w:rsidRPr="00242171" w:rsidRDefault="00DC0E6A" w:rsidP="00E66B01"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219B66BA" w14:textId="3A640C86" w:rsidR="00DC0E6A" w:rsidRDefault="00C83E3F" w:rsidP="00E66B01">
      <w:pPr>
        <w:tabs>
          <w:tab w:val="left" w:pos="2127"/>
        </w:tabs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0E586778" w14:textId="7FB9FECA" w:rsidR="00C83E3F" w:rsidRPr="00242171" w:rsidRDefault="00C83E3F" w:rsidP="00E66B01"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6F8370CA" w:rsidR="00C83E3F" w:rsidRPr="00242171" w:rsidRDefault="00C83E3F" w:rsidP="00E66B01">
      <w:pPr>
        <w:tabs>
          <w:tab w:val="left" w:pos="2127"/>
        </w:tabs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61C0C05D" w14:textId="77777777" w:rsidR="00DC0E6A" w:rsidRPr="00242171" w:rsidRDefault="00DC0E6A" w:rsidP="00E66B01"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55DD60FA" w:rsidR="00DC0E6A" w:rsidRPr="00242171" w:rsidRDefault="00DC0E6A" w:rsidP="00E66B01">
      <w:pPr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3FE5C198" w14:textId="77777777" w:rsidR="00DC0E6A" w:rsidRPr="00242171" w:rsidRDefault="00DC0E6A" w:rsidP="00E66B01"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E66B01">
      <w:pPr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77777777" w:rsidR="00DC0E6A" w:rsidRDefault="00DC0E6A" w:rsidP="00E66B01">
      <w:pPr>
        <w:rPr>
          <w:b/>
          <w:bCs/>
          <w:sz w:val="36"/>
          <w:szCs w:val="36"/>
        </w:rPr>
      </w:pPr>
    </w:p>
    <w:p w14:paraId="0C171C16" w14:textId="77777777" w:rsidR="00DC0E6A" w:rsidRDefault="00DC0E6A" w:rsidP="00E66B01">
      <w:pPr>
        <w:rPr>
          <w:rFonts w:cs="Angsana New"/>
          <w:b/>
          <w:bCs/>
          <w:sz w:val="36"/>
          <w:szCs w:val="36"/>
          <w:cs/>
        </w:rPr>
        <w:sectPr w:rsidR="00DC0E6A" w:rsidSect="00E66B01">
          <w:pgSz w:w="11909" w:h="16839" w:code="9"/>
          <w:pgMar w:top="2160" w:right="1109" w:bottom="1440" w:left="1980" w:header="1728" w:footer="706" w:gutter="0"/>
          <w:cols w:space="708"/>
          <w:docGrid w:linePitch="435"/>
        </w:sectPr>
      </w:pPr>
    </w:p>
    <w:p w14:paraId="78637A0D" w14:textId="77777777" w:rsidR="000335A7" w:rsidRDefault="000335A7" w:rsidP="00E66B01">
      <w:pPr>
        <w:jc w:val="center"/>
        <w:rPr>
          <w:b/>
          <w:bCs/>
          <w:sz w:val="36"/>
          <w:szCs w:val="36"/>
        </w:rPr>
      </w:pPr>
    </w:p>
    <w:p w14:paraId="6D9D22D9" w14:textId="02110E55" w:rsidR="00DC0E6A" w:rsidRPr="00035286" w:rsidRDefault="00DC0E6A" w:rsidP="000335A7">
      <w:pPr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927BE20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33E6A85C" w14:textId="6489F03E" w:rsidR="008110CC" w:rsidRPr="00035286" w:rsidRDefault="005152A2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5152A2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2A49D89C" w14:textId="40BFC526" w:rsidR="00035286" w:rsidRPr="00035286" w:rsidRDefault="005152A2" w:rsidP="00E66B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36"/>
          <w:szCs w:val="36"/>
        </w:rPr>
      </w:pPr>
      <w:r w:rsidRPr="005152A2">
        <w:rPr>
          <w:b/>
          <w:bCs/>
          <w:sz w:val="36"/>
          <w:szCs w:val="36"/>
        </w:rPr>
        <w:t xml:space="preserve">Computer Internship Recommendation System </w:t>
      </w:r>
      <w:proofErr w:type="gramStart"/>
      <w:r w:rsidRPr="005152A2">
        <w:rPr>
          <w:b/>
          <w:bCs/>
          <w:sz w:val="36"/>
          <w:szCs w:val="36"/>
        </w:rPr>
        <w:t>With</w:t>
      </w:r>
      <w:proofErr w:type="gramEnd"/>
      <w:r w:rsidRPr="005152A2">
        <w:rPr>
          <w:b/>
          <w:bCs/>
          <w:sz w:val="36"/>
          <w:szCs w:val="36"/>
        </w:rPr>
        <w:t xml:space="preserve"> Artificial Intelligence Technology</w:t>
      </w:r>
    </w:p>
    <w:p w14:paraId="45E517B4" w14:textId="2710A930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8A1E04D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7CF1CB46" w14:textId="41EBD1BE" w:rsidR="00F90439" w:rsidRPr="00035286" w:rsidRDefault="00083FE7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61459DB3" w14:textId="295712BF" w:rsidR="00B22068" w:rsidRDefault="00B22068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C76EF13" w14:textId="77777777" w:rsidR="00035286" w:rsidRPr="00035286" w:rsidRDefault="00035286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E66B01">
      <w:pPr>
        <w:tabs>
          <w:tab w:val="left" w:pos="1991"/>
        </w:tabs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E66B01">
      <w:pPr>
        <w:tabs>
          <w:tab w:val="left" w:pos="1134"/>
        </w:tabs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E66B01">
      <w:pPr>
        <w:pStyle w:val="Heading1"/>
        <w:rPr>
          <w:cs/>
        </w:rPr>
      </w:pPr>
      <w:bookmarkStart w:id="1" w:name="_Toc97370449"/>
      <w:bookmarkStart w:id="2" w:name="_Toc129250941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E66B01">
      <w:pPr>
        <w:tabs>
          <w:tab w:val="left" w:pos="1134"/>
        </w:tabs>
        <w:jc w:val="center"/>
        <w:rPr>
          <w:b/>
          <w:bCs/>
          <w:sz w:val="40"/>
          <w:szCs w:val="40"/>
        </w:rPr>
      </w:pPr>
    </w:p>
    <w:p w14:paraId="4A48F93B" w14:textId="2086E5CE" w:rsidR="00B22068" w:rsidRDefault="00DC0E6A" w:rsidP="00E66B01">
      <w:pPr>
        <w:tabs>
          <w:tab w:val="left" w:pos="2340"/>
        </w:tabs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</w:r>
      <w:r w:rsidR="00702361">
        <w:tab/>
      </w:r>
      <w:r>
        <w:t xml:space="preserve">: </w:t>
      </w:r>
      <w:r w:rsidR="00123715" w:rsidRPr="00123715">
        <w:rPr>
          <w:cs/>
        </w:rPr>
        <w:t>ระบบแนะนำสถานที่ฝึกงานด้านคอมพิวเตอร์ ด้วยเทคโนโลยี</w:t>
      </w:r>
      <w:r w:rsidR="0051398E">
        <w:br/>
      </w:r>
      <w:r w:rsidR="0051398E">
        <w:tab/>
        <w:t xml:space="preserve">  </w:t>
      </w:r>
      <w:r w:rsidR="0051398E" w:rsidRPr="0051398E">
        <w:rPr>
          <w:cs/>
        </w:rPr>
        <w:t>ปัญญาประดิษฐ์</w:t>
      </w:r>
    </w:p>
    <w:p w14:paraId="3B93BFCB" w14:textId="2FE3D0AD" w:rsidR="001C0771" w:rsidRDefault="00B22068" w:rsidP="00E66B01">
      <w:pPr>
        <w:tabs>
          <w:tab w:val="left" w:pos="2340"/>
        </w:tabs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 </w:t>
      </w:r>
      <w:r w:rsidR="00123715" w:rsidRPr="00123715">
        <w:t xml:space="preserve">Computer Internship Recommendation System </w:t>
      </w:r>
      <w:proofErr w:type="gramStart"/>
      <w:r w:rsidR="00123715" w:rsidRPr="00123715">
        <w:t>With</w:t>
      </w:r>
      <w:proofErr w:type="gramEnd"/>
      <w:r w:rsidR="00123715" w:rsidRPr="00123715">
        <w:t xml:space="preserve"> Artificial </w:t>
      </w:r>
      <w:r w:rsidR="00123715">
        <w:rPr>
          <w:cs/>
        </w:rPr>
        <w:tab/>
      </w:r>
      <w:r w:rsidR="00123715">
        <w:rPr>
          <w:cs/>
        </w:rPr>
        <w:tab/>
      </w:r>
      <w:r w:rsidR="00123715">
        <w:rPr>
          <w:rFonts w:hint="cs"/>
          <w:cs/>
        </w:rPr>
        <w:t xml:space="preserve">  </w:t>
      </w:r>
      <w:r w:rsidR="00123715" w:rsidRPr="00123715">
        <w:t>Intelligence Technology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643936">
      <w:pPr>
        <w:tabs>
          <w:tab w:val="left" w:pos="2340"/>
        </w:tabs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E66B01">
      <w:pPr>
        <w:tabs>
          <w:tab w:val="left" w:pos="1134"/>
          <w:tab w:val="left" w:pos="1701"/>
          <w:tab w:val="left" w:pos="2268"/>
        </w:tabs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E66B01">
      <w:pPr>
        <w:tabs>
          <w:tab w:val="left" w:pos="1134"/>
          <w:tab w:val="left" w:pos="1701"/>
          <w:tab w:val="left" w:pos="2268"/>
        </w:tabs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E66B01">
      <w:pPr>
        <w:tabs>
          <w:tab w:val="left" w:pos="1134"/>
          <w:tab w:val="left" w:pos="1808"/>
          <w:tab w:val="left" w:pos="1985"/>
          <w:tab w:val="left" w:pos="2268"/>
        </w:tabs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E66B01">
      <w:pPr>
        <w:tabs>
          <w:tab w:val="left" w:pos="1134"/>
          <w:tab w:val="left" w:pos="1985"/>
        </w:tabs>
        <w:rPr>
          <w:b/>
          <w:bCs/>
          <w:sz w:val="40"/>
          <w:szCs w:val="40"/>
        </w:rPr>
      </w:pPr>
    </w:p>
    <w:p w14:paraId="3561D475" w14:textId="42B8BAF4" w:rsidR="00DC0E6A" w:rsidRPr="00710D0B" w:rsidRDefault="001C0771" w:rsidP="00A429D2">
      <w:pPr>
        <w:tabs>
          <w:tab w:val="left" w:pos="720"/>
        </w:tabs>
        <w:jc w:val="thaiDistribute"/>
        <w:rPr>
          <w:b/>
          <w:bCs/>
          <w:sz w:val="40"/>
          <w:szCs w:val="40"/>
        </w:rPr>
        <w:sectPr w:rsidR="00DC0E6A" w:rsidRPr="00710D0B" w:rsidSect="00E66B01">
          <w:headerReference w:type="even" r:id="rId18"/>
          <w:headerReference w:type="default" r:id="rId19"/>
          <w:headerReference w:type="first" r:id="rId20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1220D7" w:rsidRPr="001220D7">
        <w:t>Computer Internship Recommendation System With Artificial Intelligence Technology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ที่พัฒนาจาก</w:t>
      </w:r>
      <w:r w:rsidR="00567F38">
        <w:rPr>
          <w:rFonts w:hint="cs"/>
          <w:cs/>
        </w:rPr>
        <w:t>เว็บเฟรมเวิร์ค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เพื่อนำมาวิเคราะห์หาความคล้ายคลึงกับข้อมูลสถานประกอบการที่มีอยู่ในฐานข้อมูลที่</w:t>
      </w:r>
      <w:r w:rsidR="008B2BD0">
        <w:rPr>
          <w:rFonts w:hint="cs"/>
          <w:cs/>
        </w:rPr>
        <w:t>ผ่านกระบวนการวิเคราะห์ความคล้ายคลึงของตัวที่ค้นหาจากเทคโนโลยีประมวลผลภาษาธรรมชาติ</w:t>
      </w:r>
      <w:r w:rsidR="00117681">
        <w:rPr>
          <w:rFonts w:hint="cs"/>
          <w:cs/>
        </w:rPr>
        <w:t xml:space="preserve"> และจัดตามกลุ่มด้วยเทคโนโลยีการจัดกลุ่ม</w:t>
      </w:r>
      <w:r w:rsidR="00FA5AA5">
        <w:rPr>
          <w:rFonts w:hint="cs"/>
          <w:cs/>
        </w:rPr>
        <w:t xml:space="preserve"> (</w:t>
      </w:r>
      <w:r w:rsidR="00FA5AA5">
        <w:t>K-Means</w:t>
      </w:r>
      <w:r w:rsidR="00FA5AA5">
        <w:rPr>
          <w:rFonts w:hint="cs"/>
          <w:cs/>
        </w:rPr>
        <w:t>)</w:t>
      </w:r>
      <w:r w:rsidR="006E0496">
        <w:rPr>
          <w:rFonts w:hint="cs"/>
          <w:cs/>
        </w:rPr>
        <w:t xml:space="preserve"> 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ซ</w:t>
      </w:r>
      <w:r w:rsidR="001E2EAC">
        <w:rPr>
          <w:rFonts w:hint="cs"/>
          <w:cs/>
        </w:rPr>
        <w:t>ึ่ง</w:t>
      </w:r>
      <w:r w:rsidR="007F0B20">
        <w:rPr>
          <w:rFonts w:hint="cs"/>
          <w:cs/>
        </w:rPr>
        <w:t>เป็นส่วนหนึ่งของเทคโนโลยีปัญญาประดิษฐ์</w:t>
      </w:r>
      <w:r w:rsidR="00A84AE4">
        <w:rPr>
          <w:rFonts w:hint="cs"/>
          <w:cs/>
        </w:rPr>
        <w:t xml:space="preserve"> โดยผลการทดสอบพบว่านักศึกษาได้ใช้</w:t>
      </w:r>
      <w:r w:rsidR="00A84AE4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84AE4" w:rsidRPr="001220D7">
        <w:t>Computer Internship Recommendation System With Artificial Intelligence Technology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E66B01">
      <w:pPr>
        <w:pStyle w:val="Heading1"/>
      </w:pPr>
      <w:bookmarkStart w:id="3" w:name="_Toc97370450"/>
      <w:bookmarkStart w:id="4" w:name="_Toc129250942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E66B01"/>
    <w:bookmarkEnd w:id="5"/>
    <w:p w14:paraId="1006A48B" w14:textId="63A42E1A" w:rsidR="00F56EFC" w:rsidRDefault="00F56EFC" w:rsidP="00F56EFC">
      <w:pPr>
        <w:tabs>
          <w:tab w:val="left" w:pos="1134"/>
        </w:tabs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cs/>
        </w:rPr>
        <w:t xml:space="preserve"> (</w:t>
      </w:r>
      <w:r w:rsidR="001220D7" w:rsidRPr="001220D7">
        <w:t>Computer Internship Recommendation System With Artificial Intelligence Technology</w:t>
      </w:r>
      <w:r>
        <w:t xml:space="preserve">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77777777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ๆในการทำโครงงานครั้งนี้ไว้ ณ ที่นี้</w:t>
      </w:r>
    </w:p>
    <w:p w14:paraId="6C8E4980" w14:textId="0755567F" w:rsidR="00DC0E6A" w:rsidRDefault="00F56EFC" w:rsidP="001220D7">
      <w:pPr>
        <w:tabs>
          <w:tab w:val="left" w:pos="1134"/>
        </w:tabs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E66B01">
      <w:pPr>
        <w:rPr>
          <w:sz w:val="40"/>
          <w:szCs w:val="40"/>
        </w:rPr>
      </w:pPr>
    </w:p>
    <w:p w14:paraId="17822F90" w14:textId="77777777" w:rsidR="00CB4566" w:rsidRPr="00CB4566" w:rsidRDefault="00CB4566" w:rsidP="00E66B01">
      <w:pPr>
        <w:rPr>
          <w:sz w:val="40"/>
          <w:szCs w:val="40"/>
        </w:rPr>
      </w:pPr>
    </w:p>
    <w:p w14:paraId="2F5AD155" w14:textId="77777777" w:rsidR="00CB4566" w:rsidRPr="00CB4566" w:rsidRDefault="00CB4566" w:rsidP="00E66B01">
      <w:pPr>
        <w:rPr>
          <w:sz w:val="40"/>
          <w:szCs w:val="40"/>
        </w:rPr>
      </w:pPr>
    </w:p>
    <w:p w14:paraId="688F844F" w14:textId="77777777" w:rsidR="00CB4566" w:rsidRPr="00CB4566" w:rsidRDefault="00CB4566" w:rsidP="00E66B01">
      <w:pPr>
        <w:rPr>
          <w:sz w:val="40"/>
          <w:szCs w:val="40"/>
        </w:rPr>
      </w:pPr>
    </w:p>
    <w:p w14:paraId="280B4068" w14:textId="40CF5AB6" w:rsidR="00CB4566" w:rsidRPr="00CB4566" w:rsidRDefault="00CB4566" w:rsidP="00E66B01">
      <w:pPr>
        <w:tabs>
          <w:tab w:val="left" w:pos="52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E66B01">
      <w:pPr>
        <w:rPr>
          <w:sz w:val="40"/>
          <w:szCs w:val="40"/>
        </w:rPr>
      </w:pPr>
    </w:p>
    <w:p w14:paraId="0BEA7BA6" w14:textId="52B2AAD3" w:rsidR="00CB4566" w:rsidRPr="00CB4566" w:rsidRDefault="00CB4566" w:rsidP="00E66B01">
      <w:pPr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E66B01">
      <w:pPr>
        <w:pStyle w:val="Heading1"/>
      </w:pPr>
      <w:bookmarkStart w:id="6" w:name="_Toc97370451"/>
      <w:bookmarkStart w:id="7" w:name="_Toc129250943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7F21FE2F" w14:textId="77777777" w:rsidR="002057DD" w:rsidRPr="001D3CC2" w:rsidRDefault="002057DD" w:rsidP="00E66B01"/>
    <w:p w14:paraId="56214044" w14:textId="77777777" w:rsidR="002057DD" w:rsidRPr="001D3CC2" w:rsidRDefault="002057DD" w:rsidP="00E66B01">
      <w:pPr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2A61763" w14:textId="2EAB1E16" w:rsidR="007302A0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7302A0">
        <w:rPr>
          <w:cs/>
        </w:rPr>
        <w:t>บทคัดย่อ</w:t>
      </w:r>
      <w:r w:rsidR="007302A0">
        <w:tab/>
      </w:r>
      <w:r w:rsidR="007302A0">
        <w:fldChar w:fldCharType="begin"/>
      </w:r>
      <w:r w:rsidR="007302A0">
        <w:instrText xml:space="preserve"> PAGEREF _Toc129250941 \h </w:instrText>
      </w:r>
      <w:r w:rsidR="007302A0">
        <w:fldChar w:fldCharType="separate"/>
      </w:r>
      <w:r w:rsidR="007302A0">
        <w:rPr>
          <w:cs/>
        </w:rPr>
        <w:t>ก</w:t>
      </w:r>
      <w:r w:rsidR="007302A0">
        <w:fldChar w:fldCharType="end"/>
      </w:r>
    </w:p>
    <w:p w14:paraId="18DC2D33" w14:textId="72FD6F8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_Toc129250942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51BEB725" w14:textId="657EEF0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_Toc129250943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1C84FA6F" w14:textId="3F932661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_Toc129250944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34882EB2" w14:textId="4DC15BF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_Toc129250945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6774293F" w14:textId="7D342C3C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_Toc129250946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6E5F33C5" w14:textId="5ED3679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5551FD42" w14:textId="7887271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456DAE02" w14:textId="5BF73CC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1BB9652F" w14:textId="3856C2C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326B897A" w14:textId="1C37607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6285D925" w14:textId="4026329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43E859C0" w14:textId="589A42D0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_Toc129250953 \h </w:instrText>
      </w:r>
      <w:r>
        <w:fldChar w:fldCharType="separate"/>
      </w:r>
      <w:r>
        <w:rPr>
          <w:cs/>
        </w:rPr>
        <w:t>7</w:t>
      </w:r>
      <w:r>
        <w:fldChar w:fldCharType="end"/>
      </w:r>
    </w:p>
    <w:p w14:paraId="43C7F783" w14:textId="272AEA2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696F317B" w14:textId="2040337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19</w:t>
      </w:r>
      <w:r>
        <w:rPr>
          <w:noProof/>
        </w:rPr>
        <w:fldChar w:fldCharType="end"/>
      </w:r>
    </w:p>
    <w:p w14:paraId="69CA342B" w14:textId="788458E4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_Toc129250956 \h </w:instrText>
      </w:r>
      <w:r>
        <w:fldChar w:fldCharType="separate"/>
      </w:r>
      <w:r>
        <w:rPr>
          <w:cs/>
        </w:rPr>
        <w:t>21</w:t>
      </w:r>
      <w:r>
        <w:fldChar w:fldCharType="end"/>
      </w:r>
    </w:p>
    <w:p w14:paraId="0D403276" w14:textId="1CE7C67B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72DC8E5D" w14:textId="47B5DA7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124E7A27" w14:textId="4D5E773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67B0E117" w14:textId="3672A6D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07B80EAB" w14:textId="2AD7D4B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3B176B65" w14:textId="6430192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_Toc129250962 \h </w:instrText>
      </w:r>
      <w:r>
        <w:fldChar w:fldCharType="separate"/>
      </w:r>
      <w:r>
        <w:rPr>
          <w:cs/>
        </w:rPr>
        <w:t>36</w:t>
      </w:r>
      <w:r>
        <w:fldChar w:fldCharType="end"/>
      </w:r>
    </w:p>
    <w:p w14:paraId="0C7FE127" w14:textId="1692E98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 xml:space="preserve">การวิเคราะห์และการทำ </w:t>
      </w:r>
      <w:r>
        <w:rPr>
          <w:noProof/>
        </w:rPr>
        <w:t>Word segmentation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36</w:t>
      </w:r>
      <w:r>
        <w:rPr>
          <w:noProof/>
        </w:rPr>
        <w:fldChar w:fldCharType="end"/>
      </w:r>
    </w:p>
    <w:p w14:paraId="20ED5862" w14:textId="37E87DE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49</w:t>
      </w:r>
      <w:r>
        <w:rPr>
          <w:noProof/>
        </w:rPr>
        <w:fldChar w:fldCharType="end"/>
      </w:r>
    </w:p>
    <w:p w14:paraId="4C645874" w14:textId="2212914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40A24477" w14:textId="4DB6F5B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_Toc129250966 \h </w:instrText>
      </w:r>
      <w:r>
        <w:fldChar w:fldCharType="separate"/>
      </w:r>
      <w:r>
        <w:rPr>
          <w:cs/>
        </w:rPr>
        <w:t>54</w:t>
      </w:r>
      <w:r>
        <w:fldChar w:fldCharType="end"/>
      </w:r>
    </w:p>
    <w:p w14:paraId="2C295968" w14:textId="19CE9DF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957ABE5" w14:textId="782C202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36A441C" w14:textId="399FE8E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5EC3D0CB" w14:textId="7858360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192DE7CC" w14:textId="5EE5B21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_Toc129250971 \h </w:instrText>
      </w:r>
      <w:r>
        <w:fldChar w:fldCharType="separate"/>
      </w:r>
      <w:r>
        <w:rPr>
          <w:cs/>
        </w:rPr>
        <w:t>59</w:t>
      </w:r>
      <w:r>
        <w:fldChar w:fldCharType="end"/>
      </w:r>
    </w:p>
    <w:p w14:paraId="11222DBE" w14:textId="3CFFF2B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_Toc129250972 \h </w:instrText>
      </w:r>
      <w:r>
        <w:fldChar w:fldCharType="separate"/>
      </w:r>
      <w:r>
        <w:rPr>
          <w:cs/>
        </w:rPr>
        <w:t>62</w:t>
      </w:r>
      <w:r>
        <w:fldChar w:fldCharType="end"/>
      </w:r>
    </w:p>
    <w:p w14:paraId="67418114" w14:textId="2863CA6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5701B8CD" w14:textId="3F4C71B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66</w:t>
      </w:r>
      <w:r>
        <w:rPr>
          <w:noProof/>
        </w:rPr>
        <w:fldChar w:fldCharType="end"/>
      </w:r>
    </w:p>
    <w:p w14:paraId="781B76D2" w14:textId="507F421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50AA5B23" w14:textId="115D678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32772981" w14:textId="0367AB0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208000E6" w14:textId="31DA461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69AF3285" w14:textId="3307DDC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77</w:t>
      </w:r>
      <w:r>
        <w:rPr>
          <w:noProof/>
        </w:rPr>
        <w:fldChar w:fldCharType="end"/>
      </w:r>
    </w:p>
    <w:p w14:paraId="013216A6" w14:textId="7123453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_Toc129250980 \h </w:instrText>
      </w:r>
      <w:r>
        <w:fldChar w:fldCharType="separate"/>
      </w:r>
      <w:r>
        <w:rPr>
          <w:cs/>
        </w:rPr>
        <w:t>80</w:t>
      </w:r>
      <w:r>
        <w:fldChar w:fldCharType="end"/>
      </w:r>
    </w:p>
    <w:p w14:paraId="799B9B38" w14:textId="675E5F4D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619EA708" w14:textId="3742AB0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84</w:t>
      </w:r>
      <w:r>
        <w:rPr>
          <w:noProof/>
        </w:rPr>
        <w:fldChar w:fldCharType="end"/>
      </w:r>
    </w:p>
    <w:p w14:paraId="1E7AD4AC" w14:textId="550D9438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_Toc129250983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693D7A23" w:rsidR="002057DD" w:rsidRDefault="002057DD" w:rsidP="00E66B01">
      <w:pPr>
        <w:tabs>
          <w:tab w:val="left" w:pos="1134"/>
        </w:tabs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E66B01">
      <w:pPr>
        <w:pStyle w:val="Heading1"/>
      </w:pPr>
      <w:bookmarkStart w:id="9" w:name="_Toc97370452"/>
      <w:bookmarkStart w:id="10" w:name="_Toc129250944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E66B01"/>
    <w:p w14:paraId="40B099A5" w14:textId="50DA72B2" w:rsidR="002057DD" w:rsidRDefault="002057DD" w:rsidP="00E66B01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43AAE641" w14:textId="1D602F42" w:rsidR="003A276E" w:rsidRDefault="002A0A54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29214222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Term Frequency </w:t>
        </w:r>
        <w:r w:rsidR="003A276E" w:rsidRPr="00635E00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3A276E" w:rsidRPr="00635E00">
          <w:rPr>
            <w:rStyle w:val="Hyperlink"/>
            <w:noProof/>
          </w:rPr>
          <w:t>7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9</w:t>
        </w:r>
        <w:r w:rsidR="003A276E">
          <w:rPr>
            <w:noProof/>
            <w:webHidden/>
          </w:rPr>
          <w:fldChar w:fldCharType="end"/>
        </w:r>
      </w:hyperlink>
    </w:p>
    <w:p w14:paraId="0E50375D" w14:textId="09AC22F4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3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Inverse Document Frequency </w:t>
        </w:r>
        <w:r w:rsidR="003A276E" w:rsidRPr="00635E00">
          <w:rPr>
            <w:rStyle w:val="Hyperlink"/>
            <w:noProof/>
            <w:cs/>
          </w:rPr>
          <w:t xml:space="preserve">ที่จำนวนเอกสารเท่ากับ </w:t>
        </w:r>
        <w:r w:rsidR="003A276E" w:rsidRPr="00635E00">
          <w:rPr>
            <w:rStyle w:val="Hyperlink"/>
            <w:noProof/>
          </w:rPr>
          <w:t>10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3668A5E8" w14:textId="6AB7F44F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4" w:history="1">
        <w:r w:rsidR="003A276E" w:rsidRPr="00635E00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iCs/>
            <w:noProof/>
          </w:rPr>
          <w:t>TF-IDF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67B174D1" w14:textId="23517591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5" w:history="1">
        <w:r w:rsidR="003A276E" w:rsidRPr="00635E00">
          <w:rPr>
            <w:rStyle w:val="Hyperlink"/>
            <w:noProof/>
            <w:cs/>
          </w:rPr>
          <w:t>การวิเคราะห์ข้อมูล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21</w:t>
        </w:r>
        <w:r w:rsidR="003A276E">
          <w:rPr>
            <w:noProof/>
            <w:webHidden/>
          </w:rPr>
          <w:fldChar w:fldCharType="end"/>
        </w:r>
      </w:hyperlink>
    </w:p>
    <w:p w14:paraId="1DDB7754" w14:textId="4FEFB01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6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077D9F98" w14:textId="48017A1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7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79604808" w14:textId="22A546B8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8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ดูรายชื่อบริษัทในกลุ่มทั้งหมด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7DB8557C" w14:textId="59E34AAD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9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_Toc129214229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23B47C8C" w14:textId="0ED7B7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0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ค้นหาบริษัทด้วยความสนใจ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_Toc129214230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5E1ABC22" w14:textId="365A510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1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แก้ไขคู่มือการใช้งาน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_Toc129214231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42B043CF" w14:textId="624CF86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2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เพิ่ม ลบ แก้ไขข้อมูลบริษัท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7F2645C5" w14:textId="31629E62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3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27</w:t>
        </w:r>
        <w:r w:rsidR="003A276E">
          <w:rPr>
            <w:noProof/>
            <w:webHidden/>
          </w:rPr>
          <w:fldChar w:fldCharType="end"/>
        </w:r>
      </w:hyperlink>
    </w:p>
    <w:p w14:paraId="7A4F9425" w14:textId="1755626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4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28</w:t>
        </w:r>
        <w:r w:rsidR="003A276E">
          <w:rPr>
            <w:noProof/>
            <w:webHidden/>
          </w:rPr>
          <w:fldChar w:fldCharType="end"/>
        </w:r>
      </w:hyperlink>
    </w:p>
    <w:p w14:paraId="59F339C3" w14:textId="05F95E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5" w:history="1">
        <w:r w:rsidR="003A276E" w:rsidRPr="00635E00">
          <w:rPr>
            <w:rStyle w:val="Hyperlink"/>
            <w:noProof/>
            <w:cs/>
          </w:rPr>
          <w:t>พจนานุกรมข้อมูลบริษัท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31</w:t>
        </w:r>
        <w:r w:rsidR="003A276E">
          <w:rPr>
            <w:noProof/>
            <w:webHidden/>
          </w:rPr>
          <w:fldChar w:fldCharType="end"/>
        </w:r>
      </w:hyperlink>
    </w:p>
    <w:p w14:paraId="62FBE473" w14:textId="444DD1B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6" w:history="1">
        <w:r w:rsidR="003A276E" w:rsidRPr="00635E00">
          <w:rPr>
            <w:rStyle w:val="Hyperlink"/>
            <w:noProof/>
            <w:cs/>
          </w:rPr>
          <w:t>แสดงการนับจำนวนบริษัทแต่ละประเภทในการจัดกลุ่ม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43</w:t>
        </w:r>
        <w:r w:rsidR="003A276E">
          <w:rPr>
            <w:noProof/>
            <w:webHidden/>
          </w:rPr>
          <w:fldChar w:fldCharType="end"/>
        </w:r>
      </w:hyperlink>
    </w:p>
    <w:p w14:paraId="7477FE38" w14:textId="7879102E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7" w:history="1">
        <w:r w:rsidR="003A276E" w:rsidRPr="00635E00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3A60A082" w14:textId="115C2AFB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8" w:history="1">
        <w:r w:rsidR="003A276E" w:rsidRPr="00635E00">
          <w:rPr>
            <w:rStyle w:val="Hyperlink"/>
            <w:noProof/>
            <w:cs/>
          </w:rPr>
          <w:t>ข้อเสนอแนะของผู้ใช้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2A76EC31" w14:textId="27FA5FF0" w:rsidR="002057DD" w:rsidRPr="000500D5" w:rsidRDefault="002A0A54" w:rsidP="000500D5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E66B01">
      <w:pPr>
        <w:tabs>
          <w:tab w:val="left" w:pos="1991"/>
        </w:tabs>
        <w:rPr>
          <w:b/>
          <w:bCs/>
          <w:sz w:val="40"/>
          <w:szCs w:val="40"/>
        </w:rPr>
      </w:pPr>
    </w:p>
    <w:p w14:paraId="27654960" w14:textId="77777777" w:rsidR="002057DD" w:rsidRDefault="002057DD" w:rsidP="00E66B01">
      <w:pPr>
        <w:tabs>
          <w:tab w:val="left" w:pos="1991"/>
        </w:tabs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E66B01">
      <w:pPr>
        <w:pStyle w:val="Heading1"/>
      </w:pPr>
      <w:bookmarkStart w:id="11" w:name="_Toc97370453"/>
      <w:bookmarkStart w:id="12" w:name="_Toc129250945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6E5C18"/>
    <w:p w14:paraId="6A99E2A6" w14:textId="77777777" w:rsidR="00BF7CC0" w:rsidRDefault="002057DD" w:rsidP="00BF7CC0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2C98DC16" w14:textId="5662E4B0" w:rsidR="00BF7CC0" w:rsidRPr="00C334D0" w:rsidRDefault="00000000">
      <w:pPr>
        <w:pStyle w:val="TableofFigures"/>
        <w:numPr>
          <w:ilvl w:val="0"/>
          <w:numId w:val="15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6" w:history="1">
        <w:r w:rsidR="00BF7CC0" w:rsidRPr="00FD447B">
          <w:rPr>
            <w:rStyle w:val="Hyperlink"/>
            <w:noProof/>
            <w:cs/>
          </w:rPr>
          <w:t xml:space="preserve">ตัวอย่างการทำ </w:t>
        </w:r>
        <w:r w:rsidR="00BF7CC0" w:rsidRPr="00FD447B">
          <w:rPr>
            <w:rStyle w:val="Hyperlink"/>
            <w:noProof/>
          </w:rPr>
          <w:t>Word segmentation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8</w:t>
        </w:r>
        <w:r w:rsidR="00BF7CC0">
          <w:rPr>
            <w:noProof/>
            <w:webHidden/>
          </w:rPr>
          <w:fldChar w:fldCharType="end"/>
        </w:r>
      </w:hyperlink>
    </w:p>
    <w:p w14:paraId="7F401367" w14:textId="3C9460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7" w:history="1">
        <w:r w:rsidR="00BF7CC0" w:rsidRPr="00FD447B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="00BF7CC0" w:rsidRPr="00FD447B">
          <w:rPr>
            <w:rStyle w:val="Hyperlink"/>
            <w:noProof/>
          </w:rPr>
          <w:t xml:space="preserve">K-Means </w:t>
        </w:r>
        <w:r w:rsidR="00BF7CC0" w:rsidRPr="00FD447B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="00BF7CC0" w:rsidRPr="00FD447B">
          <w:rPr>
            <w:rStyle w:val="Hyperlink"/>
            <w:noProof/>
          </w:rPr>
          <w:t xml:space="preserve">Centroid </w:t>
        </w:r>
        <w:r w:rsidR="00BF7CC0" w:rsidRPr="00FD447B">
          <w:rPr>
            <w:rStyle w:val="Hyperlink"/>
            <w:noProof/>
            <w:cs/>
          </w:rPr>
          <w:t>ของแต่ละกลุ่มข้อมูล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58354755" w14:textId="776A739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8" w:history="1">
        <w:r w:rsidR="00BF7CC0" w:rsidRPr="00FD447B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0EFE7DE5" w14:textId="0EAE9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9" w:history="1">
        <w:r w:rsidR="00BF7CC0" w:rsidRPr="00FD447B">
          <w:rPr>
            <w:rStyle w:val="Hyperlink"/>
            <w:noProof/>
            <w:cs/>
          </w:rPr>
          <w:t xml:space="preserve">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scikit-learn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12</w:t>
        </w:r>
        <w:r w:rsidR="00BF7CC0">
          <w:rPr>
            <w:noProof/>
            <w:webHidden/>
          </w:rPr>
          <w:fldChar w:fldCharType="end"/>
        </w:r>
      </w:hyperlink>
    </w:p>
    <w:p w14:paraId="543070E3" w14:textId="5EDBEB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0" w:history="1">
        <w:r w:rsidR="00BF7CC0" w:rsidRPr="00FD447B">
          <w:rPr>
            <w:rStyle w:val="Hyperlink"/>
            <w:noProof/>
            <w:cs/>
          </w:rPr>
          <w:t xml:space="preserve">ตัวอย่างการส่งคำขอไปยัง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167A53B" w14:textId="3161E2C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1" w:history="1">
        <w:r w:rsidR="00BF7CC0" w:rsidRPr="00FD447B">
          <w:rPr>
            <w:rStyle w:val="Hyperlink"/>
            <w:noProof/>
            <w:cs/>
          </w:rPr>
          <w:t xml:space="preserve">การตอบกลับจาก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03AB06F" w14:textId="1C6F46A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2" w:history="1">
        <w:r w:rsidR="00BF7CC0" w:rsidRPr="00FD447B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BF7CC0" w:rsidRPr="00FD447B">
          <w:rPr>
            <w:rStyle w:val="Hyperlink"/>
            <w:noProof/>
          </w:rPr>
          <w:t xml:space="preserve">Web API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468F70A9" w14:textId="4B4881B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3" w:history="1">
        <w:r w:rsidR="00BF7CC0" w:rsidRPr="00FD447B">
          <w:rPr>
            <w:rStyle w:val="Hyperlink"/>
            <w:noProof/>
            <w:cs/>
          </w:rPr>
          <w:t xml:space="preserve">ผลลัพธ์แสดงคำว่า </w:t>
        </w:r>
        <w:r w:rsidR="00BF7CC0" w:rsidRPr="00FD447B">
          <w:rPr>
            <w:rStyle w:val="Hyperlink"/>
            <w:noProof/>
          </w:rPr>
          <w:t xml:space="preserve">Hello project </w:t>
        </w:r>
        <w:r w:rsidR="00BF7CC0" w:rsidRPr="00FD447B">
          <w:rPr>
            <w:rStyle w:val="Hyperlink"/>
            <w:noProof/>
            <w:cs/>
          </w:rPr>
          <w:t xml:space="preserve">จาก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07E1D12D" w14:textId="722A05D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4" w:history="1">
        <w:r w:rsidR="00BF7CC0" w:rsidRPr="00FD447B">
          <w:rPr>
            <w:rStyle w:val="Hyperlink"/>
            <w:noProof/>
            <w:cs/>
          </w:rPr>
          <w:t xml:space="preserve">ตัวอย่างข้อมูลแบบ </w:t>
        </w:r>
        <w:r w:rsidR="00BF7CC0" w:rsidRPr="00FD447B">
          <w:rPr>
            <w:rStyle w:val="Hyperlink"/>
            <w:noProof/>
          </w:rPr>
          <w:t>JSON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16</w:t>
        </w:r>
        <w:r w:rsidR="00BF7CC0">
          <w:rPr>
            <w:noProof/>
            <w:webHidden/>
          </w:rPr>
          <w:fldChar w:fldCharType="end"/>
        </w:r>
      </w:hyperlink>
    </w:p>
    <w:p w14:paraId="7D224D49" w14:textId="074AC5C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5" w:history="1">
        <w:r w:rsidR="00BF7CC0" w:rsidRPr="00FD447B">
          <w:rPr>
            <w:rStyle w:val="Hyperlink"/>
            <w:noProof/>
            <w:cs/>
          </w:rPr>
          <w:t>การเตรียมและวิเคราะห์ข้อมูล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21</w:t>
        </w:r>
        <w:r w:rsidR="00BF7CC0">
          <w:rPr>
            <w:noProof/>
            <w:webHidden/>
          </w:rPr>
          <w:fldChar w:fldCharType="end"/>
        </w:r>
      </w:hyperlink>
    </w:p>
    <w:p w14:paraId="27FBF497" w14:textId="4C987D2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6" w:history="1">
        <w:r w:rsidR="00BF7CC0" w:rsidRPr="00FD447B">
          <w:rPr>
            <w:rStyle w:val="Hyperlink"/>
            <w:noProof/>
            <w:cs/>
          </w:rPr>
          <w:t>การทำงานของระบบ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22</w:t>
        </w:r>
        <w:r w:rsidR="00BF7CC0">
          <w:rPr>
            <w:noProof/>
            <w:webHidden/>
          </w:rPr>
          <w:fldChar w:fldCharType="end"/>
        </w:r>
      </w:hyperlink>
    </w:p>
    <w:p w14:paraId="07E2FD21" w14:textId="53808E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7" w:history="1">
        <w:r w:rsidR="00BF7CC0" w:rsidRPr="00FD447B">
          <w:rPr>
            <w:rStyle w:val="Hyperlink"/>
            <w:noProof/>
          </w:rPr>
          <w:t xml:space="preserve">Use Case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23</w:t>
        </w:r>
        <w:r w:rsidR="00BF7CC0">
          <w:rPr>
            <w:noProof/>
            <w:webHidden/>
          </w:rPr>
          <w:fldChar w:fldCharType="end"/>
        </w:r>
      </w:hyperlink>
    </w:p>
    <w:p w14:paraId="2A159E47" w14:textId="6A1E5A9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8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26</w:t>
        </w:r>
        <w:r w:rsidR="00BF7CC0">
          <w:rPr>
            <w:noProof/>
            <w:webHidden/>
          </w:rPr>
          <w:fldChar w:fldCharType="end"/>
        </w:r>
      </w:hyperlink>
    </w:p>
    <w:p w14:paraId="1A65C19E" w14:textId="4F33C6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9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27</w:t>
        </w:r>
        <w:r w:rsidR="00BF7CC0">
          <w:rPr>
            <w:noProof/>
            <w:webHidden/>
          </w:rPr>
          <w:fldChar w:fldCharType="end"/>
        </w:r>
      </w:hyperlink>
    </w:p>
    <w:p w14:paraId="4CC18A3D" w14:textId="0EF5C20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0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ของผู้ใช้งาน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28</w:t>
        </w:r>
        <w:r w:rsidR="00BF7CC0">
          <w:rPr>
            <w:noProof/>
            <w:webHidden/>
          </w:rPr>
          <w:fldChar w:fldCharType="end"/>
        </w:r>
      </w:hyperlink>
    </w:p>
    <w:p w14:paraId="37E116B5" w14:textId="7449276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1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ของผู้ดูแลระบบ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29</w:t>
        </w:r>
        <w:r w:rsidR="00BF7CC0">
          <w:rPr>
            <w:noProof/>
            <w:webHidden/>
          </w:rPr>
          <w:fldChar w:fldCharType="end"/>
        </w:r>
      </w:hyperlink>
    </w:p>
    <w:p w14:paraId="513101B5" w14:textId="00146A7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2" w:history="1">
        <w:r w:rsidR="00BF7CC0" w:rsidRPr="00FD447B">
          <w:rPr>
            <w:rStyle w:val="Hyperlink"/>
            <w:noProof/>
          </w:rPr>
          <w:t xml:space="preserve">ER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30</w:t>
        </w:r>
        <w:r w:rsidR="00BF7CC0">
          <w:rPr>
            <w:noProof/>
            <w:webHidden/>
          </w:rPr>
          <w:fldChar w:fldCharType="end"/>
        </w:r>
      </w:hyperlink>
    </w:p>
    <w:p w14:paraId="601B626E" w14:textId="1245CBB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3" w:history="1">
        <w:r w:rsidR="00BF7CC0" w:rsidRPr="00FD447B">
          <w:rPr>
            <w:rStyle w:val="Hyperlink"/>
            <w:noProof/>
            <w:cs/>
          </w:rPr>
          <w:t>หน้าแรก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31</w:t>
        </w:r>
        <w:r w:rsidR="00BF7CC0">
          <w:rPr>
            <w:noProof/>
            <w:webHidden/>
          </w:rPr>
          <w:fldChar w:fldCharType="end"/>
        </w:r>
      </w:hyperlink>
    </w:p>
    <w:p w14:paraId="159C0276" w14:textId="3F04F1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4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D171CF2" w14:textId="7253B7D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5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ABE2C9C" w14:textId="47CBFC2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6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C21519" w14:textId="1ED831F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7" w:history="1">
        <w:r w:rsidR="00BF7CC0" w:rsidRPr="00FD447B">
          <w:rPr>
            <w:rStyle w:val="Hyperlink"/>
            <w:noProof/>
            <w:cs/>
          </w:rPr>
          <w:t>หน้าแสดงผลลัพธ์รายชื่อบริษัท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B00AF2" w14:textId="4D965D0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8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34</w:t>
        </w:r>
        <w:r w:rsidR="00BF7CC0">
          <w:rPr>
            <w:noProof/>
            <w:webHidden/>
          </w:rPr>
          <w:fldChar w:fldCharType="end"/>
        </w:r>
      </w:hyperlink>
    </w:p>
    <w:p w14:paraId="58A0957E" w14:textId="50EA09E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9" w:history="1">
        <w:r w:rsidR="00BF7CC0" w:rsidRPr="00FD447B">
          <w:rPr>
            <w:rStyle w:val="Hyperlink"/>
            <w:noProof/>
            <w:cs/>
          </w:rPr>
          <w:t>ตัวอย่างข้อมูลต้นฉบับ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2393E9BA" w14:textId="333B48B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0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newmm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7C7A4E12" w14:textId="473A33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1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longest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B121002" w14:textId="331AD84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2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deepcut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EFD0626" w14:textId="200B0D9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3" w:history="1">
        <w:r w:rsidR="00BF7CC0" w:rsidRPr="00FD447B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BF7CC0" w:rsidRPr="00FD447B">
          <w:rPr>
            <w:rStyle w:val="Hyperlink"/>
            <w:noProof/>
          </w:rPr>
          <w:t xml:space="preserve">Engine </w:t>
        </w:r>
        <w:r w:rsidR="00BF7CC0" w:rsidRPr="00FD447B">
          <w:rPr>
            <w:rStyle w:val="Hyperlink"/>
            <w:noProof/>
            <w:cs/>
          </w:rPr>
          <w:t xml:space="preserve">ในไลบรารี่ </w:t>
        </w:r>
        <w:r w:rsidR="00BF7CC0" w:rsidRPr="00FD447B">
          <w:rPr>
            <w:rStyle w:val="Hyperlink"/>
            <w:noProof/>
          </w:rPr>
          <w:t>Pythainlp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4BE1CF86" w14:textId="13CABB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4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ตัวอย่างการตัดคำและเรียงคำที่มีน้ำหนักมากที่สุด </w:t>
        </w:r>
        <w:r w:rsidR="00BF7CC0" w:rsidRPr="00FD447B">
          <w:rPr>
            <w:rStyle w:val="Hyperlink"/>
            <w:noProof/>
          </w:rPr>
          <w:t xml:space="preserve">5 </w:t>
        </w:r>
        <w:r w:rsidR="00BF7CC0" w:rsidRPr="00FD447B">
          <w:rPr>
            <w:rStyle w:val="Hyperlink"/>
            <w:noProof/>
            <w:cs/>
          </w:rPr>
          <w:t>อันดับ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30E31AED" w14:textId="3946DA2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5" w:history="1">
        <w:r w:rsidR="00BF7CC0" w:rsidRPr="00FD447B">
          <w:rPr>
            <w:rStyle w:val="Hyperlink"/>
            <w:noProof/>
            <w:cs/>
          </w:rPr>
          <w:t xml:space="preserve">ตาราง </w:t>
        </w:r>
        <w:r w:rsidR="00BF7CC0" w:rsidRPr="00FD447B">
          <w:rPr>
            <w:rStyle w:val="Hyperlink"/>
            <w:noProof/>
          </w:rPr>
          <w:t xml:space="preserve">TF-IDF </w:t>
        </w:r>
        <w:r w:rsidR="00BF7CC0" w:rsidRPr="00FD447B">
          <w:rPr>
            <w:rStyle w:val="Hyperlink"/>
            <w:noProof/>
            <w:cs/>
          </w:rPr>
          <w:t>แสดงน้ำหนักของคำ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38CC85F" w14:textId="7EA3EA5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6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ตัวอย่างการตัดคำและลบ </w:t>
        </w:r>
        <w:r w:rsidR="00BF7CC0" w:rsidRPr="00FD447B">
          <w:rPr>
            <w:rStyle w:val="Hyperlink"/>
            <w:noProof/>
          </w:rPr>
          <w:t>Stop word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AEFA8ED" w14:textId="78AE6D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7" w:history="1">
        <w:r w:rsidR="00BF7CC0" w:rsidRPr="00FD447B">
          <w:rPr>
            <w:rStyle w:val="Hyperlink"/>
            <w:noProof/>
            <w:cs/>
          </w:rPr>
          <w:t xml:space="preserve">การทำ </w:t>
        </w:r>
        <w:r w:rsidR="00BF7CC0" w:rsidRPr="00FD447B">
          <w:rPr>
            <w:rStyle w:val="Hyperlink"/>
            <w:noProof/>
          </w:rPr>
          <w:t>Elbow method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7730395A" w14:textId="621FACF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8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01526D0" w14:textId="3BCA14A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9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67EA972" w14:textId="0BB74A9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0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14373084" w14:textId="0E434F6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1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6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244CF0FA" w14:textId="4E1696B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2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36C56310" w14:textId="6F55551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3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8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D763826" w14:textId="2A65A9D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4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B54F3C1" w14:textId="0EBA51A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5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0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43</w:t>
        </w:r>
        <w:r w:rsidR="00BF7CC0">
          <w:rPr>
            <w:noProof/>
            <w:webHidden/>
          </w:rPr>
          <w:fldChar w:fldCharType="end"/>
        </w:r>
      </w:hyperlink>
    </w:p>
    <w:p w14:paraId="151806D0" w14:textId="4AE22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6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2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55CA08EB" w14:textId="1083F94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7" w:history="1">
        <w:r w:rsidR="00BF7CC0" w:rsidRPr="00FD447B">
          <w:rPr>
            <w:rStyle w:val="Hyperlink"/>
            <w:noProof/>
            <w:cs/>
          </w:rPr>
          <w:t xml:space="preserve">หน้าแรกเว็บไซต์ </w:t>
        </w:r>
        <w:r w:rsidR="00BF7CC0" w:rsidRPr="00FD447B">
          <w:rPr>
            <w:rStyle w:val="Hyperlink"/>
            <w:noProof/>
          </w:rPr>
          <w:t>Intern-assistant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42C4F16B" w14:textId="0900053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8" w:history="1">
        <w:r w:rsidR="00BF7CC0" w:rsidRPr="00FD447B">
          <w:rPr>
            <w:rStyle w:val="Hyperlink"/>
            <w:noProof/>
            <w:cs/>
          </w:rPr>
          <w:t>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186E6BBE" w14:textId="7BAB555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9" w:history="1">
        <w:r w:rsidR="00BF7CC0" w:rsidRPr="00FD447B">
          <w:rPr>
            <w:rStyle w:val="Hyperlink"/>
            <w:noProof/>
            <w:cs/>
          </w:rPr>
          <w:t>หน้าแสดงผลลัพธ์การค้นหา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5F2811A4" w14:textId="286D662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0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1F39B492" w14:textId="41F2A8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1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03D0FF6A" w14:textId="7493CF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2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03E325BB" w14:textId="4C2778E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3" w:history="1">
        <w:r w:rsidR="00BF7CC0" w:rsidRPr="00FD447B">
          <w:rPr>
            <w:rStyle w:val="Hyperlink"/>
            <w:noProof/>
            <w:cs/>
          </w:rPr>
          <w:t>หน้ารายละเอียดบริษัท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3C2B2E75" w14:textId="620535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4" w:history="1">
        <w:r w:rsidR="00BF7CC0" w:rsidRPr="00FD447B">
          <w:rPr>
            <w:rStyle w:val="Hyperlink"/>
            <w:noProof/>
            <w:cs/>
          </w:rPr>
          <w:t>ตัวอย่างการคำนวณค่า</w:t>
        </w:r>
        <w:r w:rsidR="00BF7CC0" w:rsidRPr="00FD447B">
          <w:rPr>
            <w:rStyle w:val="Hyperlink"/>
            <w:noProof/>
          </w:rPr>
          <w:t xml:space="preserve"> Cosine similarity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5FA208D5" w14:textId="1972176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5" w:history="1">
        <w:r w:rsidR="00BF7CC0" w:rsidRPr="00FD447B">
          <w:rPr>
            <w:rStyle w:val="Hyperlink"/>
            <w:noProof/>
            <w:cs/>
          </w:rPr>
          <w:t xml:space="preserve">ตัวอย่างการคำนวณค่า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ผ่าน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6639B469" w14:textId="6668B2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6" w:history="1">
        <w:r w:rsidR="00BF7CC0" w:rsidRPr="00FD447B">
          <w:rPr>
            <w:rStyle w:val="Hyperlink"/>
            <w:noProof/>
            <w:cs/>
          </w:rPr>
          <w:t xml:space="preserve">หน้า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ใน </w:t>
        </w:r>
        <w:r w:rsidR="00BF7CC0" w:rsidRPr="00FD447B">
          <w:rPr>
            <w:rStyle w:val="Hyperlink"/>
            <w:noProof/>
          </w:rPr>
          <w:t>Github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4ECB029A" w14:textId="05774AC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7" w:history="1">
        <w:r w:rsidR="00BF7CC0" w:rsidRPr="00FD447B">
          <w:rPr>
            <w:rStyle w:val="Hyperlink"/>
            <w:noProof/>
            <w:cs/>
          </w:rPr>
          <w:t xml:space="preserve">ดาวน์โหลด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>git clone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5D2F9B58" w14:textId="4FBECB5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8" w:history="1">
        <w:r w:rsidR="00BF7CC0" w:rsidRPr="00FD447B">
          <w:rPr>
            <w:rStyle w:val="Hyperlink"/>
            <w:noProof/>
            <w:cs/>
          </w:rPr>
          <w:t>แสดงการบันทึกไฟล์ข้อมูลบริษัทในโฟลเดอร์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0667712A" w14:textId="2110138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9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496D04D7" w14:textId="4E35A98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0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765F88DD" w14:textId="26C284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1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A12818B" w14:textId="78AE79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2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30083B1" w14:textId="1BA6754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3" w:history="1">
        <w:r w:rsidR="00BF7CC0" w:rsidRPr="00FD447B">
          <w:rPr>
            <w:rStyle w:val="Hyperlink"/>
            <w:noProof/>
            <w:cs/>
          </w:rPr>
          <w:t xml:space="preserve">แสดงหน้าเว็บไซต์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5C9011C" w14:textId="30519D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4" w:history="1">
        <w:r w:rsidR="00BF7CC0" w:rsidRPr="00FD447B">
          <w:rPr>
            <w:rStyle w:val="Hyperlink"/>
            <w:noProof/>
            <w:cs/>
          </w:rPr>
          <w:t>แสดงหน้าการจัดการ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B3C408E" w14:textId="3DDFAA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5" w:history="1">
        <w:r w:rsidR="00BF7CC0" w:rsidRPr="00FD447B">
          <w:rPr>
            <w:rStyle w:val="Hyperlink"/>
            <w:noProof/>
            <w:cs/>
          </w:rPr>
          <w:t>แสดงหน้าตั้งค่าและสร้าง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21852F9A" w14:textId="0B8805D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6" w:history="1">
        <w:r w:rsidR="00BF7CC0" w:rsidRPr="00FD447B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0D7FDA46" w14:textId="5DCA24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7" w:history="1">
        <w:r w:rsidR="00BF7CC0" w:rsidRPr="00FD447B">
          <w:rPr>
            <w:rStyle w:val="Hyperlink"/>
            <w:noProof/>
            <w:cs/>
          </w:rPr>
          <w:t xml:space="preserve">แสดงหน้าเพิ่ม </w:t>
        </w:r>
        <w:r w:rsidR="00BF7CC0" w:rsidRPr="00FD447B">
          <w:rPr>
            <w:rStyle w:val="Hyperlink"/>
            <w:noProof/>
          </w:rPr>
          <w:t xml:space="preserve">IP address </w:t>
        </w:r>
        <w:r w:rsidR="00BF7CC0" w:rsidRPr="00FD447B">
          <w:rPr>
            <w:rStyle w:val="Hyperlink"/>
            <w:noProof/>
            <w:cs/>
          </w:rPr>
          <w:t>ที่สามารถเชื่อมต่อฐานข้อมูลได้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7CE57329" w14:textId="6E35C9F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8" w:history="1">
        <w:r w:rsidR="00BF7CC0" w:rsidRPr="00FD447B">
          <w:rPr>
            <w:rStyle w:val="Hyperlink"/>
            <w:noProof/>
            <w:cs/>
          </w:rPr>
          <w:t xml:space="preserve">แสดงหน้าจัดการ </w:t>
        </w:r>
        <w:r w:rsidR="00BF7CC0" w:rsidRPr="00FD447B">
          <w:rPr>
            <w:rStyle w:val="Hyperlink"/>
            <w:noProof/>
          </w:rPr>
          <w:t>Cluster 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097FF3E5" w14:textId="0CE0893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9" w:history="1">
        <w:r w:rsidR="00BF7CC0" w:rsidRPr="00FD447B">
          <w:rPr>
            <w:rStyle w:val="Hyperlink"/>
            <w:noProof/>
            <w:cs/>
          </w:rPr>
          <w:t xml:space="preserve">แสดงการสร้างฐานข้อมูล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0CBC3F62" w14:textId="11DFBF4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0" w:history="1">
        <w:r w:rsidR="00BF7CC0" w:rsidRPr="00FD447B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2CD84601" w14:textId="2E6359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1" w:history="1">
        <w:r w:rsidR="00BF7CC0" w:rsidRPr="00FD447B">
          <w:rPr>
            <w:rStyle w:val="Hyperlink"/>
            <w:noProof/>
            <w:cs/>
          </w:rPr>
          <w:t xml:space="preserve">หน้าเว็บไซต์สำหรับโหลดโปรแกรม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00025F12" w14:textId="1FFFC18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2" w:history="1">
        <w:r w:rsidR="00BF7CC0" w:rsidRPr="00FD447B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7605ECAF" w14:textId="380D2A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3" w:history="1">
        <w:r w:rsidR="00BF7CC0" w:rsidRPr="00FD447B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5C55E9CA" w14:textId="4E538E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4" w:history="1">
        <w:r w:rsidR="00BF7CC0" w:rsidRPr="00FD447B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BF7CC0" w:rsidRPr="00FD447B">
          <w:rPr>
            <w:rStyle w:val="Hyperlink"/>
            <w:noProof/>
          </w:rPr>
          <w:t xml:space="preserve">Cluster </w:t>
        </w:r>
        <w:r w:rsidR="00BF7CC0" w:rsidRPr="00FD447B">
          <w:rPr>
            <w:rStyle w:val="Hyperlink"/>
            <w:noProof/>
            <w:cs/>
          </w:rPr>
          <w:t xml:space="preserve">กับ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66F6C784" w14:textId="62DC0F2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5" w:history="1">
        <w:r w:rsidR="00BF7CC0" w:rsidRPr="00FD447B">
          <w:rPr>
            <w:rStyle w:val="Hyperlink"/>
            <w:noProof/>
            <w:cs/>
          </w:rPr>
          <w:t xml:space="preserve">หน้าต่างโปรแกรม </w:t>
        </w:r>
        <w:r w:rsidR="00BF7CC0" w:rsidRPr="00FD447B">
          <w:rPr>
            <w:rStyle w:val="Hyperlink"/>
            <w:noProof/>
          </w:rPr>
          <w:t xml:space="preserve">MongoDB compass </w:t>
        </w:r>
        <w:r w:rsidR="00BF7CC0" w:rsidRPr="00FD447B">
          <w:rPr>
            <w:rStyle w:val="Hyperlink"/>
            <w:noProof/>
            <w:cs/>
          </w:rPr>
          <w:t xml:space="preserve">สำหรับเชื่อมต่อ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24510AB1" w14:textId="1C6FB23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6" w:history="1">
        <w:r w:rsidR="00BF7CC0" w:rsidRPr="00FD447B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5413E5D1" w14:textId="30D1681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7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A6461A3" w14:textId="7CF7573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8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8027479" w14:textId="63CE60C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9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Amazon Web Services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13AF9A9" w14:textId="17153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0" w:history="1">
        <w:r w:rsidR="00BF7CC0" w:rsidRPr="00FD447B">
          <w:rPr>
            <w:rStyle w:val="Hyperlink"/>
            <w:noProof/>
            <w:cs/>
          </w:rPr>
          <w:t xml:space="preserve">หน้าแสดงการเลือกสร้าง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>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E88889C" w14:textId="1D9214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1" w:history="1">
        <w:r w:rsidR="00BF7CC0" w:rsidRPr="00FD447B">
          <w:rPr>
            <w:rStyle w:val="Hyperlink"/>
            <w:noProof/>
            <w:cs/>
          </w:rPr>
          <w:t xml:space="preserve">หน้าแสดงการตั้งค่า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16ED95B3" w14:textId="25E6971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2" w:history="1">
        <w:r w:rsidR="00BF7CC0" w:rsidRPr="00FD447B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3394C361" w14:textId="0FF5AE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3" w:history="1">
        <w:r w:rsidR="00BF7CC0" w:rsidRPr="00FD447B">
          <w:rPr>
            <w:rStyle w:val="Hyperlink"/>
            <w:noProof/>
            <w:cs/>
          </w:rPr>
          <w:t xml:space="preserve">การดาวน์โหลดโปรเจคจาก </w:t>
        </w:r>
        <w:r w:rsidR="00BF7CC0" w:rsidRPr="00FD447B">
          <w:rPr>
            <w:rStyle w:val="Hyperlink"/>
            <w:noProof/>
          </w:rPr>
          <w:t xml:space="preserve">Github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 xml:space="preserve">git clone </w:t>
        </w:r>
        <w:r w:rsidR="00BF7CC0" w:rsidRPr="00FD447B">
          <w:rPr>
            <w:rStyle w:val="Hyperlink"/>
            <w:noProof/>
            <w:cs/>
          </w:rPr>
          <w:t xml:space="preserve">มายัง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 xml:space="preserve">และใช้คำสั่ง </w:t>
        </w:r>
        <w:r w:rsidR="00BF7CC0" w:rsidRPr="00FD447B">
          <w:rPr>
            <w:rStyle w:val="Hyperlink"/>
            <w:noProof/>
          </w:rPr>
          <w:t xml:space="preserve">cd final_project </w:t>
        </w:r>
        <w:r w:rsidR="00BF7CC0" w:rsidRPr="00FD447B">
          <w:rPr>
            <w:rStyle w:val="Hyperlink"/>
            <w:noProof/>
            <w:cs/>
          </w:rPr>
          <w:t>เพื่อเข้าไปยังโฟลเดอร์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6D18216C" w14:textId="46C90AF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4" w:history="1">
        <w:r w:rsidR="00BF7CC0" w:rsidRPr="00FD447B">
          <w:rPr>
            <w:rStyle w:val="Hyperlink"/>
            <w:noProof/>
            <w:cs/>
          </w:rPr>
          <w:t xml:space="preserve">สร้างไฟล์ใหม่ชื่อ </w:t>
        </w:r>
        <w:r w:rsidR="00BF7CC0" w:rsidRPr="00FD447B">
          <w:rPr>
            <w:rStyle w:val="Hyperlink"/>
            <w:noProof/>
          </w:rPr>
          <w:t xml:space="preserve">.env </w:t>
        </w:r>
        <w:r w:rsidR="00BF7CC0" w:rsidRPr="00FD447B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51C72D7C" w14:textId="60CEBF1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5" w:history="1">
        <w:r w:rsidR="00BF7CC0" w:rsidRPr="00FD447B">
          <w:rPr>
            <w:rStyle w:val="Hyperlink"/>
            <w:noProof/>
            <w:cs/>
          </w:rPr>
          <w:t xml:space="preserve">ตัวอย่างการรัน </w:t>
        </w:r>
        <w:r w:rsidR="00BF7CC0" w:rsidRPr="00FD447B">
          <w:rPr>
            <w:rStyle w:val="Hyperlink"/>
            <w:noProof/>
          </w:rPr>
          <w:t xml:space="preserve">Server Web API </w:t>
        </w:r>
        <w:r w:rsidR="00BF7CC0" w:rsidRPr="00FD447B">
          <w:rPr>
            <w:rStyle w:val="Hyperlink"/>
            <w:noProof/>
            <w:cs/>
          </w:rPr>
          <w:t xml:space="preserve">เพื่อคำนวณค่า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บน </w:t>
        </w:r>
        <w:r w:rsidR="00BF7CC0" w:rsidRPr="00FD447B">
          <w:rPr>
            <w:rStyle w:val="Hyperlink"/>
            <w:noProof/>
          </w:rPr>
          <w:t>AWS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6128D49F" w14:textId="5977B14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6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7671CB26" w14:textId="43E4223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7" w:history="1">
        <w:r w:rsidR="00BF7CC0" w:rsidRPr="00FD447B">
          <w:rPr>
            <w:rStyle w:val="Hyperlink"/>
            <w:noProof/>
            <w:cs/>
          </w:rPr>
          <w:t xml:space="preserve">สร้างโปรเจคใหม่ใน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068B6685" w14:textId="3BE5E5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8" w:history="1">
        <w:r w:rsidR="00BF7CC0" w:rsidRPr="00FD447B">
          <w:rPr>
            <w:rStyle w:val="Hyperlink"/>
            <w:noProof/>
            <w:cs/>
          </w:rPr>
          <w:t xml:space="preserve">หน้าแสดงรายชื่อ </w:t>
        </w:r>
        <w:r w:rsidR="00BF7CC0" w:rsidRPr="00FD447B">
          <w:rPr>
            <w:rStyle w:val="Hyperlink"/>
            <w:noProof/>
          </w:rPr>
          <w:t>Repository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2CE8BD95" w14:textId="7CCCFB4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9" w:history="1">
        <w:r w:rsidR="00BF7CC0" w:rsidRPr="00FD447B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BF7CC0" w:rsidRPr="00FD447B">
          <w:rPr>
            <w:rStyle w:val="Hyperlink"/>
            <w:noProof/>
          </w:rPr>
          <w:t>Deploy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77BDB89E" w14:textId="2BE565B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0" w:history="1">
        <w:r w:rsidR="00BF7CC0" w:rsidRPr="00FD447B">
          <w:rPr>
            <w:rStyle w:val="Hyperlink"/>
            <w:noProof/>
            <w:cs/>
          </w:rPr>
          <w:t>ตัวอย่างหน้าเว็บไซต์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44608E25" w14:textId="742F78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1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4739E7F3" w14:textId="350E6A9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2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13842C32" w14:textId="3C6FC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3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50A0489D" w14:textId="282715A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4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300E8FB2" w14:textId="15586A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5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39AB5F47" w14:textId="2FB2269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6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7E7308CC" w14:textId="6A82400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7" w:history="1">
        <w:r w:rsidR="00BF7CC0" w:rsidRPr="00FD447B">
          <w:rPr>
            <w:rStyle w:val="Hyperlink"/>
            <w:noProof/>
            <w:cs/>
          </w:rPr>
          <w:t>หน้าเว็บไซต์</w:t>
        </w:r>
        <w:r w:rsidR="00BF7CC0" w:rsidRPr="00FD447B">
          <w:rPr>
            <w:rStyle w:val="Hyperlink"/>
            <w:noProof/>
          </w:rPr>
          <w:t xml:space="preserve"> intern-assistant.vercel.app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E256A6E" w14:textId="1BCA34B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8" w:history="1">
        <w:r w:rsidR="00BF7CC0" w:rsidRPr="00FD447B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C70BC3B" w14:textId="5615023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9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77</w:t>
        </w:r>
        <w:r w:rsidR="00BF7CC0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BF7CC0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E66B01">
      <w:pPr>
        <w:pStyle w:val="Heading1"/>
      </w:pPr>
      <w:bookmarkStart w:id="13" w:name="_Toc104142048"/>
      <w:bookmarkStart w:id="14" w:name="_Toc104294390"/>
      <w:bookmarkStart w:id="15" w:name="_Toc129250946"/>
      <w:bookmarkStart w:id="16" w:name="_Hlk97384285"/>
      <w:bookmarkStart w:id="17" w:name="_Toc97370460"/>
      <w:bookmarkStart w:id="18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5"/>
    </w:p>
    <w:p w14:paraId="1C69D505" w14:textId="77777777" w:rsidR="00307F65" w:rsidRPr="00B71B10" w:rsidRDefault="00307F65" w:rsidP="00E66B01"/>
    <w:p w14:paraId="231DD09F" w14:textId="77777777" w:rsidR="00307F65" w:rsidRPr="00B71B10" w:rsidRDefault="00307F65" w:rsidP="00E66B01">
      <w:pPr>
        <w:pStyle w:val="Heading2"/>
      </w:pPr>
      <w:bookmarkStart w:id="19" w:name="_heading=h.30j0zll" w:colFirst="0" w:colLast="0"/>
      <w:bookmarkStart w:id="20" w:name="_Toc129250947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371BEB84" w:rsidR="00D55428" w:rsidRPr="00264811" w:rsidRDefault="00782424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6"/>
      <w:bookmarkEnd w:id="17"/>
      <w:bookmarkEnd w:id="18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E66B01">
      <w:pPr>
        <w:tabs>
          <w:tab w:val="left" w:pos="720"/>
        </w:tabs>
        <w:jc w:val="thaiDistribute"/>
      </w:pPr>
    </w:p>
    <w:p w14:paraId="7CDE133F" w14:textId="6E9560C7" w:rsidR="00E23107" w:rsidRDefault="002902CF" w:rsidP="00E66B01">
      <w:pPr>
        <w:pStyle w:val="Heading2"/>
      </w:pPr>
      <w:bookmarkStart w:id="23" w:name="_Toc129250948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E66B01">
      <w:pPr>
        <w:pStyle w:val="Style1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E66B01">
      <w:pPr>
        <w:pStyle w:val="Style1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E66B01">
      <w:pPr>
        <w:pStyle w:val="Heading2"/>
        <w:rPr>
          <w:sz w:val="36"/>
          <w:szCs w:val="36"/>
        </w:rPr>
      </w:pPr>
      <w:bookmarkStart w:id="24" w:name="_Toc129250949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6273CE09" w:rsidR="002902CF" w:rsidRDefault="002902CF" w:rsidP="00E66B01">
      <w:pPr>
        <w:pStyle w:val="Style1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เพื่อจัดการคำและหาความคล้ายคลึงโดยใช้เทคโนโลยีการจัดกลุ่ม (</w:t>
      </w:r>
      <w:r w:rsidR="003F4A3B">
        <w:t>K-Means</w:t>
      </w:r>
      <w:r w:rsidR="003F4A3B">
        <w:rPr>
          <w:rFonts w:hint="cs"/>
          <w:cs/>
        </w:rPr>
        <w:t>)</w:t>
      </w:r>
      <w:r w:rsidR="003F4A3B">
        <w:t xml:space="preserve"> </w:t>
      </w:r>
      <w:r w:rsidR="00234EF9">
        <w:rPr>
          <w:rFonts w:hint="cs"/>
          <w:cs/>
        </w:rPr>
        <w:t>เพื่อจัดกลุ่มข้อมูล</w:t>
      </w:r>
    </w:p>
    <w:p w14:paraId="3E4E6653" w14:textId="60B86195" w:rsidR="002902CF" w:rsidRPr="003E469C" w:rsidRDefault="000326C8" w:rsidP="000326C8">
      <w:pPr>
        <w:spacing w:after="160" w:line="259" w:lineRule="auto"/>
      </w:pPr>
      <w:r>
        <w:rPr>
          <w:cs/>
        </w:rPr>
        <w:br w:type="page"/>
      </w:r>
    </w:p>
    <w:p w14:paraId="53B1CC21" w14:textId="1712223A" w:rsidR="00E23107" w:rsidRDefault="002902CF" w:rsidP="00E66B01">
      <w:pPr>
        <w:pStyle w:val="Heading2"/>
        <w:rPr>
          <w:sz w:val="36"/>
          <w:szCs w:val="36"/>
        </w:rPr>
      </w:pPr>
      <w:bookmarkStart w:id="25" w:name="_Toc129250950"/>
      <w:r w:rsidRPr="00D827F1">
        <w:rPr>
          <w:rFonts w:hint="cs"/>
          <w:cs/>
        </w:rPr>
        <w:lastRenderedPageBreak/>
        <w:t>1.4 ประโยชน์ที่คาดว่าจะได้รับ</w:t>
      </w:r>
      <w:bookmarkEnd w:id="25"/>
    </w:p>
    <w:p w14:paraId="1814C241" w14:textId="3D0CF015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E66B01">
      <w:pPr>
        <w:pStyle w:val="Style1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E66B01">
      <w:pPr>
        <w:pStyle w:val="Heading2"/>
      </w:pPr>
      <w:bookmarkStart w:id="26" w:name="_Toc129250951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E66B01">
      <w:pPr>
        <w:pStyle w:val="Style1"/>
      </w:pPr>
      <w:r>
        <w:tab/>
        <w:t>1. Python</w:t>
      </w:r>
    </w:p>
    <w:p w14:paraId="7049D34C" w14:textId="6CDEF6AE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E66B01">
      <w:pPr>
        <w:pStyle w:val="Style1"/>
      </w:pPr>
      <w:r>
        <w:tab/>
        <w:t>3. HTML</w:t>
      </w:r>
    </w:p>
    <w:p w14:paraId="2CF3694C" w14:textId="26509B59" w:rsidR="008F315D" w:rsidRPr="00520A1E" w:rsidRDefault="008F315D" w:rsidP="00E66B01">
      <w:pPr>
        <w:pStyle w:val="Style1"/>
      </w:pPr>
      <w:r>
        <w:tab/>
        <w:t>4. CSS</w:t>
      </w:r>
    </w:p>
    <w:p w14:paraId="7160B6A6" w14:textId="05532C1E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E66B01">
      <w:pPr>
        <w:pStyle w:val="Style1"/>
      </w:pPr>
      <w:r>
        <w:tab/>
        <w:t>1. Next.js</w:t>
      </w:r>
    </w:p>
    <w:p w14:paraId="67AFCF75" w14:textId="2A7FFB35" w:rsidR="008F315D" w:rsidRPr="00520A1E" w:rsidRDefault="008F315D" w:rsidP="008F315D">
      <w:pPr>
        <w:pStyle w:val="Style1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E66B01">
      <w:pPr>
        <w:pStyle w:val="Style1"/>
      </w:pPr>
      <w:r>
        <w:tab/>
        <w:t>1. MongoDB</w:t>
      </w:r>
    </w:p>
    <w:p w14:paraId="48B25E1D" w14:textId="07F0AF5D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E66B01">
      <w:pPr>
        <w:pStyle w:val="Style1"/>
      </w:pPr>
      <w:r>
        <w:tab/>
        <w:t>1. Microsoft Excel</w:t>
      </w:r>
    </w:p>
    <w:p w14:paraId="54842967" w14:textId="44F90CD9" w:rsidR="008F315D" w:rsidRDefault="008F315D" w:rsidP="00E66B01">
      <w:pPr>
        <w:pStyle w:val="Style1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E66B01">
      <w:pPr>
        <w:pStyle w:val="Style1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E66B01">
      <w:pPr>
        <w:pStyle w:val="Style1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E66B01">
      <w:pPr>
        <w:pStyle w:val="Style1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E66B01">
      <w:pPr>
        <w:pStyle w:val="Style1"/>
      </w:pPr>
      <w:r>
        <w:tab/>
        <w:t>6. Notion</w:t>
      </w:r>
    </w:p>
    <w:p w14:paraId="642281B5" w14:textId="77777777" w:rsidR="008F315D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E66B01">
      <w:pPr>
        <w:pStyle w:val="Style1"/>
      </w:pPr>
      <w:r>
        <w:tab/>
        <w:t>1. Git</w:t>
      </w:r>
    </w:p>
    <w:p w14:paraId="63ED4466" w14:textId="35CEE885" w:rsidR="002902CF" w:rsidRDefault="008F315D" w:rsidP="00E66B01">
      <w:pPr>
        <w:pStyle w:val="Style1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E66B01">
      <w:pPr>
        <w:pStyle w:val="Style1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E66B01">
      <w:pPr>
        <w:pStyle w:val="Style1"/>
      </w:pPr>
      <w:r>
        <w:tab/>
        <w:t>3. Pandas</w:t>
      </w:r>
    </w:p>
    <w:p w14:paraId="7DEF74D0" w14:textId="7AA795E2" w:rsidR="008F315D" w:rsidRDefault="008F315D" w:rsidP="00E66B01">
      <w:pPr>
        <w:pStyle w:val="Style1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E66B01">
      <w:pPr>
        <w:pStyle w:val="Style1"/>
      </w:pPr>
      <w:r>
        <w:tab/>
        <w:t>5. Sci-kit learn</w:t>
      </w:r>
    </w:p>
    <w:p w14:paraId="1EAB3B97" w14:textId="15B42680" w:rsidR="008F315D" w:rsidRDefault="008F315D" w:rsidP="00E66B01">
      <w:pPr>
        <w:pStyle w:val="Style1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E66B01">
      <w:pPr>
        <w:pStyle w:val="Style1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E66B01">
      <w:pPr>
        <w:pStyle w:val="Style1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E66B01">
      <w:pPr>
        <w:pStyle w:val="Style1"/>
      </w:pPr>
      <w:r>
        <w:lastRenderedPageBreak/>
        <w:tab/>
        <w:t>4. sweetalert2</w:t>
      </w:r>
    </w:p>
    <w:p w14:paraId="235AB653" w14:textId="4B7B6F12" w:rsidR="00225FB4" w:rsidRDefault="00225FB4" w:rsidP="00E66B01">
      <w:pPr>
        <w:pStyle w:val="Style1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E66B01">
      <w:pPr>
        <w:pStyle w:val="Style1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E66B01">
      <w:pPr>
        <w:pStyle w:val="Style1"/>
        <w:rPr>
          <w:cs/>
        </w:rPr>
      </w:pPr>
      <w:r>
        <w:t>1.5.8 Global network</w:t>
      </w:r>
    </w:p>
    <w:p w14:paraId="5EA5DB66" w14:textId="2136B8A9" w:rsidR="00225FB4" w:rsidRDefault="00225FB4" w:rsidP="00E66B01">
      <w:pPr>
        <w:pStyle w:val="Style1"/>
      </w:pPr>
      <w:r>
        <w:tab/>
        <w:t>1. Cloudflare</w:t>
      </w:r>
    </w:p>
    <w:p w14:paraId="4B56ED42" w14:textId="6FDFF20C" w:rsidR="00225FB4" w:rsidRDefault="00225FB4" w:rsidP="00E66B01">
      <w:pPr>
        <w:pStyle w:val="Style1"/>
      </w:pPr>
      <w:r>
        <w:t>1.5.9 Cloud computing</w:t>
      </w:r>
    </w:p>
    <w:p w14:paraId="7D559B36" w14:textId="1EBBCFE6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E66B01">
      <w:pPr>
        <w:tabs>
          <w:tab w:val="left" w:pos="720"/>
        </w:tabs>
      </w:pPr>
    </w:p>
    <w:p w14:paraId="07E1F66C" w14:textId="0009BB08" w:rsidR="002902CF" w:rsidRDefault="002902CF" w:rsidP="00E66B01">
      <w:pPr>
        <w:pStyle w:val="Heading2"/>
      </w:pPr>
      <w:bookmarkStart w:id="27" w:name="_Toc129250952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E66B01">
      <w:pPr>
        <w:pStyle w:val="Style1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E66B01">
      <w:pPr>
        <w:pStyle w:val="Style1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741128">
      <w:pPr>
        <w:pStyle w:val="Style1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741128">
      <w:pPr>
        <w:pStyle w:val="Style1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6F9CE070" w14:textId="77777777" w:rsidR="00DB35EC" w:rsidRDefault="00DB35EC">
      <w:pPr>
        <w:spacing w:after="160" w:line="259" w:lineRule="auto"/>
        <w:rPr>
          <w:rFonts w:eastAsiaTheme="majorEastAsia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E66B01">
      <w:pPr>
        <w:pStyle w:val="Heading1"/>
        <w:tabs>
          <w:tab w:val="left" w:pos="720"/>
        </w:tabs>
      </w:pPr>
      <w:bookmarkStart w:id="28" w:name="_Toc129250953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481A7484" w:rsidR="002C5D3D" w:rsidRDefault="00C62066" w:rsidP="00E66B01">
      <w:pPr>
        <w:pStyle w:val="Style1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455CBB" w:rsidRPr="00455CBB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E66B01">
      <w:pPr>
        <w:pStyle w:val="Style1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E66B01">
      <w:pPr>
        <w:pStyle w:val="Style2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E66B01">
      <w:pPr>
        <w:pStyle w:val="Style2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E66B01">
      <w:pPr>
        <w:pStyle w:val="Style2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E66B01">
      <w:pPr>
        <w:pStyle w:val="Style2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E66B01">
      <w:pPr>
        <w:pStyle w:val="Style2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E66B01">
      <w:pPr>
        <w:pStyle w:val="Style2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E66B01">
      <w:pPr>
        <w:pStyle w:val="Style2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E66B01">
      <w:pPr>
        <w:pStyle w:val="Style2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E66B01">
      <w:pPr>
        <w:pStyle w:val="Style2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E66B01">
      <w:pPr>
        <w:pStyle w:val="Style2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E66B01">
      <w:pPr>
        <w:pStyle w:val="Style2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E66B01">
      <w:pPr>
        <w:pStyle w:val="Style2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E66B01">
      <w:pPr>
        <w:pStyle w:val="Style1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E66B01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E66B01">
      <w:pPr>
        <w:pStyle w:val="Heading2"/>
      </w:pPr>
      <w:bookmarkStart w:id="30" w:name="_Toc129250954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E66B01">
      <w:pPr>
        <w:pStyle w:val="Style2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 xml:space="preserve"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E66B01">
      <w:pPr>
        <w:pStyle w:val="Style2"/>
      </w:pPr>
      <w:r w:rsidRPr="00C93F78">
        <w:rPr>
          <w:cs/>
        </w:rPr>
        <w:lastRenderedPageBreak/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C93F78">
      <w:pPr>
        <w:pStyle w:val="Style2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C93F78">
      <w:pPr>
        <w:pStyle w:val="Style2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C93F78">
      <w:pPr>
        <w:pStyle w:val="Style2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C93F78">
      <w:pPr>
        <w:pStyle w:val="Style2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C93F78">
      <w:pPr>
        <w:pStyle w:val="Style2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C93F78">
      <w:pPr>
        <w:pStyle w:val="Style2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C93F78">
      <w:pPr>
        <w:pStyle w:val="Style2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02AEA38A" w14:textId="43FD211C" w:rsidR="00C93F78" w:rsidRDefault="00C93F78" w:rsidP="00C93F78">
      <w:pPr>
        <w:pStyle w:val="Style2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68E5A70B" w14:textId="77777777" w:rsidR="00F30FCF" w:rsidRDefault="00F30FCF" w:rsidP="00E66B01">
      <w:pPr>
        <w:pStyle w:val="Style1"/>
        <w:ind w:firstLine="0"/>
      </w:pPr>
    </w:p>
    <w:p w14:paraId="1FA8CEFA" w14:textId="107DB8D2" w:rsidR="00834AE0" w:rsidRPr="00545B0E" w:rsidRDefault="00834AE0" w:rsidP="00E66B01">
      <w:pPr>
        <w:pStyle w:val="Style1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E66B01">
      <w:pPr>
        <w:pStyle w:val="Style2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F2463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4D480128" wp14:editId="5E613E5C">
            <wp:extent cx="4320000" cy="1848231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3D7CC342" w:rsidR="00AE19B8" w:rsidRDefault="00F51208" w:rsidP="00F51208">
      <w:pPr>
        <w:pStyle w:val="Caption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28340746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F51208">
      <w:pPr>
        <w:rPr>
          <w:lang w:eastAsia="en-US"/>
        </w:rPr>
      </w:pPr>
    </w:p>
    <w:p w14:paraId="1B2EC6C4" w14:textId="0F0DCC56" w:rsidR="00F51208" w:rsidRDefault="00BF273A" w:rsidP="00BF273A">
      <w:pPr>
        <w:ind w:firstLine="720"/>
        <w:rPr>
          <w:lang w:eastAsia="en-US"/>
        </w:rPr>
      </w:pPr>
      <w:r w:rsidRPr="00BF273A">
        <w:rPr>
          <w:cs/>
          <w:lang w:eastAsia="en-US"/>
        </w:rPr>
        <w:lastRenderedPageBreak/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2CDA4656" w14:textId="77777777" w:rsidR="00BF273A" w:rsidRPr="00F51208" w:rsidRDefault="00BF273A" w:rsidP="00BF273A">
      <w:pPr>
        <w:ind w:firstLine="720"/>
        <w:rPr>
          <w:lang w:eastAsia="en-US"/>
        </w:rPr>
      </w:pPr>
    </w:p>
    <w:p w14:paraId="1CBA0EF2" w14:textId="6A73D274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E66B01">
      <w:pPr>
        <w:pStyle w:val="2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BF273A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B48CF">
      <w:pPr>
        <w:pStyle w:val="Caption"/>
        <w:jc w:val="left"/>
        <w:rPr>
          <w:b/>
          <w:bCs/>
        </w:rPr>
      </w:pPr>
    </w:p>
    <w:p w14:paraId="1C223C12" w14:textId="63EB6AD5" w:rsidR="00391138" w:rsidRPr="000500D5" w:rsidRDefault="000B48CF" w:rsidP="000500D5">
      <w:pPr>
        <w:pStyle w:val="Caption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2D3D86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2921422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E66B01">
      <w:pPr>
        <w:pStyle w:val="2"/>
      </w:pPr>
    </w:p>
    <w:p w14:paraId="2124F706" w14:textId="754E0E8E" w:rsidR="00834AE0" w:rsidRDefault="001D3F34" w:rsidP="001D3F34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1D3F3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77777777" w:rsidR="001D3F34" w:rsidRDefault="001D3F34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</w:rPr>
        <w:br w:type="page"/>
      </w:r>
    </w:p>
    <w:p w14:paraId="54FC7A77" w14:textId="2D78C058" w:rsidR="001D3F34" w:rsidRPr="00B56AB2" w:rsidRDefault="00524F52" w:rsidP="00524F52">
      <w:pPr>
        <w:pStyle w:val="Caption"/>
        <w:jc w:val="left"/>
        <w:rPr>
          <w:color w:val="000000" w:themeColor="text1"/>
        </w:rPr>
      </w:pPr>
      <w:r w:rsidRPr="00524F52">
        <w:rPr>
          <w:b/>
          <w:bCs/>
          <w:cs/>
        </w:rPr>
        <w:lastRenderedPageBreak/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2921422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4E9166DB" w14:textId="72CDD037" w:rsidR="001D3F34" w:rsidRDefault="001D3F34" w:rsidP="001D3F34">
      <w:pPr>
        <w:spacing w:line="276" w:lineRule="auto"/>
        <w:jc w:val="thaiDistribute"/>
        <w:rPr>
          <w:noProof/>
          <w:lang w:eastAsia="en-US"/>
        </w:rPr>
      </w:pPr>
    </w:p>
    <w:p w14:paraId="5D9824B9" w14:textId="43001E91" w:rsidR="00C843B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76A187B3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</w:p>
    <w:p w14:paraId="30C5A3FA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9306E56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</w:rPr>
      </w:pPr>
    </w:p>
    <w:p w14:paraId="42059BC7" w14:textId="40872636" w:rsidR="00C843B1" w:rsidRPr="00B56AB2" w:rsidRDefault="00F459BF" w:rsidP="00F459BF">
      <w:pPr>
        <w:pStyle w:val="Caption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2921422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222559D4" w14:textId="714E0090" w:rsidR="00834AE0" w:rsidRDefault="00C843B1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1FC5F5A7" w14:textId="77777777" w:rsidR="00F71A0A" w:rsidRPr="00F71A0A" w:rsidRDefault="00F71A0A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</w:p>
    <w:p w14:paraId="5EF6973C" w14:textId="74696F58" w:rsidR="00834AE0" w:rsidRPr="00545B0E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D44273">
      <w:pPr>
        <w:pStyle w:val="Style2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4DA14082" w:rsidR="00F71A0A" w:rsidRPr="00F71A0A" w:rsidRDefault="00F71A0A" w:rsidP="00F71A0A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w:lastRenderedPageBreak/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hint="cs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3E34955E" w14:textId="77777777" w:rsidR="00F71A0A" w:rsidRPr="00264811" w:rsidRDefault="00F71A0A" w:rsidP="00F71A0A">
      <w:pPr>
        <w:jc w:val="center"/>
        <w:rPr>
          <w:i/>
          <w:sz w:val="28"/>
          <w:szCs w:val="28"/>
        </w:rPr>
      </w:pPr>
    </w:p>
    <w:p w14:paraId="33637582" w14:textId="2A1B7E64" w:rsidR="00F71A0A" w:rsidRDefault="00F71A0A" w:rsidP="00E66B01">
      <w:pPr>
        <w:pStyle w:val="Style2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4C4C9DBC" w:rsidR="00834AE0" w:rsidRDefault="00F71A0A" w:rsidP="00E66B01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2ED66948">
            <wp:extent cx="5600700" cy="2800350"/>
            <wp:effectExtent l="0" t="0" r="0" b="635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58C74F09" w:rsidR="00834AE0" w:rsidRPr="00545B0E" w:rsidRDefault="00E23107" w:rsidP="00E66B01">
      <w:pPr>
        <w:pStyle w:val="Caption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6" w:name="_Toc128340747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6"/>
    </w:p>
    <w:p w14:paraId="235C72C1" w14:textId="77777777" w:rsidR="00834AE0" w:rsidRPr="00F6488C" w:rsidRDefault="00834AE0" w:rsidP="00E66B01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E66B01">
      <w:pPr>
        <w:pStyle w:val="2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E66B01">
      <w:pPr>
        <w:pStyle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6236B7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27EE3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DB5AE1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3819D621" w:rsidR="00834AE0" w:rsidRDefault="00E23107" w:rsidP="00E66B01">
      <w:pPr>
        <w:pStyle w:val="Caption"/>
      </w:pPr>
      <w:bookmarkStart w:id="37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28340748"/>
      <w:bookmarkEnd w:id="37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38"/>
    </w:p>
    <w:p w14:paraId="4AB2A249" w14:textId="7DC0E0C1" w:rsidR="00834AE0" w:rsidRDefault="00834AE0" w:rsidP="00D44273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lastRenderedPageBreak/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E66B01">
      <w:pPr>
        <w:pStyle w:val="2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E66B01">
      <w:pPr>
        <w:pStyle w:val="2"/>
      </w:pPr>
    </w:p>
    <w:p w14:paraId="28387967" w14:textId="5D9F90F0" w:rsidR="00D40E9B" w:rsidRPr="00244B4D" w:rsidRDefault="00D40E9B" w:rsidP="00D40E9B">
      <w:pPr>
        <w:pStyle w:val="2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D173DB">
      <w:pPr>
        <w:pStyle w:val="2"/>
        <w:ind w:firstLine="0"/>
        <w:jc w:val="left"/>
      </w:pPr>
    </w:p>
    <w:p w14:paraId="43E307C3" w14:textId="50B4CE5E" w:rsidR="00D173DB" w:rsidRDefault="00D173DB" w:rsidP="00D173DB">
      <w:pPr>
        <w:pStyle w:val="2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>
      <w:pPr>
        <w:pStyle w:val="ListParagraph"/>
        <w:numPr>
          <w:ilvl w:val="0"/>
          <w:numId w:val="2"/>
        </w:numPr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>
      <w:pPr>
        <w:pStyle w:val="2"/>
        <w:numPr>
          <w:ilvl w:val="0"/>
          <w:numId w:val="2"/>
        </w:numPr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4D3E91CE" w14:textId="31D08C36" w:rsidR="00D173DB" w:rsidRDefault="00D173DB" w:rsidP="00D173DB">
      <w:pPr>
        <w:pStyle w:val="2"/>
        <w:ind w:firstLine="0"/>
        <w:jc w:val="center"/>
      </w:pPr>
      <w:r w:rsidRPr="00264811">
        <w:rPr>
          <w:rFonts w:hint="cs"/>
          <w:noProof/>
          <w:sz w:val="28"/>
          <w:szCs w:val="28"/>
          <w:lang w:val="th-TH"/>
        </w:rPr>
        <w:drawing>
          <wp:inline distT="0" distB="0" distL="0" distR="0" wp14:anchorId="7EC76108" wp14:editId="41E26E9C">
            <wp:extent cx="4320000" cy="1759229"/>
            <wp:effectExtent l="0" t="0" r="0" b="0"/>
            <wp:docPr id="295" name="Picture 29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18" w14:textId="6B53E917" w:rsidR="00D173DB" w:rsidRDefault="00D173DB" w:rsidP="00D173DB">
      <w:pPr>
        <w:pStyle w:val="Caption"/>
      </w:pPr>
      <w:r w:rsidRPr="00D173DB">
        <w:rPr>
          <w:b/>
          <w:bCs/>
          <w:cs/>
        </w:rPr>
        <w:t xml:space="preserve">ภาพที่ </w:t>
      </w:r>
      <w:r w:rsidRPr="00D173DB">
        <w:rPr>
          <w:b/>
          <w:bCs/>
          <w:cs/>
        </w:rPr>
        <w:fldChar w:fldCharType="begin"/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</w:rPr>
        <w:instrText xml:space="preserve">SEQ </w:instrText>
      </w:r>
      <w:r w:rsidRPr="00D173DB">
        <w:rPr>
          <w:b/>
          <w:bCs/>
          <w:cs/>
        </w:rPr>
        <w:instrText xml:space="preserve">ภาพที่ </w:instrText>
      </w:r>
      <w:r w:rsidRPr="00D173DB">
        <w:rPr>
          <w:b/>
          <w:bCs/>
        </w:rPr>
        <w:instrText>\* ARABIC</w:instrText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</w:t>
      </w:r>
      <w:r w:rsidRPr="00D173D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28340749"/>
      <w:r w:rsidRPr="00D173DB">
        <w:rPr>
          <w:cs/>
        </w:rPr>
        <w:t xml:space="preserve">คำนวณค่า </w:t>
      </w:r>
      <w:r w:rsidRPr="00D173DB">
        <w:t xml:space="preserve">Cosine similarity </w:t>
      </w:r>
      <w:r w:rsidRPr="00D173DB">
        <w:rPr>
          <w:cs/>
        </w:rPr>
        <w:t xml:space="preserve">ด้วย </w:t>
      </w:r>
      <w:r w:rsidRPr="00D173DB">
        <w:t>scikit-learn</w:t>
      </w:r>
      <w:bookmarkEnd w:id="39"/>
    </w:p>
    <w:p w14:paraId="18741781" w14:textId="77777777" w:rsidR="00D173DB" w:rsidRPr="00D173DB" w:rsidRDefault="00D173DB" w:rsidP="00D173DB"/>
    <w:p w14:paraId="5E9C45DB" w14:textId="1008103D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5369D120" w:rsidR="00687CE0" w:rsidRPr="00F30FCF" w:rsidRDefault="004846F0" w:rsidP="00E66B01">
      <w:pPr>
        <w:pStyle w:val="2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264811">
        <w:rPr>
          <w:rFonts w:hint="cs"/>
          <w:cs/>
        </w:rPr>
        <w:t>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2BF211AB" w14:textId="3CAA1AFB" w:rsidR="004846F0" w:rsidRPr="0080332C" w:rsidRDefault="004846F0" w:rsidP="00E66B01">
      <w:pPr>
        <w:pStyle w:val="1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845C5DE" w14:textId="60F98D2E" w:rsidR="00834AE0" w:rsidRDefault="004846F0" w:rsidP="004846F0">
      <w:pPr>
        <w:pStyle w:val="ListParagraph"/>
        <w:tabs>
          <w:tab w:val="left" w:pos="540"/>
        </w:tabs>
        <w:spacing w:line="276" w:lineRule="auto"/>
        <w:ind w:left="0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38325B95" wp14:editId="7EF038FE">
            <wp:extent cx="4320000" cy="1746217"/>
            <wp:effectExtent l="0" t="0" r="0" b="0"/>
            <wp:docPr id="305" name="Picture 3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B7B" w14:textId="10482913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28340750"/>
      <w:r w:rsidRPr="00264811">
        <w:rPr>
          <w:rFonts w:hint="cs"/>
          <w:cs/>
        </w:rPr>
        <w:t xml:space="preserve">ตัวอย่างการส่งคำขอไปยัง </w:t>
      </w:r>
      <w:r w:rsidRPr="00264811">
        <w:rPr>
          <w:rFonts w:hint="cs"/>
        </w:rPr>
        <w:t>API</w:t>
      </w:r>
      <w:bookmarkEnd w:id="40"/>
    </w:p>
    <w:p w14:paraId="7DC6F6EC" w14:textId="5E1CE260" w:rsidR="004846F0" w:rsidRDefault="004846F0" w:rsidP="004846F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235DA62" wp14:editId="7707D285">
            <wp:extent cx="4320000" cy="2115239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208" w14:textId="4C2CC36F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28340751"/>
      <w:r w:rsidRPr="00264811">
        <w:rPr>
          <w:rFonts w:hint="cs"/>
          <w:cs/>
        </w:rPr>
        <w:t xml:space="preserve">การตอบกลับจาก </w:t>
      </w:r>
      <w:r w:rsidRPr="00264811">
        <w:rPr>
          <w:rFonts w:hint="cs"/>
        </w:rPr>
        <w:t>API</w:t>
      </w:r>
      <w:bookmarkEnd w:id="41"/>
    </w:p>
    <w:p w14:paraId="441BCF04" w14:textId="77777777" w:rsidR="00BB09B3" w:rsidRPr="00BB09B3" w:rsidRDefault="00BB09B3" w:rsidP="00BB09B3"/>
    <w:p w14:paraId="42FAE9A9" w14:textId="071EABD0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E66B01">
      <w:pPr>
        <w:pStyle w:val="2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5A4DA313" w14:textId="04F412FC" w:rsidR="00F86497" w:rsidRDefault="00F86497" w:rsidP="00F86497">
      <w:pPr>
        <w:pStyle w:val="2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01A8CF2C" w14:textId="77777777" w:rsidR="00DB6A73" w:rsidRPr="009433DD" w:rsidRDefault="00DB6A73" w:rsidP="00E66B01">
      <w:pPr>
        <w:pStyle w:val="NormalWeb"/>
        <w:shd w:val="clear" w:color="auto" w:fill="FFFFFF"/>
        <w:tabs>
          <w:tab w:val="left" w:pos="540"/>
          <w:tab w:val="left" w:pos="1080"/>
        </w:tabs>
        <w:spacing w:before="0" w:beforeAutospacing="0" w:after="0" w:afterAutospacing="0" w:line="377" w:lineRule="atLeast"/>
        <w:rPr>
          <w:rFonts w:ascii="TH Niramit AS" w:eastAsiaTheme="minorEastAsia" w:hAnsi="TH Niramit AS" w:cs="TH Niramit AS"/>
          <w:sz w:val="32"/>
          <w:szCs w:val="32"/>
          <w:lang w:eastAsia="ja-JP"/>
        </w:rPr>
      </w:pPr>
    </w:p>
    <w:p w14:paraId="3D68ED05" w14:textId="43DA28E1" w:rsidR="00834AE0" w:rsidRPr="009433DD" w:rsidRDefault="00834AE0" w:rsidP="00E66B01">
      <w:pPr>
        <w:pStyle w:val="1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7872613" w:rsidR="00834AE0" w:rsidRDefault="007650F4" w:rsidP="00E66B01">
      <w:pPr>
        <w:pStyle w:val="2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E66B01">
      <w:pPr>
        <w:pStyle w:val="2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E66B01">
      <w:pPr>
        <w:pStyle w:val="2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E66B01">
      <w:pPr>
        <w:pStyle w:val="2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E66B01">
      <w:pPr>
        <w:pStyle w:val="2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400349">
      <w:pPr>
        <w:pStyle w:val="2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EF75ED2">
            <wp:extent cx="2772095" cy="188524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098D5EC7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28340752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400349"/>
    <w:p w14:paraId="4805AA15" w14:textId="45E5F057" w:rsidR="00400349" w:rsidRDefault="00400349" w:rsidP="0040034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0B786E4E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28340753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3"/>
      <w:proofErr w:type="spellEnd"/>
    </w:p>
    <w:p w14:paraId="726C5D9E" w14:textId="425078C6" w:rsidR="00B82C25" w:rsidRDefault="00B82C25" w:rsidP="00B82C25"/>
    <w:p w14:paraId="24361FDE" w14:textId="4B715C9E" w:rsidR="00B82C25" w:rsidRDefault="00B82C25" w:rsidP="00B82C25"/>
    <w:p w14:paraId="56FAF27D" w14:textId="77777777" w:rsidR="00B82C25" w:rsidRPr="00B82C25" w:rsidRDefault="00B82C25" w:rsidP="00B82C25"/>
    <w:p w14:paraId="3140BCB1" w14:textId="1485D9C1" w:rsidR="00834AE0" w:rsidRPr="00C83DEF" w:rsidRDefault="00834AE0" w:rsidP="00E66B01">
      <w:pPr>
        <w:pStyle w:val="1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E66B01">
      <w:pPr>
        <w:pStyle w:val="2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Pr="00264811">
        <w:rPr>
          <w:rFonts w:hint="cs"/>
          <w:cs/>
        </w:rPr>
        <w:t>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40034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34E68E3C" w:rsidR="00C362DF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612A76F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นั่นแหละ</w:t>
      </w:r>
      <w:r w:rsidR="009245EE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C362D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0C461F94" wp14:editId="79361BB2">
            <wp:extent cx="4320000" cy="799521"/>
            <wp:effectExtent l="0" t="0" r="0" b="635"/>
            <wp:docPr id="321" name="Picture 3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4CE0796B" w:rsidR="00C362DF" w:rsidRDefault="00C362DF" w:rsidP="00C362DF">
      <w:pPr>
        <w:pStyle w:val="Caption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28340754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503DB4"/>
    <w:p w14:paraId="09E6C246" w14:textId="2495A77A" w:rsidR="00834AE0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Routing</w:t>
      </w:r>
    </w:p>
    <w:p w14:paraId="7B924C3E" w14:textId="44DCA289" w:rsidR="0092716F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072D81">
      <w:pPr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แบบเว็ปไซ</w:t>
      </w:r>
      <w:proofErr w:type="spellStart"/>
      <w:r w:rsidRPr="00264811">
        <w:rPr>
          <w:rFonts w:hint="cs"/>
          <w:cs/>
        </w:rPr>
        <w:t>ต์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72D81">
      <w:pPr>
        <w:jc w:val="thaiDistribute"/>
      </w:pPr>
      <w:r>
        <w:lastRenderedPageBreak/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13946E4" w:rsidR="0092716F" w:rsidRDefault="00072D81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697A05CD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</w:t>
      </w:r>
      <w:proofErr w:type="spellStart"/>
      <w:r w:rsidRPr="00264811">
        <w:rPr>
          <w:rFonts w:hint="cs"/>
          <w:cs/>
        </w:rPr>
        <w:t>เข้้า</w:t>
      </w:r>
      <w:proofErr w:type="spellEnd"/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lastRenderedPageBreak/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คำผิด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E8E9316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447C01F7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>ใช้วิธีดังต่อไปนี้</w:t>
      </w:r>
    </w:p>
    <w:p w14:paraId="018B925B" w14:textId="7E5A9A05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1. </w:t>
      </w:r>
      <w:r w:rsidRPr="00264811">
        <w:rPr>
          <w:rFonts w:hint="cs"/>
        </w:rPr>
        <w:t xml:space="preserve">Classification </w:t>
      </w:r>
    </w:p>
    <w:p w14:paraId="00F0EBC2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2.</w:t>
      </w:r>
      <w:r>
        <w:t xml:space="preserve"> </w:t>
      </w:r>
      <w:r w:rsidRPr="00264811">
        <w:rPr>
          <w:rFonts w:hint="cs"/>
        </w:rPr>
        <w:t>Regression</w:t>
      </w:r>
    </w:p>
    <w:p w14:paraId="707EA564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</w:p>
    <w:p w14:paraId="53FD843D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</w:p>
    <w:p w14:paraId="27B800EB" w14:textId="2583568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</w:p>
    <w:p w14:paraId="000987E3" w14:textId="2AE82BF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15060181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7DC8D0FD" w14:textId="34E0C153" w:rsidR="00941F12" w:rsidRDefault="00941F12">
      <w:pPr>
        <w:spacing w:after="160" w:line="259" w:lineRule="auto"/>
      </w:pPr>
      <w:r>
        <w:br w:type="page"/>
      </w:r>
    </w:p>
    <w:p w14:paraId="74B7A642" w14:textId="6064489E" w:rsidR="00834AE0" w:rsidRDefault="00834AE0" w:rsidP="00E66B01">
      <w:pPr>
        <w:pStyle w:val="Heading2"/>
      </w:pPr>
      <w:bookmarkStart w:id="45" w:name="_Toc129250955"/>
      <w:r w:rsidRPr="00D827F1">
        <w:rPr>
          <w:rFonts w:hint="cs"/>
          <w:cs/>
        </w:rPr>
        <w:lastRenderedPageBreak/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37F8E403" w:rsidR="007135B7" w:rsidRDefault="007135B7" w:rsidP="007135B7">
      <w:pPr>
        <w:pStyle w:val="1"/>
      </w:pPr>
      <w:r w:rsidRPr="00264811">
        <w:rPr>
          <w:rFonts w:hint="cs"/>
          <w:cs/>
        </w:rPr>
        <w:t>จักรินท</w:t>
      </w:r>
      <w:proofErr w:type="spellStart"/>
      <w:r w:rsidRPr="00264811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ดยน</w:t>
      </w:r>
      <w:proofErr w:type="spellEnd"/>
      <w:r w:rsidRPr="00264811">
        <w:rPr>
          <w:rFonts w:hint="cs"/>
          <w:cs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4AD02C5B" w:rsidR="00834AE0" w:rsidRPr="00D827F1" w:rsidRDefault="007135B7" w:rsidP="00E66B01">
      <w:pPr>
        <w:pStyle w:val="1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5B5D977" w:rsidR="00834AE0" w:rsidRDefault="007135B7" w:rsidP="00E66B01">
      <w:pPr>
        <w:pStyle w:val="1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</w:t>
      </w:r>
      <w:r w:rsidRPr="00264811">
        <w:rPr>
          <w:rFonts w:hint="cs"/>
          <w:cs/>
        </w:rPr>
        <w:lastRenderedPageBreak/>
        <w:t>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C5134EA" w:rsidR="00834AE0" w:rsidRDefault="007135B7" w:rsidP="00E66B01">
      <w:pPr>
        <w:pStyle w:val="1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proofErr w:type="spellStart"/>
      <w:r w:rsidRPr="00264811">
        <w:rPr>
          <w:rFonts w:hint="cs"/>
          <w:cs/>
        </w:rPr>
        <w:t>แต</w:t>
      </w:r>
      <w:proofErr w:type="spellEnd"/>
      <w:r w:rsidRPr="00264811">
        <w:rPr>
          <w:rFonts w:hint="cs"/>
          <w:cs/>
        </w:rPr>
        <w:t>ละอาคารที่มีความเหมาะสม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 3 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</w:t>
      </w:r>
      <w:proofErr w:type="spellStart"/>
      <w:r w:rsidRPr="00264811">
        <w:rPr>
          <w:rFonts w:hint="cs"/>
          <w:cs/>
        </w:rPr>
        <w:t>าแ</w:t>
      </w:r>
      <w:proofErr w:type="spellEnd"/>
      <w:r w:rsidRPr="00264811">
        <w:rPr>
          <w:rFonts w:hint="cs"/>
          <w:cs/>
        </w:rPr>
        <w:t>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7135B7">
      <w:pPr>
        <w:pStyle w:val="1"/>
        <w:rPr>
          <w:rFonts w:cs="Angsana New"/>
          <w:cs/>
        </w:rPr>
        <w:sectPr w:rsidR="00DC0E6A" w:rsidRPr="00921D2E" w:rsidSect="009E594C">
          <w:headerReference w:type="even" r:id="rId30"/>
          <w:headerReference w:type="default" r:id="rId31"/>
          <w:headerReference w:type="first" r:id="rId32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</w:t>
      </w:r>
      <w:proofErr w:type="spellEnd"/>
      <w:r w:rsidRPr="00264811">
        <w:rPr>
          <w:rFonts w:hint="cs"/>
          <w:cs/>
        </w:rPr>
        <w:t>งก</w:t>
      </w:r>
      <w:proofErr w:type="spellStart"/>
      <w:r w:rsidRPr="00264811">
        <w:rPr>
          <w:rFonts w:hint="cs"/>
          <w:cs/>
        </w:rPr>
        <w:t>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E66B01">
      <w:pPr>
        <w:pStyle w:val="Heading1"/>
      </w:pPr>
      <w:bookmarkStart w:id="46" w:name="_Toc104142067"/>
      <w:bookmarkStart w:id="47" w:name="_Toc104294409"/>
      <w:bookmarkStart w:id="48" w:name="_Toc129250956"/>
      <w:bookmarkStart w:id="49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8"/>
    </w:p>
    <w:p w14:paraId="51F6F987" w14:textId="77777777" w:rsidR="00307F65" w:rsidRPr="00725D23" w:rsidRDefault="00307F65" w:rsidP="00E66B01"/>
    <w:p w14:paraId="4FF9A64C" w14:textId="1DDE059A" w:rsidR="00293BAF" w:rsidRDefault="00073D60" w:rsidP="00E66B01">
      <w:pPr>
        <w:pStyle w:val="1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9"/>
    <w:p w14:paraId="6D164467" w14:textId="0A00867C" w:rsidR="00293BAF" w:rsidRDefault="00293BAF" w:rsidP="00E66B01">
      <w:pPr>
        <w:pStyle w:val="1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E66B01">
      <w:pPr>
        <w:pStyle w:val="1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E66B01">
      <w:pPr>
        <w:pStyle w:val="1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E66B01">
      <w:pPr>
        <w:pStyle w:val="1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5583583D" w:rsidR="00293BAF" w:rsidRDefault="00073D60" w:rsidP="00E66B01">
      <w:pPr>
        <w:pStyle w:val="1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  <w:r w:rsidR="00293BAF" w:rsidRPr="00194145">
        <w:t>  </w:t>
      </w:r>
    </w:p>
    <w:p w14:paraId="7F25C39E" w14:textId="77777777" w:rsidR="00F30FCF" w:rsidRDefault="00F30FCF" w:rsidP="00E66B01">
      <w:pPr>
        <w:pStyle w:val="1"/>
      </w:pPr>
    </w:p>
    <w:p w14:paraId="4CB5E2B6" w14:textId="62313F35" w:rsidR="00B86E81" w:rsidRDefault="00B86E81" w:rsidP="00E66B01">
      <w:pPr>
        <w:pStyle w:val="Heading2"/>
      </w:pPr>
      <w:bookmarkStart w:id="50" w:name="_Toc129250957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4084ECFF" w:rsidR="00D91CB6" w:rsidRDefault="00AE2BB6" w:rsidP="00AE2BB6">
      <w:pPr>
        <w:pStyle w:val="Caption"/>
        <w:jc w:val="left"/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29214225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D025B8"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796D8C11" w:rsidR="00D025B8" w:rsidRDefault="00D025B8" w:rsidP="00D025B8">
            <w:pPr>
              <w:jc w:val="center"/>
            </w:pPr>
            <w:r>
              <w:t>1643</w:t>
            </w:r>
          </w:p>
        </w:tc>
        <w:tc>
          <w:tcPr>
            <w:tcW w:w="1302" w:type="dxa"/>
          </w:tcPr>
          <w:p w14:paraId="713964C9" w14:textId="18E34859" w:rsidR="00D025B8" w:rsidRDefault="00D025B8" w:rsidP="00D025B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4209A1"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4209A1">
            <w:pPr>
              <w:jc w:val="center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4209A1"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4209A1">
            <w:pPr>
              <w:jc w:val="center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4209A1"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4209A1">
            <w:pPr>
              <w:jc w:val="center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4209A1"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4209A1">
            <w:pPr>
              <w:jc w:val="center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4209A1"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4209A1">
            <w:pPr>
              <w:jc w:val="center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4209A1"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4209A1">
            <w:pPr>
              <w:jc w:val="center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4209A1"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4209A1"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4209A1">
            <w:pPr>
              <w:jc w:val="center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4209A1"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4209A1"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4209A1"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4209A1">
            <w:pPr>
              <w:jc w:val="center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4209A1"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4209A1"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4209A1"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4209A1">
            <w:pPr>
              <w:jc w:val="center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4209A1"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4209A1">
            <w:pPr>
              <w:jc w:val="center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4209A1"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4209A1"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4209A1"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38C289A" w14:textId="77777777" w:rsidTr="00D025B8">
        <w:tc>
          <w:tcPr>
            <w:tcW w:w="6091" w:type="dxa"/>
          </w:tcPr>
          <w:p w14:paraId="72324924" w14:textId="146526AC" w:rsidR="004209A1" w:rsidRPr="00D025B8" w:rsidRDefault="004209A1" w:rsidP="004209A1">
            <w:r w:rsidRPr="00D025B8">
              <w:t>biometrics</w:t>
            </w:r>
          </w:p>
        </w:tc>
        <w:tc>
          <w:tcPr>
            <w:tcW w:w="1417" w:type="dxa"/>
          </w:tcPr>
          <w:p w14:paraId="0E2CDFDE" w14:textId="7BE3325C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6A950FCD" w14:textId="4ED03B12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6C953AED" w14:textId="77777777" w:rsidTr="00D025B8">
        <w:tc>
          <w:tcPr>
            <w:tcW w:w="6091" w:type="dxa"/>
          </w:tcPr>
          <w:p w14:paraId="0B31529E" w14:textId="39178CDE" w:rsidR="004209A1" w:rsidRPr="00D025B8" w:rsidRDefault="004209A1" w:rsidP="004209A1">
            <w:r w:rsidRPr="00D025B8">
              <w:t>biometric authentication</w:t>
            </w:r>
          </w:p>
        </w:tc>
        <w:tc>
          <w:tcPr>
            <w:tcW w:w="1417" w:type="dxa"/>
          </w:tcPr>
          <w:p w14:paraId="7E3B2134" w14:textId="560FE563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D75D5BB" w14:textId="25770C04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80495B" w14:textId="77777777" w:rsidTr="00D025B8">
        <w:tc>
          <w:tcPr>
            <w:tcW w:w="6091" w:type="dxa"/>
          </w:tcPr>
          <w:p w14:paraId="0BA3715B" w14:textId="782C02F6" w:rsidR="004209A1" w:rsidRPr="00D025B8" w:rsidRDefault="004209A1" w:rsidP="004209A1">
            <w:r w:rsidRPr="00D025B8">
              <w:t>sentiment analysis</w:t>
            </w:r>
          </w:p>
        </w:tc>
        <w:tc>
          <w:tcPr>
            <w:tcW w:w="1417" w:type="dxa"/>
          </w:tcPr>
          <w:p w14:paraId="18405693" w14:textId="6D45DAAE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774606D0" w14:textId="6314AD3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F5BC43A" w14:textId="77777777" w:rsidTr="00D025B8">
        <w:tc>
          <w:tcPr>
            <w:tcW w:w="6091" w:type="dxa"/>
          </w:tcPr>
          <w:p w14:paraId="44407AC1" w14:textId="785C2BA9" w:rsidR="004209A1" w:rsidRPr="00D025B8" w:rsidRDefault="004209A1" w:rsidP="004209A1">
            <w:r w:rsidRPr="00D025B8">
              <w:t>text mining</w:t>
            </w:r>
          </w:p>
        </w:tc>
        <w:tc>
          <w:tcPr>
            <w:tcW w:w="1417" w:type="dxa"/>
          </w:tcPr>
          <w:p w14:paraId="78B20B23" w14:textId="471BFA27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162336D" w14:textId="2B455CC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4E9D8A5" w14:textId="77777777" w:rsidTr="00D025B8">
        <w:tc>
          <w:tcPr>
            <w:tcW w:w="6091" w:type="dxa"/>
          </w:tcPr>
          <w:p w14:paraId="69CA2B51" w14:textId="370A8745" w:rsidR="004209A1" w:rsidRPr="00D025B8" w:rsidRDefault="004209A1" w:rsidP="004209A1">
            <w:r w:rsidRPr="00D025B8">
              <w:t>embedded system</w:t>
            </w:r>
          </w:p>
        </w:tc>
        <w:tc>
          <w:tcPr>
            <w:tcW w:w="1417" w:type="dxa"/>
          </w:tcPr>
          <w:p w14:paraId="0BECA2DD" w14:textId="37C4C9CF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1030A2FF" w14:textId="1F04798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9F8BE2A" w14:textId="77777777" w:rsidTr="00AE2BB6">
        <w:tc>
          <w:tcPr>
            <w:tcW w:w="6091" w:type="dxa"/>
          </w:tcPr>
          <w:p w14:paraId="73384D74" w14:textId="77777777" w:rsidR="004209A1" w:rsidRPr="00D025B8" w:rsidRDefault="004209A1" w:rsidP="004209A1">
            <w:pPr>
              <w:rPr>
                <w:cs/>
              </w:rPr>
            </w:pPr>
            <w:r w:rsidRPr="00D025B8">
              <w:lastRenderedPageBreak/>
              <w:t>machine translation</w:t>
            </w:r>
          </w:p>
        </w:tc>
        <w:tc>
          <w:tcPr>
            <w:tcW w:w="1417" w:type="dxa"/>
          </w:tcPr>
          <w:p w14:paraId="520050ED" w14:textId="4E3C9C8B" w:rsidR="004209A1" w:rsidRPr="00D025B8" w:rsidRDefault="00410B44" w:rsidP="004209A1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12D829D" w14:textId="09B653CF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2D6628D1" w14:textId="77777777" w:rsidTr="00AE2BB6">
        <w:tc>
          <w:tcPr>
            <w:tcW w:w="6091" w:type="dxa"/>
          </w:tcPr>
          <w:p w14:paraId="56A43848" w14:textId="77777777" w:rsidR="004209A1" w:rsidRPr="00D025B8" w:rsidRDefault="004209A1" w:rsidP="004209A1"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75101911" w14:textId="7FA56833" w:rsidR="004209A1" w:rsidRPr="00D025B8" w:rsidRDefault="00410B44" w:rsidP="004209A1">
            <w:pPr>
              <w:jc w:val="center"/>
              <w:rPr>
                <w:cs/>
              </w:rPr>
            </w:pPr>
            <w:r>
              <w:t>1318</w:t>
            </w:r>
          </w:p>
        </w:tc>
        <w:tc>
          <w:tcPr>
            <w:tcW w:w="1302" w:type="dxa"/>
          </w:tcPr>
          <w:p w14:paraId="059E8522" w14:textId="32B9EF09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CB64DDE" w14:textId="77777777" w:rsidTr="00AE2BB6">
        <w:tc>
          <w:tcPr>
            <w:tcW w:w="6091" w:type="dxa"/>
          </w:tcPr>
          <w:p w14:paraId="7D94E200" w14:textId="6223E119" w:rsidR="004209A1" w:rsidRDefault="004209A1" w:rsidP="00C870D8">
            <w:pPr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53AF279D" w14:textId="3F3A82B3" w:rsidR="004209A1" w:rsidRPr="00D025B8" w:rsidRDefault="004209A1" w:rsidP="00C870D8">
            <w:pPr>
              <w:jc w:val="center"/>
            </w:pPr>
            <w:r>
              <w:t>9856</w:t>
            </w:r>
          </w:p>
        </w:tc>
        <w:tc>
          <w:tcPr>
            <w:tcW w:w="1302" w:type="dxa"/>
          </w:tcPr>
          <w:p w14:paraId="018F9791" w14:textId="31A4DD56" w:rsidR="004209A1" w:rsidRPr="00D025B8" w:rsidRDefault="004209A1" w:rsidP="00C870D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7EEEB084" w14:textId="77777777" w:rsidR="00D025B8" w:rsidRPr="00D025B8" w:rsidRDefault="00D025B8" w:rsidP="00D025B8">
      <w:pPr>
        <w:rPr>
          <w:cs/>
        </w:rPr>
      </w:pPr>
    </w:p>
    <w:p w14:paraId="76188A99" w14:textId="6D9BA961" w:rsidR="00073D60" w:rsidRPr="004A6A93" w:rsidRDefault="00073D60" w:rsidP="00E66B01">
      <w:pPr>
        <w:pStyle w:val="1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34B" w14:textId="324FECB3" w:rsidR="00B86E81" w:rsidRDefault="00073D60" w:rsidP="00073D60">
      <w:pPr>
        <w:pStyle w:val="Caption"/>
      </w:pPr>
      <w:r w:rsidRPr="00073D60">
        <w:rPr>
          <w:b/>
          <w:bCs/>
          <w:cs/>
        </w:rPr>
        <w:t xml:space="preserve">ภาพที่ </w:t>
      </w:r>
      <w:r w:rsidRPr="00073D60">
        <w:rPr>
          <w:b/>
          <w:bCs/>
          <w:cs/>
        </w:rPr>
        <w:fldChar w:fldCharType="begin"/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</w:rPr>
        <w:instrText xml:space="preserve">SEQ </w:instrText>
      </w:r>
      <w:r w:rsidRPr="00073D60">
        <w:rPr>
          <w:b/>
          <w:bCs/>
          <w:cs/>
        </w:rPr>
        <w:instrText xml:space="preserve">ภาพที่ </w:instrText>
      </w:r>
      <w:r w:rsidRPr="00073D60">
        <w:rPr>
          <w:b/>
          <w:bCs/>
        </w:rPr>
        <w:instrText>\* ARABIC</w:instrText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10</w:t>
      </w:r>
      <w:r w:rsidRPr="00073D60">
        <w:rPr>
          <w:b/>
          <w:bCs/>
          <w:cs/>
        </w:rPr>
        <w:fldChar w:fldCharType="end"/>
      </w:r>
      <w:r>
        <w:t xml:space="preserve"> </w:t>
      </w:r>
      <w:bookmarkStart w:id="52" w:name="_Toc128340755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6A8EE32F" w14:textId="77777777" w:rsidR="002A5960" w:rsidRPr="002A5960" w:rsidRDefault="002A5960" w:rsidP="002A5960"/>
    <w:p w14:paraId="6260C7F0" w14:textId="3904C08A" w:rsidR="00DD2F3A" w:rsidRDefault="00B86C43" w:rsidP="00B86C43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 w:rsidR="002A5960">
        <w:t>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40FF5E24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เมื่อได้ข้อมูลที่พร้อมแล้วทำการจัดกลุ่มข้อมูลด้วยวิธี </w:t>
      </w:r>
      <w:r w:rsidRPr="00264811">
        <w:rPr>
          <w:rFonts w:hint="cs"/>
        </w:rPr>
        <w:t>K-Means clustering</w:t>
      </w:r>
    </w:p>
    <w:p w14:paraId="1FCB6D03" w14:textId="3E93AF3B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ตั้งชื่อของกลุ่มตามข้อมูลในกลุ่มนั้น ๆ</w:t>
      </w:r>
    </w:p>
    <w:p w14:paraId="42B63D01" w14:textId="17916B7E" w:rsidR="002A5960" w:rsidRDefault="0095063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จัดเก็บลงฐานข้อมูล (</w:t>
      </w:r>
      <w:r w:rsidR="00353EEF">
        <w:t>M</w:t>
      </w:r>
      <w:r w:rsidRPr="00264811">
        <w:rPr>
          <w:rFonts w:hint="cs"/>
        </w:rPr>
        <w:t>ongoDB</w:t>
      </w:r>
      <w:r>
        <w:rPr>
          <w:rFonts w:hint="cs"/>
          <w:cs/>
        </w:rPr>
        <w:t xml:space="preserve">) </w:t>
      </w:r>
      <w:r w:rsidR="00E65CBB">
        <w:rPr>
          <w:rFonts w:hint="cs"/>
          <w:cs/>
        </w:rPr>
        <w:t>หลังจาก</w:t>
      </w:r>
      <w:r w:rsidR="002A5960" w:rsidRPr="00264811">
        <w:rPr>
          <w:rFonts w:hint="cs"/>
          <w:cs/>
        </w:rPr>
        <w:t>จัดกลุ่มแล้ว</w:t>
      </w:r>
    </w:p>
    <w:p w14:paraId="6FA63104" w14:textId="71CAD751" w:rsidR="002A5960" w:rsidRDefault="002A5960">
      <w:pPr>
        <w:spacing w:after="160" w:line="259" w:lineRule="auto"/>
      </w:pPr>
      <w:r>
        <w:br w:type="page"/>
      </w:r>
    </w:p>
    <w:p w14:paraId="67711868" w14:textId="2F3A4676" w:rsidR="002A5960" w:rsidRDefault="002A5960" w:rsidP="002A5960">
      <w:pPr>
        <w:pStyle w:val="Heading2"/>
      </w:pPr>
      <w:bookmarkStart w:id="53" w:name="_Toc129250958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53"/>
    </w:p>
    <w:p w14:paraId="69ADF62E" w14:textId="2116D05B" w:rsidR="002A5960" w:rsidRDefault="002A5960" w:rsidP="002A5960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199B7411">
            <wp:extent cx="4320000" cy="2963513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0DB8296A" w:rsidR="002A5960" w:rsidRDefault="002A5960" w:rsidP="002A5960">
      <w:pPr>
        <w:pStyle w:val="Caption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54" w:name="_Toc128340756"/>
      <w:r w:rsidRPr="00264811">
        <w:rPr>
          <w:rFonts w:hint="cs"/>
          <w:cs/>
        </w:rPr>
        <w:t>การทำงานของระบบ</w:t>
      </w:r>
      <w:bookmarkEnd w:id="54"/>
    </w:p>
    <w:p w14:paraId="3BCFFE0A" w14:textId="77777777" w:rsidR="00A96C36" w:rsidRPr="00A96C36" w:rsidRDefault="00A96C36" w:rsidP="00A96C36"/>
    <w:p w14:paraId="4925AF6F" w14:textId="0C1EDFD2" w:rsidR="002A5960" w:rsidRDefault="002A5960" w:rsidP="002A5960"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2599371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</w:p>
    <w:p w14:paraId="01E2DC33" w14:textId="700ABF8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Response API </w:t>
      </w:r>
      <w:r w:rsidRPr="00264811">
        <w:rPr>
          <w:rFonts w:hint="cs"/>
          <w:cs/>
        </w:rPr>
        <w:t xml:space="preserve">เป็นข้อมูลในรูปแบบ </w:t>
      </w:r>
      <w:r w:rsidRPr="00264811">
        <w:rPr>
          <w:rFonts w:hint="cs"/>
        </w:rPr>
        <w:t xml:space="preserve">JSON </w:t>
      </w:r>
      <w:r w:rsidRPr="00264811">
        <w:rPr>
          <w:rFonts w:hint="cs"/>
          <w:cs/>
        </w:rPr>
        <w:t xml:space="preserve">ที่มีค่า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ของแต่ละกลุ่มและ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>ที่มีความคล้ายคลึงกับความสนใจมากที่สุด</w:t>
      </w:r>
    </w:p>
    <w:p w14:paraId="67623FC2" w14:textId="6E379D95" w:rsidR="002A5960" w:rsidRDefault="002A5960">
      <w:pPr>
        <w:pStyle w:val="ListParagraph"/>
        <w:numPr>
          <w:ilvl w:val="0"/>
          <w:numId w:val="7"/>
        </w:numPr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และรอเว็บไซต์เรียกใช้ข้อมูลเพื่อนำไปแสดงผล</w:t>
      </w:r>
    </w:p>
    <w:p w14:paraId="52E50943" w14:textId="37A13099" w:rsidR="00D773D0" w:rsidRDefault="00D773D0" w:rsidP="002A5960"/>
    <w:p w14:paraId="3DD22E94" w14:textId="6B8AC87D" w:rsidR="00D773D0" w:rsidRDefault="00D773D0" w:rsidP="00D773D0">
      <w:pPr>
        <w:pStyle w:val="Heading2"/>
        <w:rPr>
          <w:sz w:val="36"/>
          <w:szCs w:val="36"/>
        </w:rPr>
      </w:pPr>
      <w:bookmarkStart w:id="55" w:name="_Toc129250959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55"/>
    </w:p>
    <w:p w14:paraId="463A480A" w14:textId="566CA217" w:rsidR="00D773D0" w:rsidRDefault="00D773D0" w:rsidP="00D773D0"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D773D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D773D0">
      <w:pPr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D773D0">
      <w:pPr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</w:t>
      </w:r>
      <w:proofErr w:type="spellEnd"/>
      <w:r w:rsidRPr="00264811">
        <w:rPr>
          <w:rFonts w:hint="cs"/>
          <w:cs/>
        </w:rPr>
        <w:t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D773D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BEF" w14:textId="59285E64" w:rsidR="00D773D0" w:rsidRDefault="00D773D0" w:rsidP="00D773D0">
      <w:pPr>
        <w:pStyle w:val="Caption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56" w:name="_Toc128340757"/>
      <w:r>
        <w:t xml:space="preserve">Use Case Diagram </w:t>
      </w:r>
      <w:r>
        <w:rPr>
          <w:cs/>
        </w:rPr>
        <w:t>ระบบแนะนำบริษัทสำหรับฝึกงานตามความสนใจ</w:t>
      </w:r>
      <w:bookmarkEnd w:id="56"/>
    </w:p>
    <w:p w14:paraId="5B1A20AD" w14:textId="5FB2F18F" w:rsidR="00D773D0" w:rsidRDefault="00D773D0" w:rsidP="00D773D0">
      <w:pPr>
        <w:pStyle w:val="Caption"/>
      </w:pPr>
      <w:r>
        <w:rPr>
          <w:cs/>
        </w:rPr>
        <w:t>ด้วยเทคโนโลยีปัญญาประดิษฐ์</w:t>
      </w:r>
    </w:p>
    <w:p w14:paraId="6EE9F3F5" w14:textId="77777777" w:rsidR="00FC4FF1" w:rsidRPr="00FC4FF1" w:rsidRDefault="00FC4FF1" w:rsidP="00FC4FF1"/>
    <w:p w14:paraId="57E54DBA" w14:textId="3216CE32" w:rsidR="00FC4FF1" w:rsidRPr="00FC4FF1" w:rsidRDefault="002D3D86" w:rsidP="002D3D86">
      <w:pPr>
        <w:pStyle w:val="Caption"/>
        <w:jc w:val="left"/>
      </w:pPr>
      <w:r w:rsidRPr="002D3D86">
        <w:rPr>
          <w:b/>
          <w:bCs/>
          <w:cs/>
        </w:rPr>
        <w:t xml:space="preserve">ตาราง </w:t>
      </w:r>
      <w:r w:rsidRPr="002D3D86">
        <w:rPr>
          <w:b/>
          <w:bCs/>
          <w:cs/>
        </w:rPr>
        <w:fldChar w:fldCharType="begin"/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</w:rPr>
        <w:instrText xml:space="preserve">SEQ </w:instrText>
      </w:r>
      <w:r w:rsidRPr="002D3D86">
        <w:rPr>
          <w:b/>
          <w:bCs/>
          <w:cs/>
        </w:rPr>
        <w:instrText xml:space="preserve">ตาราง </w:instrText>
      </w:r>
      <w:r w:rsidRPr="002D3D86">
        <w:rPr>
          <w:b/>
          <w:bCs/>
        </w:rPr>
        <w:instrText>\* ARABIC</w:instrText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  <w:cs/>
        </w:rPr>
        <w:fldChar w:fldCharType="separate"/>
      </w:r>
      <w:r w:rsidRPr="002D3D86">
        <w:rPr>
          <w:b/>
          <w:bCs/>
          <w:noProof/>
          <w:cs/>
        </w:rPr>
        <w:t>5</w:t>
      </w:r>
      <w:r w:rsidRPr="002D3D86">
        <w:rPr>
          <w:b/>
          <w:bCs/>
          <w:cs/>
        </w:rPr>
        <w:fldChar w:fldCharType="end"/>
      </w:r>
      <w:r>
        <w:t xml:space="preserve"> </w:t>
      </w:r>
      <w:bookmarkStart w:id="57" w:name="_Toc12921422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D773D0"/>
    <w:p w14:paraId="78711EA6" w14:textId="5EBF38E2" w:rsidR="00FC4FF1" w:rsidRDefault="00FC4FF1" w:rsidP="00FC4FF1">
      <w:pPr>
        <w:pStyle w:val="Caption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58" w:name="_Toc128304858"/>
      <w:bookmarkStart w:id="59" w:name="_Toc12921422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58"/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</w:tbl>
    <w:p w14:paraId="02835F4C" w14:textId="77777777" w:rsidR="00E27256" w:rsidRDefault="00E27256" w:rsidP="00E66B01">
      <w:pPr>
        <w:pStyle w:val="1"/>
      </w:pPr>
    </w:p>
    <w:p w14:paraId="0CEB2859" w14:textId="32C7871E" w:rsidR="00E27256" w:rsidRDefault="00E27256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5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7256" w:rsidRPr="00264811" w14:paraId="485C453E" w14:textId="77777777" w:rsidTr="00150984">
        <w:tc>
          <w:tcPr>
            <w:tcW w:w="2689" w:type="dxa"/>
          </w:tcPr>
          <w:p w14:paraId="21DB32C9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713803B0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CF25966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27256" w:rsidRPr="00264811" w14:paraId="55E1B200" w14:textId="77777777" w:rsidTr="00150984">
        <w:tc>
          <w:tcPr>
            <w:tcW w:w="2689" w:type="dxa"/>
          </w:tcPr>
          <w:p w14:paraId="16D9354A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25DE2297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E27256">
      <w:pPr>
        <w:pStyle w:val="1"/>
        <w:ind w:firstLine="0"/>
        <w:rPr>
          <w:b/>
          <w:bCs/>
        </w:rPr>
      </w:pPr>
    </w:p>
    <w:p w14:paraId="10AFB06F" w14:textId="5D43AEF0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0" w:name="_Toc128304859"/>
      <w:bookmarkStart w:id="61" w:name="_Toc12921422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60"/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E27256">
      <w:pPr>
        <w:pStyle w:val="1"/>
        <w:ind w:firstLine="0"/>
        <w:rPr>
          <w:b/>
          <w:bCs/>
        </w:rPr>
      </w:pPr>
    </w:p>
    <w:p w14:paraId="61287299" w14:textId="5461CF7E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28304860"/>
      <w:bookmarkStart w:id="63" w:name="_Toc12921422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62"/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E27256">
      <w:pPr>
        <w:pStyle w:val="1"/>
        <w:ind w:firstLine="0"/>
        <w:rPr>
          <w:b/>
          <w:bCs/>
        </w:rPr>
      </w:pPr>
    </w:p>
    <w:p w14:paraId="49AE1A32" w14:textId="3612ABF5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4" w:name="_Toc128304861"/>
      <w:bookmarkStart w:id="65" w:name="_Toc12921423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64"/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</w:tbl>
    <w:p w14:paraId="4261F7A2" w14:textId="1C5EC05B" w:rsidR="003A6D01" w:rsidRDefault="003A6D01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8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10FFFCB9" w14:textId="77777777" w:rsidTr="00150984">
        <w:tc>
          <w:tcPr>
            <w:tcW w:w="2689" w:type="dxa"/>
            <w:vAlign w:val="center"/>
          </w:tcPr>
          <w:p w14:paraId="59BD535C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F33CB0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3A6D01" w:rsidRPr="00264811" w14:paraId="1425CE17" w14:textId="77777777" w:rsidTr="00150984">
        <w:tc>
          <w:tcPr>
            <w:tcW w:w="2689" w:type="dxa"/>
            <w:vAlign w:val="center"/>
          </w:tcPr>
          <w:p w14:paraId="478EF56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268A8F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3A6D01" w:rsidRPr="00264811" w14:paraId="4F36DC25" w14:textId="77777777" w:rsidTr="00150984">
        <w:tc>
          <w:tcPr>
            <w:tcW w:w="2689" w:type="dxa"/>
            <w:vAlign w:val="center"/>
          </w:tcPr>
          <w:p w14:paraId="0960061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3D6BA5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1FB7332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52317A8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3A6D01" w:rsidRPr="00264811" w14:paraId="706A1B57" w14:textId="77777777" w:rsidTr="00150984">
        <w:tc>
          <w:tcPr>
            <w:tcW w:w="2689" w:type="dxa"/>
            <w:vAlign w:val="center"/>
          </w:tcPr>
          <w:p w14:paraId="06A8536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2938536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E27256">
      <w:pPr>
        <w:pStyle w:val="1"/>
        <w:ind w:firstLine="0"/>
        <w:rPr>
          <w:b/>
          <w:bCs/>
        </w:rPr>
      </w:pPr>
    </w:p>
    <w:p w14:paraId="1C2C26D5" w14:textId="3FAF748D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6" w:name="_Toc128304862"/>
      <w:bookmarkStart w:id="67" w:name="_Toc12921423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66"/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E27256">
      <w:pPr>
        <w:pStyle w:val="1"/>
        <w:ind w:firstLine="0"/>
        <w:rPr>
          <w:b/>
          <w:bCs/>
        </w:rPr>
      </w:pPr>
    </w:p>
    <w:p w14:paraId="59A48EEB" w14:textId="2CA9AE6F" w:rsidR="006954B6" w:rsidRDefault="006954B6" w:rsidP="006954B6">
      <w:pPr>
        <w:pStyle w:val="Caption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28304863"/>
      <w:bookmarkStart w:id="69" w:name="_Toc129214232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E27256">
      <w:pPr>
        <w:pStyle w:val="1"/>
        <w:ind w:firstLine="0"/>
        <w:rPr>
          <w:b/>
          <w:bCs/>
        </w:rPr>
      </w:pPr>
    </w:p>
    <w:p w14:paraId="6CD4ED29" w14:textId="44AAFA41" w:rsidR="00674268" w:rsidRDefault="00674268" w:rsidP="00E27256">
      <w:pPr>
        <w:pStyle w:val="1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ซีเควน</w:t>
      </w:r>
      <w:proofErr w:type="spellStart"/>
      <w:r w:rsidRPr="00264811">
        <w:rPr>
          <w:rFonts w:hint="cs"/>
          <w:sz w:val="36"/>
          <w:szCs w:val="36"/>
          <w:cs/>
        </w:rPr>
        <w:t>ซ์</w:t>
      </w:r>
      <w:proofErr w:type="spellEnd"/>
      <w:r w:rsidRPr="00264811">
        <w:rPr>
          <w:rFonts w:hint="cs"/>
          <w:sz w:val="36"/>
          <w:szCs w:val="36"/>
          <w:cs/>
        </w:rPr>
        <w:t>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E27256">
      <w:pPr>
        <w:pStyle w:val="1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>เส้นประที่ใช้เพื่อ</w:t>
      </w:r>
      <w:r w:rsidRPr="00264811">
        <w:rPr>
          <w:rFonts w:hint="cs"/>
          <w:cs/>
        </w:rPr>
        <w:lastRenderedPageBreak/>
        <w:t xml:space="preserve">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E27256">
      <w:pPr>
        <w:pStyle w:val="1"/>
        <w:ind w:firstLine="0"/>
      </w:pPr>
    </w:p>
    <w:p w14:paraId="569AF7D5" w14:textId="2967843A" w:rsidR="00782DFC" w:rsidRDefault="00782DFC" w:rsidP="00782DFC">
      <w:pPr>
        <w:pStyle w:val="1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73493F71" w:rsidR="00782DFC" w:rsidRDefault="00782DFC" w:rsidP="00782DFC">
      <w:pPr>
        <w:pStyle w:val="Caption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70" w:name="_Toc128340758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0"/>
    </w:p>
    <w:p w14:paraId="4A0F42D7" w14:textId="536F42AE" w:rsidR="00782DFC" w:rsidRDefault="00782DFC" w:rsidP="00782DFC"/>
    <w:p w14:paraId="6E5DE9BF" w14:textId="168604E0" w:rsidR="00D139CA" w:rsidRDefault="00D139CA" w:rsidP="00D139CA">
      <w:pPr>
        <w:pStyle w:val="Caption"/>
        <w:jc w:val="left"/>
      </w:pPr>
      <w:r w:rsidRPr="00D139CA">
        <w:rPr>
          <w:b/>
          <w:bCs/>
          <w:cs/>
        </w:rPr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12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71" w:name="_Toc12921423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150984"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782DFC"/>
    <w:p w14:paraId="0C4AB3C7" w14:textId="1D3D8E15" w:rsidR="007424E9" w:rsidRDefault="007424E9" w:rsidP="00782DFC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73497233" w:rsidR="007424E9" w:rsidRDefault="007424E9" w:rsidP="007424E9">
      <w:pPr>
        <w:pStyle w:val="Caption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2" w:name="_Toc128340759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2"/>
    </w:p>
    <w:p w14:paraId="29E0B5D8" w14:textId="2BE733D4" w:rsidR="007424E9" w:rsidRDefault="007424E9" w:rsidP="007424E9"/>
    <w:p w14:paraId="5FBC05A2" w14:textId="695630FC" w:rsidR="007424E9" w:rsidRDefault="007424E9" w:rsidP="007424E9">
      <w:pPr>
        <w:pStyle w:val="Caption"/>
        <w:jc w:val="left"/>
      </w:pPr>
      <w:r w:rsidRPr="007424E9">
        <w:rPr>
          <w:b/>
          <w:bCs/>
          <w:cs/>
        </w:rPr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3" w:name="_Toc129214234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150984"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7424E9"/>
    <w:p w14:paraId="66E48651" w14:textId="698AC19D" w:rsidR="00765079" w:rsidRDefault="00765079" w:rsidP="007424E9"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7424E9"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7424E9"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765079">
      <w:r w:rsidRPr="00264811">
        <w:rPr>
          <w:rFonts w:hint="cs"/>
          <w:noProof/>
        </w:rPr>
        <w:lastRenderedPageBreak/>
        <w:drawing>
          <wp:inline distT="0" distB="0" distL="0" distR="0" wp14:anchorId="17C2F542" wp14:editId="2D479EBF">
            <wp:extent cx="5270500" cy="4963795"/>
            <wp:effectExtent l="0" t="0" r="0" b="1905"/>
            <wp:docPr id="472" name="Picture 4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1CFA1707" w:rsidR="00765079" w:rsidRDefault="00765079" w:rsidP="0076507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4" w:name="_Toc128340760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74"/>
    </w:p>
    <w:p w14:paraId="2DF4B8ED" w14:textId="20672754" w:rsidR="00DF7169" w:rsidRDefault="00DF7169" w:rsidP="00DF7169"/>
    <w:p w14:paraId="305C8314" w14:textId="38459007" w:rsidR="00DF7169" w:rsidRDefault="00DF7169" w:rsidP="00DF7169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06655" wp14:editId="67027EBA">
            <wp:extent cx="5270500" cy="4914265"/>
            <wp:effectExtent l="0" t="0" r="0" b="635"/>
            <wp:docPr id="500" name="Picture 5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4E280B1F" w:rsidR="00DF7169" w:rsidRDefault="00DF7169" w:rsidP="00DF716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5" w:name="_Toc128340761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75"/>
    </w:p>
    <w:p w14:paraId="673E5356" w14:textId="5D0FFAA2" w:rsidR="00DF7169" w:rsidRDefault="00DF7169" w:rsidP="00DF7169"/>
    <w:p w14:paraId="490F0460" w14:textId="6BE3F124" w:rsidR="00DF7169" w:rsidRDefault="00DF7169" w:rsidP="00DF7169">
      <w:pPr>
        <w:pStyle w:val="Heading2"/>
      </w:pPr>
      <w:bookmarkStart w:id="76" w:name="_Toc129250960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76"/>
    </w:p>
    <w:p w14:paraId="22A6ECE3" w14:textId="1F90F941" w:rsidR="00FE6794" w:rsidRDefault="00FE6794" w:rsidP="00FE6794">
      <w:r>
        <w:rPr>
          <w:cs/>
        </w:rPr>
        <w:tab/>
      </w:r>
      <w:r>
        <w:t xml:space="preserve">3.4.1 </w:t>
      </w:r>
      <w:r w:rsidRPr="00264811">
        <w:rPr>
          <w:rFonts w:hint="cs"/>
        </w:rPr>
        <w:t>ER Diagram</w:t>
      </w:r>
    </w:p>
    <w:p w14:paraId="40030865" w14:textId="3E3F72B6" w:rsidR="00FE6794" w:rsidRDefault="00FE6794" w:rsidP="00FE6794">
      <w:pPr>
        <w:jc w:val="thaiDistribute"/>
      </w:pPr>
      <w:r>
        <w:tab/>
      </w:r>
      <w:r>
        <w:tab/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4E787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1B7B8676" w:rsidR="004E7877" w:rsidRPr="00264811" w:rsidRDefault="004E7877" w:rsidP="004E7877">
      <w:pPr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77" w:name="_Toc128340762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77"/>
    </w:p>
    <w:p w14:paraId="3D58ABE3" w14:textId="77777777" w:rsidR="004E7877" w:rsidRPr="00264811" w:rsidRDefault="004E7877" w:rsidP="004E7877">
      <w:pPr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69970CA6" w14:textId="282D756A" w:rsidR="004E7877" w:rsidRDefault="0073576A" w:rsidP="0073576A">
      <w:pPr>
        <w:pStyle w:val="Caption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73576A">
      <w:pPr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73576A">
      <w:pPr>
        <w:pStyle w:val="Caption"/>
        <w:jc w:val="left"/>
        <w:rPr>
          <w:b/>
          <w:bCs/>
        </w:rPr>
      </w:pPr>
    </w:p>
    <w:p w14:paraId="39B08408" w14:textId="49666B9F" w:rsidR="0073576A" w:rsidRDefault="0073576A" w:rsidP="0073576A">
      <w:pPr>
        <w:pStyle w:val="Caption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78" w:name="_Toc129214235"/>
      <w:r w:rsidRPr="00264811">
        <w:rPr>
          <w:rFonts w:hint="cs"/>
          <w:cs/>
        </w:rPr>
        <w:t>พจนานุกรมข้อมูลบริษัท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150984"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150984"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150984"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150984"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150984"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150984"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150984"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150984"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150984"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150984"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150984"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150984"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</w:tbl>
    <w:p w14:paraId="4B6967FD" w14:textId="6099057E" w:rsidR="0073576A" w:rsidRDefault="00942E34" w:rsidP="0073576A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13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942E34" w:rsidRPr="00264811" w14:paraId="71AD71E6" w14:textId="77777777" w:rsidTr="00150984">
        <w:trPr>
          <w:trHeight w:val="454"/>
        </w:trPr>
        <w:tc>
          <w:tcPr>
            <w:tcW w:w="2824" w:type="dxa"/>
          </w:tcPr>
          <w:p w14:paraId="380C6BA8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4F8AD17D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B9390DD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072929B5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131B9C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7BB1DE63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4228DAAF" w14:textId="77777777" w:rsidTr="00150984">
        <w:trPr>
          <w:trHeight w:val="454"/>
        </w:trPr>
        <w:tc>
          <w:tcPr>
            <w:tcW w:w="2824" w:type="dxa"/>
          </w:tcPr>
          <w:p w14:paraId="25F7812A" w14:textId="77777777" w:rsidR="00942E34" w:rsidRPr="00264811" w:rsidRDefault="00942E34" w:rsidP="00150984"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2322DE6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BBC0851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797C38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435AD93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A50A077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CAD6AF7" w14:textId="77777777" w:rsidTr="00150984">
        <w:trPr>
          <w:trHeight w:val="454"/>
        </w:trPr>
        <w:tc>
          <w:tcPr>
            <w:tcW w:w="2824" w:type="dxa"/>
          </w:tcPr>
          <w:p w14:paraId="345A432B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5CF891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5C9E662" w14:textId="77777777" w:rsidR="00942E34" w:rsidRPr="00264811" w:rsidRDefault="00942E34" w:rsidP="00150984"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2D98009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5B632B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3BF838F2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6C30204F" w14:textId="77777777" w:rsidTr="00150984">
        <w:trPr>
          <w:trHeight w:val="454"/>
        </w:trPr>
        <w:tc>
          <w:tcPr>
            <w:tcW w:w="2824" w:type="dxa"/>
          </w:tcPr>
          <w:p w14:paraId="63ED5168" w14:textId="77777777" w:rsidR="00942E34" w:rsidRPr="00264811" w:rsidRDefault="00942E34" w:rsidP="00150984"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2258EE28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48B5332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A78F320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D14122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460941D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A7A193A" w14:textId="77777777" w:rsidTr="00150984">
        <w:trPr>
          <w:trHeight w:val="454"/>
        </w:trPr>
        <w:tc>
          <w:tcPr>
            <w:tcW w:w="2824" w:type="dxa"/>
          </w:tcPr>
          <w:p w14:paraId="0D5467EB" w14:textId="77777777" w:rsidR="00942E34" w:rsidRPr="00264811" w:rsidRDefault="00942E34" w:rsidP="00150984"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7A236787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B4798F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44C4C799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C2A206F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072B12B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2CBD077" w14:textId="77777777" w:rsidTr="00150984">
        <w:trPr>
          <w:trHeight w:val="454"/>
        </w:trPr>
        <w:tc>
          <w:tcPr>
            <w:tcW w:w="2824" w:type="dxa"/>
          </w:tcPr>
          <w:p w14:paraId="59268DA0" w14:textId="77777777" w:rsidR="00942E34" w:rsidRPr="00264811" w:rsidRDefault="00942E34" w:rsidP="00150984"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37141ED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F1327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552AF1A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B8654E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1B73568B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50D1D311" w14:textId="77777777" w:rsidTr="00150984">
        <w:trPr>
          <w:trHeight w:val="454"/>
        </w:trPr>
        <w:tc>
          <w:tcPr>
            <w:tcW w:w="2824" w:type="dxa"/>
          </w:tcPr>
          <w:p w14:paraId="50092106" w14:textId="77777777" w:rsidR="00942E34" w:rsidRPr="00264811" w:rsidRDefault="00942E34" w:rsidP="00150984"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944BB1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CC97DDA" w14:textId="77777777" w:rsidR="00942E34" w:rsidRPr="00264811" w:rsidRDefault="00942E34" w:rsidP="00150984"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48EDE5A4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98FAF6C" w14:textId="77777777" w:rsidR="00942E34" w:rsidRPr="00264811" w:rsidRDefault="00942E34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4849C330" w14:textId="77777777" w:rsidR="00942E34" w:rsidRPr="00264811" w:rsidRDefault="00942E34" w:rsidP="00150984"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73576A">
      <w:pPr>
        <w:rPr>
          <w:b/>
          <w:bCs/>
        </w:rPr>
      </w:pPr>
    </w:p>
    <w:p w14:paraId="1A0F85D4" w14:textId="7F038141" w:rsidR="00942E34" w:rsidRDefault="00C8032C" w:rsidP="00C8032C">
      <w:pPr>
        <w:pStyle w:val="Heading2"/>
      </w:pPr>
      <w:bookmarkStart w:id="79" w:name="_Toc129250961"/>
      <w:r>
        <w:t>3.5</w:t>
      </w:r>
      <w:r>
        <w:rPr>
          <w:rFonts w:hint="cs"/>
          <w:cs/>
        </w:rPr>
        <w:t xml:space="preserve"> การออกแบบหน้าจอ</w:t>
      </w:r>
      <w:bookmarkEnd w:id="79"/>
    </w:p>
    <w:p w14:paraId="4482A60F" w14:textId="405369BB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5B0BFBC8" w14:textId="0FF1573F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38ACD611" w14:textId="10D9DD82" w:rsidR="005E14F9" w:rsidRDefault="005E14F9" w:rsidP="005E14F9">
      <w:pPr>
        <w:jc w:val="thaiDistribute"/>
      </w:pPr>
      <w:r>
        <w:rPr>
          <w:cs/>
        </w:rPr>
        <w:tab/>
      </w:r>
    </w:p>
    <w:p w14:paraId="11137AA1" w14:textId="4CCE7DE5" w:rsidR="005E14F9" w:rsidRDefault="005E14F9" w:rsidP="005E14F9">
      <w:pPr>
        <w:jc w:val="thaiDistribute"/>
      </w:pPr>
      <w:r>
        <w:rPr>
          <w:cs/>
        </w:rPr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7777777" w:rsidR="005E14F9" w:rsidRPr="00264811" w:rsidRDefault="005E14F9" w:rsidP="005E14F9">
      <w:pPr>
        <w:jc w:val="center"/>
        <w:rPr>
          <w:cs/>
        </w:rPr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F41DA09" wp14:editId="3C5654BD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0A957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A09" id="Text Box 501" o:spid="_x0000_s1027" type="#_x0000_t202" style="position:absolute;left:0;text-align:left;margin-left:129.4pt;margin-top:29.05pt;width:16.6pt;height:15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" fillcolor="red" stroked="f" strokeweight="1pt">
                <v:textbox inset="0,0,0,0">
                  <w:txbxContent>
                    <w:p w14:paraId="77A0A957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6FDA11A" wp14:editId="5B1A3AB6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8257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DA11A" id="Text Box 502" o:spid="_x0000_s1028" type="#_x0000_t202" style="position:absolute;left:0;text-align:left;margin-left:117pt;margin-top:100.35pt;width:16.6pt;height:15.6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" fillcolor="red" stroked="f" strokeweight="1pt">
                <v:textbox inset="0,0,0,0">
                  <w:txbxContent>
                    <w:p w14:paraId="72CC8257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84B30E9" wp14:editId="17A0177D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73829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30E9" id="Text Box 48" o:spid="_x0000_s1029" type="#_x0000_t202" style="position:absolute;left:0;text-align:left;margin-left:268.85pt;margin-top:100.35pt;width:16.6pt;height:15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M&#13;&#10;wf+14gAAABABAAAPAAAAAAAAAAAAAAAAANgEAABkcnMvZG93bnJldi54bWxQSwUGAAAAAAQABADz&#13;&#10;AAAA5wUAAAAA&#13;&#10;" fillcolor="red" stroked="f" strokeweight="1pt">
                <v:textbox inset="0,0,0,0">
                  <w:txbxContent>
                    <w:p w14:paraId="69D73829" w14:textId="77777777" w:rsidR="005E14F9" w:rsidRPr="00757441" w:rsidRDefault="005E14F9" w:rsidP="005E14F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3B1DCC4" wp14:editId="096F3A8D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C9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B25E3B4" wp14:editId="479D37DF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F2639" id="Straight Arrow Connector 28" o:spid="_x0000_s1026" type="#_x0000_t32" style="position:absolute;margin-left:136.7pt;margin-top:84.6pt;width:32.35pt;height:16.75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754ACA" wp14:editId="2FC30CFD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503" name="Straight Arrow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35DC0" id="Straight Arrow Connector 503" o:spid="_x0000_s1026" type="#_x0000_t32" style="position:absolute;margin-left:145.95pt;margin-top:12.65pt;width:32.35pt;height:16.7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68D60513" wp14:editId="758D8875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58A507AD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0" w:name="_Toc128340763"/>
      <w:r>
        <w:rPr>
          <w:rFonts w:hint="cs"/>
          <w:cs/>
        </w:rPr>
        <w:t>หน้าแรก</w:t>
      </w:r>
      <w:bookmarkEnd w:id="80"/>
    </w:p>
    <w:p w14:paraId="45BBEAF1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30E755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243CA613" w14:textId="38AB261C" w:rsidR="005E14F9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รายชื่อบริษัทแนะนำ</w:t>
      </w:r>
    </w:p>
    <w:p w14:paraId="18E1D059" w14:textId="183EDFC1" w:rsidR="005E14F9" w:rsidRDefault="005E14F9" w:rsidP="005E14F9">
      <w:r>
        <w:rPr>
          <w:cs/>
        </w:rPr>
        <w:lastRenderedPageBreak/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77777777" w:rsidR="005E14F9" w:rsidRPr="00264811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0811E48" wp14:editId="14737A0A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FF47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1E48" id="Text Box 47" o:spid="_x0000_s1030" type="#_x0000_t202" style="position:absolute;left:0;text-align:left;margin-left:123.25pt;margin-top:27.65pt;width:16.6pt;height:15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CgneCK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631FF47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D1D88DB" wp14:editId="61180E60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6873B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88DB" id="Text Box 46" o:spid="_x0000_s1031" type="#_x0000_t202" style="position:absolute;left:0;text-align:left;margin-left:339.6pt;margin-top:88.6pt;width:16.6pt;height:15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8rgfQ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" fillcolor="red" stroked="f" strokeweight="1pt">
                <v:textbox inset="0,0,0,0">
                  <w:txbxContent>
                    <w:p w14:paraId="08A6873B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2EC6A63" wp14:editId="72BA5F48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EAE3" id="Straight Arrow Connector 39" o:spid="_x0000_s1026" type="#_x0000_t32" style="position:absolute;margin-left:308.95pt;margin-top:85.45pt;width:25.45pt;height:6.9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2E64F27" wp14:editId="08779112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0323F" id="Straight Arrow Connector 505" o:spid="_x0000_s1026" type="#_x0000_t32" style="position:absolute;margin-left:139.9pt;margin-top:11.15pt;width:32.35pt;height:16.75pt;flip: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05036D" wp14:editId="51616D06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6D7C7CA0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81" w:name="_Toc128340764"/>
      <w:r>
        <w:rPr>
          <w:rFonts w:hint="cs"/>
          <w:cs/>
        </w:rPr>
        <w:t>หน้าเกี่ยวกับ</w:t>
      </w:r>
      <w:bookmarkEnd w:id="81"/>
    </w:p>
    <w:p w14:paraId="10C1D6DE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775CC867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รายละเอียดเกี่ยวกับเว็บไซต์</w:t>
      </w:r>
    </w:p>
    <w:p w14:paraId="6F6BAC67" w14:textId="423C5073" w:rsidR="005E14F9" w:rsidRDefault="005E14F9" w:rsidP="005E14F9"/>
    <w:p w14:paraId="1EE72C36" w14:textId="0E331789" w:rsidR="005E14F9" w:rsidRDefault="005E14F9" w:rsidP="005E14F9"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459B087F" w:rsidR="005E14F9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7100A1" wp14:editId="4105E79A">
                <wp:simplePos x="0" y="0"/>
                <wp:positionH relativeFrom="column">
                  <wp:posOffset>5098415</wp:posOffset>
                </wp:positionH>
                <wp:positionV relativeFrom="paragraph">
                  <wp:posOffset>1416685</wp:posOffset>
                </wp:positionV>
                <wp:extent cx="210185" cy="201295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E772D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00A1" id="Text Box 52" o:spid="_x0000_s1032" type="#_x0000_t202" style="position:absolute;left:0;text-align:left;margin-left:401.45pt;margin-top:111.55pt;width:16.55pt;height:15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/KTfQIAAGo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" fillcolor="red" stroked="f" strokeweight="1pt">
                <v:textbox inset="0,0,0,0">
                  <w:txbxContent>
                    <w:p w14:paraId="28AE772D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C9725B2" wp14:editId="46FF08EB">
                <wp:simplePos x="0" y="0"/>
                <wp:positionH relativeFrom="column">
                  <wp:posOffset>4455160</wp:posOffset>
                </wp:positionH>
                <wp:positionV relativeFrom="paragraph">
                  <wp:posOffset>1486535</wp:posOffset>
                </wp:positionV>
                <wp:extent cx="714375" cy="140970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140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C3BA" id="Straight Arrow Connector 51" o:spid="_x0000_s1026" type="#_x0000_t32" style="position:absolute;margin-left:350.8pt;margin-top:117.05pt;width:56.25pt;height:11.1pt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92F5814" wp14:editId="2F5ABC85">
                <wp:simplePos x="0" y="0"/>
                <wp:positionH relativeFrom="column">
                  <wp:posOffset>2698115</wp:posOffset>
                </wp:positionH>
                <wp:positionV relativeFrom="paragraph">
                  <wp:posOffset>303530</wp:posOffset>
                </wp:positionV>
                <wp:extent cx="210185" cy="198120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7F78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5814" id="Text Box 45" o:spid="_x0000_s1033" type="#_x0000_t202" style="position:absolute;left:0;text-align:left;margin-left:212.45pt;margin-top:23.9pt;width:16.55pt;height:15.6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" fillcolor="red" stroked="f" strokeweight="1pt">
                <v:textbox inset="0,0,0,0">
                  <w:txbxContent>
                    <w:p w14:paraId="1B17F78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0062352" wp14:editId="2E709040">
                <wp:simplePos x="0" y="0"/>
                <wp:positionH relativeFrom="column">
                  <wp:posOffset>2556819</wp:posOffset>
                </wp:positionH>
                <wp:positionV relativeFrom="paragraph">
                  <wp:posOffset>150134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5C725" id="Straight Arrow Connector 43" o:spid="_x0000_s1026" type="#_x0000_t32" style="position:absolute;margin-left:201.3pt;margin-top:11.8pt;width:16.85pt;height:16.7pt;flip:x y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9010ADA" wp14:editId="7544BEED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66526D34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2" w:name="_Toc128340765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82"/>
    </w:p>
    <w:p w14:paraId="3C8E1C6C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32E529AF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4FE3A024" w14:textId="40908656" w:rsidR="005E14F9" w:rsidRDefault="005E14F9">
      <w:pPr>
        <w:spacing w:after="160" w:line="259" w:lineRule="auto"/>
      </w:pPr>
      <w:r>
        <w:br w:type="page"/>
      </w:r>
    </w:p>
    <w:p w14:paraId="732C7325" w14:textId="6EF8E38B" w:rsidR="005E14F9" w:rsidRDefault="005E14F9" w:rsidP="005E14F9">
      <w:r>
        <w:lastRenderedPageBreak/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4825616B" w:rsidR="005E14F9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797C464" wp14:editId="479C0980">
                <wp:simplePos x="0" y="0"/>
                <wp:positionH relativeFrom="column">
                  <wp:posOffset>4885690</wp:posOffset>
                </wp:positionH>
                <wp:positionV relativeFrom="paragraph">
                  <wp:posOffset>1407160</wp:posOffset>
                </wp:positionV>
                <wp:extent cx="210185" cy="201295"/>
                <wp:effectExtent l="0" t="0" r="5715" b="190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823CB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C464" id="Text Box 534" o:spid="_x0000_s1034" type="#_x0000_t202" style="position:absolute;left:0;text-align:left;margin-left:384.7pt;margin-top:110.8pt;width:16.55pt;height:15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8vTfQIAAGo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" fillcolor="red" stroked="f" strokeweight="1pt">
                <v:textbox inset="0,0,0,0">
                  <w:txbxContent>
                    <w:p w14:paraId="613823CB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50595C7" wp14:editId="72266FCD">
                <wp:simplePos x="0" y="0"/>
                <wp:positionH relativeFrom="column">
                  <wp:posOffset>4538980</wp:posOffset>
                </wp:positionH>
                <wp:positionV relativeFrom="paragraph">
                  <wp:posOffset>1475105</wp:posOffset>
                </wp:positionV>
                <wp:extent cx="414655" cy="45085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65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2C2B" id="Straight Arrow Connector 56" o:spid="_x0000_s1026" type="#_x0000_t32" style="position:absolute;margin-left:357.4pt;margin-top:116.15pt;width:32.65pt;height:3.5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2025F0" wp14:editId="52250B11">
                <wp:simplePos x="0" y="0"/>
                <wp:positionH relativeFrom="column">
                  <wp:posOffset>1847215</wp:posOffset>
                </wp:positionH>
                <wp:positionV relativeFrom="paragraph">
                  <wp:posOffset>350520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9E4A6" w14:textId="77777777" w:rsidR="00D36391" w:rsidRPr="00757441" w:rsidRDefault="00D36391" w:rsidP="00D3639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25F0" id="Text Box 55" o:spid="_x0000_s1035" type="#_x0000_t202" style="position:absolute;left:0;text-align:left;margin-left:145.45pt;margin-top:27.6pt;width:16.55pt;height:15.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" fillcolor="red" stroked="f" strokeweight="1pt">
                <v:textbox inset="0,0,0,0">
                  <w:txbxContent>
                    <w:p w14:paraId="36B9E4A6" w14:textId="77777777" w:rsidR="00D36391" w:rsidRPr="00757441" w:rsidRDefault="00D36391" w:rsidP="00D3639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5A1B74F" wp14:editId="36AC16B0">
                <wp:simplePos x="0" y="0"/>
                <wp:positionH relativeFrom="column">
                  <wp:posOffset>2018614</wp:posOffset>
                </wp:positionH>
                <wp:positionV relativeFrom="paragraph">
                  <wp:posOffset>141468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84E9" id="Straight Arrow Connector 54" o:spid="_x0000_s1026" type="#_x0000_t32" style="position:absolute;margin-left:158.95pt;margin-top:11.15pt;width:25.7pt;height:16.45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CklGlD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58B4EB25" wp14:editId="2FADBF57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7CFDC084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3" w:name="_Toc128340766"/>
      <w:r w:rsidRPr="00264811">
        <w:rPr>
          <w:rFonts w:hint="cs"/>
          <w:cs/>
        </w:rPr>
        <w:t>หน้าแสดงรายชื่อบริษัททั้งหมด</w:t>
      </w:r>
      <w:bookmarkEnd w:id="83"/>
    </w:p>
    <w:p w14:paraId="11412947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0BD955BF" w14:textId="77777777" w:rsidR="00D36391" w:rsidRPr="00264811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5BC03C92" w14:textId="4CA61C5D" w:rsidR="00D36391" w:rsidRDefault="00D36391" w:rsidP="00D36391"/>
    <w:p w14:paraId="1B9B0164" w14:textId="20E6C514" w:rsidR="00D36391" w:rsidRDefault="00D36391" w:rsidP="00D36391">
      <w:r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579E8AA1" w:rsidR="00D36391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991F2B6" wp14:editId="3E36CE8B">
                <wp:simplePos x="0" y="0"/>
                <wp:positionH relativeFrom="column">
                  <wp:posOffset>1325245</wp:posOffset>
                </wp:positionH>
                <wp:positionV relativeFrom="paragraph">
                  <wp:posOffset>363855</wp:posOffset>
                </wp:positionV>
                <wp:extent cx="210185" cy="201295"/>
                <wp:effectExtent l="0" t="0" r="5715" b="1905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C028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F2B6" id="Text Box 537" o:spid="_x0000_s1036" type="#_x0000_t202" style="position:absolute;left:0;text-align:left;margin-left:104.35pt;margin-top:28.65pt;width:16.55pt;height:15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" fillcolor="red" stroked="f" strokeweight="1pt">
                <v:textbox inset="0,0,0,0">
                  <w:txbxContent>
                    <w:p w14:paraId="6CB4C028" w14:textId="77777777" w:rsidR="00D36391" w:rsidRPr="00757441" w:rsidRDefault="00D36391" w:rsidP="00D3639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35FB71F" wp14:editId="5039386F">
                <wp:simplePos x="0" y="0"/>
                <wp:positionH relativeFrom="column">
                  <wp:posOffset>2560955</wp:posOffset>
                </wp:positionH>
                <wp:positionV relativeFrom="paragraph">
                  <wp:posOffset>1102995</wp:posOffset>
                </wp:positionV>
                <wp:extent cx="506095" cy="290195"/>
                <wp:effectExtent l="25400" t="25400" r="14605" b="1460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095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86B8" id="Straight Arrow Connector 538" o:spid="_x0000_s1026" type="#_x0000_t32" style="position:absolute;margin-left:201.65pt;margin-top:86.85pt;width:39.85pt;height:22.85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090ED0" wp14:editId="4849BF35">
                <wp:simplePos x="0" y="0"/>
                <wp:positionH relativeFrom="column">
                  <wp:posOffset>2997835</wp:posOffset>
                </wp:positionH>
                <wp:positionV relativeFrom="paragraph">
                  <wp:posOffset>1290320</wp:posOffset>
                </wp:positionV>
                <wp:extent cx="210185" cy="201295"/>
                <wp:effectExtent l="0" t="0" r="5715" b="1905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DCA2D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0ED0" id="Text Box 539" o:spid="_x0000_s1037" type="#_x0000_t202" style="position:absolute;left:0;text-align:left;margin-left:236.05pt;margin-top:101.6pt;width:16.55pt;height:15.8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2uVfQ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" fillcolor="red" stroked="f" strokeweight="1pt">
                <v:textbox inset="0,0,0,0">
                  <w:txbxContent>
                    <w:p w14:paraId="4D1DCA2D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5EC64ED" wp14:editId="5C5F1F89">
                <wp:simplePos x="0" y="0"/>
                <wp:positionH relativeFrom="column">
                  <wp:posOffset>4227195</wp:posOffset>
                </wp:positionH>
                <wp:positionV relativeFrom="paragraph">
                  <wp:posOffset>1946910</wp:posOffset>
                </wp:positionV>
                <wp:extent cx="782955" cy="184150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FA2A" id="Straight Arrow Connector 63" o:spid="_x0000_s1026" type="#_x0000_t32" style="position:absolute;margin-left:332.85pt;margin-top:153.3pt;width:61.65pt;height:14.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A93ED3C" wp14:editId="3D5E0E80">
                <wp:simplePos x="0" y="0"/>
                <wp:positionH relativeFrom="column">
                  <wp:posOffset>1501775</wp:posOffset>
                </wp:positionH>
                <wp:positionV relativeFrom="paragraph">
                  <wp:posOffset>158115</wp:posOffset>
                </wp:positionV>
                <wp:extent cx="337820" cy="247650"/>
                <wp:effectExtent l="12700" t="25400" r="30480" b="19050"/>
                <wp:wrapNone/>
                <wp:docPr id="536" name="Straight Arrow Connector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944ED" id="Straight Arrow Connector 536" o:spid="_x0000_s1026" type="#_x0000_t32" style="position:absolute;margin-left:118.25pt;margin-top:12.45pt;width:26.6pt;height:19.5pt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49FC310" wp14:editId="6ADD0D8F">
                <wp:simplePos x="0" y="0"/>
                <wp:positionH relativeFrom="column">
                  <wp:posOffset>4940935</wp:posOffset>
                </wp:positionH>
                <wp:positionV relativeFrom="paragraph">
                  <wp:posOffset>1880218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D73BF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FC310" id="Text Box 64" o:spid="_x0000_s1038" type="#_x0000_t202" style="position:absolute;left:0;text-align:left;margin-left:389.05pt;margin-top:148.05pt;width:16.6pt;height:15.8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RSP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PO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" fillcolor="red" stroked="f" strokeweight="1pt">
                <v:textbox inset="0,0,0,0">
                  <w:txbxContent>
                    <w:p w14:paraId="1D2D73BF" w14:textId="77777777" w:rsidR="00D36391" w:rsidRPr="00757441" w:rsidRDefault="00D36391" w:rsidP="00D36391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22AF7983" wp14:editId="40D55A1A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5BBF0E3C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4" w:name="_Toc128340767"/>
      <w:r w:rsidRPr="00264811">
        <w:rPr>
          <w:rFonts w:hint="cs"/>
          <w:cs/>
        </w:rPr>
        <w:t>หน้าแสดงผลลัพธ์รายชื่อบริษัท</w:t>
      </w:r>
      <w:bookmarkEnd w:id="84"/>
    </w:p>
    <w:p w14:paraId="21F52B2A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85B110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7FEAF41A" w14:textId="3AC89E94" w:rsidR="00D469C7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ผลลัพธ์รายชื่อบริษัทที่อยู่ในกลุ่มที่คล้ายคลึงกับความสนใจ</w:t>
      </w:r>
    </w:p>
    <w:p w14:paraId="0B18357C" w14:textId="3ACAE7C3" w:rsidR="00D469C7" w:rsidRDefault="00D469C7">
      <w:pPr>
        <w:spacing w:after="160" w:line="259" w:lineRule="auto"/>
      </w:pPr>
      <w:r>
        <w:br w:type="page"/>
      </w:r>
    </w:p>
    <w:p w14:paraId="05551EC6" w14:textId="385CEDC3" w:rsidR="00D469C7" w:rsidRDefault="00D469C7" w:rsidP="00D469C7">
      <w:pPr>
        <w:spacing w:after="160" w:line="259" w:lineRule="auto"/>
      </w:pPr>
      <w:r>
        <w:lastRenderedPageBreak/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071FF549" w:rsidR="00D469C7" w:rsidRDefault="00D469C7" w:rsidP="00D469C7">
      <w:pPr>
        <w:spacing w:after="160" w:line="259" w:lineRule="auto"/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59BD00D" wp14:editId="6DA8FDDD">
                <wp:simplePos x="0" y="0"/>
                <wp:positionH relativeFrom="column">
                  <wp:posOffset>3742055</wp:posOffset>
                </wp:positionH>
                <wp:positionV relativeFrom="paragraph">
                  <wp:posOffset>989965</wp:posOffset>
                </wp:positionV>
                <wp:extent cx="210185" cy="201295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A65B7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BD00D" id="Text Box 74" o:spid="_x0000_s1039" type="#_x0000_t202" style="position:absolute;left:0;text-align:left;margin-left:294.65pt;margin-top:77.95pt;width:16.55pt;height:15.8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z5BfgIAAGsFAAAOAAAAZHJzL2Uyb0RvYy54bWysVNtu2zAMfR+wfxD0vtjJkK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" fillcolor="red" stroked="f" strokeweight="1pt">
                <v:textbox inset="0,0,0,0">
                  <w:txbxContent>
                    <w:p w14:paraId="54DA65B7" w14:textId="77777777" w:rsidR="00D469C7" w:rsidRPr="00757441" w:rsidRDefault="00D469C7" w:rsidP="00D469C7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D90BED9" wp14:editId="61BB689B">
                <wp:simplePos x="0" y="0"/>
                <wp:positionH relativeFrom="column">
                  <wp:posOffset>3028315</wp:posOffset>
                </wp:positionH>
                <wp:positionV relativeFrom="paragraph">
                  <wp:posOffset>1069975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0A40" id="Straight Arrow Connector 73" o:spid="_x0000_s1026" type="#_x0000_t32" style="position:absolute;margin-left:238.45pt;margin-top:84.25pt;width:61.65pt;height:14.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qeQPXe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CB5CE" wp14:editId="2526EF69">
                <wp:simplePos x="0" y="0"/>
                <wp:positionH relativeFrom="column">
                  <wp:posOffset>2611755</wp:posOffset>
                </wp:positionH>
                <wp:positionV relativeFrom="paragraph">
                  <wp:posOffset>900430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40530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B5CE" id="Text Box 72" o:spid="_x0000_s1040" type="#_x0000_t202" style="position:absolute;left:0;text-align:left;margin-left:205.65pt;margin-top:70.9pt;width:16.55pt;height:15.8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pqMfgIAAGsFAAAOAAAAZHJzL2Uyb0RvYy54bWysVNtu2zAMfR+wfxD0vtgJlq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" fillcolor="red" stroked="f" strokeweight="1pt">
                <v:textbox inset="0,0,0,0">
                  <w:txbxContent>
                    <w:p w14:paraId="60540530" w14:textId="77777777" w:rsidR="00D469C7" w:rsidRPr="00757441" w:rsidRDefault="00D469C7" w:rsidP="00D469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3D3495B" wp14:editId="43F18FD0">
                <wp:simplePos x="0" y="0"/>
                <wp:positionH relativeFrom="column">
                  <wp:posOffset>1936750</wp:posOffset>
                </wp:positionH>
                <wp:positionV relativeFrom="paragraph">
                  <wp:posOffset>903605</wp:posOffset>
                </wp:positionV>
                <wp:extent cx="624840" cy="86360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86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9079" id="Straight Arrow Connector 71" o:spid="_x0000_s1026" type="#_x0000_t32" style="position:absolute;margin-left:152.5pt;margin-top:71.15pt;width:49.2pt;height:6.8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F265D72" wp14:editId="75B1E02A">
                <wp:simplePos x="0" y="0"/>
                <wp:positionH relativeFrom="column">
                  <wp:posOffset>2291080</wp:posOffset>
                </wp:positionH>
                <wp:positionV relativeFrom="paragraph">
                  <wp:posOffset>494030</wp:posOffset>
                </wp:positionV>
                <wp:extent cx="210185" cy="201295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C1162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5D72" id="Text Box 69" o:spid="_x0000_s1041" type="#_x0000_t202" style="position:absolute;left:0;text-align:left;margin-left:180.4pt;margin-top:38.9pt;width:16.55pt;height:15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" fillcolor="red" stroked="f" strokeweight="1pt">
                <v:textbox inset="0,0,0,0">
                  <w:txbxContent>
                    <w:p w14:paraId="6DAC1162" w14:textId="77777777" w:rsidR="00D469C7" w:rsidRPr="00757441" w:rsidRDefault="00D469C7" w:rsidP="00D469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E7DEBD3" wp14:editId="4BA0DFAD">
                <wp:simplePos x="0" y="0"/>
                <wp:positionH relativeFrom="column">
                  <wp:posOffset>1664970</wp:posOffset>
                </wp:positionH>
                <wp:positionV relativeFrom="paragraph">
                  <wp:posOffset>543560</wp:posOffset>
                </wp:positionV>
                <wp:extent cx="626745" cy="100330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745" cy="10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FF99" id="Straight Arrow Connector 68" o:spid="_x0000_s1026" type="#_x0000_t32" style="position:absolute;margin-left:131.1pt;margin-top:42.8pt;width:49.35pt;height:7.9pt;flip:x 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DB70289" wp14:editId="77CB419B">
                <wp:simplePos x="0" y="0"/>
                <wp:positionH relativeFrom="column">
                  <wp:posOffset>2818130</wp:posOffset>
                </wp:positionH>
                <wp:positionV relativeFrom="paragraph">
                  <wp:posOffset>247015</wp:posOffset>
                </wp:positionV>
                <wp:extent cx="210185" cy="201295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F897C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0289" id="Text Box 67" o:spid="_x0000_s1042" type="#_x0000_t202" style="position:absolute;left:0;text-align:left;margin-left:221.9pt;margin-top:19.45pt;width:16.55pt;height:15.8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Ps9YfgIAAGs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YbIcD6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" fillcolor="red" stroked="f" strokeweight="1pt">
                <v:textbox inset="0,0,0,0">
                  <w:txbxContent>
                    <w:p w14:paraId="177F897C" w14:textId="77777777" w:rsidR="00D469C7" w:rsidRPr="00757441" w:rsidRDefault="00D469C7" w:rsidP="00D469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546224" wp14:editId="351C4F58">
                <wp:simplePos x="0" y="0"/>
                <wp:positionH relativeFrom="column">
                  <wp:posOffset>2013036</wp:posOffset>
                </wp:positionH>
                <wp:positionV relativeFrom="paragraph">
                  <wp:posOffset>162045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257E" id="Straight Arrow Connector 66" o:spid="_x0000_s1026" type="#_x0000_t32" style="position:absolute;margin-left:158.5pt;margin-top:12.75pt;width:63.55pt;height:13.6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7699733D" wp14:editId="77E6DF72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4A62B6FE" w:rsidR="00D469C7" w:rsidRDefault="00D469C7" w:rsidP="00D469C7">
      <w:pPr>
        <w:pStyle w:val="Caption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85" w:name="_Toc128340768"/>
      <w:r w:rsidRPr="00264811">
        <w:rPr>
          <w:rFonts w:hint="cs"/>
          <w:cs/>
        </w:rPr>
        <w:t>หน้าแสดงข้อมูลบริษัท</w:t>
      </w:r>
      <w:bookmarkEnd w:id="85"/>
    </w:p>
    <w:p w14:paraId="3455B16E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6848A99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ชื่อบริษัท</w:t>
      </w:r>
    </w:p>
    <w:p w14:paraId="35C5EDEB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ที่อยู่และข้อมูลติดต่อบริษัท</w:t>
      </w:r>
    </w:p>
    <w:p w14:paraId="05451E27" w14:textId="77777777" w:rsidR="00D469C7" w:rsidRPr="00264811" w:rsidRDefault="00D469C7" w:rsidP="00D469C7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รูปแบบรายละเอียดธุรกิจของบริษัท</w:t>
      </w:r>
    </w:p>
    <w:p w14:paraId="6BAE4E92" w14:textId="18948456" w:rsidR="00D469C7" w:rsidRPr="00D469C7" w:rsidRDefault="00351901" w:rsidP="0003424F">
      <w:pPr>
        <w:spacing w:after="160" w:line="259" w:lineRule="auto"/>
      </w:pPr>
      <w:r>
        <w:br w:type="page"/>
      </w:r>
    </w:p>
    <w:p w14:paraId="7D7568FF" w14:textId="2EFECCE3" w:rsidR="00307F65" w:rsidRDefault="00307F65" w:rsidP="00E66B01">
      <w:pPr>
        <w:pStyle w:val="Heading1"/>
      </w:pPr>
      <w:bookmarkStart w:id="86" w:name="_Toc104142072"/>
      <w:bookmarkStart w:id="87" w:name="_Toc104294414"/>
      <w:bookmarkStart w:id="88" w:name="_Toc129250962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86"/>
      <w:bookmarkEnd w:id="87"/>
      <w:bookmarkEnd w:id="88"/>
      <w:r>
        <w:br/>
      </w:r>
    </w:p>
    <w:p w14:paraId="47163723" w14:textId="61E64E05" w:rsidR="00C74477" w:rsidRDefault="00C74477" w:rsidP="00C74477">
      <w:pPr>
        <w:pStyle w:val="Style1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47E04596" w:rsidR="00C74477" w:rsidRPr="00C74477" w:rsidRDefault="00862C1F" w:rsidP="00C74477">
      <w:pPr>
        <w:pStyle w:val="Heading2"/>
      </w:pPr>
      <w:bookmarkStart w:id="89" w:name="_Toc129250963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 xml:space="preserve">การวิเคราะห์และการทำ </w:t>
      </w:r>
      <w:r w:rsidR="00C74477">
        <w:t>Word segmentation</w:t>
      </w:r>
      <w:bookmarkEnd w:id="89"/>
    </w:p>
    <w:p w14:paraId="7079D0E1" w14:textId="247848FD" w:rsidR="00862C1F" w:rsidRDefault="00376599" w:rsidP="00E66B01">
      <w:pPr>
        <w:pStyle w:val="Style1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E66B01">
      <w:pPr>
        <w:pStyle w:val="Style1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E66B01">
      <w:pPr>
        <w:pStyle w:val="Style1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C74477">
      <w:pPr>
        <w:pStyle w:val="Style1"/>
        <w:ind w:firstLine="0"/>
      </w:pPr>
    </w:p>
    <w:p w14:paraId="79A5284D" w14:textId="61A41A7D" w:rsidR="00C74477" w:rsidRDefault="00C74477" w:rsidP="00CB34FA">
      <w:pPr>
        <w:pStyle w:val="Style1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1D1277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1D1277">
      <w:pPr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8E3677">
      <w:pPr>
        <w:pStyle w:val="Style1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>
      <w:pPr>
        <w:pStyle w:val="Style1"/>
        <w:numPr>
          <w:ilvl w:val="0"/>
          <w:numId w:val="9"/>
        </w:numPr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C70295">
      <w:pPr>
        <w:pStyle w:val="Style1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C70295">
      <w:pPr>
        <w:pStyle w:val="Style1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C70295">
      <w:pPr>
        <w:pStyle w:val="Style1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01D2A3BD">
            <wp:extent cx="5600700" cy="3402965"/>
            <wp:effectExtent l="0" t="0" r="0" b="0"/>
            <wp:docPr id="567" name="Picture 5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7F55A20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24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0" w:name="_Toc128340769"/>
      <w:r w:rsidRPr="00264811">
        <w:rPr>
          <w:rFonts w:hint="cs"/>
          <w:cs/>
        </w:rPr>
        <w:t>ตัวอย่างข้อมูลต้นฉบับ</w:t>
      </w:r>
      <w:bookmarkEnd w:id="90"/>
    </w:p>
    <w:p w14:paraId="72ECF244" w14:textId="07171F41" w:rsidR="00C07C33" w:rsidRDefault="00C07C33" w:rsidP="00C07C33"/>
    <w:p w14:paraId="1D16C088" w14:textId="250A2D88" w:rsidR="00C07C33" w:rsidRDefault="00C07C33" w:rsidP="00C07C33">
      <w:r>
        <w:rPr>
          <w:noProof/>
        </w:rPr>
        <w:drawing>
          <wp:inline distT="0" distB="0" distL="0" distR="0" wp14:anchorId="4AC1B9B5" wp14:editId="28C4E822">
            <wp:extent cx="5600700" cy="340296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0277BA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1" w:name="_Toc12834077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91"/>
      <w:proofErr w:type="spellEnd"/>
    </w:p>
    <w:p w14:paraId="5E88B755" w14:textId="56E4DD4E" w:rsidR="00E24481" w:rsidRDefault="00E24481" w:rsidP="00E24481">
      <w:r>
        <w:rPr>
          <w:noProof/>
        </w:rPr>
        <w:lastRenderedPageBreak/>
        <w:drawing>
          <wp:inline distT="0" distB="0" distL="0" distR="0" wp14:anchorId="35B59790" wp14:editId="2461CC3C">
            <wp:extent cx="5600700" cy="3402965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108E9BDE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26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2" w:name="_Toc128340771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92"/>
    </w:p>
    <w:p w14:paraId="7D94D353" w14:textId="517BFFFA" w:rsidR="00E24481" w:rsidRDefault="00E24481" w:rsidP="00E24481"/>
    <w:p w14:paraId="1D17F828" w14:textId="1E44D8A8" w:rsidR="00E24481" w:rsidRDefault="00E24481" w:rsidP="00E24481">
      <w:r>
        <w:rPr>
          <w:noProof/>
        </w:rPr>
        <w:drawing>
          <wp:inline distT="0" distB="0" distL="0" distR="0" wp14:anchorId="242ED212" wp14:editId="14CD2D05">
            <wp:extent cx="5600700" cy="34029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0078B5F0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3" w:name="_Toc128340772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93"/>
      <w:proofErr w:type="spellEnd"/>
    </w:p>
    <w:p w14:paraId="6DC54BBA" w14:textId="6FC31BBC" w:rsidR="00C256DE" w:rsidRDefault="00C256DE">
      <w:pPr>
        <w:spacing w:after="160" w:line="259" w:lineRule="auto"/>
      </w:pPr>
      <w:r>
        <w:br w:type="page"/>
      </w:r>
    </w:p>
    <w:p w14:paraId="2B0BEA1E" w14:textId="209D0607" w:rsidR="00C256DE" w:rsidRDefault="00C256DE" w:rsidP="00C256DE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ผลการทดสอบความแม่นยำการตัดคำ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C256DE">
      <w:pPr>
        <w:rPr>
          <w:b/>
          <w:bCs/>
        </w:rPr>
      </w:pPr>
    </w:p>
    <w:p w14:paraId="7C541304" w14:textId="3F86FE3D" w:rsidR="00C256DE" w:rsidRPr="00C256DE" w:rsidRDefault="00C256DE" w:rsidP="00C256DE">
      <w:pPr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 xml:space="preserve">จากการทดลองพบว่า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นั้นมีความแม่นยำ</w:t>
      </w:r>
      <w:r>
        <w:br/>
      </w:r>
      <w:r w:rsidRPr="00264811">
        <w:rPr>
          <w:rFonts w:hint="cs"/>
          <w:cs/>
        </w:rPr>
        <w:t xml:space="preserve">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 xml:space="preserve">ค่าความแม่นยำอยู่ที่ </w:t>
      </w:r>
      <w:r w:rsidRPr="00264811">
        <w:rPr>
          <w:rFonts w:hint="cs"/>
        </w:rPr>
        <w:t xml:space="preserve">83.04% </w:t>
      </w:r>
      <w:r w:rsidRPr="00264811">
        <w:rPr>
          <w:rFonts w:hint="cs"/>
          <w:cs/>
        </w:rPr>
        <w:t>และ</w:t>
      </w:r>
      <w:r w:rsidRPr="00264811">
        <w:rPr>
          <w:rFonts w:hint="cs"/>
          <w:cs/>
        </w:rPr>
        <w:br/>
        <w:t xml:space="preserve">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09AA028B" w:rsidR="00770C46" w:rsidRDefault="00854236" w:rsidP="00944876">
      <w:pPr>
        <w:pStyle w:val="ListParagraph"/>
        <w:tabs>
          <w:tab w:val="left" w:pos="540"/>
          <w:tab w:val="left" w:pos="7290"/>
        </w:tabs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53089E7" wp14:editId="5DCD1939">
                <wp:simplePos x="0" y="0"/>
                <wp:positionH relativeFrom="column">
                  <wp:posOffset>4466590</wp:posOffset>
                </wp:positionH>
                <wp:positionV relativeFrom="paragraph">
                  <wp:posOffset>1071245</wp:posOffset>
                </wp:positionV>
                <wp:extent cx="368935" cy="287020"/>
                <wp:effectExtent l="0" t="0" r="12065" b="1778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6D243" id="สี่เหลี่ยมผืนผ้า 245" o:spid="_x0000_s1026" style="position:absolute;margin-left:351.7pt;margin-top:84.35pt;width:29.05pt;height:22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" fillcolor="#5b9bd5 [3204]" strokecolor="#1f4d78 [1604]" strokeweight="1pt"/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18D071D" wp14:editId="751911CF">
                <wp:simplePos x="0" y="0"/>
                <wp:positionH relativeFrom="column">
                  <wp:posOffset>4510405</wp:posOffset>
                </wp:positionH>
                <wp:positionV relativeFrom="paragraph">
                  <wp:posOffset>1045787</wp:posOffset>
                </wp:positionV>
                <wp:extent cx="234315" cy="287020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3D99C" w14:textId="5B980F5A" w:rsidR="00854236" w:rsidRDefault="00854236" w:rsidP="00854236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071D" id="Text Box 248" o:spid="_x0000_s1043" type="#_x0000_t202" style="position:absolute;left:0;text-align:left;margin-left:355.15pt;margin-top:82.35pt;width:18.45pt;height:22.6pt;z-index:25190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AvTGw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" filled="f" stroked="f" strokeweight=".5pt">
                <v:textbox>
                  <w:txbxContent>
                    <w:p w14:paraId="1A73D99C" w14:textId="5B980F5A" w:rsidR="00854236" w:rsidRDefault="00854236" w:rsidP="0085423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50E6DE5A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5547E"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44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3D0085B7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6C53C69A" w:rsidR="00AE700F" w:rsidRDefault="00AE700F" w:rsidP="00AE700F">
      <w:pPr>
        <w:pStyle w:val="Caption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28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4" w:name="_Toc128340773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94"/>
      <w:proofErr w:type="spellEnd"/>
    </w:p>
    <w:p w14:paraId="04BC8EE7" w14:textId="77777777" w:rsidR="00944876" w:rsidRPr="00944876" w:rsidRDefault="00944876" w:rsidP="00944876"/>
    <w:p w14:paraId="4E844EDE" w14:textId="50C2E452" w:rsidR="004A6A93" w:rsidRDefault="00CB34FA" w:rsidP="00CB34FA">
      <w:pPr>
        <w:ind w:firstLine="720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5FBE04AA" w14:textId="7455FAC5" w:rsidR="00944876" w:rsidRDefault="00944876" w:rsidP="00CB34FA">
      <w:pPr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 xml:space="preserve"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โดยการวัดจากน้ำหนักของคำด้วยวิธีดังกล่าวดังภาพที่ </w:t>
      </w:r>
      <w:r w:rsidRPr="00264811">
        <w:rPr>
          <w:rFonts w:hint="cs"/>
        </w:rPr>
        <w:t xml:space="preserve">30 </w:t>
      </w:r>
      <w:r w:rsidRPr="00264811">
        <w:rPr>
          <w:rFonts w:hint="cs"/>
          <w:cs/>
        </w:rPr>
        <w:t xml:space="preserve">ที่แสดงการตัดคำและเรียงจากน้ำหนักของคำ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อันดับแรก</w:t>
      </w:r>
    </w:p>
    <w:p w14:paraId="21825719" w14:textId="6568E521" w:rsidR="00944876" w:rsidRDefault="00944876" w:rsidP="00944876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"https://github.com/slapexs/final_project/blob/develop/screenshort/sample_tfidf.png?raw=true"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68482988" wp14:editId="580F7E30">
            <wp:extent cx="4320000" cy="2093378"/>
            <wp:effectExtent l="0" t="0" r="0" b="0"/>
            <wp:docPr id="76" name="Picture 7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042B2033" w14:textId="5C28025F" w:rsidR="00944876" w:rsidRDefault="00944876" w:rsidP="00944876">
      <w:pPr>
        <w:pStyle w:val="Caption"/>
      </w:pPr>
      <w:r w:rsidRPr="00944876">
        <w:rPr>
          <w:b/>
          <w:bCs/>
          <w:cs/>
        </w:rPr>
        <w:t xml:space="preserve">ภาพที่ </w:t>
      </w:r>
      <w:r w:rsidRPr="00944876">
        <w:rPr>
          <w:b/>
          <w:bCs/>
          <w:cs/>
        </w:rPr>
        <w:fldChar w:fldCharType="begin"/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</w:rPr>
        <w:instrText xml:space="preserve">SEQ </w:instrText>
      </w:r>
      <w:r w:rsidRPr="00944876">
        <w:rPr>
          <w:b/>
          <w:bCs/>
          <w:cs/>
        </w:rPr>
        <w:instrText xml:space="preserve">ภาพที่ </w:instrText>
      </w:r>
      <w:r w:rsidRPr="00944876">
        <w:rPr>
          <w:b/>
          <w:bCs/>
        </w:rPr>
        <w:instrText>\* ARABIC</w:instrText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29</w:t>
      </w:r>
      <w:r w:rsidRPr="00944876">
        <w:rPr>
          <w:b/>
          <w:bCs/>
          <w:cs/>
        </w:rPr>
        <w:fldChar w:fldCharType="end"/>
      </w:r>
      <w:r>
        <w:t xml:space="preserve"> </w:t>
      </w:r>
      <w:bookmarkStart w:id="95" w:name="_Toc128340774"/>
      <w:r w:rsidRPr="00264811">
        <w:rPr>
          <w:rFonts w:hint="cs"/>
          <w:cs/>
        </w:rPr>
        <w:t xml:space="preserve">ตัวอย่างการตัดคำและเรียงคำที่มีน้ำหนักมากที่สุด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</w:t>
      </w:r>
      <w:bookmarkEnd w:id="95"/>
    </w:p>
    <w:p w14:paraId="5F54D612" w14:textId="6C2ADF85" w:rsidR="00DE64E6" w:rsidRDefault="00DE64E6" w:rsidP="00DE64E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28238ACC" w:rsidR="00DE64E6" w:rsidRDefault="00DE64E6" w:rsidP="00DE64E6">
      <w:pPr>
        <w:pStyle w:val="Caption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96" w:name="_Toc128340775"/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96"/>
    </w:p>
    <w:p w14:paraId="30A29956" w14:textId="2B53D558" w:rsidR="00DE64E6" w:rsidRDefault="00DE64E6" w:rsidP="00DE64E6"/>
    <w:p w14:paraId="4A2C523B" w14:textId="67EB0FCC" w:rsidR="00DE64E6" w:rsidRDefault="00DE64E6" w:rsidP="00DE64E6">
      <w:pPr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31 </w:t>
      </w:r>
      <w:r w:rsidRPr="00264811">
        <w:rPr>
          <w:rFonts w:hint="cs"/>
          <w:cs/>
        </w:rPr>
        <w:t xml:space="preserve">จะเห็นได้ว่ามีคำที่ถูกลบออกไปนั่นคือคำที่เป็น </w:t>
      </w:r>
      <w:r w:rsidRPr="00264811">
        <w:rPr>
          <w:rFonts w:hint="cs"/>
        </w:rPr>
        <w:t>Stop word</w:t>
      </w:r>
      <w:r w:rsidR="00406F1E"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DE64E6">
      <w:pPr>
        <w:ind w:firstLine="720"/>
        <w:jc w:val="thaiDistribute"/>
      </w:pPr>
    </w:p>
    <w:p w14:paraId="28AA9408" w14:textId="0D97BF48" w:rsidR="00406F1E" w:rsidRDefault="00406F1E" w:rsidP="00406F1E">
      <w:pPr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406F1E">
      <w:pPr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406F1E">
      <w:pPr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121D8C">
      <w:pPr>
        <w:jc w:val="thaiDistribute"/>
      </w:pPr>
    </w:p>
    <w:p w14:paraId="1D47B310" w14:textId="404990CE" w:rsidR="00121D8C" w:rsidRDefault="00121D8C" w:rsidP="00121D8C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0790278A">
            <wp:extent cx="4320000" cy="1472964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4678965C" w:rsidR="00121D8C" w:rsidRDefault="00121D8C" w:rsidP="00121D8C">
      <w:pPr>
        <w:pStyle w:val="Caption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97" w:name="_Toc128340776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97"/>
    </w:p>
    <w:p w14:paraId="105C81B7" w14:textId="77777777" w:rsidR="00C641BB" w:rsidRPr="00C641BB" w:rsidRDefault="00C641BB" w:rsidP="00C641BB"/>
    <w:p w14:paraId="497DB91C" w14:textId="6BA3EAE4" w:rsidR="00C641BB" w:rsidRDefault="00C641BB" w:rsidP="00C641BB">
      <w:pPr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3F7330D5" w:rsidR="008E26B0" w:rsidRDefault="00E95E22" w:rsidP="008E26B0">
      <w:pPr>
        <w:jc w:val="center"/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FBDE60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E0FCA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355F6E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17CE4066" w:rsidR="008E26B0" w:rsidRDefault="008E26B0" w:rsidP="008E26B0">
      <w:pPr>
        <w:pStyle w:val="Caption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98" w:name="_Toc128340777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98"/>
    </w:p>
    <w:p w14:paraId="13FE1D37" w14:textId="29556748" w:rsidR="00154B54" w:rsidRPr="00264811" w:rsidRDefault="00154B54" w:rsidP="00154B54"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</w:p>
    <w:p w14:paraId="0119CD66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</w:p>
    <w:p w14:paraId="55E985B7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</w:p>
    <w:p w14:paraId="336710D9" w14:textId="0B3FC8C7" w:rsidR="00154B54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</w:p>
    <w:p w14:paraId="1000DB7E" w14:textId="290632CB" w:rsidR="00B21F2A" w:rsidRDefault="00B21F2A" w:rsidP="00B21F2A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7452E187">
            <wp:extent cx="5040000" cy="2520000"/>
            <wp:effectExtent l="0" t="0" r="1905" b="0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405D3271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99" w:name="_Toc12834077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99"/>
    </w:p>
    <w:p w14:paraId="12039D7B" w14:textId="2FBD31C1" w:rsidR="00B21F2A" w:rsidRDefault="00B21F2A" w:rsidP="00B21F2A"/>
    <w:p w14:paraId="082A8A30" w14:textId="368612AA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5ABD180C">
            <wp:extent cx="5040000" cy="2520000"/>
            <wp:effectExtent l="0" t="0" r="190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62AC952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0" w:name="_Toc128340779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0"/>
    </w:p>
    <w:p w14:paraId="585BFD93" w14:textId="10B361BA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F12D6FB">
            <wp:extent cx="5040000" cy="2520000"/>
            <wp:effectExtent l="0" t="0" r="1905" b="0"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4CB8D6A4" w14:textId="2FB44008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1" w:name="_Toc128340780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01"/>
    </w:p>
    <w:p w14:paraId="10BBF0E9" w14:textId="7262C169" w:rsidR="001B66D3" w:rsidRDefault="001B66D3">
      <w:pPr>
        <w:spacing w:after="160" w:line="259" w:lineRule="auto"/>
      </w:pPr>
      <w:r>
        <w:br w:type="page"/>
      </w:r>
    </w:p>
    <w:p w14:paraId="08F81DDF" w14:textId="6A28B954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4683A625">
            <wp:extent cx="5040000" cy="2520000"/>
            <wp:effectExtent l="0" t="0" r="1905" b="0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234DD20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2" w:name="_Toc128340781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02"/>
    </w:p>
    <w:p w14:paraId="32695E11" w14:textId="20288F29" w:rsidR="00B21F2A" w:rsidRDefault="00B21F2A" w:rsidP="00B21F2A"/>
    <w:p w14:paraId="4F08E9F1" w14:textId="1868ADD6" w:rsidR="000E71EF" w:rsidRDefault="000E71EF" w:rsidP="000E71EF">
      <w:pPr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6640D358" w:rsidR="000C0C64" w:rsidRPr="000C0C64" w:rsidRDefault="000C0C64" w:rsidP="000C0C64">
      <w:pPr>
        <w:pStyle w:val="Caption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15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03" w:name="_Toc129214236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การจัดกลุ่ม</w:t>
      </w:r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E71EF">
            <w:pPr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53D584AF" w:rsidR="000E71EF" w:rsidRDefault="0022278F" w:rsidP="0022278F">
            <w:pPr>
              <w:jc w:val="center"/>
            </w:pPr>
            <w:r>
              <w:t>469.43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E71EF">
            <w:pPr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3579C401" w:rsidR="000E71EF" w:rsidRDefault="0022278F" w:rsidP="0022278F">
            <w:pPr>
              <w:jc w:val="center"/>
            </w:pPr>
            <w:r>
              <w:t>234.71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E71EF">
            <w:pPr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4B618435" w:rsidR="000E71EF" w:rsidRDefault="0022278F" w:rsidP="0022278F">
            <w:pPr>
              <w:jc w:val="center"/>
            </w:pPr>
            <w:r>
              <w:t>205.38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E71EF">
            <w:pPr>
              <w:jc w:val="center"/>
            </w:pPr>
            <w:r>
              <w:lastRenderedPageBreak/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7C0EA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2FE7F933" w:rsidR="000E71EF" w:rsidRDefault="0022278F" w:rsidP="0022278F">
            <w:pPr>
              <w:jc w:val="center"/>
            </w:pPr>
            <w:r>
              <w:t>182.56</w:t>
            </w:r>
          </w:p>
        </w:tc>
      </w:tr>
    </w:tbl>
    <w:p w14:paraId="03F75446" w14:textId="31C8A8C8" w:rsidR="000E71EF" w:rsidRDefault="000E71EF" w:rsidP="000E71EF"/>
    <w:p w14:paraId="79FFBD92" w14:textId="1198F962" w:rsidR="00D65BD1" w:rsidRDefault="00182FF6" w:rsidP="00D65BD1">
      <w:pPr>
        <w:jc w:val="center"/>
      </w:pPr>
      <w:r>
        <w:rPr>
          <w:noProof/>
        </w:rPr>
        <w:drawing>
          <wp:inline distT="0" distB="0" distL="0" distR="0" wp14:anchorId="34A3D29C" wp14:editId="0BD37262">
            <wp:extent cx="4584700" cy="2768600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750425A1" w:rsidR="00D65BD1" w:rsidRDefault="00D65BD1" w:rsidP="00D65BD1">
      <w:pPr>
        <w:pStyle w:val="Caption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 xml:space="preserve">โตของข้อมูลเมื่อจัดกลุ่มข้อมูลที่ </w:t>
      </w:r>
      <w:r>
        <w:t xml:space="preserve">6 </w:t>
      </w:r>
      <w:r>
        <w:rPr>
          <w:rFonts w:hint="cs"/>
          <w:cs/>
        </w:rPr>
        <w:t>กลุ่ม</w:t>
      </w:r>
    </w:p>
    <w:p w14:paraId="259DBFC5" w14:textId="2FD2ADA7" w:rsidR="00182FF6" w:rsidRDefault="00182FF6" w:rsidP="00182FF6"/>
    <w:p w14:paraId="405CA547" w14:textId="3CE6CCBE" w:rsidR="00182FF6" w:rsidRDefault="00182FF6" w:rsidP="00182FF6">
      <w:pPr>
        <w:jc w:val="center"/>
      </w:pPr>
      <w:r>
        <w:rPr>
          <w:noProof/>
        </w:rPr>
        <w:drawing>
          <wp:inline distT="0" distB="0" distL="0" distR="0" wp14:anchorId="6394341F" wp14:editId="47A06AE5">
            <wp:extent cx="4584700" cy="2768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7441" w14:textId="38E2E4A9" w:rsidR="00182FF6" w:rsidRPr="00182FF6" w:rsidRDefault="00182FF6" w:rsidP="00182FF6">
      <w:pPr>
        <w:pStyle w:val="Caption"/>
      </w:pPr>
      <w:r w:rsidRPr="00182FF6">
        <w:rPr>
          <w:b/>
          <w:bCs/>
          <w:cs/>
        </w:rPr>
        <w:t xml:space="preserve">ภาพที่ </w:t>
      </w:r>
      <w:r w:rsidRPr="00182FF6">
        <w:rPr>
          <w:b/>
          <w:bCs/>
          <w:cs/>
        </w:rPr>
        <w:fldChar w:fldCharType="begin"/>
      </w:r>
      <w:r w:rsidRPr="00182FF6">
        <w:rPr>
          <w:b/>
          <w:bCs/>
          <w:cs/>
        </w:rPr>
        <w:instrText xml:space="preserve"> </w:instrText>
      </w:r>
      <w:r w:rsidRPr="00182FF6">
        <w:rPr>
          <w:b/>
          <w:bCs/>
        </w:rPr>
        <w:instrText xml:space="preserve">SEQ </w:instrText>
      </w:r>
      <w:r w:rsidRPr="00182FF6">
        <w:rPr>
          <w:b/>
          <w:bCs/>
          <w:cs/>
        </w:rPr>
        <w:instrText xml:space="preserve">ภาพที่ </w:instrText>
      </w:r>
      <w:r w:rsidRPr="00182FF6">
        <w:rPr>
          <w:b/>
          <w:bCs/>
        </w:rPr>
        <w:instrText>\* ARABIC</w:instrText>
      </w:r>
      <w:r w:rsidRPr="00182FF6">
        <w:rPr>
          <w:b/>
          <w:bCs/>
          <w:cs/>
        </w:rPr>
        <w:instrText xml:space="preserve"> </w:instrText>
      </w:r>
      <w:r w:rsidRPr="00182FF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38</w:t>
      </w:r>
      <w:r w:rsidRPr="00182FF6">
        <w:rPr>
          <w:b/>
          <w:bCs/>
          <w:cs/>
        </w:rPr>
        <w:fldChar w:fldCharType="end"/>
      </w:r>
      <w: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7</w:t>
      </w:r>
      <w:r w:rsidRPr="00182FF6">
        <w:t xml:space="preserve"> </w:t>
      </w:r>
      <w:r w:rsidRPr="00182FF6">
        <w:rPr>
          <w:cs/>
        </w:rPr>
        <w:t>กลุ่ม</w:t>
      </w:r>
    </w:p>
    <w:p w14:paraId="570EA77A" w14:textId="0A609D52" w:rsidR="00D65BD1" w:rsidRDefault="007B474E" w:rsidP="007B474E">
      <w:pPr>
        <w:jc w:val="center"/>
      </w:pPr>
      <w:r>
        <w:rPr>
          <w:noProof/>
        </w:rPr>
        <w:lastRenderedPageBreak/>
        <w:drawing>
          <wp:inline distT="0" distB="0" distL="0" distR="0" wp14:anchorId="67E4CD76" wp14:editId="12596411">
            <wp:extent cx="4584700" cy="2768600"/>
            <wp:effectExtent l="0" t="0" r="0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0EA8" w14:textId="3864AD9B" w:rsidR="007B474E" w:rsidRDefault="007B474E" w:rsidP="007B474E">
      <w:pPr>
        <w:pStyle w:val="Caption"/>
      </w:pPr>
      <w:r w:rsidRPr="007B474E">
        <w:rPr>
          <w:b/>
          <w:bCs/>
          <w:cs/>
        </w:rPr>
        <w:t xml:space="preserve">ภาพที่ </w:t>
      </w:r>
      <w:r w:rsidRPr="007B474E">
        <w:rPr>
          <w:b/>
          <w:bCs/>
          <w:cs/>
        </w:rPr>
        <w:fldChar w:fldCharType="begin"/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</w:rPr>
        <w:instrText xml:space="preserve">SEQ </w:instrText>
      </w:r>
      <w:r w:rsidRPr="007B474E">
        <w:rPr>
          <w:b/>
          <w:bCs/>
          <w:cs/>
        </w:rPr>
        <w:instrText xml:space="preserve">ภาพที่ </w:instrText>
      </w:r>
      <w:r w:rsidRPr="007B474E">
        <w:rPr>
          <w:b/>
          <w:bCs/>
        </w:rPr>
        <w:instrText>\* ARABIC</w:instrText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39</w:t>
      </w:r>
      <w:r w:rsidRPr="007B474E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8</w:t>
      </w:r>
      <w:r w:rsidRPr="00182FF6">
        <w:t xml:space="preserve"> </w:t>
      </w:r>
      <w:r w:rsidRPr="00182FF6">
        <w:rPr>
          <w:cs/>
        </w:rPr>
        <w:t>กลุ่ม</w:t>
      </w:r>
    </w:p>
    <w:p w14:paraId="04E58A0B" w14:textId="74ED8C07" w:rsidR="007B474E" w:rsidRDefault="007B474E" w:rsidP="007B474E"/>
    <w:p w14:paraId="5821E60C" w14:textId="52232580" w:rsidR="007B474E" w:rsidRDefault="007B474E" w:rsidP="007B474E">
      <w:pPr>
        <w:jc w:val="center"/>
      </w:pPr>
      <w:r>
        <w:rPr>
          <w:noProof/>
        </w:rPr>
        <w:drawing>
          <wp:inline distT="0" distB="0" distL="0" distR="0" wp14:anchorId="002C5B77" wp14:editId="08FF0EFC">
            <wp:extent cx="4584700" cy="2768600"/>
            <wp:effectExtent l="0" t="0" r="0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79A4" w14:textId="1191891B" w:rsidR="007B474E" w:rsidRDefault="007B474E" w:rsidP="007B474E">
      <w:pPr>
        <w:pStyle w:val="Caption"/>
      </w:pPr>
      <w:r w:rsidRPr="007B474E">
        <w:rPr>
          <w:b/>
          <w:bCs/>
          <w:cs/>
        </w:rPr>
        <w:t xml:space="preserve">ภาพที่ </w:t>
      </w:r>
      <w:r w:rsidRPr="007B474E">
        <w:rPr>
          <w:b/>
          <w:bCs/>
          <w:cs/>
        </w:rPr>
        <w:fldChar w:fldCharType="begin"/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</w:rPr>
        <w:instrText xml:space="preserve">SEQ </w:instrText>
      </w:r>
      <w:r w:rsidRPr="007B474E">
        <w:rPr>
          <w:b/>
          <w:bCs/>
          <w:cs/>
        </w:rPr>
        <w:instrText xml:space="preserve">ภาพที่ </w:instrText>
      </w:r>
      <w:r w:rsidRPr="007B474E">
        <w:rPr>
          <w:b/>
          <w:bCs/>
        </w:rPr>
        <w:instrText>\* ARABIC</w:instrText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  <w:cs/>
        </w:rPr>
        <w:fldChar w:fldCharType="separate"/>
      </w:r>
      <w:r w:rsidRPr="007B474E">
        <w:rPr>
          <w:b/>
          <w:bCs/>
          <w:noProof/>
          <w:cs/>
        </w:rPr>
        <w:t>40</w:t>
      </w:r>
      <w:r w:rsidRPr="007B474E">
        <w:rPr>
          <w:b/>
          <w:bCs/>
          <w:cs/>
        </w:rPr>
        <w:fldChar w:fldCharType="end"/>
      </w:r>
      <w: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9</w:t>
      </w:r>
      <w:r w:rsidRPr="00182FF6">
        <w:t xml:space="preserve"> </w:t>
      </w:r>
      <w:r w:rsidRPr="00182FF6">
        <w:rPr>
          <w:cs/>
        </w:rPr>
        <w:t>กลุ่ม</w:t>
      </w:r>
    </w:p>
    <w:p w14:paraId="17457DEB" w14:textId="77777777" w:rsidR="007B474E" w:rsidRPr="007B474E" w:rsidRDefault="007B474E" w:rsidP="007B474E"/>
    <w:p w14:paraId="274A5DF3" w14:textId="504FA0BB" w:rsidR="00B21F2A" w:rsidRDefault="00B21F2A" w:rsidP="00617920">
      <w:pPr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3</w:t>
      </w:r>
      <w:r>
        <w:t>3</w:t>
      </w:r>
      <w:r w:rsidRPr="00264811">
        <w:rPr>
          <w:rFonts w:hint="cs"/>
        </w:rPr>
        <w:t xml:space="preserve">-36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AA8589C" w:rsidR="009A5306" w:rsidRPr="00264811" w:rsidRDefault="00480600" w:rsidP="00617920">
      <w:pPr>
        <w:ind w:firstLine="720"/>
        <w:jc w:val="thaiDistribute"/>
        <w:rPr>
          <w:cs/>
        </w:rPr>
      </w:pPr>
      <w:r>
        <w:rPr>
          <w:rFonts w:hint="cs"/>
          <w:cs/>
        </w:rPr>
        <w:lastRenderedPageBreak/>
        <w:t>และ</w:t>
      </w:r>
      <w:r w:rsidR="009A5306">
        <w:rPr>
          <w:rFonts w:hint="cs"/>
          <w:cs/>
        </w:rPr>
        <w:t xml:space="preserve">จากภาพ </w:t>
      </w:r>
      <w:r w:rsidR="009A5306">
        <w:t xml:space="preserve">37-40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792D4748" w:rsidR="00B21F2A" w:rsidRDefault="00B21F2A" w:rsidP="00617920">
      <w:pPr>
        <w:jc w:val="thaiDistribute"/>
      </w:pPr>
      <w:r w:rsidRPr="00264811">
        <w:rPr>
          <w:rFonts w:hint="cs"/>
          <w:cs/>
        </w:rPr>
        <w:tab/>
        <w:t xml:space="preserve"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ดังภาพตัวอย่างที่ </w:t>
      </w:r>
      <w:r w:rsidRPr="00264811">
        <w:rPr>
          <w:rFonts w:hint="cs"/>
        </w:rPr>
        <w:t>37-39</w:t>
      </w:r>
    </w:p>
    <w:p w14:paraId="59149176" w14:textId="432E3399" w:rsidR="00614209" w:rsidRDefault="00614209" w:rsidP="0061420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9C1BAA" wp14:editId="55DE25BE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4A86" w14:textId="2374D420" w:rsidR="00614209" w:rsidRDefault="00614209" w:rsidP="00614209">
      <w:pPr>
        <w:pStyle w:val="Caption"/>
      </w:pPr>
      <w:r w:rsidRPr="00614209">
        <w:rPr>
          <w:b/>
          <w:bCs/>
          <w:cs/>
        </w:rPr>
        <w:t xml:space="preserve">ภาพที่ </w:t>
      </w:r>
      <w:r w:rsidRPr="00614209">
        <w:rPr>
          <w:b/>
          <w:bCs/>
          <w:cs/>
        </w:rPr>
        <w:fldChar w:fldCharType="begin"/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</w:rPr>
        <w:instrText xml:space="preserve">SEQ </w:instrText>
      </w:r>
      <w:r w:rsidRPr="00614209">
        <w:rPr>
          <w:b/>
          <w:bCs/>
          <w:cs/>
        </w:rPr>
        <w:instrText xml:space="preserve">ภาพที่ </w:instrText>
      </w:r>
      <w:r w:rsidRPr="00614209">
        <w:rPr>
          <w:b/>
          <w:bCs/>
        </w:rPr>
        <w:instrText>\* ARABIC</w:instrText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41</w:t>
      </w:r>
      <w:r w:rsidRPr="00614209">
        <w:rPr>
          <w:b/>
          <w:bCs/>
          <w:cs/>
        </w:rPr>
        <w:fldChar w:fldCharType="end"/>
      </w:r>
      <w:r>
        <w:t xml:space="preserve"> </w:t>
      </w:r>
      <w:bookmarkStart w:id="104" w:name="_Toc128340782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4"/>
    </w:p>
    <w:p w14:paraId="7330CDB7" w14:textId="77777777" w:rsidR="001C28C9" w:rsidRPr="001C28C9" w:rsidRDefault="001C28C9" w:rsidP="001C28C9"/>
    <w:p w14:paraId="46C6CCF7" w14:textId="61ED77D3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3E53D09" wp14:editId="2C63390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54A" w14:textId="6E479A50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42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5" w:name="_Toc128340783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5"/>
    </w:p>
    <w:p w14:paraId="6175F8B9" w14:textId="77777777" w:rsidR="001C28C9" w:rsidRPr="001C28C9" w:rsidRDefault="001C28C9" w:rsidP="001C28C9"/>
    <w:p w14:paraId="7815FC15" w14:textId="05D3CCB1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F32DA67" wp14:editId="3CF17AF5">
            <wp:extent cx="5270500" cy="202755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62F7" w14:textId="1D16718F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43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6" w:name="_Toc128340784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6"/>
    </w:p>
    <w:p w14:paraId="513110BD" w14:textId="2BBB59F3" w:rsidR="00865301" w:rsidRDefault="00865301" w:rsidP="00865301">
      <w:pPr>
        <w:ind w:firstLine="720"/>
        <w:jc w:val="thaiDistribute"/>
      </w:pPr>
      <w:r w:rsidRPr="00264811">
        <w:rPr>
          <w:rFonts w:hint="cs"/>
          <w:cs/>
        </w:rPr>
        <w:lastRenderedPageBreak/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1B207A28" w14:textId="77777777" w:rsidR="000120ED" w:rsidRDefault="000120ED" w:rsidP="000120ED">
      <w:pPr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0120ED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งานไอทีอื่น ๆ</w:t>
      </w:r>
    </w:p>
    <w:p w14:paraId="320C8812" w14:textId="74331D11" w:rsidR="000E2946" w:rsidRDefault="000E2946" w:rsidP="000E2946">
      <w:pPr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มาและตรวจดูว่าควรจะได้ชื่อกลุ่มเป็นประเภทงานไหนดังภาพตัวอย่างที่ </w:t>
      </w:r>
      <w:r w:rsidRPr="00264811">
        <w:rPr>
          <w:rFonts w:hint="cs"/>
        </w:rPr>
        <w:t>40-41</w:t>
      </w:r>
    </w:p>
    <w:p w14:paraId="67EF00D8" w14:textId="0E232F62" w:rsidR="000E2946" w:rsidRDefault="000E2946" w:rsidP="000E294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4597CDD" wp14:editId="25E2F023">
            <wp:extent cx="5270500" cy="202755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6CB5" w14:textId="3A9C599C" w:rsidR="000E2946" w:rsidRDefault="000E2946" w:rsidP="000E2946">
      <w:pPr>
        <w:pStyle w:val="Caption"/>
      </w:pPr>
      <w:r w:rsidRPr="000E2946">
        <w:rPr>
          <w:b/>
          <w:bCs/>
          <w:cs/>
        </w:rPr>
        <w:t xml:space="preserve">ภาพที่ </w:t>
      </w:r>
      <w:r w:rsidRPr="000E2946">
        <w:rPr>
          <w:b/>
          <w:bCs/>
          <w:cs/>
        </w:rPr>
        <w:fldChar w:fldCharType="begin"/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</w:rPr>
        <w:instrText xml:space="preserve">SEQ </w:instrText>
      </w:r>
      <w:r w:rsidRPr="000E2946">
        <w:rPr>
          <w:b/>
          <w:bCs/>
          <w:cs/>
        </w:rPr>
        <w:instrText xml:space="preserve">ภาพที่ </w:instrText>
      </w:r>
      <w:r w:rsidRPr="000E2946">
        <w:rPr>
          <w:b/>
          <w:bCs/>
        </w:rPr>
        <w:instrText>\* ARABIC</w:instrText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44</w:t>
      </w:r>
      <w:r w:rsidRPr="000E294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7" w:name="_Toc128340785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0</w:t>
      </w:r>
      <w:bookmarkEnd w:id="107"/>
    </w:p>
    <w:p w14:paraId="26C8104A" w14:textId="77777777" w:rsidR="0066163B" w:rsidRPr="0066163B" w:rsidRDefault="0066163B" w:rsidP="0066163B"/>
    <w:p w14:paraId="3973D093" w14:textId="04B0133B" w:rsidR="009E58E3" w:rsidRDefault="009E58E3" w:rsidP="009E58E3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7102250E" wp14:editId="7A54790D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582" w14:textId="1C0914F5" w:rsidR="009E58E3" w:rsidRDefault="009E58E3" w:rsidP="009E58E3">
      <w:pPr>
        <w:pStyle w:val="Caption"/>
      </w:pPr>
      <w:r w:rsidRPr="009E58E3">
        <w:rPr>
          <w:b/>
          <w:bCs/>
          <w:cs/>
        </w:rPr>
        <w:t xml:space="preserve">ภาพที่ </w:t>
      </w:r>
      <w:r w:rsidRPr="009E58E3">
        <w:rPr>
          <w:b/>
          <w:bCs/>
          <w:cs/>
        </w:rPr>
        <w:fldChar w:fldCharType="begin"/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</w:rPr>
        <w:instrText xml:space="preserve">SEQ </w:instrText>
      </w:r>
      <w:r w:rsidRPr="009E58E3">
        <w:rPr>
          <w:b/>
          <w:bCs/>
          <w:cs/>
        </w:rPr>
        <w:instrText xml:space="preserve">ภาพที่ </w:instrText>
      </w:r>
      <w:r w:rsidRPr="009E58E3">
        <w:rPr>
          <w:b/>
          <w:bCs/>
        </w:rPr>
        <w:instrText>\* ARABIC</w:instrText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45</w:t>
      </w:r>
      <w:r w:rsidRPr="009E58E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28340786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2</w:t>
      </w:r>
      <w:bookmarkEnd w:id="108"/>
    </w:p>
    <w:p w14:paraId="0FE02A2D" w14:textId="408B45C9" w:rsidR="009E58E3" w:rsidRDefault="009E58E3" w:rsidP="009E58E3"/>
    <w:p w14:paraId="54CD0FA1" w14:textId="77777777" w:rsidR="009E58E3" w:rsidRPr="00264811" w:rsidRDefault="009E58E3" w:rsidP="009E58E3"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22278F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Other</w:t>
      </w:r>
    </w:p>
    <w:p w14:paraId="042881DB" w14:textId="15EC0093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B99A5C1" w14:textId="6AD31370" w:rsidR="00BE3AAE" w:rsidRDefault="00BE3AAE" w:rsidP="00BE3AAE">
      <w:pPr>
        <w:pStyle w:val="Heading2"/>
      </w:pPr>
      <w:bookmarkStart w:id="109" w:name="_Toc129250964"/>
      <w:r>
        <w:lastRenderedPageBreak/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09"/>
    </w:p>
    <w:p w14:paraId="3E9D9571" w14:textId="24F68C9A" w:rsidR="00BE3AAE" w:rsidRDefault="00E82885" w:rsidP="00BE3AAE"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E82885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4B8A1EFD" w:rsidR="00E82885" w:rsidRDefault="00E82885" w:rsidP="00E82885">
      <w:pPr>
        <w:pStyle w:val="Caption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46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0" w:name="_Toc128340787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0"/>
    </w:p>
    <w:p w14:paraId="18C58FC7" w14:textId="77777777" w:rsidR="00D1728F" w:rsidRDefault="00D1728F" w:rsidP="00D1728F">
      <w:pPr>
        <w:spacing w:after="160" w:line="259" w:lineRule="auto"/>
      </w:pPr>
    </w:p>
    <w:p w14:paraId="1059AB60" w14:textId="19E59D05" w:rsidR="00036788" w:rsidRDefault="00036788" w:rsidP="00D1728F">
      <w:pPr>
        <w:spacing w:after="160" w:line="259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163DDE4B" w:rsidR="00036788" w:rsidRDefault="00036788" w:rsidP="00036788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A29BD6" wp14:editId="4534D0DF">
                <wp:simplePos x="0" y="0"/>
                <wp:positionH relativeFrom="column">
                  <wp:posOffset>1475105</wp:posOffset>
                </wp:positionH>
                <wp:positionV relativeFrom="paragraph">
                  <wp:posOffset>1137285</wp:posOffset>
                </wp:positionV>
                <wp:extent cx="2604770" cy="178435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770" cy="178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D4C88" id="Rectangle 97" o:spid="_x0000_s1026" style="position:absolute;margin-left:116.15pt;margin-top:89.55pt;width:205.1pt;height:14.0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71B7E37" wp14:editId="56097E08">
                <wp:simplePos x="0" y="0"/>
                <wp:positionH relativeFrom="column">
                  <wp:posOffset>3809365</wp:posOffset>
                </wp:positionH>
                <wp:positionV relativeFrom="paragraph">
                  <wp:posOffset>1326515</wp:posOffset>
                </wp:positionV>
                <wp:extent cx="281305" cy="117475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7F1DC" id="Rectangle 98" o:spid="_x0000_s1026" style="position:absolute;margin-left:299.95pt;margin-top:104.45pt;width:22.15pt;height:9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qd/ggIAAGgFAAAOAAAAZHJzL2Uyb0RvYy54bWysVE1v2zAMvQ/YfxB0X21nydIF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F7DBC49" wp14:editId="495B7E4F">
                <wp:simplePos x="0" y="0"/>
                <wp:positionH relativeFrom="column">
                  <wp:posOffset>1330960</wp:posOffset>
                </wp:positionH>
                <wp:positionV relativeFrom="paragraph">
                  <wp:posOffset>1024890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3FFA7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BC49" id="Text Box 99" o:spid="_x0000_s1045" type="#_x0000_t202" style="position:absolute;left:0;text-align:left;margin-left:104.8pt;margin-top:80.7pt;width:16.55pt;height:15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NxyfgIAAGs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YbIcDG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" fillcolor="red" stroked="f" strokeweight="1pt">
                <v:textbox inset="0,0,0,0">
                  <w:txbxContent>
                    <w:p w14:paraId="1283FFA7" w14:textId="77777777" w:rsidR="00036788" w:rsidRPr="00757441" w:rsidRDefault="00036788" w:rsidP="0003678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166FDE2" wp14:editId="5FF4B1F2">
                <wp:simplePos x="0" y="0"/>
                <wp:positionH relativeFrom="column">
                  <wp:posOffset>3602183</wp:posOffset>
                </wp:positionH>
                <wp:positionV relativeFrom="paragraph">
                  <wp:posOffset>1355175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362B0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FDE2" id="Text Box 100" o:spid="_x0000_s1046" type="#_x0000_t202" style="position:absolute;left:0;text-align:left;margin-left:283.65pt;margin-top:106.7pt;width:16.6pt;height:15.8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" fillcolor="red" stroked="f" strokeweight="1pt">
                <v:textbox inset="0,0,0,0">
                  <w:txbxContent>
                    <w:p w14:paraId="6CF362B0" w14:textId="77777777" w:rsidR="00036788" w:rsidRPr="00757441" w:rsidRDefault="00036788" w:rsidP="0003678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A4B4F5D" wp14:editId="1630790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4CC5327D" w:rsidR="00BA1BB4" w:rsidRDefault="00BA1BB4" w:rsidP="00BA1BB4">
      <w:pPr>
        <w:pStyle w:val="Caption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47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1" w:name="_Toc128340788"/>
      <w:r>
        <w:rPr>
          <w:rFonts w:hint="cs"/>
          <w:cs/>
        </w:rPr>
        <w:t>ค้นหาบริษัท</w:t>
      </w:r>
      <w:bookmarkEnd w:id="111"/>
    </w:p>
    <w:p w14:paraId="3E9C1D9B" w14:textId="77777777" w:rsidR="00BA1BB4" w:rsidRPr="00BA1BB4" w:rsidRDefault="00BA1BB4" w:rsidP="00BA1BB4"/>
    <w:p w14:paraId="236CFBDD" w14:textId="77777777" w:rsidR="00BA1BB4" w:rsidRPr="00264811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6E29794A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7B8424D6" w14:textId="6EE0E9B2" w:rsidR="00BA1BB4" w:rsidRDefault="00BA1BB4" w:rsidP="00BA1BB4">
      <w:r>
        <w:rPr>
          <w:cs/>
        </w:rPr>
        <w:lastRenderedPageBreak/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4906BCB4" w:rsidR="00BA1BB4" w:rsidRDefault="00440E8A" w:rsidP="00BA1BB4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935B7FE" wp14:editId="0D2E6C8B">
                <wp:simplePos x="0" y="0"/>
                <wp:positionH relativeFrom="column">
                  <wp:posOffset>1238250</wp:posOffset>
                </wp:positionH>
                <wp:positionV relativeFrom="paragraph">
                  <wp:posOffset>1488440</wp:posOffset>
                </wp:positionV>
                <wp:extent cx="3065145" cy="970280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45" cy="9702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7E04E" id="Rectangle 102" o:spid="_x0000_s1026" style="position:absolute;margin-left:97.5pt;margin-top:117.2pt;width:241.35pt;height:76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3388E16" wp14:editId="54103783">
                <wp:simplePos x="0" y="0"/>
                <wp:positionH relativeFrom="column">
                  <wp:posOffset>1936115</wp:posOffset>
                </wp:positionH>
                <wp:positionV relativeFrom="paragraph">
                  <wp:posOffset>1203325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68D1B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8E16" id="Text Box 105" o:spid="_x0000_s1047" type="#_x0000_t202" style="position:absolute;left:0;text-align:left;margin-left:152.45pt;margin-top:94.75pt;width:16.55pt;height:15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" fillcolor="red" stroked="f" strokeweight="1pt">
                <v:textbox inset="0,0,0,0">
                  <w:txbxContent>
                    <w:p w14:paraId="1C468D1B" w14:textId="77777777" w:rsidR="00440E8A" w:rsidRPr="00757441" w:rsidRDefault="00440E8A" w:rsidP="00440E8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A32DDFE" wp14:editId="677D7C23">
                <wp:simplePos x="0" y="0"/>
                <wp:positionH relativeFrom="column">
                  <wp:posOffset>4196080</wp:posOffset>
                </wp:positionH>
                <wp:positionV relativeFrom="paragraph">
                  <wp:posOffset>1405255</wp:posOffset>
                </wp:positionV>
                <wp:extent cx="210185" cy="201295"/>
                <wp:effectExtent l="0" t="0" r="5715" b="1905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0FBBF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DDFE" id="Text Box 652" o:spid="_x0000_s1048" type="#_x0000_t202" style="position:absolute;left:0;text-align:left;margin-left:330.4pt;margin-top:110.65pt;width:16.55pt;height:15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MNt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" fillcolor="red" stroked="f" strokeweight="1pt">
                <v:textbox inset="0,0,0,0">
                  <w:txbxContent>
                    <w:p w14:paraId="1180FBBF" w14:textId="77777777" w:rsidR="00440E8A" w:rsidRPr="00757441" w:rsidRDefault="00440E8A" w:rsidP="00440E8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8827079" wp14:editId="31604921">
                <wp:simplePos x="0" y="0"/>
                <wp:positionH relativeFrom="column">
                  <wp:posOffset>1290817</wp:posOffset>
                </wp:positionH>
                <wp:positionV relativeFrom="paragraph">
                  <wp:posOffset>1315274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9019F" id="Rectangle 103" o:spid="_x0000_s1026" style="position:absolute;margin-left:101.65pt;margin-top:103.55pt;width:59.3pt;height:13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" filled="f" strokecolor="red" strokeweight="1pt"/>
            </w:pict>
          </mc:Fallback>
        </mc:AlternateContent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0A12B060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2208B4A0" w:rsidR="00440E8A" w:rsidRDefault="00440E8A" w:rsidP="00440E8A">
      <w:pPr>
        <w:pStyle w:val="Caption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48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2" w:name="_Toc128340789"/>
      <w:r>
        <w:rPr>
          <w:rFonts w:hint="cs"/>
          <w:cs/>
        </w:rPr>
        <w:t>หน้าแสดงผลลัพธ์การค้นหา</w:t>
      </w:r>
      <w:bookmarkEnd w:id="112"/>
    </w:p>
    <w:p w14:paraId="69F3C0ED" w14:textId="473D4234" w:rsidR="00440E8A" w:rsidRDefault="00440E8A" w:rsidP="00440E8A"/>
    <w:p w14:paraId="671B7164" w14:textId="77777777" w:rsidR="00440E8A" w:rsidRPr="00264811" w:rsidRDefault="00440E8A" w:rsidP="00440E8A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D1728F"/>
    <w:p w14:paraId="2ACA895C" w14:textId="272E92DA" w:rsidR="00440E8A" w:rsidRDefault="004A25C7" w:rsidP="00440E8A"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7FCD6440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A5D48E2" wp14:editId="516A8DC3">
                <wp:simplePos x="0" y="0"/>
                <wp:positionH relativeFrom="column">
                  <wp:posOffset>3078480</wp:posOffset>
                </wp:positionH>
                <wp:positionV relativeFrom="paragraph">
                  <wp:posOffset>396240</wp:posOffset>
                </wp:positionV>
                <wp:extent cx="217805" cy="113665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113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6408F" id="Rectangle 107" o:spid="_x0000_s1026" style="position:absolute;margin-left:242.4pt;margin-top:31.2pt;width:17.15pt;height:8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j0mggIAAGgFAAAOAAAAZHJzL2Uyb0RvYy54bWysVE1v2zAMvQ/YfxB0X21nTdsFdYqgRYYB&#13;&#10;RVusHXpWZCkxIIsapcTJfv0o+SNBV+wwLAeFMslH8onk9c2+MWyn0NdgS16c5ZwpK6Gq7brkP16W&#13;&#10;n644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1F2C6A8" wp14:editId="190434CE">
                <wp:simplePos x="0" y="0"/>
                <wp:positionH relativeFrom="column">
                  <wp:posOffset>2769939</wp:posOffset>
                </wp:positionH>
                <wp:positionV relativeFrom="paragraph">
                  <wp:posOffset>255133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0C8F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2C6A8" id="Text Box 108" o:spid="_x0000_s1049" type="#_x0000_t202" style="position:absolute;left:0;text-align:left;margin-left:218.1pt;margin-top:20.1pt;width:16.6pt;height:15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" fillcolor="red" stroked="f" strokeweight="1pt">
                <v:textbox inset="0,0,0,0">
                  <w:txbxContent>
                    <w:p w14:paraId="5EFC0C8F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CD65497" wp14:editId="4526FB7B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3AF27C0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49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3" w:name="_Toc128340790"/>
      <w:r>
        <w:rPr>
          <w:rFonts w:hint="cs"/>
          <w:cs/>
        </w:rPr>
        <w:t>หน้าเกี่ยวกับ</w:t>
      </w:r>
      <w:bookmarkEnd w:id="113"/>
    </w:p>
    <w:p w14:paraId="6C896BB6" w14:textId="6EF616A2" w:rsidR="004A25C7" w:rsidRDefault="004A25C7" w:rsidP="004A25C7"/>
    <w:p w14:paraId="32ED31A2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</w:p>
    <w:p w14:paraId="71CF25E2" w14:textId="3E8AFBEF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E2B3D10" w14:textId="226527E1" w:rsidR="004A25C7" w:rsidRDefault="004A25C7" w:rsidP="004A25C7">
      <w:r>
        <w:rPr>
          <w:cs/>
        </w:rPr>
        <w:lastRenderedPageBreak/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0A3F5833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2DA48FA" wp14:editId="79854F47">
                <wp:simplePos x="0" y="0"/>
                <wp:positionH relativeFrom="column">
                  <wp:posOffset>3331845</wp:posOffset>
                </wp:positionH>
                <wp:positionV relativeFrom="paragraph">
                  <wp:posOffset>354330</wp:posOffset>
                </wp:positionV>
                <wp:extent cx="544830" cy="146050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29EF" id="Rectangle 110" o:spid="_x0000_s1026" style="position:absolute;margin-left:262.35pt;margin-top:27.9pt;width:42.9pt;height:11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91B070" wp14:editId="6D7696D5">
                <wp:simplePos x="0" y="0"/>
                <wp:positionH relativeFrom="column">
                  <wp:posOffset>1195070</wp:posOffset>
                </wp:positionH>
                <wp:positionV relativeFrom="paragraph">
                  <wp:posOffset>767715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960ACD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B070" id="Text Box 113" o:spid="_x0000_s1050" type="#_x0000_t202" style="position:absolute;left:0;text-align:left;margin-left:94.1pt;margin-top:60.45pt;width:16.55pt;height:15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" fillcolor="red" stroked="f" strokeweight="1pt">
                <v:textbox inset="0,0,0,0">
                  <w:txbxContent>
                    <w:p w14:paraId="42960ACD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ADD990D" wp14:editId="32D34122">
                <wp:simplePos x="0" y="0"/>
                <wp:positionH relativeFrom="column">
                  <wp:posOffset>1242695</wp:posOffset>
                </wp:positionH>
                <wp:positionV relativeFrom="paragraph">
                  <wp:posOffset>875665</wp:posOffset>
                </wp:positionV>
                <wp:extent cx="3079115" cy="1567815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115" cy="156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BFE9" id="Rectangle 112" o:spid="_x0000_s1026" style="position:absolute;margin-left:97.85pt;margin-top:68.95pt;width:242.45pt;height:123.4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Tk0hAIAAGoFAAAOAAAAZHJzL2Uyb0RvYy54bWysVE1v2zAMvQ/YfxB0X21nTdM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383DE5E" wp14:editId="3E89AD7E">
                <wp:simplePos x="0" y="0"/>
                <wp:positionH relativeFrom="column">
                  <wp:posOffset>3073829</wp:posOffset>
                </wp:positionH>
                <wp:positionV relativeFrom="paragraph">
                  <wp:posOffset>200025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3EE9E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DE5E" id="Text Box 111" o:spid="_x0000_s1051" type="#_x0000_t202" style="position:absolute;left:0;text-align:left;margin-left:242.05pt;margin-top:15.75pt;width:16.55pt;height:15.8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FQB&#13;&#10;fzniAAAADgEAAA8AAAAAAAAAAAAAAAAA1wQAAGRycy9kb3ducmV2LnhtbFBLBQYAAAAABAAEAPMA&#13;&#10;AADmBQAAAAA=&#13;&#10;" fillcolor="red" stroked="f" strokeweight="1pt">
                <v:textbox inset="0,0,0,0">
                  <w:txbxContent>
                    <w:p w14:paraId="6873EE9E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5920F0" wp14:editId="6C5181F5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0690A78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50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4" w:name="_Toc128340791"/>
      <w:r>
        <w:rPr>
          <w:rFonts w:hint="cs"/>
          <w:cs/>
        </w:rPr>
        <w:t>หน้าแสดงรายชื่อบริษัททั้งหมด</w:t>
      </w:r>
      <w:bookmarkEnd w:id="114"/>
    </w:p>
    <w:p w14:paraId="6233F6CC" w14:textId="7E8FE358" w:rsidR="004A25C7" w:rsidRDefault="004A25C7" w:rsidP="004A25C7"/>
    <w:p w14:paraId="67EFB258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7B0EC68F" w14:textId="77777777" w:rsidR="00D1728F" w:rsidRDefault="00D1728F" w:rsidP="00D1728F"/>
    <w:p w14:paraId="0A32BCE2" w14:textId="4F517CCF" w:rsidR="004A25C7" w:rsidRDefault="004A25C7" w:rsidP="004A25C7"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87389A9" w:rsidR="004A25C7" w:rsidRDefault="004A25C7" w:rsidP="004A25C7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ED90EDD" wp14:editId="550ADD68">
                <wp:simplePos x="0" y="0"/>
                <wp:positionH relativeFrom="column">
                  <wp:posOffset>1063625</wp:posOffset>
                </wp:positionH>
                <wp:positionV relativeFrom="paragraph">
                  <wp:posOffset>909320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C291A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0EDD" id="Text Box 120" o:spid="_x0000_s1052" type="#_x0000_t202" style="position:absolute;left:0;text-align:left;margin-left:83.75pt;margin-top:71.6pt;width:16.55pt;height:15.8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" fillcolor="red" stroked="f" strokeweight="1pt">
                <v:textbox inset="0,0,0,0">
                  <w:txbxContent>
                    <w:p w14:paraId="3A1C291A" w14:textId="77777777" w:rsidR="004A25C7" w:rsidRPr="00757441" w:rsidRDefault="004A25C7" w:rsidP="004A25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83726DC" wp14:editId="5C160D58">
                <wp:simplePos x="0" y="0"/>
                <wp:positionH relativeFrom="column">
                  <wp:posOffset>1246505</wp:posOffset>
                </wp:positionH>
                <wp:positionV relativeFrom="paragraph">
                  <wp:posOffset>906780</wp:posOffset>
                </wp:positionV>
                <wp:extent cx="1555750" cy="149352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4935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7EDCD" id="Rectangle 119" o:spid="_x0000_s1026" style="position:absolute;margin-left:98.15pt;margin-top:71.4pt;width:122.5pt;height:117.6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97B529" wp14:editId="575E6A04">
                <wp:simplePos x="0" y="0"/>
                <wp:positionH relativeFrom="column">
                  <wp:posOffset>3589655</wp:posOffset>
                </wp:positionH>
                <wp:positionV relativeFrom="paragraph">
                  <wp:posOffset>649605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C588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7B529" id="Text Box 118" o:spid="_x0000_s1053" type="#_x0000_t202" style="position:absolute;left:0;text-align:left;margin-left:282.65pt;margin-top:51.15pt;width:16.55pt;height:15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" fillcolor="red" stroked="f" strokeweight="1pt">
                <v:textbox inset="0,0,0,0">
                  <w:txbxContent>
                    <w:p w14:paraId="243C5882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62114C5" wp14:editId="0285857B">
                <wp:simplePos x="0" y="0"/>
                <wp:positionH relativeFrom="column">
                  <wp:posOffset>3832860</wp:posOffset>
                </wp:positionH>
                <wp:positionV relativeFrom="paragraph">
                  <wp:posOffset>488315</wp:posOffset>
                </wp:positionV>
                <wp:extent cx="653415" cy="743585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7435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21CF2" id="Rectangle 117" o:spid="_x0000_s1026" style="position:absolute;margin-left:301.8pt;margin-top:38.45pt;width:51.45pt;height:58.5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2btgwIAAGgFAAAOAAAAZHJzL2Uyb0RvYy54bWysVEtv2zAMvg/YfxB0X+2kSdsFdYqgRYYB&#13;&#10;RVu0HXpWZCk2IIsapbz260fJjwRdscOwHBTKJD+Sn0he3+wbw7YKfQ224KOznDNlJZS1XRf8x+vy&#13;&#10;yx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97D3F75" wp14:editId="799FCCEC">
                <wp:simplePos x="0" y="0"/>
                <wp:positionH relativeFrom="column">
                  <wp:posOffset>3655695</wp:posOffset>
                </wp:positionH>
                <wp:positionV relativeFrom="paragraph">
                  <wp:posOffset>196215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BD6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3F75" id="Text Box 116" o:spid="_x0000_s1054" type="#_x0000_t202" style="position:absolute;left:0;text-align:left;margin-left:287.85pt;margin-top:15.45pt;width:16.55pt;height:15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yFe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" fillcolor="red" stroked="f" strokeweight="1pt">
                <v:textbox inset="0,0,0,0">
                  <w:txbxContent>
                    <w:p w14:paraId="7726BD62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B9B10B3" wp14:editId="1AFE5776">
                <wp:simplePos x="0" y="0"/>
                <wp:positionH relativeFrom="column">
                  <wp:posOffset>3866773</wp:posOffset>
                </wp:positionH>
                <wp:positionV relativeFrom="paragraph">
                  <wp:posOffset>373517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77A8E" id="Rectangle 115" o:spid="_x0000_s1026" style="position:absolute;margin-left:304.45pt;margin-top:29.4pt;width:46.65pt;height:7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1EB07B1" wp14:editId="22226D4D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04056AAF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5" w:name="_Toc128340792"/>
      <w:r>
        <w:rPr>
          <w:rFonts w:hint="cs"/>
          <w:cs/>
        </w:rPr>
        <w:t>หน้าแสดงรายชื่อบริษัทในกลุ่มทั้งหมด</w:t>
      </w:r>
      <w:bookmarkEnd w:id="115"/>
    </w:p>
    <w:p w14:paraId="0F79B54C" w14:textId="4B2CD516" w:rsidR="004A25C7" w:rsidRDefault="004A25C7" w:rsidP="004A25C7"/>
    <w:p w14:paraId="02F8DC17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00E44501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4A61671F" w14:textId="50CE6925" w:rsidR="004A25C7" w:rsidRDefault="004A25C7" w:rsidP="004A25C7">
      <w:r>
        <w:rPr>
          <w:cs/>
        </w:rPr>
        <w:lastRenderedPageBreak/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688D3DD2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09C12CA5" wp14:editId="52DA606D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102018A1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6" w:name="_Toc128340793"/>
      <w:r w:rsidRPr="00264811">
        <w:rPr>
          <w:rFonts w:hint="cs"/>
          <w:cs/>
        </w:rPr>
        <w:t>หน้ารายละเอียดบริษัท</w:t>
      </w:r>
      <w:bookmarkEnd w:id="116"/>
    </w:p>
    <w:p w14:paraId="2D45808F" w14:textId="5E61BB0D" w:rsidR="004A25C7" w:rsidRDefault="004A25C7" w:rsidP="004A25C7"/>
    <w:p w14:paraId="6651B80A" w14:textId="322A1E2A" w:rsidR="004A25C7" w:rsidRDefault="004A25C7" w:rsidP="004A25C7">
      <w:pPr>
        <w:pStyle w:val="Heading2"/>
      </w:pPr>
      <w:bookmarkStart w:id="117" w:name="_Toc129250965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17"/>
    </w:p>
    <w:p w14:paraId="14D41105" w14:textId="2970EACD" w:rsidR="004A25C7" w:rsidRDefault="00F72DED" w:rsidP="00990297">
      <w:pPr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990297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6B84D64C" w:rsid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53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8" w:name="_Toc128340794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18"/>
    </w:p>
    <w:p w14:paraId="26DAA7EB" w14:textId="0773DB2E" w:rsidR="00990297" w:rsidRDefault="00990297" w:rsidP="00990297"/>
    <w:p w14:paraId="02AC2DB6" w14:textId="104D255D" w:rsidR="00990297" w:rsidRDefault="00990297" w:rsidP="00990297"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990297"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99029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37194FE9" w:rsidR="00990297" w:rsidRP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54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9" w:name="_Toc128340795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bookmarkEnd w:id="119"/>
    </w:p>
    <w:p w14:paraId="3E88DC02" w14:textId="77777777" w:rsidR="00BA1BB4" w:rsidRPr="00BA1BB4" w:rsidRDefault="00BA1BB4" w:rsidP="00BA1BB4">
      <w:pPr>
        <w:rPr>
          <w:cs/>
        </w:rPr>
      </w:pPr>
    </w:p>
    <w:p w14:paraId="0593411C" w14:textId="39F59E75" w:rsidR="00762307" w:rsidRDefault="00762307" w:rsidP="009A47F7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</w:p>
    <w:p w14:paraId="77805559" w14:textId="758DD5EE" w:rsidR="00762307" w:rsidRPr="00762307" w:rsidRDefault="00762307" w:rsidP="00E66B01">
      <w:pPr>
        <w:rPr>
          <w:rFonts w:cs="Angsana New"/>
          <w:cs/>
        </w:rPr>
        <w:sectPr w:rsidR="00762307" w:rsidRPr="00762307" w:rsidSect="00E66B01">
          <w:headerReference w:type="even" r:id="rId76"/>
          <w:headerReference w:type="default" r:id="rId77"/>
          <w:footerReference w:type="default" r:id="rId78"/>
          <w:headerReference w:type="first" r:id="rId79"/>
          <w:footerReference w:type="first" r:id="rId80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E66B01">
      <w:pPr>
        <w:pStyle w:val="Heading1"/>
      </w:pPr>
      <w:bookmarkStart w:id="120" w:name="_Toc104142076"/>
      <w:bookmarkStart w:id="121" w:name="_Toc104294418"/>
      <w:bookmarkStart w:id="122" w:name="_Toc129250966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20"/>
      <w:bookmarkEnd w:id="121"/>
      <w:bookmarkEnd w:id="122"/>
    </w:p>
    <w:p w14:paraId="3754BA43" w14:textId="77777777" w:rsidR="00307F65" w:rsidRDefault="00307F65" w:rsidP="00E66B01"/>
    <w:p w14:paraId="1A0F572D" w14:textId="2886666E" w:rsidR="00307F65" w:rsidRDefault="00467F9D" w:rsidP="00E66B01">
      <w:pPr>
        <w:pStyle w:val="Style1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E66B01">
      <w:pPr>
        <w:pStyle w:val="Heading2"/>
      </w:pPr>
      <w:bookmarkStart w:id="123" w:name="_Toc129250967"/>
      <w:r>
        <w:t>5.1</w:t>
      </w:r>
      <w:r>
        <w:rPr>
          <w:cs/>
        </w:rPr>
        <w:t xml:space="preserve"> สรุปผลการดำเนินงาน</w:t>
      </w:r>
      <w:bookmarkEnd w:id="123"/>
      <w:r>
        <w:rPr>
          <w:cs/>
        </w:rPr>
        <w:t xml:space="preserve"> </w:t>
      </w:r>
    </w:p>
    <w:p w14:paraId="250D899C" w14:textId="010EF7B7" w:rsidR="00467F9D" w:rsidRPr="00264811" w:rsidRDefault="00467F9D" w:rsidP="00657ACA">
      <w:pPr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467F9D">
      <w:pPr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467F9D">
      <w:pPr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467F9D">
      <w:pPr>
        <w:pStyle w:val="Style1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467F9D">
      <w:pPr>
        <w:pStyle w:val="Style1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467F9D">
      <w:pPr>
        <w:pStyle w:val="Style1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467F9D">
      <w:pPr>
        <w:pStyle w:val="Style1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467F9D">
      <w:pPr>
        <w:pStyle w:val="Style1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E66B01"/>
    <w:p w14:paraId="4331E777" w14:textId="77777777" w:rsidR="00307F65" w:rsidRDefault="00307F65" w:rsidP="00E66B01">
      <w:pPr>
        <w:pStyle w:val="Heading2"/>
      </w:pPr>
      <w:bookmarkStart w:id="124" w:name="_Toc129250968"/>
      <w:r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24"/>
      <w:r>
        <w:rPr>
          <w:cs/>
        </w:rPr>
        <w:t xml:space="preserve"> </w:t>
      </w:r>
    </w:p>
    <w:p w14:paraId="7769A4E1" w14:textId="76F5CF5D" w:rsidR="00307F65" w:rsidRDefault="00307F65" w:rsidP="00E66B01">
      <w:pPr>
        <w:pStyle w:val="Style1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E66B01">
      <w:pPr>
        <w:pStyle w:val="Style1"/>
      </w:pPr>
      <w:r>
        <w:lastRenderedPageBreak/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E66B01">
      <w:pPr>
        <w:pStyle w:val="Style1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E66B01"/>
    <w:p w14:paraId="0D1BF0B6" w14:textId="52B1A526" w:rsidR="00307F65" w:rsidRDefault="00307F65" w:rsidP="00E66B01">
      <w:pPr>
        <w:pStyle w:val="Heading2"/>
      </w:pPr>
      <w:bookmarkStart w:id="125" w:name="_Toc129250969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25"/>
    </w:p>
    <w:p w14:paraId="773DE1B8" w14:textId="651A7885" w:rsidR="00CE399C" w:rsidRDefault="00307F65" w:rsidP="00E66B01">
      <w:pPr>
        <w:pStyle w:val="Style1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E66B01">
      <w:pPr>
        <w:pStyle w:val="Style1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E66B01">
      <w:pPr>
        <w:pStyle w:val="Style1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593CCD">
      <w:pPr>
        <w:pStyle w:val="Style1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593CCD">
      <w:pPr>
        <w:pStyle w:val="Style1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593CCD">
      <w:pPr>
        <w:pStyle w:val="Style1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9355BB">
      <w:pPr>
        <w:pStyle w:val="Style1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ED0490">
      <w:pPr>
        <w:pStyle w:val="Style1"/>
        <w:ind w:firstLine="0"/>
      </w:pPr>
    </w:p>
    <w:p w14:paraId="25F50D9C" w14:textId="1A29AFB9" w:rsidR="00ED0490" w:rsidRDefault="00ED0490" w:rsidP="00ED0490">
      <w:pPr>
        <w:pStyle w:val="Heading2"/>
      </w:pPr>
      <w:bookmarkStart w:id="126" w:name="_Toc129250970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26"/>
    </w:p>
    <w:p w14:paraId="4C470740" w14:textId="7BDF6514" w:rsidR="00ED0490" w:rsidRDefault="00ED0490" w:rsidP="00ED0490">
      <w:pPr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>
      <w:pPr>
        <w:spacing w:after="160" w:line="259" w:lineRule="auto"/>
        <w:rPr>
          <w:b/>
          <w:bCs/>
        </w:rPr>
      </w:pPr>
    </w:p>
    <w:p w14:paraId="7CCE3AB0" w14:textId="77777777" w:rsidR="00ED0490" w:rsidRPr="00ED0490" w:rsidRDefault="00ED0490" w:rsidP="00ED0490">
      <w:pPr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ED0490">
      <w:pPr>
        <w:spacing w:after="160" w:line="259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7722F0">
      <w:pPr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7722F0">
      <w:pPr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7722F0">
      <w:pPr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7722F0">
      <w:pPr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7722F0">
      <w:pPr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0D10BF79" w14:textId="0B691A85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7DB3AF44" w14:textId="7157BE95" w:rsidR="004620AF" w:rsidRDefault="004620AF">
      <w:pPr>
        <w:spacing w:after="160" w:line="259" w:lineRule="auto"/>
        <w:rPr>
          <w:b/>
          <w:bCs/>
          <w:cs/>
        </w:rPr>
      </w:pPr>
      <w:r>
        <w:rPr>
          <w:b/>
          <w:bCs/>
          <w:cs/>
        </w:rPr>
        <w:lastRenderedPageBreak/>
        <w:br w:type="page"/>
      </w:r>
    </w:p>
    <w:p w14:paraId="24371518" w14:textId="215551D7" w:rsidR="00DF0681" w:rsidRPr="00DF0681" w:rsidRDefault="004620AF" w:rsidP="00DF0681">
      <w:pPr>
        <w:pStyle w:val="Caption"/>
        <w:jc w:val="left"/>
      </w:pPr>
      <w:r w:rsidRPr="004620AF">
        <w:rPr>
          <w:b/>
          <w:bCs/>
          <w:cs/>
        </w:rPr>
        <w:lastRenderedPageBreak/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16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7" w:name="_Toc129214237"/>
      <w:r>
        <w:rPr>
          <w:rFonts w:hint="cs"/>
          <w:cs/>
        </w:rPr>
        <w:t>แสดงจำนวน ค่าเฉลี่ยความพึงพอใจต่อระบบ</w:t>
      </w:r>
      <w:bookmarkEnd w:id="12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5"/>
        <w:gridCol w:w="650"/>
        <w:gridCol w:w="706"/>
        <w:gridCol w:w="708"/>
        <w:gridCol w:w="706"/>
        <w:gridCol w:w="706"/>
        <w:gridCol w:w="1295"/>
        <w:gridCol w:w="1444"/>
      </w:tblGrid>
      <w:tr w:rsidR="00DF0681" w:rsidRPr="004620AF" w14:paraId="266ACD4D" w14:textId="40D4015A" w:rsidTr="00DF0681">
        <w:trPr>
          <w:jc w:val="center"/>
        </w:trPr>
        <w:tc>
          <w:tcPr>
            <w:tcW w:w="2595" w:type="dxa"/>
            <w:vAlign w:val="center"/>
          </w:tcPr>
          <w:p w14:paraId="189A6830" w14:textId="7B08204E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6215" w:type="dxa"/>
            <w:gridSpan w:val="7"/>
            <w:vAlign w:val="center"/>
          </w:tcPr>
          <w:p w14:paraId="2044BD5A" w14:textId="6D1389D0" w:rsidR="00DF0681" w:rsidRPr="00DF0681" w:rsidRDefault="00DF0681" w:rsidP="004620AF">
            <w:pPr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DF0681">
        <w:trPr>
          <w:jc w:val="center"/>
        </w:trPr>
        <w:tc>
          <w:tcPr>
            <w:tcW w:w="2595" w:type="dxa"/>
            <w:vAlign w:val="center"/>
          </w:tcPr>
          <w:p w14:paraId="079919BE" w14:textId="77777777" w:rsidR="00DF0681" w:rsidRDefault="00DF0681" w:rsidP="004620AF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650" w:type="dxa"/>
            <w:vAlign w:val="center"/>
          </w:tcPr>
          <w:p w14:paraId="177D4134" w14:textId="733AB8E8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706" w:type="dxa"/>
            <w:vAlign w:val="center"/>
          </w:tcPr>
          <w:p w14:paraId="3B3B1DB1" w14:textId="2ED4961E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708" w:type="dxa"/>
            <w:vAlign w:val="center"/>
          </w:tcPr>
          <w:p w14:paraId="65EED2CF" w14:textId="2C8FBDDD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706" w:type="dxa"/>
            <w:vAlign w:val="center"/>
          </w:tcPr>
          <w:p w14:paraId="161A424B" w14:textId="21738D45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706" w:type="dxa"/>
            <w:vAlign w:val="center"/>
          </w:tcPr>
          <w:p w14:paraId="33AC3920" w14:textId="36BAC063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295" w:type="dxa"/>
            <w:vAlign w:val="center"/>
          </w:tcPr>
          <w:p w14:paraId="4DD36FBA" w14:textId="0A912024" w:rsidR="00DF0681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44" w:type="dxa"/>
            <w:vAlign w:val="center"/>
          </w:tcPr>
          <w:p w14:paraId="7290D81D" w14:textId="4A31009B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DF0681">
        <w:trPr>
          <w:jc w:val="center"/>
        </w:trPr>
        <w:tc>
          <w:tcPr>
            <w:tcW w:w="2595" w:type="dxa"/>
            <w:vAlign w:val="center"/>
          </w:tcPr>
          <w:p w14:paraId="6A52BFF6" w14:textId="2D62708D" w:rsidR="00DF0681" w:rsidRDefault="00DF0681" w:rsidP="00DF0681"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650" w:type="dxa"/>
            <w:vAlign w:val="center"/>
          </w:tcPr>
          <w:p w14:paraId="039B3B07" w14:textId="670F81AC" w:rsidR="00DF0681" w:rsidRDefault="00DF0681" w:rsidP="00DF0681">
            <w:pPr>
              <w:jc w:val="center"/>
            </w:pPr>
            <w:r w:rsidRPr="001A5F47">
              <w:t>7</w:t>
            </w:r>
          </w:p>
        </w:tc>
        <w:tc>
          <w:tcPr>
            <w:tcW w:w="706" w:type="dxa"/>
            <w:vAlign w:val="center"/>
          </w:tcPr>
          <w:p w14:paraId="75343C47" w14:textId="534A284B" w:rsidR="00DF0681" w:rsidRDefault="00DF0681" w:rsidP="00DF0681">
            <w:pPr>
              <w:jc w:val="center"/>
            </w:pPr>
            <w:r w:rsidRPr="001A5F47">
              <w:t>6</w:t>
            </w:r>
          </w:p>
        </w:tc>
        <w:tc>
          <w:tcPr>
            <w:tcW w:w="708" w:type="dxa"/>
            <w:vAlign w:val="center"/>
          </w:tcPr>
          <w:p w14:paraId="6FF96D98" w14:textId="04BF2C5D" w:rsidR="00DF0681" w:rsidRDefault="00DF0681" w:rsidP="00DF0681">
            <w:pPr>
              <w:jc w:val="center"/>
            </w:pPr>
            <w:r w:rsidRPr="001A5F47">
              <w:t>3</w:t>
            </w:r>
          </w:p>
        </w:tc>
        <w:tc>
          <w:tcPr>
            <w:tcW w:w="706" w:type="dxa"/>
            <w:vAlign w:val="center"/>
          </w:tcPr>
          <w:p w14:paraId="4EEE5F85" w14:textId="3515A3FB" w:rsidR="00DF0681" w:rsidRDefault="00DF0681" w:rsidP="00DF0681">
            <w:pPr>
              <w:jc w:val="center"/>
            </w:pPr>
            <w:r w:rsidRPr="001A5F47">
              <w:t>1</w:t>
            </w:r>
          </w:p>
        </w:tc>
        <w:tc>
          <w:tcPr>
            <w:tcW w:w="706" w:type="dxa"/>
            <w:vAlign w:val="center"/>
          </w:tcPr>
          <w:p w14:paraId="4DDA9E55" w14:textId="1A40B6DE" w:rsidR="00DF0681" w:rsidRDefault="00DF0681" w:rsidP="00DF0681">
            <w:pPr>
              <w:jc w:val="center"/>
            </w:pPr>
            <w:r w:rsidRPr="001A5F47">
              <w:t>0</w:t>
            </w:r>
          </w:p>
        </w:tc>
        <w:tc>
          <w:tcPr>
            <w:tcW w:w="1295" w:type="dxa"/>
            <w:vAlign w:val="center"/>
          </w:tcPr>
          <w:p w14:paraId="0C01EAE9" w14:textId="574C2B39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0E9535F6" w14:textId="202310A9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DF0681">
        <w:trPr>
          <w:jc w:val="center"/>
        </w:trPr>
        <w:tc>
          <w:tcPr>
            <w:tcW w:w="2595" w:type="dxa"/>
            <w:vAlign w:val="center"/>
          </w:tcPr>
          <w:p w14:paraId="2D77E6DB" w14:textId="60323890" w:rsidR="00DF0681" w:rsidRDefault="00DF0681" w:rsidP="00DF0681"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650" w:type="dxa"/>
            <w:vAlign w:val="center"/>
          </w:tcPr>
          <w:p w14:paraId="6BE0252A" w14:textId="148C70A9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10FEB2A6" w14:textId="7EDBEEE9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16183D7C" w14:textId="24F1685B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AFB73D9" w14:textId="5C3D2C18" w:rsidR="00DF0681" w:rsidRDefault="00DF0681" w:rsidP="00DF0681">
            <w:pPr>
              <w:jc w:val="center"/>
            </w:pPr>
            <w:r w:rsidRPr="009E54B7">
              <w:t>1</w:t>
            </w:r>
          </w:p>
        </w:tc>
        <w:tc>
          <w:tcPr>
            <w:tcW w:w="706" w:type="dxa"/>
            <w:vAlign w:val="center"/>
          </w:tcPr>
          <w:p w14:paraId="2BE3CF69" w14:textId="31D18809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7BE3621C" w14:textId="7C42ECE5" w:rsidR="00DF0681" w:rsidRDefault="00DF0681" w:rsidP="00DF0681">
            <w:pPr>
              <w:jc w:val="center"/>
            </w:pPr>
            <w:r w:rsidRPr="006A0B97">
              <w:t>4.06</w:t>
            </w:r>
          </w:p>
        </w:tc>
        <w:tc>
          <w:tcPr>
            <w:tcW w:w="1444" w:type="dxa"/>
            <w:vAlign w:val="center"/>
          </w:tcPr>
          <w:p w14:paraId="00799EC1" w14:textId="2E8714AA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DF0681">
        <w:trPr>
          <w:jc w:val="center"/>
        </w:trPr>
        <w:tc>
          <w:tcPr>
            <w:tcW w:w="2595" w:type="dxa"/>
            <w:vAlign w:val="center"/>
          </w:tcPr>
          <w:p w14:paraId="73916FB1" w14:textId="73D6670E" w:rsidR="00DF0681" w:rsidRDefault="00DF0681" w:rsidP="00DF0681"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650" w:type="dxa"/>
            <w:vAlign w:val="center"/>
          </w:tcPr>
          <w:p w14:paraId="2D76D981" w14:textId="4F1990FA" w:rsidR="00DF0681" w:rsidRDefault="00DF0681" w:rsidP="00DF0681">
            <w:pPr>
              <w:jc w:val="center"/>
            </w:pPr>
            <w:r w:rsidRPr="009E54B7">
              <w:t>2</w:t>
            </w:r>
          </w:p>
        </w:tc>
        <w:tc>
          <w:tcPr>
            <w:tcW w:w="706" w:type="dxa"/>
            <w:vAlign w:val="center"/>
          </w:tcPr>
          <w:p w14:paraId="4382FB9C" w14:textId="5EC923E7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12FB7008" w14:textId="65732F94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5305AD02" w14:textId="0EF538BB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46721F1A" w14:textId="708E09F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3EE50500" w14:textId="0F3080D2" w:rsidR="00DF0681" w:rsidRDefault="00DF0681" w:rsidP="00DF0681">
            <w:pPr>
              <w:jc w:val="center"/>
            </w:pPr>
            <w:r w:rsidRPr="006A0B97">
              <w:t>3.76</w:t>
            </w:r>
          </w:p>
        </w:tc>
        <w:tc>
          <w:tcPr>
            <w:tcW w:w="1444" w:type="dxa"/>
            <w:vAlign w:val="center"/>
          </w:tcPr>
          <w:p w14:paraId="3086B479" w14:textId="52CAC191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DF0681">
        <w:trPr>
          <w:jc w:val="center"/>
        </w:trPr>
        <w:tc>
          <w:tcPr>
            <w:tcW w:w="2595" w:type="dxa"/>
            <w:vAlign w:val="center"/>
          </w:tcPr>
          <w:p w14:paraId="596CE4CC" w14:textId="67DEE71D" w:rsidR="00DF0681" w:rsidRDefault="00DF0681" w:rsidP="00DF0681"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650" w:type="dxa"/>
            <w:vAlign w:val="center"/>
          </w:tcPr>
          <w:p w14:paraId="419258C0" w14:textId="7D56CA36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26639425" w14:textId="4504E4EE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5537137A" w14:textId="67CF5F6B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3CF30676" w14:textId="198C675C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1EC7F366" w14:textId="3A6605F2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09CEDD6D" w14:textId="4770CA3E" w:rsidR="00DF0681" w:rsidRDefault="00DF0681" w:rsidP="00DF0681">
            <w:pPr>
              <w:jc w:val="center"/>
            </w:pPr>
            <w:r w:rsidRPr="006A0B97">
              <w:t>4</w:t>
            </w:r>
          </w:p>
        </w:tc>
        <w:tc>
          <w:tcPr>
            <w:tcW w:w="1444" w:type="dxa"/>
            <w:vAlign w:val="center"/>
          </w:tcPr>
          <w:p w14:paraId="63A71133" w14:textId="4D0B7BF2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DF0681">
        <w:trPr>
          <w:trHeight w:val="518"/>
          <w:jc w:val="center"/>
        </w:trPr>
        <w:tc>
          <w:tcPr>
            <w:tcW w:w="2595" w:type="dxa"/>
            <w:vAlign w:val="center"/>
          </w:tcPr>
          <w:p w14:paraId="3F1A1F00" w14:textId="0419ECE2" w:rsidR="00DF0681" w:rsidRDefault="00DF0681" w:rsidP="00DF0681"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650" w:type="dxa"/>
            <w:vAlign w:val="center"/>
          </w:tcPr>
          <w:p w14:paraId="68242A19" w14:textId="2AF24C9E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4E6FFEE3" w14:textId="2F8B462E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39922355" w14:textId="0D102E34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66237B1" w14:textId="40C92C0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36069CD1" w14:textId="00ABBA2E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13E8302E" w14:textId="4C9EE16F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4241B814" w14:textId="063B3618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70C20">
        <w:trPr>
          <w:trHeight w:val="518"/>
          <w:jc w:val="center"/>
        </w:trPr>
        <w:tc>
          <w:tcPr>
            <w:tcW w:w="6071" w:type="dxa"/>
            <w:gridSpan w:val="6"/>
            <w:vAlign w:val="center"/>
          </w:tcPr>
          <w:p w14:paraId="2CD3A272" w14:textId="5D767053" w:rsidR="001D65E7" w:rsidRPr="009E54B7" w:rsidRDefault="001D65E7" w:rsidP="00DF0681">
            <w:pPr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295" w:type="dxa"/>
            <w:vAlign w:val="center"/>
          </w:tcPr>
          <w:p w14:paraId="4E0BAA28" w14:textId="0EB515C0" w:rsidR="001D65E7" w:rsidRPr="006A0B97" w:rsidRDefault="001D65E7" w:rsidP="00DF0681">
            <w:pPr>
              <w:jc w:val="center"/>
            </w:pPr>
            <w:r>
              <w:t>4.01</w:t>
            </w:r>
          </w:p>
        </w:tc>
        <w:tc>
          <w:tcPr>
            <w:tcW w:w="1444" w:type="dxa"/>
            <w:vAlign w:val="center"/>
          </w:tcPr>
          <w:p w14:paraId="308BA9F5" w14:textId="0885F7DA" w:rsidR="001D65E7" w:rsidRPr="006A0B97" w:rsidRDefault="001D65E7" w:rsidP="00DF068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4620AF"/>
    <w:p w14:paraId="00E14C9F" w14:textId="4C212B27" w:rsidR="004F5405" w:rsidRDefault="004F5405" w:rsidP="004F5405">
      <w:pPr>
        <w:ind w:firstLine="720"/>
        <w:jc w:val="thaiDistribute"/>
      </w:pPr>
      <w:r>
        <w:rPr>
          <w:rFonts w:hint="cs"/>
          <w:cs/>
        </w:rPr>
        <w:t>จากคารางพบว่าผู้ใช้มีความพึ่งพอใจต่อ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4F5405">
      <w:pPr>
        <w:jc w:val="thaiDistribute"/>
      </w:pPr>
    </w:p>
    <w:p w14:paraId="56FA6ACC" w14:textId="2CF56F52" w:rsidR="004F5405" w:rsidRDefault="004F5405" w:rsidP="004F5405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4F5405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15E6FCD7" w14:textId="77777777" w:rsidR="00904E84" w:rsidRDefault="00904E84" w:rsidP="004F5405">
      <w:pPr>
        <w:jc w:val="thaiDistribute"/>
      </w:pPr>
    </w:p>
    <w:p w14:paraId="2EF21A1F" w14:textId="2CF96C52" w:rsidR="00904E84" w:rsidRDefault="00904E84" w:rsidP="00904E84">
      <w:pPr>
        <w:pStyle w:val="Caption"/>
        <w:jc w:val="left"/>
      </w:pPr>
      <w:r w:rsidRPr="00904E84">
        <w:rPr>
          <w:b/>
          <w:bCs/>
          <w:cs/>
        </w:rPr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17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8" w:name="_Toc129214238"/>
      <w:r>
        <w:rPr>
          <w:rFonts w:hint="cs"/>
          <w:cs/>
        </w:rPr>
        <w:t>ข้อเสนอแนะของผู้ใช้</w:t>
      </w:r>
      <w:bookmarkEnd w:id="1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904E84">
            <w:pPr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904E84">
            <w:r w:rsidRPr="00904E84">
              <w:rPr>
                <w:cs/>
              </w:rPr>
              <w:t>ควรจะมี</w:t>
            </w:r>
            <w:proofErr w:type="spellStart"/>
            <w:r w:rsidRPr="00904E84">
              <w:rPr>
                <w:cs/>
              </w:rPr>
              <w:t>ฟั</w:t>
            </w:r>
            <w:proofErr w:type="spellEnd"/>
            <w:r w:rsidRPr="00904E84">
              <w:rPr>
                <w:cs/>
              </w:rPr>
              <w:t>งก</w:t>
            </w:r>
            <w:proofErr w:type="spellStart"/>
            <w:r w:rsidRPr="00904E84">
              <w:rPr>
                <w:cs/>
              </w:rPr>
              <w:t>์ชั่น</w:t>
            </w:r>
            <w:proofErr w:type="spellEnd"/>
            <w:r w:rsidRPr="00904E84">
              <w:rPr>
                <w:cs/>
              </w:rPr>
              <w:t>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904E84">
            <w:pPr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904E84"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904E84">
            <w:pPr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904E84"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904E84">
      <w:pPr>
        <w:rPr>
          <w:cs/>
        </w:rPr>
      </w:pPr>
    </w:p>
    <w:p w14:paraId="2AAEC037" w14:textId="77777777" w:rsidR="007722F0" w:rsidRPr="007722F0" w:rsidRDefault="007722F0" w:rsidP="007722F0">
      <w:pPr>
        <w:ind w:left="1440"/>
      </w:pPr>
    </w:p>
    <w:p w14:paraId="61FA75DF" w14:textId="4D7B32AE" w:rsidR="007722F0" w:rsidRDefault="007722F0" w:rsidP="007722F0">
      <w:pPr>
        <w:ind w:left="360" w:firstLine="360"/>
      </w:pPr>
      <w:r>
        <w:tab/>
      </w:r>
    </w:p>
    <w:p w14:paraId="4EA988A2" w14:textId="77777777" w:rsidR="007722F0" w:rsidRPr="007722F0" w:rsidRDefault="007722F0" w:rsidP="007722F0">
      <w:pPr>
        <w:ind w:left="360" w:firstLine="720"/>
      </w:pPr>
    </w:p>
    <w:p w14:paraId="5F51B1BA" w14:textId="77777777" w:rsidR="007722F0" w:rsidRDefault="007722F0" w:rsidP="007722F0">
      <w:pPr>
        <w:spacing w:after="160" w:line="259" w:lineRule="auto"/>
        <w:ind w:left="360" w:firstLine="720"/>
        <w:jc w:val="thaiDistribute"/>
      </w:pPr>
    </w:p>
    <w:p w14:paraId="57024A79" w14:textId="7962765E" w:rsidR="007722F0" w:rsidRPr="00A3162E" w:rsidRDefault="007722F0" w:rsidP="00A3162E">
      <w:pPr>
        <w:spacing w:after="160" w:line="259" w:lineRule="auto"/>
        <w:ind w:left="720"/>
        <w:jc w:val="thaiDistribute"/>
        <w:rPr>
          <w:b/>
          <w:bCs/>
        </w:rPr>
      </w:pPr>
    </w:p>
    <w:p w14:paraId="4A596048" w14:textId="354E1F9E" w:rsidR="00ED0490" w:rsidRDefault="00ED0490" w:rsidP="003F2CF7">
      <w:pPr>
        <w:pStyle w:val="ListParagraph"/>
        <w:spacing w:after="160" w:line="259" w:lineRule="auto"/>
        <w:ind w:left="1080"/>
        <w:jc w:val="thaiDistribute"/>
        <w:rPr>
          <w:cs/>
        </w:rPr>
      </w:pPr>
      <w:r>
        <w:rPr>
          <w:cs/>
        </w:rPr>
        <w:br w:type="page"/>
      </w:r>
    </w:p>
    <w:p w14:paraId="213D4292" w14:textId="462FAD16" w:rsidR="00D45C70" w:rsidRDefault="00D45C70" w:rsidP="00D45C70">
      <w:pPr>
        <w:pStyle w:val="Style1"/>
        <w:ind w:firstLine="0"/>
      </w:pPr>
    </w:p>
    <w:bookmarkStart w:id="129" w:name="_Toc129250971" w:displacedByCustomXml="next"/>
    <w:bookmarkStart w:id="130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A92E97">
          <w:pPr>
            <w:pStyle w:val="Heading1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29"/>
        </w:p>
        <w:p w14:paraId="7AAB9A7E" w14:textId="48ADC000" w:rsidR="00A92E97" w:rsidRPr="00A92E97" w:rsidRDefault="00A92E97" w:rsidP="00A92E97"/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A92E97"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A92E97"/>
    <w:bookmarkEnd w:id="130"/>
    <w:p w14:paraId="7C9CB88B" w14:textId="77777777" w:rsidR="000A7416" w:rsidRDefault="000A7416" w:rsidP="00E66B01">
      <w:pPr>
        <w:tabs>
          <w:tab w:val="left" w:pos="3600"/>
        </w:tabs>
      </w:pPr>
    </w:p>
    <w:p w14:paraId="4ED9A042" w14:textId="77777777" w:rsidR="000A7416" w:rsidRDefault="000A7416" w:rsidP="00E66B01">
      <w:pPr>
        <w:tabs>
          <w:tab w:val="left" w:pos="3600"/>
        </w:tabs>
      </w:pPr>
    </w:p>
    <w:p w14:paraId="22C828B1" w14:textId="77777777" w:rsidR="00C8408D" w:rsidRDefault="00C8408D" w:rsidP="00E66B01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CDB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" strokecolor="white [3212]"/>
            </w:pict>
          </mc:Fallback>
        </mc:AlternateContent>
      </w:r>
    </w:p>
    <w:p w14:paraId="73CDD64E" w14:textId="77777777" w:rsidR="00C8408D" w:rsidRDefault="00C8408D" w:rsidP="00E66B01"/>
    <w:p w14:paraId="3AA35D88" w14:textId="77777777" w:rsidR="00C8408D" w:rsidRDefault="00C8408D" w:rsidP="00E66B01">
      <w:pPr>
        <w:jc w:val="right"/>
      </w:pPr>
    </w:p>
    <w:p w14:paraId="2847F32A" w14:textId="77777777" w:rsidR="00C8408D" w:rsidRDefault="00C8408D" w:rsidP="00E66B01"/>
    <w:p w14:paraId="6B48540B" w14:textId="77777777" w:rsidR="00C8408D" w:rsidRDefault="00C8408D" w:rsidP="00E66B01"/>
    <w:p w14:paraId="50CD1644" w14:textId="77777777" w:rsidR="00C8408D" w:rsidRDefault="00C8408D" w:rsidP="00E66B01"/>
    <w:p w14:paraId="66DC1AAC" w14:textId="77777777" w:rsidR="00C8408D" w:rsidRDefault="00C8408D" w:rsidP="00E66B01"/>
    <w:p w14:paraId="24F82EE0" w14:textId="77777777" w:rsidR="00C8408D" w:rsidRDefault="00C8408D" w:rsidP="00E66B01"/>
    <w:p w14:paraId="152A57AB" w14:textId="77777777" w:rsidR="007C6200" w:rsidRDefault="007C6200" w:rsidP="00E66B01">
      <w:pPr>
        <w:sectPr w:rsidR="007C6200" w:rsidSect="00E66B01">
          <w:headerReference w:type="even" r:id="rId81"/>
          <w:headerReference w:type="default" r:id="rId82"/>
          <w:headerReference w:type="first" r:id="rId83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E66B01"/>
    <w:p w14:paraId="6BDACF62" w14:textId="77777777" w:rsidR="00C8408D" w:rsidRDefault="00C8408D" w:rsidP="00E66B01"/>
    <w:p w14:paraId="4452CC7A" w14:textId="2584EE35" w:rsidR="00C8408D" w:rsidRDefault="00C8408D" w:rsidP="00E66B01"/>
    <w:p w14:paraId="77B322F8" w14:textId="2E517B62" w:rsidR="009854F7" w:rsidRDefault="009854F7" w:rsidP="00E66B01"/>
    <w:p w14:paraId="06F718AD" w14:textId="77D7C7D5" w:rsidR="009854F7" w:rsidRDefault="009854F7" w:rsidP="00E66B01"/>
    <w:p w14:paraId="2C1A2580" w14:textId="2472B02D" w:rsidR="009854F7" w:rsidRDefault="009854F7" w:rsidP="00E66B01"/>
    <w:p w14:paraId="5EDD686A" w14:textId="4C118EA4" w:rsidR="009854F7" w:rsidRDefault="009854F7" w:rsidP="00E66B01"/>
    <w:p w14:paraId="5899F94D" w14:textId="7BCD9950" w:rsidR="009854F7" w:rsidRDefault="009854F7" w:rsidP="00E66B01"/>
    <w:p w14:paraId="197F933E" w14:textId="68DC4990" w:rsidR="009854F7" w:rsidRDefault="009854F7" w:rsidP="00E66B01"/>
    <w:p w14:paraId="65FF0402" w14:textId="2555F0FD" w:rsidR="009854F7" w:rsidRDefault="009854F7" w:rsidP="00E66B01"/>
    <w:p w14:paraId="6D0AE390" w14:textId="24B4124C" w:rsidR="009854F7" w:rsidRDefault="009854F7" w:rsidP="00E66B01"/>
    <w:p w14:paraId="2B2EAA87" w14:textId="77777777" w:rsidR="009854F7" w:rsidRDefault="009854F7" w:rsidP="00E66B01"/>
    <w:p w14:paraId="0C185313" w14:textId="09B50123" w:rsidR="00C8408D" w:rsidRPr="00C8408D" w:rsidRDefault="00C8408D" w:rsidP="00E66B01">
      <w:pPr>
        <w:pStyle w:val="Heading1"/>
        <w:rPr>
          <w:sz w:val="48"/>
          <w:szCs w:val="48"/>
        </w:rPr>
      </w:pPr>
      <w:bookmarkStart w:id="131" w:name="_Toc97370474"/>
      <w:bookmarkStart w:id="132" w:name="_Toc129250972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1"/>
      <w:bookmarkEnd w:id="132"/>
    </w:p>
    <w:p w14:paraId="1C37A718" w14:textId="77777777" w:rsidR="00C8408D" w:rsidRDefault="00C8408D" w:rsidP="00E66B01">
      <w:pPr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E66B01">
      <w:pPr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E66B01">
      <w:pPr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84"/>
          <w:headerReference w:type="default" r:id="rId85"/>
          <w:headerReference w:type="first" r:id="rId8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E66B01">
      <w:pPr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E66B01">
      <w:pPr>
        <w:pStyle w:val="Style1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E66B01">
      <w:pPr>
        <w:rPr>
          <w:noProof/>
          <w:lang w:eastAsia="en-US"/>
        </w:rPr>
      </w:pPr>
    </w:p>
    <w:p w14:paraId="5780C6AC" w14:textId="11747DC1" w:rsidR="00070233" w:rsidRDefault="0093321E" w:rsidP="00E66B01">
      <w:pPr>
        <w:pStyle w:val="Heading2"/>
      </w:pPr>
      <w:bookmarkStart w:id="133" w:name="_Toc104559367"/>
      <w:bookmarkStart w:id="134" w:name="_Toc105063145"/>
      <w:bookmarkStart w:id="135" w:name="_Toc129250973"/>
      <w:r>
        <w:t>1</w:t>
      </w:r>
      <w:r w:rsidR="006F08C4">
        <w:t>.</w:t>
      </w:r>
      <w:r w:rsidR="00E27465" w:rsidRPr="00E27465">
        <w:t xml:space="preserve"> </w:t>
      </w:r>
      <w:bookmarkEnd w:id="133"/>
      <w:bookmarkEnd w:id="134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35"/>
    </w:p>
    <w:p w14:paraId="627F3E9D" w14:textId="01968FD3" w:rsidR="00E30C1F" w:rsidRDefault="00965530" w:rsidP="00E66B01">
      <w:pPr>
        <w:pStyle w:val="Style1"/>
        <w:rPr>
          <w:cs/>
        </w:rPr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r w:rsidR="0019075B" w:rsidRPr="0019075B">
        <w:t>https://github.com/slapexs/final_project</w:t>
      </w:r>
    </w:p>
    <w:p w14:paraId="7A340C2D" w14:textId="19FABA2D" w:rsidR="006F08C4" w:rsidRDefault="0019075B" w:rsidP="00E66B01">
      <w:pPr>
        <w:jc w:val="center"/>
      </w:pPr>
      <w:r>
        <w:rPr>
          <w:noProof/>
        </w:rPr>
        <w:drawing>
          <wp:inline distT="0" distB="0" distL="0" distR="0" wp14:anchorId="42C51069" wp14:editId="4400C8C9">
            <wp:extent cx="5600700" cy="340296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08C" w14:textId="6698E83B" w:rsidR="0093321E" w:rsidRDefault="0019075B" w:rsidP="00D653E0">
      <w:pPr>
        <w:pStyle w:val="Caption"/>
      </w:pPr>
      <w:r w:rsidRPr="0019075B">
        <w:rPr>
          <w:b/>
          <w:bCs/>
          <w:cs/>
        </w:rPr>
        <w:t xml:space="preserve">ภาพที่ </w:t>
      </w:r>
      <w:r w:rsidRPr="0019075B">
        <w:rPr>
          <w:b/>
          <w:bCs/>
          <w:cs/>
        </w:rPr>
        <w:fldChar w:fldCharType="begin"/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</w:rPr>
        <w:instrText xml:space="preserve">SEQ </w:instrText>
      </w:r>
      <w:r w:rsidRPr="0019075B">
        <w:rPr>
          <w:b/>
          <w:bCs/>
          <w:cs/>
        </w:rPr>
        <w:instrText xml:space="preserve">ภาพที่ </w:instrText>
      </w:r>
      <w:r w:rsidRPr="0019075B">
        <w:rPr>
          <w:b/>
          <w:bCs/>
        </w:rPr>
        <w:instrText>\* ARABIC</w:instrText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55</w:t>
      </w:r>
      <w:r w:rsidRPr="0019075B">
        <w:rPr>
          <w:b/>
          <w:bCs/>
          <w:cs/>
        </w:rPr>
        <w:fldChar w:fldCharType="end"/>
      </w:r>
      <w:r>
        <w:t xml:space="preserve"> </w:t>
      </w:r>
      <w:bookmarkStart w:id="136" w:name="_Toc128340796"/>
      <w:r>
        <w:rPr>
          <w:rFonts w:hint="cs"/>
          <w:cs/>
        </w:rPr>
        <w:t xml:space="preserve">หน้า </w:t>
      </w:r>
      <w:r>
        <w:t xml:space="preserve">Repository </w:t>
      </w:r>
      <w:r>
        <w:rPr>
          <w:rFonts w:hint="cs"/>
          <w:cs/>
        </w:rPr>
        <w:t xml:space="preserve">ใน </w:t>
      </w:r>
      <w:proofErr w:type="spellStart"/>
      <w:r>
        <w:t>Github</w:t>
      </w:r>
      <w:bookmarkEnd w:id="136"/>
      <w:proofErr w:type="spellEnd"/>
    </w:p>
    <w:p w14:paraId="642ACF6E" w14:textId="59649576" w:rsidR="00D653E0" w:rsidRDefault="00D653E0" w:rsidP="00D653E0"/>
    <w:p w14:paraId="02C6BC4B" w14:textId="642CBF77" w:rsidR="00D653E0" w:rsidRDefault="00D653E0" w:rsidP="00D653E0">
      <w:r>
        <w:rPr>
          <w:noProof/>
        </w:rPr>
        <w:drawing>
          <wp:inline distT="0" distB="0" distL="0" distR="0" wp14:anchorId="26C0BD6D" wp14:editId="72C3FF79">
            <wp:extent cx="5600700" cy="251206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1179" w14:textId="651627FA" w:rsidR="00D653E0" w:rsidRPr="00D653E0" w:rsidRDefault="00D653E0" w:rsidP="00D653E0">
      <w:pPr>
        <w:pStyle w:val="Caption"/>
      </w:pPr>
      <w:r w:rsidRPr="00384F42">
        <w:rPr>
          <w:b/>
          <w:bCs/>
          <w:cs/>
        </w:rPr>
        <w:t xml:space="preserve">ภาพที่ </w:t>
      </w:r>
      <w:r w:rsidRPr="00384F42">
        <w:rPr>
          <w:b/>
          <w:bCs/>
          <w:cs/>
        </w:rPr>
        <w:fldChar w:fldCharType="begin"/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</w:rPr>
        <w:instrText xml:space="preserve">SEQ </w:instrText>
      </w:r>
      <w:r w:rsidRPr="00384F42">
        <w:rPr>
          <w:b/>
          <w:bCs/>
          <w:cs/>
        </w:rPr>
        <w:instrText xml:space="preserve">ภาพที่ </w:instrText>
      </w:r>
      <w:r w:rsidRPr="00384F42">
        <w:rPr>
          <w:b/>
          <w:bCs/>
        </w:rPr>
        <w:instrText>\* ARABIC</w:instrText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56</w:t>
      </w:r>
      <w:r w:rsidRPr="00384F42">
        <w:rPr>
          <w:b/>
          <w:bCs/>
          <w:cs/>
        </w:rPr>
        <w:fldChar w:fldCharType="end"/>
      </w:r>
      <w:r>
        <w:t xml:space="preserve"> </w:t>
      </w:r>
      <w:bookmarkStart w:id="137" w:name="_Toc128340797"/>
      <w:r>
        <w:rPr>
          <w:rFonts w:hint="cs"/>
          <w:cs/>
        </w:rPr>
        <w:t xml:space="preserve">ดาวน์โหลด </w:t>
      </w:r>
      <w:r>
        <w:t xml:space="preserve">Repository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37"/>
    </w:p>
    <w:p w14:paraId="1CE6B564" w14:textId="77777777" w:rsidR="00564409" w:rsidRPr="00670102" w:rsidRDefault="00564409" w:rsidP="00E66B01"/>
    <w:p w14:paraId="16A2C8A9" w14:textId="44DFB96A" w:rsidR="00670102" w:rsidRPr="00CD5F71" w:rsidRDefault="00965530" w:rsidP="00E66B01">
      <w:pPr>
        <w:pStyle w:val="Style1"/>
        <w:rPr>
          <w:cs/>
        </w:rPr>
      </w:pPr>
      <w:r>
        <w:lastRenderedPageBreak/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1B399CA1" w14:textId="497756B9" w:rsidR="00670102" w:rsidRDefault="00670102" w:rsidP="00851B57">
      <w:pPr>
        <w:jc w:val="center"/>
      </w:pPr>
      <w:r w:rsidRPr="00AE1BFB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A8198F8" wp14:editId="0246C91C">
                <wp:simplePos x="0" y="0"/>
                <wp:positionH relativeFrom="column">
                  <wp:posOffset>2341880</wp:posOffset>
                </wp:positionH>
                <wp:positionV relativeFrom="paragraph">
                  <wp:posOffset>1497330</wp:posOffset>
                </wp:positionV>
                <wp:extent cx="234315" cy="2870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B4277" w14:textId="77777777" w:rsidR="00670102" w:rsidRDefault="00670102" w:rsidP="006701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98F8" id="Text Box 185" o:spid="_x0000_s1056" type="#_x0000_t202" style="position:absolute;left:0;text-align:left;margin-left:184.4pt;margin-top:117.9pt;width:18.45pt;height:22.6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" filled="f" stroked="f" strokeweight=".5pt">
                <v:textbox>
                  <w:txbxContent>
                    <w:p w14:paraId="737B4277" w14:textId="77777777" w:rsidR="00670102" w:rsidRDefault="00670102" w:rsidP="00670102"/>
                  </w:txbxContent>
                </v:textbox>
              </v:shape>
            </w:pict>
          </mc:Fallback>
        </mc:AlternateContent>
      </w:r>
      <w:r w:rsidR="00851B57">
        <w:rPr>
          <w:noProof/>
        </w:rPr>
        <w:drawing>
          <wp:inline distT="0" distB="0" distL="0" distR="0" wp14:anchorId="7D248825" wp14:editId="3ED671F9">
            <wp:extent cx="5600700" cy="2973705"/>
            <wp:effectExtent l="0" t="0" r="0" b="0"/>
            <wp:docPr id="736" name="Picture 7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612" w14:textId="346632C5" w:rsidR="00851B57" w:rsidRDefault="00851B57" w:rsidP="00851B57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57</w:t>
      </w:r>
      <w:r w:rsidRPr="00851B5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38" w:name="_Toc128340798"/>
      <w:r>
        <w:rPr>
          <w:rFonts w:hint="cs"/>
          <w:cs/>
        </w:rPr>
        <w:t>แสดงการบันทึกไฟล์ข้อมูลบริษัทในโฟลเดอร์</w:t>
      </w:r>
      <w:bookmarkEnd w:id="138"/>
    </w:p>
    <w:p w14:paraId="31FC4696" w14:textId="77777777" w:rsidR="00851B57" w:rsidRPr="00851B57" w:rsidRDefault="00851B57" w:rsidP="00851B57"/>
    <w:p w14:paraId="2B8E08AD" w14:textId="6E41691F" w:rsidR="00670102" w:rsidRDefault="00965530" w:rsidP="00E66B01">
      <w:pPr>
        <w:pStyle w:val="Style1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5DC3AF6C" w:rsidR="00670102" w:rsidRDefault="00851B57" w:rsidP="00851B57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58</w:t>
        </w:r>
      </w:fldSimple>
      <w:r>
        <w:t xml:space="preserve"> </w:t>
      </w:r>
      <w:bookmarkStart w:id="139" w:name="_Toc128340799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39"/>
    </w:p>
    <w:p w14:paraId="4F15BE0F" w14:textId="102919E6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13D334DE" w14:textId="289FF7D9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682CC48E" w14:textId="77777777" w:rsidR="00564409" w:rsidRPr="00C33136" w:rsidRDefault="00564409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3497EEAB" w14:textId="08683AA6" w:rsidR="00670102" w:rsidRPr="00CD5F71" w:rsidRDefault="00965530" w:rsidP="00E66B01">
      <w:pPr>
        <w:pStyle w:val="Style1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 xml:space="preserve">กำหนดจำนวนของกลุ่มข้อมูลที่ตัวแปร </w:t>
      </w:r>
      <w:r w:rsidR="00B42A39">
        <w:t>k</w:t>
      </w:r>
    </w:p>
    <w:p w14:paraId="2F2375FC" w14:textId="77777777" w:rsidR="00B42A39" w:rsidRDefault="00B42A39" w:rsidP="00B42A3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5341524A">
            <wp:extent cx="4320000" cy="1037878"/>
            <wp:effectExtent l="0" t="0" r="0" b="3810"/>
            <wp:docPr id="738" name="Picture 7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766F4D76" w:rsidR="00B42A39" w:rsidRDefault="00B42A39" w:rsidP="00B42A39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0" w:name="_Toc128340800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40"/>
    </w:p>
    <w:p w14:paraId="2B3426E2" w14:textId="77777777" w:rsidR="00C33136" w:rsidRDefault="00C33136" w:rsidP="00E66B01">
      <w:pPr>
        <w:pStyle w:val="ListParagraph"/>
        <w:tabs>
          <w:tab w:val="left" w:pos="1134"/>
        </w:tabs>
        <w:spacing w:line="276" w:lineRule="auto"/>
        <w:ind w:left="0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1A5AD517" w:rsidR="00C33136" w:rsidRDefault="00965530" w:rsidP="00E66B01">
      <w:pPr>
        <w:pStyle w:val="Style1"/>
      </w:pPr>
      <w:r>
        <w:t>1</w:t>
      </w:r>
      <w:r w:rsidR="00C33136">
        <w:t xml:space="preserve">.5 </w:t>
      </w:r>
      <w:r w:rsidR="00444F6D">
        <w:rPr>
          <w:rFonts w:hint="cs"/>
          <w:cs/>
        </w:rPr>
        <w:t>รันคำสั่งจัดกลุ่มข้อมูล</w:t>
      </w:r>
    </w:p>
    <w:p w14:paraId="5E941FD7" w14:textId="0F92A0AA" w:rsidR="00C33136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072A4D63">
            <wp:extent cx="5600700" cy="2050415"/>
            <wp:effectExtent l="0" t="0" r="0" b="0"/>
            <wp:docPr id="739" name="Picture 7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3CAFFE1C" w:rsidR="00660E54" w:rsidRDefault="00444F6D" w:rsidP="00444F6D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1" w:name="_Toc128340801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41"/>
    </w:p>
    <w:p w14:paraId="05643E42" w14:textId="77777777" w:rsidR="00444F6D" w:rsidRPr="00444F6D" w:rsidRDefault="00444F6D" w:rsidP="00444F6D"/>
    <w:p w14:paraId="477D473A" w14:textId="56ADEDF7" w:rsidR="00132C76" w:rsidRDefault="00965530" w:rsidP="00E66B01">
      <w:pPr>
        <w:pStyle w:val="Style1"/>
      </w:pPr>
      <w:r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7358A7F6" w:rsidR="005C5A66" w:rsidRDefault="00444F6D" w:rsidP="00444F6D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2" w:name="_Toc128340802"/>
      <w:r>
        <w:rPr>
          <w:rFonts w:hint="cs"/>
          <w:cs/>
        </w:rPr>
        <w:t xml:space="preserve">แสดงไฟล์ </w:t>
      </w:r>
      <w:r>
        <w:t>clustered_company.csv</w:t>
      </w:r>
      <w:bookmarkEnd w:id="142"/>
      <w:r>
        <w:t xml:space="preserve"> </w:t>
      </w:r>
    </w:p>
    <w:p w14:paraId="3058D22F" w14:textId="77777777" w:rsidR="00444F6D" w:rsidRPr="00444F6D" w:rsidRDefault="00444F6D" w:rsidP="00444F6D">
      <w:pPr>
        <w:rPr>
          <w:cs/>
        </w:rPr>
      </w:pPr>
    </w:p>
    <w:p w14:paraId="5E259621" w14:textId="420C83A4" w:rsidR="002A6499" w:rsidRDefault="0093321E" w:rsidP="00E66B01">
      <w:pPr>
        <w:pStyle w:val="Heading2"/>
      </w:pPr>
      <w:bookmarkStart w:id="143" w:name="_Toc104559368"/>
      <w:bookmarkStart w:id="144" w:name="_Toc105063146"/>
      <w:bookmarkStart w:id="145" w:name="_Toc129250974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43"/>
      <w:bookmarkEnd w:id="144"/>
      <w:bookmarkEnd w:id="145"/>
    </w:p>
    <w:p w14:paraId="04DF5EDD" w14:textId="4C2F808C" w:rsidR="004D3DE5" w:rsidRDefault="00965530" w:rsidP="00E66B01">
      <w:pPr>
        <w:pStyle w:val="Style1"/>
        <w:rPr>
          <w:cs/>
        </w:rPr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94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5CB350F0" w14:textId="086AB61D" w:rsidR="00E94EF6" w:rsidRDefault="0089473D" w:rsidP="0089473D">
      <w:r>
        <w:rPr>
          <w:noProof/>
        </w:rPr>
        <w:drawing>
          <wp:inline distT="0" distB="0" distL="0" distR="0" wp14:anchorId="0EE8576E" wp14:editId="587756C7">
            <wp:extent cx="5600700" cy="3402965"/>
            <wp:effectExtent l="0" t="0" r="0" b="0"/>
            <wp:docPr id="741" name="Picture 7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 descr="Graphical user interface, text, applicati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381A" w14:textId="68FC8E07" w:rsidR="0089473D" w:rsidRDefault="0089473D" w:rsidP="0089473D">
      <w:pPr>
        <w:pStyle w:val="Caption"/>
      </w:pPr>
      <w:r w:rsidRPr="0089473D">
        <w:rPr>
          <w:b/>
          <w:bCs/>
          <w:cs/>
        </w:rPr>
        <w:t xml:space="preserve">ภาพที่ </w:t>
      </w:r>
      <w:r w:rsidRPr="0089473D">
        <w:rPr>
          <w:b/>
          <w:bCs/>
          <w:cs/>
        </w:rPr>
        <w:fldChar w:fldCharType="begin"/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</w:rPr>
        <w:instrText xml:space="preserve">SEQ </w:instrText>
      </w:r>
      <w:r w:rsidRPr="0089473D">
        <w:rPr>
          <w:b/>
          <w:bCs/>
          <w:cs/>
        </w:rPr>
        <w:instrText xml:space="preserve">ภาพที่ </w:instrText>
      </w:r>
      <w:r w:rsidRPr="0089473D">
        <w:rPr>
          <w:b/>
          <w:bCs/>
        </w:rPr>
        <w:instrText>\* ARABIC</w:instrText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62</w:t>
      </w:r>
      <w:r w:rsidRPr="0089473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6" w:name="_Toc128340803"/>
      <w:r>
        <w:rPr>
          <w:rFonts w:hint="cs"/>
          <w:cs/>
        </w:rPr>
        <w:t xml:space="preserve">แสดงหน้าเว็บไซต์ </w:t>
      </w:r>
      <w:r>
        <w:t>MongoDB</w:t>
      </w:r>
      <w:bookmarkEnd w:id="146"/>
    </w:p>
    <w:p w14:paraId="2F90CC62" w14:textId="77777777" w:rsidR="0089473D" w:rsidRPr="0089473D" w:rsidRDefault="0089473D" w:rsidP="0089473D"/>
    <w:p w14:paraId="27C9653F" w14:textId="7ED2D49F" w:rsidR="00770C46" w:rsidRDefault="00965530" w:rsidP="00E66B01">
      <w:pPr>
        <w:pStyle w:val="Style1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89473D">
      <w:pPr>
        <w:pStyle w:val="Style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79570AB">
            <wp:extent cx="5600638" cy="340296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6C8F" w14:textId="493CA893" w:rsidR="005C5A66" w:rsidRDefault="009028D1" w:rsidP="009028D1">
      <w:pPr>
        <w:pStyle w:val="Caption"/>
      </w:pPr>
      <w:r w:rsidRPr="009028D1">
        <w:rPr>
          <w:b/>
          <w:bCs/>
          <w:cs/>
        </w:rPr>
        <w:t xml:space="preserve">ภาพที่ </w:t>
      </w:r>
      <w:r w:rsidRPr="009028D1">
        <w:rPr>
          <w:b/>
          <w:bCs/>
          <w:cs/>
        </w:rPr>
        <w:fldChar w:fldCharType="begin"/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</w:rPr>
        <w:instrText xml:space="preserve">SEQ </w:instrText>
      </w:r>
      <w:r w:rsidRPr="009028D1">
        <w:rPr>
          <w:b/>
          <w:bCs/>
          <w:cs/>
        </w:rPr>
        <w:instrText xml:space="preserve">ภาพที่ </w:instrText>
      </w:r>
      <w:r w:rsidRPr="009028D1">
        <w:rPr>
          <w:b/>
          <w:bCs/>
        </w:rPr>
        <w:instrText>\* ARABIC</w:instrText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63</w:t>
      </w:r>
      <w:r w:rsidRPr="009028D1">
        <w:rPr>
          <w:b/>
          <w:bCs/>
          <w:cs/>
        </w:rPr>
        <w:fldChar w:fldCharType="end"/>
      </w:r>
      <w:r>
        <w:t xml:space="preserve"> </w:t>
      </w:r>
      <w:bookmarkStart w:id="147" w:name="_Toc128340804"/>
      <w:r>
        <w:rPr>
          <w:rFonts w:hint="cs"/>
          <w:cs/>
        </w:rPr>
        <w:t>แสดงหน้าการจัดการ</w:t>
      </w:r>
      <w:r w:rsidR="000357E9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7"/>
    </w:p>
    <w:p w14:paraId="521C7509" w14:textId="30E46735" w:rsidR="00B45313" w:rsidRDefault="00965530" w:rsidP="00E66B01">
      <w:pPr>
        <w:pStyle w:val="Style1"/>
      </w:pPr>
      <w:r>
        <w:lastRenderedPageBreak/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proofErr w:type="gramStart"/>
      <w:r w:rsidR="009028D1">
        <w:rPr>
          <w:rFonts w:hint="cs"/>
          <w:cs/>
        </w:rPr>
        <w:t>เพื่อสร้างฐานข้อมูล</w:t>
      </w:r>
      <w:proofErr w:type="gramEnd"/>
    </w:p>
    <w:p w14:paraId="275FA088" w14:textId="71054DA1" w:rsidR="000A6B6B" w:rsidRDefault="009028D1" w:rsidP="009028D1">
      <w:pPr>
        <w:tabs>
          <w:tab w:val="left" w:pos="1104"/>
          <w:tab w:val="left" w:pos="3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603E4E7" wp14:editId="4DCC536A">
                <wp:simplePos x="0" y="0"/>
                <wp:positionH relativeFrom="column">
                  <wp:posOffset>831334</wp:posOffset>
                </wp:positionH>
                <wp:positionV relativeFrom="paragraph">
                  <wp:posOffset>2650061</wp:posOffset>
                </wp:positionV>
                <wp:extent cx="988197" cy="234435"/>
                <wp:effectExtent l="12700" t="12700" r="15240" b="6985"/>
                <wp:wrapNone/>
                <wp:docPr id="772" name="Rectangle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197" cy="234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72229" id="Rectangle 772" o:spid="_x0000_s1026" style="position:absolute;margin-left:65.45pt;margin-top:208.65pt;width:77.8pt;height:18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874D2A" wp14:editId="3F9C9C13">
            <wp:extent cx="5600638" cy="340296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53F1FBCD" w:rsidR="0093321E" w:rsidRDefault="00FE7C0B" w:rsidP="00FE7C0B">
      <w:pPr>
        <w:pStyle w:val="Caption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64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48" w:name="_Toc12834080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8"/>
    </w:p>
    <w:p w14:paraId="5FD5F9CB" w14:textId="2EDCBB7C" w:rsidR="003E6C79" w:rsidRDefault="003E6C79" w:rsidP="003E6C79"/>
    <w:p w14:paraId="65115C9C" w14:textId="03AF3FBA" w:rsidR="003E6C79" w:rsidRPr="003E6C79" w:rsidRDefault="003E6C79" w:rsidP="003E6C79"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10719187" w:rsidR="003E6C79" w:rsidRDefault="003E6C79" w:rsidP="003E6C79"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04AA961" wp14:editId="3CD69DD4">
                <wp:simplePos x="0" y="0"/>
                <wp:positionH relativeFrom="column">
                  <wp:posOffset>1140254</wp:posOffset>
                </wp:positionH>
                <wp:positionV relativeFrom="paragraph">
                  <wp:posOffset>2864143</wp:posOffset>
                </wp:positionV>
                <wp:extent cx="413608" cy="185008"/>
                <wp:effectExtent l="12700" t="12700" r="18415" b="18415"/>
                <wp:wrapNone/>
                <wp:docPr id="890" name="Rectangl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E5745" id="Rectangle 890" o:spid="_x0000_s1026" style="position:absolute;margin-left:89.8pt;margin-top:225.5pt;width:32.55pt;height:14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08674EF5" wp14:editId="31037ECA">
            <wp:extent cx="5600700" cy="3402965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343D54D1" w:rsidR="003E6C79" w:rsidRPr="003E6C79" w:rsidRDefault="003E6C79" w:rsidP="003E6C79">
      <w:pPr>
        <w:pStyle w:val="Caption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65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49" w:name="_Toc12834080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49"/>
    </w:p>
    <w:p w14:paraId="7EA0FBDD" w14:textId="76BCDA78" w:rsidR="00FE7C0B" w:rsidRDefault="00FE7C0B" w:rsidP="00FE7C0B"/>
    <w:p w14:paraId="46161A77" w14:textId="2E37CF06" w:rsidR="00D14CF4" w:rsidRDefault="00D14CF4" w:rsidP="00FE7C0B"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1EECF502" w:rsidR="00D14CF4" w:rsidRDefault="00D14CF4" w:rsidP="00FE7C0B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5A3FC02" wp14:editId="092B0E7E">
                <wp:simplePos x="0" y="0"/>
                <wp:positionH relativeFrom="column">
                  <wp:posOffset>1225224</wp:posOffset>
                </wp:positionH>
                <wp:positionV relativeFrom="paragraph">
                  <wp:posOffset>2409746</wp:posOffset>
                </wp:positionV>
                <wp:extent cx="284244" cy="71269"/>
                <wp:effectExtent l="12700" t="12700" r="8255" b="17780"/>
                <wp:wrapNone/>
                <wp:docPr id="895" name="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44" cy="7126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0FB1" id="Rectangle 895" o:spid="_x0000_s1026" style="position:absolute;margin-left:96.45pt;margin-top:189.75pt;width:22.4pt;height:5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" fillcolor="red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95DD2F0" wp14:editId="4D553F6D">
                <wp:simplePos x="0" y="0"/>
                <wp:positionH relativeFrom="column">
                  <wp:posOffset>3247081</wp:posOffset>
                </wp:positionH>
                <wp:positionV relativeFrom="paragraph">
                  <wp:posOffset>2786500</wp:posOffset>
                </wp:positionV>
                <wp:extent cx="506284" cy="185008"/>
                <wp:effectExtent l="12700" t="12700" r="14605" b="18415"/>
                <wp:wrapNone/>
                <wp:docPr id="894" name="Rectangle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84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D09FA" id="Rectangle 894" o:spid="_x0000_s1026" style="position:absolute;margin-left:255.7pt;margin-top:219.4pt;width:39.85pt;height:14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94C572" wp14:editId="03916023">
                <wp:simplePos x="0" y="0"/>
                <wp:positionH relativeFrom="column">
                  <wp:posOffset>1133887</wp:posOffset>
                </wp:positionH>
                <wp:positionV relativeFrom="paragraph">
                  <wp:posOffset>1753647</wp:posOffset>
                </wp:positionV>
                <wp:extent cx="413608" cy="185008"/>
                <wp:effectExtent l="12700" t="12700" r="18415" b="18415"/>
                <wp:wrapNone/>
                <wp:docPr id="893" name="Rectangl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26A23" id="Rectangle 893" o:spid="_x0000_s1026" style="position:absolute;margin-left:89.3pt;margin-top:138.1pt;width:32.55pt;height:14.5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722984" wp14:editId="3CC00897">
                <wp:simplePos x="0" y="0"/>
                <wp:positionH relativeFrom="column">
                  <wp:posOffset>1133887</wp:posOffset>
                </wp:positionH>
                <wp:positionV relativeFrom="paragraph">
                  <wp:posOffset>1470162</wp:posOffset>
                </wp:positionV>
                <wp:extent cx="2168267" cy="283862"/>
                <wp:effectExtent l="12700" t="12700" r="16510" b="8255"/>
                <wp:wrapNone/>
                <wp:docPr id="892" name="Rectangle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267" cy="283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1FE83" id="Rectangle 892" o:spid="_x0000_s1026" style="position:absolute;margin-left:89.3pt;margin-top:115.75pt;width:170.75pt;height:22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0256334" wp14:editId="057A661D">
            <wp:extent cx="5600638" cy="3402965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2DB" w14:textId="3242DDE5" w:rsidR="00D14CF4" w:rsidRDefault="00D14CF4" w:rsidP="00D14CF4">
      <w:pPr>
        <w:pStyle w:val="Caption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66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0" w:name="_Toc12834080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0"/>
    </w:p>
    <w:p w14:paraId="211D79CC" w14:textId="77777777" w:rsidR="00D14CF4" w:rsidRPr="00D14CF4" w:rsidRDefault="00D14CF4" w:rsidP="00D14CF4">
      <w:pPr>
        <w:rPr>
          <w:cs/>
        </w:rPr>
      </w:pPr>
    </w:p>
    <w:p w14:paraId="5C84778A" w14:textId="2533C8B5" w:rsidR="00FE7C0B" w:rsidRDefault="00FE7C0B" w:rsidP="00BF5568">
      <w:pPr>
        <w:pStyle w:val="Heading2"/>
        <w:rPr>
          <w:cs/>
        </w:rPr>
      </w:pPr>
      <w:bookmarkStart w:id="151" w:name="_Toc129250975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1"/>
    </w:p>
    <w:p w14:paraId="30CEC72B" w14:textId="18F5742D" w:rsidR="00BF5568" w:rsidRDefault="00BF5568" w:rsidP="00BF5568"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1B76A3C3" w:rsidR="00BF5568" w:rsidRDefault="00BF5568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DCBBB6F" wp14:editId="14B76DC1">
                <wp:simplePos x="0" y="0"/>
                <wp:positionH relativeFrom="column">
                  <wp:posOffset>979616</wp:posOffset>
                </wp:positionH>
                <wp:positionV relativeFrom="paragraph">
                  <wp:posOffset>1443115</wp:posOffset>
                </wp:positionV>
                <wp:extent cx="432143" cy="197365"/>
                <wp:effectExtent l="12700" t="12700" r="12700" b="19050"/>
                <wp:wrapNone/>
                <wp:docPr id="828" name="Rectangle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143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A47D1" id="Rectangle 828" o:spid="_x0000_s1026" style="position:absolute;margin-left:77.15pt;margin-top:113.65pt;width:34.05pt;height:15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MF4ggIAAGgFAAAOAAAAZHJzL2Uyb0RvYy54bWysVE1v2zAMvQ/YfxB0X22nS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74B60C" wp14:editId="74E05D2E">
            <wp:extent cx="5600638" cy="340296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67FFDC1F" w:rsidR="00BF5568" w:rsidRDefault="00BF5568" w:rsidP="00BF5568">
      <w:pPr>
        <w:pStyle w:val="Caption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67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52" w:name="_Toc12834080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52"/>
    </w:p>
    <w:p w14:paraId="51DADD52" w14:textId="23943B56" w:rsidR="00BF5568" w:rsidRDefault="00931B95" w:rsidP="00BF5568">
      <w:r>
        <w:lastRenderedPageBreak/>
        <w:tab/>
      </w:r>
    </w:p>
    <w:p w14:paraId="08B51083" w14:textId="67B81DEB" w:rsidR="00931B95" w:rsidRDefault="00931B95" w:rsidP="00BF5568">
      <w:r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16873162" w:rsidR="00931B95" w:rsidRDefault="00931B95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8CB638F" wp14:editId="160DC12F">
                <wp:simplePos x="0" y="0"/>
                <wp:positionH relativeFrom="column">
                  <wp:posOffset>3164715</wp:posOffset>
                </wp:positionH>
                <wp:positionV relativeFrom="paragraph">
                  <wp:posOffset>2587099</wp:posOffset>
                </wp:positionV>
                <wp:extent cx="744625" cy="228522"/>
                <wp:effectExtent l="12700" t="12700" r="17780" b="13335"/>
                <wp:wrapNone/>
                <wp:docPr id="858" name="Rectangle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625" cy="2285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42E17" id="Rectangle 858" o:spid="_x0000_s1026" style="position:absolute;margin-left:249.2pt;margin-top:203.7pt;width:58.65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D7F6ADF" wp14:editId="59CC96DE">
                <wp:simplePos x="0" y="0"/>
                <wp:positionH relativeFrom="column">
                  <wp:posOffset>2153508</wp:posOffset>
                </wp:positionH>
                <wp:positionV relativeFrom="paragraph">
                  <wp:posOffset>1204320</wp:posOffset>
                </wp:positionV>
                <wp:extent cx="512462" cy="197365"/>
                <wp:effectExtent l="12700" t="12700" r="8255" b="19050"/>
                <wp:wrapNone/>
                <wp:docPr id="857" name="Rectangle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62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370" id="Rectangle 857" o:spid="_x0000_s1026" style="position:absolute;margin-left:169.55pt;margin-top:94.85pt;width:40.35pt;height:15.5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DE71BE" wp14:editId="2FF448B0">
            <wp:extent cx="5600638" cy="3402965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31C" w14:textId="2D575E5F" w:rsidR="00931B95" w:rsidRDefault="00931B95" w:rsidP="00931B95">
      <w:pPr>
        <w:pStyle w:val="Caption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68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53" w:name="_Toc12834080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53"/>
    </w:p>
    <w:p w14:paraId="1160437F" w14:textId="350A281E" w:rsidR="00931B95" w:rsidRDefault="00931B95" w:rsidP="00931B95"/>
    <w:p w14:paraId="61B1DD97" w14:textId="6D97FC7F" w:rsidR="00931B95" w:rsidRDefault="00E72991" w:rsidP="00E72991">
      <w:pPr>
        <w:ind w:left="720"/>
      </w:pPr>
      <w:r>
        <w:t xml:space="preserve">3.3 </w:t>
      </w:r>
      <w:r w:rsidR="00931B95">
        <w:rPr>
          <w:rFonts w:hint="cs"/>
          <w:cs/>
        </w:rPr>
        <w:t xml:space="preserve">กำหนดชื่อฐานขอมูลและชื่อ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50EB8C5" w:rsidR="007E357D" w:rsidRDefault="00677EF2" w:rsidP="007E357D"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DD24C5B" wp14:editId="7A1B4F0D">
                <wp:simplePos x="0" y="0"/>
                <wp:positionH relativeFrom="column">
                  <wp:posOffset>3129108</wp:posOffset>
                </wp:positionH>
                <wp:positionV relativeFrom="paragraph">
                  <wp:posOffset>2226945</wp:posOffset>
                </wp:positionV>
                <wp:extent cx="296219" cy="209722"/>
                <wp:effectExtent l="12700" t="12700" r="8890" b="19050"/>
                <wp:wrapNone/>
                <wp:docPr id="887" name="Rectangle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19" cy="2097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342D1" id="Rectangle 887" o:spid="_x0000_s1026" style="position:absolute;margin-left:246.4pt;margin-top:175.35pt;width:23.3pt;height:16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" filled="f" strokecolor="red" strokeweight="1.5pt"/>
            </w:pict>
          </mc:Fallback>
        </mc:AlternateContent>
      </w:r>
      <w:r w:rsidR="007E357D">
        <w:rPr>
          <w:rFonts w:hint="cs"/>
          <w:noProof/>
        </w:rPr>
        <w:drawing>
          <wp:inline distT="0" distB="0" distL="0" distR="0" wp14:anchorId="32F1FD46" wp14:editId="052AE420">
            <wp:extent cx="5600638" cy="3402965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13D2A111" w:rsidR="007E357D" w:rsidRDefault="007E357D" w:rsidP="00E72991">
      <w:pPr>
        <w:pStyle w:val="Caption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69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54" w:name="_Toc12834081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54"/>
    </w:p>
    <w:p w14:paraId="08F766BD" w14:textId="33186579" w:rsidR="00E72991" w:rsidRPr="00E72991" w:rsidRDefault="00E72991" w:rsidP="00FF5A40">
      <w:pPr>
        <w:ind w:left="720"/>
      </w:pPr>
      <w:r>
        <w:lastRenderedPageBreak/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03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7415F225" w14:textId="16A21596" w:rsidR="00E72991" w:rsidRDefault="00E72991" w:rsidP="00E72991">
      <w:r>
        <w:rPr>
          <w:rFonts w:hint="cs"/>
          <w:noProof/>
        </w:rPr>
        <w:drawing>
          <wp:inline distT="0" distB="0" distL="0" distR="0" wp14:anchorId="642A3124" wp14:editId="3C0D0036">
            <wp:extent cx="5600638" cy="3402965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8AD6" w14:textId="13A491DF" w:rsidR="00E72991" w:rsidRDefault="00E72991" w:rsidP="00E72991">
      <w:pPr>
        <w:pStyle w:val="Caption"/>
      </w:pPr>
      <w:r w:rsidRPr="00E72991">
        <w:rPr>
          <w:b/>
          <w:bCs/>
          <w:cs/>
        </w:rPr>
        <w:t xml:space="preserve">ภาพที่ </w:t>
      </w:r>
      <w:r w:rsidRPr="00E72991">
        <w:rPr>
          <w:b/>
          <w:bCs/>
          <w:cs/>
        </w:rPr>
        <w:fldChar w:fldCharType="begin"/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</w:rPr>
        <w:instrText xml:space="preserve">SEQ </w:instrText>
      </w:r>
      <w:r w:rsidRPr="00E72991">
        <w:rPr>
          <w:b/>
          <w:bCs/>
          <w:cs/>
        </w:rPr>
        <w:instrText xml:space="preserve">ภาพที่ </w:instrText>
      </w:r>
      <w:r w:rsidRPr="00E72991">
        <w:rPr>
          <w:b/>
          <w:bCs/>
        </w:rPr>
        <w:instrText>\* ARABIC</w:instrText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70</w:t>
      </w:r>
      <w:r w:rsidRPr="00E7299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5" w:name="_Toc128340811"/>
      <w:r>
        <w:rPr>
          <w:rFonts w:hint="cs"/>
          <w:cs/>
        </w:rPr>
        <w:t xml:space="preserve">หน้าเว็บไซต์สำหรับโหลดโปรแกรม </w:t>
      </w:r>
      <w:r>
        <w:t>MongoDB compass</w:t>
      </w:r>
      <w:bookmarkEnd w:id="155"/>
    </w:p>
    <w:p w14:paraId="2B4EA1CB" w14:textId="5DEC3097" w:rsidR="00E72991" w:rsidRDefault="00E72991" w:rsidP="00E72991"/>
    <w:p w14:paraId="4910F0FD" w14:textId="3B49780E" w:rsidR="009F4EFF" w:rsidRDefault="009F4EFF" w:rsidP="00E72991"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8295B" wp14:editId="61EF7ADE">
                <wp:simplePos x="0" y="0"/>
                <wp:positionH relativeFrom="column">
                  <wp:posOffset>2205436</wp:posOffset>
                </wp:positionH>
                <wp:positionV relativeFrom="paragraph">
                  <wp:posOffset>2675075</wp:posOffset>
                </wp:positionV>
                <wp:extent cx="694137" cy="250961"/>
                <wp:effectExtent l="12700" t="12700" r="17145" b="15875"/>
                <wp:wrapNone/>
                <wp:docPr id="898" name="Rectangl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37" cy="2509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BD06E" id="Rectangle 898" o:spid="_x0000_s1026" style="position:absolute;margin-left:173.65pt;margin-top:210.65pt;width:54.65pt;height:19.7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89D321C" wp14:editId="3673A09B">
            <wp:extent cx="5600700" cy="340296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006" w14:textId="342C2C7E" w:rsidR="009F4EFF" w:rsidRDefault="009F4EFF" w:rsidP="009F4EFF">
      <w:pPr>
        <w:pStyle w:val="Caption"/>
      </w:pPr>
      <w:r w:rsidRPr="009F4EFF">
        <w:rPr>
          <w:b/>
          <w:bCs/>
          <w:cs/>
        </w:rPr>
        <w:t xml:space="preserve">ภาพที่ </w:t>
      </w:r>
      <w:r w:rsidRPr="009F4EFF">
        <w:rPr>
          <w:b/>
          <w:bCs/>
          <w:cs/>
        </w:rPr>
        <w:fldChar w:fldCharType="begin"/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</w:rPr>
        <w:instrText xml:space="preserve">SEQ </w:instrText>
      </w:r>
      <w:r w:rsidRPr="009F4EFF">
        <w:rPr>
          <w:b/>
          <w:bCs/>
          <w:cs/>
        </w:rPr>
        <w:instrText xml:space="preserve">ภาพที่ </w:instrText>
      </w:r>
      <w:r w:rsidRPr="009F4EFF">
        <w:rPr>
          <w:b/>
          <w:bCs/>
        </w:rPr>
        <w:instrText>\* ARABIC</w:instrText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71</w:t>
      </w:r>
      <w:r w:rsidRPr="009F4EFF">
        <w:rPr>
          <w:b/>
          <w:bCs/>
          <w:cs/>
        </w:rPr>
        <w:fldChar w:fldCharType="end"/>
      </w:r>
      <w:r>
        <w:t xml:space="preserve"> </w:t>
      </w:r>
      <w:bookmarkStart w:id="156" w:name="_Toc128340812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56"/>
    </w:p>
    <w:p w14:paraId="5695C0BA" w14:textId="77777777" w:rsidR="009F4EFF" w:rsidRDefault="009F4EFF" w:rsidP="00E66B01">
      <w:pPr>
        <w:pStyle w:val="Style1"/>
      </w:pPr>
    </w:p>
    <w:p w14:paraId="79B2E12B" w14:textId="029287A3" w:rsidR="000C4C90" w:rsidRDefault="000C4C90" w:rsidP="000C4C90">
      <w:pPr>
        <w:pStyle w:val="Heading2"/>
      </w:pPr>
      <w:bookmarkStart w:id="157" w:name="_Toc129250976"/>
      <w:r>
        <w:lastRenderedPageBreak/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57"/>
    </w:p>
    <w:p w14:paraId="44EA5303" w14:textId="22F6B7A4" w:rsidR="000C4C90" w:rsidRDefault="000C4C90" w:rsidP="000C4C90"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0DE6AD0D" w:rsidR="000C4C90" w:rsidRDefault="000C4C90" w:rsidP="000C4C90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28A68FB" wp14:editId="22822EC0">
                <wp:simplePos x="0" y="0"/>
                <wp:positionH relativeFrom="column">
                  <wp:posOffset>1431282</wp:posOffset>
                </wp:positionH>
                <wp:positionV relativeFrom="paragraph">
                  <wp:posOffset>2020508</wp:posOffset>
                </wp:positionV>
                <wp:extent cx="2741720" cy="335108"/>
                <wp:effectExtent l="12700" t="12700" r="14605" b="8255"/>
                <wp:wrapNone/>
                <wp:docPr id="900" name="Rectangl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66943" id="Rectangle 900" o:spid="_x0000_s1026" style="position:absolute;margin-left:112.7pt;margin-top:159.1pt;width:215.9pt;height:26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3563D71" wp14:editId="5315F224">
            <wp:extent cx="5600700" cy="3402965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D13E556" w:rsidR="000C4C90" w:rsidRDefault="000C4C90" w:rsidP="000C4C90">
      <w:pPr>
        <w:pStyle w:val="Caption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72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58" w:name="_Toc128340813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58"/>
    </w:p>
    <w:p w14:paraId="636BD228" w14:textId="3A6A2A50" w:rsidR="00EA3F2C" w:rsidRDefault="00EA3F2C" w:rsidP="00EA3F2C"/>
    <w:p w14:paraId="15E61A7A" w14:textId="5D2704B8" w:rsidR="00EA3F2C" w:rsidRDefault="00EA3F2C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6A3E792A" w:rsidR="00EA3F2C" w:rsidRDefault="00EA3F2C" w:rsidP="00EA3F2C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6C3EB73" wp14:editId="4B03C236">
                <wp:simplePos x="0" y="0"/>
                <wp:positionH relativeFrom="column">
                  <wp:posOffset>1430752</wp:posOffset>
                </wp:positionH>
                <wp:positionV relativeFrom="paragraph">
                  <wp:posOffset>1798086</wp:posOffset>
                </wp:positionV>
                <wp:extent cx="2741720" cy="335108"/>
                <wp:effectExtent l="12700" t="12700" r="14605" b="8255"/>
                <wp:wrapNone/>
                <wp:docPr id="903" name="Rectangl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28C0" id="Rectangle 903" o:spid="_x0000_s1026" style="position:absolute;margin-left:112.65pt;margin-top:141.6pt;width:215.9pt;height:26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0DD0298" wp14:editId="5F4D27A6">
                <wp:simplePos x="0" y="0"/>
                <wp:positionH relativeFrom="column">
                  <wp:posOffset>2418610</wp:posOffset>
                </wp:positionH>
                <wp:positionV relativeFrom="paragraph">
                  <wp:posOffset>1074926</wp:posOffset>
                </wp:positionV>
                <wp:extent cx="862431" cy="228523"/>
                <wp:effectExtent l="12700" t="12700" r="13970" b="13335"/>
                <wp:wrapNone/>
                <wp:docPr id="902" name="Rectangle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431" cy="2285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6209" id="Rectangle 902" o:spid="_x0000_s1026" style="position:absolute;margin-left:190.45pt;margin-top:84.65pt;width:67.9pt;height:1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BCC2DFD" wp14:editId="24E7EC4A">
            <wp:extent cx="5600700" cy="3402965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337ED11" w:rsidR="00EA3F2C" w:rsidRDefault="00EA3F2C" w:rsidP="00EA3F2C">
      <w:pPr>
        <w:pStyle w:val="Caption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73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59" w:name="_Toc128340814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59"/>
    </w:p>
    <w:p w14:paraId="11BB4C68" w14:textId="2328E4F6" w:rsidR="00713A55" w:rsidRDefault="00713A55" w:rsidP="00713A55">
      <w:r>
        <w:lastRenderedPageBreak/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196A3DF8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BBAEADC" wp14:editId="4BAF26A4">
                <wp:simplePos x="0" y="0"/>
                <wp:positionH relativeFrom="column">
                  <wp:posOffset>3495694</wp:posOffset>
                </wp:positionH>
                <wp:positionV relativeFrom="paragraph">
                  <wp:posOffset>1470617</wp:posOffset>
                </wp:positionV>
                <wp:extent cx="340719" cy="195892"/>
                <wp:effectExtent l="12700" t="12700" r="15240" b="7620"/>
                <wp:wrapNone/>
                <wp:docPr id="906" name="Rectangl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19" cy="1958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FDEA" id="Rectangle 906" o:spid="_x0000_s1026" style="position:absolute;margin-left:275.25pt;margin-top:115.8pt;width:26.85pt;height:15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F370B9D" wp14:editId="1A3B879D">
                <wp:simplePos x="0" y="0"/>
                <wp:positionH relativeFrom="column">
                  <wp:posOffset>1335916</wp:posOffset>
                </wp:positionH>
                <wp:positionV relativeFrom="paragraph">
                  <wp:posOffset>737212</wp:posOffset>
                </wp:positionV>
                <wp:extent cx="2550986" cy="520232"/>
                <wp:effectExtent l="12700" t="12700" r="14605" b="13335"/>
                <wp:wrapNone/>
                <wp:docPr id="905" name="Rectangle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986" cy="520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22EB9" id="Rectangle 905" o:spid="_x0000_s1026" style="position:absolute;margin-left:105.2pt;margin-top:58.05pt;width:200.85pt;height:40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66ADA1F" wp14:editId="0A414AAB">
            <wp:extent cx="5600700" cy="3399155"/>
            <wp:effectExtent l="0" t="0" r="0" b="444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2784EAC6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74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0" w:name="_Toc128340815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60"/>
    </w:p>
    <w:p w14:paraId="4DFDA768" w14:textId="170C31B3" w:rsidR="00713A55" w:rsidRDefault="00713A55" w:rsidP="00713A55"/>
    <w:p w14:paraId="49DB6F9A" w14:textId="5031A946" w:rsidR="00713A55" w:rsidRDefault="00713A55" w:rsidP="00713A55">
      <w:r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785434BD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22FD364" wp14:editId="248AB526">
                <wp:simplePos x="0" y="0"/>
                <wp:positionH relativeFrom="column">
                  <wp:posOffset>3046909</wp:posOffset>
                </wp:positionH>
                <wp:positionV relativeFrom="paragraph">
                  <wp:posOffset>2259314</wp:posOffset>
                </wp:positionV>
                <wp:extent cx="448785" cy="200473"/>
                <wp:effectExtent l="12700" t="12700" r="8890" b="15875"/>
                <wp:wrapNone/>
                <wp:docPr id="909" name="Rectangle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B4737" id="Rectangle 909" o:spid="_x0000_s1026" style="position:absolute;margin-left:239.9pt;margin-top:177.9pt;width:35.35pt;height:15.8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CE5B29E" wp14:editId="505503F1">
                <wp:simplePos x="0" y="0"/>
                <wp:positionH relativeFrom="column">
                  <wp:posOffset>197123</wp:posOffset>
                </wp:positionH>
                <wp:positionV relativeFrom="paragraph">
                  <wp:posOffset>924178</wp:posOffset>
                </wp:positionV>
                <wp:extent cx="924139" cy="267791"/>
                <wp:effectExtent l="12700" t="12700" r="15875" b="12065"/>
                <wp:wrapNone/>
                <wp:docPr id="908" name="Rectangl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39" cy="2677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20386" id="Rectangle 908" o:spid="_x0000_s1026" style="position:absolute;margin-left:15.5pt;margin-top:72.75pt;width:72.75pt;height:21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0DB16969" wp14:editId="1298981C">
            <wp:extent cx="5600700" cy="3399155"/>
            <wp:effectExtent l="0" t="0" r="0" b="444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7E185A8F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75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1" w:name="_Toc128340816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61"/>
    </w:p>
    <w:p w14:paraId="5C0720AB" w14:textId="187D1A6A" w:rsidR="00713A55" w:rsidRDefault="00713A55" w:rsidP="00713A55"/>
    <w:p w14:paraId="126B0344" w14:textId="0E886F48" w:rsidR="00713A55" w:rsidRPr="00EA7153" w:rsidRDefault="00713A55" w:rsidP="00713A55">
      <w:pPr>
        <w:rPr>
          <w:cs/>
        </w:rPr>
      </w:pPr>
      <w:r>
        <w:lastRenderedPageBreak/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713A55">
      <w:r>
        <w:rPr>
          <w:rFonts w:hint="cs"/>
          <w:noProof/>
        </w:rPr>
        <w:drawing>
          <wp:inline distT="0" distB="0" distL="0" distR="0" wp14:anchorId="2D6BD039" wp14:editId="3368E134">
            <wp:extent cx="5600306" cy="3399155"/>
            <wp:effectExtent l="0" t="0" r="0" b="444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5D32E034" w:rsidR="00EA7153" w:rsidRDefault="00EA7153" w:rsidP="00EA7153">
      <w:pPr>
        <w:pStyle w:val="Caption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76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2" w:name="_Toc128340817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62"/>
    </w:p>
    <w:p w14:paraId="55922683" w14:textId="67CDED07" w:rsidR="00EA7153" w:rsidRDefault="00EA7153" w:rsidP="00EA7153"/>
    <w:p w14:paraId="620B1B41" w14:textId="074C3774" w:rsidR="00DA7E2A" w:rsidRDefault="00DA7E2A" w:rsidP="00EA7153">
      <w:r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EA7153">
      <w:r>
        <w:rPr>
          <w:rFonts w:hint="cs"/>
          <w:noProof/>
        </w:rPr>
        <w:drawing>
          <wp:inline distT="0" distB="0" distL="0" distR="0" wp14:anchorId="2511BD7F" wp14:editId="73786D69">
            <wp:extent cx="5600700" cy="3399155"/>
            <wp:effectExtent l="0" t="0" r="0" b="444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6BD9E74A" w:rsidR="00DA7E2A" w:rsidRDefault="00DA7E2A" w:rsidP="00DA7E2A">
      <w:pPr>
        <w:pStyle w:val="Caption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77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63" w:name="_Toc128340818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63"/>
    </w:p>
    <w:p w14:paraId="73BFFDC8" w14:textId="2777CE14" w:rsidR="006E64A5" w:rsidRDefault="006E64A5" w:rsidP="006E64A5"/>
    <w:p w14:paraId="3A29A8D0" w14:textId="7D911EF1" w:rsidR="006E64A5" w:rsidRDefault="006E64A5" w:rsidP="006E64A5">
      <w:pPr>
        <w:pStyle w:val="Heading2"/>
      </w:pPr>
      <w:bookmarkStart w:id="164" w:name="_Toc129250977"/>
      <w:r>
        <w:lastRenderedPageBreak/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64"/>
    </w:p>
    <w:p w14:paraId="616973B4" w14:textId="1D7966E7" w:rsidR="006E64A5" w:rsidRDefault="006E64A5" w:rsidP="006E64A5"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12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6E64A5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15C01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4B3D4817">
            <wp:extent cx="5600700" cy="3402965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C7967B0" w:rsidR="006E64A5" w:rsidRPr="006E64A5" w:rsidRDefault="006E64A5" w:rsidP="006E64A5">
      <w:pPr>
        <w:pStyle w:val="Caption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78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5" w:name="_Toc128340819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65"/>
    </w:p>
    <w:p w14:paraId="071D2D29" w14:textId="3C4335B9" w:rsidR="0002019A" w:rsidRDefault="0002019A" w:rsidP="0002019A"/>
    <w:p w14:paraId="45889DDA" w14:textId="7F7D2CFB" w:rsidR="006E64A5" w:rsidRPr="006E64A5" w:rsidRDefault="006E64A5" w:rsidP="0002019A">
      <w:r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0033A11C" w:rsidR="006E64A5" w:rsidRDefault="006E64A5" w:rsidP="0002019A"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0C9E9C9" wp14:editId="1DB840E0">
                <wp:simplePos x="0" y="0"/>
                <wp:positionH relativeFrom="column">
                  <wp:posOffset>1262988</wp:posOffset>
                </wp:positionH>
                <wp:positionV relativeFrom="paragraph">
                  <wp:posOffset>2602148</wp:posOffset>
                </wp:positionV>
                <wp:extent cx="963408" cy="357548"/>
                <wp:effectExtent l="12700" t="12700" r="14605" b="10795"/>
                <wp:wrapNone/>
                <wp:docPr id="946" name="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408" cy="3575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0525A" id="Rectangle 946" o:spid="_x0000_s1026" style="position:absolute;margin-left:99.45pt;margin-top:204.9pt;width:75.85pt;height:28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FB9176" wp14:editId="177C8C3F">
            <wp:extent cx="5600638" cy="3402965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475911AA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79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66" w:name="_Toc128340820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66"/>
    </w:p>
    <w:p w14:paraId="2C1786FE" w14:textId="1DA289A7" w:rsidR="0018097D" w:rsidRDefault="0018097D" w:rsidP="0018097D"/>
    <w:p w14:paraId="7F879B2A" w14:textId="740C8F05" w:rsidR="0018097D" w:rsidRDefault="0018097D" w:rsidP="0018097D">
      <w:r>
        <w:rPr>
          <w:cs/>
        </w:rPr>
        <w:lastRenderedPageBreak/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70DD6260" w:rsidR="0018097D" w:rsidRDefault="0018097D" w:rsidP="0018097D"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5BB5CC2" wp14:editId="0BF92A6E">
                <wp:simplePos x="0" y="0"/>
                <wp:positionH relativeFrom="column">
                  <wp:posOffset>4079116</wp:posOffset>
                </wp:positionH>
                <wp:positionV relativeFrom="paragraph">
                  <wp:posOffset>2433363</wp:posOffset>
                </wp:positionV>
                <wp:extent cx="609990" cy="200473"/>
                <wp:effectExtent l="12700" t="12700" r="12700" b="15875"/>
                <wp:wrapNone/>
                <wp:docPr id="975" name="Rectangle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90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A8EF" id="Rectangle 975" o:spid="_x0000_s1026" style="position:absolute;margin-left:321.2pt;margin-top:191.6pt;width:48.05pt;height:15.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D414344" wp14:editId="5F842688">
            <wp:extent cx="5600700" cy="3402965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14C42F0D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80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7" w:name="_Toc128340821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67"/>
    </w:p>
    <w:p w14:paraId="25D638F1" w14:textId="265338EA" w:rsidR="0018097D" w:rsidRDefault="0018097D" w:rsidP="0018097D"/>
    <w:p w14:paraId="61BB27CC" w14:textId="365C50FE" w:rsidR="0018097D" w:rsidRDefault="0018097D" w:rsidP="0018097D">
      <w:r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6D5B4F">
      <w:pPr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76CC38F3" w:rsidR="006D5B4F" w:rsidRDefault="006D5B4F" w:rsidP="006D5B4F">
      <w:pPr>
        <w:pStyle w:val="Caption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81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68" w:name="_Toc128340822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68"/>
    </w:p>
    <w:p w14:paraId="23DE4697" w14:textId="77777777" w:rsidR="000337D5" w:rsidRPr="000337D5" w:rsidRDefault="000337D5" w:rsidP="000337D5"/>
    <w:p w14:paraId="704029F4" w14:textId="6EB6ECBD" w:rsidR="0002019A" w:rsidRDefault="00A50F0D" w:rsidP="0002019A">
      <w:pPr>
        <w:pStyle w:val="Heading2"/>
      </w:pPr>
      <w:bookmarkStart w:id="169" w:name="_Toc129250978"/>
      <w:r>
        <w:lastRenderedPageBreak/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69"/>
    </w:p>
    <w:p w14:paraId="737D5042" w14:textId="297212DC" w:rsidR="00A50F0D" w:rsidRDefault="00A50F0D" w:rsidP="00A50F0D"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17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A50F0D"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55AE8398" w:rsidR="009032F1" w:rsidRDefault="00A50F0D" w:rsidP="009032F1">
      <w:pPr>
        <w:pStyle w:val="Caption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82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70" w:name="_Toc128340823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70"/>
    </w:p>
    <w:p w14:paraId="0C8789FA" w14:textId="77777777" w:rsidR="009032F1" w:rsidRPr="009032F1" w:rsidRDefault="009032F1" w:rsidP="009032F1">
      <w:pPr>
        <w:rPr>
          <w:cs/>
        </w:rPr>
      </w:pPr>
    </w:p>
    <w:p w14:paraId="54B5CB77" w14:textId="4778ADB9" w:rsidR="0002019A" w:rsidRDefault="0002019A" w:rsidP="0002019A">
      <w:pPr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019A"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893" w14:textId="0CA02857" w:rsidR="0002019A" w:rsidRDefault="0002019A" w:rsidP="0002019A">
      <w:pPr>
        <w:pStyle w:val="Caption"/>
        <w:rPr>
          <w: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83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71" w:name="_Toc128340824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71"/>
    </w:p>
    <w:p w14:paraId="445F52CC" w14:textId="17F838CC" w:rsidR="0002019A" w:rsidRDefault="00A652C4" w:rsidP="00A652C4">
      <w:pPr>
        <w:spacing w:after="160" w:line="259" w:lineRule="auto"/>
      </w:pPr>
      <w:r>
        <w:br w:type="page"/>
      </w:r>
    </w:p>
    <w:p w14:paraId="3F8AADE9" w14:textId="2733AB7C" w:rsidR="0002019A" w:rsidRDefault="00A652C4" w:rsidP="0002019A">
      <w:r>
        <w:lastRenderedPageBreak/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019A">
      <w:r>
        <w:rPr>
          <w:rFonts w:hint="cs"/>
          <w:noProof/>
        </w:rPr>
        <w:drawing>
          <wp:inline distT="0" distB="0" distL="0" distR="0" wp14:anchorId="784E968D" wp14:editId="138DA766">
            <wp:extent cx="5600700" cy="1757045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3770EF85" w:rsidR="00A652C4" w:rsidRDefault="00A652C4" w:rsidP="00A652C4">
      <w:pPr>
        <w:pStyle w:val="Caption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84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72" w:name="_Toc128340825"/>
      <w:r>
        <w:rPr>
          <w:rFonts w:hint="cs"/>
          <w:cs/>
        </w:rPr>
        <w:t xml:space="preserve">ตัวอย่างการรัน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72"/>
    </w:p>
    <w:p w14:paraId="4283D659" w14:textId="04468ABE" w:rsidR="00A652C4" w:rsidRDefault="00A652C4" w:rsidP="00A652C4"/>
    <w:p w14:paraId="21455492" w14:textId="6A3A85B5" w:rsidR="00DA2837" w:rsidRDefault="00DA2837" w:rsidP="00DA2837">
      <w:pPr>
        <w:pStyle w:val="Heading2"/>
      </w:pPr>
      <w:bookmarkStart w:id="173" w:name="_Toc129250979"/>
      <w:r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73"/>
    </w:p>
    <w:p w14:paraId="259F560C" w14:textId="1EFDA502" w:rsidR="00B75F2F" w:rsidRDefault="00B75F2F" w:rsidP="00B75F2F"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3B00C1B" w14:textId="41975CEE" w:rsidR="00D03E42" w:rsidRDefault="00D03E42" w:rsidP="00B75F2F"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BCD482B" wp14:editId="54819BA4">
                <wp:simplePos x="0" y="0"/>
                <wp:positionH relativeFrom="column">
                  <wp:posOffset>4393265</wp:posOffset>
                </wp:positionH>
                <wp:positionV relativeFrom="paragraph">
                  <wp:posOffset>482530</wp:posOffset>
                </wp:positionV>
                <wp:extent cx="228522" cy="149985"/>
                <wp:effectExtent l="12700" t="12700" r="13335" b="15240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22" cy="149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CBB32" id="Rectangle 1063" o:spid="_x0000_s1026" style="position:absolute;margin-left:345.95pt;margin-top:38pt;width:18pt;height:11.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AEE0A69" wp14:editId="287E8E19">
            <wp:extent cx="5600700" cy="3402965"/>
            <wp:effectExtent l="0" t="0" r="0" b="0"/>
            <wp:docPr id="1061" name="Picture 10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, application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78D" w14:textId="7E917507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85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4" w:name="_Toc128340826"/>
      <w:r>
        <w:rPr>
          <w:rFonts w:hint="cs"/>
          <w:cs/>
        </w:rPr>
        <w:t xml:space="preserve">หน้าเว็บไซต์ </w:t>
      </w:r>
      <w:proofErr w:type="spellStart"/>
      <w:r>
        <w:t>Vercel</w:t>
      </w:r>
      <w:bookmarkEnd w:id="174"/>
      <w:proofErr w:type="spellEnd"/>
    </w:p>
    <w:p w14:paraId="28936B09" w14:textId="78D0883C" w:rsidR="00D03E42" w:rsidRDefault="00D03E42">
      <w:pPr>
        <w:spacing w:after="160" w:line="259" w:lineRule="auto"/>
      </w:pPr>
      <w:r>
        <w:br w:type="page"/>
      </w:r>
    </w:p>
    <w:p w14:paraId="0CA1665D" w14:textId="59B2DFC6" w:rsidR="00D03E42" w:rsidRDefault="00D03E42" w:rsidP="00D03E42">
      <w:r>
        <w:lastRenderedPageBreak/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64236CD8" w:rsidR="00D03E42" w:rsidRPr="00D03E42" w:rsidRDefault="00D03E42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587F5DC" wp14:editId="0F95D425">
                <wp:simplePos x="0" y="0"/>
                <wp:positionH relativeFrom="column">
                  <wp:posOffset>4421314</wp:posOffset>
                </wp:positionH>
                <wp:positionV relativeFrom="paragraph">
                  <wp:posOffset>868224</wp:posOffset>
                </wp:positionV>
                <wp:extent cx="576331" cy="727796"/>
                <wp:effectExtent l="12700" t="12700" r="8255" b="8890"/>
                <wp:wrapNone/>
                <wp:docPr id="1064" name="Rectangle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31" cy="727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ED7C" id="Rectangle 1064" o:spid="_x0000_s1026" style="position:absolute;margin-left:348.15pt;margin-top:68.35pt;width:45.4pt;height:57.3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45A88E9" wp14:editId="60798803">
            <wp:extent cx="5600700" cy="3402965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3786835D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86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5" w:name="_Toc128340827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75"/>
      <w:proofErr w:type="spellEnd"/>
    </w:p>
    <w:p w14:paraId="291323AF" w14:textId="5E4CB13C" w:rsidR="00D03E42" w:rsidRDefault="00D03E42" w:rsidP="00D03E42"/>
    <w:p w14:paraId="3F3841A2" w14:textId="146856A9" w:rsidR="00D03E42" w:rsidRDefault="00D03E42" w:rsidP="00D03E42"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D03E42">
      <w:r>
        <w:rPr>
          <w:rFonts w:hint="cs"/>
          <w:noProof/>
        </w:rPr>
        <w:drawing>
          <wp:inline distT="0" distB="0" distL="0" distR="0" wp14:anchorId="3F9880AE" wp14:editId="2518172C">
            <wp:extent cx="5600700" cy="3402965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9B" w14:textId="75D21910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87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6" w:name="_Toc128340828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76"/>
    </w:p>
    <w:p w14:paraId="54A6A128" w14:textId="178159CB" w:rsidR="00D03E42" w:rsidRDefault="00D03E42" w:rsidP="00D03E42"/>
    <w:p w14:paraId="585E878D" w14:textId="10AB4407" w:rsidR="00D03E42" w:rsidRPr="009C250F" w:rsidRDefault="00D03E42" w:rsidP="009C250F">
      <w:pPr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155D7465" w:rsidR="009C250F" w:rsidRDefault="009C250F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EA03E2" wp14:editId="457DE359">
                <wp:simplePos x="0" y="0"/>
                <wp:positionH relativeFrom="column">
                  <wp:posOffset>1986654</wp:posOffset>
                </wp:positionH>
                <wp:positionV relativeFrom="paragraph">
                  <wp:posOffset>2167715</wp:posOffset>
                </wp:positionV>
                <wp:extent cx="2876355" cy="492183"/>
                <wp:effectExtent l="12700" t="12700" r="6985" b="15875"/>
                <wp:wrapNone/>
                <wp:docPr id="1094" name="Rectangle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355" cy="492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256A8" id="Rectangle 1094" o:spid="_x0000_s1026" style="position:absolute;margin-left:156.45pt;margin-top:170.7pt;width:226.5pt;height:38.7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1DE3835" wp14:editId="0C61F475">
            <wp:extent cx="5600700" cy="3402965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0D27C18B" w:rsidR="009C250F" w:rsidRDefault="009C250F" w:rsidP="009C250F">
      <w:pPr>
        <w:pStyle w:val="Caption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88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7" w:name="_Toc128340829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77"/>
    </w:p>
    <w:p w14:paraId="521D1206" w14:textId="404940A7" w:rsidR="003F048C" w:rsidRDefault="003F048C" w:rsidP="003F048C"/>
    <w:p w14:paraId="554223A7" w14:textId="5C47C75E" w:rsidR="003F048C" w:rsidRDefault="003F048C" w:rsidP="003F048C"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3F048C">
      <w:r>
        <w:rPr>
          <w:rFonts w:hint="cs"/>
          <w:noProof/>
          <w:lang w:val="th-TH"/>
        </w:rPr>
        <w:drawing>
          <wp:inline distT="0" distB="0" distL="0" distR="0" wp14:anchorId="60493338" wp14:editId="2C52B6F2">
            <wp:extent cx="5600700" cy="3402965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3A181CE8" w:rsidR="003F048C" w:rsidRPr="003F048C" w:rsidRDefault="003F048C" w:rsidP="003F048C">
      <w:pPr>
        <w:pStyle w:val="Caption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89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8" w:name="_Toc128340830"/>
      <w:r>
        <w:rPr>
          <w:rFonts w:hint="cs"/>
          <w:cs/>
        </w:rPr>
        <w:t>ตัวอย่างหน้าเว็บไซต์</w:t>
      </w:r>
      <w:bookmarkEnd w:id="178"/>
    </w:p>
    <w:p w14:paraId="54FFE4E6" w14:textId="466B5FFA" w:rsidR="00173108" w:rsidRPr="00173108" w:rsidRDefault="00173108" w:rsidP="00E66B01">
      <w:pPr>
        <w:tabs>
          <w:tab w:val="center" w:pos="4154"/>
        </w:tabs>
        <w:rPr>
          <w:rFonts w:cs="Angsana New"/>
          <w:cs/>
        </w:rPr>
        <w:sectPr w:rsidR="00173108" w:rsidRPr="00173108" w:rsidSect="00E66B01">
          <w:headerReference w:type="even" r:id="rId126"/>
          <w:headerReference w:type="default" r:id="rId127"/>
          <w:headerReference w:type="first" r:id="rId128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E66B01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1758B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" strokecolor="white [3212]"/>
            </w:pict>
          </mc:Fallback>
        </mc:AlternateContent>
      </w:r>
    </w:p>
    <w:p w14:paraId="087A95AA" w14:textId="77777777" w:rsidR="00A81428" w:rsidRDefault="00A81428" w:rsidP="00E66B01">
      <w:pPr>
        <w:jc w:val="right"/>
      </w:pPr>
    </w:p>
    <w:p w14:paraId="61CC489D" w14:textId="77777777" w:rsidR="00A81428" w:rsidRDefault="00A81428" w:rsidP="00E66B01"/>
    <w:p w14:paraId="750A8F2A" w14:textId="77777777" w:rsidR="00A81428" w:rsidRDefault="00A81428" w:rsidP="00E66B01"/>
    <w:p w14:paraId="3123402F" w14:textId="77777777" w:rsidR="00A81428" w:rsidRDefault="00A81428" w:rsidP="00E66B01"/>
    <w:p w14:paraId="306223B7" w14:textId="77777777" w:rsidR="00A81428" w:rsidRDefault="00A81428" w:rsidP="00E66B01"/>
    <w:p w14:paraId="4000F8C0" w14:textId="77777777" w:rsidR="00A81428" w:rsidRDefault="00A81428" w:rsidP="00E66B01"/>
    <w:p w14:paraId="0053AC5B" w14:textId="77777777" w:rsidR="00A81428" w:rsidRDefault="00A81428" w:rsidP="00E66B01"/>
    <w:p w14:paraId="2507C0EE" w14:textId="77777777" w:rsidR="00A81428" w:rsidRDefault="00A81428" w:rsidP="00E66B01"/>
    <w:p w14:paraId="358121D6" w14:textId="77777777" w:rsidR="00A81428" w:rsidRDefault="00A81428" w:rsidP="00E66B01"/>
    <w:p w14:paraId="19D4A7CC" w14:textId="3E864C60" w:rsidR="00A81428" w:rsidRPr="00A81428" w:rsidRDefault="00A81428" w:rsidP="00E66B01">
      <w:pPr>
        <w:pStyle w:val="Heading1"/>
        <w:rPr>
          <w:sz w:val="48"/>
          <w:szCs w:val="48"/>
        </w:rPr>
      </w:pPr>
      <w:bookmarkStart w:id="179" w:name="_Toc97370475"/>
      <w:bookmarkStart w:id="180" w:name="_Toc129250980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79"/>
      <w:bookmarkEnd w:id="180"/>
    </w:p>
    <w:p w14:paraId="0E3606D8" w14:textId="77777777" w:rsidR="00A81428" w:rsidRDefault="00A81428" w:rsidP="00E66B01">
      <w:pPr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E66B01">
      <w:pPr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85B2AC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E66B01"/>
    <w:p w14:paraId="778CCD28" w14:textId="77777777" w:rsidR="00D349B5" w:rsidRDefault="00D349B5" w:rsidP="00E66B01">
      <w:pPr>
        <w:rPr>
          <w:rFonts w:cs="Angsana New"/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E66B01">
      <w:pPr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E66B01">
      <w:pPr>
        <w:jc w:val="center"/>
        <w:rPr>
          <w:noProof/>
          <w:lang w:eastAsia="en-US"/>
        </w:rPr>
      </w:pPr>
    </w:p>
    <w:p w14:paraId="70A58389" w14:textId="58D8A055" w:rsidR="00A60EE6" w:rsidRDefault="007F05A2" w:rsidP="007F05A2">
      <w:pPr>
        <w:ind w:firstLine="720"/>
      </w:pPr>
      <w:r w:rsidRPr="0051398E">
        <w:rPr>
          <w:cs/>
        </w:rPr>
        <w:t>ระบบแนะนำบริษัทสำหรับฝึกงานตามความสนใจ ด้วยเทคโนโลยีปัญญาประดิษฐ์</w:t>
      </w:r>
      <w:r>
        <w:rPr>
          <w:rFonts w:hint="cs"/>
          <w:cs/>
        </w:rPr>
        <w:t xml:space="preserve"> สามารถแบ่งได้ </w:t>
      </w:r>
      <w:r>
        <w:t xml:space="preserve">2 </w:t>
      </w:r>
      <w:r>
        <w:rPr>
          <w:rFonts w:hint="cs"/>
          <w:cs/>
        </w:rPr>
        <w:t>ส่วนดังนี้</w:t>
      </w:r>
    </w:p>
    <w:p w14:paraId="098BC7CE" w14:textId="08C8FBD5" w:rsidR="007F05A2" w:rsidRDefault="007F05A2" w:rsidP="007F05A2">
      <w:pPr>
        <w:pStyle w:val="Heading2"/>
      </w:pPr>
      <w:bookmarkStart w:id="181" w:name="_Toc129250981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81"/>
    </w:p>
    <w:p w14:paraId="2171D4AD" w14:textId="243DB1B0" w:rsidR="007F05A2" w:rsidRDefault="007F05A2" w:rsidP="007F05A2"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66DAF046" w14:textId="4FA66081" w:rsidR="007F05A2" w:rsidRDefault="007F05A2" w:rsidP="000A514F">
      <w:pPr>
        <w:pStyle w:val="Style1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784092CE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F8D251" wp14:editId="68A95C05">
            <wp:extent cx="5600638" cy="3402965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637" w14:textId="34367491" w:rsidR="007F05A2" w:rsidRDefault="007F05A2" w:rsidP="007F05A2">
      <w:pPr>
        <w:pStyle w:val="Caption"/>
      </w:pPr>
      <w:r w:rsidRPr="007F05A2">
        <w:rPr>
          <w:b/>
          <w:bCs/>
          <w:cs/>
        </w:rPr>
        <w:t xml:space="preserve">ภาพที่ </w:t>
      </w:r>
      <w:r w:rsidRPr="007F05A2">
        <w:rPr>
          <w:b/>
          <w:bCs/>
          <w:cs/>
        </w:rPr>
        <w:fldChar w:fldCharType="begin"/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</w:rPr>
        <w:instrText xml:space="preserve">SEQ </w:instrText>
      </w:r>
      <w:r w:rsidRPr="007F05A2">
        <w:rPr>
          <w:b/>
          <w:bCs/>
          <w:cs/>
        </w:rPr>
        <w:instrText xml:space="preserve">ภาพที่ </w:instrText>
      </w:r>
      <w:r w:rsidRPr="007F05A2">
        <w:rPr>
          <w:b/>
          <w:bCs/>
        </w:rPr>
        <w:instrText>\* ARABIC</w:instrText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90</w:t>
      </w:r>
      <w:r w:rsidRPr="007F05A2">
        <w:rPr>
          <w:b/>
          <w:bCs/>
          <w:cs/>
        </w:rPr>
        <w:fldChar w:fldCharType="end"/>
      </w:r>
      <w:r>
        <w:t xml:space="preserve"> </w:t>
      </w:r>
      <w:bookmarkStart w:id="182" w:name="_Toc128340831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82"/>
    </w:p>
    <w:p w14:paraId="4EE5072C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43510FDB" w14:textId="77777777" w:rsidR="007F05A2" w:rsidRPr="00C33136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17DA29DD" w14:textId="6E7DC27F" w:rsidR="007F05A2" w:rsidRPr="00CD5F71" w:rsidRDefault="007F05A2" w:rsidP="000A514F">
      <w:pPr>
        <w:pStyle w:val="Style1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4E4748FA">
            <wp:extent cx="4320000" cy="1037878"/>
            <wp:effectExtent l="0" t="0" r="0" b="3810"/>
            <wp:docPr id="1124" name="Picture 11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023C" w14:textId="34063968" w:rsidR="007F05A2" w:rsidRDefault="007F05A2" w:rsidP="007F05A2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91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83" w:name="_Toc128340832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83"/>
    </w:p>
    <w:p w14:paraId="03DD729F" w14:textId="699B6C28" w:rsidR="007F05A2" w:rsidRDefault="007F05A2">
      <w:pPr>
        <w:spacing w:after="160" w:line="259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  <w:br w:type="page"/>
      </w:r>
    </w:p>
    <w:p w14:paraId="6182E16D" w14:textId="7C39711B" w:rsidR="007F05A2" w:rsidRDefault="007F05A2" w:rsidP="000A514F">
      <w:pPr>
        <w:pStyle w:val="Style1"/>
      </w:pPr>
      <w:r>
        <w:lastRenderedPageBreak/>
        <w:t xml:space="preserve">3. </w:t>
      </w:r>
      <w:r>
        <w:rPr>
          <w:rFonts w:hint="cs"/>
          <w:cs/>
        </w:rPr>
        <w:t>รันคำสั่งจัดกลุ่มข้อมูล</w:t>
      </w:r>
    </w:p>
    <w:p w14:paraId="750EFE1E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44BCE26D">
            <wp:extent cx="5600700" cy="2050415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48E15DF3" w:rsidR="007F05A2" w:rsidRDefault="007F05A2" w:rsidP="007F05A2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92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4" w:name="_Toc128340833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84"/>
    </w:p>
    <w:p w14:paraId="03947F29" w14:textId="77777777" w:rsidR="007F05A2" w:rsidRPr="00444F6D" w:rsidRDefault="007F05A2" w:rsidP="007F05A2"/>
    <w:p w14:paraId="72DF0961" w14:textId="2ECC8E2F" w:rsidR="007F05A2" w:rsidRDefault="007F05A2" w:rsidP="000A514F">
      <w:pPr>
        <w:pStyle w:val="Style1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520A28AC">
            <wp:extent cx="5600700" cy="3402965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718" w14:textId="06508A5A" w:rsidR="007F05A2" w:rsidRDefault="007F05A2" w:rsidP="007F05A2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93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85" w:name="_Toc128340834"/>
      <w:r>
        <w:rPr>
          <w:rFonts w:hint="cs"/>
          <w:cs/>
        </w:rPr>
        <w:t xml:space="preserve">แสดงไฟล์ </w:t>
      </w:r>
      <w:r>
        <w:t>clustered_company.csv</w:t>
      </w:r>
      <w:bookmarkEnd w:id="185"/>
      <w:r>
        <w:t xml:space="preserve"> </w:t>
      </w:r>
    </w:p>
    <w:p w14:paraId="6DD66368" w14:textId="77777777" w:rsidR="007F05A2" w:rsidRPr="007F05A2" w:rsidRDefault="007F05A2" w:rsidP="007F05A2">
      <w:pPr>
        <w:rPr>
          <w:cs/>
        </w:rPr>
      </w:pPr>
    </w:p>
    <w:p w14:paraId="590B21FE" w14:textId="3BBC5BD1" w:rsidR="000A514F" w:rsidRDefault="000A514F">
      <w:pPr>
        <w:spacing w:after="160" w:line="259" w:lineRule="auto"/>
      </w:pPr>
      <w:r>
        <w:br w:type="page"/>
      </w:r>
    </w:p>
    <w:p w14:paraId="6419E40E" w14:textId="75C7FFCE" w:rsidR="000A514F" w:rsidRPr="00EA7153" w:rsidRDefault="000A514F" w:rsidP="000A514F">
      <w:pPr>
        <w:ind w:left="720"/>
        <w:rPr>
          <w:cs/>
        </w:rPr>
      </w:pPr>
      <w:r>
        <w:lastRenderedPageBreak/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0FD678A3" wp14:editId="31DECDF6">
            <wp:extent cx="5600306" cy="3399155"/>
            <wp:effectExtent l="0" t="0" r="0" b="444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C580DF1" w:rsidR="000A514F" w:rsidRDefault="000A514F" w:rsidP="000A514F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94</w:t>
        </w:r>
      </w:fldSimple>
      <w:r>
        <w:t xml:space="preserve"> </w:t>
      </w:r>
      <w:bookmarkStart w:id="186" w:name="_Toc128340835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86"/>
    </w:p>
    <w:p w14:paraId="7A23C17F" w14:textId="605AE94E" w:rsidR="000A514F" w:rsidRDefault="000A514F" w:rsidP="000A514F">
      <w:pPr>
        <w:pStyle w:val="Caption"/>
      </w:pPr>
    </w:p>
    <w:p w14:paraId="48C33154" w14:textId="607E5BD5" w:rsidR="000A514F" w:rsidRDefault="000A514F" w:rsidP="000A514F">
      <w:pPr>
        <w:ind w:left="720"/>
      </w:pPr>
      <w:r>
        <w:t xml:space="preserve">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034837AA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4B902F45" wp14:editId="7572448A">
            <wp:extent cx="5600700" cy="3399155"/>
            <wp:effectExtent l="0" t="0" r="0" b="444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6710C0B9" w:rsidR="00660E54" w:rsidRDefault="000A514F" w:rsidP="000A514F">
      <w:pPr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87" w:name="_Toc128340836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87"/>
    </w:p>
    <w:p w14:paraId="1FF41AD7" w14:textId="77777777" w:rsidR="007818DB" w:rsidRDefault="007818DB" w:rsidP="00E66B01"/>
    <w:p w14:paraId="4E76D1E7" w14:textId="72F03AF2" w:rsidR="00A60EE6" w:rsidRDefault="00DB290C" w:rsidP="00DB290C">
      <w:pPr>
        <w:pStyle w:val="Heading2"/>
      </w:pPr>
      <w:bookmarkStart w:id="188" w:name="_Toc129250982"/>
      <w:r>
        <w:lastRenderedPageBreak/>
        <w:t xml:space="preserve">2. </w:t>
      </w:r>
      <w:r>
        <w:rPr>
          <w:rFonts w:hint="cs"/>
          <w:cs/>
        </w:rPr>
        <w:t>ผู้ใช้งาน</w:t>
      </w:r>
      <w:bookmarkEnd w:id="188"/>
    </w:p>
    <w:p w14:paraId="05123B4C" w14:textId="0B65D001" w:rsidR="00DB290C" w:rsidRDefault="00DB290C" w:rsidP="00DB290C"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29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DB290C">
      <w:r>
        <w:rPr>
          <w:rFonts w:hint="cs"/>
          <w:noProof/>
          <w:lang w:val="th-TH"/>
        </w:rPr>
        <w:drawing>
          <wp:inline distT="0" distB="0" distL="0" distR="0" wp14:anchorId="5E8A7E4A" wp14:editId="750D57E7">
            <wp:extent cx="5600700" cy="3402965"/>
            <wp:effectExtent l="0" t="0" r="0" b="0"/>
            <wp:docPr id="1156" name="Picture 11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 descr="Graphical user interface, application, Teams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34B3919A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96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9" w:name="_Toc128340837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189"/>
      <w:proofErr w:type="spellEnd"/>
    </w:p>
    <w:p w14:paraId="09BF7F70" w14:textId="12889D25" w:rsidR="0021519F" w:rsidRDefault="0021519F" w:rsidP="0021519F"/>
    <w:p w14:paraId="1E01436D" w14:textId="24BC34D4" w:rsidR="0021519F" w:rsidRDefault="0021519F" w:rsidP="0021519F"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59C1FEED" wp14:editId="6768431C">
            <wp:extent cx="5600700" cy="3402965"/>
            <wp:effectExtent l="0" t="0" r="0" b="0"/>
            <wp:docPr id="1157" name="Picture 1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 descr="Graphical user interface, application, Teams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138C6FB5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97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0" w:name="_Toc128340838"/>
      <w:r>
        <w:rPr>
          <w:rFonts w:hint="cs"/>
          <w:cs/>
        </w:rPr>
        <w:t>หน้าแสดงผลลัพธ์เมื่อค้นหาบริษัท</w:t>
      </w:r>
      <w:bookmarkEnd w:id="190"/>
    </w:p>
    <w:p w14:paraId="7100400B" w14:textId="6199254D" w:rsidR="0021519F" w:rsidRDefault="0021519F" w:rsidP="0021519F">
      <w:r>
        <w:rPr>
          <w:cs/>
        </w:rPr>
        <w:lastRenderedPageBreak/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</w:p>
    <w:p w14:paraId="4B38DE1A" w14:textId="1123FED4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74F2BCCE" wp14:editId="1F68C395">
            <wp:extent cx="5600700" cy="340296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2B9EC28D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98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1" w:name="_Toc128340839"/>
      <w:r>
        <w:rPr>
          <w:rFonts w:hint="cs"/>
          <w:cs/>
        </w:rPr>
        <w:t>หน้าแสดงข้อมูลบริษัท</w:t>
      </w:r>
      <w:bookmarkEnd w:id="191"/>
    </w:p>
    <w:p w14:paraId="04B02FCF" w14:textId="7471782D" w:rsidR="00134CC3" w:rsidRPr="00134CC3" w:rsidRDefault="00134CC3" w:rsidP="00E66B01">
      <w:pPr>
        <w:rPr>
          <w:rFonts w:cs="Angsana New"/>
          <w:cs/>
        </w:rPr>
        <w:sectPr w:rsidR="00134CC3" w:rsidRPr="00134CC3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42E979BC" w14:textId="6E33F0E7" w:rsidR="00924626" w:rsidRDefault="00924626" w:rsidP="00E66B01">
      <w:pPr>
        <w:pStyle w:val="Heading1"/>
      </w:pPr>
      <w:bookmarkStart w:id="192" w:name="_Toc93251062"/>
      <w:bookmarkStart w:id="193" w:name="_Toc93251099"/>
      <w:bookmarkStart w:id="194" w:name="_Toc93251214"/>
      <w:bookmarkStart w:id="195" w:name="_Toc97370477"/>
      <w:bookmarkStart w:id="196" w:name="_Toc129250983"/>
      <w:r w:rsidRPr="00505411">
        <w:rPr>
          <w:cs/>
        </w:rPr>
        <w:lastRenderedPageBreak/>
        <w:t>ประวัติผู้ศึกษา</w:t>
      </w:r>
      <w:bookmarkEnd w:id="192"/>
      <w:bookmarkEnd w:id="193"/>
      <w:bookmarkEnd w:id="194"/>
      <w:bookmarkEnd w:id="195"/>
      <w:bookmarkEnd w:id="196"/>
    </w:p>
    <w:p w14:paraId="0A58591F" w14:textId="59ADBEFC" w:rsidR="00834F1C" w:rsidRPr="00834F1C" w:rsidRDefault="000D1F6F" w:rsidP="00E66B01"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E66B01">
      <w:pPr>
        <w:tabs>
          <w:tab w:val="left" w:pos="1418"/>
        </w:tabs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E66B01">
      <w:pPr>
        <w:tabs>
          <w:tab w:val="left" w:pos="1560"/>
        </w:tabs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156E9A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E66B01"/>
    <w:p w14:paraId="5AAE5CC8" w14:textId="5A6E8BE0" w:rsidR="00134CC3" w:rsidRDefault="00134CC3" w:rsidP="00E66B01">
      <w:pPr>
        <w:jc w:val="center"/>
      </w:pPr>
    </w:p>
    <w:p w14:paraId="0BF124A1" w14:textId="3D6830F9" w:rsidR="005E5167" w:rsidRDefault="005E5167" w:rsidP="00E66B01">
      <w:pPr>
        <w:pStyle w:val="Style1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BA7E4C" w14:textId="77777777" w:rsidR="00A94F0D" w:rsidRDefault="00A94F0D" w:rsidP="00CE6FE8">
      <w:r>
        <w:separator/>
      </w:r>
    </w:p>
  </w:endnote>
  <w:endnote w:type="continuationSeparator" w:id="0">
    <w:p w14:paraId="56393B44" w14:textId="77777777" w:rsidR="00A94F0D" w:rsidRDefault="00A94F0D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E4753" w14:textId="77777777" w:rsidR="00624A02" w:rsidRDefault="00624A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81165" w14:textId="77777777" w:rsidR="00624A02" w:rsidRDefault="00624A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84E1" w14:textId="77777777" w:rsidR="00624A02" w:rsidRDefault="00624A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B2DE1" w14:textId="77777777" w:rsidR="00A94F0D" w:rsidRDefault="00A94F0D" w:rsidP="00CE6FE8">
      <w:r>
        <w:separator/>
      </w:r>
    </w:p>
  </w:footnote>
  <w:footnote w:type="continuationSeparator" w:id="0">
    <w:p w14:paraId="68198E6D" w14:textId="77777777" w:rsidR="00A94F0D" w:rsidRDefault="00A94F0D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033322E0" w:rsidR="007F1476" w:rsidRDefault="007F147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7332A238" w:rsidR="00CE6FE8" w:rsidRDefault="00E61BAC" w:rsidP="00994D68">
        <w:pPr>
          <w:pStyle w:val="Header"/>
          <w:jc w:val="right"/>
        </w:pPr>
        <w:r w:rsidRPr="00AB54B3">
          <w:fldChar w:fldCharType="begin"/>
        </w:r>
        <w:r w:rsidR="00CE6FE8" w:rsidRPr="00AB54B3">
          <w:instrText xml:space="preserve"> PAGE   \* MERGEFORMAT </w:instrText>
        </w:r>
        <w:r w:rsidRPr="00AB54B3">
          <w:fldChar w:fldCharType="separate"/>
        </w:r>
        <w:r w:rsidRPr="00F43C8D">
          <w:rPr>
            <w:noProof/>
            <w:lang w:val="th-TH"/>
          </w:rPr>
          <w:t>50</w:t>
        </w:r>
        <w:r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568AFD3F" w:rsidR="00CD2976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5BCD9795" w:rsidR="007F1476" w:rsidRDefault="007F1476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13407FAC" w:rsidR="007C6200" w:rsidRDefault="009E594C" w:rsidP="009E594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1"/>
  </w:num>
  <w:num w:numId="2" w16cid:durableId="1546135329">
    <w:abstractNumId w:val="9"/>
  </w:num>
  <w:num w:numId="3" w16cid:durableId="1409233827">
    <w:abstractNumId w:val="10"/>
  </w:num>
  <w:num w:numId="4" w16cid:durableId="104346008">
    <w:abstractNumId w:val="15"/>
  </w:num>
  <w:num w:numId="5" w16cid:durableId="313678271">
    <w:abstractNumId w:val="14"/>
  </w:num>
  <w:num w:numId="6" w16cid:durableId="1557813924">
    <w:abstractNumId w:val="13"/>
  </w:num>
  <w:num w:numId="7" w16cid:durableId="2042052416">
    <w:abstractNumId w:val="16"/>
  </w:num>
  <w:num w:numId="8" w16cid:durableId="1764916880">
    <w:abstractNumId w:val="12"/>
  </w:num>
  <w:num w:numId="9" w16cid:durableId="1141188066">
    <w:abstractNumId w:val="4"/>
  </w:num>
  <w:num w:numId="10" w16cid:durableId="251278246">
    <w:abstractNumId w:val="6"/>
  </w:num>
  <w:num w:numId="11" w16cid:durableId="1622375687">
    <w:abstractNumId w:val="7"/>
  </w:num>
  <w:num w:numId="12" w16cid:durableId="2070302293">
    <w:abstractNumId w:val="8"/>
  </w:num>
  <w:num w:numId="13" w16cid:durableId="2113165317">
    <w:abstractNumId w:val="0"/>
  </w:num>
  <w:num w:numId="14" w16cid:durableId="619805451">
    <w:abstractNumId w:val="3"/>
  </w:num>
  <w:num w:numId="15" w16cid:durableId="806125106">
    <w:abstractNumId w:val="1"/>
    <w:lvlOverride w:ilvl="0">
      <w:startOverride w:val="1"/>
    </w:lvlOverride>
  </w:num>
  <w:num w:numId="16" w16cid:durableId="340544090">
    <w:abstractNumId w:val="2"/>
  </w:num>
  <w:num w:numId="17" w16cid:durableId="846602760">
    <w:abstractNumId w:val="5"/>
  </w:num>
  <w:num w:numId="18" w16cid:durableId="82457901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20198"/>
    <w:rsid w:val="0002019A"/>
    <w:rsid w:val="00022C10"/>
    <w:rsid w:val="00027D4E"/>
    <w:rsid w:val="00031C6D"/>
    <w:rsid w:val="000320B2"/>
    <w:rsid w:val="000326C8"/>
    <w:rsid w:val="00033145"/>
    <w:rsid w:val="000335A7"/>
    <w:rsid w:val="000337D5"/>
    <w:rsid w:val="0003424F"/>
    <w:rsid w:val="00035286"/>
    <w:rsid w:val="000357E9"/>
    <w:rsid w:val="00036788"/>
    <w:rsid w:val="0003698C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2FAD"/>
    <w:rsid w:val="000A514F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41D8"/>
    <w:rsid w:val="00110C34"/>
    <w:rsid w:val="00113412"/>
    <w:rsid w:val="00113AC4"/>
    <w:rsid w:val="00115347"/>
    <w:rsid w:val="00115B47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97D"/>
    <w:rsid w:val="00181042"/>
    <w:rsid w:val="00182FF6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28C9"/>
    <w:rsid w:val="001C6BFD"/>
    <w:rsid w:val="001C730F"/>
    <w:rsid w:val="001D1277"/>
    <w:rsid w:val="001D1D25"/>
    <w:rsid w:val="001D3A83"/>
    <w:rsid w:val="001D3CC2"/>
    <w:rsid w:val="001D3F34"/>
    <w:rsid w:val="001D65E7"/>
    <w:rsid w:val="001D6BFE"/>
    <w:rsid w:val="001E1375"/>
    <w:rsid w:val="001E295E"/>
    <w:rsid w:val="001E2EAC"/>
    <w:rsid w:val="001E639E"/>
    <w:rsid w:val="001F0771"/>
    <w:rsid w:val="001F23E4"/>
    <w:rsid w:val="001F278F"/>
    <w:rsid w:val="001F3F87"/>
    <w:rsid w:val="001F4C08"/>
    <w:rsid w:val="001F5672"/>
    <w:rsid w:val="001F5EDA"/>
    <w:rsid w:val="002057DD"/>
    <w:rsid w:val="00207682"/>
    <w:rsid w:val="002111BF"/>
    <w:rsid w:val="002117A0"/>
    <w:rsid w:val="002141B6"/>
    <w:rsid w:val="0021519F"/>
    <w:rsid w:val="002158D7"/>
    <w:rsid w:val="002208A3"/>
    <w:rsid w:val="00222031"/>
    <w:rsid w:val="0022278F"/>
    <w:rsid w:val="002233E7"/>
    <w:rsid w:val="00225FB4"/>
    <w:rsid w:val="00226D59"/>
    <w:rsid w:val="00230B08"/>
    <w:rsid w:val="00231CC9"/>
    <w:rsid w:val="00233FCF"/>
    <w:rsid w:val="00234EF9"/>
    <w:rsid w:val="00235D16"/>
    <w:rsid w:val="00244B4D"/>
    <w:rsid w:val="0024585E"/>
    <w:rsid w:val="00245C28"/>
    <w:rsid w:val="0024708F"/>
    <w:rsid w:val="00260C6F"/>
    <w:rsid w:val="0026140A"/>
    <w:rsid w:val="00264BFF"/>
    <w:rsid w:val="0026618A"/>
    <w:rsid w:val="00271BE7"/>
    <w:rsid w:val="0027239D"/>
    <w:rsid w:val="00284133"/>
    <w:rsid w:val="00287AB8"/>
    <w:rsid w:val="00287F3E"/>
    <w:rsid w:val="002902CF"/>
    <w:rsid w:val="00293BAF"/>
    <w:rsid w:val="002A0A54"/>
    <w:rsid w:val="002A5960"/>
    <w:rsid w:val="002A645E"/>
    <w:rsid w:val="002A6499"/>
    <w:rsid w:val="002B0E14"/>
    <w:rsid w:val="002B402D"/>
    <w:rsid w:val="002C45CC"/>
    <w:rsid w:val="002C5D3D"/>
    <w:rsid w:val="002D1E34"/>
    <w:rsid w:val="002D2A75"/>
    <w:rsid w:val="002D3D86"/>
    <w:rsid w:val="002E4161"/>
    <w:rsid w:val="002E4AA2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20DC1"/>
    <w:rsid w:val="003236A3"/>
    <w:rsid w:val="0032428C"/>
    <w:rsid w:val="00324A9D"/>
    <w:rsid w:val="00324B17"/>
    <w:rsid w:val="00326624"/>
    <w:rsid w:val="00327372"/>
    <w:rsid w:val="00327A18"/>
    <w:rsid w:val="003328FA"/>
    <w:rsid w:val="003329A8"/>
    <w:rsid w:val="00332B8E"/>
    <w:rsid w:val="0033790A"/>
    <w:rsid w:val="00341823"/>
    <w:rsid w:val="003446E6"/>
    <w:rsid w:val="00345C7A"/>
    <w:rsid w:val="00351901"/>
    <w:rsid w:val="00353EEF"/>
    <w:rsid w:val="00356445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91138"/>
    <w:rsid w:val="00391542"/>
    <w:rsid w:val="00391EEC"/>
    <w:rsid w:val="0039277C"/>
    <w:rsid w:val="0039788E"/>
    <w:rsid w:val="003A276E"/>
    <w:rsid w:val="003A6D01"/>
    <w:rsid w:val="003A700E"/>
    <w:rsid w:val="003B06AA"/>
    <w:rsid w:val="003B5D6F"/>
    <w:rsid w:val="003C41B5"/>
    <w:rsid w:val="003C5341"/>
    <w:rsid w:val="003C5EF1"/>
    <w:rsid w:val="003C6A5E"/>
    <w:rsid w:val="003C7DCA"/>
    <w:rsid w:val="003D4771"/>
    <w:rsid w:val="003D4EE8"/>
    <w:rsid w:val="003D6151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6E96"/>
    <w:rsid w:val="004310F2"/>
    <w:rsid w:val="004330F9"/>
    <w:rsid w:val="004337AC"/>
    <w:rsid w:val="004358F3"/>
    <w:rsid w:val="004376A2"/>
    <w:rsid w:val="00440E8A"/>
    <w:rsid w:val="00444F6D"/>
    <w:rsid w:val="0045273E"/>
    <w:rsid w:val="00452EFF"/>
    <w:rsid w:val="00453840"/>
    <w:rsid w:val="00455CBB"/>
    <w:rsid w:val="0045613E"/>
    <w:rsid w:val="0045714E"/>
    <w:rsid w:val="004620AF"/>
    <w:rsid w:val="004638B0"/>
    <w:rsid w:val="00463D26"/>
    <w:rsid w:val="00467F9D"/>
    <w:rsid w:val="004737CF"/>
    <w:rsid w:val="00475E57"/>
    <w:rsid w:val="00477A07"/>
    <w:rsid w:val="00480600"/>
    <w:rsid w:val="00483A98"/>
    <w:rsid w:val="004846F0"/>
    <w:rsid w:val="00485BFD"/>
    <w:rsid w:val="00492382"/>
    <w:rsid w:val="00494591"/>
    <w:rsid w:val="004A25C7"/>
    <w:rsid w:val="004A36A6"/>
    <w:rsid w:val="004A38EF"/>
    <w:rsid w:val="004A6A93"/>
    <w:rsid w:val="004B0622"/>
    <w:rsid w:val="004B2F2F"/>
    <w:rsid w:val="004B3F53"/>
    <w:rsid w:val="004B5A1C"/>
    <w:rsid w:val="004C1498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4F52"/>
    <w:rsid w:val="005263AE"/>
    <w:rsid w:val="005275A8"/>
    <w:rsid w:val="00527EC0"/>
    <w:rsid w:val="005338D5"/>
    <w:rsid w:val="00533964"/>
    <w:rsid w:val="0053618C"/>
    <w:rsid w:val="00536586"/>
    <w:rsid w:val="00537A95"/>
    <w:rsid w:val="00543636"/>
    <w:rsid w:val="00551956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6B0"/>
    <w:rsid w:val="00571C99"/>
    <w:rsid w:val="005735D3"/>
    <w:rsid w:val="00575B5D"/>
    <w:rsid w:val="0057741A"/>
    <w:rsid w:val="00582C7F"/>
    <w:rsid w:val="005850D0"/>
    <w:rsid w:val="005935DD"/>
    <w:rsid w:val="00593CCD"/>
    <w:rsid w:val="0059453F"/>
    <w:rsid w:val="005A27F9"/>
    <w:rsid w:val="005A30FD"/>
    <w:rsid w:val="005A41A8"/>
    <w:rsid w:val="005A5C86"/>
    <w:rsid w:val="005B0CF1"/>
    <w:rsid w:val="005B1970"/>
    <w:rsid w:val="005B20D8"/>
    <w:rsid w:val="005B3900"/>
    <w:rsid w:val="005B6A94"/>
    <w:rsid w:val="005B7839"/>
    <w:rsid w:val="005C2064"/>
    <w:rsid w:val="005C5A66"/>
    <w:rsid w:val="005C5ED6"/>
    <w:rsid w:val="005C709C"/>
    <w:rsid w:val="005C7F2D"/>
    <w:rsid w:val="005D69D0"/>
    <w:rsid w:val="005E14F9"/>
    <w:rsid w:val="005E416E"/>
    <w:rsid w:val="005E5167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02"/>
    <w:rsid w:val="00624AEA"/>
    <w:rsid w:val="00626F7B"/>
    <w:rsid w:val="00643936"/>
    <w:rsid w:val="006449D1"/>
    <w:rsid w:val="0064796E"/>
    <w:rsid w:val="00647A0B"/>
    <w:rsid w:val="00657ACA"/>
    <w:rsid w:val="00657D4C"/>
    <w:rsid w:val="00660BB7"/>
    <w:rsid w:val="00660E54"/>
    <w:rsid w:val="0066163B"/>
    <w:rsid w:val="00664E23"/>
    <w:rsid w:val="0066633B"/>
    <w:rsid w:val="00670102"/>
    <w:rsid w:val="00674268"/>
    <w:rsid w:val="00677EF2"/>
    <w:rsid w:val="00684DCE"/>
    <w:rsid w:val="00687CE0"/>
    <w:rsid w:val="00692296"/>
    <w:rsid w:val="00692B51"/>
    <w:rsid w:val="006954B6"/>
    <w:rsid w:val="0069655F"/>
    <w:rsid w:val="00697F28"/>
    <w:rsid w:val="006A22CC"/>
    <w:rsid w:val="006A6C82"/>
    <w:rsid w:val="006B03D7"/>
    <w:rsid w:val="006B3192"/>
    <w:rsid w:val="006B401B"/>
    <w:rsid w:val="006C7333"/>
    <w:rsid w:val="006D2BC5"/>
    <w:rsid w:val="006D3743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702361"/>
    <w:rsid w:val="007049C0"/>
    <w:rsid w:val="00705F77"/>
    <w:rsid w:val="00706402"/>
    <w:rsid w:val="00706ECC"/>
    <w:rsid w:val="007108E6"/>
    <w:rsid w:val="00710CBA"/>
    <w:rsid w:val="00710D0B"/>
    <w:rsid w:val="007135B7"/>
    <w:rsid w:val="00713A55"/>
    <w:rsid w:val="00714C1E"/>
    <w:rsid w:val="0071632F"/>
    <w:rsid w:val="00720470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E357D"/>
    <w:rsid w:val="007E378A"/>
    <w:rsid w:val="007E6551"/>
    <w:rsid w:val="007E65DF"/>
    <w:rsid w:val="007E6748"/>
    <w:rsid w:val="007F05A2"/>
    <w:rsid w:val="007F0B20"/>
    <w:rsid w:val="007F1476"/>
    <w:rsid w:val="007F54D2"/>
    <w:rsid w:val="00801F9F"/>
    <w:rsid w:val="00803200"/>
    <w:rsid w:val="008033D8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21DE"/>
    <w:rsid w:val="0084299B"/>
    <w:rsid w:val="00845A20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2C1F"/>
    <w:rsid w:val="00863105"/>
    <w:rsid w:val="00865301"/>
    <w:rsid w:val="008706A3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D73F2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5EE"/>
    <w:rsid w:val="00924626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B34"/>
    <w:rsid w:val="00957E9F"/>
    <w:rsid w:val="00960C90"/>
    <w:rsid w:val="009625FE"/>
    <w:rsid w:val="00962B38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652"/>
    <w:rsid w:val="009B49A4"/>
    <w:rsid w:val="009B5F84"/>
    <w:rsid w:val="009C0621"/>
    <w:rsid w:val="009C250F"/>
    <w:rsid w:val="009C6BE5"/>
    <w:rsid w:val="009D1E1A"/>
    <w:rsid w:val="009D7F38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EFF"/>
    <w:rsid w:val="009F57E8"/>
    <w:rsid w:val="00A01171"/>
    <w:rsid w:val="00A043E3"/>
    <w:rsid w:val="00A10CA4"/>
    <w:rsid w:val="00A12889"/>
    <w:rsid w:val="00A13F3C"/>
    <w:rsid w:val="00A16C58"/>
    <w:rsid w:val="00A17616"/>
    <w:rsid w:val="00A20019"/>
    <w:rsid w:val="00A23859"/>
    <w:rsid w:val="00A3162E"/>
    <w:rsid w:val="00A429D2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BB6"/>
    <w:rsid w:val="00AE2D51"/>
    <w:rsid w:val="00AE6828"/>
    <w:rsid w:val="00AE6916"/>
    <w:rsid w:val="00AE700F"/>
    <w:rsid w:val="00AE7E67"/>
    <w:rsid w:val="00AF1DA1"/>
    <w:rsid w:val="00AF24BF"/>
    <w:rsid w:val="00AF5940"/>
    <w:rsid w:val="00B02247"/>
    <w:rsid w:val="00B0486B"/>
    <w:rsid w:val="00B048CA"/>
    <w:rsid w:val="00B11934"/>
    <w:rsid w:val="00B1253C"/>
    <w:rsid w:val="00B15892"/>
    <w:rsid w:val="00B2040F"/>
    <w:rsid w:val="00B21F2A"/>
    <w:rsid w:val="00B22068"/>
    <w:rsid w:val="00B244C0"/>
    <w:rsid w:val="00B263AA"/>
    <w:rsid w:val="00B27984"/>
    <w:rsid w:val="00B30349"/>
    <w:rsid w:val="00B303FE"/>
    <w:rsid w:val="00B35F44"/>
    <w:rsid w:val="00B3745F"/>
    <w:rsid w:val="00B42A39"/>
    <w:rsid w:val="00B448A2"/>
    <w:rsid w:val="00B44D8B"/>
    <w:rsid w:val="00B45313"/>
    <w:rsid w:val="00B4628C"/>
    <w:rsid w:val="00B504AA"/>
    <w:rsid w:val="00B50C65"/>
    <w:rsid w:val="00B54246"/>
    <w:rsid w:val="00B5591D"/>
    <w:rsid w:val="00B56AB2"/>
    <w:rsid w:val="00B56E6F"/>
    <w:rsid w:val="00B62764"/>
    <w:rsid w:val="00B64C9D"/>
    <w:rsid w:val="00B75F2F"/>
    <w:rsid w:val="00B8025C"/>
    <w:rsid w:val="00B823B5"/>
    <w:rsid w:val="00B82C25"/>
    <w:rsid w:val="00B845EC"/>
    <w:rsid w:val="00B84818"/>
    <w:rsid w:val="00B86167"/>
    <w:rsid w:val="00B86C43"/>
    <w:rsid w:val="00B86E81"/>
    <w:rsid w:val="00B9238D"/>
    <w:rsid w:val="00B925A4"/>
    <w:rsid w:val="00B95E82"/>
    <w:rsid w:val="00B97954"/>
    <w:rsid w:val="00BA1BB4"/>
    <w:rsid w:val="00BA234D"/>
    <w:rsid w:val="00BA2BEB"/>
    <w:rsid w:val="00BB009F"/>
    <w:rsid w:val="00BB09B3"/>
    <w:rsid w:val="00BB2FB1"/>
    <w:rsid w:val="00BB31E7"/>
    <w:rsid w:val="00BB3ACB"/>
    <w:rsid w:val="00BB6174"/>
    <w:rsid w:val="00BC199B"/>
    <w:rsid w:val="00BC3571"/>
    <w:rsid w:val="00BC4202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667A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16EF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C351B"/>
    <w:rsid w:val="00CC6638"/>
    <w:rsid w:val="00CC7EC5"/>
    <w:rsid w:val="00CD1820"/>
    <w:rsid w:val="00CD186B"/>
    <w:rsid w:val="00CD411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B55"/>
    <w:rsid w:val="00D615A3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CB6"/>
    <w:rsid w:val="00D94404"/>
    <w:rsid w:val="00D9684E"/>
    <w:rsid w:val="00DA17CA"/>
    <w:rsid w:val="00DA2837"/>
    <w:rsid w:val="00DA2D9C"/>
    <w:rsid w:val="00DA405B"/>
    <w:rsid w:val="00DA4D5C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2F3A"/>
    <w:rsid w:val="00DD39BE"/>
    <w:rsid w:val="00DE64E6"/>
    <w:rsid w:val="00DF0606"/>
    <w:rsid w:val="00DF0681"/>
    <w:rsid w:val="00DF2F60"/>
    <w:rsid w:val="00DF39D7"/>
    <w:rsid w:val="00DF6000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5CBB"/>
    <w:rsid w:val="00E66B01"/>
    <w:rsid w:val="00E72991"/>
    <w:rsid w:val="00E82885"/>
    <w:rsid w:val="00E82DFD"/>
    <w:rsid w:val="00E8316F"/>
    <w:rsid w:val="00E84FC6"/>
    <w:rsid w:val="00E92D57"/>
    <w:rsid w:val="00E94C37"/>
    <w:rsid w:val="00E94EF6"/>
    <w:rsid w:val="00E95E22"/>
    <w:rsid w:val="00EA1636"/>
    <w:rsid w:val="00EA3F2C"/>
    <w:rsid w:val="00EA7153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6839"/>
    <w:rsid w:val="00ED7B56"/>
    <w:rsid w:val="00EE1A01"/>
    <w:rsid w:val="00EE4BCF"/>
    <w:rsid w:val="00EF5A18"/>
    <w:rsid w:val="00EF727A"/>
    <w:rsid w:val="00F0483E"/>
    <w:rsid w:val="00F100EB"/>
    <w:rsid w:val="00F11121"/>
    <w:rsid w:val="00F13CC7"/>
    <w:rsid w:val="00F226F5"/>
    <w:rsid w:val="00F2463D"/>
    <w:rsid w:val="00F25782"/>
    <w:rsid w:val="00F25E2C"/>
    <w:rsid w:val="00F26D83"/>
    <w:rsid w:val="00F30FCF"/>
    <w:rsid w:val="00F31574"/>
    <w:rsid w:val="00F317B8"/>
    <w:rsid w:val="00F31D68"/>
    <w:rsid w:val="00F344A7"/>
    <w:rsid w:val="00F35737"/>
    <w:rsid w:val="00F3618D"/>
    <w:rsid w:val="00F446C4"/>
    <w:rsid w:val="00F459BF"/>
    <w:rsid w:val="00F4690B"/>
    <w:rsid w:val="00F51208"/>
    <w:rsid w:val="00F544DF"/>
    <w:rsid w:val="00F555B6"/>
    <w:rsid w:val="00F56EFC"/>
    <w:rsid w:val="00F67528"/>
    <w:rsid w:val="00F71370"/>
    <w:rsid w:val="00F71A0A"/>
    <w:rsid w:val="00F72DED"/>
    <w:rsid w:val="00F75232"/>
    <w:rsid w:val="00F77010"/>
    <w:rsid w:val="00F771C8"/>
    <w:rsid w:val="00F808BA"/>
    <w:rsid w:val="00F821B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6794"/>
    <w:rsid w:val="00FE67F4"/>
    <w:rsid w:val="00FE6989"/>
    <w:rsid w:val="00FE7C0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pPr>
      <w:spacing w:after="0" w:line="240" w:lineRule="auto"/>
    </w:pPr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pPr>
      <w:spacing w:after="0" w:line="240" w:lineRule="auto"/>
    </w:pPr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pPr>
      <w:spacing w:after="0" w:line="240" w:lineRule="auto"/>
    </w:pPr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slapexs/final_project.git" TargetMode="External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header" Target="header19.xml"/><Relationship Id="rId16" Type="http://schemas.openxmlformats.org/officeDocument/2006/relationships/header" Target="header5.xml"/><Relationship Id="rId107" Type="http://schemas.openxmlformats.org/officeDocument/2006/relationships/image" Target="media/image72.png"/><Relationship Id="rId11" Type="http://schemas.openxmlformats.org/officeDocument/2006/relationships/footer" Target="footer1.xml"/><Relationship Id="rId32" Type="http://schemas.openxmlformats.org/officeDocument/2006/relationships/header" Target="header12.xml"/><Relationship Id="rId37" Type="http://schemas.openxmlformats.org/officeDocument/2006/relationships/image" Target="media/image15.jpe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header" Target="header15.xml"/><Relationship Id="rId102" Type="http://schemas.openxmlformats.org/officeDocument/2006/relationships/image" Target="media/image68.png"/><Relationship Id="rId123" Type="http://schemas.openxmlformats.org/officeDocument/2006/relationships/image" Target="media/image86.png"/><Relationship Id="rId128" Type="http://schemas.openxmlformats.org/officeDocument/2006/relationships/header" Target="header24.xml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1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77.png"/><Relationship Id="rId118" Type="http://schemas.openxmlformats.org/officeDocument/2006/relationships/image" Target="media/image81.png"/><Relationship Id="rId134" Type="http://schemas.openxmlformats.org/officeDocument/2006/relationships/fontTable" Target="fontTable.xml"/><Relationship Id="rId80" Type="http://schemas.openxmlformats.org/officeDocument/2006/relationships/footer" Target="footer5.xml"/><Relationship Id="rId85" Type="http://schemas.openxmlformats.org/officeDocument/2006/relationships/header" Target="header20.xml"/><Relationship Id="rId12" Type="http://schemas.openxmlformats.org/officeDocument/2006/relationships/footer" Target="footer2.xml"/><Relationship Id="rId17" Type="http://schemas.openxmlformats.org/officeDocument/2006/relationships/header" Target="header6.xml"/><Relationship Id="rId33" Type="http://schemas.openxmlformats.org/officeDocument/2006/relationships/image" Target="media/image11.jpeg"/><Relationship Id="rId38" Type="http://schemas.openxmlformats.org/officeDocument/2006/relationships/image" Target="media/image16.jpeg"/><Relationship Id="rId59" Type="http://schemas.openxmlformats.org/officeDocument/2006/relationships/image" Target="media/image37.png"/><Relationship Id="rId103" Type="http://schemas.openxmlformats.org/officeDocument/2006/relationships/hyperlink" Target="https://www.mongodb.com/try/download/compass%20&#3648;&#3621;&#3639;&#3629;&#3585;" TargetMode="External"/><Relationship Id="rId108" Type="http://schemas.openxmlformats.org/officeDocument/2006/relationships/image" Target="media/image73.png"/><Relationship Id="rId124" Type="http://schemas.openxmlformats.org/officeDocument/2006/relationships/image" Target="media/image87.png"/><Relationship Id="rId129" Type="http://schemas.openxmlformats.org/officeDocument/2006/relationships/hyperlink" Target="https://intern-assistant.vercel.app" TargetMode="External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27.png"/><Relationship Id="rId114" Type="http://schemas.openxmlformats.org/officeDocument/2006/relationships/image" Target="media/image78.png"/><Relationship Id="rId119" Type="http://schemas.openxmlformats.org/officeDocument/2006/relationships/image" Target="media/image82.pn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eader" Target="header16.xml"/><Relationship Id="rId86" Type="http://schemas.openxmlformats.org/officeDocument/2006/relationships/header" Target="header21.xml"/><Relationship Id="rId130" Type="http://schemas.openxmlformats.org/officeDocument/2006/relationships/image" Target="media/image89.png"/><Relationship Id="rId135" Type="http://schemas.openxmlformats.org/officeDocument/2006/relationships/theme" Target="theme/theme1.xml"/><Relationship Id="rId13" Type="http://schemas.openxmlformats.org/officeDocument/2006/relationships/header" Target="header3.xml"/><Relationship Id="rId18" Type="http://schemas.openxmlformats.org/officeDocument/2006/relationships/header" Target="header7.xml"/><Relationship Id="rId39" Type="http://schemas.openxmlformats.org/officeDocument/2006/relationships/image" Target="media/image17.jpeg"/><Relationship Id="rId109" Type="http://schemas.openxmlformats.org/officeDocument/2006/relationships/image" Target="media/image74.png"/><Relationship Id="rId34" Type="http://schemas.openxmlformats.org/officeDocument/2006/relationships/image" Target="media/image12.jpe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eader" Target="header13.xml"/><Relationship Id="rId97" Type="http://schemas.openxmlformats.org/officeDocument/2006/relationships/image" Target="media/image63.png"/><Relationship Id="rId104" Type="http://schemas.openxmlformats.org/officeDocument/2006/relationships/image" Target="media/image69.png"/><Relationship Id="rId120" Type="http://schemas.openxmlformats.org/officeDocument/2006/relationships/image" Target="media/image83.png"/><Relationship Id="rId125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18.jpe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54.png"/><Relationship Id="rId110" Type="http://schemas.openxmlformats.org/officeDocument/2006/relationships/image" Target="media/image75.png"/><Relationship Id="rId115" Type="http://schemas.openxmlformats.org/officeDocument/2006/relationships/image" Target="media/image79.png"/><Relationship Id="rId131" Type="http://schemas.openxmlformats.org/officeDocument/2006/relationships/image" Target="media/image90.png"/><Relationship Id="rId61" Type="http://schemas.openxmlformats.org/officeDocument/2006/relationships/image" Target="media/image39.png"/><Relationship Id="rId82" Type="http://schemas.openxmlformats.org/officeDocument/2006/relationships/header" Target="header17.xml"/><Relationship Id="rId19" Type="http://schemas.openxmlformats.org/officeDocument/2006/relationships/header" Target="header8.xml"/><Relationship Id="rId14" Type="http://schemas.openxmlformats.org/officeDocument/2006/relationships/footer" Target="footer3.xml"/><Relationship Id="rId30" Type="http://schemas.openxmlformats.org/officeDocument/2006/relationships/header" Target="header10.xml"/><Relationship Id="rId35" Type="http://schemas.openxmlformats.org/officeDocument/2006/relationships/image" Target="media/image13.jpeg"/><Relationship Id="rId56" Type="http://schemas.openxmlformats.org/officeDocument/2006/relationships/image" Target="media/image34.png"/><Relationship Id="rId77" Type="http://schemas.openxmlformats.org/officeDocument/2006/relationships/header" Target="header14.xml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126" Type="http://schemas.openxmlformats.org/officeDocument/2006/relationships/header" Target="header22.xml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0.png"/><Relationship Id="rId98" Type="http://schemas.openxmlformats.org/officeDocument/2006/relationships/image" Target="media/image64.png"/><Relationship Id="rId121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80.png"/><Relationship Id="rId20" Type="http://schemas.openxmlformats.org/officeDocument/2006/relationships/header" Target="header9.xml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header" Target="header18.xml"/><Relationship Id="rId88" Type="http://schemas.openxmlformats.org/officeDocument/2006/relationships/image" Target="media/image55.png"/><Relationship Id="rId111" Type="http://schemas.openxmlformats.org/officeDocument/2006/relationships/image" Target="media/image76.png"/><Relationship Id="rId132" Type="http://schemas.openxmlformats.org/officeDocument/2006/relationships/image" Target="media/image91.png"/><Relationship Id="rId15" Type="http://schemas.openxmlformats.org/officeDocument/2006/relationships/header" Target="header4.xml"/><Relationship Id="rId36" Type="http://schemas.openxmlformats.org/officeDocument/2006/relationships/image" Target="media/image14.jpeg"/><Relationship Id="rId57" Type="http://schemas.openxmlformats.org/officeDocument/2006/relationships/image" Target="media/image35.png"/><Relationship Id="rId106" Type="http://schemas.openxmlformats.org/officeDocument/2006/relationships/image" Target="media/image71.png"/><Relationship Id="rId127" Type="http://schemas.openxmlformats.org/officeDocument/2006/relationships/header" Target="header23.xml"/><Relationship Id="rId10" Type="http://schemas.openxmlformats.org/officeDocument/2006/relationships/header" Target="header2.xml"/><Relationship Id="rId31" Type="http://schemas.openxmlformats.org/officeDocument/2006/relationships/header" Target="header11.xml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footer" Target="footer4.xml"/><Relationship Id="rId94" Type="http://schemas.openxmlformats.org/officeDocument/2006/relationships/hyperlink" Target="https://www.mongodb.com/" TargetMode="External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7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56.png"/><Relationship Id="rId112" Type="http://schemas.openxmlformats.org/officeDocument/2006/relationships/hyperlink" Target="https://aws.amazon.com/th/" TargetMode="External"/><Relationship Id="rId133" Type="http://schemas.openxmlformats.org/officeDocument/2006/relationships/image" Target="media/image9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243</TotalTime>
  <Pages>94</Pages>
  <Words>14366</Words>
  <Characters>81888</Characters>
  <Application>Microsoft Office Word</Application>
  <DocSecurity>0</DocSecurity>
  <Lines>682</Lines>
  <Paragraphs>192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145</cp:revision>
  <cp:lastPrinted>2023-02-26T15:07:00Z</cp:lastPrinted>
  <dcterms:created xsi:type="dcterms:W3CDTF">2023-02-26T15:07:00Z</dcterms:created>
  <dcterms:modified xsi:type="dcterms:W3CDTF">2023-03-12T16:54:00Z</dcterms:modified>
</cp:coreProperties>
</file>