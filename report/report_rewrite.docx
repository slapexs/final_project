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4.xml" ContentType="application/vnd.openxmlformats-officedocument.wordprocessingml.footer+xml"/>
  <Override PartName="/word/header15.xml" ContentType="application/vnd.openxmlformats-officedocument.wordprocessingml.header+xml"/>
  <Override PartName="/word/footer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0147FA">
      <w:pPr>
        <w:pStyle w:val="Subtitle"/>
        <w:spacing w:line="276" w:lineRule="auto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0147FA">
      <w:pPr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45D74020" w:rsidR="00871C6C" w:rsidRDefault="00871C6C" w:rsidP="000147FA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6DC3F160" w14:textId="77777777" w:rsidR="00185050" w:rsidRPr="00242171" w:rsidRDefault="00185050" w:rsidP="000147FA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B4191E6" w14:textId="1DD24B04" w:rsidR="00871C6C" w:rsidRDefault="00871C6C" w:rsidP="000147FA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668CA2F" w14:textId="4D213C46" w:rsidR="00185050" w:rsidRDefault="00185050" w:rsidP="000147FA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0F12230C" w14:textId="77777777" w:rsidR="00185050" w:rsidRPr="00242171" w:rsidRDefault="00185050" w:rsidP="000147FA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6C95A63" w14:textId="77777777" w:rsidR="00F71C6A" w:rsidRDefault="00F71C6A" w:rsidP="0001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Pr="00F71C6A">
        <w:rPr>
          <w:b/>
          <w:bCs/>
          <w:sz w:val="40"/>
          <w:szCs w:val="40"/>
        </w:rPr>
        <w:t>K-Means)</w:t>
      </w:r>
    </w:p>
    <w:p w14:paraId="09FD925D" w14:textId="359D5810" w:rsidR="00871C6C" w:rsidRDefault="00F71C6A" w:rsidP="0001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</w:rPr>
        <w:t>Computer Internship Recommendation System With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Pr="00F71C6A">
        <w:rPr>
          <w:b/>
          <w:bCs/>
          <w:sz w:val="40"/>
          <w:szCs w:val="40"/>
        </w:rPr>
        <w:t>K-Means Clustering</w:t>
      </w:r>
    </w:p>
    <w:p w14:paraId="17FFF109" w14:textId="77777777" w:rsidR="0033107D" w:rsidRPr="0033107D" w:rsidRDefault="0033107D" w:rsidP="0001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40"/>
          <w:szCs w:val="40"/>
        </w:rPr>
      </w:pPr>
    </w:p>
    <w:p w14:paraId="0EA9FD59" w14:textId="77777777" w:rsidR="00185050" w:rsidRPr="00F90F30" w:rsidRDefault="00185050" w:rsidP="000147FA">
      <w:pPr>
        <w:tabs>
          <w:tab w:val="left" w:pos="1991"/>
        </w:tabs>
        <w:spacing w:line="276" w:lineRule="auto"/>
        <w:rPr>
          <w:b/>
          <w:bCs/>
          <w:sz w:val="40"/>
          <w:szCs w:val="40"/>
          <w:lang w:val="en"/>
        </w:rPr>
      </w:pPr>
    </w:p>
    <w:p w14:paraId="65BA73C6" w14:textId="2930C931" w:rsidR="00871C6C" w:rsidRDefault="00871C6C" w:rsidP="000147FA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4FA3318B" w14:textId="77777777" w:rsidR="0033107D" w:rsidRPr="00242171" w:rsidRDefault="0033107D" w:rsidP="000147FA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3CF85B61" w14:textId="3BA61570" w:rsidR="00871C6C" w:rsidRPr="00242171" w:rsidRDefault="001C6BFD" w:rsidP="000147FA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496183BC" w:rsidR="00871C6C" w:rsidRDefault="00871C6C" w:rsidP="000147FA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0147FA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0D30D413" w14:textId="77777777" w:rsidR="00D61B40" w:rsidRDefault="00D61B40" w:rsidP="000147FA">
      <w:pPr>
        <w:tabs>
          <w:tab w:val="left" w:pos="1991"/>
        </w:tabs>
        <w:spacing w:line="276" w:lineRule="auto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0147FA">
      <w:pPr>
        <w:tabs>
          <w:tab w:val="left" w:pos="1991"/>
        </w:tabs>
        <w:spacing w:line="276" w:lineRule="auto"/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0147FA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0147FA">
      <w:pPr>
        <w:tabs>
          <w:tab w:val="left" w:pos="1991"/>
          <w:tab w:val="left" w:pos="4680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45B6B290" w14:textId="77777777" w:rsidR="00DC0E6A" w:rsidRDefault="00DC0E6A" w:rsidP="000147FA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  <w:sectPr w:rsidR="00DC0E6A" w:rsidSect="00E66B01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0147FA">
      <w:pPr>
        <w:spacing w:line="276" w:lineRule="auto"/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0147FA">
      <w:pPr>
        <w:spacing w:line="276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0147FA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0147FA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0147FA">
      <w:pPr>
        <w:spacing w:line="276" w:lineRule="auto"/>
        <w:rPr>
          <w:sz w:val="24"/>
          <w:szCs w:val="24"/>
        </w:rPr>
      </w:pPr>
    </w:p>
    <w:p w14:paraId="30164D8E" w14:textId="252E06A1" w:rsidR="008110CC" w:rsidRDefault="00DC0E6A" w:rsidP="000147FA">
      <w:pPr>
        <w:tabs>
          <w:tab w:val="left" w:pos="567"/>
        </w:tabs>
        <w:spacing w:line="276" w:lineRule="auto"/>
      </w:pPr>
      <w:r w:rsidRPr="00242171">
        <w:rPr>
          <w:cs/>
        </w:rPr>
        <w:t xml:space="preserve">เรื่อง  </w:t>
      </w:r>
      <w:r w:rsidR="00F71C6A" w:rsidRPr="00F71C6A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F71C6A" w:rsidRPr="00F71C6A">
        <w:t>K-Means)</w:t>
      </w:r>
    </w:p>
    <w:p w14:paraId="0C5A1578" w14:textId="400D9B28" w:rsidR="00DC0E6A" w:rsidRPr="00B22068" w:rsidRDefault="00DC0E6A" w:rsidP="000147FA">
      <w:pPr>
        <w:tabs>
          <w:tab w:val="left" w:pos="567"/>
        </w:tabs>
        <w:spacing w:line="276" w:lineRule="auto"/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F71C6A" w:rsidRPr="00F71C6A">
        <w:t>Computer Internship Recommendation System With K-Means Clustering</w:t>
      </w:r>
    </w:p>
    <w:p w14:paraId="1DF8E746" w14:textId="1BB96D9D" w:rsidR="00DC0E6A" w:rsidRDefault="00DC0E6A" w:rsidP="000147FA">
      <w:pPr>
        <w:tabs>
          <w:tab w:val="left" w:pos="567"/>
        </w:tabs>
        <w:spacing w:line="276" w:lineRule="auto"/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3F34909F" w:rsidR="00BF5B27" w:rsidRDefault="00BF5B27" w:rsidP="000147FA">
      <w:pPr>
        <w:tabs>
          <w:tab w:val="left" w:pos="567"/>
        </w:tabs>
        <w:spacing w:line="276" w:lineRule="auto"/>
      </w:pPr>
    </w:p>
    <w:p w14:paraId="5E9D04DE" w14:textId="77777777" w:rsidR="00A421E0" w:rsidRPr="00907466" w:rsidRDefault="00A421E0" w:rsidP="000147FA">
      <w:pPr>
        <w:tabs>
          <w:tab w:val="left" w:pos="567"/>
        </w:tabs>
        <w:spacing w:line="276" w:lineRule="auto"/>
        <w:rPr>
          <w:cs/>
        </w:rPr>
      </w:pPr>
    </w:p>
    <w:p w14:paraId="07AEA537" w14:textId="2E3B19AB" w:rsidR="00DC0E6A" w:rsidRDefault="00DC0E6A" w:rsidP="000147FA">
      <w:pPr>
        <w:spacing w:line="276" w:lineRule="auto"/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2C5475B6" w14:textId="77777777" w:rsidR="00A421E0" w:rsidRPr="00D21907" w:rsidRDefault="00A421E0" w:rsidP="000147FA">
      <w:pPr>
        <w:spacing w:line="276" w:lineRule="auto"/>
        <w:rPr>
          <w:b/>
          <w:bCs/>
        </w:rPr>
      </w:pPr>
    </w:p>
    <w:p w14:paraId="5204EA3F" w14:textId="1D709AF3" w:rsidR="00DC0E6A" w:rsidRPr="00242171" w:rsidRDefault="00DC0E6A" w:rsidP="000147FA">
      <w:pPr>
        <w:spacing w:line="276" w:lineRule="auto"/>
      </w:pPr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40F31E63" w14:textId="6B00F6C0" w:rsidR="00F71C6A" w:rsidRDefault="00C83E3F" w:rsidP="000147FA">
      <w:pPr>
        <w:tabs>
          <w:tab w:val="left" w:pos="2127"/>
        </w:tabs>
        <w:spacing w:line="276" w:lineRule="auto"/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1F07211B" w14:textId="77777777" w:rsidR="00F71C6A" w:rsidRDefault="00F71C6A" w:rsidP="000147FA">
      <w:pPr>
        <w:tabs>
          <w:tab w:val="left" w:pos="2127"/>
        </w:tabs>
        <w:spacing w:line="276" w:lineRule="auto"/>
      </w:pPr>
    </w:p>
    <w:p w14:paraId="0E586778" w14:textId="7FB9FECA" w:rsidR="00C83E3F" w:rsidRPr="00242171" w:rsidRDefault="00C83E3F" w:rsidP="000147FA">
      <w:pPr>
        <w:spacing w:line="276" w:lineRule="auto"/>
      </w:pPr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1D32CCB6" w:rsidR="00C83E3F" w:rsidRDefault="00C83E3F" w:rsidP="000147FA">
      <w:pPr>
        <w:tabs>
          <w:tab w:val="left" w:pos="2127"/>
        </w:tabs>
        <w:spacing w:line="276" w:lineRule="auto"/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40E414C5" w14:textId="77777777" w:rsidR="00F71C6A" w:rsidRPr="00242171" w:rsidRDefault="00F71C6A" w:rsidP="000147FA">
      <w:pPr>
        <w:tabs>
          <w:tab w:val="left" w:pos="2127"/>
        </w:tabs>
        <w:spacing w:line="276" w:lineRule="auto"/>
      </w:pPr>
    </w:p>
    <w:p w14:paraId="61C0C05D" w14:textId="77777777" w:rsidR="00DC0E6A" w:rsidRPr="00242171" w:rsidRDefault="00DC0E6A" w:rsidP="000147FA">
      <w:pPr>
        <w:spacing w:line="276" w:lineRule="auto"/>
      </w:pPr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08FD9B51" w:rsidR="00DC0E6A" w:rsidRDefault="00DC0E6A" w:rsidP="000147FA">
      <w:pPr>
        <w:spacing w:line="276" w:lineRule="auto"/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043C2C6D" w14:textId="77777777" w:rsidR="00F71C6A" w:rsidRPr="00242171" w:rsidRDefault="00F71C6A" w:rsidP="000147FA">
      <w:pPr>
        <w:spacing w:line="276" w:lineRule="auto"/>
        <w:ind w:left="1440" w:firstLine="720"/>
      </w:pPr>
    </w:p>
    <w:p w14:paraId="3FE5C198" w14:textId="77777777" w:rsidR="00DC0E6A" w:rsidRPr="00242171" w:rsidRDefault="00DC0E6A" w:rsidP="000147FA">
      <w:pPr>
        <w:spacing w:line="276" w:lineRule="auto"/>
      </w:pPr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0147FA">
      <w:pPr>
        <w:spacing w:line="276" w:lineRule="auto"/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48D0A213" w:rsidR="00A421E0" w:rsidRDefault="00A421E0" w:rsidP="000147FA">
      <w:pPr>
        <w:spacing w:line="276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D9D22D9" w14:textId="02110E55" w:rsidR="00DC0E6A" w:rsidRPr="00035286" w:rsidRDefault="00DC0E6A" w:rsidP="000147FA">
      <w:pPr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lastRenderedPageBreak/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927BE20" w14:textId="43FE52E7" w:rsidR="00DC0E6A" w:rsidRDefault="00DC0E6A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0EBF4AAD" w14:textId="7973014F" w:rsidR="004429A4" w:rsidRDefault="004429A4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C061EC5" w14:textId="77777777" w:rsidR="004429A4" w:rsidRPr="00035286" w:rsidRDefault="004429A4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3E6A85C" w14:textId="026B8488" w:rsidR="008110CC" w:rsidRPr="00035286" w:rsidRDefault="004429A4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4429A4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ด้วยเทคโนโลยีการจัดกลุ่ม</w:t>
      </w:r>
      <w:r>
        <w:rPr>
          <w:b/>
          <w:bCs/>
          <w:sz w:val="36"/>
          <w:szCs w:val="36"/>
          <w:cs/>
        </w:rPr>
        <w:br/>
      </w:r>
      <w:r w:rsidRPr="004429A4">
        <w:rPr>
          <w:b/>
          <w:bCs/>
          <w:sz w:val="36"/>
          <w:szCs w:val="36"/>
          <w:cs/>
        </w:rPr>
        <w:t>เคมีนท์ (</w:t>
      </w:r>
      <w:r w:rsidRPr="004429A4">
        <w:rPr>
          <w:b/>
          <w:bCs/>
          <w:sz w:val="36"/>
          <w:szCs w:val="36"/>
        </w:rPr>
        <w:t>K-Means)</w:t>
      </w:r>
    </w:p>
    <w:p w14:paraId="2A49D89C" w14:textId="30D86A4E" w:rsidR="00035286" w:rsidRPr="00035286" w:rsidRDefault="004429A4" w:rsidP="000147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36"/>
          <w:szCs w:val="36"/>
        </w:rPr>
      </w:pPr>
      <w:r w:rsidRPr="004429A4">
        <w:rPr>
          <w:b/>
          <w:bCs/>
          <w:sz w:val="36"/>
          <w:szCs w:val="36"/>
        </w:rPr>
        <w:t>Computer Internship Recommendation System With K-Means Clustering</w:t>
      </w:r>
    </w:p>
    <w:p w14:paraId="45E517B4" w14:textId="2710A930" w:rsidR="00B22068" w:rsidRPr="00035286" w:rsidRDefault="00B22068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8A1E04D" w14:textId="38153A29" w:rsidR="00DC0E6A" w:rsidRDefault="00DC0E6A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21650C2A" w14:textId="77777777" w:rsidR="004429A4" w:rsidRPr="00035286" w:rsidRDefault="004429A4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7CF1CB46" w14:textId="41EBD1BE" w:rsidR="00F90439" w:rsidRPr="00035286" w:rsidRDefault="00083FE7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0147FA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0147FA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0147FA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C76EF13" w14:textId="3C9075DC" w:rsidR="00035286" w:rsidRDefault="00035286" w:rsidP="000147FA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D064128" w14:textId="77777777" w:rsidR="004429A4" w:rsidRPr="00035286" w:rsidRDefault="004429A4" w:rsidP="000147FA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0147FA">
      <w:pPr>
        <w:tabs>
          <w:tab w:val="left" w:pos="1991"/>
        </w:tabs>
        <w:spacing w:line="276" w:lineRule="auto"/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0147FA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0147FA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5"/>
          <w:headerReference w:type="default" r:id="rId16"/>
          <w:headerReference w:type="first" r:id="rId17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0147FA">
      <w:pPr>
        <w:pStyle w:val="Heading1"/>
        <w:spacing w:line="276" w:lineRule="auto"/>
        <w:rPr>
          <w:cs/>
        </w:rPr>
      </w:pPr>
      <w:bookmarkStart w:id="1" w:name="_Toc97370449"/>
      <w:bookmarkStart w:id="2" w:name="_Toc130287951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0147FA">
      <w:pPr>
        <w:tabs>
          <w:tab w:val="left" w:pos="1134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A48F93B" w14:textId="5A1A2549" w:rsidR="00B22068" w:rsidRDefault="00DC0E6A" w:rsidP="000147FA">
      <w:pPr>
        <w:tabs>
          <w:tab w:val="left" w:pos="2340"/>
        </w:tabs>
        <w:spacing w:line="276" w:lineRule="auto"/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  <w:t>:</w:t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ระบบแนะนำสถานที่ฝึกงานด้านคอมพิวเตอร์ ด้วยเทคโนโลยีการจัด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 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กลุ่มเคมีนท์ (</w:t>
      </w:r>
      <w:r w:rsidR="004429A4" w:rsidRPr="004429A4">
        <w:t>K-Means)</w:t>
      </w:r>
    </w:p>
    <w:p w14:paraId="3B93BFCB" w14:textId="5D4924EB" w:rsidR="001C0771" w:rsidRDefault="00B22068" w:rsidP="000147FA">
      <w:pPr>
        <w:tabs>
          <w:tab w:val="left" w:pos="2340"/>
        </w:tabs>
        <w:spacing w:line="276" w:lineRule="auto"/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</w:t>
      </w:r>
      <w:r w:rsidR="004429A4" w:rsidRPr="004429A4">
        <w:t xml:space="preserve">Computer Internship Recommendation System With K-Means </w:t>
      </w:r>
      <w:r w:rsidR="004429A4">
        <w:rPr>
          <w:rFonts w:hint="cs"/>
          <w:cs/>
        </w:rPr>
        <w:t xml:space="preserve"> </w:t>
      </w:r>
      <w:r w:rsidR="004429A4">
        <w:rPr>
          <w:cs/>
        </w:rPr>
        <w:tab/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t>Clustering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0147FA">
      <w:pPr>
        <w:tabs>
          <w:tab w:val="left" w:pos="2340"/>
        </w:tabs>
        <w:spacing w:line="276" w:lineRule="auto"/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0147FA">
      <w:pPr>
        <w:tabs>
          <w:tab w:val="left" w:pos="1134"/>
          <w:tab w:val="left" w:pos="1701"/>
          <w:tab w:val="left" w:pos="2268"/>
        </w:tabs>
        <w:spacing w:line="276" w:lineRule="auto"/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0147FA">
      <w:pPr>
        <w:tabs>
          <w:tab w:val="left" w:pos="1134"/>
          <w:tab w:val="left" w:pos="1701"/>
          <w:tab w:val="left" w:pos="2268"/>
        </w:tabs>
        <w:spacing w:line="276" w:lineRule="auto"/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0147FA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0147FA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0147FA">
      <w:pPr>
        <w:tabs>
          <w:tab w:val="left" w:pos="1134"/>
          <w:tab w:val="left" w:pos="1808"/>
          <w:tab w:val="left" w:pos="1985"/>
          <w:tab w:val="left" w:pos="2268"/>
        </w:tabs>
        <w:spacing w:line="276" w:lineRule="auto"/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0147FA">
      <w:pPr>
        <w:tabs>
          <w:tab w:val="left" w:pos="1134"/>
          <w:tab w:val="left" w:pos="1985"/>
        </w:tabs>
        <w:spacing w:line="276" w:lineRule="auto"/>
        <w:rPr>
          <w:b/>
          <w:bCs/>
          <w:sz w:val="40"/>
          <w:szCs w:val="40"/>
        </w:rPr>
      </w:pPr>
    </w:p>
    <w:p w14:paraId="3561D475" w14:textId="31063E8B" w:rsidR="00DC0E6A" w:rsidRPr="00710D0B" w:rsidRDefault="001C0771" w:rsidP="000147FA">
      <w:pPr>
        <w:tabs>
          <w:tab w:val="left" w:pos="720"/>
        </w:tabs>
        <w:spacing w:line="276" w:lineRule="auto"/>
        <w:jc w:val="thaiDistribute"/>
        <w:rPr>
          <w:b/>
          <w:bCs/>
          <w:sz w:val="40"/>
          <w:szCs w:val="40"/>
        </w:rPr>
        <w:sectPr w:rsidR="00DC0E6A" w:rsidRPr="00710D0B" w:rsidSect="00E66B01">
          <w:headerReference w:type="even" r:id="rId18"/>
          <w:headerReference w:type="default" r:id="rId19"/>
          <w:headerReference w:type="first" r:id="rId20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224B13" w:rsidRPr="00224B13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224B13" w:rsidRPr="00224B13">
        <w:t>K-Means)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224B13" w:rsidRPr="00224B13">
        <w:t>Computer Internship Recommendation System With K-Means Clustering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</w:t>
      </w:r>
      <w:r w:rsidR="00224B13">
        <w:rPr>
          <w:rFonts w:hint="cs"/>
          <w:cs/>
        </w:rPr>
        <w:t>โดยใช้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</w:t>
      </w:r>
      <w:r w:rsidR="00224B13">
        <w:rPr>
          <w:rFonts w:hint="cs"/>
          <w:cs/>
        </w:rPr>
        <w:t xml:space="preserve">เว็บเฟรมเวิร์ค </w:t>
      </w:r>
      <w:r w:rsidR="00567F38">
        <w:rPr>
          <w:rFonts w:hint="cs"/>
          <w:cs/>
        </w:rPr>
        <w:t>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</w:t>
      </w:r>
      <w:r w:rsidR="00587C48">
        <w:rPr>
          <w:rFonts w:hint="cs"/>
          <w:cs/>
        </w:rPr>
        <w:t xml:space="preserve"> </w:t>
      </w:r>
      <w:r w:rsidR="00863105" w:rsidRPr="00863105">
        <w:rPr>
          <w:cs/>
        </w:rPr>
        <w:t>ที่</w:t>
      </w:r>
      <w:r w:rsidR="008B2BD0">
        <w:rPr>
          <w:rFonts w:hint="cs"/>
          <w:cs/>
        </w:rPr>
        <w:t>ผ่านกระบวนการ</w:t>
      </w:r>
      <w:r w:rsidR="00FF007B">
        <w:rPr>
          <w:rFonts w:hint="cs"/>
          <w:cs/>
        </w:rPr>
        <w:t>จัดกลุ่มข้อมูลเคมีนท์ (</w:t>
      </w:r>
      <w:r w:rsidR="00FF007B">
        <w:t>K-Means</w:t>
      </w:r>
      <w:r w:rsidR="00FF007B">
        <w:rPr>
          <w:rFonts w:hint="cs"/>
          <w:cs/>
        </w:rPr>
        <w:t>)</w:t>
      </w:r>
      <w:r w:rsidR="00A67B5D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ซึ่งเป็นส่วนหนึ่งของเทคโนโลยีปัญญาประดิษฐ์</w:t>
      </w:r>
      <w:r w:rsidR="00FF007B">
        <w:t xml:space="preserve"> </w:t>
      </w:r>
      <w:r w:rsidR="00FF007B">
        <w:rPr>
          <w:rFonts w:hint="cs"/>
          <w:cs/>
        </w:rPr>
        <w:t>โดยการใช้เทคโนโลยี</w:t>
      </w:r>
      <w:r w:rsidR="008B2BD0">
        <w:rPr>
          <w:rFonts w:hint="cs"/>
          <w:cs/>
        </w:rPr>
        <w:t>ประมวลผลภาษาธรรมชาติ</w:t>
      </w:r>
      <w:r w:rsidR="00117681">
        <w:rPr>
          <w:rFonts w:hint="cs"/>
          <w:cs/>
        </w:rPr>
        <w:t xml:space="preserve"> </w:t>
      </w:r>
      <w:r w:rsidR="00A67B5D">
        <w:rPr>
          <w:rFonts w:hint="cs"/>
          <w:cs/>
        </w:rPr>
        <w:t>(</w:t>
      </w:r>
      <w:r w:rsidR="00A67B5D" w:rsidRPr="00A67B5D">
        <w:t>Natural Language Processing</w:t>
      </w:r>
      <w:r w:rsidR="00A67B5D">
        <w:rPr>
          <w:rFonts w:hint="cs"/>
          <w:cs/>
        </w:rPr>
        <w:t xml:space="preserve">) </w:t>
      </w:r>
      <w:r w:rsidR="00FF007B">
        <w:rPr>
          <w:rFonts w:hint="cs"/>
          <w:cs/>
        </w:rPr>
        <w:t>เพื่อจัด</w:t>
      </w:r>
      <w:r w:rsidR="00117681">
        <w:rPr>
          <w:rFonts w:hint="cs"/>
          <w:cs/>
        </w:rPr>
        <w:t>กลุ่ม</w:t>
      </w:r>
      <w:r w:rsidR="00FF007B">
        <w:rPr>
          <w:rFonts w:hint="cs"/>
          <w:cs/>
        </w:rPr>
        <w:t>ข้อมูล</w:t>
      </w:r>
      <w:r w:rsidR="00871678">
        <w:rPr>
          <w:rFonts w:hint="cs"/>
          <w:cs/>
        </w:rPr>
        <w:t>สถานประกอบการด้านคอมพิวเตอร์จากสมาคมปัญญาประดิษฐ์แห่งประเทศไทย</w:t>
      </w:r>
      <w:r w:rsidR="006E0496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</w:t>
      </w:r>
      <w:r w:rsidR="00587C48">
        <w:rPr>
          <w:rFonts w:hint="cs"/>
          <w:cs/>
        </w:rPr>
        <w:t>การจัดกลุ่มข้อมูลด้วยเคมีนท์ (</w:t>
      </w:r>
      <w:r w:rsidR="00587C48">
        <w:t>K-Means</w:t>
      </w:r>
      <w:r w:rsidR="00587C48">
        <w:rPr>
          <w:rFonts w:hint="cs"/>
          <w:cs/>
        </w:rPr>
        <w:t xml:space="preserve">) </w:t>
      </w:r>
      <w:r w:rsidR="006E0496">
        <w:rPr>
          <w:rFonts w:hint="cs"/>
          <w:cs/>
        </w:rPr>
        <w:t>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</w:t>
      </w:r>
      <w:r w:rsidR="00A84AE4">
        <w:rPr>
          <w:rFonts w:hint="cs"/>
          <w:cs/>
        </w:rPr>
        <w:t>โดยผลการทด</w:t>
      </w:r>
      <w:r w:rsidR="00A67B5D">
        <w:rPr>
          <w:rFonts w:hint="cs"/>
          <w:cs/>
        </w:rPr>
        <w:t>ลองใช้</w:t>
      </w:r>
      <w:r w:rsidR="00A84AE4">
        <w:rPr>
          <w:rFonts w:hint="cs"/>
          <w:cs/>
        </w:rPr>
        <w:t>พบว่านักศึกษาได้ใช้</w:t>
      </w:r>
      <w:r w:rsidR="00A67B5D" w:rsidRPr="00A67B5D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A67B5D" w:rsidRPr="00A67B5D">
        <w:t>K-Means)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67B5D" w:rsidRPr="00A67B5D">
        <w:t>Computer Internship Recommendation System With K-Means Clustering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ได้มีประสิทธิภาพที่ค่าเฉลี่ยค่าความพึ่งพอใจอยู่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0147FA">
      <w:pPr>
        <w:pStyle w:val="Heading1"/>
        <w:spacing w:line="276" w:lineRule="auto"/>
      </w:pPr>
      <w:bookmarkStart w:id="3" w:name="_Toc97370450"/>
      <w:bookmarkStart w:id="4" w:name="_Hlk97384189"/>
      <w:bookmarkStart w:id="5" w:name="_Toc130287952"/>
      <w:r w:rsidRPr="00E65E8D">
        <w:rPr>
          <w:cs/>
        </w:rPr>
        <w:lastRenderedPageBreak/>
        <w:t>กิตติกรรมประกาศ</w:t>
      </w:r>
      <w:bookmarkEnd w:id="3"/>
      <w:bookmarkEnd w:id="5"/>
    </w:p>
    <w:p w14:paraId="45932032" w14:textId="77777777" w:rsidR="00DC0E6A" w:rsidRPr="00E65E8D" w:rsidRDefault="00DC0E6A" w:rsidP="000147FA">
      <w:pPr>
        <w:spacing w:line="276" w:lineRule="auto"/>
      </w:pPr>
    </w:p>
    <w:bookmarkEnd w:id="4"/>
    <w:p w14:paraId="1006A48B" w14:textId="11753C4A" w:rsidR="00F56EFC" w:rsidRDefault="00F56EFC" w:rsidP="000147FA">
      <w:pPr>
        <w:tabs>
          <w:tab w:val="left" w:pos="1134"/>
        </w:tabs>
        <w:spacing w:line="276" w:lineRule="auto"/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3455FE" w:rsidRPr="003455FE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3455FE" w:rsidRPr="003455FE">
        <w:t>K-Means)</w:t>
      </w:r>
      <w:r>
        <w:rPr>
          <w:cs/>
        </w:rPr>
        <w:t xml:space="preserve"> </w:t>
      </w:r>
      <w:r w:rsidR="003455FE">
        <w:t>(</w:t>
      </w:r>
      <w:r w:rsidR="003455FE" w:rsidRPr="003455FE">
        <w:t>Computer Internship Recommendation System With K-Means Clustering</w:t>
      </w:r>
      <w:r w:rsidR="003455FE">
        <w:t xml:space="preserve">)”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69E32C87" w14:textId="0F8F01EF" w:rsidR="00F56EFC" w:rsidRDefault="00F56EFC" w:rsidP="000147FA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</w:t>
      </w:r>
    </w:p>
    <w:p w14:paraId="4B30348C" w14:textId="169F4C66" w:rsidR="00F56EFC" w:rsidRDefault="00F56EFC" w:rsidP="000147FA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>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</w:t>
      </w:r>
      <w:r w:rsidR="00C769EE">
        <w:rPr>
          <w:rFonts w:hint="cs"/>
          <w:cs/>
        </w:rPr>
        <w:t xml:space="preserve"> </w:t>
      </w:r>
      <w:r>
        <w:rPr>
          <w:cs/>
        </w:rPr>
        <w:t>ในการทำโครงงานครั้งนี้ไว้ ณ ที่นี้</w:t>
      </w:r>
    </w:p>
    <w:p w14:paraId="6C8E4980" w14:textId="0755567F" w:rsidR="00DC0E6A" w:rsidRDefault="00F56EFC" w:rsidP="000147FA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0147FA">
      <w:pPr>
        <w:spacing w:line="276" w:lineRule="auto"/>
        <w:rPr>
          <w:sz w:val="40"/>
          <w:szCs w:val="40"/>
        </w:rPr>
      </w:pPr>
    </w:p>
    <w:p w14:paraId="17822F90" w14:textId="77777777" w:rsidR="00CB4566" w:rsidRPr="00CB4566" w:rsidRDefault="00CB4566" w:rsidP="000147FA">
      <w:pPr>
        <w:spacing w:line="276" w:lineRule="auto"/>
        <w:rPr>
          <w:sz w:val="40"/>
          <w:szCs w:val="40"/>
        </w:rPr>
      </w:pPr>
    </w:p>
    <w:p w14:paraId="2F5AD155" w14:textId="77777777" w:rsidR="00CB4566" w:rsidRPr="00CB4566" w:rsidRDefault="00CB4566" w:rsidP="000147FA">
      <w:pPr>
        <w:spacing w:line="276" w:lineRule="auto"/>
        <w:rPr>
          <w:sz w:val="40"/>
          <w:szCs w:val="40"/>
        </w:rPr>
      </w:pPr>
    </w:p>
    <w:p w14:paraId="688F844F" w14:textId="77777777" w:rsidR="00CB4566" w:rsidRPr="00CB4566" w:rsidRDefault="00CB4566" w:rsidP="000147FA">
      <w:pPr>
        <w:spacing w:line="276" w:lineRule="auto"/>
        <w:rPr>
          <w:sz w:val="40"/>
          <w:szCs w:val="40"/>
        </w:rPr>
      </w:pPr>
    </w:p>
    <w:p w14:paraId="280B4068" w14:textId="40CF5AB6" w:rsidR="00CB4566" w:rsidRPr="00CB4566" w:rsidRDefault="00CB4566" w:rsidP="000147FA">
      <w:pPr>
        <w:tabs>
          <w:tab w:val="left" w:pos="5270"/>
        </w:tabs>
        <w:spacing w:line="276" w:lineRule="auto"/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0147FA">
      <w:pPr>
        <w:spacing w:line="276" w:lineRule="auto"/>
        <w:rPr>
          <w:sz w:val="40"/>
          <w:szCs w:val="40"/>
        </w:rPr>
      </w:pPr>
    </w:p>
    <w:p w14:paraId="0BEA7BA6" w14:textId="52B2AAD3" w:rsidR="00CB4566" w:rsidRPr="00CB4566" w:rsidRDefault="00CB4566" w:rsidP="000147FA">
      <w:pPr>
        <w:spacing w:line="276" w:lineRule="auto"/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0147FA">
      <w:pPr>
        <w:pStyle w:val="Heading1"/>
        <w:spacing w:line="276" w:lineRule="auto"/>
      </w:pPr>
      <w:bookmarkStart w:id="6" w:name="_Toc97370451"/>
      <w:bookmarkStart w:id="7" w:name="_Hlk97384220"/>
      <w:bookmarkStart w:id="8" w:name="_Toc130287953"/>
      <w:r w:rsidRPr="00E65E8D">
        <w:rPr>
          <w:cs/>
        </w:rPr>
        <w:lastRenderedPageBreak/>
        <w:t>สารบัญ</w:t>
      </w:r>
      <w:bookmarkEnd w:id="6"/>
      <w:bookmarkEnd w:id="8"/>
    </w:p>
    <w:p w14:paraId="7F21FE2F" w14:textId="77777777" w:rsidR="002057DD" w:rsidRPr="001D3CC2" w:rsidRDefault="002057DD" w:rsidP="000147FA">
      <w:pPr>
        <w:spacing w:line="276" w:lineRule="auto"/>
      </w:pPr>
    </w:p>
    <w:p w14:paraId="56214044" w14:textId="77777777" w:rsidR="002057DD" w:rsidRPr="001D3CC2" w:rsidRDefault="002057DD" w:rsidP="000147FA">
      <w:pPr>
        <w:spacing w:line="276" w:lineRule="auto"/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48B9C090" w14:textId="375A8F81" w:rsidR="00DD53E1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DD53E1">
        <w:rPr>
          <w:cs/>
        </w:rPr>
        <w:t>บทคัดย่อ</w:t>
      </w:r>
      <w:r w:rsidR="00DD53E1">
        <w:tab/>
      </w:r>
      <w:r w:rsidR="00DD53E1">
        <w:fldChar w:fldCharType="begin"/>
      </w:r>
      <w:r w:rsidR="00DD53E1">
        <w:instrText xml:space="preserve"> PAGEREF _Toc130287951 \h </w:instrText>
      </w:r>
      <w:r w:rsidR="00DD53E1">
        <w:fldChar w:fldCharType="separate"/>
      </w:r>
      <w:r w:rsidR="00DD53E1">
        <w:rPr>
          <w:cs/>
        </w:rPr>
        <w:t>ก</w:t>
      </w:r>
      <w:r w:rsidR="00DD53E1">
        <w:fldChar w:fldCharType="end"/>
      </w:r>
    </w:p>
    <w:p w14:paraId="191D2949" w14:textId="2196C320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>
        <w:fldChar w:fldCharType="begin"/>
      </w:r>
      <w:r>
        <w:instrText xml:space="preserve"> PAGEREF _Toc130287952 \h </w:instrText>
      </w:r>
      <w:r>
        <w:fldChar w:fldCharType="separate"/>
      </w:r>
      <w:r>
        <w:rPr>
          <w:cs/>
        </w:rPr>
        <w:t>ข</w:t>
      </w:r>
      <w:r>
        <w:fldChar w:fldCharType="end"/>
      </w:r>
    </w:p>
    <w:p w14:paraId="0EC58840" w14:textId="356A4FDE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>
        <w:fldChar w:fldCharType="begin"/>
      </w:r>
      <w:r>
        <w:instrText xml:space="preserve"> PAGEREF _Toc130287953 \h </w:instrText>
      </w:r>
      <w:r>
        <w:fldChar w:fldCharType="separate"/>
      </w:r>
      <w:r>
        <w:rPr>
          <w:cs/>
        </w:rPr>
        <w:t>ค</w:t>
      </w:r>
      <w:r>
        <w:fldChar w:fldCharType="end"/>
      </w:r>
    </w:p>
    <w:p w14:paraId="4B08B19A" w14:textId="2D48E4CA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>
        <w:fldChar w:fldCharType="begin"/>
      </w:r>
      <w:r>
        <w:instrText xml:space="preserve"> PAGEREF _Toc130287954 \h </w:instrText>
      </w:r>
      <w:r>
        <w:fldChar w:fldCharType="separate"/>
      </w:r>
      <w:r>
        <w:rPr>
          <w:cs/>
        </w:rPr>
        <w:t>จ</w:t>
      </w:r>
      <w:r>
        <w:fldChar w:fldCharType="end"/>
      </w:r>
    </w:p>
    <w:p w14:paraId="27923D2F" w14:textId="1CBE9766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>
        <w:fldChar w:fldCharType="begin"/>
      </w:r>
      <w:r>
        <w:instrText xml:space="preserve"> PAGEREF _Toc130287955 \h </w:instrText>
      </w:r>
      <w:r>
        <w:fldChar w:fldCharType="separate"/>
      </w:r>
      <w:r>
        <w:rPr>
          <w:cs/>
        </w:rPr>
        <w:t>ฉ</w:t>
      </w:r>
      <w:r>
        <w:fldChar w:fldCharType="end"/>
      </w:r>
    </w:p>
    <w:p w14:paraId="3041FE8E" w14:textId="71BA2683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>
        <w:fldChar w:fldCharType="begin"/>
      </w:r>
      <w:r>
        <w:instrText xml:space="preserve"> PAGEREF _Toc130287956 \h </w:instrText>
      </w:r>
      <w:r>
        <w:fldChar w:fldCharType="separate"/>
      </w:r>
      <w:r>
        <w:rPr>
          <w:cs/>
        </w:rPr>
        <w:t>4</w:t>
      </w:r>
      <w:r>
        <w:fldChar w:fldCharType="end"/>
      </w:r>
    </w:p>
    <w:p w14:paraId="6ECF5630" w14:textId="7DADCC5E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232A7004" w14:textId="332F85A2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2E18179B" w14:textId="05B46FE9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</w:t>
      </w:r>
      <w:r>
        <w:rPr>
          <w:noProof/>
        </w:rPr>
        <w:fldChar w:fldCharType="end"/>
      </w:r>
    </w:p>
    <w:p w14:paraId="6D4E5A17" w14:textId="0A45905F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71E31AD0" w14:textId="53B24A3F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3088A482" w14:textId="292D01B2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</w:t>
      </w:r>
      <w:r>
        <w:rPr>
          <w:noProof/>
        </w:rPr>
        <w:fldChar w:fldCharType="end"/>
      </w:r>
    </w:p>
    <w:p w14:paraId="051BEE51" w14:textId="3EF8C3E0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>
        <w:fldChar w:fldCharType="begin"/>
      </w:r>
      <w:r>
        <w:instrText xml:space="preserve"> PAGEREF _Toc130287963 \h </w:instrText>
      </w:r>
      <w:r>
        <w:fldChar w:fldCharType="separate"/>
      </w:r>
      <w:r>
        <w:rPr>
          <w:cs/>
        </w:rPr>
        <w:t>8</w:t>
      </w:r>
      <w:r>
        <w:fldChar w:fldCharType="end"/>
      </w:r>
    </w:p>
    <w:p w14:paraId="1B9239CC" w14:textId="0AABB0B0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</w:t>
      </w:r>
      <w:r>
        <w:rPr>
          <w:noProof/>
        </w:rPr>
        <w:fldChar w:fldCharType="end"/>
      </w:r>
    </w:p>
    <w:p w14:paraId="53C00C91" w14:textId="466F8412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09AEFF21" w14:textId="4AFAFBD5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>
        <w:fldChar w:fldCharType="begin"/>
      </w:r>
      <w:r>
        <w:instrText xml:space="preserve"> PAGEREF _Toc130287966 \h </w:instrText>
      </w:r>
      <w:r>
        <w:fldChar w:fldCharType="separate"/>
      </w:r>
      <w:r>
        <w:rPr>
          <w:cs/>
        </w:rPr>
        <w:t>24</w:t>
      </w:r>
      <w:r>
        <w:fldChar w:fldCharType="end"/>
      </w:r>
    </w:p>
    <w:p w14:paraId="197E5069" w14:textId="26DFA4CA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24</w:t>
      </w:r>
      <w:r>
        <w:rPr>
          <w:noProof/>
        </w:rPr>
        <w:fldChar w:fldCharType="end"/>
      </w:r>
    </w:p>
    <w:p w14:paraId="1DDF8132" w14:textId="0807AC58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226C25B8" w14:textId="41C8675E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31</w:t>
      </w:r>
      <w:r>
        <w:rPr>
          <w:noProof/>
        </w:rPr>
        <w:fldChar w:fldCharType="end"/>
      </w:r>
    </w:p>
    <w:p w14:paraId="29EFD36B" w14:textId="6F4F6965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38</w:t>
      </w:r>
      <w:r>
        <w:rPr>
          <w:noProof/>
        </w:rPr>
        <w:fldChar w:fldCharType="end"/>
      </w:r>
    </w:p>
    <w:p w14:paraId="708E85F6" w14:textId="4BB15A00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40</w:t>
      </w:r>
      <w:r>
        <w:rPr>
          <w:noProof/>
        </w:rPr>
        <w:fldChar w:fldCharType="end"/>
      </w:r>
    </w:p>
    <w:p w14:paraId="26B62342" w14:textId="57890135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3.6 </w:t>
      </w:r>
      <w:r>
        <w:rPr>
          <w:noProof/>
          <w:cs/>
        </w:rPr>
        <w:t>การใช้งานระบบ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44</w:t>
      </w:r>
      <w:r>
        <w:rPr>
          <w:noProof/>
        </w:rPr>
        <w:fldChar w:fldCharType="end"/>
      </w:r>
    </w:p>
    <w:p w14:paraId="34735C3D" w14:textId="0EFE3536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>
        <w:fldChar w:fldCharType="begin"/>
      </w:r>
      <w:r>
        <w:instrText xml:space="preserve"> PAGEREF _Toc130287973 \h </w:instrText>
      </w:r>
      <w:r>
        <w:fldChar w:fldCharType="separate"/>
      </w:r>
      <w:r>
        <w:rPr>
          <w:cs/>
        </w:rPr>
        <w:t>45</w:t>
      </w:r>
      <w:r>
        <w:fldChar w:fldCharType="end"/>
      </w:r>
    </w:p>
    <w:p w14:paraId="48A67204" w14:textId="6D942A18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การวิเคราะห์และการตัดคำ (</w:t>
      </w:r>
      <w:r>
        <w:rPr>
          <w:noProof/>
        </w:rPr>
        <w:t>Word segmentation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45</w:t>
      </w:r>
      <w:r>
        <w:rPr>
          <w:noProof/>
        </w:rPr>
        <w:fldChar w:fldCharType="end"/>
      </w:r>
    </w:p>
    <w:p w14:paraId="3470E5D6" w14:textId="451BC6FD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6A2E092C" w14:textId="2D599DBA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58</w:t>
      </w:r>
      <w:r>
        <w:rPr>
          <w:noProof/>
        </w:rPr>
        <w:fldChar w:fldCharType="end"/>
      </w:r>
    </w:p>
    <w:p w14:paraId="0322D34D" w14:textId="6076CEBD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>
        <w:fldChar w:fldCharType="begin"/>
      </w:r>
      <w:r>
        <w:instrText xml:space="preserve"> PAGEREF _Toc130287977 \h </w:instrText>
      </w:r>
      <w:r>
        <w:fldChar w:fldCharType="separate"/>
      </w:r>
      <w:r>
        <w:rPr>
          <w:cs/>
        </w:rPr>
        <w:t>60</w:t>
      </w:r>
      <w:r>
        <w:fldChar w:fldCharType="end"/>
      </w:r>
    </w:p>
    <w:p w14:paraId="6A10DD2E" w14:textId="53466070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60</w:t>
      </w:r>
      <w:r>
        <w:rPr>
          <w:noProof/>
        </w:rPr>
        <w:fldChar w:fldCharType="end"/>
      </w:r>
    </w:p>
    <w:p w14:paraId="24020E00" w14:textId="3F146826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61</w:t>
      </w:r>
      <w:r>
        <w:rPr>
          <w:noProof/>
        </w:rPr>
        <w:fldChar w:fldCharType="end"/>
      </w:r>
    </w:p>
    <w:p w14:paraId="7DDFC9C6" w14:textId="3B981AB5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61</w:t>
      </w:r>
      <w:r>
        <w:rPr>
          <w:noProof/>
        </w:rPr>
        <w:fldChar w:fldCharType="end"/>
      </w:r>
    </w:p>
    <w:p w14:paraId="0D4C9E7A" w14:textId="3E4D7394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61</w:t>
      </w:r>
      <w:r>
        <w:rPr>
          <w:noProof/>
        </w:rPr>
        <w:fldChar w:fldCharType="end"/>
      </w:r>
    </w:p>
    <w:p w14:paraId="4F687760" w14:textId="40F21C52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>
        <w:fldChar w:fldCharType="begin"/>
      </w:r>
      <w:r>
        <w:instrText xml:space="preserve"> PAGEREF _Toc130287982 \h </w:instrText>
      </w:r>
      <w:r>
        <w:fldChar w:fldCharType="separate"/>
      </w:r>
      <w:r>
        <w:rPr>
          <w:cs/>
        </w:rPr>
        <w:t>64</w:t>
      </w:r>
      <w:r>
        <w:fldChar w:fldCharType="end"/>
      </w:r>
    </w:p>
    <w:p w14:paraId="75B87B88" w14:textId="5EC525FC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>
        <w:fldChar w:fldCharType="begin"/>
      </w:r>
      <w:r>
        <w:instrText xml:space="preserve"> PAGEREF _Toc130287983 \h </w:instrText>
      </w:r>
      <w:r>
        <w:fldChar w:fldCharType="separate"/>
      </w:r>
      <w:r>
        <w:rPr>
          <w:cs/>
        </w:rPr>
        <w:t>67</w:t>
      </w:r>
      <w:r>
        <w:fldChar w:fldCharType="end"/>
      </w:r>
    </w:p>
    <w:p w14:paraId="4168128F" w14:textId="7371AC13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การจัดกลุ่มข้อมูลด้วยเทคนิคทางปัญญาประดิษฐ์เคมีนท์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68</w:t>
      </w:r>
      <w:r>
        <w:rPr>
          <w:noProof/>
        </w:rPr>
        <w:fldChar w:fldCharType="end"/>
      </w:r>
    </w:p>
    <w:p w14:paraId="509CBF0E" w14:textId="2425D731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70</w:t>
      </w:r>
      <w:r>
        <w:rPr>
          <w:noProof/>
        </w:rPr>
        <w:fldChar w:fldCharType="end"/>
      </w:r>
    </w:p>
    <w:p w14:paraId="285A6463" w14:textId="3166CEEB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72</w:t>
      </w:r>
      <w:r>
        <w:rPr>
          <w:noProof/>
        </w:rPr>
        <w:fldChar w:fldCharType="end"/>
      </w:r>
    </w:p>
    <w:p w14:paraId="2EC9FDD0" w14:textId="7B03C5B5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lastRenderedPageBreak/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74</w:t>
      </w:r>
      <w:r>
        <w:rPr>
          <w:noProof/>
        </w:rPr>
        <w:fldChar w:fldCharType="end"/>
      </w:r>
    </w:p>
    <w:p w14:paraId="161AD1DB" w14:textId="18500478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77</w:t>
      </w:r>
      <w:r>
        <w:rPr>
          <w:noProof/>
        </w:rPr>
        <w:fldChar w:fldCharType="end"/>
      </w:r>
    </w:p>
    <w:p w14:paraId="1DF1885E" w14:textId="519B2814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79</w:t>
      </w:r>
      <w:r>
        <w:rPr>
          <w:noProof/>
        </w:rPr>
        <w:fldChar w:fldCharType="end"/>
      </w:r>
    </w:p>
    <w:p w14:paraId="56092E67" w14:textId="1D45F55A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81</w:t>
      </w:r>
      <w:r>
        <w:rPr>
          <w:noProof/>
        </w:rPr>
        <w:fldChar w:fldCharType="end"/>
      </w:r>
    </w:p>
    <w:p w14:paraId="3945FE5C" w14:textId="42B81FB6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>
        <w:fldChar w:fldCharType="begin"/>
      </w:r>
      <w:r>
        <w:instrText xml:space="preserve"> PAGEREF _Toc130287991 \h </w:instrText>
      </w:r>
      <w:r>
        <w:fldChar w:fldCharType="separate"/>
      </w:r>
      <w:r>
        <w:rPr>
          <w:cs/>
        </w:rPr>
        <w:t>83</w:t>
      </w:r>
      <w:r>
        <w:fldChar w:fldCharType="end"/>
      </w:r>
    </w:p>
    <w:p w14:paraId="4D3BDA33" w14:textId="000EDB99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84</w:t>
      </w:r>
      <w:r>
        <w:rPr>
          <w:noProof/>
        </w:rPr>
        <w:fldChar w:fldCharType="end"/>
      </w:r>
    </w:p>
    <w:p w14:paraId="0C2EBB02" w14:textId="4317BD0B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86</w:t>
      </w:r>
      <w:r>
        <w:rPr>
          <w:noProof/>
        </w:rPr>
        <w:fldChar w:fldCharType="end"/>
      </w:r>
    </w:p>
    <w:p w14:paraId="77C90574" w14:textId="4E32C151" w:rsidR="00DD53E1" w:rsidRDefault="00DD53E1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 Web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_Toc130287994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88</w:t>
      </w:r>
      <w:r>
        <w:rPr>
          <w:noProof/>
        </w:rPr>
        <w:fldChar w:fldCharType="end"/>
      </w:r>
    </w:p>
    <w:p w14:paraId="75E32926" w14:textId="72521498" w:rsidR="00DD53E1" w:rsidRDefault="00DD53E1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>
        <w:fldChar w:fldCharType="begin"/>
      </w:r>
      <w:r>
        <w:instrText xml:space="preserve"> PAGEREF _Toc130287995 \h </w:instrText>
      </w:r>
      <w:r>
        <w:fldChar w:fldCharType="separate"/>
      </w:r>
      <w:r>
        <w:rPr>
          <w:cs/>
        </w:rPr>
        <w:t>56</w:t>
      </w:r>
      <w:r>
        <w:fldChar w:fldCharType="end"/>
      </w:r>
    </w:p>
    <w:p w14:paraId="7ED52423" w14:textId="26AE9A4E" w:rsidR="002057DD" w:rsidRDefault="002057DD" w:rsidP="000147FA">
      <w:pPr>
        <w:tabs>
          <w:tab w:val="left" w:pos="1134"/>
        </w:tabs>
        <w:spacing w:line="276" w:lineRule="auto"/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77777777" w:rsidR="002057DD" w:rsidRDefault="002057DD" w:rsidP="000147FA">
      <w:pPr>
        <w:pStyle w:val="Heading1"/>
        <w:spacing w:line="276" w:lineRule="auto"/>
      </w:pPr>
      <w:bookmarkStart w:id="9" w:name="_Toc97370452"/>
      <w:bookmarkStart w:id="10" w:name="_Toc130287954"/>
      <w:r w:rsidRPr="00E65E8D">
        <w:rPr>
          <w:rFonts w:hint="cs"/>
          <w:cs/>
        </w:rPr>
        <w:lastRenderedPageBreak/>
        <w:t>สารบัญตาราง</w:t>
      </w:r>
      <w:bookmarkEnd w:id="9"/>
      <w:bookmarkEnd w:id="10"/>
    </w:p>
    <w:p w14:paraId="7059D0EA" w14:textId="77777777" w:rsidR="002057DD" w:rsidRPr="00D10A81" w:rsidRDefault="002057DD" w:rsidP="000147FA">
      <w:pPr>
        <w:spacing w:line="276" w:lineRule="auto"/>
      </w:pPr>
    </w:p>
    <w:p w14:paraId="40B099A5" w14:textId="50DA72B2" w:rsidR="002057DD" w:rsidRDefault="002057DD" w:rsidP="000147FA">
      <w:pPr>
        <w:tabs>
          <w:tab w:val="center" w:pos="9270"/>
        </w:tabs>
        <w:spacing w:line="276" w:lineRule="auto"/>
        <w:rPr>
          <w:b/>
          <w:bCs/>
        </w:rPr>
      </w:pPr>
      <w:r w:rsidRPr="00A77EE9">
        <w:rPr>
          <w:rFonts w:hint="cs"/>
          <w:b/>
          <w:bCs/>
          <w:cs/>
        </w:rPr>
        <w:t xml:space="preserve">ตารางที่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5E28A842" w14:textId="1C829D53" w:rsidR="00DD53E1" w:rsidRDefault="002A0A54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30287932" w:history="1">
        <w:r w:rsidR="00DD53E1" w:rsidRPr="00BF01AF">
          <w:rPr>
            <w:rStyle w:val="Hyperlink"/>
            <w:noProof/>
            <w:cs/>
          </w:rPr>
          <w:t xml:space="preserve">ตัวอย่างการคำนวณค่า </w:t>
        </w:r>
        <w:r w:rsidR="00DD53E1" w:rsidRPr="00BF01AF">
          <w:rPr>
            <w:rStyle w:val="Hyperlink"/>
            <w:noProof/>
          </w:rPr>
          <w:t xml:space="preserve">Term Frequency </w:t>
        </w:r>
        <w:r w:rsidR="00DD53E1" w:rsidRPr="00BF01AF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DD53E1" w:rsidRPr="00BF01AF">
          <w:rPr>
            <w:rStyle w:val="Hyperlink"/>
            <w:noProof/>
          </w:rPr>
          <w:t>7</w:t>
        </w:r>
        <w:r w:rsidR="00DD53E1">
          <w:rPr>
            <w:noProof/>
            <w:webHidden/>
          </w:rPr>
          <w:tab/>
        </w:r>
        <w:r w:rsidR="00DD53E1">
          <w:rPr>
            <w:noProof/>
            <w:webHidden/>
          </w:rPr>
          <w:fldChar w:fldCharType="begin"/>
        </w:r>
        <w:r w:rsidR="00DD53E1">
          <w:rPr>
            <w:noProof/>
            <w:webHidden/>
          </w:rPr>
          <w:instrText xml:space="preserve"> PAGEREF _Toc130287932 \h </w:instrText>
        </w:r>
        <w:r w:rsidR="00DD53E1">
          <w:rPr>
            <w:noProof/>
            <w:webHidden/>
          </w:rPr>
        </w:r>
        <w:r w:rsidR="00DD53E1">
          <w:rPr>
            <w:noProof/>
            <w:webHidden/>
          </w:rPr>
          <w:fldChar w:fldCharType="separate"/>
        </w:r>
        <w:r w:rsidR="00DD53E1">
          <w:rPr>
            <w:noProof/>
            <w:webHidden/>
            <w:cs/>
          </w:rPr>
          <w:t>10</w:t>
        </w:r>
        <w:r w:rsidR="00DD53E1">
          <w:rPr>
            <w:noProof/>
            <w:webHidden/>
          </w:rPr>
          <w:fldChar w:fldCharType="end"/>
        </w:r>
      </w:hyperlink>
    </w:p>
    <w:p w14:paraId="58CBDD6B" w14:textId="754B77AF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33" w:history="1">
        <w:r w:rsidRPr="00BF01AF">
          <w:rPr>
            <w:rStyle w:val="Hyperlink"/>
            <w:noProof/>
            <w:cs/>
          </w:rPr>
          <w:t xml:space="preserve">ตัวอย่างการคำนวณค่า </w:t>
        </w:r>
        <w:r w:rsidRPr="00BF01AF">
          <w:rPr>
            <w:rStyle w:val="Hyperlink"/>
            <w:noProof/>
          </w:rPr>
          <w:t xml:space="preserve">Inverse Document Frequency </w:t>
        </w:r>
        <w:r w:rsidRPr="00BF01AF">
          <w:rPr>
            <w:rStyle w:val="Hyperlink"/>
            <w:noProof/>
            <w:cs/>
          </w:rPr>
          <w:t xml:space="preserve">ที่จำนวนเอกสารเท่ากับ </w:t>
        </w:r>
        <w:r w:rsidRPr="00BF01AF">
          <w:rPr>
            <w:rStyle w:val="Hyperlink"/>
            <w:noProof/>
          </w:rPr>
          <w:t>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1FFA2BDD" w14:textId="5090A3F9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34" w:history="1">
        <w:r w:rsidRPr="00BF01AF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Pr="00BF01AF">
          <w:rPr>
            <w:rStyle w:val="Hyperlink"/>
            <w:iCs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5B717687" w14:textId="2AE7B3E3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35" w:history="1">
        <w:r w:rsidRPr="00BF01AF">
          <w:rPr>
            <w:rStyle w:val="Hyperlink"/>
            <w:noProof/>
            <w:cs/>
          </w:rPr>
          <w:t>การวิเคราะห์ข้อมูล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2ADD108E" w14:textId="0C24F7B2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36" w:history="1">
        <w:r w:rsidRPr="00BF01AF">
          <w:rPr>
            <w:rStyle w:val="Hyperlink"/>
            <w:noProof/>
            <w:cs/>
          </w:rPr>
          <w:t xml:space="preserve">คำอธิบาย </w:t>
        </w:r>
        <w:r w:rsidRPr="00BF01AF">
          <w:rPr>
            <w:rStyle w:val="Hyperlink"/>
            <w:noProof/>
          </w:rPr>
          <w:t xml:space="preserve">Use case </w:t>
        </w:r>
        <w:r w:rsidRPr="00BF01AF">
          <w:rPr>
            <w:rStyle w:val="Hyperlink"/>
            <w:noProof/>
            <w:cs/>
          </w:rPr>
          <w:t>คู่มือการใช้งาน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32</w:t>
        </w:r>
        <w:r>
          <w:rPr>
            <w:noProof/>
            <w:webHidden/>
          </w:rPr>
          <w:fldChar w:fldCharType="end"/>
        </w:r>
      </w:hyperlink>
    </w:p>
    <w:p w14:paraId="7DD0E68F" w14:textId="50EA3013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37" w:history="1">
        <w:r w:rsidRPr="00BF01AF">
          <w:rPr>
            <w:rStyle w:val="Hyperlink"/>
            <w:noProof/>
            <w:cs/>
          </w:rPr>
          <w:t xml:space="preserve">คำอธิบาย </w:t>
        </w:r>
        <w:r w:rsidRPr="00BF01AF">
          <w:rPr>
            <w:rStyle w:val="Hyperlink"/>
            <w:noProof/>
          </w:rPr>
          <w:t xml:space="preserve">Use case </w:t>
        </w:r>
        <w:r w:rsidRPr="00BF01AF">
          <w:rPr>
            <w:rStyle w:val="Hyperlink"/>
            <w:noProof/>
            <w:cs/>
          </w:rPr>
          <w:t>ดูรายชื่อบริษัททั้งหมด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32</w:t>
        </w:r>
        <w:r>
          <w:rPr>
            <w:noProof/>
            <w:webHidden/>
          </w:rPr>
          <w:fldChar w:fldCharType="end"/>
        </w:r>
      </w:hyperlink>
    </w:p>
    <w:p w14:paraId="5229E705" w14:textId="0F6417C5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38" w:history="1">
        <w:r w:rsidRPr="00BF01AF">
          <w:rPr>
            <w:rStyle w:val="Hyperlink"/>
            <w:noProof/>
            <w:cs/>
          </w:rPr>
          <w:t xml:space="preserve">คำอธิบาย </w:t>
        </w:r>
        <w:r w:rsidRPr="00BF01AF">
          <w:rPr>
            <w:rStyle w:val="Hyperlink"/>
            <w:noProof/>
          </w:rPr>
          <w:t xml:space="preserve">Use case </w:t>
        </w:r>
        <w:r w:rsidRPr="00BF01AF">
          <w:rPr>
            <w:rStyle w:val="Hyperlink"/>
            <w:noProof/>
            <w:cs/>
          </w:rPr>
          <w:t>ดูรายชื่อบริษัทในกลุ่มทั้งหมด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2C909A63" w14:textId="68BAB9F3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39" w:history="1">
        <w:r w:rsidRPr="00BF01AF">
          <w:rPr>
            <w:rStyle w:val="Hyperlink"/>
            <w:noProof/>
            <w:cs/>
          </w:rPr>
          <w:t xml:space="preserve">คำอธิบาย </w:t>
        </w:r>
        <w:r w:rsidRPr="00BF01AF">
          <w:rPr>
            <w:rStyle w:val="Hyperlink"/>
            <w:noProof/>
          </w:rPr>
          <w:t xml:space="preserve">Use case </w:t>
        </w:r>
        <w:r w:rsidRPr="00BF01AF">
          <w:rPr>
            <w:rStyle w:val="Hyperlink"/>
            <w:noProof/>
            <w:cs/>
          </w:rPr>
          <w:t>ดูข้อมูลบริษัท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427F8D33" w14:textId="543EC593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40" w:history="1">
        <w:r w:rsidRPr="00BF01AF">
          <w:rPr>
            <w:rStyle w:val="Hyperlink"/>
            <w:noProof/>
            <w:cs/>
          </w:rPr>
          <w:t xml:space="preserve">คำอธิบาย </w:t>
        </w:r>
        <w:r w:rsidRPr="00BF01AF">
          <w:rPr>
            <w:rStyle w:val="Hyperlink"/>
            <w:noProof/>
          </w:rPr>
          <w:t xml:space="preserve">Use case </w:t>
        </w:r>
        <w:r w:rsidRPr="00BF01AF">
          <w:rPr>
            <w:rStyle w:val="Hyperlink"/>
            <w:noProof/>
            <w:cs/>
          </w:rPr>
          <w:t>ค้นหาบริษัทด้วยความสนใจ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34</w:t>
        </w:r>
        <w:r>
          <w:rPr>
            <w:noProof/>
            <w:webHidden/>
          </w:rPr>
          <w:fldChar w:fldCharType="end"/>
        </w:r>
      </w:hyperlink>
    </w:p>
    <w:p w14:paraId="3258B113" w14:textId="31DA0337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41" w:history="1">
        <w:r w:rsidRPr="00BF01AF">
          <w:rPr>
            <w:rStyle w:val="Hyperlink"/>
            <w:noProof/>
            <w:cs/>
          </w:rPr>
          <w:t xml:space="preserve">คำอธิบาย </w:t>
        </w:r>
        <w:r w:rsidRPr="00BF01AF">
          <w:rPr>
            <w:rStyle w:val="Hyperlink"/>
            <w:noProof/>
          </w:rPr>
          <w:t xml:space="preserve">Use case </w:t>
        </w:r>
        <w:r w:rsidRPr="00BF01AF">
          <w:rPr>
            <w:rStyle w:val="Hyperlink"/>
            <w:noProof/>
            <w:cs/>
          </w:rPr>
          <w:t>แก้ไขคู่มือการใช้งาน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34</w:t>
        </w:r>
        <w:r>
          <w:rPr>
            <w:noProof/>
            <w:webHidden/>
          </w:rPr>
          <w:fldChar w:fldCharType="end"/>
        </w:r>
      </w:hyperlink>
    </w:p>
    <w:p w14:paraId="0F8DEDB0" w14:textId="6A9068F9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42" w:history="1">
        <w:r w:rsidRPr="00BF01AF">
          <w:rPr>
            <w:rStyle w:val="Hyperlink"/>
            <w:noProof/>
            <w:cs/>
          </w:rPr>
          <w:t xml:space="preserve">คำอธิบาย </w:t>
        </w:r>
        <w:r w:rsidRPr="00BF01AF">
          <w:rPr>
            <w:rStyle w:val="Hyperlink"/>
            <w:noProof/>
          </w:rPr>
          <w:t xml:space="preserve">Use case </w:t>
        </w:r>
        <w:r w:rsidRPr="00BF01AF">
          <w:rPr>
            <w:rStyle w:val="Hyperlink"/>
            <w:noProof/>
            <w:cs/>
          </w:rPr>
          <w:t>เพิ่ม ลบ แก้ไขข้อมูลบริษัท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34</w:t>
        </w:r>
        <w:r>
          <w:rPr>
            <w:noProof/>
            <w:webHidden/>
          </w:rPr>
          <w:fldChar w:fldCharType="end"/>
        </w:r>
      </w:hyperlink>
    </w:p>
    <w:p w14:paraId="52E42CDD" w14:textId="613EFDB0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43" w:history="1">
        <w:r w:rsidRPr="00BF01AF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Pr="00BF01AF">
          <w:rPr>
            <w:rStyle w:val="Hyperlink"/>
            <w:noProof/>
          </w:rPr>
          <w:t>Sequence Diagram</w:t>
        </w:r>
        <w:r w:rsidRPr="00BF01AF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36</w:t>
        </w:r>
        <w:r>
          <w:rPr>
            <w:noProof/>
            <w:webHidden/>
          </w:rPr>
          <w:fldChar w:fldCharType="end"/>
        </w:r>
      </w:hyperlink>
    </w:p>
    <w:p w14:paraId="1699EF68" w14:textId="41D6FCB7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44" w:history="1">
        <w:r w:rsidRPr="00BF01AF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Pr="00BF01AF">
          <w:rPr>
            <w:rStyle w:val="Hyperlink"/>
            <w:noProof/>
          </w:rPr>
          <w:t>Sequence Diagram</w:t>
        </w:r>
        <w:r w:rsidRPr="00BF01AF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37</w:t>
        </w:r>
        <w:r>
          <w:rPr>
            <w:noProof/>
            <w:webHidden/>
          </w:rPr>
          <w:fldChar w:fldCharType="end"/>
        </w:r>
      </w:hyperlink>
    </w:p>
    <w:p w14:paraId="2A822972" w14:textId="5C35E106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45" w:history="1">
        <w:r w:rsidRPr="00BF01AF">
          <w:rPr>
            <w:rStyle w:val="Hyperlink"/>
            <w:noProof/>
            <w:cs/>
          </w:rPr>
          <w:t>พจนานุกรมข้อมูลบริษัท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39</w:t>
        </w:r>
        <w:r>
          <w:rPr>
            <w:noProof/>
            <w:webHidden/>
          </w:rPr>
          <w:fldChar w:fldCharType="end"/>
        </w:r>
      </w:hyperlink>
    </w:p>
    <w:p w14:paraId="5E7CCAE3" w14:textId="2A140F89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46" w:history="1">
        <w:r w:rsidRPr="00BF01AF">
          <w:rPr>
            <w:rStyle w:val="Hyperlink"/>
            <w:noProof/>
            <w:cs/>
          </w:rPr>
          <w:t>ตารางตัวอย่างการวัดค่าความแม่นยำในการตัดคำ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47</w:t>
        </w:r>
        <w:r>
          <w:rPr>
            <w:noProof/>
            <w:webHidden/>
          </w:rPr>
          <w:fldChar w:fldCharType="end"/>
        </w:r>
      </w:hyperlink>
    </w:p>
    <w:p w14:paraId="74804373" w14:textId="6596D5F8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47" w:history="1">
        <w:r w:rsidRPr="00BF01AF">
          <w:rPr>
            <w:rStyle w:val="Hyperlink"/>
            <w:noProof/>
            <w:cs/>
          </w:rPr>
          <w:t>ผลการทดสอบความแม่นยำการตัดคำ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77A87C93" w14:textId="648C9583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48" w:history="1">
        <w:r w:rsidRPr="00BF01AF">
          <w:rPr>
            <w:rStyle w:val="Hyperlink"/>
            <w:noProof/>
            <w:cs/>
          </w:rPr>
          <w:t xml:space="preserve">แสดงการนับจำนวนบริษัทแต่ละประเภทในการจัดกลุ่มจากทั้งหมด </w:t>
        </w:r>
        <w:r w:rsidRPr="00BF01AF">
          <w:rPr>
            <w:rStyle w:val="Hyperlink"/>
            <w:noProof/>
          </w:rPr>
          <w:t xml:space="preserve">1,643 </w:t>
        </w:r>
        <w:r w:rsidRPr="00BF01AF">
          <w:rPr>
            <w:rStyle w:val="Hyperlink"/>
            <w:noProof/>
            <w:cs/>
          </w:rPr>
          <w:t>รายการ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51</w:t>
        </w:r>
        <w:r>
          <w:rPr>
            <w:noProof/>
            <w:webHidden/>
          </w:rPr>
          <w:fldChar w:fldCharType="end"/>
        </w:r>
      </w:hyperlink>
    </w:p>
    <w:p w14:paraId="15BFFF87" w14:textId="66656FF0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49" w:history="1">
        <w:r w:rsidRPr="00BF01AF">
          <w:rPr>
            <w:rStyle w:val="Hyperlink"/>
            <w:noProof/>
            <w:cs/>
          </w:rPr>
          <w:t>แสดงจำนวน ค่าเฉลี่ยความพึงพอใจต่อระบบ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62</w:t>
        </w:r>
        <w:r>
          <w:rPr>
            <w:noProof/>
            <w:webHidden/>
          </w:rPr>
          <w:fldChar w:fldCharType="end"/>
        </w:r>
      </w:hyperlink>
    </w:p>
    <w:p w14:paraId="01BA95B8" w14:textId="1B7F04C7" w:rsidR="00DD53E1" w:rsidRDefault="00DD53E1">
      <w:pPr>
        <w:pStyle w:val="TableofFigures"/>
        <w:tabs>
          <w:tab w:val="right" w:pos="8810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950" w:history="1">
        <w:r w:rsidRPr="00BF01AF">
          <w:rPr>
            <w:rStyle w:val="Hyperlink"/>
            <w:noProof/>
            <w:cs/>
          </w:rPr>
          <w:t>ข้อเสนอแนะของผู้ใช้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63</w:t>
        </w:r>
        <w:r>
          <w:rPr>
            <w:noProof/>
            <w:webHidden/>
          </w:rPr>
          <w:fldChar w:fldCharType="end"/>
        </w:r>
      </w:hyperlink>
    </w:p>
    <w:p w14:paraId="2A76EC31" w14:textId="6E0E65BE" w:rsidR="002057DD" w:rsidRPr="000500D5" w:rsidRDefault="002A0A54" w:rsidP="000147FA">
      <w:pPr>
        <w:tabs>
          <w:tab w:val="center" w:pos="9270"/>
        </w:tabs>
        <w:spacing w:line="276" w:lineRule="auto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0147FA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27654960" w14:textId="77777777" w:rsidR="002057DD" w:rsidRDefault="002057DD" w:rsidP="000147FA">
      <w:pPr>
        <w:tabs>
          <w:tab w:val="left" w:pos="1991"/>
        </w:tabs>
        <w:spacing w:line="276" w:lineRule="auto"/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0147FA">
      <w:pPr>
        <w:pStyle w:val="Heading1"/>
        <w:spacing w:line="276" w:lineRule="auto"/>
      </w:pPr>
      <w:bookmarkStart w:id="11" w:name="_Toc97370453"/>
      <w:bookmarkStart w:id="12" w:name="_Toc130287955"/>
      <w:r w:rsidRPr="00E65E8D">
        <w:rPr>
          <w:rFonts w:hint="cs"/>
          <w:cs/>
        </w:rPr>
        <w:lastRenderedPageBreak/>
        <w:t>สารบัญภาพ</w:t>
      </w:r>
      <w:bookmarkEnd w:id="11"/>
      <w:bookmarkEnd w:id="12"/>
    </w:p>
    <w:p w14:paraId="3FB39152" w14:textId="77777777" w:rsidR="006E5C18" w:rsidRPr="006E5C18" w:rsidRDefault="006E5C18" w:rsidP="000147FA">
      <w:pPr>
        <w:spacing w:line="276" w:lineRule="auto"/>
      </w:pPr>
    </w:p>
    <w:p w14:paraId="6DF2D91A" w14:textId="77777777" w:rsidR="005C36E7" w:rsidRDefault="002057DD" w:rsidP="000147FA">
      <w:pPr>
        <w:tabs>
          <w:tab w:val="center" w:pos="9270"/>
        </w:tabs>
        <w:spacing w:line="276" w:lineRule="auto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7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187FA8AB" w14:textId="0AE5E069" w:rsidR="005C36E7" w:rsidRPr="005C36E7" w:rsidRDefault="005C36E7" w:rsidP="005C36E7">
      <w:pPr>
        <w:pStyle w:val="TableofFigures"/>
        <w:numPr>
          <w:ilvl w:val="0"/>
          <w:numId w:val="37"/>
        </w:numPr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85" w:history="1">
        <w:r w:rsidRPr="006A7F54">
          <w:rPr>
            <w:rStyle w:val="Hyperlink"/>
            <w:noProof/>
            <w:cs/>
          </w:rPr>
          <w:t xml:space="preserve">ตัวอย่างการทำ </w:t>
        </w:r>
        <w:r w:rsidRPr="006A7F54">
          <w:rPr>
            <w:rStyle w:val="Hyperlink"/>
            <w:noProof/>
          </w:rPr>
          <w:t>Word segmentation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10</w:t>
        </w:r>
        <w:r>
          <w:rPr>
            <w:noProof/>
            <w:webHidden/>
          </w:rPr>
          <w:fldChar w:fldCharType="end"/>
        </w:r>
      </w:hyperlink>
    </w:p>
    <w:p w14:paraId="74766316" w14:textId="191B0783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86" w:history="1">
        <w:r w:rsidRPr="006A7F54">
          <w:rPr>
            <w:rStyle w:val="Hyperlink"/>
            <w:noProof/>
            <w:cs/>
          </w:rPr>
          <w:t xml:space="preserve">การกำหนดสุ่มกำหนดจุด </w:t>
        </w:r>
        <w:r w:rsidRPr="006A7F54">
          <w:rPr>
            <w:rStyle w:val="Hyperlink"/>
            <w:noProof/>
          </w:rPr>
          <w:t>Centroid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12</w:t>
        </w:r>
        <w:r>
          <w:rPr>
            <w:noProof/>
            <w:webHidden/>
          </w:rPr>
          <w:fldChar w:fldCharType="end"/>
        </w:r>
      </w:hyperlink>
    </w:p>
    <w:p w14:paraId="7CC44151" w14:textId="4F011529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87" w:history="1">
        <w:r w:rsidRPr="006A7F54">
          <w:rPr>
            <w:rStyle w:val="Hyperlink"/>
            <w:noProof/>
            <w:cs/>
          </w:rPr>
          <w:t xml:space="preserve">จุด </w:t>
        </w:r>
        <w:r w:rsidRPr="006A7F54">
          <w:rPr>
            <w:rStyle w:val="Hyperlink"/>
            <w:noProof/>
          </w:rPr>
          <w:t xml:space="preserve">Centroid </w:t>
        </w:r>
        <w:r w:rsidRPr="006A7F54">
          <w:rPr>
            <w:rStyle w:val="Hyperlink"/>
            <w:noProof/>
            <w:cs/>
          </w:rPr>
          <w:t>ที่อยู่ตรงกลางและจุดข้อมูลทุกจุดไม่เปลี่ยนแปลง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14:paraId="100ACA39" w14:textId="6C64EC35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88" w:history="1">
        <w:r w:rsidRPr="006A7F54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Pr="006A7F54">
          <w:rPr>
            <w:rStyle w:val="Hyperlink"/>
            <w:noProof/>
          </w:rPr>
          <w:t xml:space="preserve">K-Means </w:t>
        </w:r>
        <w:r w:rsidRPr="006A7F54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Pr="006A7F54">
          <w:rPr>
            <w:rStyle w:val="Hyperlink"/>
            <w:noProof/>
          </w:rPr>
          <w:t xml:space="preserve">Centroid </w:t>
        </w:r>
        <w:r w:rsidRPr="006A7F54">
          <w:rPr>
            <w:rStyle w:val="Hyperlink"/>
            <w:noProof/>
            <w:cs/>
          </w:rPr>
          <w:t>ของแต่ละกลุ่มข้อมูล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14:paraId="08FCA1AF" w14:textId="071EAC8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89" w:history="1">
        <w:r w:rsidRPr="006A7F54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14</w:t>
        </w:r>
        <w:r>
          <w:rPr>
            <w:noProof/>
            <w:webHidden/>
          </w:rPr>
          <w:fldChar w:fldCharType="end"/>
        </w:r>
      </w:hyperlink>
    </w:p>
    <w:p w14:paraId="5ED37A28" w14:textId="40976118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90" w:history="1">
        <w:r w:rsidRPr="006A7F54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Pr="006A7F54">
          <w:rPr>
            <w:rStyle w:val="Hyperlink"/>
            <w:noProof/>
          </w:rPr>
          <w:t xml:space="preserve">Web API </w:t>
        </w:r>
        <w:r w:rsidRPr="006A7F54">
          <w:rPr>
            <w:rStyle w:val="Hyperlink"/>
            <w:noProof/>
            <w:cs/>
          </w:rPr>
          <w:t xml:space="preserve">ด้วย </w:t>
        </w:r>
        <w:r w:rsidRPr="006A7F54">
          <w:rPr>
            <w:rStyle w:val="Hyperlink"/>
            <w:noProof/>
          </w:rPr>
          <w:t>fastAPI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16</w:t>
        </w:r>
        <w:r>
          <w:rPr>
            <w:noProof/>
            <w:webHidden/>
          </w:rPr>
          <w:fldChar w:fldCharType="end"/>
        </w:r>
      </w:hyperlink>
    </w:p>
    <w:p w14:paraId="72024A96" w14:textId="5ABC25C4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91" w:history="1">
        <w:r w:rsidRPr="006A7F54">
          <w:rPr>
            <w:rStyle w:val="Hyperlink"/>
            <w:noProof/>
            <w:cs/>
          </w:rPr>
          <w:t xml:space="preserve">ผลลัพธ์แสดงคำว่า </w:t>
        </w:r>
        <w:r w:rsidRPr="006A7F54">
          <w:rPr>
            <w:rStyle w:val="Hyperlink"/>
            <w:noProof/>
          </w:rPr>
          <w:t xml:space="preserve">Hello project </w:t>
        </w:r>
        <w:r w:rsidRPr="006A7F54">
          <w:rPr>
            <w:rStyle w:val="Hyperlink"/>
            <w:noProof/>
            <w:cs/>
          </w:rPr>
          <w:t xml:space="preserve">จาก </w:t>
        </w:r>
        <w:r w:rsidRPr="006A7F54">
          <w:rPr>
            <w:rStyle w:val="Hyperlink"/>
            <w:noProof/>
          </w:rPr>
          <w:t>fastAPI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16</w:t>
        </w:r>
        <w:r>
          <w:rPr>
            <w:noProof/>
            <w:webHidden/>
          </w:rPr>
          <w:fldChar w:fldCharType="end"/>
        </w:r>
      </w:hyperlink>
    </w:p>
    <w:p w14:paraId="5CF45892" w14:textId="2EA852A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92" w:history="1">
        <w:r w:rsidRPr="006A7F54">
          <w:rPr>
            <w:rStyle w:val="Hyperlink"/>
            <w:noProof/>
            <w:cs/>
          </w:rPr>
          <w:t xml:space="preserve">ตัวอย่างข้อมูลแบบ </w:t>
        </w:r>
        <w:r w:rsidRPr="006A7F54">
          <w:rPr>
            <w:rStyle w:val="Hyperlink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18</w:t>
        </w:r>
        <w:r>
          <w:rPr>
            <w:noProof/>
            <w:webHidden/>
          </w:rPr>
          <w:fldChar w:fldCharType="end"/>
        </w:r>
      </w:hyperlink>
    </w:p>
    <w:p w14:paraId="24F6D173" w14:textId="1B3C3810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93" w:history="1">
        <w:r w:rsidRPr="006A7F54">
          <w:rPr>
            <w:rStyle w:val="Hyperlink"/>
            <w:noProof/>
            <w:cs/>
          </w:rPr>
          <w:t>การเตรียมและวิเคราะห์ข้อมูล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14:paraId="2BCDFEA6" w14:textId="1CF8F252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94" w:history="1">
        <w:r w:rsidRPr="006A7F54">
          <w:rPr>
            <w:rStyle w:val="Hyperlink"/>
            <w:noProof/>
            <w:cs/>
          </w:rPr>
          <w:t>การเรียกใช้ไลบรารี่ (</w:t>
        </w:r>
        <w:r w:rsidRPr="006A7F54">
          <w:rPr>
            <w:rStyle w:val="Hyperlink"/>
            <w:noProof/>
          </w:rPr>
          <w:t>Library</w:t>
        </w:r>
        <w:r w:rsidRPr="006A7F54">
          <w:rPr>
            <w:rStyle w:val="Hyperlink"/>
            <w:noProof/>
            <w:cs/>
          </w:rPr>
          <w:t>)</w:t>
        </w:r>
        <w:r w:rsidRPr="006A7F54">
          <w:rPr>
            <w:rStyle w:val="Hyperlink"/>
            <w:noProof/>
          </w:rPr>
          <w:t xml:space="preserve"> </w:t>
        </w:r>
        <w:r w:rsidRPr="006A7F54">
          <w:rPr>
            <w:rStyle w:val="Hyperlink"/>
            <w:noProof/>
            <w:cs/>
          </w:rPr>
          <w:t xml:space="preserve">สำหรับคำนวณค่า </w:t>
        </w:r>
        <w:r w:rsidRPr="006A7F54">
          <w:rPr>
            <w:rStyle w:val="Hyperlink"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14:paraId="18AEDFED" w14:textId="586FC163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95" w:history="1">
        <w:r w:rsidRPr="006A7F54">
          <w:rPr>
            <w:rStyle w:val="Hyperlink"/>
            <w:noProof/>
            <w:cs/>
          </w:rPr>
          <w:t>การอ่านข้อมูลจากไฟล์และกำหนดตัวกรองการตัดคำ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14:paraId="07D154BA" w14:textId="59A21820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96" w:history="1">
        <w:r w:rsidRPr="006A7F54">
          <w:rPr>
            <w:rStyle w:val="Hyperlink"/>
            <w:noProof/>
            <w:cs/>
          </w:rPr>
          <w:t>ฟังก์ชันสำหรับใช้ลบตัวเลข และอักขระพิเศษ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04AC1DF2" w14:textId="28C3DB0F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97" w:history="1">
        <w:r w:rsidRPr="006A7F54">
          <w:rPr>
            <w:rStyle w:val="Hyperlink"/>
            <w:noProof/>
            <w:cs/>
          </w:rPr>
          <w:t>ฟังก์ชันสำหรับใช้ลบคำที่ไม่สื่อความหมายและตัวเลขไทย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5A056D22" w14:textId="432F336C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98" w:history="1">
        <w:r w:rsidRPr="006A7F54">
          <w:rPr>
            <w:rStyle w:val="Hyperlink"/>
            <w:noProof/>
            <w:cs/>
          </w:rPr>
          <w:t>การวนซ้ำข้อมูลเพื่อตัดคำและทำความสะอาดข้อมูล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1D388F3D" w14:textId="31634446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799" w:history="1">
        <w:r w:rsidRPr="006A7F54">
          <w:rPr>
            <w:rStyle w:val="Hyperlink"/>
            <w:noProof/>
            <w:cs/>
          </w:rPr>
          <w:t xml:space="preserve">การเทรนและการทดสอบโมเดลการคำนวณค่า </w:t>
        </w:r>
        <w:r w:rsidRPr="006A7F54">
          <w:rPr>
            <w:rStyle w:val="Hyperlink"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28</w:t>
        </w:r>
        <w:r>
          <w:rPr>
            <w:noProof/>
            <w:webHidden/>
          </w:rPr>
          <w:fldChar w:fldCharType="end"/>
        </w:r>
      </w:hyperlink>
    </w:p>
    <w:p w14:paraId="1DDBE17E" w14:textId="7DEBD96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00" w:history="1">
        <w:r w:rsidRPr="006A7F54">
          <w:rPr>
            <w:rStyle w:val="Hyperlink"/>
            <w:noProof/>
            <w:cs/>
          </w:rPr>
          <w:t xml:space="preserve">ผลลัพธ์การคำนวณค่า </w:t>
        </w:r>
        <w:r w:rsidRPr="006A7F54">
          <w:rPr>
            <w:rStyle w:val="Hyperlink"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28</w:t>
        </w:r>
        <w:r>
          <w:rPr>
            <w:noProof/>
            <w:webHidden/>
          </w:rPr>
          <w:fldChar w:fldCharType="end"/>
        </w:r>
      </w:hyperlink>
    </w:p>
    <w:p w14:paraId="17665972" w14:textId="36CA279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01" w:history="1">
        <w:r w:rsidRPr="006A7F54">
          <w:rPr>
            <w:rStyle w:val="Hyperlink"/>
            <w:noProof/>
            <w:cs/>
          </w:rPr>
          <w:t>การเรียกใช้ไลบรารี่สำหรับการ จัดกลุ่มข้อทูลด้วยเคมีนท์ (</w:t>
        </w:r>
        <w:r w:rsidRPr="006A7F54">
          <w:rPr>
            <w:rStyle w:val="Hyperlink"/>
            <w:noProof/>
          </w:rPr>
          <w:t>K-Means</w:t>
        </w:r>
        <w:r w:rsidRPr="006A7F54">
          <w:rPr>
            <w:rStyle w:val="Hyperlink"/>
            <w:noProof/>
            <w:cs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29</w:t>
        </w:r>
        <w:r>
          <w:rPr>
            <w:noProof/>
            <w:webHidden/>
          </w:rPr>
          <w:fldChar w:fldCharType="end"/>
        </w:r>
      </w:hyperlink>
    </w:p>
    <w:p w14:paraId="4C822682" w14:textId="583944C8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02" w:history="1">
        <w:r w:rsidRPr="006A7F54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Pr="006A7F54">
          <w:rPr>
            <w:rStyle w:val="Hyperlink"/>
            <w:noProof/>
          </w:rPr>
          <w:t xml:space="preserve">k </w:t>
        </w:r>
        <w:r w:rsidRPr="006A7F54">
          <w:rPr>
            <w:rStyle w:val="Hyperlink"/>
            <w:noProof/>
            <w:cs/>
          </w:rPr>
          <w:t>และการจัดกลุ่มข้อมูล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29</w:t>
        </w:r>
        <w:r>
          <w:rPr>
            <w:noProof/>
            <w:webHidden/>
          </w:rPr>
          <w:fldChar w:fldCharType="end"/>
        </w:r>
      </w:hyperlink>
    </w:p>
    <w:p w14:paraId="380C16A1" w14:textId="104BE607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03" w:history="1">
        <w:r w:rsidRPr="006A7F54">
          <w:rPr>
            <w:rStyle w:val="Hyperlink"/>
            <w:noProof/>
            <w:cs/>
          </w:rPr>
          <w:t xml:space="preserve">การเรียกใช้งานไฟล์ </w:t>
        </w:r>
        <w:r w:rsidRPr="006A7F54">
          <w:rPr>
            <w:rStyle w:val="Hyperlink"/>
            <w:noProof/>
          </w:rPr>
          <w:t xml:space="preserve">clustering.py </w:t>
        </w:r>
        <w:r w:rsidRPr="006A7F54">
          <w:rPr>
            <w:rStyle w:val="Hyperlink"/>
            <w:noProof/>
            <w:cs/>
          </w:rPr>
          <w:t>เพื่อจัดกลุ่มข้อมูลและบันทึกผลลัพธ์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30</w:t>
        </w:r>
        <w:r>
          <w:rPr>
            <w:noProof/>
            <w:webHidden/>
          </w:rPr>
          <w:fldChar w:fldCharType="end"/>
        </w:r>
      </w:hyperlink>
    </w:p>
    <w:p w14:paraId="42CCEA51" w14:textId="1361F8DC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04" w:history="1">
        <w:r w:rsidRPr="006A7F54">
          <w:rPr>
            <w:rStyle w:val="Hyperlink"/>
            <w:noProof/>
            <w:cs/>
          </w:rPr>
          <w:t xml:space="preserve">การนำเข้าข้อมูลลงสู่ฐานข้อมูล </w:t>
        </w:r>
        <w:r w:rsidRPr="006A7F54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30</w:t>
        </w:r>
        <w:r>
          <w:rPr>
            <w:noProof/>
            <w:webHidden/>
          </w:rPr>
          <w:fldChar w:fldCharType="end"/>
        </w:r>
      </w:hyperlink>
    </w:p>
    <w:p w14:paraId="4A45F85F" w14:textId="6C79163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05" w:history="1">
        <w:r w:rsidRPr="006A7F54">
          <w:rPr>
            <w:rStyle w:val="Hyperlink"/>
            <w:noProof/>
            <w:cs/>
          </w:rPr>
          <w:t>การทำงานของระบบ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31</w:t>
        </w:r>
        <w:r>
          <w:rPr>
            <w:noProof/>
            <w:webHidden/>
          </w:rPr>
          <w:fldChar w:fldCharType="end"/>
        </w:r>
      </w:hyperlink>
    </w:p>
    <w:p w14:paraId="79563145" w14:textId="7777E50D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06" w:history="1">
        <w:r w:rsidRPr="006A7F54">
          <w:rPr>
            <w:rStyle w:val="Hyperlink"/>
            <w:noProof/>
          </w:rPr>
          <w:t xml:space="preserve">Use Case Diagram </w:t>
        </w:r>
        <w:r w:rsidRPr="006A7F54">
          <w:rPr>
            <w:rStyle w:val="Hyperlink"/>
            <w:noProof/>
            <w:cs/>
          </w:rPr>
          <w:t>ระบบแนะนำสถานที่ฝึกงานด้านคอมพิวเตอร์ ด้วยเทคโนโลยีการจัดกลุ่มเคมีนท์ (</w:t>
        </w:r>
        <w:r w:rsidRPr="006A7F54">
          <w:rPr>
            <w:rStyle w:val="Hyperlink"/>
            <w:noProof/>
          </w:rPr>
          <w:t>K-Means)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32</w:t>
        </w:r>
        <w:r>
          <w:rPr>
            <w:noProof/>
            <w:webHidden/>
          </w:rPr>
          <w:fldChar w:fldCharType="end"/>
        </w:r>
      </w:hyperlink>
    </w:p>
    <w:p w14:paraId="7AAD1F52" w14:textId="4B26C327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07" w:history="1">
        <w:r w:rsidRPr="006A7F54">
          <w:rPr>
            <w:rStyle w:val="Hyperlink"/>
            <w:noProof/>
          </w:rPr>
          <w:t>Sequence Diagram</w:t>
        </w:r>
        <w:r w:rsidRPr="006A7F54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35</w:t>
        </w:r>
        <w:r>
          <w:rPr>
            <w:noProof/>
            <w:webHidden/>
          </w:rPr>
          <w:fldChar w:fldCharType="end"/>
        </w:r>
      </w:hyperlink>
    </w:p>
    <w:p w14:paraId="5E978559" w14:textId="535D3568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08" w:history="1">
        <w:r w:rsidRPr="006A7F54">
          <w:rPr>
            <w:rStyle w:val="Hyperlink"/>
            <w:noProof/>
          </w:rPr>
          <w:t>Sequence Diagram</w:t>
        </w:r>
        <w:r w:rsidRPr="006A7F54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36</w:t>
        </w:r>
        <w:r>
          <w:rPr>
            <w:noProof/>
            <w:webHidden/>
          </w:rPr>
          <w:fldChar w:fldCharType="end"/>
        </w:r>
      </w:hyperlink>
    </w:p>
    <w:p w14:paraId="75E38B35" w14:textId="01A71B85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09" w:history="1">
        <w:r w:rsidRPr="006A7F54">
          <w:rPr>
            <w:rStyle w:val="Hyperlink"/>
            <w:noProof/>
          </w:rPr>
          <w:t xml:space="preserve">Activity Diagram </w:t>
        </w:r>
        <w:r w:rsidRPr="006A7F54">
          <w:rPr>
            <w:rStyle w:val="Hyperlink"/>
            <w:noProof/>
            <w:cs/>
          </w:rPr>
          <w:t>ของผู้ใช้งาน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37</w:t>
        </w:r>
        <w:r>
          <w:rPr>
            <w:noProof/>
            <w:webHidden/>
          </w:rPr>
          <w:fldChar w:fldCharType="end"/>
        </w:r>
      </w:hyperlink>
    </w:p>
    <w:p w14:paraId="35607554" w14:textId="4D6A9BB3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10" w:history="1">
        <w:r w:rsidRPr="006A7F54">
          <w:rPr>
            <w:rStyle w:val="Hyperlink"/>
            <w:noProof/>
          </w:rPr>
          <w:t xml:space="preserve">Activity Diagram </w:t>
        </w:r>
        <w:r w:rsidRPr="006A7F54">
          <w:rPr>
            <w:rStyle w:val="Hyperlink"/>
            <w:noProof/>
            <w:cs/>
          </w:rPr>
          <w:t>ของผู้ดูแลระบบ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38</w:t>
        </w:r>
        <w:r>
          <w:rPr>
            <w:noProof/>
            <w:webHidden/>
          </w:rPr>
          <w:fldChar w:fldCharType="end"/>
        </w:r>
      </w:hyperlink>
    </w:p>
    <w:p w14:paraId="5081E1C5" w14:textId="51A050F2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11" w:history="1">
        <w:r w:rsidRPr="006A7F54">
          <w:rPr>
            <w:rStyle w:val="Hyperlink"/>
            <w:noProof/>
          </w:rPr>
          <w:t xml:space="preserve">ER Diagram </w:t>
        </w:r>
        <w:r w:rsidRPr="006A7F54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39</w:t>
        </w:r>
        <w:r>
          <w:rPr>
            <w:noProof/>
            <w:webHidden/>
          </w:rPr>
          <w:fldChar w:fldCharType="end"/>
        </w:r>
      </w:hyperlink>
    </w:p>
    <w:p w14:paraId="21BF1CA2" w14:textId="6055EF70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12" w:history="1">
        <w:r w:rsidRPr="006A7F54">
          <w:rPr>
            <w:rStyle w:val="Hyperlink"/>
            <w:noProof/>
            <w:cs/>
          </w:rPr>
          <w:t>หน้าแรก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3BBA3311" w14:textId="1D2406FD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13" w:history="1">
        <w:r w:rsidRPr="006A7F54">
          <w:rPr>
            <w:rStyle w:val="Hyperlink"/>
            <w:noProof/>
            <w:cs/>
          </w:rPr>
          <w:t>หน้าเกี่ยวกับ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7145E033" w14:textId="4A38181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14" w:history="1">
        <w:r w:rsidRPr="006A7F54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42</w:t>
        </w:r>
        <w:r>
          <w:rPr>
            <w:noProof/>
            <w:webHidden/>
          </w:rPr>
          <w:fldChar w:fldCharType="end"/>
        </w:r>
      </w:hyperlink>
    </w:p>
    <w:p w14:paraId="20B6FA3E" w14:textId="6FF9008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15" w:history="1">
        <w:r w:rsidRPr="006A7F54">
          <w:rPr>
            <w:rStyle w:val="Hyperlink"/>
            <w:noProof/>
            <w:cs/>
          </w:rPr>
          <w:t>หน้าแสดงรายชื่อบริษัททั้งหมด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42</w:t>
        </w:r>
        <w:r>
          <w:rPr>
            <w:noProof/>
            <w:webHidden/>
          </w:rPr>
          <w:fldChar w:fldCharType="end"/>
        </w:r>
      </w:hyperlink>
    </w:p>
    <w:p w14:paraId="26AADDCA" w14:textId="0F0C7ECE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16" w:history="1">
        <w:r w:rsidRPr="006A7F54">
          <w:rPr>
            <w:rStyle w:val="Hyperlink"/>
            <w:noProof/>
            <w:cs/>
          </w:rPr>
          <w:t>หน้าแสดงผลลัพธ์รายชื่อบริษัท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43</w:t>
        </w:r>
        <w:r>
          <w:rPr>
            <w:noProof/>
            <w:webHidden/>
          </w:rPr>
          <w:fldChar w:fldCharType="end"/>
        </w:r>
      </w:hyperlink>
    </w:p>
    <w:p w14:paraId="040B49E1" w14:textId="6518CC0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17" w:history="1">
        <w:r w:rsidRPr="006A7F54">
          <w:rPr>
            <w:rStyle w:val="Hyperlink"/>
            <w:noProof/>
            <w:cs/>
          </w:rPr>
          <w:t>หน้าแสดงข้อมูลบริษัท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43</w:t>
        </w:r>
        <w:r>
          <w:rPr>
            <w:noProof/>
            <w:webHidden/>
          </w:rPr>
          <w:fldChar w:fldCharType="end"/>
        </w:r>
      </w:hyperlink>
    </w:p>
    <w:p w14:paraId="401DF8C2" w14:textId="0F0E76C9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18" w:history="1">
        <w:r w:rsidRPr="006A7F54">
          <w:rPr>
            <w:rStyle w:val="Hyperlink"/>
            <w:noProof/>
            <w:cs/>
          </w:rPr>
          <w:t>ตัวอย่างผลลัพธ์จากการค้นหาด้วยความสนใจของผู้ใช้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44</w:t>
        </w:r>
        <w:r>
          <w:rPr>
            <w:noProof/>
            <w:webHidden/>
          </w:rPr>
          <w:fldChar w:fldCharType="end"/>
        </w:r>
      </w:hyperlink>
    </w:p>
    <w:p w14:paraId="58DCF0E8" w14:textId="6E52922C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19" w:history="1">
        <w:r w:rsidRPr="006A7F54">
          <w:rPr>
            <w:rStyle w:val="Hyperlink"/>
            <w:noProof/>
            <w:cs/>
          </w:rPr>
          <w:t>ตัวอย่างข้อมูลต้นฉบับ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46</w:t>
        </w:r>
        <w:r>
          <w:rPr>
            <w:noProof/>
            <w:webHidden/>
          </w:rPr>
          <w:fldChar w:fldCharType="end"/>
        </w:r>
      </w:hyperlink>
    </w:p>
    <w:p w14:paraId="2F12EA98" w14:textId="3A4EF04D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20" w:history="1">
        <w:r w:rsidRPr="006A7F54">
          <w:rPr>
            <w:rStyle w:val="Hyperlink"/>
            <w:noProof/>
            <w:cs/>
          </w:rPr>
          <w:t xml:space="preserve">ตัวอย่างการตัดคำโดยใช้ </w:t>
        </w:r>
        <w:r w:rsidRPr="006A7F54">
          <w:rPr>
            <w:rStyle w:val="Hyperlink"/>
            <w:noProof/>
          </w:rPr>
          <w:t>Engine newmm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46</w:t>
        </w:r>
        <w:r>
          <w:rPr>
            <w:noProof/>
            <w:webHidden/>
          </w:rPr>
          <w:fldChar w:fldCharType="end"/>
        </w:r>
      </w:hyperlink>
    </w:p>
    <w:p w14:paraId="03BE9BCB" w14:textId="19B8519C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21" w:history="1">
        <w:r w:rsidRPr="006A7F54">
          <w:rPr>
            <w:rStyle w:val="Hyperlink"/>
            <w:noProof/>
            <w:cs/>
          </w:rPr>
          <w:t xml:space="preserve">ตัวอย่างการตัดคำโดยใช้ </w:t>
        </w:r>
        <w:r w:rsidRPr="006A7F54">
          <w:rPr>
            <w:rStyle w:val="Hyperlink"/>
            <w:noProof/>
          </w:rPr>
          <w:t>Engine longest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46</w:t>
        </w:r>
        <w:r>
          <w:rPr>
            <w:noProof/>
            <w:webHidden/>
          </w:rPr>
          <w:fldChar w:fldCharType="end"/>
        </w:r>
      </w:hyperlink>
    </w:p>
    <w:p w14:paraId="426B74AA" w14:textId="60C8EAF3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22" w:history="1">
        <w:r w:rsidRPr="006A7F54">
          <w:rPr>
            <w:rStyle w:val="Hyperlink"/>
            <w:noProof/>
            <w:cs/>
          </w:rPr>
          <w:t xml:space="preserve">ตัวอย่างการตัดคำโดยใช้ </w:t>
        </w:r>
        <w:r w:rsidRPr="006A7F54">
          <w:rPr>
            <w:rStyle w:val="Hyperlink"/>
            <w:noProof/>
          </w:rPr>
          <w:t>Engine deepcut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47</w:t>
        </w:r>
        <w:r>
          <w:rPr>
            <w:noProof/>
            <w:webHidden/>
          </w:rPr>
          <w:fldChar w:fldCharType="end"/>
        </w:r>
      </w:hyperlink>
    </w:p>
    <w:p w14:paraId="2F678742" w14:textId="6AAE11D7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23" w:history="1">
        <w:r w:rsidRPr="006A7F54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Pr="006A7F54">
          <w:rPr>
            <w:rStyle w:val="Hyperlink"/>
            <w:noProof/>
          </w:rPr>
          <w:t xml:space="preserve">Engine </w:t>
        </w:r>
        <w:r w:rsidRPr="006A7F54">
          <w:rPr>
            <w:rStyle w:val="Hyperlink"/>
            <w:noProof/>
            <w:cs/>
          </w:rPr>
          <w:t xml:space="preserve">ในไลบรารี่ </w:t>
        </w:r>
        <w:r w:rsidRPr="006A7F54">
          <w:rPr>
            <w:rStyle w:val="Hyperlink"/>
            <w:noProof/>
          </w:rPr>
          <w:t>Pythainlp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31BCBF3A" w14:textId="7A0954DF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24" w:history="1">
        <w:r w:rsidRPr="006A7F54">
          <w:rPr>
            <w:rStyle w:val="Hyperlink"/>
            <w:noProof/>
            <w:cs/>
          </w:rPr>
          <w:t xml:space="preserve">ตัวอย่างตาราง </w:t>
        </w:r>
        <w:r w:rsidRPr="006A7F54">
          <w:rPr>
            <w:rStyle w:val="Hyperlink"/>
            <w:noProof/>
          </w:rPr>
          <w:t xml:space="preserve">TF-IDF </w:t>
        </w:r>
        <w:r w:rsidRPr="006A7F54">
          <w:rPr>
            <w:rStyle w:val="Hyperlink"/>
            <w:noProof/>
            <w:cs/>
          </w:rPr>
          <w:t>แสดงน้ำหนักของคำ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3100DC27" w14:textId="32ABA6CB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25" w:history="1">
        <w:r w:rsidRPr="006A7F54">
          <w:rPr>
            <w:rStyle w:val="Hyperlink"/>
            <w:noProof/>
            <w:cs/>
          </w:rPr>
          <w:t xml:space="preserve">ตัวอย่างการตัดคำและลบ </w:t>
        </w:r>
        <w:r w:rsidRPr="006A7F54">
          <w:rPr>
            <w:rStyle w:val="Hyperlink"/>
            <w:noProof/>
          </w:rPr>
          <w:t>Stop 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49</w:t>
        </w:r>
        <w:r>
          <w:rPr>
            <w:noProof/>
            <w:webHidden/>
          </w:rPr>
          <w:fldChar w:fldCharType="end"/>
        </w:r>
      </w:hyperlink>
    </w:p>
    <w:p w14:paraId="090A93F8" w14:textId="74C8A6FD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26" w:history="1">
        <w:r w:rsidRPr="006A7F54">
          <w:rPr>
            <w:rStyle w:val="Hyperlink"/>
            <w:noProof/>
            <w:cs/>
          </w:rPr>
          <w:t xml:space="preserve">การทำ </w:t>
        </w:r>
        <w:r w:rsidRPr="006A7F54">
          <w:rPr>
            <w:rStyle w:val="Hyperlink"/>
            <w:noProof/>
          </w:rPr>
          <w:t>Elbow 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49</w:t>
        </w:r>
        <w:r>
          <w:rPr>
            <w:noProof/>
            <w:webHidden/>
          </w:rPr>
          <w:fldChar w:fldCharType="end"/>
        </w:r>
      </w:hyperlink>
    </w:p>
    <w:p w14:paraId="75DB55BA" w14:textId="0788100E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27" w:history="1">
        <w:r w:rsidRPr="006A7F54">
          <w:rPr>
            <w:rStyle w:val="Hyperlink"/>
            <w:noProof/>
            <w:cs/>
          </w:rPr>
          <w:t xml:space="preserve">จัดกลุ่มข้อมูลจำนวน </w:t>
        </w:r>
        <w:r w:rsidRPr="006A7F54">
          <w:rPr>
            <w:rStyle w:val="Hyperlink"/>
            <w:noProof/>
          </w:rPr>
          <w:t xml:space="preserve">9 </w:t>
        </w:r>
        <w:r w:rsidRPr="006A7F54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50</w:t>
        </w:r>
        <w:r>
          <w:rPr>
            <w:noProof/>
            <w:webHidden/>
          </w:rPr>
          <w:fldChar w:fldCharType="end"/>
        </w:r>
      </w:hyperlink>
    </w:p>
    <w:p w14:paraId="7A74A918" w14:textId="4BED3749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28" w:history="1">
        <w:r w:rsidRPr="006A7F54">
          <w:rPr>
            <w:rStyle w:val="Hyperlink"/>
            <w:noProof/>
            <w:cs/>
          </w:rPr>
          <w:t xml:space="preserve">จัดกลุ่มข้อมูลจำนวน </w:t>
        </w:r>
        <w:r w:rsidRPr="006A7F54">
          <w:rPr>
            <w:rStyle w:val="Hyperlink"/>
            <w:noProof/>
          </w:rPr>
          <w:t xml:space="preserve">8 </w:t>
        </w:r>
        <w:r w:rsidRPr="006A7F54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50</w:t>
        </w:r>
        <w:r>
          <w:rPr>
            <w:noProof/>
            <w:webHidden/>
          </w:rPr>
          <w:fldChar w:fldCharType="end"/>
        </w:r>
      </w:hyperlink>
    </w:p>
    <w:p w14:paraId="6887E68B" w14:textId="4F4015AC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29" w:history="1">
        <w:r w:rsidRPr="006A7F54">
          <w:rPr>
            <w:rStyle w:val="Hyperlink"/>
            <w:noProof/>
            <w:cs/>
          </w:rPr>
          <w:t xml:space="preserve">จัดกลุ่มข้อมูลจำนวน </w:t>
        </w:r>
        <w:r w:rsidRPr="006A7F54">
          <w:rPr>
            <w:rStyle w:val="Hyperlink"/>
            <w:noProof/>
          </w:rPr>
          <w:t xml:space="preserve">7 </w:t>
        </w:r>
        <w:r w:rsidRPr="006A7F54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51</w:t>
        </w:r>
        <w:r>
          <w:rPr>
            <w:noProof/>
            <w:webHidden/>
          </w:rPr>
          <w:fldChar w:fldCharType="end"/>
        </w:r>
      </w:hyperlink>
    </w:p>
    <w:p w14:paraId="40A440D5" w14:textId="2CF946CE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30" w:history="1">
        <w:r w:rsidRPr="006A7F54">
          <w:rPr>
            <w:rStyle w:val="Hyperlink"/>
            <w:noProof/>
            <w:cs/>
          </w:rPr>
          <w:t xml:space="preserve">จัดกลุ่มข้อมูลจำนวน </w:t>
        </w:r>
        <w:r w:rsidRPr="006A7F54">
          <w:rPr>
            <w:rStyle w:val="Hyperlink"/>
            <w:noProof/>
          </w:rPr>
          <w:t xml:space="preserve">6 </w:t>
        </w:r>
        <w:r w:rsidRPr="006A7F54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51</w:t>
        </w:r>
        <w:r>
          <w:rPr>
            <w:noProof/>
            <w:webHidden/>
          </w:rPr>
          <w:fldChar w:fldCharType="end"/>
        </w:r>
      </w:hyperlink>
    </w:p>
    <w:p w14:paraId="7857F927" w14:textId="72AA1A79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31" w:history="1">
        <w:r w:rsidRPr="006A7F54">
          <w:rPr>
            <w:rStyle w:val="Hyperlink"/>
            <w:noProof/>
            <w:cs/>
          </w:rPr>
          <w:t>เปรียบเทียบอัตราการเติบโตการจัดกลุ่มข้อมูล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53</w:t>
        </w:r>
        <w:r>
          <w:rPr>
            <w:noProof/>
            <w:webHidden/>
          </w:rPr>
          <w:fldChar w:fldCharType="end"/>
        </w:r>
      </w:hyperlink>
    </w:p>
    <w:p w14:paraId="61FE3BD6" w14:textId="6F4172A8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32" w:history="1">
        <w:r w:rsidRPr="006A7F54">
          <w:rPr>
            <w:rStyle w:val="Hyperlink"/>
            <w:noProof/>
            <w:cs/>
          </w:rPr>
          <w:t xml:space="preserve">หน้าแรกเว็บไซต์ </w:t>
        </w:r>
        <w:r w:rsidRPr="006A7F54">
          <w:rPr>
            <w:rStyle w:val="Hyperlink"/>
            <w:noProof/>
          </w:rPr>
          <w:t>Intern-assistant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55</w:t>
        </w:r>
        <w:r>
          <w:rPr>
            <w:noProof/>
            <w:webHidden/>
          </w:rPr>
          <w:fldChar w:fldCharType="end"/>
        </w:r>
      </w:hyperlink>
    </w:p>
    <w:p w14:paraId="714A6585" w14:textId="111546B1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33" w:history="1">
        <w:r w:rsidRPr="006A7F54">
          <w:rPr>
            <w:rStyle w:val="Hyperlink"/>
            <w:noProof/>
            <w:cs/>
          </w:rPr>
          <w:t>ค้นหาบริษัท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55</w:t>
        </w:r>
        <w:r>
          <w:rPr>
            <w:noProof/>
            <w:webHidden/>
          </w:rPr>
          <w:fldChar w:fldCharType="end"/>
        </w:r>
      </w:hyperlink>
    </w:p>
    <w:p w14:paraId="4E2584EB" w14:textId="381B8496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34" w:history="1">
        <w:r w:rsidRPr="006A7F54">
          <w:rPr>
            <w:rStyle w:val="Hyperlink"/>
            <w:noProof/>
            <w:cs/>
          </w:rPr>
          <w:t>หน้าแสดงผลลัพธ์การค้นหา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106910E7" w14:textId="49575AE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35" w:history="1">
        <w:r w:rsidRPr="006A7F54">
          <w:rPr>
            <w:rStyle w:val="Hyperlink"/>
            <w:noProof/>
            <w:cs/>
          </w:rPr>
          <w:t>หน้าเกี่ยวกับ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29BA261E" w14:textId="02734EB0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36" w:history="1">
        <w:r w:rsidRPr="006A7F54">
          <w:rPr>
            <w:rStyle w:val="Hyperlink"/>
            <w:noProof/>
            <w:cs/>
          </w:rPr>
          <w:t>หน้าแสดงรายชื่อบริษัททั้งหมด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57</w:t>
        </w:r>
        <w:r>
          <w:rPr>
            <w:noProof/>
            <w:webHidden/>
          </w:rPr>
          <w:fldChar w:fldCharType="end"/>
        </w:r>
      </w:hyperlink>
    </w:p>
    <w:p w14:paraId="65550937" w14:textId="019B1D42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37" w:history="1">
        <w:r w:rsidRPr="006A7F54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57</w:t>
        </w:r>
        <w:r>
          <w:rPr>
            <w:noProof/>
            <w:webHidden/>
          </w:rPr>
          <w:fldChar w:fldCharType="end"/>
        </w:r>
      </w:hyperlink>
    </w:p>
    <w:p w14:paraId="0A4F654A" w14:textId="517A3D4C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38" w:history="1">
        <w:r w:rsidRPr="006A7F54">
          <w:rPr>
            <w:rStyle w:val="Hyperlink"/>
            <w:noProof/>
            <w:cs/>
          </w:rPr>
          <w:t>หน้ารายละเอียดบริษัท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58</w:t>
        </w:r>
        <w:r>
          <w:rPr>
            <w:noProof/>
            <w:webHidden/>
          </w:rPr>
          <w:fldChar w:fldCharType="end"/>
        </w:r>
      </w:hyperlink>
    </w:p>
    <w:p w14:paraId="22ED8759" w14:textId="08CC7A48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39" w:history="1">
        <w:r w:rsidRPr="006A7F54">
          <w:rPr>
            <w:rStyle w:val="Hyperlink"/>
            <w:noProof/>
            <w:cs/>
          </w:rPr>
          <w:t>ตัวอย่างการคำนวณค่า</w:t>
        </w:r>
        <w:r w:rsidRPr="006A7F54">
          <w:rPr>
            <w:rStyle w:val="Hyperlink"/>
            <w:noProof/>
          </w:rPr>
          <w:t xml:space="preserve"> Cosine similarity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58</w:t>
        </w:r>
        <w:r>
          <w:rPr>
            <w:noProof/>
            <w:webHidden/>
          </w:rPr>
          <w:fldChar w:fldCharType="end"/>
        </w:r>
      </w:hyperlink>
    </w:p>
    <w:p w14:paraId="0D6E3568" w14:textId="6630FE90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40" w:history="1">
        <w:r w:rsidRPr="006A7F54">
          <w:rPr>
            <w:rStyle w:val="Hyperlink"/>
            <w:noProof/>
            <w:cs/>
          </w:rPr>
          <w:t xml:space="preserve">ตัวอย่างการคำนวณค่า </w:t>
        </w:r>
        <w:r w:rsidRPr="006A7F54">
          <w:rPr>
            <w:rStyle w:val="Hyperlink"/>
            <w:noProof/>
          </w:rPr>
          <w:t xml:space="preserve">Cosine similarity </w:t>
        </w:r>
        <w:r w:rsidRPr="006A7F54">
          <w:rPr>
            <w:rStyle w:val="Hyperlink"/>
            <w:noProof/>
            <w:cs/>
          </w:rPr>
          <w:t xml:space="preserve">ผ่าน </w:t>
        </w:r>
        <w:r w:rsidRPr="006A7F54">
          <w:rPr>
            <w:rStyle w:val="Hyperlink"/>
            <w:noProof/>
          </w:rPr>
          <w:t xml:space="preserve">API </w:t>
        </w:r>
        <w:r w:rsidRPr="006A7F54">
          <w:rPr>
            <w:rStyle w:val="Hyperlink"/>
            <w:noProof/>
            <w:cs/>
          </w:rPr>
          <w:t>และคืนค่าความคล้ายคลึง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59</w:t>
        </w:r>
        <w:r>
          <w:rPr>
            <w:noProof/>
            <w:webHidden/>
          </w:rPr>
          <w:fldChar w:fldCharType="end"/>
        </w:r>
      </w:hyperlink>
    </w:p>
    <w:p w14:paraId="5803829D" w14:textId="59A854F3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41" w:history="1">
        <w:r w:rsidRPr="006A7F54">
          <w:rPr>
            <w:rStyle w:val="Hyperlink"/>
            <w:noProof/>
            <w:cs/>
          </w:rPr>
          <w:t xml:space="preserve">ตัวอย่างการคำนวณค่า </w:t>
        </w:r>
        <w:r w:rsidRPr="006A7F54">
          <w:rPr>
            <w:rStyle w:val="Hyperlink"/>
            <w:noProof/>
          </w:rPr>
          <w:t xml:space="preserve">Cosine similarity </w:t>
        </w:r>
        <w:r w:rsidRPr="006A7F54">
          <w:rPr>
            <w:rStyle w:val="Hyperlink"/>
            <w:noProof/>
            <w:cs/>
          </w:rPr>
          <w:t xml:space="preserve">ผ่าน </w:t>
        </w:r>
        <w:r w:rsidRPr="006A7F54">
          <w:rPr>
            <w:rStyle w:val="Hyperlink"/>
            <w:noProof/>
          </w:rPr>
          <w:t xml:space="preserve">API </w:t>
        </w:r>
        <w:r w:rsidRPr="006A7F54">
          <w:rPr>
            <w:rStyle w:val="Hyperlink"/>
            <w:noProof/>
            <w:cs/>
          </w:rPr>
          <w:t>และคืนค่าเป็นข้อมูลบริษัทที่อยู่ในกลุ่มที่คล้ายที่สุด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59</w:t>
        </w:r>
        <w:r>
          <w:rPr>
            <w:noProof/>
            <w:webHidden/>
          </w:rPr>
          <w:fldChar w:fldCharType="end"/>
        </w:r>
      </w:hyperlink>
    </w:p>
    <w:p w14:paraId="19B6A4D8" w14:textId="23B71CD2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42" w:history="1">
        <w:r w:rsidRPr="006A7F54">
          <w:rPr>
            <w:rStyle w:val="Hyperlink"/>
            <w:noProof/>
            <w:cs/>
          </w:rPr>
          <w:t xml:space="preserve">โค้ดคำสั่งในไฟล์ </w:t>
        </w:r>
        <w:r w:rsidRPr="006A7F54">
          <w:rPr>
            <w:rStyle w:val="Hyperlink"/>
            <w:noProof/>
          </w:rPr>
          <w:t xml:space="preserve">clustering.py </w:t>
        </w:r>
        <w:r w:rsidRPr="006A7F54">
          <w:rPr>
            <w:rStyle w:val="Hyperlink"/>
            <w:noProof/>
            <w:cs/>
          </w:rPr>
          <w:t>ใช้ในการจัดกลุ่มข้อมูล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68</w:t>
        </w:r>
        <w:r>
          <w:rPr>
            <w:noProof/>
            <w:webHidden/>
          </w:rPr>
          <w:fldChar w:fldCharType="end"/>
        </w:r>
      </w:hyperlink>
    </w:p>
    <w:p w14:paraId="0EDEA3DA" w14:textId="157C2899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43" w:history="1">
        <w:r w:rsidRPr="006A7F54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Pr="006A7F54">
          <w:rPr>
            <w:rStyle w:val="Hyperlink"/>
            <w:noProof/>
          </w:rPr>
          <w:t>k</w:t>
        </w:r>
        <w:r w:rsidRPr="006A7F54">
          <w:rPr>
            <w:rStyle w:val="Hyperlink"/>
            <w:noProof/>
            <w:cs/>
          </w:rPr>
          <w:t>และการจัดกลุ่มข้อมูล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69</w:t>
        </w:r>
        <w:r>
          <w:rPr>
            <w:noProof/>
            <w:webHidden/>
          </w:rPr>
          <w:fldChar w:fldCharType="end"/>
        </w:r>
      </w:hyperlink>
    </w:p>
    <w:p w14:paraId="0E408A36" w14:textId="7BD3B9BE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44" w:history="1">
        <w:r w:rsidRPr="006A7F54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Pr="006A7F54">
          <w:rPr>
            <w:rStyle w:val="Hyperlink"/>
            <w:noProof/>
          </w:rPr>
          <w:t>Terminal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69</w:t>
        </w:r>
        <w:r>
          <w:rPr>
            <w:noProof/>
            <w:webHidden/>
          </w:rPr>
          <w:fldChar w:fldCharType="end"/>
        </w:r>
      </w:hyperlink>
    </w:p>
    <w:p w14:paraId="5D02ECF1" w14:textId="5C781E91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45" w:history="1">
        <w:r w:rsidRPr="006A7F54">
          <w:rPr>
            <w:rStyle w:val="Hyperlink"/>
            <w:noProof/>
            <w:cs/>
          </w:rPr>
          <w:t xml:space="preserve">แสดงไฟล์ </w:t>
        </w:r>
        <w:r w:rsidRPr="006A7F54">
          <w:rPr>
            <w:rStyle w:val="Hyperlink"/>
            <w:noProof/>
          </w:rPr>
          <w:t>clustered_company.csv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70</w:t>
        </w:r>
        <w:r>
          <w:rPr>
            <w:noProof/>
            <w:webHidden/>
          </w:rPr>
          <w:fldChar w:fldCharType="end"/>
        </w:r>
      </w:hyperlink>
    </w:p>
    <w:p w14:paraId="5448C3A6" w14:textId="658EF39E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46" w:history="1">
        <w:r w:rsidRPr="006A7F54">
          <w:rPr>
            <w:rStyle w:val="Hyperlink"/>
            <w:noProof/>
            <w:cs/>
          </w:rPr>
          <w:t>แสดงหน้าการจัดการ</w:t>
        </w:r>
        <w:r w:rsidRPr="006A7F54">
          <w:rPr>
            <w:rStyle w:val="Hyperlink"/>
            <w:noProof/>
          </w:rPr>
          <w:t xml:space="preserve"> Cluster</w:t>
        </w:r>
        <w:r w:rsidRPr="006A7F54">
          <w:rPr>
            <w:rStyle w:val="Hyperlink"/>
            <w:noProof/>
            <w:cs/>
          </w:rPr>
          <w:t xml:space="preserve"> </w:t>
        </w:r>
        <w:r w:rsidRPr="006A7F54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70</w:t>
        </w:r>
        <w:r>
          <w:rPr>
            <w:noProof/>
            <w:webHidden/>
          </w:rPr>
          <w:fldChar w:fldCharType="end"/>
        </w:r>
      </w:hyperlink>
    </w:p>
    <w:p w14:paraId="068698F1" w14:textId="1F879C32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47" w:history="1">
        <w:r w:rsidRPr="006A7F54">
          <w:rPr>
            <w:rStyle w:val="Hyperlink"/>
            <w:noProof/>
            <w:cs/>
          </w:rPr>
          <w:t>แสดงหน้าตั้งค่าและสร้าง</w:t>
        </w:r>
        <w:r w:rsidRPr="006A7F54">
          <w:rPr>
            <w:rStyle w:val="Hyperlink"/>
            <w:noProof/>
          </w:rPr>
          <w:t xml:space="preserve"> Cluster</w:t>
        </w:r>
        <w:r w:rsidRPr="006A7F54">
          <w:rPr>
            <w:rStyle w:val="Hyperlink"/>
            <w:noProof/>
            <w:cs/>
          </w:rPr>
          <w:t xml:space="preserve"> </w:t>
        </w:r>
        <w:r w:rsidRPr="006A7F54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71</w:t>
        </w:r>
        <w:r>
          <w:rPr>
            <w:noProof/>
            <w:webHidden/>
          </w:rPr>
          <w:fldChar w:fldCharType="end"/>
        </w:r>
      </w:hyperlink>
    </w:p>
    <w:p w14:paraId="74A5FCA9" w14:textId="75B903B4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48" w:history="1">
        <w:r w:rsidRPr="006A7F54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71</w:t>
        </w:r>
        <w:r>
          <w:rPr>
            <w:noProof/>
            <w:webHidden/>
          </w:rPr>
          <w:fldChar w:fldCharType="end"/>
        </w:r>
      </w:hyperlink>
    </w:p>
    <w:p w14:paraId="1EDAD88E" w14:textId="3BEAB87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49" w:history="1">
        <w:r w:rsidRPr="006A7F54">
          <w:rPr>
            <w:rStyle w:val="Hyperlink"/>
            <w:noProof/>
            <w:cs/>
          </w:rPr>
          <w:t xml:space="preserve">แสดงหน้าเพิ่ม </w:t>
        </w:r>
        <w:r w:rsidRPr="006A7F54">
          <w:rPr>
            <w:rStyle w:val="Hyperlink"/>
            <w:noProof/>
          </w:rPr>
          <w:t xml:space="preserve">IP address </w:t>
        </w:r>
        <w:r w:rsidRPr="006A7F54">
          <w:rPr>
            <w:rStyle w:val="Hyperlink"/>
            <w:noProof/>
            <w:cs/>
          </w:rPr>
          <w:t>ที่สามารถเชื่อมต่อฐานข้อมูลได้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4CB28E7C" w14:textId="3FC54C59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50" w:history="1">
        <w:r w:rsidRPr="006A7F54">
          <w:rPr>
            <w:rStyle w:val="Hyperlink"/>
            <w:noProof/>
            <w:cs/>
          </w:rPr>
          <w:t xml:space="preserve">แสดงหน้าจัดการ </w:t>
        </w:r>
        <w:r w:rsidRPr="006A7F54">
          <w:rPr>
            <w:rStyle w:val="Hyperlink"/>
            <w:noProof/>
          </w:rPr>
          <w:t>Cluster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79110F26" w14:textId="3C238BC8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51" w:history="1">
        <w:r w:rsidRPr="006A7F54">
          <w:rPr>
            <w:rStyle w:val="Hyperlink"/>
            <w:noProof/>
            <w:cs/>
          </w:rPr>
          <w:t xml:space="preserve">แสดงการสร้างฐานข้อมูล </w:t>
        </w:r>
        <w:r w:rsidRPr="006A7F54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73</w:t>
        </w:r>
        <w:r>
          <w:rPr>
            <w:noProof/>
            <w:webHidden/>
          </w:rPr>
          <w:fldChar w:fldCharType="end"/>
        </w:r>
      </w:hyperlink>
    </w:p>
    <w:p w14:paraId="1E7F186C" w14:textId="5BE53556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52" w:history="1">
        <w:r w:rsidRPr="006A7F54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Pr="006A7F54">
          <w:rPr>
            <w:rStyle w:val="Hyperlink"/>
            <w:noProof/>
          </w:rPr>
          <w:t>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73</w:t>
        </w:r>
        <w:r>
          <w:rPr>
            <w:noProof/>
            <w:webHidden/>
          </w:rPr>
          <w:fldChar w:fldCharType="end"/>
        </w:r>
      </w:hyperlink>
    </w:p>
    <w:p w14:paraId="0CD8A534" w14:textId="0DA22CF6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53" w:history="1">
        <w:r w:rsidRPr="006A7F54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Pr="006A7F54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74</w:t>
        </w:r>
        <w:r>
          <w:rPr>
            <w:noProof/>
            <w:webHidden/>
          </w:rPr>
          <w:fldChar w:fldCharType="end"/>
        </w:r>
      </w:hyperlink>
    </w:p>
    <w:p w14:paraId="6E4677AE" w14:textId="4F6D9CCF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54" w:history="1">
        <w:r w:rsidRPr="006A7F54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Pr="006A7F54">
          <w:rPr>
            <w:rStyle w:val="Hyperlink"/>
            <w:noProof/>
          </w:rPr>
          <w:t>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74</w:t>
        </w:r>
        <w:r>
          <w:rPr>
            <w:noProof/>
            <w:webHidden/>
          </w:rPr>
          <w:fldChar w:fldCharType="end"/>
        </w:r>
      </w:hyperlink>
    </w:p>
    <w:p w14:paraId="206A4C78" w14:textId="48D8D066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55" w:history="1">
        <w:r w:rsidRPr="006A7F54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Pr="006A7F54">
          <w:rPr>
            <w:rStyle w:val="Hyperlink"/>
            <w:noProof/>
          </w:rPr>
          <w:t xml:space="preserve">Cluster </w:t>
        </w:r>
        <w:r w:rsidRPr="006A7F54">
          <w:rPr>
            <w:rStyle w:val="Hyperlink"/>
            <w:noProof/>
            <w:cs/>
          </w:rPr>
          <w:t xml:space="preserve">กับ </w:t>
        </w:r>
        <w:r w:rsidRPr="006A7F54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75</w:t>
        </w:r>
        <w:r>
          <w:rPr>
            <w:noProof/>
            <w:webHidden/>
          </w:rPr>
          <w:fldChar w:fldCharType="end"/>
        </w:r>
      </w:hyperlink>
    </w:p>
    <w:p w14:paraId="29044D9E" w14:textId="2EC887FF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56" w:history="1">
        <w:r w:rsidRPr="006A7F54">
          <w:rPr>
            <w:rStyle w:val="Hyperlink"/>
            <w:noProof/>
            <w:cs/>
          </w:rPr>
          <w:t xml:space="preserve">หน้าต่างโปรแกรม </w:t>
        </w:r>
        <w:r w:rsidRPr="006A7F54">
          <w:rPr>
            <w:rStyle w:val="Hyperlink"/>
            <w:noProof/>
          </w:rPr>
          <w:t xml:space="preserve">MongoDB compass </w:t>
        </w:r>
        <w:r w:rsidRPr="006A7F54">
          <w:rPr>
            <w:rStyle w:val="Hyperlink"/>
            <w:noProof/>
            <w:cs/>
          </w:rPr>
          <w:t xml:space="preserve">สำหรับเชื่อมต่อ </w:t>
        </w:r>
        <w:r w:rsidRPr="006A7F54">
          <w:rPr>
            <w:rStyle w:val="Hyperlink"/>
            <w:noProof/>
          </w:rPr>
          <w:t>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75</w:t>
        </w:r>
        <w:r>
          <w:rPr>
            <w:noProof/>
            <w:webHidden/>
          </w:rPr>
          <w:fldChar w:fldCharType="end"/>
        </w:r>
      </w:hyperlink>
    </w:p>
    <w:p w14:paraId="25227ED1" w14:textId="3AC1CA2B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57" w:history="1">
        <w:r w:rsidRPr="006A7F54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Pr="006A7F54">
          <w:rPr>
            <w:rStyle w:val="Hyperlink"/>
            <w:noProof/>
          </w:rPr>
          <w:t>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76</w:t>
        </w:r>
        <w:r>
          <w:rPr>
            <w:noProof/>
            <w:webHidden/>
          </w:rPr>
          <w:fldChar w:fldCharType="end"/>
        </w:r>
      </w:hyperlink>
    </w:p>
    <w:p w14:paraId="3767D84A" w14:textId="737A120D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58" w:history="1">
        <w:r w:rsidRPr="006A7F54">
          <w:rPr>
            <w:rStyle w:val="Hyperlink"/>
            <w:noProof/>
            <w:cs/>
          </w:rPr>
          <w:t xml:space="preserve">หน้าต่าง </w:t>
        </w:r>
        <w:r w:rsidRPr="006A7F54">
          <w:rPr>
            <w:rStyle w:val="Hyperlink"/>
            <w:noProof/>
          </w:rPr>
          <w:t xml:space="preserve">Import </w:t>
        </w:r>
        <w:r w:rsidRPr="006A7F54">
          <w:rPr>
            <w:rStyle w:val="Hyperlink"/>
            <w:noProof/>
            <w:cs/>
          </w:rPr>
          <w:t xml:space="preserve">ข้อมูลนามสกุลไฟล์ </w:t>
        </w:r>
        <w:r w:rsidRPr="006A7F54">
          <w:rPr>
            <w:rStyle w:val="Hyperlink"/>
            <w:noProof/>
          </w:rPr>
          <w:t>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76</w:t>
        </w:r>
        <w:r>
          <w:rPr>
            <w:noProof/>
            <w:webHidden/>
          </w:rPr>
          <w:fldChar w:fldCharType="end"/>
        </w:r>
      </w:hyperlink>
    </w:p>
    <w:p w14:paraId="25E169D9" w14:textId="07524A4D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59" w:history="1">
        <w:r w:rsidRPr="006A7F54">
          <w:rPr>
            <w:rStyle w:val="Hyperlink"/>
            <w:noProof/>
            <w:cs/>
          </w:rPr>
          <w:t xml:space="preserve">หน้าต่างแสดงข้อมูลใน </w:t>
        </w:r>
        <w:r w:rsidRPr="006A7F54">
          <w:rPr>
            <w:rStyle w:val="Hyperlink"/>
            <w:noProof/>
          </w:rPr>
          <w:t>Collection ใ</w:t>
        </w:r>
        <w:r w:rsidRPr="006A7F54">
          <w:rPr>
            <w:rStyle w:val="Hyperlink"/>
            <w:noProof/>
            <w:cs/>
          </w:rPr>
          <w:t xml:space="preserve">นโปรแกรม </w:t>
        </w:r>
        <w:r w:rsidRPr="006A7F54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noProof/>
            <w:webHidden/>
          </w:rPr>
          <w:fldChar w:fldCharType="end"/>
        </w:r>
      </w:hyperlink>
    </w:p>
    <w:p w14:paraId="53A670F0" w14:textId="699B8934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60" w:history="1">
        <w:r w:rsidRPr="006A7F54">
          <w:rPr>
            <w:rStyle w:val="Hyperlink"/>
            <w:noProof/>
            <w:cs/>
          </w:rPr>
          <w:t xml:space="preserve">หน้าเว็บไซต์ </w:t>
        </w:r>
        <w:r w:rsidRPr="006A7F54">
          <w:rPr>
            <w:rStyle w:val="Hyperlink"/>
            <w:noProof/>
          </w:rPr>
          <w:t>Amazon Web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noProof/>
            <w:webHidden/>
          </w:rPr>
          <w:fldChar w:fldCharType="end"/>
        </w:r>
      </w:hyperlink>
    </w:p>
    <w:p w14:paraId="33478F7D" w14:textId="0692AED0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61" w:history="1">
        <w:r w:rsidRPr="006A7F54">
          <w:rPr>
            <w:rStyle w:val="Hyperlink"/>
            <w:noProof/>
            <w:cs/>
          </w:rPr>
          <w:t xml:space="preserve">หน้าแสดงการเลือกสร้าง </w:t>
        </w:r>
        <w:r w:rsidRPr="006A7F54">
          <w:rPr>
            <w:rStyle w:val="Hyperlink"/>
            <w:noProof/>
          </w:rPr>
          <w:t xml:space="preserve">Instance </w:t>
        </w:r>
        <w:r w:rsidRPr="006A7F54">
          <w:rPr>
            <w:rStyle w:val="Hyperlink"/>
            <w:noProof/>
            <w:cs/>
          </w:rPr>
          <w:t>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noProof/>
            <w:webHidden/>
          </w:rPr>
          <w:fldChar w:fldCharType="end"/>
        </w:r>
      </w:hyperlink>
    </w:p>
    <w:p w14:paraId="5B588241" w14:textId="3836A23B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62" w:history="1">
        <w:r w:rsidRPr="006A7F54">
          <w:rPr>
            <w:rStyle w:val="Hyperlink"/>
            <w:noProof/>
            <w:cs/>
          </w:rPr>
          <w:t xml:space="preserve">หน้าแสดงการตั้งค่า </w:t>
        </w:r>
        <w:r w:rsidRPr="006A7F54">
          <w:rPr>
            <w:rStyle w:val="Hyperlink"/>
            <w:noProof/>
          </w:rPr>
          <w:t>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noProof/>
            <w:webHidden/>
          </w:rPr>
          <w:fldChar w:fldCharType="end"/>
        </w:r>
      </w:hyperlink>
    </w:p>
    <w:p w14:paraId="6D89DB44" w14:textId="572D984B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63" w:history="1">
        <w:r w:rsidRPr="006A7F54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Pr="006A7F54">
          <w:rPr>
            <w:rStyle w:val="Hyperlink"/>
            <w:noProof/>
          </w:rPr>
          <w:t>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79</w:t>
        </w:r>
        <w:r>
          <w:rPr>
            <w:noProof/>
            <w:webHidden/>
          </w:rPr>
          <w:fldChar w:fldCharType="end"/>
        </w:r>
      </w:hyperlink>
    </w:p>
    <w:p w14:paraId="5CADAFDF" w14:textId="4DBD87A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64" w:history="1">
        <w:r w:rsidRPr="006A7F54">
          <w:rPr>
            <w:rStyle w:val="Hyperlink"/>
            <w:noProof/>
            <w:cs/>
          </w:rPr>
          <w:t xml:space="preserve">การดาวน์โหลดโปรเจคจาก </w:t>
        </w:r>
        <w:r w:rsidRPr="006A7F54">
          <w:rPr>
            <w:rStyle w:val="Hyperlink"/>
            <w:noProof/>
          </w:rPr>
          <w:t xml:space="preserve">Github </w:t>
        </w:r>
        <w:r w:rsidRPr="006A7F54">
          <w:rPr>
            <w:rStyle w:val="Hyperlink"/>
            <w:noProof/>
            <w:cs/>
          </w:rPr>
          <w:t xml:space="preserve">ด้วยคำสั่ง </w:t>
        </w:r>
        <w:r w:rsidRPr="006A7F54">
          <w:rPr>
            <w:rStyle w:val="Hyperlink"/>
            <w:noProof/>
          </w:rPr>
          <w:t xml:space="preserve">git clone </w:t>
        </w:r>
        <w:r w:rsidRPr="006A7F54">
          <w:rPr>
            <w:rStyle w:val="Hyperlink"/>
            <w:noProof/>
            <w:cs/>
          </w:rPr>
          <w:t xml:space="preserve">มายัง </w:t>
        </w:r>
        <w:r w:rsidRPr="006A7F54">
          <w:rPr>
            <w:rStyle w:val="Hyperlink"/>
            <w:noProof/>
          </w:rPr>
          <w:t xml:space="preserve">Instance </w:t>
        </w:r>
        <w:r w:rsidRPr="006A7F54">
          <w:rPr>
            <w:rStyle w:val="Hyperlink"/>
            <w:noProof/>
            <w:cs/>
          </w:rPr>
          <w:t xml:space="preserve">และใช้คำสั่ง </w:t>
        </w:r>
        <w:r w:rsidRPr="006A7F54">
          <w:rPr>
            <w:rStyle w:val="Hyperlink"/>
            <w:noProof/>
          </w:rPr>
          <w:t xml:space="preserve">cd final_project </w:t>
        </w:r>
        <w:r w:rsidRPr="006A7F54">
          <w:rPr>
            <w:rStyle w:val="Hyperlink"/>
            <w:noProof/>
            <w:cs/>
          </w:rPr>
          <w:t>เพื่อเข้าไปยังโฟลเดอร์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79</w:t>
        </w:r>
        <w:r>
          <w:rPr>
            <w:noProof/>
            <w:webHidden/>
          </w:rPr>
          <w:fldChar w:fldCharType="end"/>
        </w:r>
      </w:hyperlink>
    </w:p>
    <w:p w14:paraId="0E40D4B5" w14:textId="539B14D7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65" w:history="1">
        <w:r w:rsidRPr="006A7F54">
          <w:rPr>
            <w:rStyle w:val="Hyperlink"/>
            <w:noProof/>
            <w:cs/>
          </w:rPr>
          <w:t xml:space="preserve">สร้างไฟล์ใหม่ชื่อ </w:t>
        </w:r>
        <w:r w:rsidRPr="006A7F54">
          <w:rPr>
            <w:rStyle w:val="Hyperlink"/>
            <w:noProof/>
          </w:rPr>
          <w:t xml:space="preserve">.env </w:t>
        </w:r>
        <w:r w:rsidRPr="006A7F54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80</w:t>
        </w:r>
        <w:r>
          <w:rPr>
            <w:noProof/>
            <w:webHidden/>
          </w:rPr>
          <w:fldChar w:fldCharType="end"/>
        </w:r>
      </w:hyperlink>
    </w:p>
    <w:p w14:paraId="682CDD4C" w14:textId="7AE7A521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66" w:history="1">
        <w:r w:rsidRPr="006A7F54">
          <w:rPr>
            <w:rStyle w:val="Hyperlink"/>
            <w:noProof/>
            <w:cs/>
          </w:rPr>
          <w:t xml:space="preserve">ตัวอย่างการเริ่มต้น </w:t>
        </w:r>
        <w:r w:rsidRPr="006A7F54">
          <w:rPr>
            <w:rStyle w:val="Hyperlink"/>
            <w:noProof/>
          </w:rPr>
          <w:t xml:space="preserve">Server Web API </w:t>
        </w:r>
        <w:r w:rsidRPr="006A7F54">
          <w:rPr>
            <w:rStyle w:val="Hyperlink"/>
            <w:noProof/>
            <w:cs/>
          </w:rPr>
          <w:t xml:space="preserve">เพื่อคำนวณค่า </w:t>
        </w:r>
        <w:r w:rsidRPr="006A7F54">
          <w:rPr>
            <w:rStyle w:val="Hyperlink"/>
            <w:noProof/>
          </w:rPr>
          <w:t xml:space="preserve">Cosine similarity </w:t>
        </w:r>
        <w:r w:rsidRPr="006A7F54">
          <w:rPr>
            <w:rStyle w:val="Hyperlink"/>
            <w:noProof/>
            <w:cs/>
          </w:rPr>
          <w:t xml:space="preserve">บน </w:t>
        </w:r>
        <w:r w:rsidRPr="006A7F54">
          <w:rPr>
            <w:rStyle w:val="Hyperlink"/>
            <w:noProof/>
          </w:rPr>
          <w:t>AWS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80</w:t>
        </w:r>
        <w:r>
          <w:rPr>
            <w:noProof/>
            <w:webHidden/>
          </w:rPr>
          <w:fldChar w:fldCharType="end"/>
        </w:r>
      </w:hyperlink>
    </w:p>
    <w:p w14:paraId="1C3299A2" w14:textId="54FC6DFC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67" w:history="1">
        <w:r w:rsidRPr="006A7F54">
          <w:rPr>
            <w:rStyle w:val="Hyperlink"/>
            <w:noProof/>
            <w:cs/>
          </w:rPr>
          <w:t xml:space="preserve">สร้างโปรเจคใหม่ใน </w:t>
        </w:r>
        <w:r w:rsidRPr="006A7F54">
          <w:rPr>
            <w:rStyle w:val="Hyperlink"/>
            <w:noProof/>
          </w:rPr>
          <w:t>Vercel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81</w:t>
        </w:r>
        <w:r>
          <w:rPr>
            <w:noProof/>
            <w:webHidden/>
          </w:rPr>
          <w:fldChar w:fldCharType="end"/>
        </w:r>
      </w:hyperlink>
    </w:p>
    <w:p w14:paraId="5C3C9A57" w14:textId="41439FC2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68" w:history="1">
        <w:r w:rsidRPr="006A7F54">
          <w:rPr>
            <w:rStyle w:val="Hyperlink"/>
            <w:noProof/>
            <w:cs/>
          </w:rPr>
          <w:t xml:space="preserve">หน้าแสดงรายชื่อ </w:t>
        </w:r>
        <w:r w:rsidRPr="006A7F54">
          <w:rPr>
            <w:rStyle w:val="Hyperlink"/>
            <w:noProof/>
          </w:rPr>
          <w:t>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81</w:t>
        </w:r>
        <w:r>
          <w:rPr>
            <w:noProof/>
            <w:webHidden/>
          </w:rPr>
          <w:fldChar w:fldCharType="end"/>
        </w:r>
      </w:hyperlink>
    </w:p>
    <w:p w14:paraId="1BF9E82E" w14:textId="1A1F1437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69" w:history="1">
        <w:r w:rsidRPr="006A7F54">
          <w:rPr>
            <w:rStyle w:val="Hyperlink"/>
            <w:noProof/>
            <w:cs/>
          </w:rPr>
          <w:t xml:space="preserve">หน้าการตั้งค่าโปรเจคก่อน </w:t>
        </w:r>
        <w:r w:rsidRPr="006A7F54">
          <w:rPr>
            <w:rStyle w:val="Hyperlink"/>
            <w:noProof/>
          </w:rPr>
          <w:t>Deploy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noProof/>
            <w:webHidden/>
          </w:rPr>
          <w:fldChar w:fldCharType="end"/>
        </w:r>
      </w:hyperlink>
    </w:p>
    <w:p w14:paraId="5D4CE7C1" w14:textId="2345645F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70" w:history="1">
        <w:r w:rsidRPr="006A7F54">
          <w:rPr>
            <w:rStyle w:val="Hyperlink"/>
            <w:noProof/>
            <w:cs/>
          </w:rPr>
          <w:t>ตัวอย่างหน้าเว็บไซต์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noProof/>
            <w:webHidden/>
          </w:rPr>
          <w:fldChar w:fldCharType="end"/>
        </w:r>
      </w:hyperlink>
    </w:p>
    <w:p w14:paraId="6A63B60C" w14:textId="4642B07E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71" w:history="1">
        <w:r w:rsidRPr="006A7F54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Pr="006A7F54">
          <w:rPr>
            <w:rStyle w:val="Hyperlink"/>
            <w:noProof/>
          </w:rPr>
          <w:t>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84</w:t>
        </w:r>
        <w:r>
          <w:rPr>
            <w:noProof/>
            <w:webHidden/>
          </w:rPr>
          <w:fldChar w:fldCharType="end"/>
        </w:r>
      </w:hyperlink>
    </w:p>
    <w:p w14:paraId="0E4BC986" w14:textId="034E95D8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72" w:history="1">
        <w:r w:rsidRPr="006A7F54">
          <w:rPr>
            <w:rStyle w:val="Hyperlink"/>
            <w:noProof/>
            <w:cs/>
          </w:rPr>
          <w:t xml:space="preserve">แสดงการใช้คำสั่งจัดกลุ่มข้อมูลใน </w:t>
        </w:r>
        <w:r w:rsidRPr="006A7F54">
          <w:rPr>
            <w:rStyle w:val="Hyperlink"/>
            <w:noProof/>
          </w:rPr>
          <w:t>Terminal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84</w:t>
        </w:r>
        <w:r>
          <w:rPr>
            <w:noProof/>
            <w:webHidden/>
          </w:rPr>
          <w:fldChar w:fldCharType="end"/>
        </w:r>
      </w:hyperlink>
    </w:p>
    <w:p w14:paraId="0C7EC105" w14:textId="563A8945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73" w:history="1">
        <w:r w:rsidRPr="006A7F54">
          <w:rPr>
            <w:rStyle w:val="Hyperlink"/>
            <w:noProof/>
            <w:cs/>
          </w:rPr>
          <w:t xml:space="preserve">แสดงไฟล์ </w:t>
        </w:r>
        <w:r w:rsidRPr="006A7F54">
          <w:rPr>
            <w:rStyle w:val="Hyperlink"/>
            <w:noProof/>
          </w:rPr>
          <w:t>clustered_company.csv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85</w:t>
        </w:r>
        <w:r>
          <w:rPr>
            <w:noProof/>
            <w:webHidden/>
          </w:rPr>
          <w:fldChar w:fldCharType="end"/>
        </w:r>
      </w:hyperlink>
    </w:p>
    <w:p w14:paraId="75BF9E27" w14:textId="43C2E10F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74" w:history="1">
        <w:r w:rsidRPr="006A7F54">
          <w:rPr>
            <w:rStyle w:val="Hyperlink"/>
            <w:noProof/>
            <w:cs/>
          </w:rPr>
          <w:t xml:space="preserve">หน้าต่าง </w:t>
        </w:r>
        <w:r w:rsidRPr="006A7F54">
          <w:rPr>
            <w:rStyle w:val="Hyperlink"/>
            <w:noProof/>
          </w:rPr>
          <w:t xml:space="preserve">Import </w:t>
        </w:r>
        <w:r w:rsidRPr="006A7F54">
          <w:rPr>
            <w:rStyle w:val="Hyperlink"/>
            <w:noProof/>
            <w:cs/>
          </w:rPr>
          <w:t xml:space="preserve">ข้อมูลนามสกุลไฟล์ </w:t>
        </w:r>
        <w:r w:rsidRPr="006A7F54">
          <w:rPr>
            <w:rStyle w:val="Hyperlink"/>
            <w:noProof/>
          </w:rPr>
          <w:t>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85</w:t>
        </w:r>
        <w:r>
          <w:rPr>
            <w:noProof/>
            <w:webHidden/>
          </w:rPr>
          <w:fldChar w:fldCharType="end"/>
        </w:r>
      </w:hyperlink>
    </w:p>
    <w:p w14:paraId="532326FE" w14:textId="4515F717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75" w:history="1">
        <w:r w:rsidRPr="006A7F54">
          <w:rPr>
            <w:rStyle w:val="Hyperlink"/>
            <w:noProof/>
            <w:cs/>
          </w:rPr>
          <w:t xml:space="preserve">ข้อมูลใน </w:t>
        </w:r>
        <w:r w:rsidRPr="006A7F54">
          <w:rPr>
            <w:rStyle w:val="Hyperlink"/>
            <w:noProof/>
          </w:rPr>
          <w:t>Collection ใ</w:t>
        </w:r>
        <w:r w:rsidRPr="006A7F54">
          <w:rPr>
            <w:rStyle w:val="Hyperlink"/>
            <w:noProof/>
            <w:cs/>
          </w:rPr>
          <w:t xml:space="preserve">นโปรแกรม </w:t>
        </w:r>
        <w:r w:rsidRPr="006A7F54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86</w:t>
        </w:r>
        <w:r>
          <w:rPr>
            <w:noProof/>
            <w:webHidden/>
          </w:rPr>
          <w:fldChar w:fldCharType="end"/>
        </w:r>
      </w:hyperlink>
    </w:p>
    <w:p w14:paraId="069BBC9D" w14:textId="3FC7E0C8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76" w:history="1">
        <w:r w:rsidRPr="006A7F54">
          <w:rPr>
            <w:rStyle w:val="Hyperlink"/>
            <w:noProof/>
            <w:cs/>
          </w:rPr>
          <w:t>หน้าเว็บไซต์</w:t>
        </w:r>
        <w:r w:rsidRPr="006A7F54">
          <w:rPr>
            <w:rStyle w:val="Hyperlink"/>
            <w:noProof/>
          </w:rPr>
          <w:t xml:space="preserve"> intern-assistant.vercel.app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86</w:t>
        </w:r>
        <w:r>
          <w:rPr>
            <w:noProof/>
            <w:webHidden/>
          </w:rPr>
          <w:fldChar w:fldCharType="end"/>
        </w:r>
      </w:hyperlink>
    </w:p>
    <w:p w14:paraId="1F9F7A73" w14:textId="440899C5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77" w:history="1">
        <w:r w:rsidRPr="006A7F54">
          <w:rPr>
            <w:rStyle w:val="Hyperlink"/>
            <w:noProof/>
            <w:cs/>
          </w:rPr>
          <w:t>หน้าแสดงผลลัพธ์เมื่อค้นหาบริษัท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87</w:t>
        </w:r>
        <w:r>
          <w:rPr>
            <w:noProof/>
            <w:webHidden/>
          </w:rPr>
          <w:fldChar w:fldCharType="end"/>
        </w:r>
      </w:hyperlink>
    </w:p>
    <w:p w14:paraId="44295615" w14:textId="503191DA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78" w:history="1">
        <w:r w:rsidRPr="006A7F54">
          <w:rPr>
            <w:rStyle w:val="Hyperlink"/>
            <w:noProof/>
            <w:cs/>
          </w:rPr>
          <w:t>หน้าแสดงข้อมูลบริษัท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87</w:t>
        </w:r>
        <w:r>
          <w:rPr>
            <w:noProof/>
            <w:webHidden/>
          </w:rPr>
          <w:fldChar w:fldCharType="end"/>
        </w:r>
      </w:hyperlink>
    </w:p>
    <w:p w14:paraId="00D84856" w14:textId="5A98A287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79" w:history="1">
        <w:r w:rsidRPr="006A7F54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6A7F54">
          <w:rPr>
            <w:rStyle w:val="Hyperlink"/>
            <w:noProof/>
          </w:rPr>
          <w:t>https://iamonze.tech/allcopanies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88</w:t>
        </w:r>
        <w:r>
          <w:rPr>
            <w:noProof/>
            <w:webHidden/>
          </w:rPr>
          <w:fldChar w:fldCharType="end"/>
        </w:r>
      </w:hyperlink>
    </w:p>
    <w:p w14:paraId="045BC384" w14:textId="0CE69926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80" w:history="1">
        <w:r w:rsidRPr="006A7F54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6A7F54">
          <w:rPr>
            <w:rStyle w:val="Hyperlink"/>
            <w:noProof/>
          </w:rPr>
          <w:t>https://iamonze.tech/cluster/1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89</w:t>
        </w:r>
        <w:r>
          <w:rPr>
            <w:noProof/>
            <w:webHidden/>
          </w:rPr>
          <w:fldChar w:fldCharType="end"/>
        </w:r>
      </w:hyperlink>
    </w:p>
    <w:p w14:paraId="4F68623D" w14:textId="0846F06D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81" w:history="1">
        <w:r w:rsidRPr="006A7F54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6A7F54">
          <w:rPr>
            <w:rStyle w:val="Hyperlink"/>
            <w:noProof/>
          </w:rPr>
          <w:t>https://iamonze.tech/cluster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89</w:t>
        </w:r>
        <w:r>
          <w:rPr>
            <w:noProof/>
            <w:webHidden/>
          </w:rPr>
          <w:fldChar w:fldCharType="end"/>
        </w:r>
      </w:hyperlink>
    </w:p>
    <w:p w14:paraId="728DA7D7" w14:textId="3621E3D2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82" w:history="1">
        <w:r w:rsidRPr="006A7F54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6A7F54">
          <w:rPr>
            <w:rStyle w:val="Hyperlink"/>
            <w:noProof/>
          </w:rPr>
          <w:t>https://iamonze.tech/search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90</w:t>
        </w:r>
        <w:r>
          <w:rPr>
            <w:noProof/>
            <w:webHidden/>
          </w:rPr>
          <w:fldChar w:fldCharType="end"/>
        </w:r>
      </w:hyperlink>
    </w:p>
    <w:p w14:paraId="3F6CD05A" w14:textId="4DCDFFE3" w:rsidR="005C36E7" w:rsidRDefault="005C36E7">
      <w:pPr>
        <w:pStyle w:val="TableofFigures"/>
        <w:tabs>
          <w:tab w:val="right" w:pos="8479"/>
        </w:tabs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287883" w:history="1">
        <w:r w:rsidRPr="006A7F54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6A7F54">
          <w:rPr>
            <w:rStyle w:val="Hyperlink"/>
            <w:noProof/>
          </w:rPr>
          <w:t>https://iamonze.tech/searchcompany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_Toc130287883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90</w:t>
        </w:r>
        <w:r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0147FA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0147FA">
      <w:pPr>
        <w:pStyle w:val="Heading1"/>
        <w:spacing w:line="276" w:lineRule="auto"/>
      </w:pPr>
      <w:bookmarkStart w:id="13" w:name="_Toc104142048"/>
      <w:bookmarkStart w:id="14" w:name="_Toc104294390"/>
      <w:bookmarkStart w:id="15" w:name="_Hlk97384285"/>
      <w:bookmarkStart w:id="16" w:name="_Toc97370460"/>
      <w:bookmarkStart w:id="17" w:name="_Toc97889761"/>
      <w:bookmarkStart w:id="18" w:name="_Toc130287956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3"/>
      <w:bookmarkEnd w:id="14"/>
      <w:bookmarkEnd w:id="18"/>
    </w:p>
    <w:p w14:paraId="1C69D505" w14:textId="77777777" w:rsidR="00307F65" w:rsidRPr="00B71B10" w:rsidRDefault="00307F65" w:rsidP="000147FA">
      <w:pPr>
        <w:spacing w:line="276" w:lineRule="auto"/>
      </w:pPr>
    </w:p>
    <w:p w14:paraId="231DD09F" w14:textId="77777777" w:rsidR="00307F65" w:rsidRPr="00B71B10" w:rsidRDefault="00307F65" w:rsidP="000147FA">
      <w:pPr>
        <w:pStyle w:val="Heading2"/>
        <w:spacing w:line="276" w:lineRule="auto"/>
      </w:pPr>
      <w:bookmarkStart w:id="19" w:name="_heading=h.30j0zll" w:colFirst="0" w:colLast="0"/>
      <w:bookmarkStart w:id="20" w:name="_Toc130287957"/>
      <w:bookmarkEnd w:id="19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0"/>
    </w:p>
    <w:p w14:paraId="1EAB36EC" w14:textId="371BEB84" w:rsidR="00D55428" w:rsidRPr="00264811" w:rsidRDefault="00782424" w:rsidP="000147FA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bookmarkStart w:id="21" w:name="_Toc104142055"/>
      <w:bookmarkStart w:id="22" w:name="_Toc104294397"/>
      <w:bookmarkEnd w:id="15"/>
      <w:bookmarkEnd w:id="16"/>
      <w:bookmarkEnd w:id="17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0147FA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0147FA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0147FA">
      <w:pPr>
        <w:tabs>
          <w:tab w:val="left" w:pos="720"/>
        </w:tabs>
        <w:spacing w:line="276" w:lineRule="auto"/>
        <w:jc w:val="thaiDistribute"/>
      </w:pPr>
    </w:p>
    <w:p w14:paraId="7CDE133F" w14:textId="6E9560C7" w:rsidR="00E23107" w:rsidRDefault="002902CF" w:rsidP="000147FA">
      <w:pPr>
        <w:pStyle w:val="Heading2"/>
        <w:spacing w:line="276" w:lineRule="auto"/>
      </w:pPr>
      <w:bookmarkStart w:id="23" w:name="_Toc130287958"/>
      <w:r w:rsidRPr="00D827F1">
        <w:rPr>
          <w:rFonts w:hint="cs"/>
          <w:cs/>
        </w:rPr>
        <w:t>1.2 วัตถุประสงค์</w:t>
      </w:r>
      <w:bookmarkEnd w:id="23"/>
    </w:p>
    <w:p w14:paraId="0026BACE" w14:textId="571C50EA" w:rsidR="002902CF" w:rsidRPr="00E23107" w:rsidRDefault="002902CF" w:rsidP="000147FA">
      <w:pPr>
        <w:pStyle w:val="Style1"/>
        <w:spacing w:line="276" w:lineRule="auto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0147FA">
      <w:pPr>
        <w:pStyle w:val="Style1"/>
        <w:spacing w:line="276" w:lineRule="auto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0147FA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0147FA">
      <w:pPr>
        <w:pStyle w:val="Heading2"/>
        <w:spacing w:line="276" w:lineRule="auto"/>
        <w:rPr>
          <w:sz w:val="36"/>
          <w:szCs w:val="36"/>
        </w:rPr>
      </w:pPr>
      <w:bookmarkStart w:id="24" w:name="_Toc130287959"/>
      <w:r w:rsidRPr="00D827F1">
        <w:rPr>
          <w:rFonts w:hint="cs"/>
          <w:cs/>
        </w:rPr>
        <w:t>1.3 ขอบเขตของโครงงาน</w:t>
      </w:r>
      <w:bookmarkEnd w:id="24"/>
    </w:p>
    <w:p w14:paraId="3E9CB5DB" w14:textId="2B3A239B" w:rsidR="002902CF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769F5261" w:rsidR="002902CF" w:rsidRDefault="002902CF" w:rsidP="000147FA">
      <w:pPr>
        <w:pStyle w:val="Style1"/>
        <w:spacing w:line="276" w:lineRule="auto"/>
        <w:rPr>
          <w:cs/>
        </w:rPr>
      </w:pPr>
      <w:r>
        <w:lastRenderedPageBreak/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</w:t>
      </w:r>
      <w:r w:rsidR="00BC4449">
        <w:rPr>
          <w:rFonts w:hint="cs"/>
          <w:cs/>
        </w:rPr>
        <w:t>และแบ่งกลุ่มข้อมูลโดยใช้เทคโนโลยีการจัดกลุ่มเคมีนท์ (</w:t>
      </w:r>
      <w:r w:rsidR="00BC4449">
        <w:t>K-Means</w:t>
      </w:r>
      <w:r w:rsidR="00BC4449">
        <w:rPr>
          <w:rFonts w:hint="cs"/>
          <w:cs/>
        </w:rPr>
        <w:t xml:space="preserve">) </w:t>
      </w:r>
      <w:r w:rsidR="003F4A3B">
        <w:rPr>
          <w:rFonts w:hint="cs"/>
          <w:cs/>
        </w:rPr>
        <w:t>และหาความคล้าย</w:t>
      </w:r>
      <w:r w:rsidR="00BC4449">
        <w:rPr>
          <w:rFonts w:hint="cs"/>
          <w:cs/>
        </w:rPr>
        <w:t>ของข้อความด้วยการคำนวณค่าความคล้ายคลึง (</w:t>
      </w:r>
      <w:r w:rsidR="00BC4449">
        <w:t>Cosine similarity</w:t>
      </w:r>
      <w:r w:rsidR="00BC4449">
        <w:rPr>
          <w:rFonts w:hint="cs"/>
          <w:cs/>
        </w:rPr>
        <w:t>)</w:t>
      </w:r>
    </w:p>
    <w:p w14:paraId="3E4E6653" w14:textId="1D2CEA0D" w:rsidR="002902CF" w:rsidRPr="003E469C" w:rsidRDefault="002902CF" w:rsidP="000147FA">
      <w:pPr>
        <w:spacing w:line="276" w:lineRule="auto"/>
        <w:rPr>
          <w:rFonts w:hint="cs"/>
        </w:rPr>
      </w:pPr>
    </w:p>
    <w:p w14:paraId="53B1CC21" w14:textId="1712223A" w:rsidR="00E23107" w:rsidRDefault="002902CF" w:rsidP="000147FA">
      <w:pPr>
        <w:pStyle w:val="Heading2"/>
        <w:spacing w:line="276" w:lineRule="auto"/>
        <w:rPr>
          <w:sz w:val="36"/>
          <w:szCs w:val="36"/>
        </w:rPr>
      </w:pPr>
      <w:bookmarkStart w:id="25" w:name="_Toc130287960"/>
      <w:r w:rsidRPr="00D827F1">
        <w:rPr>
          <w:rFonts w:hint="cs"/>
          <w:cs/>
        </w:rPr>
        <w:t>1.4 ประโยชน์ที่คาดว่าจะได้รับ</w:t>
      </w:r>
      <w:bookmarkEnd w:id="25"/>
    </w:p>
    <w:p w14:paraId="1814C241" w14:textId="3D0CF015" w:rsidR="002902CF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0147FA">
      <w:pPr>
        <w:pStyle w:val="Style1"/>
        <w:spacing w:line="276" w:lineRule="auto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0147FA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0147FA">
      <w:pPr>
        <w:pStyle w:val="Heading2"/>
        <w:spacing w:line="276" w:lineRule="auto"/>
      </w:pPr>
      <w:bookmarkStart w:id="26" w:name="_Toc130287961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6"/>
    </w:p>
    <w:p w14:paraId="41FF11F5" w14:textId="3EA1BE00" w:rsidR="002902CF" w:rsidRDefault="002902CF" w:rsidP="000147FA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0147FA">
      <w:pPr>
        <w:pStyle w:val="Style1"/>
        <w:spacing w:line="276" w:lineRule="auto"/>
      </w:pPr>
      <w:r>
        <w:tab/>
        <w:t>1. Python</w:t>
      </w:r>
    </w:p>
    <w:p w14:paraId="7049D34C" w14:textId="6CDEF6AE" w:rsidR="008F315D" w:rsidRDefault="008F315D" w:rsidP="000147FA">
      <w:pPr>
        <w:pStyle w:val="Style1"/>
        <w:spacing w:line="276" w:lineRule="auto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0147FA">
      <w:pPr>
        <w:pStyle w:val="Style1"/>
        <w:spacing w:line="276" w:lineRule="auto"/>
      </w:pPr>
      <w:r>
        <w:tab/>
        <w:t>3. HTML</w:t>
      </w:r>
    </w:p>
    <w:p w14:paraId="2CF3694C" w14:textId="26509B59" w:rsidR="008F315D" w:rsidRPr="00520A1E" w:rsidRDefault="008F315D" w:rsidP="000147FA">
      <w:pPr>
        <w:pStyle w:val="Style1"/>
        <w:spacing w:line="276" w:lineRule="auto"/>
      </w:pPr>
      <w:r>
        <w:tab/>
        <w:t>4. CSS</w:t>
      </w:r>
    </w:p>
    <w:p w14:paraId="7160B6A6" w14:textId="05532C1E" w:rsidR="002902CF" w:rsidRDefault="002902CF" w:rsidP="000147FA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0147FA">
      <w:pPr>
        <w:pStyle w:val="Style1"/>
        <w:spacing w:line="276" w:lineRule="auto"/>
      </w:pPr>
      <w:r>
        <w:tab/>
        <w:t>1. Next.js</w:t>
      </w:r>
    </w:p>
    <w:p w14:paraId="67AFCF75" w14:textId="2A7FFB35" w:rsidR="008F315D" w:rsidRPr="00520A1E" w:rsidRDefault="008F315D" w:rsidP="000147FA">
      <w:pPr>
        <w:pStyle w:val="Style1"/>
        <w:spacing w:line="276" w:lineRule="auto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0147FA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0147FA">
      <w:pPr>
        <w:pStyle w:val="Style1"/>
        <w:spacing w:line="276" w:lineRule="auto"/>
      </w:pPr>
      <w:r>
        <w:tab/>
        <w:t>1. MongoDB</w:t>
      </w:r>
    </w:p>
    <w:p w14:paraId="48B25E1D" w14:textId="07F0AF5D" w:rsidR="002902CF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0147FA">
      <w:pPr>
        <w:pStyle w:val="Style1"/>
        <w:spacing w:line="276" w:lineRule="auto"/>
      </w:pPr>
      <w:r>
        <w:tab/>
        <w:t>1. Microsoft Excel</w:t>
      </w:r>
    </w:p>
    <w:p w14:paraId="54842967" w14:textId="44F90CD9" w:rsidR="008F315D" w:rsidRDefault="008F315D" w:rsidP="000147FA">
      <w:pPr>
        <w:pStyle w:val="Style1"/>
        <w:spacing w:line="276" w:lineRule="auto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0147FA">
      <w:pPr>
        <w:pStyle w:val="Style1"/>
        <w:spacing w:line="276" w:lineRule="auto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0147FA">
      <w:pPr>
        <w:pStyle w:val="Style1"/>
        <w:spacing w:line="276" w:lineRule="auto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0147FA">
      <w:pPr>
        <w:pStyle w:val="Style1"/>
        <w:spacing w:line="276" w:lineRule="auto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0147FA">
      <w:pPr>
        <w:pStyle w:val="Style1"/>
        <w:spacing w:line="276" w:lineRule="auto"/>
      </w:pPr>
      <w:r>
        <w:tab/>
        <w:t>6. Notion</w:t>
      </w:r>
    </w:p>
    <w:p w14:paraId="642281B5" w14:textId="77777777" w:rsidR="008F315D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0147FA">
      <w:pPr>
        <w:pStyle w:val="Style1"/>
        <w:spacing w:line="276" w:lineRule="auto"/>
      </w:pPr>
      <w:r>
        <w:tab/>
        <w:t>1. Git</w:t>
      </w:r>
    </w:p>
    <w:p w14:paraId="63ED4466" w14:textId="35CEE885" w:rsidR="002902CF" w:rsidRDefault="008F315D" w:rsidP="000147FA">
      <w:pPr>
        <w:pStyle w:val="Style1"/>
        <w:spacing w:line="276" w:lineRule="auto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0147FA">
      <w:pPr>
        <w:pStyle w:val="Style1"/>
        <w:spacing w:line="276" w:lineRule="auto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0147FA">
      <w:pPr>
        <w:pStyle w:val="Style1"/>
        <w:spacing w:line="276" w:lineRule="auto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0147FA">
      <w:pPr>
        <w:pStyle w:val="Style1"/>
        <w:spacing w:line="276" w:lineRule="auto"/>
      </w:pPr>
      <w:r>
        <w:lastRenderedPageBreak/>
        <w:tab/>
        <w:t>3. Pandas</w:t>
      </w:r>
    </w:p>
    <w:p w14:paraId="7DEF74D0" w14:textId="7AA795E2" w:rsidR="008F315D" w:rsidRDefault="008F315D" w:rsidP="000147FA">
      <w:pPr>
        <w:pStyle w:val="Style1"/>
        <w:spacing w:line="276" w:lineRule="auto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0147FA">
      <w:pPr>
        <w:pStyle w:val="Style1"/>
        <w:spacing w:line="276" w:lineRule="auto"/>
      </w:pPr>
      <w:r>
        <w:tab/>
        <w:t>5. Sci-kit learn</w:t>
      </w:r>
    </w:p>
    <w:p w14:paraId="1EAB3B97" w14:textId="15B42680" w:rsidR="008F315D" w:rsidRDefault="008F315D" w:rsidP="000147FA">
      <w:pPr>
        <w:pStyle w:val="Style1"/>
        <w:spacing w:line="276" w:lineRule="auto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0147FA">
      <w:pPr>
        <w:pStyle w:val="Style1"/>
        <w:spacing w:line="276" w:lineRule="auto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0147FA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0147FA">
      <w:pPr>
        <w:pStyle w:val="Style1"/>
        <w:spacing w:line="276" w:lineRule="auto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0147FA">
      <w:pPr>
        <w:pStyle w:val="Style1"/>
        <w:spacing w:line="276" w:lineRule="auto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0147FA">
      <w:pPr>
        <w:pStyle w:val="Style1"/>
        <w:spacing w:line="276" w:lineRule="auto"/>
      </w:pPr>
      <w:r>
        <w:tab/>
        <w:t>4. sweetalert2</w:t>
      </w:r>
    </w:p>
    <w:p w14:paraId="235AB653" w14:textId="4B7B6F12" w:rsidR="00225FB4" w:rsidRDefault="00225FB4" w:rsidP="000147FA">
      <w:pPr>
        <w:pStyle w:val="Style1"/>
        <w:spacing w:line="276" w:lineRule="auto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0147FA">
      <w:pPr>
        <w:pStyle w:val="Style1"/>
        <w:spacing w:line="276" w:lineRule="auto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0147FA">
      <w:pPr>
        <w:pStyle w:val="Style1"/>
        <w:spacing w:line="276" w:lineRule="auto"/>
        <w:rPr>
          <w:cs/>
        </w:rPr>
      </w:pPr>
      <w:r>
        <w:t>1.5.8 Global network</w:t>
      </w:r>
    </w:p>
    <w:p w14:paraId="5EA5DB66" w14:textId="2136B8A9" w:rsidR="00225FB4" w:rsidRDefault="00225FB4" w:rsidP="000147FA">
      <w:pPr>
        <w:pStyle w:val="Style1"/>
        <w:spacing w:line="276" w:lineRule="auto"/>
      </w:pPr>
      <w:r>
        <w:tab/>
        <w:t>1. Cloudflare</w:t>
      </w:r>
    </w:p>
    <w:p w14:paraId="4B56ED42" w14:textId="6FDFF20C" w:rsidR="00225FB4" w:rsidRDefault="00225FB4" w:rsidP="000147FA">
      <w:pPr>
        <w:pStyle w:val="Style1"/>
        <w:spacing w:line="276" w:lineRule="auto"/>
      </w:pPr>
      <w:r>
        <w:t>1.5.9 Cloud computing</w:t>
      </w:r>
    </w:p>
    <w:p w14:paraId="7D559B36" w14:textId="1EBBCFE6" w:rsidR="00225FB4" w:rsidRDefault="00225FB4" w:rsidP="000147FA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0147FA">
      <w:pPr>
        <w:pStyle w:val="Style1"/>
        <w:spacing w:line="276" w:lineRule="auto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0147FA">
      <w:pPr>
        <w:tabs>
          <w:tab w:val="left" w:pos="720"/>
        </w:tabs>
        <w:spacing w:line="276" w:lineRule="auto"/>
      </w:pPr>
    </w:p>
    <w:p w14:paraId="07E1F66C" w14:textId="0009BB08" w:rsidR="002902CF" w:rsidRDefault="002902CF" w:rsidP="000147FA">
      <w:pPr>
        <w:pStyle w:val="Heading2"/>
        <w:spacing w:line="276" w:lineRule="auto"/>
      </w:pPr>
      <w:bookmarkStart w:id="27" w:name="_Toc130287962"/>
      <w:r w:rsidRPr="00D827F1">
        <w:rPr>
          <w:rFonts w:hint="cs"/>
          <w:cs/>
        </w:rPr>
        <w:t>1.6 นิยามศัพท์ที่ใช้ในโครงงาน</w:t>
      </w:r>
      <w:bookmarkEnd w:id="27"/>
    </w:p>
    <w:p w14:paraId="4EFD08D8" w14:textId="4AE3E8F0" w:rsidR="002902CF" w:rsidRPr="00990F36" w:rsidRDefault="002902CF" w:rsidP="000147FA">
      <w:pPr>
        <w:pStyle w:val="Style1"/>
        <w:spacing w:line="276" w:lineRule="auto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782C5D50" w:rsidR="002902CF" w:rsidRDefault="002902CF" w:rsidP="000147FA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5F8405BF" w:rsidR="002902CF" w:rsidRDefault="002902CF" w:rsidP="000147FA">
      <w:pPr>
        <w:pStyle w:val="Style1"/>
        <w:spacing w:line="276" w:lineRule="auto"/>
      </w:pPr>
      <w:r>
        <w:lastRenderedPageBreak/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 xml:space="preserve">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6DD4BCC" w14:textId="6C1ECC77" w:rsidR="00741128" w:rsidRDefault="00741128" w:rsidP="000147FA">
      <w:pPr>
        <w:pStyle w:val="Style1"/>
        <w:spacing w:line="276" w:lineRule="auto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 ๆ</w:t>
      </w:r>
    </w:p>
    <w:p w14:paraId="7496D51B" w14:textId="54FB3E4A" w:rsidR="00967BD1" w:rsidRPr="00DB6A73" w:rsidRDefault="00967BD1" w:rsidP="000147FA">
      <w:pPr>
        <w:pStyle w:val="Style1"/>
        <w:spacing w:line="276" w:lineRule="auto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6F9CE070" w14:textId="77777777" w:rsidR="00DB35EC" w:rsidRDefault="00DB35EC" w:rsidP="000147FA">
      <w:pPr>
        <w:spacing w:line="276" w:lineRule="auto"/>
        <w:rPr>
          <w:rFonts w:eastAsiaTheme="majorEastAsia" w:hint="cs"/>
          <w:b/>
          <w:bCs/>
          <w:sz w:val="36"/>
          <w:szCs w:val="36"/>
          <w:cs/>
        </w:rPr>
      </w:pPr>
      <w:r>
        <w:rPr>
          <w:cs/>
        </w:rPr>
        <w:br w:type="page"/>
      </w:r>
    </w:p>
    <w:p w14:paraId="0B67DE14" w14:textId="6FB43688" w:rsidR="00307F65" w:rsidRPr="00FE79D6" w:rsidRDefault="00307F65" w:rsidP="000147FA">
      <w:pPr>
        <w:pStyle w:val="Heading1"/>
        <w:tabs>
          <w:tab w:val="left" w:pos="720"/>
        </w:tabs>
        <w:spacing w:line="276" w:lineRule="auto"/>
      </w:pPr>
      <w:bookmarkStart w:id="28" w:name="_Toc130287963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1"/>
      <w:bookmarkEnd w:id="22"/>
      <w:bookmarkEnd w:id="28"/>
      <w:r w:rsidRPr="00FE79D6">
        <w:br/>
      </w:r>
    </w:p>
    <w:p w14:paraId="7013A4E3" w14:textId="74571EDD" w:rsidR="002C5D3D" w:rsidRDefault="00C62066" w:rsidP="000147FA">
      <w:pPr>
        <w:pStyle w:val="Style1"/>
        <w:spacing w:line="276" w:lineRule="auto"/>
      </w:pPr>
      <w:bookmarkStart w:id="29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0A1F31" w:rsidRPr="000A1F31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0A1F31" w:rsidRPr="000A1F31">
        <w:t>K-Means)</w:t>
      </w:r>
      <w:r w:rsidRPr="00C62066">
        <w:rPr>
          <w:cs/>
        </w:rPr>
        <w:t xml:space="preserve">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0147FA">
      <w:pPr>
        <w:pStyle w:val="Style1"/>
        <w:spacing w:line="276" w:lineRule="auto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29"/>
    <w:p w14:paraId="249BBC53" w14:textId="3103F8E8" w:rsidR="00834AE0" w:rsidRDefault="00834AE0" w:rsidP="000147FA">
      <w:pPr>
        <w:pStyle w:val="Style2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0147FA">
      <w:pPr>
        <w:pStyle w:val="Style2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0147FA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0147FA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0147FA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0147FA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0147FA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0147FA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0147FA">
      <w:pPr>
        <w:pStyle w:val="Style2"/>
        <w:spacing w:line="276" w:lineRule="auto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0147FA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0147FA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0147FA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0147FA">
      <w:pPr>
        <w:pStyle w:val="Style2"/>
        <w:spacing w:line="276" w:lineRule="auto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0147FA">
      <w:pPr>
        <w:pStyle w:val="Style2"/>
        <w:spacing w:line="276" w:lineRule="auto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0147FA">
      <w:pPr>
        <w:pStyle w:val="Style2"/>
        <w:spacing w:line="276" w:lineRule="auto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0147FA">
      <w:pPr>
        <w:pStyle w:val="Style2"/>
        <w:spacing w:line="276" w:lineRule="auto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0147FA">
      <w:pPr>
        <w:pStyle w:val="Style2"/>
        <w:spacing w:line="276" w:lineRule="auto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0147FA">
      <w:pPr>
        <w:pStyle w:val="Style2"/>
        <w:spacing w:line="276" w:lineRule="auto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0147FA">
      <w:pPr>
        <w:pStyle w:val="Style2"/>
        <w:spacing w:line="276" w:lineRule="auto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0147FA">
      <w:pPr>
        <w:pStyle w:val="Style2"/>
        <w:spacing w:line="276" w:lineRule="auto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0147FA">
      <w:pPr>
        <w:pStyle w:val="Style2"/>
        <w:spacing w:line="276" w:lineRule="auto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0147FA">
      <w:pPr>
        <w:pStyle w:val="Style1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0147FA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0147FA">
      <w:pPr>
        <w:pStyle w:val="Heading2"/>
        <w:spacing w:line="276" w:lineRule="auto"/>
      </w:pPr>
      <w:bookmarkStart w:id="30" w:name="_Toc130287964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0"/>
    </w:p>
    <w:p w14:paraId="27210409" w14:textId="6F45CC4A" w:rsidR="00834AE0" w:rsidRDefault="00834AE0" w:rsidP="000147FA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0147FA">
      <w:pPr>
        <w:pStyle w:val="Style2"/>
        <w:spacing w:line="276" w:lineRule="auto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</w:t>
      </w:r>
      <w:r w:rsidRPr="00264811">
        <w:rPr>
          <w:rFonts w:hint="cs"/>
          <w:cs/>
        </w:rPr>
        <w:lastRenderedPageBreak/>
        <w:t xml:space="preserve">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081AAEC0" w:rsidR="00C93F78" w:rsidRDefault="00C93F78" w:rsidP="000147FA">
      <w:pPr>
        <w:pStyle w:val="Style2"/>
        <w:spacing w:line="276" w:lineRule="auto"/>
      </w:pPr>
      <w:r w:rsidRPr="00C93F78">
        <w:rPr>
          <w:cs/>
        </w:rPr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0147FA">
      <w:pPr>
        <w:pStyle w:val="Style2"/>
        <w:spacing w:line="276" w:lineRule="auto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0147FA">
      <w:pPr>
        <w:pStyle w:val="Style2"/>
        <w:spacing w:line="276" w:lineRule="auto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0147FA">
      <w:pPr>
        <w:pStyle w:val="Style2"/>
        <w:spacing w:line="276" w:lineRule="auto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77777777" w:rsidR="00C93F78" w:rsidRDefault="00C93F78" w:rsidP="000147FA">
      <w:pPr>
        <w:pStyle w:val="Style2"/>
        <w:spacing w:line="276" w:lineRule="auto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การแปลงคําให้อยู่ในรูปแบบดังเดิม</w:t>
      </w:r>
    </w:p>
    <w:p w14:paraId="62CBE216" w14:textId="77777777" w:rsidR="00C93F78" w:rsidRDefault="00C93F78" w:rsidP="000147FA">
      <w:pPr>
        <w:pStyle w:val="Style2"/>
        <w:spacing w:line="276" w:lineRule="auto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0147FA">
      <w:pPr>
        <w:pStyle w:val="Style2"/>
        <w:spacing w:line="276" w:lineRule="auto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0147FA">
      <w:pPr>
        <w:pStyle w:val="Style2"/>
        <w:spacing w:line="276" w:lineRule="auto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68E5A70B" w14:textId="0D63456B" w:rsidR="00F30FCF" w:rsidRDefault="00C93F78" w:rsidP="00DD53E1">
      <w:pPr>
        <w:pStyle w:val="Style2"/>
        <w:spacing w:line="276" w:lineRule="auto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1FA8CEFA" w14:textId="107DB8D2" w:rsidR="00834AE0" w:rsidRPr="00545B0E" w:rsidRDefault="00834AE0" w:rsidP="000147FA">
      <w:pPr>
        <w:pStyle w:val="Style1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2F050D72" w:rsidR="00834AE0" w:rsidRDefault="00B84818" w:rsidP="000147FA">
      <w:pPr>
        <w:pStyle w:val="Style2"/>
        <w:spacing w:line="276" w:lineRule="auto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 xml:space="preserve">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4D480128" wp14:editId="2C6FB9C2">
            <wp:extent cx="5040000" cy="1777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6BC27753" w:rsidR="00AE19B8" w:rsidRDefault="00F51208" w:rsidP="000147FA">
      <w:pPr>
        <w:pStyle w:val="Caption"/>
        <w:spacing w:line="276" w:lineRule="auto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1" w:name="_Toc128252696"/>
      <w:bookmarkStart w:id="32" w:name="_Toc130287785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1"/>
      <w:bookmarkEnd w:id="32"/>
    </w:p>
    <w:p w14:paraId="3B3A6002" w14:textId="4981FF5F" w:rsidR="00F51208" w:rsidRDefault="00F51208" w:rsidP="000147FA">
      <w:pPr>
        <w:spacing w:line="276" w:lineRule="auto"/>
        <w:rPr>
          <w:lang w:eastAsia="en-US"/>
        </w:rPr>
      </w:pPr>
    </w:p>
    <w:p w14:paraId="2CDA4656" w14:textId="51ED0846" w:rsidR="00BF273A" w:rsidRPr="00F51208" w:rsidRDefault="00BF273A" w:rsidP="00DD53E1">
      <w:pPr>
        <w:spacing w:line="276" w:lineRule="auto"/>
        <w:ind w:firstLine="720"/>
        <w:rPr>
          <w:lang w:eastAsia="en-US"/>
        </w:rPr>
      </w:pPr>
      <w:r w:rsidRPr="00BF273A">
        <w:rPr>
          <w:cs/>
          <w:lang w:eastAsia="en-US"/>
        </w:rPr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1CBA0EF2" w14:textId="6A73D274" w:rsidR="00834AE0" w:rsidRPr="00545B0E" w:rsidRDefault="00834AE0" w:rsidP="000147FA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F7B928F" w:rsidR="00834AE0" w:rsidRDefault="00BF273A" w:rsidP="000147FA">
      <w:pPr>
        <w:pStyle w:val="2"/>
        <w:spacing w:line="276" w:lineRule="auto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147FA">
      <w:pPr>
        <w:pStyle w:val="Caption"/>
        <w:spacing w:line="276" w:lineRule="auto"/>
        <w:jc w:val="left"/>
        <w:rPr>
          <w:b/>
          <w:bCs/>
        </w:rPr>
      </w:pPr>
    </w:p>
    <w:p w14:paraId="1C223C12" w14:textId="66DD39BC" w:rsidR="00391138" w:rsidRPr="000500D5" w:rsidRDefault="000B48CF" w:rsidP="000147FA">
      <w:pPr>
        <w:pStyle w:val="Caption"/>
        <w:spacing w:line="276" w:lineRule="auto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9B2B79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3" w:name="_Toc130287932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0147FA">
      <w:pPr>
        <w:pStyle w:val="2"/>
        <w:spacing w:line="276" w:lineRule="auto"/>
      </w:pPr>
    </w:p>
    <w:p w14:paraId="2124F706" w14:textId="754E0E8E" w:rsidR="00834AE0" w:rsidRDefault="001D3F34" w:rsidP="000147FA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lastRenderedPageBreak/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4964604A" w:rsidR="001D3F34" w:rsidRDefault="001D3F34" w:rsidP="000147FA">
      <w:pPr>
        <w:spacing w:line="276" w:lineRule="auto"/>
        <w:rPr>
          <w:rFonts w:hint="cs"/>
          <w:sz w:val="28"/>
          <w:szCs w:val="28"/>
          <w:lang w:eastAsia="en-US"/>
        </w:rPr>
      </w:pPr>
    </w:p>
    <w:p w14:paraId="54FC7A77" w14:textId="79BD2D9F" w:rsidR="001D3F34" w:rsidRPr="00B56AB2" w:rsidRDefault="00524F52" w:rsidP="000147FA">
      <w:pPr>
        <w:pStyle w:val="Caption"/>
        <w:spacing w:line="276" w:lineRule="auto"/>
        <w:jc w:val="left"/>
        <w:rPr>
          <w:color w:val="000000" w:themeColor="text1"/>
        </w:rPr>
      </w:pPr>
      <w:r w:rsidRPr="00524F52">
        <w:rPr>
          <w:b/>
          <w:bCs/>
          <w:cs/>
        </w:rPr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4" w:name="_Toc130287933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76A187B3" w14:textId="5E6035E4" w:rsidR="00C843B1" w:rsidRDefault="00C843B1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1917CB85" w14:textId="77777777" w:rsidR="00652A52" w:rsidRPr="00264811" w:rsidRDefault="00652A52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 w:hint="cs"/>
          <w:sz w:val="32"/>
          <w:szCs w:val="32"/>
        </w:rPr>
      </w:pPr>
    </w:p>
    <w:p w14:paraId="29306E56" w14:textId="2ACEE627" w:rsidR="00C843B1" w:rsidRPr="00652A52" w:rsidRDefault="00C843B1" w:rsidP="00652A52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3047135" w14:textId="77777777" w:rsidR="00652A52" w:rsidRPr="00652A52" w:rsidRDefault="00652A52" w:rsidP="00652A52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 w:hint="cs"/>
          <w:i/>
          <w:sz w:val="28"/>
        </w:rPr>
      </w:pPr>
    </w:p>
    <w:p w14:paraId="42059BC7" w14:textId="3A30AA13" w:rsidR="00C843B1" w:rsidRPr="00B56AB2" w:rsidRDefault="00F459BF" w:rsidP="000147FA">
      <w:pPr>
        <w:pStyle w:val="Caption"/>
        <w:spacing w:line="276" w:lineRule="auto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5" w:name="_Toc130287934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0147FA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1FC5F5A7" w14:textId="40E7667D" w:rsidR="00F71A0A" w:rsidRPr="00F71A0A" w:rsidRDefault="00C843B1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 w:hint="c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lastRenderedPageBreak/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5EF6973C" w14:textId="74696F58" w:rsidR="00834AE0" w:rsidRPr="00545B0E" w:rsidRDefault="00834AE0" w:rsidP="000147FA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435DBA4C" w:rsidR="00F71A0A" w:rsidRDefault="00F71A0A" w:rsidP="000147FA">
      <w:pPr>
        <w:pStyle w:val="Style2"/>
        <w:spacing w:line="276" w:lineRule="auto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D44273">
            <w:instrText xml:space="preserve"> CITATION Cha18 \l 1033 </w:instrText>
          </w:r>
          <w:r w:rsidR="00D44273">
            <w:rPr>
              <w:cs/>
            </w:rPr>
            <w:fldChar w:fldCharType="separate"/>
          </w:r>
          <w:r w:rsidR="00D44273">
            <w:rPr>
              <w:noProof/>
            </w:rPr>
            <w:t xml:space="preserve">(Chakrit, </w:t>
          </w:r>
          <w:r w:rsidR="00D44273" w:rsidRPr="00D44273">
            <w:rPr>
              <w:noProof/>
              <w:cs/>
            </w:rPr>
            <w:t>ว่าด้วย-</w:t>
          </w:r>
          <w:r w:rsidR="00D44273">
            <w:rPr>
              <w:noProof/>
            </w:rPr>
            <w:t>k-means-</w:t>
          </w:r>
          <w:r w:rsidR="00D44273" w:rsidRPr="00D44273">
            <w:rPr>
              <w:noProof/>
              <w:cs/>
            </w:rPr>
            <w:t>และการประยุกตร</w:t>
          </w:r>
          <w:r w:rsidR="00D44273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6F5BBEE8" w:rsidR="00F71A0A" w:rsidRPr="00B71E95" w:rsidRDefault="00F71A0A" w:rsidP="000147FA">
      <w:pPr>
        <w:spacing w:line="276" w:lineRule="auto"/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7EC06144" w14:textId="7E3ED830" w:rsidR="00DE294E" w:rsidRPr="005B162C" w:rsidRDefault="00C77D03" w:rsidP="000147FA">
      <w:pPr>
        <w:spacing w:line="276" w:lineRule="auto"/>
        <w:rPr>
          <w:iCs/>
        </w:rPr>
      </w:pPr>
      <w:r w:rsidRPr="00DE294E">
        <w:rPr>
          <w:rFonts w:hint="cs"/>
          <w:i/>
          <w:cs/>
        </w:rPr>
        <w:t>ตัวอย่างการ</w:t>
      </w:r>
      <w:r w:rsidR="00DE294E" w:rsidRPr="00DE294E">
        <w:rPr>
          <w:rFonts w:hint="cs"/>
          <w:i/>
          <w:cs/>
        </w:rPr>
        <w:t xml:space="preserve">คำนวณค่าการกำหนดจุด </w:t>
      </w:r>
      <w:r w:rsidR="00DE294E" w:rsidRPr="00DE294E">
        <w:rPr>
          <w:iCs/>
        </w:rPr>
        <w:t>Centroid</w:t>
      </w:r>
      <w:r w:rsidR="00DE294E" w:rsidRPr="00DE294E">
        <w:rPr>
          <w:i/>
        </w:rPr>
        <w:t xml:space="preserve"> </w:t>
      </w:r>
      <w:r w:rsidR="00DE294E" w:rsidRPr="00DE294E">
        <w:rPr>
          <w:rFonts w:hint="cs"/>
          <w:i/>
          <w:cs/>
        </w:rPr>
        <w:t xml:space="preserve">เมื่อกำหนด </w:t>
      </w:r>
      <w:r w:rsidR="00DE294E" w:rsidRPr="00DE294E">
        <w:rPr>
          <w:iCs/>
        </w:rPr>
        <w:t>k=</w:t>
      </w:r>
      <w:r w:rsidR="005B162C">
        <w:rPr>
          <w:iCs/>
        </w:rPr>
        <w:t>2</w:t>
      </w:r>
    </w:p>
    <w:p w14:paraId="33D7CD1D" w14:textId="403379E6" w:rsidR="00DE294E" w:rsidRDefault="00DE294E" w:rsidP="000147FA">
      <w:pPr>
        <w:spacing w:line="276" w:lineRule="auto"/>
        <w:rPr>
          <w:i/>
        </w:rPr>
      </w:pPr>
      <w:r>
        <w:rPr>
          <w:rFonts w:hint="cs"/>
          <w:i/>
          <w:cs/>
        </w:rPr>
        <w:t>ทำการสุ่มจุดข้อมูลจากข้อมูลทั้งหมด</w:t>
      </w:r>
    </w:p>
    <w:p w14:paraId="6A813EFD" w14:textId="0B808D58" w:rsidR="00DE294E" w:rsidRDefault="00652A52" w:rsidP="000147FA">
      <w:pPr>
        <w:spacing w:line="276" w:lineRule="auto"/>
        <w:jc w:val="center"/>
        <w:rPr>
          <w:i/>
        </w:rPr>
      </w:pP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5DBB2FA0" wp14:editId="5AD62D39">
                <wp:simplePos x="0" y="0"/>
                <wp:positionH relativeFrom="column">
                  <wp:posOffset>2917650</wp:posOffset>
                </wp:positionH>
                <wp:positionV relativeFrom="paragraph">
                  <wp:posOffset>1654816</wp:posOffset>
                </wp:positionV>
                <wp:extent cx="360" cy="360"/>
                <wp:effectExtent l="50800" t="50800" r="50800" b="5080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BD9F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28.35pt;margin-top:128.9pt;width:2.9pt;height:2.9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2AE1BA2" wp14:editId="17F24923">
                <wp:simplePos x="0" y="0"/>
                <wp:positionH relativeFrom="column">
                  <wp:posOffset>2049780</wp:posOffset>
                </wp:positionH>
                <wp:positionV relativeFrom="paragraph">
                  <wp:posOffset>1272289</wp:posOffset>
                </wp:positionV>
                <wp:extent cx="360" cy="360"/>
                <wp:effectExtent l="50800" t="50800" r="50800" b="508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C37D" id="Ink 153" o:spid="_x0000_s1026" type="#_x0000_t75" style="position:absolute;margin-left:160pt;margin-top:98.8pt;width:2.9pt;height:2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23A1E0C" wp14:editId="3CA45C13">
                <wp:simplePos x="0" y="0"/>
                <wp:positionH relativeFrom="column">
                  <wp:posOffset>3432511</wp:posOffset>
                </wp:positionH>
                <wp:positionV relativeFrom="paragraph">
                  <wp:posOffset>1343262</wp:posOffset>
                </wp:positionV>
                <wp:extent cx="360" cy="360"/>
                <wp:effectExtent l="50800" t="50800" r="50800" b="508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C36D" id="Ink 152" o:spid="_x0000_s1026" type="#_x0000_t75" style="position:absolute;margin-left:268.9pt;margin-top:104.35pt;width:2.9pt;height:2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w:drawing>
          <wp:inline distT="0" distB="0" distL="0" distR="0" wp14:anchorId="0F81C5BD" wp14:editId="33CBF179">
            <wp:extent cx="5040000" cy="2520000"/>
            <wp:effectExtent l="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0A3" w14:textId="745DEC17" w:rsidR="003867D2" w:rsidRDefault="003867D2" w:rsidP="000147FA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6" w:name="_Toc130287786"/>
      <w:r>
        <w:rPr>
          <w:rFonts w:hint="cs"/>
          <w:cs/>
        </w:rPr>
        <w:t xml:space="preserve">การกำหนดสุ่มกำหนดจุด </w:t>
      </w:r>
      <w:r>
        <w:t>Centroid</w:t>
      </w:r>
      <w:bookmarkEnd w:id="36"/>
      <w:r>
        <w:t xml:space="preserve"> </w:t>
      </w:r>
    </w:p>
    <w:p w14:paraId="18AB8B2C" w14:textId="77777777" w:rsidR="003867D2" w:rsidRPr="003867D2" w:rsidRDefault="003867D2" w:rsidP="000147FA">
      <w:pPr>
        <w:spacing w:line="276" w:lineRule="auto"/>
      </w:pPr>
    </w:p>
    <w:p w14:paraId="3E34955E" w14:textId="48041195" w:rsidR="00F71A0A" w:rsidRPr="003867D2" w:rsidRDefault="003867D2" w:rsidP="000147FA">
      <w:pPr>
        <w:spacing w:line="276" w:lineRule="auto"/>
        <w:rPr>
          <w:i/>
        </w:rPr>
      </w:pPr>
      <w:r w:rsidRPr="003867D2">
        <w:rPr>
          <w:rFonts w:hint="cs"/>
          <w:i/>
          <w:cs/>
        </w:rPr>
        <w:t xml:space="preserve">ทำการทำซ้ำการกำหนดจุด </w:t>
      </w:r>
      <w:r w:rsidRPr="003867D2">
        <w:rPr>
          <w:iCs/>
        </w:rPr>
        <w:t>centroid</w:t>
      </w:r>
      <w:r w:rsidRPr="003867D2">
        <w:rPr>
          <w:i/>
        </w:rPr>
        <w:t xml:space="preserve"> </w:t>
      </w:r>
      <w:r w:rsidRPr="003867D2">
        <w:rPr>
          <w:rFonts w:hint="cs"/>
          <w:i/>
          <w:cs/>
        </w:rPr>
        <w:t>จนกว่าตำแหน่งของข้อมูลทุกตัวจะไม่ไม่เปลี่ยนแปลง</w:t>
      </w:r>
    </w:p>
    <w:p w14:paraId="5F2362FC" w14:textId="0806C3CC" w:rsidR="003867D2" w:rsidRDefault="003867D2" w:rsidP="000147FA">
      <w:pPr>
        <w:spacing w:line="276" w:lineRule="auto"/>
        <w:jc w:val="center"/>
        <w:rPr>
          <w:i/>
          <w:sz w:val="28"/>
          <w:szCs w:val="28"/>
        </w:rPr>
      </w:pPr>
      <w:r>
        <w:rPr>
          <w:rFonts w:hint="cs"/>
          <w:i/>
          <w:noProof/>
          <w:sz w:val="28"/>
          <w:szCs w:val="28"/>
          <w:lang w:val="th-TH"/>
        </w:rPr>
        <w:lastRenderedPageBreak/>
        <w:drawing>
          <wp:inline distT="0" distB="0" distL="0" distR="0" wp14:anchorId="4C3D4824" wp14:editId="22C299CD">
            <wp:extent cx="5040000" cy="2520000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0E0E" w14:textId="10F6F759" w:rsidR="003867D2" w:rsidRDefault="003867D2" w:rsidP="000147FA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7" w:name="_Toc130287787"/>
      <w:r>
        <w:rPr>
          <w:rFonts w:hint="cs"/>
          <w:cs/>
        </w:rPr>
        <w:t xml:space="preserve">จุด </w:t>
      </w:r>
      <w:r>
        <w:t xml:space="preserve">Centroid </w:t>
      </w:r>
      <w:r>
        <w:rPr>
          <w:rFonts w:hint="cs"/>
          <w:cs/>
        </w:rPr>
        <w:t>ที่อยู่ตรงกลางและจุดข้อมูลทุกจุดไม่เปลี่ยนแปลง</w:t>
      </w:r>
      <w:bookmarkEnd w:id="37"/>
    </w:p>
    <w:p w14:paraId="18051979" w14:textId="77777777" w:rsidR="008420E9" w:rsidRPr="008420E9" w:rsidRDefault="008420E9" w:rsidP="000147FA">
      <w:pPr>
        <w:spacing w:line="276" w:lineRule="auto"/>
        <w:rPr>
          <w:cs/>
        </w:rPr>
      </w:pPr>
    </w:p>
    <w:p w14:paraId="33637582" w14:textId="5B5B1D61" w:rsidR="00F71A0A" w:rsidRDefault="00F71A0A" w:rsidP="000147FA">
      <w:pPr>
        <w:pStyle w:val="Style2"/>
        <w:spacing w:line="276" w:lineRule="auto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39E0BC40" w:rsidR="00834AE0" w:rsidRDefault="00F71A0A" w:rsidP="000147FA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0951DAF4">
            <wp:extent cx="5600700" cy="28003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4E0AFEF6" w:rsidR="00834AE0" w:rsidRPr="00545B0E" w:rsidRDefault="00E23107" w:rsidP="000147FA">
      <w:pPr>
        <w:pStyle w:val="Caption"/>
        <w:spacing w:line="276" w:lineRule="auto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8" w:name="_Toc130287788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8"/>
    </w:p>
    <w:p w14:paraId="235C72C1" w14:textId="77777777" w:rsidR="00834AE0" w:rsidRPr="00F6488C" w:rsidRDefault="00834AE0" w:rsidP="000147FA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0147FA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7387140C" w:rsidR="006B03D7" w:rsidRDefault="006B03D7" w:rsidP="000147FA">
      <w:pPr>
        <w:pStyle w:val="2"/>
        <w:spacing w:line="276" w:lineRule="auto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>จนทำให้เกิดมุมลักษณะเหมือนกับข้อศอกก็จะถือจุดที่อยู่</w:t>
      </w:r>
      <w:r w:rsidRPr="00264811">
        <w:rPr>
          <w:rFonts w:hint="cs"/>
          <w:cs/>
        </w:rPr>
        <w:lastRenderedPageBreak/>
        <w:t xml:space="preserve">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0147FA">
      <w:pPr>
        <w:pStyle w:val="1"/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6617E4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93F12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EF6FE8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59C3F1FC" w:rsidR="00834AE0" w:rsidRDefault="00E23107" w:rsidP="000147FA">
      <w:pPr>
        <w:pStyle w:val="Caption"/>
        <w:spacing w:line="276" w:lineRule="auto"/>
      </w:pPr>
      <w:bookmarkStart w:id="39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0" w:name="_Toc130287789"/>
      <w:bookmarkEnd w:id="39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40"/>
    </w:p>
    <w:p w14:paraId="3072C20D" w14:textId="77777777" w:rsidR="006D3D23" w:rsidRPr="006D3D23" w:rsidRDefault="006D3D23" w:rsidP="000147FA">
      <w:pPr>
        <w:spacing w:line="276" w:lineRule="auto"/>
      </w:pPr>
    </w:p>
    <w:p w14:paraId="4AB2A249" w14:textId="7DC0E0C1" w:rsidR="00834AE0" w:rsidRDefault="00834AE0" w:rsidP="000147FA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0147FA">
      <w:pPr>
        <w:pStyle w:val="2"/>
        <w:spacing w:line="276" w:lineRule="auto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0147FA">
      <w:pPr>
        <w:pStyle w:val="2"/>
        <w:spacing w:line="276" w:lineRule="auto"/>
      </w:pPr>
    </w:p>
    <w:p w14:paraId="28387967" w14:textId="5D9F90F0" w:rsidR="00D40E9B" w:rsidRPr="00244B4D" w:rsidRDefault="00D40E9B" w:rsidP="000147FA">
      <w:pPr>
        <w:pStyle w:val="2"/>
        <w:spacing w:line="276" w:lineRule="auto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0147FA">
      <w:pPr>
        <w:pStyle w:val="2"/>
        <w:spacing w:line="276" w:lineRule="auto"/>
        <w:ind w:firstLine="0"/>
        <w:jc w:val="left"/>
      </w:pPr>
    </w:p>
    <w:p w14:paraId="43E307C3" w14:textId="50B4CE5E" w:rsidR="00D173DB" w:rsidRDefault="00D173DB" w:rsidP="000147FA">
      <w:pPr>
        <w:pStyle w:val="2"/>
        <w:spacing w:line="276" w:lineRule="auto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 w:rsidP="000147FA">
      <w:pPr>
        <w:pStyle w:val="ListParagraph"/>
        <w:numPr>
          <w:ilvl w:val="0"/>
          <w:numId w:val="2"/>
        </w:numPr>
        <w:spacing w:line="276" w:lineRule="auto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 w:rsidP="000147FA">
      <w:pPr>
        <w:pStyle w:val="2"/>
        <w:numPr>
          <w:ilvl w:val="0"/>
          <w:numId w:val="2"/>
        </w:numPr>
        <w:spacing w:line="276" w:lineRule="auto"/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622E67FD" w14:textId="5C5385CE" w:rsidR="003B0E0B" w:rsidRPr="000411A4" w:rsidRDefault="003B0E0B" w:rsidP="000147FA">
      <w:pPr>
        <w:spacing w:line="276" w:lineRule="auto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</m:den>
          </m:f>
        </m:oMath>
      </m:oMathPara>
    </w:p>
    <w:p w14:paraId="18741781" w14:textId="6478063D" w:rsidR="00D173DB" w:rsidRDefault="00D173DB" w:rsidP="000147FA">
      <w:pPr>
        <w:spacing w:line="276" w:lineRule="auto"/>
      </w:pPr>
    </w:p>
    <w:p w14:paraId="3311B801" w14:textId="0D68CDDD" w:rsidR="000411A4" w:rsidRPr="000411A4" w:rsidRDefault="000411A4" w:rsidP="000147FA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0.8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=0.8</m:t>
          </m:r>
        </m:oMath>
      </m:oMathPara>
    </w:p>
    <w:p w14:paraId="5D7B5F66" w14:textId="77777777" w:rsidR="000411A4" w:rsidRPr="000411A4" w:rsidRDefault="000411A4" w:rsidP="000147FA">
      <w:pPr>
        <w:spacing w:line="276" w:lineRule="auto"/>
        <w:rPr>
          <w:sz w:val="24"/>
          <w:szCs w:val="24"/>
        </w:rPr>
      </w:pPr>
    </w:p>
    <w:p w14:paraId="5E9C45DB" w14:textId="5317E104" w:rsidR="00834AE0" w:rsidRDefault="006D3D23" w:rsidP="000147FA">
      <w:pPr>
        <w:spacing w:line="276" w:lineRule="auto"/>
        <w:ind w:firstLine="720"/>
      </w:pPr>
      <w:r>
        <w:br w:type="page"/>
      </w:r>
      <w:r w:rsidR="00834AE0">
        <w:lastRenderedPageBreak/>
        <w:t>2</w:t>
      </w:r>
      <w:r w:rsidR="00834AE0">
        <w:rPr>
          <w:cs/>
        </w:rPr>
        <w:t>.</w:t>
      </w:r>
      <w:r w:rsidR="00834AE0">
        <w:t>1</w:t>
      </w:r>
      <w:r w:rsidR="00834AE0">
        <w:rPr>
          <w:cs/>
        </w:rPr>
        <w:t>.</w:t>
      </w:r>
      <w:r w:rsidR="00834AE0">
        <w:t>7</w:t>
      </w:r>
      <w:r w:rsidR="00834AE0"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5369D120" w:rsidR="00687CE0" w:rsidRPr="00F30FCF" w:rsidRDefault="004846F0" w:rsidP="000147FA">
      <w:pPr>
        <w:pStyle w:val="2"/>
        <w:spacing w:line="276" w:lineRule="auto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ถูกใช้งานในธุรกิจและองค์กรทุกประเภทไม่ว่าจะเป็นบริษัทสตาร์ตอ</w:t>
      </w:r>
      <w:proofErr w:type="spellStart"/>
      <w:r w:rsidRPr="00264811">
        <w:rPr>
          <w:rFonts w:hint="cs"/>
          <w:cs/>
        </w:rPr>
        <w:t>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0147FA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441BCF04" w14:textId="0AAB710A" w:rsidR="00BB09B3" w:rsidRPr="00BB09B3" w:rsidRDefault="004846F0" w:rsidP="000147FA">
      <w:pPr>
        <w:pStyle w:val="1"/>
        <w:spacing w:line="276" w:lineRule="auto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2FAE9A9" w14:textId="071EABD0" w:rsidR="00834AE0" w:rsidRDefault="00834AE0" w:rsidP="000147FA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18F46F0" w:rsidR="00834AE0" w:rsidRDefault="007D6AAF" w:rsidP="000147FA">
      <w:pPr>
        <w:pStyle w:val="2"/>
        <w:spacing w:line="276" w:lineRule="auto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01A8CF2C" w14:textId="6E1C4BCB" w:rsidR="00DB6A73" w:rsidRDefault="00F86497" w:rsidP="000147FA">
      <w:pPr>
        <w:pStyle w:val="2"/>
        <w:spacing w:line="276" w:lineRule="auto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7B3FFAE6" w14:textId="608944BC" w:rsidR="003B7454" w:rsidRPr="009433DD" w:rsidRDefault="003B7454" w:rsidP="000147FA">
      <w:pPr>
        <w:spacing w:line="276" w:lineRule="auto"/>
      </w:pPr>
      <w:r>
        <w:br w:type="page"/>
      </w:r>
    </w:p>
    <w:p w14:paraId="3D68ED05" w14:textId="43DA28E1" w:rsidR="00834AE0" w:rsidRPr="009433DD" w:rsidRDefault="00834AE0" w:rsidP="000147FA">
      <w:pPr>
        <w:pStyle w:val="1"/>
        <w:spacing w:line="276" w:lineRule="auto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7872613" w:rsidR="00834AE0" w:rsidRDefault="007650F4" w:rsidP="000147FA">
      <w:pPr>
        <w:pStyle w:val="2"/>
        <w:spacing w:line="276" w:lineRule="auto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0147FA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5B518FE5" w:rsidR="00F86497" w:rsidRDefault="00FC6A3B" w:rsidP="000147FA">
      <w:pPr>
        <w:pStyle w:val="2"/>
        <w:spacing w:line="276" w:lineRule="auto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BD2695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rPr>
          <w:rFonts w:hint="cs"/>
          <w:cs/>
        </w:rPr>
        <w:t>)</w:t>
      </w:r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และมีเจ้าตัว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77777777" w:rsidR="00F86497" w:rsidRDefault="00F86497" w:rsidP="000147FA">
      <w:pPr>
        <w:pStyle w:val="2"/>
        <w:spacing w:line="276" w:lineRule="auto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0147FA">
      <w:pPr>
        <w:pStyle w:val="2"/>
        <w:spacing w:line="276" w:lineRule="auto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0147FA">
      <w:pPr>
        <w:pStyle w:val="2"/>
        <w:spacing w:line="276" w:lineRule="auto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0147FA">
      <w:pPr>
        <w:pStyle w:val="2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01F617F">
            <wp:extent cx="2880000" cy="1891882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662D2536" w:rsidR="00400349" w:rsidRDefault="00400349" w:rsidP="000147FA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30287790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1"/>
      <w:proofErr w:type="spellEnd"/>
    </w:p>
    <w:p w14:paraId="094562A4" w14:textId="77777777" w:rsidR="00400349" w:rsidRPr="00400349" w:rsidRDefault="00400349" w:rsidP="000147FA">
      <w:pPr>
        <w:spacing w:line="276" w:lineRule="auto"/>
      </w:pPr>
    </w:p>
    <w:p w14:paraId="4805AA15" w14:textId="45E5F057" w:rsidR="00400349" w:rsidRDefault="00400349" w:rsidP="000147FA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264F8A8B" w:rsidR="00400349" w:rsidRDefault="00400349" w:rsidP="000147FA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30287791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Pr="00264811">
        <w:rPr>
          <w:rFonts w:hint="cs"/>
        </w:rPr>
        <w:t>fastAPI</w:t>
      </w:r>
      <w:bookmarkEnd w:id="42"/>
      <w:proofErr w:type="spellEnd"/>
    </w:p>
    <w:p w14:paraId="726C5D9E" w14:textId="425078C6" w:rsidR="00B82C25" w:rsidRDefault="00B82C25" w:rsidP="000147FA">
      <w:pPr>
        <w:spacing w:line="276" w:lineRule="auto"/>
      </w:pPr>
    </w:p>
    <w:p w14:paraId="3140BCB1" w14:textId="1485D9C1" w:rsidR="00834AE0" w:rsidRPr="00C83DEF" w:rsidRDefault="00834AE0" w:rsidP="000147FA">
      <w:pPr>
        <w:pStyle w:val="1"/>
        <w:spacing w:line="276" w:lineRule="auto"/>
        <w:rPr>
          <w:rFonts w:ascii="db_heavent_med" w:hAnsi="db_heavent_med"/>
          <w:color w:val="1090C6"/>
          <w:sz w:val="34"/>
          <w:szCs w:val="34"/>
        </w:rPr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1A196CF" w:rsidR="00400349" w:rsidRDefault="00400349" w:rsidP="000147FA">
      <w:pPr>
        <w:pStyle w:val="2"/>
        <w:spacing w:line="276" w:lineRule="auto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Pr="00264811">
        <w:rPr>
          <w:rFonts w:hint="cs"/>
          <w:cs/>
        </w:rPr>
        <w:t>์ซ</w:t>
      </w:r>
      <w:proofErr w:type="spellEnd"/>
      <w:r w:rsidRPr="00264811">
        <w:rPr>
          <w:rFonts w:hint="cs"/>
          <w:cs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09A2CD2" w:rsidR="00400349" w:rsidRPr="00264811" w:rsidRDefault="00400349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77777777" w:rsidR="00400349" w:rsidRDefault="00400349" w:rsidP="000147FA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 w:rsidP="000147FA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7777777" w:rsidR="007049C0" w:rsidRPr="00264811" w:rsidRDefault="007049C0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นาแอพพลิเคชันแบบ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แอพพลิเคชัน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34E68E3C" w:rsidR="00C362DF" w:rsidRDefault="007049C0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</w:t>
      </w:r>
      <w:r w:rsidRPr="00264811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612A76F" w:rsidR="00C362DF" w:rsidRDefault="00C362DF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นั่นแหละ</w:t>
      </w:r>
      <w:r w:rsidR="009245EE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proofErr w:type="gramStart"/>
      <w:r w:rsidRPr="00264811">
        <w:rPr>
          <w:rFonts w:ascii="TH Niramit AS" w:hAnsi="TH Niramit AS" w:cs="TH Niramit AS" w:hint="cs"/>
          <w:sz w:val="32"/>
          <w:szCs w:val="32"/>
          <w:cs/>
        </w:rPr>
        <w:t>ตัวอย่างเช่น</w:t>
      </w:r>
      <w:proofErr w:type="gramEnd"/>
    </w:p>
    <w:p w14:paraId="620B028A" w14:textId="78304CFA" w:rsidR="00C362DF" w:rsidRDefault="00C362DF" w:rsidP="000147FA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0C461F94" wp14:editId="2C5D0490">
            <wp:extent cx="2880000" cy="201275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5D9925AF" w:rsidR="00C362DF" w:rsidRDefault="00C362DF" w:rsidP="000147FA">
      <w:pPr>
        <w:pStyle w:val="Caption"/>
        <w:spacing w:line="276" w:lineRule="auto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3" w:name="_Toc130287792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3"/>
    </w:p>
    <w:p w14:paraId="30950AF3" w14:textId="77777777" w:rsidR="00503DB4" w:rsidRPr="00503DB4" w:rsidRDefault="00503DB4" w:rsidP="000147FA">
      <w:pPr>
        <w:spacing w:line="276" w:lineRule="auto"/>
      </w:pPr>
    </w:p>
    <w:p w14:paraId="09E6C246" w14:textId="2495A77A" w:rsidR="00834AE0" w:rsidRDefault="0092716F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ข้อดีของตัวนี้เราจะพูดในหัวข้อถัดไป โดยหลักๆ ก็คือเหมาะกับองค์กรที่อยากจะเข้าถึงข้อมูลได้อย่างรวดเร็ว อีกทั้งยังเหมาะกับการทำ </w:t>
      </w:r>
      <w:r w:rsidRPr="00264811">
        <w:rPr>
          <w:rFonts w:hint="cs"/>
        </w:rPr>
        <w:t>Big Data</w:t>
      </w:r>
      <w:r>
        <w:t xml:space="preserve"> </w:t>
      </w:r>
      <w:r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532BD877" w:rsidR="0092716F" w:rsidRDefault="0092716F" w:rsidP="000147FA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 w:rsidP="000147FA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 w:rsidP="000147FA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 w:rsidP="000147FA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4CDB5205" w:rsidR="0092716F" w:rsidRDefault="0092716F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 w:rsidP="000147FA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 w:rsidP="000147FA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 w:rsidP="000147FA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lastRenderedPageBreak/>
        <w:t>Static HTML file exportable</w:t>
      </w:r>
    </w:p>
    <w:p w14:paraId="13794F96" w14:textId="77777777" w:rsidR="0092716F" w:rsidRPr="00264811" w:rsidRDefault="0092716F" w:rsidP="000147FA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 w:rsidP="000147FA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Routing</w:t>
      </w:r>
    </w:p>
    <w:p w14:paraId="7B924C3E" w14:textId="44DCA289" w:rsidR="0092716F" w:rsidRDefault="0092716F" w:rsidP="000147FA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Easy setting up &amp; installation</w:t>
      </w:r>
    </w:p>
    <w:p w14:paraId="5F5441D3" w14:textId="0B2339E0" w:rsidR="00072D81" w:rsidRDefault="00072D81" w:rsidP="000147FA">
      <w:pPr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แบบเว็ปไซ</w:t>
      </w:r>
      <w:proofErr w:type="spellStart"/>
      <w:r w:rsidRPr="00264811">
        <w:rPr>
          <w:rFonts w:hint="cs"/>
          <w:cs/>
        </w:rPr>
        <w:t>ต์</w:t>
      </w:r>
      <w:proofErr w:type="spellEnd"/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ได้ง่ายๆ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147FA">
      <w:pPr>
        <w:spacing w:line="276" w:lineRule="auto"/>
        <w:jc w:val="thaiDistribute"/>
      </w:pPr>
      <w:r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13946E4" w:rsidR="0092716F" w:rsidRDefault="00072D81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r w:rsidRPr="00264811">
        <w:rPr>
          <w:rFonts w:hint="cs"/>
          <w:cs/>
        </w:rPr>
        <w:t xml:space="preserve">ดีพ </w:t>
      </w:r>
      <w:proofErr w:type="spellStart"/>
      <w:r w:rsidRPr="00264811">
        <w:rPr>
          <w:rFonts w:hint="cs"/>
          <w:cs/>
        </w:rPr>
        <w:t>เลิน</w:t>
      </w:r>
      <w:proofErr w:type="spellEnd"/>
      <w:r w:rsidRPr="00264811">
        <w:rPr>
          <w:rFonts w:hint="cs"/>
          <w:cs/>
        </w:rPr>
        <w:t xml:space="preserve">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50167BE9" w:rsidR="00B56E6F" w:rsidRDefault="00B56E6F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 xml:space="preserve">มิติ) </w:t>
      </w:r>
      <w:proofErr w:type="spellStart"/>
      <w:r w:rsidRPr="00264811">
        <w:rPr>
          <w:rFonts w:hint="cs"/>
          <w:cs/>
        </w:rPr>
        <w:t>เมตริกซ์</w:t>
      </w:r>
      <w:proofErr w:type="spellEnd"/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เทนเซอร์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นั้นเพื่อนๆ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314106EB" w:rsidR="00B56E6F" w:rsidRDefault="00B56E6F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>ซึ่งจะ</w:t>
      </w:r>
      <w:r w:rsidRPr="00264811">
        <w:rPr>
          <w:rFonts w:hint="cs"/>
          <w:cs/>
        </w:rPr>
        <w:lastRenderedPageBreak/>
        <w:t xml:space="preserve">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41625C45" w:rsidR="00B56E6F" w:rsidRDefault="00B56E6F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697A05CD" w:rsidR="00B56E6F" w:rsidRDefault="00B56E6F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</w:t>
      </w:r>
      <w:proofErr w:type="spellStart"/>
      <w:r w:rsidRPr="00264811">
        <w:rPr>
          <w:rFonts w:hint="cs"/>
          <w:cs/>
        </w:rPr>
        <w:t>เข้้า</w:t>
      </w:r>
      <w:proofErr w:type="spellEnd"/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 xml:space="preserve"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คำผิด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E8E9316" w:rsidR="00196972" w:rsidRDefault="00196972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Scikit-learn (</w:t>
      </w:r>
      <w:r w:rsidRPr="00264811">
        <w:rPr>
          <w:rFonts w:hint="cs"/>
          <w:cs/>
        </w:rPr>
        <w:t xml:space="preserve">เรียกอีกอย่างว่า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0BA8F8A6" w14:textId="7A1777AA" w:rsidR="00652A52" w:rsidRDefault="00196972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</w:t>
      </w:r>
      <w:r w:rsidR="00CF0B29">
        <w:rPr>
          <w:rFonts w:hint="cs"/>
          <w:cs/>
        </w:rPr>
        <w:t xml:space="preserve">ไลบรารี่ </w:t>
      </w:r>
      <w:r w:rsidRPr="00264811">
        <w:rPr>
          <w:rFonts w:hint="cs"/>
        </w:rPr>
        <w:t xml:space="preserve">Scikit-learn </w:t>
      </w:r>
      <w:r w:rsidR="00CF0B29">
        <w:rPr>
          <w:rFonts w:hint="cs"/>
          <w:cs/>
        </w:rPr>
        <w:t xml:space="preserve">มีให้เลือกใช้ได้รายการดังนี้ </w:t>
      </w:r>
      <w:r>
        <w:t xml:space="preserve">1. </w:t>
      </w:r>
      <w:r w:rsidRPr="00264811">
        <w:rPr>
          <w:rFonts w:hint="cs"/>
        </w:rPr>
        <w:t>Classification 2.</w:t>
      </w:r>
      <w:r>
        <w:t xml:space="preserve"> </w:t>
      </w:r>
      <w:r w:rsidRPr="00264811">
        <w:rPr>
          <w:rFonts w:hint="cs"/>
        </w:rPr>
        <w:t>Regression3.</w:t>
      </w:r>
      <w:r>
        <w:t xml:space="preserve"> </w:t>
      </w:r>
      <w:r w:rsidRPr="00264811">
        <w:rPr>
          <w:rFonts w:hint="cs"/>
        </w:rPr>
        <w:t>Clustering4.</w:t>
      </w:r>
      <w:r>
        <w:t xml:space="preserve"> </w:t>
      </w:r>
      <w:r w:rsidRPr="00264811">
        <w:rPr>
          <w:rFonts w:hint="cs"/>
        </w:rPr>
        <w:t>Dimensionality reduction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6. Preprocessing</w:t>
      </w:r>
    </w:p>
    <w:p w14:paraId="041B824A" w14:textId="77777777" w:rsidR="00CF0B29" w:rsidRDefault="00CF0B29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  <w:rPr>
          <w:rFonts w:hint="cs"/>
        </w:rPr>
      </w:pPr>
    </w:p>
    <w:p w14:paraId="27EC5BEF" w14:textId="02334834" w:rsidR="007135B7" w:rsidRDefault="007135B7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15060181" w:rsidR="007135B7" w:rsidRDefault="007135B7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2AEF5517" w14:textId="77777777" w:rsidR="00706333" w:rsidRDefault="00706333" w:rsidP="000147FA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  <w:rPr>
          <w:rFonts w:hint="cs"/>
        </w:rPr>
      </w:pPr>
    </w:p>
    <w:p w14:paraId="74B7A642" w14:textId="6064489E" w:rsidR="00834AE0" w:rsidRDefault="00834AE0" w:rsidP="000147FA">
      <w:pPr>
        <w:pStyle w:val="Heading2"/>
        <w:spacing w:line="276" w:lineRule="auto"/>
      </w:pPr>
      <w:bookmarkStart w:id="44" w:name="_Toc130287965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4"/>
    </w:p>
    <w:p w14:paraId="25A5957B" w14:textId="73BCB9A6" w:rsidR="007135B7" w:rsidRDefault="007135B7" w:rsidP="000147FA">
      <w:pPr>
        <w:pStyle w:val="1"/>
        <w:spacing w:line="276" w:lineRule="auto"/>
      </w:pPr>
      <w:r w:rsidRPr="00264811">
        <w:rPr>
          <w:rFonts w:hint="cs"/>
          <w:cs/>
        </w:rPr>
        <w:t>จักรินท</w:t>
      </w:r>
      <w:proofErr w:type="spellStart"/>
      <w:r w:rsidRPr="00264811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</w:t>
      </w:r>
      <w:r w:rsidR="00840B4F">
        <w:rPr>
          <w:rFonts w:hint="cs"/>
          <w:cs/>
        </w:rPr>
        <w:t>้วย</w:t>
      </w:r>
      <w:r w:rsidRPr="00264811">
        <w:rPr>
          <w:rFonts w:hint="cs"/>
          <w:cs/>
        </w:rPr>
        <w:t>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50FB88DA" w:rsidR="00834AE0" w:rsidRPr="00D827F1" w:rsidRDefault="007135B7" w:rsidP="000147FA">
      <w:pPr>
        <w:pStyle w:val="1"/>
        <w:spacing w:line="276" w:lineRule="auto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</w:t>
      </w:r>
      <w:r w:rsidR="00840B4F">
        <w:rPr>
          <w:rFonts w:hint="cs"/>
          <w:cs/>
        </w:rPr>
        <w:t>บ่งแ</w:t>
      </w:r>
      <w:r w:rsidRPr="00264811">
        <w:rPr>
          <w:rFonts w:hint="cs"/>
          <w:cs/>
        </w:rPr>
        <w:t>ยกคําภาษาไทยและประสิทธิภาพความถูกตองของอัลกอริทึม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="00840B4F">
        <w:rPr>
          <w:rFonts w:hint="cs"/>
          <w:cs/>
        </w:rPr>
        <w:t>ง</w:t>
      </w:r>
      <w:r w:rsidRPr="00264811">
        <w:rPr>
          <w:rFonts w:hint="cs"/>
          <w:cs/>
        </w:rPr>
        <w:t>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</w:t>
      </w:r>
      <w:r w:rsidR="00840B4F">
        <w:rPr>
          <w:rFonts w:hint="cs"/>
          <w:cs/>
        </w:rPr>
        <w:t>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lastRenderedPageBreak/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05B5D977" w:rsidR="00834AE0" w:rsidRDefault="007135B7" w:rsidP="000147FA">
      <w:pPr>
        <w:pStyle w:val="1"/>
        <w:spacing w:line="276" w:lineRule="auto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 xml:space="preserve">คน ทำการวิเคราะห์แบ่งกลุ่ม ผู้บริโภคด้วยวิธี </w:t>
      </w:r>
      <w:r w:rsidRPr="00264811">
        <w:rPr>
          <w:rFonts w:hint="cs"/>
        </w:rPr>
        <w:br/>
        <w:t>K-Means Clustering</w:t>
      </w:r>
      <w:r w:rsidRPr="00264811">
        <w:rPr>
          <w:rFonts w:hint="cs"/>
          <w:cs/>
        </w:rPr>
        <w:t xml:space="preserve"> เป็น 2 กลุ่มซึ่งมีลักษณะเฉพาะในแต่ละกลุ่ม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3C5134EA" w:rsidR="00834AE0" w:rsidRDefault="007135B7" w:rsidP="000147FA">
      <w:pPr>
        <w:pStyle w:val="1"/>
        <w:spacing w:line="276" w:lineRule="auto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proofErr w:type="spellStart"/>
      <w:r w:rsidRPr="00264811">
        <w:rPr>
          <w:rFonts w:hint="cs"/>
          <w:cs/>
        </w:rPr>
        <w:t>แต</w:t>
      </w:r>
      <w:proofErr w:type="spellEnd"/>
      <w:r w:rsidRPr="00264811">
        <w:rPr>
          <w:rFonts w:hint="cs"/>
          <w:cs/>
        </w:rPr>
        <w:t>ละอาคารที่มีความเหมาะสม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 34  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 3 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</w:t>
      </w:r>
      <w:proofErr w:type="spellStart"/>
      <w:r w:rsidRPr="00264811">
        <w:rPr>
          <w:rFonts w:hint="cs"/>
          <w:cs/>
        </w:rPr>
        <w:t>าแ</w:t>
      </w:r>
      <w:proofErr w:type="spellEnd"/>
      <w:r w:rsidRPr="00264811">
        <w:rPr>
          <w:rFonts w:hint="cs"/>
          <w:cs/>
        </w:rPr>
        <w:t>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77B05B72" w:rsidR="00DC0E6A" w:rsidRPr="00921D2E" w:rsidRDefault="007135B7" w:rsidP="000147FA">
      <w:pPr>
        <w:pStyle w:val="1"/>
        <w:spacing w:line="276" w:lineRule="auto"/>
        <w:rPr>
          <w:rFonts w:cs="Angsana New"/>
          <w:cs/>
        </w:rPr>
        <w:sectPr w:rsidR="00DC0E6A" w:rsidRPr="00921D2E" w:rsidSect="009E594C">
          <w:headerReference w:type="even" r:id="rId33"/>
          <w:headerReference w:type="default" r:id="rId34"/>
          <w:headerReference w:type="first" r:id="rId35"/>
          <w:pgSz w:w="11909" w:h="16840" w:code="9"/>
          <w:pgMar w:top="2160" w:right="1109" w:bottom="1440" w:left="1980" w:header="1872" w:footer="720" w:gutter="0"/>
          <w:pgNumType w:start="4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</w:t>
      </w:r>
      <w:r w:rsidRPr="00264811">
        <w:rPr>
          <w:rFonts w:hint="cs"/>
          <w:cs/>
        </w:rPr>
        <w:lastRenderedPageBreak/>
        <w:t>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Pr="00264811">
        <w:rPr>
          <w:rFonts w:hint="cs"/>
          <w:cs/>
        </w:rPr>
        <w:t>ฟั</w:t>
      </w:r>
      <w:proofErr w:type="spellEnd"/>
      <w:r w:rsidRPr="00264811">
        <w:rPr>
          <w:rFonts w:hint="cs"/>
          <w:cs/>
        </w:rPr>
        <w:t>งก</w:t>
      </w:r>
      <w:proofErr w:type="spellStart"/>
      <w:r w:rsidRPr="00264811">
        <w:rPr>
          <w:rFonts w:hint="cs"/>
          <w:cs/>
        </w:rPr>
        <w:t>์ชั่น</w:t>
      </w:r>
      <w:proofErr w:type="spellEnd"/>
      <w:r w:rsidRPr="00264811">
        <w:rPr>
          <w:rFonts w:hint="cs"/>
          <w:cs/>
        </w:rPr>
        <w:t xml:space="preserve">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0147FA">
      <w:pPr>
        <w:pStyle w:val="Heading1"/>
        <w:spacing w:line="276" w:lineRule="auto"/>
      </w:pPr>
      <w:bookmarkStart w:id="45" w:name="_Toc104142067"/>
      <w:bookmarkStart w:id="46" w:name="_Toc104294409"/>
      <w:bookmarkStart w:id="47" w:name="_Hlk102749328"/>
      <w:bookmarkStart w:id="48" w:name="_Toc130287966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5"/>
      <w:bookmarkEnd w:id="46"/>
      <w:bookmarkEnd w:id="48"/>
    </w:p>
    <w:p w14:paraId="51F6F987" w14:textId="77777777" w:rsidR="00307F65" w:rsidRPr="00725D23" w:rsidRDefault="00307F65" w:rsidP="000147FA">
      <w:pPr>
        <w:spacing w:line="276" w:lineRule="auto"/>
      </w:pPr>
    </w:p>
    <w:p w14:paraId="4FF9A64C" w14:textId="1DDE059A" w:rsidR="00293BAF" w:rsidRDefault="00073D60" w:rsidP="000147FA">
      <w:pPr>
        <w:pStyle w:val="1"/>
        <w:spacing w:line="276" w:lineRule="auto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47"/>
    <w:p w14:paraId="6D164467" w14:textId="0A00867C" w:rsidR="00293BAF" w:rsidRDefault="00293BAF" w:rsidP="000147FA">
      <w:pPr>
        <w:pStyle w:val="1"/>
        <w:spacing w:line="276" w:lineRule="auto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0147FA">
      <w:pPr>
        <w:pStyle w:val="1"/>
        <w:spacing w:line="276" w:lineRule="auto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0147FA">
      <w:pPr>
        <w:pStyle w:val="1"/>
        <w:spacing w:line="276" w:lineRule="auto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0147FA">
      <w:pPr>
        <w:pStyle w:val="1"/>
        <w:spacing w:line="276" w:lineRule="auto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7FA18C02" w:rsidR="00293BAF" w:rsidRDefault="00073D60" w:rsidP="000147FA">
      <w:pPr>
        <w:pStyle w:val="1"/>
        <w:spacing w:line="276" w:lineRule="auto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</w:p>
    <w:p w14:paraId="7385342A" w14:textId="62116D0B" w:rsidR="00482AC4" w:rsidRDefault="00482AC4" w:rsidP="000147FA">
      <w:pPr>
        <w:pStyle w:val="1"/>
        <w:spacing w:line="276" w:lineRule="auto"/>
        <w:rPr>
          <w:cs/>
        </w:rPr>
      </w:pPr>
      <w:r>
        <w:t xml:space="preserve">3.6 </w:t>
      </w:r>
      <w:r>
        <w:rPr>
          <w:rFonts w:hint="cs"/>
          <w:cs/>
        </w:rPr>
        <w:t>การใช้งานระบบ</w:t>
      </w:r>
    </w:p>
    <w:p w14:paraId="7F25C39E" w14:textId="77777777" w:rsidR="00F30FCF" w:rsidRDefault="00F30FCF" w:rsidP="000147FA">
      <w:pPr>
        <w:pStyle w:val="1"/>
        <w:spacing w:line="276" w:lineRule="auto"/>
      </w:pPr>
    </w:p>
    <w:p w14:paraId="4CB5E2B6" w14:textId="62313F35" w:rsidR="00B86E81" w:rsidRDefault="00B86E81" w:rsidP="000147FA">
      <w:pPr>
        <w:pStyle w:val="Heading2"/>
        <w:spacing w:line="276" w:lineRule="auto"/>
      </w:pPr>
      <w:bookmarkStart w:id="49" w:name="_Toc130287967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49"/>
    </w:p>
    <w:p w14:paraId="1652C732" w14:textId="4B74E43B" w:rsidR="00D91CB6" w:rsidRDefault="00AE2BB6" w:rsidP="000147FA">
      <w:pPr>
        <w:pStyle w:val="Caption"/>
        <w:spacing w:line="276" w:lineRule="auto"/>
        <w:jc w:val="left"/>
        <w:rPr>
          <w:cs/>
        </w:rPr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0" w:name="_Toc130287935"/>
      <w:r>
        <w:rPr>
          <w:rFonts w:hint="cs"/>
          <w:cs/>
        </w:rPr>
        <w:t>การวิเคราะห์ข้อมูล</w:t>
      </w:r>
      <w:bookmarkEnd w:id="5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0147FA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0147FA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0147FA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0147FA">
            <w:pPr>
              <w:spacing w:line="276" w:lineRule="auto"/>
            </w:pPr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796D8C11" w:rsidR="00D025B8" w:rsidRDefault="00D025B8" w:rsidP="000147FA">
            <w:pPr>
              <w:spacing w:line="276" w:lineRule="auto"/>
              <w:jc w:val="center"/>
            </w:pPr>
            <w:r>
              <w:t>1643</w:t>
            </w:r>
          </w:p>
        </w:tc>
        <w:tc>
          <w:tcPr>
            <w:tcW w:w="1302" w:type="dxa"/>
          </w:tcPr>
          <w:p w14:paraId="713964C9" w14:textId="18E34859" w:rsidR="00D025B8" w:rsidRDefault="00D025B8" w:rsidP="000147FA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7F92163E" w:rsidR="004209A1" w:rsidRDefault="004209A1" w:rsidP="000147FA">
            <w:pPr>
              <w:spacing w:line="276" w:lineRule="auto"/>
            </w:pPr>
            <w:r w:rsidRPr="00D025B8">
              <w:t>Artificial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0147FA">
            <w:pPr>
              <w:spacing w:line="276" w:lineRule="auto"/>
              <w:jc w:val="center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0147FA">
            <w:pPr>
              <w:spacing w:line="276" w:lineRule="auto"/>
            </w:pPr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0147FA">
            <w:pPr>
              <w:spacing w:line="276" w:lineRule="auto"/>
              <w:jc w:val="center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35A31B34" w:rsidR="004209A1" w:rsidRDefault="004209A1" w:rsidP="000147FA">
            <w:pPr>
              <w:spacing w:line="276" w:lineRule="auto"/>
            </w:pPr>
            <w:r w:rsidRPr="00D025B8">
              <w:t>Chatbot</w:t>
            </w:r>
          </w:p>
        </w:tc>
        <w:tc>
          <w:tcPr>
            <w:tcW w:w="1417" w:type="dxa"/>
          </w:tcPr>
          <w:p w14:paraId="361CDE14" w14:textId="07D020EB" w:rsidR="004209A1" w:rsidRDefault="00410B44" w:rsidP="000147FA">
            <w:pPr>
              <w:spacing w:line="276" w:lineRule="auto"/>
              <w:jc w:val="center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A975147" w:rsidR="004209A1" w:rsidRDefault="004209A1" w:rsidP="000147FA">
            <w:pPr>
              <w:spacing w:line="276" w:lineRule="auto"/>
            </w:pPr>
            <w:r>
              <w:t>Big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0147FA">
            <w:pPr>
              <w:spacing w:line="276" w:lineRule="auto"/>
              <w:jc w:val="center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397577B6" w:rsidR="004209A1" w:rsidRDefault="004209A1" w:rsidP="000147FA">
            <w:pPr>
              <w:spacing w:line="276" w:lineRule="auto"/>
            </w:pPr>
            <w:r>
              <w:t>Machine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0147FA">
            <w:pPr>
              <w:spacing w:line="276" w:lineRule="auto"/>
              <w:jc w:val="center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35BBA4B0" w:rsidR="004209A1" w:rsidRDefault="004209A1" w:rsidP="000147FA">
            <w:pPr>
              <w:spacing w:line="276" w:lineRule="auto"/>
            </w:pPr>
            <w:r>
              <w:t>Data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0147FA">
            <w:pPr>
              <w:spacing w:line="276" w:lineRule="auto"/>
              <w:jc w:val="center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0147FA">
            <w:pPr>
              <w:spacing w:line="276" w:lineRule="auto"/>
            </w:pPr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0147FA">
            <w:pPr>
              <w:spacing w:line="276" w:lineRule="auto"/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0147FA">
            <w:pPr>
              <w:spacing w:line="276" w:lineRule="auto"/>
            </w:pPr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0147FA">
            <w:pPr>
              <w:spacing w:line="276" w:lineRule="auto"/>
              <w:jc w:val="center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0147FA">
            <w:pPr>
              <w:spacing w:line="276" w:lineRule="auto"/>
            </w:pPr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0147FA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0147FA">
            <w:pPr>
              <w:spacing w:line="276" w:lineRule="auto"/>
            </w:pPr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0147FA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0147FA">
            <w:pPr>
              <w:spacing w:line="276" w:lineRule="auto"/>
            </w:pPr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0147FA">
            <w:pPr>
              <w:spacing w:line="276" w:lineRule="auto"/>
              <w:jc w:val="center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0147FA">
            <w:pPr>
              <w:spacing w:line="276" w:lineRule="auto"/>
            </w:pPr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0147FA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0147FA">
            <w:pPr>
              <w:spacing w:line="276" w:lineRule="auto"/>
            </w:pPr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0147FA">
            <w:pPr>
              <w:spacing w:line="276" w:lineRule="auto"/>
              <w:jc w:val="center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0147FA">
            <w:pPr>
              <w:spacing w:line="276" w:lineRule="auto"/>
            </w:pPr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0147FA">
            <w:pPr>
              <w:spacing w:line="276" w:lineRule="auto"/>
              <w:jc w:val="center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0147FA">
            <w:pPr>
              <w:spacing w:line="276" w:lineRule="auto"/>
            </w:pPr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0147FA">
            <w:pPr>
              <w:spacing w:line="276" w:lineRule="auto"/>
              <w:jc w:val="center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0147FA">
            <w:pPr>
              <w:spacing w:line="276" w:lineRule="auto"/>
            </w:pPr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0147FA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0147FA">
            <w:pPr>
              <w:spacing w:line="276" w:lineRule="auto"/>
            </w:pPr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0147FA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0147FA">
            <w:pPr>
              <w:spacing w:line="276" w:lineRule="auto"/>
            </w:pPr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0147FA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38C289A" w14:textId="77777777" w:rsidTr="00D025B8">
        <w:tc>
          <w:tcPr>
            <w:tcW w:w="6091" w:type="dxa"/>
          </w:tcPr>
          <w:p w14:paraId="72324924" w14:textId="146526AC" w:rsidR="004209A1" w:rsidRPr="00D025B8" w:rsidRDefault="004209A1" w:rsidP="000147FA">
            <w:pPr>
              <w:spacing w:line="276" w:lineRule="auto"/>
            </w:pPr>
            <w:r w:rsidRPr="00D025B8">
              <w:lastRenderedPageBreak/>
              <w:t>biometrics</w:t>
            </w:r>
          </w:p>
        </w:tc>
        <w:tc>
          <w:tcPr>
            <w:tcW w:w="1417" w:type="dxa"/>
          </w:tcPr>
          <w:p w14:paraId="0E2CDFDE" w14:textId="7BE3325C" w:rsidR="004209A1" w:rsidRDefault="00410B44" w:rsidP="000147FA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1302" w:type="dxa"/>
          </w:tcPr>
          <w:p w14:paraId="6A950FCD" w14:textId="4ED03B12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6C953AED" w14:textId="77777777" w:rsidTr="00D025B8">
        <w:tc>
          <w:tcPr>
            <w:tcW w:w="6091" w:type="dxa"/>
          </w:tcPr>
          <w:p w14:paraId="0B31529E" w14:textId="39178CDE" w:rsidR="004209A1" w:rsidRPr="00D025B8" w:rsidRDefault="004209A1" w:rsidP="000147FA">
            <w:pPr>
              <w:spacing w:line="276" w:lineRule="auto"/>
            </w:pPr>
            <w:r w:rsidRPr="00D025B8">
              <w:t>biometric authentication</w:t>
            </w:r>
          </w:p>
        </w:tc>
        <w:tc>
          <w:tcPr>
            <w:tcW w:w="1417" w:type="dxa"/>
          </w:tcPr>
          <w:p w14:paraId="7E3B2134" w14:textId="560FE563" w:rsidR="004209A1" w:rsidRDefault="00410B44" w:rsidP="000147FA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3D75D5BB" w14:textId="25770C04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80495B" w14:textId="77777777" w:rsidTr="00D025B8">
        <w:tc>
          <w:tcPr>
            <w:tcW w:w="6091" w:type="dxa"/>
          </w:tcPr>
          <w:p w14:paraId="0BA3715B" w14:textId="782C02F6" w:rsidR="004209A1" w:rsidRPr="00D025B8" w:rsidRDefault="004209A1" w:rsidP="000147FA">
            <w:pPr>
              <w:spacing w:line="276" w:lineRule="auto"/>
            </w:pPr>
            <w:r w:rsidRPr="00D025B8">
              <w:t>sentiment analysis</w:t>
            </w:r>
          </w:p>
        </w:tc>
        <w:tc>
          <w:tcPr>
            <w:tcW w:w="1417" w:type="dxa"/>
          </w:tcPr>
          <w:p w14:paraId="18405693" w14:textId="6D45DAAE" w:rsidR="004209A1" w:rsidRDefault="00410B44" w:rsidP="000147FA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1302" w:type="dxa"/>
          </w:tcPr>
          <w:p w14:paraId="774606D0" w14:textId="6314AD33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F5BC43A" w14:textId="77777777" w:rsidTr="00D025B8">
        <w:tc>
          <w:tcPr>
            <w:tcW w:w="6091" w:type="dxa"/>
          </w:tcPr>
          <w:p w14:paraId="44407AC1" w14:textId="785C2BA9" w:rsidR="004209A1" w:rsidRPr="00D025B8" w:rsidRDefault="004209A1" w:rsidP="000147FA">
            <w:pPr>
              <w:spacing w:line="276" w:lineRule="auto"/>
            </w:pPr>
            <w:r w:rsidRPr="00D025B8">
              <w:t>text mining</w:t>
            </w:r>
          </w:p>
        </w:tc>
        <w:tc>
          <w:tcPr>
            <w:tcW w:w="1417" w:type="dxa"/>
          </w:tcPr>
          <w:p w14:paraId="78B20B23" w14:textId="471BFA27" w:rsidR="004209A1" w:rsidRDefault="00410B44" w:rsidP="000147FA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1302" w:type="dxa"/>
          </w:tcPr>
          <w:p w14:paraId="6162336D" w14:textId="2B455CC3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4E9D8A5" w14:textId="77777777" w:rsidTr="00D025B8">
        <w:tc>
          <w:tcPr>
            <w:tcW w:w="6091" w:type="dxa"/>
          </w:tcPr>
          <w:p w14:paraId="69CA2B51" w14:textId="370A8745" w:rsidR="004209A1" w:rsidRPr="00D025B8" w:rsidRDefault="004209A1" w:rsidP="000147FA">
            <w:pPr>
              <w:spacing w:line="276" w:lineRule="auto"/>
            </w:pPr>
            <w:r w:rsidRPr="00D025B8">
              <w:t>embedded system</w:t>
            </w:r>
          </w:p>
        </w:tc>
        <w:tc>
          <w:tcPr>
            <w:tcW w:w="1417" w:type="dxa"/>
          </w:tcPr>
          <w:p w14:paraId="0BECA2DD" w14:textId="37C4C9CF" w:rsidR="004209A1" w:rsidRDefault="00410B44" w:rsidP="000147FA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1302" w:type="dxa"/>
          </w:tcPr>
          <w:p w14:paraId="1030A2FF" w14:textId="1F047983" w:rsidR="004209A1" w:rsidRDefault="004209A1" w:rsidP="000147FA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9F8BE2A" w14:textId="77777777" w:rsidTr="00AE2BB6">
        <w:tc>
          <w:tcPr>
            <w:tcW w:w="6091" w:type="dxa"/>
          </w:tcPr>
          <w:p w14:paraId="73384D74" w14:textId="77777777" w:rsidR="004209A1" w:rsidRPr="00D025B8" w:rsidRDefault="004209A1" w:rsidP="000147FA">
            <w:pPr>
              <w:spacing w:line="276" w:lineRule="auto"/>
              <w:rPr>
                <w:cs/>
              </w:rPr>
            </w:pPr>
            <w:r w:rsidRPr="00D025B8">
              <w:t>machine translation</w:t>
            </w:r>
          </w:p>
        </w:tc>
        <w:tc>
          <w:tcPr>
            <w:tcW w:w="1417" w:type="dxa"/>
          </w:tcPr>
          <w:p w14:paraId="520050ED" w14:textId="4E3C9C8B" w:rsidR="004209A1" w:rsidRPr="00D025B8" w:rsidRDefault="00410B44" w:rsidP="000147FA">
            <w:pPr>
              <w:spacing w:line="276" w:lineRule="auto"/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12D829D" w14:textId="09B653CF" w:rsidR="004209A1" w:rsidRPr="00D025B8" w:rsidRDefault="004209A1" w:rsidP="000147FA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2D6628D1" w14:textId="77777777" w:rsidTr="00AE2BB6">
        <w:tc>
          <w:tcPr>
            <w:tcW w:w="6091" w:type="dxa"/>
          </w:tcPr>
          <w:p w14:paraId="56A43848" w14:textId="77777777" w:rsidR="004209A1" w:rsidRPr="00D025B8" w:rsidRDefault="004209A1" w:rsidP="000147FA">
            <w:pPr>
              <w:spacing w:line="276" w:lineRule="auto"/>
            </w:pPr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75101911" w14:textId="7FA56833" w:rsidR="004209A1" w:rsidRPr="00D025B8" w:rsidRDefault="00410B44" w:rsidP="000147FA">
            <w:pPr>
              <w:spacing w:line="276" w:lineRule="auto"/>
              <w:jc w:val="center"/>
              <w:rPr>
                <w:cs/>
              </w:rPr>
            </w:pPr>
            <w:r>
              <w:t>1318</w:t>
            </w:r>
          </w:p>
        </w:tc>
        <w:tc>
          <w:tcPr>
            <w:tcW w:w="1302" w:type="dxa"/>
          </w:tcPr>
          <w:p w14:paraId="059E8522" w14:textId="32B9EF09" w:rsidR="004209A1" w:rsidRPr="00D025B8" w:rsidRDefault="004209A1" w:rsidP="000147FA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:rsidRPr="00D025B8" w14:paraId="7CB64DDE" w14:textId="77777777" w:rsidTr="00AE2BB6">
        <w:tc>
          <w:tcPr>
            <w:tcW w:w="6091" w:type="dxa"/>
          </w:tcPr>
          <w:p w14:paraId="7D94E200" w14:textId="6223E119" w:rsidR="004209A1" w:rsidRDefault="004209A1" w:rsidP="000147FA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53AF279D" w14:textId="3F3A82B3" w:rsidR="004209A1" w:rsidRPr="00D025B8" w:rsidRDefault="004209A1" w:rsidP="000147FA">
            <w:pPr>
              <w:spacing w:line="276" w:lineRule="auto"/>
              <w:jc w:val="center"/>
            </w:pPr>
            <w:r>
              <w:t>9856</w:t>
            </w:r>
          </w:p>
        </w:tc>
        <w:tc>
          <w:tcPr>
            <w:tcW w:w="1302" w:type="dxa"/>
          </w:tcPr>
          <w:p w14:paraId="018F9791" w14:textId="31A4DD56" w:rsidR="004209A1" w:rsidRPr="00D025B8" w:rsidRDefault="004209A1" w:rsidP="000147FA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7EEEB084" w14:textId="77777777" w:rsidR="00D025B8" w:rsidRPr="00D025B8" w:rsidRDefault="00D025B8" w:rsidP="000147FA">
      <w:pPr>
        <w:spacing w:line="276" w:lineRule="auto"/>
        <w:rPr>
          <w:cs/>
        </w:rPr>
      </w:pPr>
    </w:p>
    <w:p w14:paraId="76188A99" w14:textId="6D9BA961" w:rsidR="00073D60" w:rsidRPr="004A6A93" w:rsidRDefault="00073D60" w:rsidP="000147FA">
      <w:pPr>
        <w:pStyle w:val="1"/>
        <w:spacing w:line="276" w:lineRule="auto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E32F" w14:textId="13335396" w:rsidR="002A5960" w:rsidRDefault="00E8709B" w:rsidP="00E8709B">
      <w:pPr>
        <w:pStyle w:val="Caption"/>
      </w:pPr>
      <w:r w:rsidRPr="00E8709B">
        <w:rPr>
          <w:b/>
          <w:bCs/>
          <w:cs/>
        </w:rPr>
        <w:t xml:space="preserve">ภาพที่ </w:t>
      </w:r>
      <w:r w:rsidRPr="00E8709B">
        <w:rPr>
          <w:b/>
          <w:bCs/>
          <w:cs/>
        </w:rPr>
        <w:fldChar w:fldCharType="begin"/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</w:rPr>
        <w:instrText xml:space="preserve">SEQ </w:instrText>
      </w:r>
      <w:r w:rsidRPr="00E8709B">
        <w:rPr>
          <w:b/>
          <w:bCs/>
          <w:cs/>
        </w:rPr>
        <w:instrText xml:space="preserve">ภาพที่ </w:instrText>
      </w:r>
      <w:r w:rsidRPr="00E8709B">
        <w:rPr>
          <w:b/>
          <w:bCs/>
        </w:rPr>
        <w:instrText>\* ARABIC</w:instrText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  <w:cs/>
        </w:rPr>
        <w:fldChar w:fldCharType="separate"/>
      </w:r>
      <w:r w:rsidRPr="00E8709B">
        <w:rPr>
          <w:b/>
          <w:bCs/>
          <w:noProof/>
          <w:cs/>
        </w:rPr>
        <w:t>9</w:t>
      </w:r>
      <w:r w:rsidRPr="00E8709B">
        <w:rPr>
          <w:b/>
          <w:bCs/>
          <w:cs/>
        </w:rPr>
        <w:fldChar w:fldCharType="end"/>
      </w:r>
      <w:r>
        <w:t xml:space="preserve"> </w:t>
      </w:r>
      <w:bookmarkStart w:id="51" w:name="_Toc130287793"/>
      <w:r w:rsidRPr="00264811">
        <w:rPr>
          <w:rFonts w:hint="cs"/>
          <w:cs/>
        </w:rPr>
        <w:t>การเตรียมและวิเคราะห์ข้อมูล</w:t>
      </w:r>
      <w:bookmarkEnd w:id="51"/>
    </w:p>
    <w:p w14:paraId="167965E7" w14:textId="77777777" w:rsidR="00E8709B" w:rsidRPr="00E8709B" w:rsidRDefault="00E8709B" w:rsidP="00E8709B"/>
    <w:p w14:paraId="6260C7F0" w14:textId="1B8E44FE" w:rsidR="00DD2F3A" w:rsidRDefault="00B86C43" w:rsidP="000147FA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="00E8709B">
        <w:t>9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 w:rsidP="000147FA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 w:rsidP="000147FA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576F5A37" w:rsidR="002A5960" w:rsidRDefault="006C2DA7" w:rsidP="000147FA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</w:t>
      </w:r>
      <w:r w:rsidR="002A5960" w:rsidRPr="00264811">
        <w:rPr>
          <w:rFonts w:hint="cs"/>
          <w:cs/>
        </w:rPr>
        <w:t xml:space="preserve">กลุ่มข้อมูลด้วยวิธี </w:t>
      </w:r>
      <w:r w:rsidR="002A5960" w:rsidRPr="00264811">
        <w:rPr>
          <w:rFonts w:hint="cs"/>
        </w:rPr>
        <w:t>K-Means clustering</w:t>
      </w:r>
    </w:p>
    <w:p w14:paraId="1FCB6D03" w14:textId="261130E9" w:rsidR="002A5960" w:rsidRDefault="002A5960" w:rsidP="000147FA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</w:t>
      </w:r>
      <w:r w:rsidR="000133B5">
        <w:rPr>
          <w:rFonts w:hint="cs"/>
          <w:cs/>
        </w:rPr>
        <w:t xml:space="preserve">กลุ่มข้อมูลโดยอ้างอิงจากประเภทงานด้านไอทีจากเว็บไซต์ </w:t>
      </w:r>
      <w:r w:rsidR="000133B5" w:rsidRPr="00264811">
        <w:rPr>
          <w:rFonts w:hint="cs"/>
        </w:rPr>
        <w:t>th.jobsdb.com</w:t>
      </w:r>
    </w:p>
    <w:p w14:paraId="42B63D01" w14:textId="7698D550" w:rsidR="002A5960" w:rsidRDefault="00CC111E" w:rsidP="000147FA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นำผลการจัดกลุ่ม</w:t>
      </w:r>
      <w:r w:rsidR="00950634">
        <w:rPr>
          <w:rFonts w:hint="cs"/>
          <w:cs/>
        </w:rPr>
        <w:t>จัดเก็บลงฐานข้อมูล (</w:t>
      </w:r>
      <w:r w:rsidR="00353EEF">
        <w:t>M</w:t>
      </w:r>
      <w:r w:rsidR="00950634" w:rsidRPr="00264811">
        <w:rPr>
          <w:rFonts w:hint="cs"/>
        </w:rPr>
        <w:t>ongoDB</w:t>
      </w:r>
      <w:r w:rsidR="00950634">
        <w:rPr>
          <w:rFonts w:hint="cs"/>
          <w:cs/>
        </w:rPr>
        <w:t>)</w:t>
      </w:r>
    </w:p>
    <w:p w14:paraId="6FA63104" w14:textId="35299E48" w:rsidR="002A5960" w:rsidRDefault="002A5960" w:rsidP="000147FA">
      <w:pPr>
        <w:spacing w:line="276" w:lineRule="auto"/>
      </w:pPr>
    </w:p>
    <w:p w14:paraId="18A9F804" w14:textId="40933015" w:rsidR="005E7BCD" w:rsidRDefault="005E7BCD" w:rsidP="000147FA">
      <w:pPr>
        <w:spacing w:line="276" w:lineRule="auto"/>
        <w:ind w:left="720"/>
        <w:rPr>
          <w:b/>
          <w:bCs/>
        </w:rPr>
      </w:pPr>
      <w:r>
        <w:rPr>
          <w:b/>
          <w:bCs/>
        </w:rPr>
        <w:t xml:space="preserve">3.1.1 </w:t>
      </w:r>
      <w:r>
        <w:rPr>
          <w:rFonts w:hint="cs"/>
          <w:b/>
          <w:bCs/>
          <w:cs/>
        </w:rPr>
        <w:t xml:space="preserve">การนำเข้าข้อมูลไฟล์ </w:t>
      </w:r>
      <w:r>
        <w:rPr>
          <w:b/>
          <w:bCs/>
        </w:rPr>
        <w:t xml:space="preserve">.csv </w:t>
      </w:r>
      <w:r>
        <w:rPr>
          <w:rFonts w:hint="cs"/>
          <w:b/>
          <w:bCs/>
          <w:cs/>
        </w:rPr>
        <w:t>เพื่อทำการจัดกลุ่มข้อมูล</w:t>
      </w:r>
    </w:p>
    <w:p w14:paraId="69A862CE" w14:textId="7ACCB65F" w:rsidR="005E7BCD" w:rsidRDefault="005E7BCD" w:rsidP="000147FA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ดาวน์โหลดโปรเจคจาก </w:t>
      </w:r>
      <w:hyperlink r:id="rId37" w:history="1">
        <w:r w:rsidRPr="00285564">
          <w:rPr>
            <w:rStyle w:val="Hyperlink"/>
          </w:rPr>
          <w:t>https://github.com/slapexs/final_project</w:t>
        </w:r>
      </w:hyperlink>
    </w:p>
    <w:p w14:paraId="07E1101E" w14:textId="0AF2E8B4" w:rsidR="005E7BCD" w:rsidRDefault="005E7BCD" w:rsidP="000147FA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นำเข้าไฟล์ข้อมูลลงในโฟลเดอร์ </w:t>
      </w:r>
      <w:proofErr w:type="spellStart"/>
      <w:r>
        <w:t>data_csv</w:t>
      </w:r>
      <w:proofErr w:type="spellEnd"/>
    </w:p>
    <w:p w14:paraId="2E1FDE47" w14:textId="179F1386" w:rsidR="005E7BCD" w:rsidRPr="005E7BCD" w:rsidRDefault="005E7BCD" w:rsidP="000147FA">
      <w:pPr>
        <w:spacing w:line="276" w:lineRule="auto"/>
      </w:pPr>
      <w:r>
        <w:br w:type="page"/>
      </w:r>
    </w:p>
    <w:p w14:paraId="36B69AD6" w14:textId="01D13295" w:rsidR="004429A4" w:rsidRDefault="004429A4" w:rsidP="000147FA">
      <w:pPr>
        <w:spacing w:line="276" w:lineRule="auto"/>
        <w:ind w:left="720"/>
        <w:rPr>
          <w:rFonts w:cs="Angsana New"/>
          <w:b/>
          <w:bCs/>
          <w:szCs w:val="40"/>
        </w:rPr>
      </w:pPr>
      <w:r>
        <w:rPr>
          <w:b/>
          <w:bCs/>
        </w:rPr>
        <w:lastRenderedPageBreak/>
        <w:t>3.1.</w:t>
      </w:r>
      <w:r w:rsidR="005E7BCD">
        <w:rPr>
          <w:b/>
          <w:bCs/>
        </w:rPr>
        <w:t>2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</w:rPr>
        <w:t>การ</w:t>
      </w:r>
      <w:r w:rsidR="009F444D">
        <w:rPr>
          <w:rFonts w:hint="cs"/>
          <w:b/>
          <w:bCs/>
          <w:cs/>
        </w:rPr>
        <w:t xml:space="preserve">ทำ </w:t>
      </w:r>
      <w:r w:rsidR="009F444D">
        <w:rPr>
          <w:b/>
          <w:bCs/>
        </w:rPr>
        <w:t>Word segmentation</w:t>
      </w:r>
    </w:p>
    <w:p w14:paraId="06E11B77" w14:textId="2BC23451" w:rsidR="003275B9" w:rsidRDefault="003275B9" w:rsidP="000147FA">
      <w:pPr>
        <w:spacing w:line="276" w:lineRule="auto"/>
        <w:jc w:val="center"/>
        <w:rPr>
          <w:rFonts w:cs="Angsana New"/>
          <w:b/>
          <w:bCs/>
          <w:szCs w:val="40"/>
        </w:rPr>
      </w:pPr>
      <w:r>
        <w:rPr>
          <w:rFonts w:cs="Angsana New" w:hint="cs"/>
          <w:b/>
          <w:bCs/>
          <w:noProof/>
          <w:szCs w:val="40"/>
          <w:lang w:val="th-TH"/>
        </w:rPr>
        <w:drawing>
          <wp:inline distT="0" distB="0" distL="0" distR="0" wp14:anchorId="2BB806F6" wp14:editId="15E5950B">
            <wp:extent cx="4104647" cy="1792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7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75F" w14:textId="2F5B9017" w:rsidR="004753DA" w:rsidRDefault="004753DA" w:rsidP="000147FA">
      <w:pPr>
        <w:pStyle w:val="Caption"/>
        <w:spacing w:line="276" w:lineRule="auto"/>
      </w:pPr>
      <w:r w:rsidRPr="004753DA">
        <w:rPr>
          <w:b/>
          <w:bCs/>
          <w:cs/>
        </w:rPr>
        <w:t xml:space="preserve">ภาพที่ </w:t>
      </w:r>
      <w:r w:rsidRPr="004753DA">
        <w:rPr>
          <w:b/>
          <w:bCs/>
          <w:cs/>
        </w:rPr>
        <w:fldChar w:fldCharType="begin"/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</w:rPr>
        <w:instrText xml:space="preserve">SEQ </w:instrText>
      </w:r>
      <w:r w:rsidRPr="004753DA">
        <w:rPr>
          <w:b/>
          <w:bCs/>
          <w:cs/>
        </w:rPr>
        <w:instrText xml:space="preserve">ภาพที่ </w:instrText>
      </w:r>
      <w:r w:rsidRPr="004753DA">
        <w:rPr>
          <w:b/>
          <w:bCs/>
        </w:rPr>
        <w:instrText>\* ARABIC</w:instrText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10</w:t>
      </w:r>
      <w:r w:rsidRPr="004753DA">
        <w:rPr>
          <w:b/>
          <w:bCs/>
          <w:cs/>
        </w:rPr>
        <w:fldChar w:fldCharType="end"/>
      </w:r>
      <w:r>
        <w:t xml:space="preserve"> </w:t>
      </w:r>
      <w:bookmarkStart w:id="52" w:name="_Toc130287794"/>
      <w:r>
        <w:rPr>
          <w:rFonts w:hint="cs"/>
          <w:cs/>
        </w:rPr>
        <w:t>การเรียกใช้ไลบรารี่ (</w:t>
      </w:r>
      <w:r>
        <w:t>Library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สำหรับคำนวณค่า </w:t>
      </w:r>
      <w:r>
        <w:t>TF-IDF</w:t>
      </w:r>
      <w:bookmarkEnd w:id="52"/>
    </w:p>
    <w:p w14:paraId="156FCB58" w14:textId="77777777" w:rsidR="006C2DA7" w:rsidRPr="006C2DA7" w:rsidRDefault="006C2DA7" w:rsidP="006C2DA7">
      <w:pPr>
        <w:rPr>
          <w:rFonts w:hint="cs"/>
        </w:rPr>
      </w:pPr>
    </w:p>
    <w:p w14:paraId="54E04517" w14:textId="24194D00" w:rsidR="00636646" w:rsidRDefault="00AE24A0" w:rsidP="000147FA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0</w:t>
      </w:r>
      <w:r>
        <w:t xml:space="preserve"> </w:t>
      </w:r>
      <w:r>
        <w:rPr>
          <w:rFonts w:hint="cs"/>
          <w:cs/>
        </w:rPr>
        <w:t>แสดงการเรียกใช้ฟังก์ชันจากไลบรารี่ (</w:t>
      </w:r>
      <w:r>
        <w:t>Library</w:t>
      </w:r>
      <w:r w:rsidR="00850EA5">
        <w:t>)</w:t>
      </w:r>
      <w:r>
        <w:t xml:space="preserve"> </w:t>
      </w:r>
      <w:r>
        <w:rPr>
          <w:rFonts w:hint="cs"/>
          <w:cs/>
        </w:rPr>
        <w:t xml:space="preserve">ที่ใช้ในการคำนวณค่า </w:t>
      </w:r>
      <w:r>
        <w:t>TF-IDF</w:t>
      </w:r>
      <w:r w:rsidR="00850EA5">
        <w:t xml:space="preserve"> </w:t>
      </w:r>
      <w:r w:rsidR="00850EA5">
        <w:rPr>
          <w:rFonts w:hint="cs"/>
          <w:cs/>
        </w:rPr>
        <w:t>ประกอบไปด้วย</w:t>
      </w:r>
    </w:p>
    <w:p w14:paraId="608DD286" w14:textId="04C03699" w:rsidR="00850EA5" w:rsidRDefault="00850EA5" w:rsidP="000147FA">
      <w:pPr>
        <w:pStyle w:val="ListParagraph"/>
        <w:numPr>
          <w:ilvl w:val="0"/>
          <w:numId w:val="20"/>
        </w:numPr>
        <w:spacing w:line="276" w:lineRule="auto"/>
      </w:pPr>
      <w:r>
        <w:t xml:space="preserve">Pandas </w:t>
      </w:r>
      <w:r>
        <w:rPr>
          <w:rFonts w:hint="cs"/>
          <w:cs/>
        </w:rPr>
        <w:t>ใช้ในการอ่านข้อมูลในไฟล์</w:t>
      </w:r>
    </w:p>
    <w:p w14:paraId="5CFB4128" w14:textId="1F19D9D9" w:rsidR="00850EA5" w:rsidRDefault="00850EA5" w:rsidP="000147FA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thai_stopword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เป็นรายการคำที่ไม่สื่อความหมายในภาษาไทย</w:t>
      </w:r>
    </w:p>
    <w:p w14:paraId="3DC71853" w14:textId="418A6AE1" w:rsidR="00E92D2E" w:rsidRDefault="00E92D2E" w:rsidP="000147FA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เป็นรายการคำที่ไม่สื่อความหมายในภาษาอังกฤษ</w:t>
      </w:r>
    </w:p>
    <w:p w14:paraId="22B00DC4" w14:textId="30BABD93" w:rsidR="00850EA5" w:rsidRDefault="00850EA5" w:rsidP="000147FA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word_tokenize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เป็นฟังก์ชันที่ใช้ในการตัดคำแยกเป็นคำ ๆ </w:t>
      </w:r>
      <w:proofErr w:type="gramStart"/>
      <w:r>
        <w:rPr>
          <w:rFonts w:hint="cs"/>
          <w:cs/>
        </w:rPr>
        <w:t>จากประโยค</w:t>
      </w:r>
      <w:proofErr w:type="gramEnd"/>
    </w:p>
    <w:p w14:paraId="5AA8D2BF" w14:textId="239382A4" w:rsidR="00850EA5" w:rsidRDefault="00850EA5" w:rsidP="000147FA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TfidfVectorizer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เป็นฟังก์ชันสำหรับคำนวณหาค่า </w:t>
      </w:r>
      <w:r>
        <w:t xml:space="preserve">TF-IDF </w:t>
      </w:r>
      <w:r>
        <w:rPr>
          <w:rFonts w:hint="cs"/>
          <w:cs/>
        </w:rPr>
        <w:t>จากประโยคที่ตัดคำแล้ว</w:t>
      </w:r>
    </w:p>
    <w:p w14:paraId="6D079788" w14:textId="2ED6AF99" w:rsidR="00697956" w:rsidRDefault="00697956" w:rsidP="000147FA">
      <w:pPr>
        <w:pStyle w:val="ListParagraph"/>
        <w:numPr>
          <w:ilvl w:val="0"/>
          <w:numId w:val="20"/>
        </w:numPr>
        <w:spacing w:line="276" w:lineRule="auto"/>
      </w:pPr>
      <w:r>
        <w:t xml:space="preserve">String </w:t>
      </w:r>
      <w:r>
        <w:rPr>
          <w:rFonts w:hint="cs"/>
          <w:cs/>
        </w:rPr>
        <w:t>เป็นคลาสของภาษา</w:t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ทอนที่ใช้</w:t>
      </w:r>
      <w:r w:rsidR="004C22B7">
        <w:rPr>
          <w:rFonts w:hint="cs"/>
          <w:cs/>
        </w:rPr>
        <w:t>แสดงข้อมูลตัวอักษรต่าง ๆ</w:t>
      </w:r>
    </w:p>
    <w:p w14:paraId="7D1B4523" w14:textId="590F464E" w:rsidR="004C22B7" w:rsidRDefault="004C22B7" w:rsidP="000147FA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Numpy</w:t>
      </w:r>
      <w:proofErr w:type="spellEnd"/>
      <w:r>
        <w:t xml:space="preserve"> </w:t>
      </w:r>
      <w:r>
        <w:rPr>
          <w:rFonts w:hint="cs"/>
          <w:cs/>
        </w:rPr>
        <w:t>ใช้ในการสร้างอาเรย์สำหรับการใช้งานในการอ่านข้อมูล</w:t>
      </w:r>
    </w:p>
    <w:p w14:paraId="29A7929A" w14:textId="4C2EDA52" w:rsidR="00593E97" w:rsidRDefault="00593E97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CBA77C5" wp14:editId="3C7A5FD2">
            <wp:extent cx="5040000" cy="1408000"/>
            <wp:effectExtent l="0" t="0" r="0" b="190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405" w14:textId="09871D6E" w:rsidR="00593E97" w:rsidRDefault="00593E97" w:rsidP="000147FA">
      <w:pPr>
        <w:pStyle w:val="Caption"/>
        <w:spacing w:line="276" w:lineRule="auto"/>
      </w:pPr>
      <w:r w:rsidRPr="00593E97">
        <w:rPr>
          <w:b/>
          <w:bCs/>
          <w:cs/>
        </w:rPr>
        <w:t xml:space="preserve">ภาพที่ </w:t>
      </w:r>
      <w:r w:rsidRPr="00593E97">
        <w:rPr>
          <w:b/>
          <w:bCs/>
          <w:cs/>
        </w:rPr>
        <w:fldChar w:fldCharType="begin"/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</w:rPr>
        <w:instrText xml:space="preserve">SEQ </w:instrText>
      </w:r>
      <w:r w:rsidRPr="00593E97">
        <w:rPr>
          <w:b/>
          <w:bCs/>
          <w:cs/>
        </w:rPr>
        <w:instrText xml:space="preserve">ภาพที่ </w:instrText>
      </w:r>
      <w:r w:rsidRPr="00593E97">
        <w:rPr>
          <w:b/>
          <w:bCs/>
        </w:rPr>
        <w:instrText>\* ARABIC</w:instrText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11</w:t>
      </w:r>
      <w:r w:rsidRPr="00593E97">
        <w:rPr>
          <w:b/>
          <w:bCs/>
          <w:cs/>
        </w:rPr>
        <w:fldChar w:fldCharType="end"/>
      </w:r>
      <w:r>
        <w:t xml:space="preserve"> </w:t>
      </w:r>
      <w:bookmarkStart w:id="53" w:name="_Toc130287795"/>
      <w:r>
        <w:rPr>
          <w:rFonts w:hint="cs"/>
          <w:cs/>
        </w:rPr>
        <w:t>การอ่านข้อมูลจากไฟล์และกำหนดตัวกรองการตัดคำ</w:t>
      </w:r>
      <w:bookmarkEnd w:id="53"/>
    </w:p>
    <w:p w14:paraId="78B9BF95" w14:textId="77777777" w:rsidR="0043586A" w:rsidRPr="0043586A" w:rsidRDefault="0043586A" w:rsidP="000147FA">
      <w:pPr>
        <w:spacing w:line="276" w:lineRule="auto"/>
      </w:pPr>
    </w:p>
    <w:p w14:paraId="22FEA22B" w14:textId="0396861E" w:rsidR="0043586A" w:rsidRDefault="0043586A" w:rsidP="000147FA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1</w:t>
      </w:r>
      <w:r>
        <w:t xml:space="preserve"> </w:t>
      </w:r>
      <w:r>
        <w:rPr>
          <w:rFonts w:hint="cs"/>
          <w:cs/>
        </w:rPr>
        <w:t>แสดงการอ่านข้อมูลจากไฟล์ และการกำหนดตัวกรอกในการตัดคำทั้งคำที่ไม่สื่อความหมายในภาษาไทย ภาษาอังกฤษ ตัวเลขไทย และอักขระพิเศษ พร้อมทั้งประกาศตัวแปรเพื่อเก็บค่าการจากการตัดคำ</w:t>
      </w:r>
    </w:p>
    <w:p w14:paraId="29C04141" w14:textId="203D46E7" w:rsidR="00715061" w:rsidRDefault="00715061" w:rsidP="000147FA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798ACD9" wp14:editId="01BBE498">
            <wp:extent cx="5040000" cy="129714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1C9" w14:textId="2E8144BD" w:rsidR="00715061" w:rsidRDefault="00715061" w:rsidP="000147FA">
      <w:pPr>
        <w:pStyle w:val="Caption"/>
        <w:spacing w:line="276" w:lineRule="auto"/>
      </w:pPr>
      <w:r w:rsidRPr="00715061">
        <w:rPr>
          <w:b/>
          <w:bCs/>
          <w:cs/>
        </w:rPr>
        <w:t xml:space="preserve">ภาพที่ </w:t>
      </w:r>
      <w:r w:rsidRPr="00715061">
        <w:rPr>
          <w:b/>
          <w:bCs/>
          <w:cs/>
        </w:rPr>
        <w:fldChar w:fldCharType="begin"/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</w:rPr>
        <w:instrText xml:space="preserve">SEQ </w:instrText>
      </w:r>
      <w:r w:rsidRPr="00715061">
        <w:rPr>
          <w:b/>
          <w:bCs/>
          <w:cs/>
        </w:rPr>
        <w:instrText xml:space="preserve">ภาพที่ </w:instrText>
      </w:r>
      <w:r w:rsidRPr="00715061">
        <w:rPr>
          <w:b/>
          <w:bCs/>
        </w:rPr>
        <w:instrText>\* ARABIC</w:instrText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12</w:t>
      </w:r>
      <w:r w:rsidRPr="00715061">
        <w:rPr>
          <w:b/>
          <w:bCs/>
          <w:cs/>
        </w:rPr>
        <w:fldChar w:fldCharType="end"/>
      </w:r>
      <w:r>
        <w:t xml:space="preserve"> </w:t>
      </w:r>
      <w:bookmarkStart w:id="54" w:name="_Toc130287796"/>
      <w:r>
        <w:rPr>
          <w:rFonts w:hint="cs"/>
          <w:cs/>
        </w:rPr>
        <w:t>ฟังก์ชันสำหรับใช้ลบตัวเลข และอักขระพิเศษ</w:t>
      </w:r>
      <w:bookmarkEnd w:id="54"/>
    </w:p>
    <w:p w14:paraId="6051D5AC" w14:textId="77777777" w:rsidR="00715061" w:rsidRPr="00715061" w:rsidRDefault="00715061" w:rsidP="000147FA">
      <w:pPr>
        <w:spacing w:line="276" w:lineRule="auto"/>
      </w:pPr>
    </w:p>
    <w:p w14:paraId="388E4C8D" w14:textId="676B30FF" w:rsidR="00715061" w:rsidRPr="00715061" w:rsidRDefault="00715061" w:rsidP="000147FA">
      <w:pPr>
        <w:spacing w:line="276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2</w:t>
      </w:r>
      <w:r>
        <w:t xml:space="preserve"> </w:t>
      </w:r>
      <w:r>
        <w:rPr>
          <w:rFonts w:hint="cs"/>
          <w:cs/>
        </w:rPr>
        <w:t xml:space="preserve">แสดงการลบตัวเลข และอักขระพิเศษออก </w:t>
      </w:r>
      <w:r w:rsidR="005C349A">
        <w:rPr>
          <w:rFonts w:hint="cs"/>
          <w:cs/>
        </w:rPr>
        <w:t>จากประโยคที่รับเข้ามา</w:t>
      </w:r>
      <w:r>
        <w:rPr>
          <w:rFonts w:hint="cs"/>
          <w:cs/>
        </w:rPr>
        <w:t>และทำการเชื่อมประโยคและคืนค่ากลับออกไป</w:t>
      </w:r>
    </w:p>
    <w:p w14:paraId="09E7D54F" w14:textId="62774688" w:rsidR="00AE24A0" w:rsidRDefault="005C349A" w:rsidP="000147FA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21E3D4C" wp14:editId="01D84FBA">
            <wp:extent cx="5040000" cy="1569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BB32" w14:textId="056EC422" w:rsidR="005C349A" w:rsidRDefault="005C349A" w:rsidP="000147FA">
      <w:pPr>
        <w:pStyle w:val="Caption"/>
        <w:spacing w:line="276" w:lineRule="auto"/>
      </w:pPr>
      <w:r w:rsidRPr="00280431">
        <w:rPr>
          <w:b/>
          <w:bCs/>
          <w:cs/>
        </w:rPr>
        <w:t xml:space="preserve">ภาพที่ </w:t>
      </w:r>
      <w:r w:rsidRPr="00280431">
        <w:rPr>
          <w:b/>
          <w:bCs/>
          <w:cs/>
        </w:rPr>
        <w:fldChar w:fldCharType="begin"/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</w:rPr>
        <w:instrText xml:space="preserve">SEQ </w:instrText>
      </w:r>
      <w:r w:rsidRPr="00280431">
        <w:rPr>
          <w:b/>
          <w:bCs/>
          <w:cs/>
        </w:rPr>
        <w:instrText xml:space="preserve">ภาพที่ </w:instrText>
      </w:r>
      <w:r w:rsidRPr="00280431">
        <w:rPr>
          <w:b/>
          <w:bCs/>
        </w:rPr>
        <w:instrText>\* ARABIC</w:instrText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13</w:t>
      </w:r>
      <w:r w:rsidRPr="00280431">
        <w:rPr>
          <w:b/>
          <w:bCs/>
          <w:cs/>
        </w:rPr>
        <w:fldChar w:fldCharType="end"/>
      </w:r>
      <w:r>
        <w:t xml:space="preserve"> </w:t>
      </w:r>
      <w:bookmarkStart w:id="55" w:name="_Toc130287797"/>
      <w:r>
        <w:rPr>
          <w:rFonts w:hint="cs"/>
          <w:cs/>
        </w:rPr>
        <w:t>ฟังก์ชันสำหรับใช้</w:t>
      </w:r>
      <w:r w:rsidR="00280431">
        <w:rPr>
          <w:rFonts w:hint="cs"/>
          <w:cs/>
        </w:rPr>
        <w:t>ลบคำที่ไม่สื่อความหมายและตัวเลขไทย</w:t>
      </w:r>
      <w:bookmarkEnd w:id="55"/>
    </w:p>
    <w:p w14:paraId="2D381D67" w14:textId="77777777" w:rsidR="00AB2455" w:rsidRPr="00AB2455" w:rsidRDefault="00AB2455" w:rsidP="00AB2455"/>
    <w:p w14:paraId="04B2BC77" w14:textId="3A36B0DE" w:rsidR="00280431" w:rsidRDefault="00280431" w:rsidP="000147FA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3</w:t>
      </w:r>
      <w:r>
        <w:t xml:space="preserve"> </w:t>
      </w:r>
      <w:r>
        <w:rPr>
          <w:rFonts w:hint="cs"/>
          <w:cs/>
        </w:rPr>
        <w:t>แสดงการลบคำที่ไม่สื่อความหมายในภาษาไทย ภาษาอังกฤษ และตัวเลขไทยออกไปจากข้อมูลที่รับเข้ามาและคืนค่ากลับออกไป</w:t>
      </w:r>
    </w:p>
    <w:p w14:paraId="59D78304" w14:textId="63DE16C4" w:rsidR="00280431" w:rsidRDefault="00CC1623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E0672A5" wp14:editId="21415EC9">
            <wp:extent cx="5040000" cy="13520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8F" w14:textId="4C0B44D3" w:rsidR="00CC1623" w:rsidRDefault="00CC1623" w:rsidP="000147FA">
      <w:pPr>
        <w:pStyle w:val="Caption"/>
        <w:spacing w:line="276" w:lineRule="auto"/>
      </w:pPr>
      <w:r w:rsidRPr="00CC1623">
        <w:rPr>
          <w:b/>
          <w:bCs/>
          <w:cs/>
        </w:rPr>
        <w:t xml:space="preserve">ภาพที่ </w:t>
      </w:r>
      <w:r w:rsidRPr="00CC1623">
        <w:rPr>
          <w:b/>
          <w:bCs/>
          <w:cs/>
        </w:rPr>
        <w:fldChar w:fldCharType="begin"/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</w:rPr>
        <w:instrText xml:space="preserve">SEQ </w:instrText>
      </w:r>
      <w:r w:rsidRPr="00CC1623">
        <w:rPr>
          <w:b/>
          <w:bCs/>
          <w:cs/>
        </w:rPr>
        <w:instrText xml:space="preserve">ภาพที่ </w:instrText>
      </w:r>
      <w:r w:rsidRPr="00CC1623">
        <w:rPr>
          <w:b/>
          <w:bCs/>
        </w:rPr>
        <w:instrText>\* ARABIC</w:instrText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14</w:t>
      </w:r>
      <w:r w:rsidRPr="00CC1623">
        <w:rPr>
          <w:b/>
          <w:bCs/>
          <w:cs/>
        </w:rPr>
        <w:fldChar w:fldCharType="end"/>
      </w:r>
      <w:r>
        <w:t xml:space="preserve"> </w:t>
      </w:r>
      <w:bookmarkStart w:id="56" w:name="_Toc130287798"/>
      <w:r>
        <w:rPr>
          <w:rFonts w:hint="cs"/>
          <w:cs/>
        </w:rPr>
        <w:t>การวนซ้ำข้อมูลเพื่อตัดคำและทำความสะอาดข้อมูล</w:t>
      </w:r>
      <w:bookmarkEnd w:id="56"/>
    </w:p>
    <w:p w14:paraId="71F7AFD2" w14:textId="4621069F" w:rsidR="00CC1623" w:rsidRDefault="00CC1623" w:rsidP="000147FA">
      <w:pPr>
        <w:spacing w:line="276" w:lineRule="auto"/>
      </w:pPr>
    </w:p>
    <w:p w14:paraId="7C07DAFF" w14:textId="75A52189" w:rsidR="00CC1623" w:rsidRDefault="00CC1623" w:rsidP="000147FA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4</w:t>
      </w:r>
      <w:r>
        <w:t xml:space="preserve"> </w:t>
      </w:r>
      <w:r>
        <w:rPr>
          <w:rFonts w:hint="cs"/>
          <w:cs/>
        </w:rPr>
        <w:t>แสดงการวนซ้ำการส่งข้อมูลที่อ่านจากไฟล์เพื่อนำไปลบคำที่ไม่สื่อความหมาย ตัวเลข และอักขระพิเศษออกจากข้อมูลตัวแรกถึงตัวสุดท้าย และนำผลลัพธ์</w:t>
      </w:r>
      <w:r w:rsidR="00DE7767">
        <w:rPr>
          <w:rFonts w:hint="cs"/>
          <w:cs/>
        </w:rPr>
        <w:t>ไปเก็บไว้ในตัวแปร</w:t>
      </w:r>
    </w:p>
    <w:p w14:paraId="7109DC87" w14:textId="2727CB6A" w:rsidR="004C22B7" w:rsidRDefault="004C22B7" w:rsidP="000147FA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CE8A2AC" wp14:editId="3BF0FD07">
            <wp:extent cx="5040000" cy="26622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B21" w14:textId="1DE2452E" w:rsidR="004C22B7" w:rsidRDefault="004C22B7" w:rsidP="000147FA">
      <w:pPr>
        <w:pStyle w:val="Caption"/>
        <w:spacing w:line="276" w:lineRule="auto"/>
      </w:pPr>
      <w:r w:rsidRPr="004C22B7">
        <w:rPr>
          <w:b/>
          <w:bCs/>
          <w:cs/>
        </w:rPr>
        <w:t xml:space="preserve">ภาพที่ </w:t>
      </w:r>
      <w:r w:rsidRPr="004C22B7">
        <w:rPr>
          <w:b/>
          <w:bCs/>
          <w:cs/>
        </w:rPr>
        <w:fldChar w:fldCharType="begin"/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</w:rPr>
        <w:instrText xml:space="preserve">SEQ </w:instrText>
      </w:r>
      <w:r w:rsidRPr="004C22B7">
        <w:rPr>
          <w:b/>
          <w:bCs/>
          <w:cs/>
        </w:rPr>
        <w:instrText xml:space="preserve">ภาพที่ </w:instrText>
      </w:r>
      <w:r w:rsidRPr="004C22B7">
        <w:rPr>
          <w:b/>
          <w:bCs/>
        </w:rPr>
        <w:instrText>\* ARABIC</w:instrText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15</w:t>
      </w:r>
      <w:r w:rsidRPr="004C22B7">
        <w:rPr>
          <w:b/>
          <w:bCs/>
          <w:cs/>
        </w:rPr>
        <w:fldChar w:fldCharType="end"/>
      </w:r>
      <w:r>
        <w:t xml:space="preserve"> </w:t>
      </w:r>
      <w:bookmarkStart w:id="57" w:name="_Toc130287799"/>
      <w:r>
        <w:rPr>
          <w:rFonts w:hint="cs"/>
          <w:cs/>
        </w:rPr>
        <w:t xml:space="preserve">การเทรนและการทดสอบโมเดลการคำนวณค่า </w:t>
      </w:r>
      <w:r>
        <w:t>TF-IDF</w:t>
      </w:r>
      <w:bookmarkEnd w:id="57"/>
    </w:p>
    <w:p w14:paraId="24FD38DE" w14:textId="217B6AA7" w:rsidR="004C22B7" w:rsidRDefault="004C22B7" w:rsidP="000147FA">
      <w:pPr>
        <w:spacing w:line="276" w:lineRule="auto"/>
      </w:pPr>
    </w:p>
    <w:p w14:paraId="16B73F85" w14:textId="5409FD42" w:rsidR="004C22B7" w:rsidRDefault="004C22B7" w:rsidP="000147FA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5</w:t>
      </w:r>
      <w:r>
        <w:t xml:space="preserve"> </w:t>
      </w:r>
      <w:r>
        <w:rPr>
          <w:rFonts w:hint="cs"/>
          <w:cs/>
        </w:rPr>
        <w:t xml:space="preserve">แสดงการสร้างเวกเตอร์ของการคำนวณค่า </w:t>
      </w:r>
      <w:r>
        <w:t xml:space="preserve">TF-IDF </w:t>
      </w:r>
      <w:r>
        <w:rPr>
          <w:rFonts w:hint="cs"/>
          <w:cs/>
        </w:rPr>
        <w:t>การเทรนข้อมูล และการทดสอบการประมวลผลจากโมเดลที่เทรนประกอบไปด้วย</w:t>
      </w:r>
    </w:p>
    <w:p w14:paraId="73BA6613" w14:textId="6C2950DC" w:rsidR="004C22B7" w:rsidRDefault="004C22B7" w:rsidP="000147FA">
      <w:pPr>
        <w:pStyle w:val="ListParagraph"/>
        <w:numPr>
          <w:ilvl w:val="0"/>
          <w:numId w:val="21"/>
        </w:numPr>
        <w:spacing w:line="276" w:lineRule="auto"/>
      </w:pPr>
      <w:r>
        <w:t xml:space="preserve">vectorizer </w:t>
      </w:r>
      <w:r>
        <w:rPr>
          <w:rFonts w:hint="cs"/>
          <w:cs/>
        </w:rPr>
        <w:t xml:space="preserve">เป็นการเทรนโมเดลสำหรับการคำนวณค่า </w:t>
      </w:r>
      <w:r>
        <w:t>TF-IDF</w:t>
      </w:r>
    </w:p>
    <w:p w14:paraId="080FEBCE" w14:textId="019F6155" w:rsidR="004C22B7" w:rsidRDefault="004C22B7" w:rsidP="000147FA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tfidf_vector</w:t>
      </w:r>
      <w:proofErr w:type="spellEnd"/>
      <w:r>
        <w:t xml:space="preserve"> </w:t>
      </w:r>
      <w:r>
        <w:rPr>
          <w:rFonts w:hint="cs"/>
          <w:cs/>
        </w:rPr>
        <w:t>เป็นการทดสอบและสร้างเวกเตอร์ของคำในแต่ละประโยค</w:t>
      </w:r>
    </w:p>
    <w:p w14:paraId="5A65AACE" w14:textId="53F98894" w:rsidR="004C22B7" w:rsidRDefault="004C22B7" w:rsidP="000147FA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tfidf_array</w:t>
      </w:r>
      <w:proofErr w:type="spellEnd"/>
      <w:r>
        <w:t xml:space="preserve"> </w:t>
      </w:r>
      <w:r>
        <w:rPr>
          <w:rFonts w:hint="cs"/>
          <w:cs/>
        </w:rPr>
        <w:t>เป็นการนำเวกเตอร์มาเปลี่ยนให้อยู่ในรูปแบบของอาเรย์</w:t>
      </w:r>
    </w:p>
    <w:p w14:paraId="26F988B5" w14:textId="6627F086" w:rsidR="004C22B7" w:rsidRDefault="004C22B7" w:rsidP="000147FA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df_tfidf</w:t>
      </w:r>
      <w:proofErr w:type="spellEnd"/>
      <w:r>
        <w:t xml:space="preserve"> </w:t>
      </w:r>
      <w:r>
        <w:rPr>
          <w:rFonts w:hint="cs"/>
          <w:cs/>
        </w:rPr>
        <w:t>เป็นการนำข้อมูลในอาเรย์มาสร้างเป็นตารางข้อมูล</w:t>
      </w:r>
    </w:p>
    <w:p w14:paraId="3C072BD3" w14:textId="77777777" w:rsidR="003C5ED8" w:rsidRDefault="003C5ED8" w:rsidP="003C5ED8">
      <w:pPr>
        <w:spacing w:line="276" w:lineRule="auto"/>
      </w:pPr>
    </w:p>
    <w:p w14:paraId="25433BAB" w14:textId="69BD54C9" w:rsidR="00AF57E6" w:rsidRDefault="00AF57E6" w:rsidP="000147FA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B675D6D" wp14:editId="45690A4F">
            <wp:extent cx="5040000" cy="158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5ED" w14:textId="7FEC22A9" w:rsidR="00AF57E6" w:rsidRDefault="00AF57E6" w:rsidP="000147FA">
      <w:pPr>
        <w:pStyle w:val="Caption"/>
        <w:spacing w:line="276" w:lineRule="auto"/>
      </w:pPr>
      <w:r w:rsidRPr="00AF57E6">
        <w:rPr>
          <w:b/>
          <w:bCs/>
          <w:cs/>
        </w:rPr>
        <w:t xml:space="preserve">ภาพที่ </w:t>
      </w:r>
      <w:r w:rsidRPr="00AF57E6">
        <w:rPr>
          <w:b/>
          <w:bCs/>
          <w:cs/>
        </w:rPr>
        <w:fldChar w:fldCharType="begin"/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</w:rPr>
        <w:instrText xml:space="preserve">SEQ </w:instrText>
      </w:r>
      <w:r w:rsidRPr="00AF57E6">
        <w:rPr>
          <w:b/>
          <w:bCs/>
          <w:cs/>
        </w:rPr>
        <w:instrText xml:space="preserve">ภาพที่ </w:instrText>
      </w:r>
      <w:r w:rsidRPr="00AF57E6">
        <w:rPr>
          <w:b/>
          <w:bCs/>
        </w:rPr>
        <w:instrText>\* ARABIC</w:instrText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16</w:t>
      </w:r>
      <w:r w:rsidRPr="00AF57E6">
        <w:rPr>
          <w:b/>
          <w:bCs/>
          <w:cs/>
        </w:rPr>
        <w:fldChar w:fldCharType="end"/>
      </w:r>
      <w:r>
        <w:t xml:space="preserve"> </w:t>
      </w:r>
      <w:bookmarkStart w:id="58" w:name="_Toc130287800"/>
      <w:r>
        <w:rPr>
          <w:rFonts w:hint="cs"/>
          <w:cs/>
        </w:rPr>
        <w:t xml:space="preserve">ผลลัพธ์การคำนวณค่า </w:t>
      </w:r>
      <w:r>
        <w:t>TF-IDF</w:t>
      </w:r>
      <w:bookmarkEnd w:id="58"/>
    </w:p>
    <w:p w14:paraId="3F3E0E08" w14:textId="4AAD2897" w:rsidR="00AF57E6" w:rsidRDefault="00AF57E6" w:rsidP="000147FA">
      <w:pPr>
        <w:spacing w:line="276" w:lineRule="auto"/>
      </w:pPr>
    </w:p>
    <w:p w14:paraId="6FFB00F8" w14:textId="74A1291E" w:rsidR="00AF57E6" w:rsidRDefault="00AF57E6" w:rsidP="000147FA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6</w:t>
      </w:r>
      <w:r>
        <w:t xml:space="preserve"> </w:t>
      </w:r>
      <w:r>
        <w:rPr>
          <w:rFonts w:hint="cs"/>
          <w:cs/>
        </w:rPr>
        <w:t xml:space="preserve">แสดงผลลัพธ์น้ำหนักแต่ละคำจากที่ผ่านการคำนวณค่า </w:t>
      </w:r>
      <w:r>
        <w:t xml:space="preserve">TF-IDF </w:t>
      </w:r>
      <w:r>
        <w:rPr>
          <w:rFonts w:hint="cs"/>
          <w:cs/>
        </w:rPr>
        <w:t>และแสดงออกมาเป็นตารางข้อมูลเรียงลำดับข้อมูลตั้งแต่ประโยคแรกถึงสุดท้าย</w:t>
      </w:r>
    </w:p>
    <w:p w14:paraId="747A4D53" w14:textId="0D1ED1D1" w:rsidR="003B7454" w:rsidRDefault="003B7454" w:rsidP="000147FA">
      <w:pPr>
        <w:spacing w:line="276" w:lineRule="auto"/>
      </w:pPr>
      <w:r>
        <w:br w:type="page"/>
      </w:r>
    </w:p>
    <w:p w14:paraId="2C583A62" w14:textId="3778A9E6" w:rsidR="00B36DFC" w:rsidRDefault="00B36DFC" w:rsidP="000147FA">
      <w:pPr>
        <w:spacing w:line="276" w:lineRule="auto"/>
        <w:jc w:val="thaiDistribute"/>
        <w:rPr>
          <w:b/>
          <w:bCs/>
        </w:rPr>
      </w:pPr>
      <w:r>
        <w:rPr>
          <w:cs/>
        </w:rPr>
        <w:lastRenderedPageBreak/>
        <w:tab/>
      </w:r>
      <w:r>
        <w:rPr>
          <w:b/>
          <w:bCs/>
        </w:rPr>
        <w:t>3.1.</w:t>
      </w:r>
      <w:r w:rsidR="005E7BCD">
        <w:rPr>
          <w:b/>
          <w:bCs/>
        </w:rPr>
        <w:t>3</w:t>
      </w:r>
      <w:r>
        <w:rPr>
          <w:b/>
          <w:bCs/>
        </w:rPr>
        <w:t xml:space="preserve"> </w:t>
      </w:r>
      <w:r w:rsidR="005E7BCD">
        <w:rPr>
          <w:rFonts w:hint="cs"/>
          <w:b/>
          <w:bCs/>
          <w:cs/>
        </w:rPr>
        <w:t>การจัดกลุ่มข้อมูล (</w:t>
      </w:r>
      <w:r w:rsidR="005E7BCD">
        <w:rPr>
          <w:b/>
          <w:bCs/>
        </w:rPr>
        <w:t>Clustering</w:t>
      </w:r>
      <w:r w:rsidR="005E7BCD">
        <w:rPr>
          <w:rFonts w:hint="cs"/>
          <w:b/>
          <w:bCs/>
          <w:cs/>
        </w:rPr>
        <w:t>)</w:t>
      </w:r>
    </w:p>
    <w:p w14:paraId="2B1AA9A8" w14:textId="7EB22E53" w:rsidR="005E7BCD" w:rsidRDefault="00552E43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599FC42" wp14:editId="6CDD3E76">
            <wp:extent cx="5040000" cy="17925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0EE" w14:textId="4AC943E2" w:rsidR="00552E43" w:rsidRDefault="00552E43" w:rsidP="000147FA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17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59" w:name="_Toc130287801"/>
      <w:r>
        <w:rPr>
          <w:rFonts w:hint="cs"/>
          <w:cs/>
        </w:rPr>
        <w:t>การเรียกใช้ไลบรารี่สำหรับการ จัดกลุ่มข้อทูลด้วยเคมีนท์ (</w:t>
      </w:r>
      <w:r>
        <w:t>K-Means</w:t>
      </w:r>
      <w:r>
        <w:rPr>
          <w:rFonts w:hint="cs"/>
          <w:cs/>
        </w:rPr>
        <w:t>)</w:t>
      </w:r>
      <w:bookmarkEnd w:id="59"/>
    </w:p>
    <w:p w14:paraId="7832D539" w14:textId="77777777" w:rsidR="003B7454" w:rsidRPr="003B7454" w:rsidRDefault="003B7454" w:rsidP="000147FA">
      <w:pPr>
        <w:spacing w:line="276" w:lineRule="auto"/>
      </w:pPr>
    </w:p>
    <w:p w14:paraId="1BD211A2" w14:textId="5EFB81FD" w:rsidR="00552E43" w:rsidRDefault="00552E43" w:rsidP="000147FA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F410BC">
        <w:t>17</w:t>
      </w:r>
      <w:r>
        <w:t xml:space="preserve"> </w:t>
      </w:r>
      <w:r>
        <w:rPr>
          <w:rFonts w:hint="cs"/>
          <w:cs/>
        </w:rPr>
        <w:t xml:space="preserve">แสดงการนำเข้าไลบรารี่จาก </w:t>
      </w:r>
      <w:proofErr w:type="spellStart"/>
      <w:r>
        <w:t>Scikitlearn</w:t>
      </w:r>
      <w:proofErr w:type="spellEnd"/>
      <w:r>
        <w:t xml:space="preserve"> </w:t>
      </w:r>
      <w:r>
        <w:rPr>
          <w:rFonts w:hint="cs"/>
          <w:cs/>
        </w:rPr>
        <w:t>เพื่อทำการจัดกลุ่มข้อมูลโดยมีรายละเอียดอังนี้</w:t>
      </w:r>
    </w:p>
    <w:p w14:paraId="10A6C398" w14:textId="63E26345" w:rsidR="00552E43" w:rsidRDefault="00552E43" w:rsidP="000147FA">
      <w:pPr>
        <w:pStyle w:val="ListParagraph"/>
        <w:numPr>
          <w:ilvl w:val="0"/>
          <w:numId w:val="25"/>
        </w:numPr>
        <w:spacing w:line="276" w:lineRule="auto"/>
      </w:pP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>เป็นการเรียกใช้อัลกอริทึมสำหรับการจัดกลุ่ม</w:t>
      </w:r>
    </w:p>
    <w:p w14:paraId="7F073251" w14:textId="5B2289E2" w:rsidR="00552E43" w:rsidRDefault="00552E43" w:rsidP="000147FA">
      <w:pPr>
        <w:pStyle w:val="ListParagraph"/>
        <w:numPr>
          <w:ilvl w:val="0"/>
          <w:numId w:val="25"/>
        </w:numPr>
        <w:spacing w:line="276" w:lineRule="auto"/>
      </w:pPr>
      <w:r>
        <w:t>PCA (</w:t>
      </w:r>
      <w:proofErr w:type="gramStart"/>
      <w:r w:rsidRPr="00552E43">
        <w:t>Principle</w:t>
      </w:r>
      <w:proofErr w:type="gramEnd"/>
      <w:r w:rsidRPr="00552E43">
        <w:t xml:space="preserve"> Components Analysis</w:t>
      </w:r>
      <w:r>
        <w:t>)</w:t>
      </w:r>
      <w:r w:rsidRPr="00552E43">
        <w:t xml:space="preserve"> </w:t>
      </w:r>
      <w:r w:rsidRPr="00552E43">
        <w:rPr>
          <w:cs/>
        </w:rPr>
        <w:t xml:space="preserve">ซึ่งเป็นวิธีการลด </w:t>
      </w:r>
      <w:r w:rsidRPr="00552E43">
        <w:t xml:space="preserve">dimension </w:t>
      </w:r>
      <w:r w:rsidRPr="00552E43">
        <w:rPr>
          <w:cs/>
        </w:rPr>
        <w:t xml:space="preserve">ของ </w:t>
      </w:r>
      <w:r w:rsidRPr="00552E43">
        <w:t xml:space="preserve">Feature </w:t>
      </w:r>
      <w:r w:rsidRPr="00552E43">
        <w:rPr>
          <w:cs/>
        </w:rPr>
        <w:t xml:space="preserve">ลงช่วยลดทอนความซ้ำซ้อนของข้อมูลทำให้เรา </w:t>
      </w:r>
      <w:r w:rsidRPr="00552E43">
        <w:t xml:space="preserve">train model </w:t>
      </w:r>
      <w:r w:rsidRPr="00552E43">
        <w:rPr>
          <w:cs/>
        </w:rPr>
        <w:t>ได้ง่ายขึ้น</w:t>
      </w:r>
    </w:p>
    <w:p w14:paraId="57107FA3" w14:textId="275B8EAA" w:rsidR="00552E43" w:rsidRDefault="00552E43" w:rsidP="000147FA">
      <w:pPr>
        <w:pStyle w:val="ListParagraph"/>
        <w:numPr>
          <w:ilvl w:val="0"/>
          <w:numId w:val="25"/>
        </w:numPr>
        <w:spacing w:line="276" w:lineRule="auto"/>
      </w:pPr>
      <w:proofErr w:type="spellStart"/>
      <w:r>
        <w:t>StandardScaler</w:t>
      </w:r>
      <w:proofErr w:type="spellEnd"/>
      <w:r>
        <w:t xml:space="preserve"> </w:t>
      </w:r>
      <w:r>
        <w:rPr>
          <w:rFonts w:hint="cs"/>
          <w:cs/>
        </w:rPr>
        <w:t>เป็นตัวแปลงค่าตัวเลขให้อยู่ในปริมาณที่ใกล้เคียงกัน</w:t>
      </w:r>
    </w:p>
    <w:p w14:paraId="7E7CE8B2" w14:textId="71C88376" w:rsidR="00552E43" w:rsidRDefault="00552E43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F463F23" wp14:editId="0B024973">
            <wp:extent cx="5040000" cy="2295429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908" w14:textId="7641B2C4" w:rsidR="00552E43" w:rsidRDefault="00552E43" w:rsidP="000147FA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18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0" w:name="_Toc130287802"/>
      <w:r>
        <w:rPr>
          <w:rFonts w:hint="cs"/>
          <w:cs/>
        </w:rPr>
        <w:t xml:space="preserve">แสดงกำหนดจำนวนกลุ่มที่ตัวแปร </w:t>
      </w:r>
      <w:r>
        <w:t xml:space="preserve">k </w:t>
      </w:r>
      <w:r>
        <w:rPr>
          <w:rFonts w:hint="cs"/>
          <w:cs/>
        </w:rPr>
        <w:t>และการจัดกลุ่มข้อมูล</w:t>
      </w:r>
      <w:bookmarkEnd w:id="60"/>
    </w:p>
    <w:p w14:paraId="3A3E366F" w14:textId="77777777" w:rsidR="003B7454" w:rsidRPr="003B7454" w:rsidRDefault="003B7454" w:rsidP="000147FA">
      <w:pPr>
        <w:spacing w:line="276" w:lineRule="auto"/>
      </w:pPr>
    </w:p>
    <w:p w14:paraId="06EC5E32" w14:textId="7C5BFF70" w:rsidR="00EB0139" w:rsidRDefault="00EB0139" w:rsidP="000147FA">
      <w:pPr>
        <w:pStyle w:val="ListParagraph"/>
        <w:numPr>
          <w:ilvl w:val="0"/>
          <w:numId w:val="25"/>
        </w:numPr>
        <w:spacing w:line="276" w:lineRule="auto"/>
      </w:pPr>
      <w:r>
        <w:rPr>
          <w:rFonts w:hint="cs"/>
          <w:cs/>
        </w:rPr>
        <w:t xml:space="preserve">เมื่อกำหนดค่าการจัดกลุ่มเรียบร้อยเรียกใช้ไฟล์ </w:t>
      </w:r>
      <w:r>
        <w:t xml:space="preserve">clustering.py </w:t>
      </w:r>
      <w:r>
        <w:rPr>
          <w:rFonts w:hint="cs"/>
          <w:cs/>
        </w:rPr>
        <w:t xml:space="preserve">ใน </w:t>
      </w:r>
      <w:r>
        <w:t xml:space="preserve">Terminal </w:t>
      </w:r>
      <w:r>
        <w:rPr>
          <w:rFonts w:hint="cs"/>
          <w:cs/>
        </w:rPr>
        <w:t>เพื่อทำการจัดกลุ่มและบันทึกผลลัพธ์</w:t>
      </w:r>
    </w:p>
    <w:p w14:paraId="70635628" w14:textId="405FAD35" w:rsidR="00DD11E7" w:rsidRDefault="00DD11E7" w:rsidP="000147FA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2684FE8" wp14:editId="30AB8D7C">
            <wp:extent cx="5040000" cy="1540000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3448" w14:textId="66ED9EEA" w:rsidR="006B356A" w:rsidRDefault="00DD11E7" w:rsidP="000147FA">
      <w:pPr>
        <w:pStyle w:val="Caption"/>
        <w:spacing w:line="276" w:lineRule="auto"/>
      </w:pPr>
      <w:r w:rsidRPr="00DD11E7">
        <w:rPr>
          <w:b/>
          <w:bCs/>
          <w:cs/>
        </w:rPr>
        <w:t xml:space="preserve">ภาพที่ </w:t>
      </w:r>
      <w:r w:rsidRPr="00DD11E7">
        <w:rPr>
          <w:b/>
          <w:bCs/>
          <w:cs/>
        </w:rPr>
        <w:fldChar w:fldCharType="begin"/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</w:rPr>
        <w:instrText xml:space="preserve">SEQ </w:instrText>
      </w:r>
      <w:r w:rsidRPr="00DD11E7">
        <w:rPr>
          <w:b/>
          <w:bCs/>
          <w:cs/>
        </w:rPr>
        <w:instrText xml:space="preserve">ภาพที่ </w:instrText>
      </w:r>
      <w:r w:rsidRPr="00DD11E7">
        <w:rPr>
          <w:b/>
          <w:bCs/>
        </w:rPr>
        <w:instrText>\* ARABIC</w:instrText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19</w:t>
      </w:r>
      <w:r w:rsidRPr="00DD11E7">
        <w:rPr>
          <w:b/>
          <w:bCs/>
          <w:cs/>
        </w:rPr>
        <w:fldChar w:fldCharType="end"/>
      </w:r>
      <w:r>
        <w:t xml:space="preserve"> </w:t>
      </w:r>
      <w:bookmarkStart w:id="61" w:name="_Toc130287803"/>
      <w:r>
        <w:rPr>
          <w:rFonts w:hint="cs"/>
          <w:cs/>
        </w:rPr>
        <w:t xml:space="preserve">การเรียกใช้งานไฟล์ </w:t>
      </w:r>
      <w:r>
        <w:t xml:space="preserve">clustering.py </w:t>
      </w:r>
      <w:r>
        <w:rPr>
          <w:rFonts w:hint="cs"/>
          <w:cs/>
        </w:rPr>
        <w:t>เพื่อจัดกลุ่มข้อมูลและบันทึกผลลัพธ์</w:t>
      </w:r>
      <w:bookmarkEnd w:id="61"/>
    </w:p>
    <w:p w14:paraId="46CB0A1E" w14:textId="77777777" w:rsidR="003B7454" w:rsidRPr="003B7454" w:rsidRDefault="003B7454" w:rsidP="000147FA">
      <w:pPr>
        <w:spacing w:line="276" w:lineRule="auto"/>
      </w:pPr>
    </w:p>
    <w:p w14:paraId="363BE6B5" w14:textId="73BDBD03" w:rsidR="006B356A" w:rsidRDefault="006B356A" w:rsidP="000147FA">
      <w:pPr>
        <w:spacing w:line="276" w:lineRule="auto"/>
        <w:rPr>
          <w:b/>
          <w:bCs/>
        </w:rPr>
      </w:pPr>
      <w:r>
        <w:rPr>
          <w:cs/>
        </w:rPr>
        <w:tab/>
      </w:r>
      <w:r>
        <w:rPr>
          <w:b/>
          <w:bCs/>
        </w:rPr>
        <w:t>3.1.</w:t>
      </w:r>
      <w:r w:rsidR="003B7454">
        <w:rPr>
          <w:b/>
          <w:bCs/>
        </w:rPr>
        <w:t>4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</w:rPr>
        <w:t xml:space="preserve">การนำเข้าข้อมูล </w:t>
      </w:r>
      <w:r>
        <w:rPr>
          <w:b/>
          <w:bCs/>
        </w:rPr>
        <w:t xml:space="preserve">Clustering </w:t>
      </w:r>
      <w:r>
        <w:rPr>
          <w:rFonts w:hint="cs"/>
          <w:b/>
          <w:bCs/>
          <w:cs/>
        </w:rPr>
        <w:t>เข้าสู่ฐานข้อมูล</w:t>
      </w:r>
    </w:p>
    <w:p w14:paraId="6819FAB8" w14:textId="7DD7EE6D" w:rsidR="006B356A" w:rsidRDefault="006B356A" w:rsidP="000147FA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นำเข้าข้อมูลลงฐานข้อมูล </w:t>
      </w:r>
      <w:r>
        <w:t xml:space="preserve">MongoDB </w:t>
      </w:r>
      <w:r>
        <w:rPr>
          <w:rFonts w:hint="cs"/>
          <w:cs/>
        </w:rPr>
        <w:t xml:space="preserve">ได้โดยโปรแกรม </w:t>
      </w:r>
      <w:r>
        <w:t>MongoDB Compass</w:t>
      </w:r>
    </w:p>
    <w:p w14:paraId="5FE2C2BB" w14:textId="7EBC4EE2" w:rsidR="006B356A" w:rsidRDefault="006B356A" w:rsidP="000147FA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เชื่อมต่อ </w:t>
      </w:r>
      <w:r>
        <w:t xml:space="preserve">MongoDB Compass </w:t>
      </w:r>
      <w:r>
        <w:rPr>
          <w:rFonts w:hint="cs"/>
          <w:cs/>
        </w:rPr>
        <w:t xml:space="preserve">กับ </w:t>
      </w:r>
      <w:proofErr w:type="spellStart"/>
      <w:r>
        <w:t>Mongodb</w:t>
      </w:r>
      <w:proofErr w:type="spellEnd"/>
      <w:r>
        <w:t xml:space="preserve"> Atlas</w:t>
      </w:r>
    </w:p>
    <w:p w14:paraId="192B42C5" w14:textId="1C13F815" w:rsidR="006B356A" w:rsidRPr="006B356A" w:rsidRDefault="006B356A" w:rsidP="000147FA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นำเข้าข้อมูลด้วยไฟล์ </w:t>
      </w:r>
      <w:r>
        <w:t xml:space="preserve">.CSV </w:t>
      </w:r>
      <w:r>
        <w:rPr>
          <w:rFonts w:hint="cs"/>
          <w:cs/>
        </w:rPr>
        <w:t>ที่เป็นผลลัพธ์จากการจัดกลุ่มข้อมูล</w:t>
      </w:r>
    </w:p>
    <w:p w14:paraId="14488783" w14:textId="4F7E4FD5" w:rsidR="00DE7767" w:rsidRDefault="006B356A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1BEB2931" wp14:editId="18494F92">
            <wp:extent cx="4230094" cy="256749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494" cy="257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EB84" w14:textId="3F1EBB95" w:rsidR="006B356A" w:rsidRDefault="006B356A" w:rsidP="000147FA">
      <w:pPr>
        <w:pStyle w:val="Caption"/>
        <w:spacing w:line="276" w:lineRule="auto"/>
      </w:pPr>
      <w:r w:rsidRPr="006B356A">
        <w:rPr>
          <w:b/>
          <w:bCs/>
          <w:cs/>
        </w:rPr>
        <w:t xml:space="preserve">ภาพที่ </w:t>
      </w:r>
      <w:r w:rsidRPr="006B356A">
        <w:rPr>
          <w:b/>
          <w:bCs/>
          <w:cs/>
        </w:rPr>
        <w:fldChar w:fldCharType="begin"/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</w:rPr>
        <w:instrText xml:space="preserve">SEQ </w:instrText>
      </w:r>
      <w:r w:rsidRPr="006B356A">
        <w:rPr>
          <w:b/>
          <w:bCs/>
          <w:cs/>
        </w:rPr>
        <w:instrText xml:space="preserve">ภาพที่ </w:instrText>
      </w:r>
      <w:r w:rsidRPr="006B356A">
        <w:rPr>
          <w:b/>
          <w:bCs/>
        </w:rPr>
        <w:instrText>\* ARABIC</w:instrText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20</w:t>
      </w:r>
      <w:r w:rsidRPr="006B356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2" w:name="_Toc130287804"/>
      <w:r>
        <w:rPr>
          <w:rFonts w:hint="cs"/>
          <w:cs/>
        </w:rPr>
        <w:t xml:space="preserve">การนำเข้าข้อมูลลงสู่ฐานข้อมูล </w:t>
      </w:r>
      <w:r>
        <w:t>MongoDB</w:t>
      </w:r>
      <w:bookmarkEnd w:id="62"/>
    </w:p>
    <w:p w14:paraId="6621D478" w14:textId="77777777" w:rsidR="003B7454" w:rsidRPr="003B7454" w:rsidRDefault="003B7454" w:rsidP="000147FA">
      <w:pPr>
        <w:spacing w:line="276" w:lineRule="auto"/>
      </w:pPr>
    </w:p>
    <w:p w14:paraId="67711868" w14:textId="2F3A4676" w:rsidR="002A5960" w:rsidRDefault="002A5960" w:rsidP="000147FA">
      <w:pPr>
        <w:pStyle w:val="Heading2"/>
        <w:spacing w:line="276" w:lineRule="auto"/>
      </w:pPr>
      <w:bookmarkStart w:id="63" w:name="_Toc130287968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63"/>
    </w:p>
    <w:p w14:paraId="69ADF62E" w14:textId="2116D05B" w:rsidR="002A5960" w:rsidRDefault="002A5960" w:rsidP="000147FA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4AE1BF99" w:rsidR="002A5960" w:rsidRDefault="002A5960" w:rsidP="000147FA">
      <w:pPr>
        <w:pStyle w:val="Caption"/>
        <w:spacing w:line="276" w:lineRule="auto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64" w:name="_Toc130287805"/>
      <w:r w:rsidRPr="00264811">
        <w:rPr>
          <w:rFonts w:hint="cs"/>
          <w:cs/>
        </w:rPr>
        <w:t>การทำงานของระบบ</w:t>
      </w:r>
      <w:bookmarkEnd w:id="64"/>
    </w:p>
    <w:p w14:paraId="3BCFFE0A" w14:textId="77777777" w:rsidR="00A96C36" w:rsidRPr="00A96C36" w:rsidRDefault="00A96C36" w:rsidP="000147FA">
      <w:pPr>
        <w:spacing w:line="276" w:lineRule="auto"/>
      </w:pPr>
    </w:p>
    <w:p w14:paraId="4925AF6F" w14:textId="3FFCF2CA" w:rsidR="002A5960" w:rsidRDefault="002A5960" w:rsidP="000147FA">
      <w:pPr>
        <w:spacing w:line="276" w:lineRule="auto"/>
      </w:pPr>
      <w:r w:rsidRPr="00264811">
        <w:rPr>
          <w:rFonts w:hint="cs"/>
          <w:cs/>
        </w:rPr>
        <w:t xml:space="preserve">จากภาพที่ </w:t>
      </w:r>
      <w:r w:rsidR="00103C6B">
        <w:t>2</w:t>
      </w:r>
      <w:r w:rsidR="009B2B79"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 w:rsidP="000147FA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0BC44944" w:rsidR="002A5960" w:rsidRDefault="002A5960" w:rsidP="000147FA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 w:rsidP="000147FA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1B538E1C" w:rsidR="002A5960" w:rsidRDefault="002A5960" w:rsidP="000147FA">
      <w:pPr>
        <w:pStyle w:val="ListParagraph"/>
        <w:numPr>
          <w:ilvl w:val="0"/>
          <w:numId w:val="7"/>
        </w:numPr>
        <w:spacing w:line="276" w:lineRule="auto"/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</w:t>
      </w:r>
      <w:proofErr w:type="spellStart"/>
      <w:r w:rsidR="008D7E17">
        <w:rPr>
          <w:rFonts w:hint="cs"/>
          <w:cs/>
        </w:rPr>
        <w:t>เซิร์ฟเวอร์</w:t>
      </w:r>
      <w:proofErr w:type="spellEnd"/>
      <w:r w:rsidRPr="00264811">
        <w:rPr>
          <w:rFonts w:hint="cs"/>
          <w:cs/>
        </w:rPr>
        <w:t>เรียกใช้ข้อมูลเพื่อนำไปแสดงผล</w:t>
      </w:r>
    </w:p>
    <w:p w14:paraId="7702E8D4" w14:textId="77777777" w:rsidR="00B47A1D" w:rsidRDefault="00B47A1D" w:rsidP="000147FA">
      <w:pPr>
        <w:spacing w:line="276" w:lineRule="auto"/>
      </w:pPr>
    </w:p>
    <w:p w14:paraId="3DD22E94" w14:textId="6B8AC87D" w:rsidR="00D773D0" w:rsidRDefault="00D773D0" w:rsidP="000147FA">
      <w:pPr>
        <w:pStyle w:val="Heading2"/>
        <w:spacing w:line="276" w:lineRule="auto"/>
        <w:rPr>
          <w:sz w:val="36"/>
          <w:szCs w:val="36"/>
        </w:rPr>
      </w:pPr>
      <w:bookmarkStart w:id="65" w:name="_Toc130287969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65"/>
    </w:p>
    <w:p w14:paraId="463A480A" w14:textId="566CA217" w:rsidR="00D773D0" w:rsidRDefault="00D773D0" w:rsidP="000147FA">
      <w:pPr>
        <w:spacing w:line="276" w:lineRule="auto"/>
      </w:pPr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0147FA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0147FA">
      <w:pPr>
        <w:spacing w:line="276" w:lineRule="auto"/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5D937A58" w:rsidR="00D773D0" w:rsidRDefault="00D773D0" w:rsidP="000147FA">
      <w:pPr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proofErr w:type="spellStart"/>
      <w:r w:rsidRPr="00264811">
        <w:rPr>
          <w:rFonts w:hint="cs"/>
          <w:cs/>
        </w:rPr>
        <w:t>เเ</w:t>
      </w:r>
      <w:proofErr w:type="spellEnd"/>
      <w:r w:rsidRPr="00264811">
        <w:rPr>
          <w:rFonts w:hint="cs"/>
          <w:cs/>
        </w:rPr>
        <w:t>ละสิ่งที่อยู่นอกระบบงาน และเเสดงให้เห้นถึงส่วนประกอบทั้งหมด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</w:t>
      </w:r>
      <w:r w:rsidRPr="00264811">
        <w:rPr>
          <w:rFonts w:hint="cs"/>
          <w:cs/>
        </w:rPr>
        <w:lastRenderedPageBreak/>
        <w:t xml:space="preserve">การทำงานหรือเทคนิคการทำงานเปรียบเสมือน "กล่องดำ"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0147FA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20AD" w14:textId="659E2C7B" w:rsidR="00D773D0" w:rsidRDefault="00D773D0" w:rsidP="000147FA">
      <w:pPr>
        <w:pStyle w:val="Caption"/>
        <w:spacing w:line="276" w:lineRule="auto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66" w:name="_Toc130287806"/>
      <w:r>
        <w:t xml:space="preserve">Use Case Diagram </w:t>
      </w:r>
      <w:r w:rsidR="00936D32" w:rsidRPr="00936D32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="00936D32" w:rsidRPr="00936D32">
        <w:t>K-Means)</w:t>
      </w:r>
      <w:bookmarkEnd w:id="66"/>
    </w:p>
    <w:p w14:paraId="6EE9F3F5" w14:textId="77777777" w:rsidR="00FC4FF1" w:rsidRPr="00FC4FF1" w:rsidRDefault="00FC4FF1" w:rsidP="000147FA">
      <w:pPr>
        <w:spacing w:line="276" w:lineRule="auto"/>
      </w:pPr>
    </w:p>
    <w:p w14:paraId="57E54DBA" w14:textId="0CCEC05E" w:rsidR="00FC4FF1" w:rsidRPr="00FC4FF1" w:rsidRDefault="002D3D86" w:rsidP="000147FA">
      <w:pPr>
        <w:pStyle w:val="Caption"/>
        <w:spacing w:line="276" w:lineRule="auto"/>
        <w:jc w:val="left"/>
      </w:pPr>
      <w:r w:rsidRPr="002D3D86">
        <w:rPr>
          <w:b/>
          <w:bCs/>
          <w:cs/>
        </w:rPr>
        <w:t xml:space="preserve">ตาราง </w:t>
      </w:r>
      <w:r w:rsidRPr="002D3D86">
        <w:rPr>
          <w:b/>
          <w:bCs/>
          <w:cs/>
        </w:rPr>
        <w:fldChar w:fldCharType="begin"/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</w:rPr>
        <w:instrText xml:space="preserve">SEQ </w:instrText>
      </w:r>
      <w:r w:rsidRPr="002D3D86">
        <w:rPr>
          <w:b/>
          <w:bCs/>
          <w:cs/>
        </w:rPr>
        <w:instrText xml:space="preserve">ตาราง </w:instrText>
      </w:r>
      <w:r w:rsidRPr="002D3D86">
        <w:rPr>
          <w:b/>
          <w:bCs/>
        </w:rPr>
        <w:instrText>\* ARABIC</w:instrText>
      </w:r>
      <w:r w:rsidRPr="002D3D86">
        <w:rPr>
          <w:b/>
          <w:bCs/>
          <w:cs/>
        </w:rPr>
        <w:instrText xml:space="preserve"> </w:instrText>
      </w:r>
      <w:r w:rsidRPr="002D3D86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5</w:t>
      </w:r>
      <w:r w:rsidRPr="002D3D86">
        <w:rPr>
          <w:b/>
          <w:bCs/>
          <w:cs/>
        </w:rPr>
        <w:fldChar w:fldCharType="end"/>
      </w:r>
      <w:r>
        <w:t xml:space="preserve"> </w:t>
      </w:r>
      <w:bookmarkStart w:id="67" w:name="_Toc13028793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0147FA">
      <w:pPr>
        <w:spacing w:line="276" w:lineRule="auto"/>
      </w:pPr>
    </w:p>
    <w:p w14:paraId="78711EA6" w14:textId="67F7FFBE" w:rsidR="00FC4FF1" w:rsidRDefault="00FC4FF1" w:rsidP="000147FA">
      <w:pPr>
        <w:pStyle w:val="Caption"/>
        <w:spacing w:line="276" w:lineRule="auto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68" w:name="_Toc128304858"/>
      <w:bookmarkStart w:id="69" w:name="_Toc13028793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68"/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lastRenderedPageBreak/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012635C3" w14:textId="77777777" w:rsidTr="00956B34">
        <w:tc>
          <w:tcPr>
            <w:tcW w:w="2689" w:type="dxa"/>
          </w:tcPr>
          <w:p w14:paraId="28E7B0FE" w14:textId="77777777" w:rsidR="00956B34" w:rsidRPr="00264811" w:rsidRDefault="00956B3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5B7DB8C5" w14:textId="77777777" w:rsidR="00956B34" w:rsidRPr="00264811" w:rsidRDefault="00956B3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956B34" w:rsidRPr="00264811" w14:paraId="795EB7AB" w14:textId="77777777" w:rsidTr="00956B34">
        <w:tc>
          <w:tcPr>
            <w:tcW w:w="2689" w:type="dxa"/>
          </w:tcPr>
          <w:p w14:paraId="31E9254D" w14:textId="77777777" w:rsidR="00956B34" w:rsidRPr="00264811" w:rsidRDefault="00956B3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5848BBEF" w14:textId="77777777" w:rsidR="00956B34" w:rsidRPr="00264811" w:rsidRDefault="00956B3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3B7454" w:rsidRPr="00264811" w14:paraId="55105A09" w14:textId="77777777" w:rsidTr="003B7454">
        <w:tc>
          <w:tcPr>
            <w:tcW w:w="2689" w:type="dxa"/>
          </w:tcPr>
          <w:p w14:paraId="34399943" w14:textId="77777777" w:rsidR="003B7454" w:rsidRPr="00264811" w:rsidRDefault="003B745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20B97669" w14:textId="77777777" w:rsidR="003B7454" w:rsidRPr="00264811" w:rsidRDefault="003B745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0600502C" w14:textId="77777777" w:rsidR="003B7454" w:rsidRPr="00264811" w:rsidRDefault="003B745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3B7454" w:rsidRPr="00264811" w14:paraId="728B4133" w14:textId="77777777" w:rsidTr="003B7454">
        <w:tc>
          <w:tcPr>
            <w:tcW w:w="2689" w:type="dxa"/>
          </w:tcPr>
          <w:p w14:paraId="6F5AF1FE" w14:textId="77777777" w:rsidR="003B7454" w:rsidRPr="00264811" w:rsidRDefault="003B745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0F029E9A" w14:textId="77777777" w:rsidR="003B7454" w:rsidRPr="00264811" w:rsidRDefault="003B7454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1DAA1B04" w14:textId="1E21C5D8" w:rsidR="00E27256" w:rsidRDefault="00E27256" w:rsidP="000147FA">
      <w:pPr>
        <w:pStyle w:val="1"/>
        <w:spacing w:line="276" w:lineRule="auto"/>
        <w:ind w:firstLine="0"/>
        <w:rPr>
          <w:b/>
          <w:bCs/>
        </w:rPr>
      </w:pPr>
    </w:p>
    <w:p w14:paraId="10AFB06F" w14:textId="6A4DE9A7" w:rsidR="005C5ED6" w:rsidRDefault="005C5ED6" w:rsidP="000147FA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0" w:name="_Toc128304859"/>
      <w:bookmarkStart w:id="71" w:name="_Toc13028793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70"/>
      <w:bookmarkEnd w:id="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0147FA">
      <w:pPr>
        <w:pStyle w:val="1"/>
        <w:spacing w:line="276" w:lineRule="auto"/>
        <w:ind w:firstLine="0"/>
        <w:rPr>
          <w:b/>
          <w:bCs/>
        </w:rPr>
      </w:pPr>
    </w:p>
    <w:p w14:paraId="61287299" w14:textId="36FDF43B" w:rsidR="005C5ED6" w:rsidRDefault="005C5ED6" w:rsidP="000147FA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2" w:name="_Toc128304860"/>
      <w:bookmarkStart w:id="73" w:name="_Toc13028793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72"/>
      <w:bookmarkEnd w:id="7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0147FA">
      <w:pPr>
        <w:pStyle w:val="1"/>
        <w:spacing w:line="276" w:lineRule="auto"/>
        <w:ind w:firstLine="0"/>
        <w:rPr>
          <w:b/>
          <w:bCs/>
        </w:rPr>
      </w:pPr>
    </w:p>
    <w:p w14:paraId="49AE1A32" w14:textId="0E240B5F" w:rsidR="003A6D01" w:rsidRDefault="003A6D01" w:rsidP="000147FA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lastRenderedPageBreak/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4" w:name="_Toc128304861"/>
      <w:bookmarkStart w:id="75" w:name="_Toc130287940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74"/>
      <w:bookmarkEnd w:id="7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  <w:tr w:rsidR="00721B09" w:rsidRPr="00264811" w14:paraId="2E51CCAA" w14:textId="77777777" w:rsidTr="00721B09">
        <w:tc>
          <w:tcPr>
            <w:tcW w:w="2689" w:type="dxa"/>
          </w:tcPr>
          <w:p w14:paraId="70B0B0A0" w14:textId="77777777" w:rsidR="00721B09" w:rsidRPr="00264811" w:rsidRDefault="00721B09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4574D665" w14:textId="77777777" w:rsidR="00721B09" w:rsidRPr="00264811" w:rsidRDefault="00721B09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721B09" w:rsidRPr="00264811" w14:paraId="53BBF153" w14:textId="77777777" w:rsidTr="00721B09">
        <w:tc>
          <w:tcPr>
            <w:tcW w:w="2689" w:type="dxa"/>
          </w:tcPr>
          <w:p w14:paraId="132565C9" w14:textId="77777777" w:rsidR="00721B09" w:rsidRPr="00264811" w:rsidRDefault="00721B09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1CBE8333" w14:textId="77777777" w:rsidR="00721B09" w:rsidRPr="00264811" w:rsidRDefault="00721B09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721B09" w:rsidRPr="00264811" w14:paraId="5DED0F07" w14:textId="77777777" w:rsidTr="00721B09">
        <w:tc>
          <w:tcPr>
            <w:tcW w:w="2689" w:type="dxa"/>
          </w:tcPr>
          <w:p w14:paraId="6C25E706" w14:textId="77777777" w:rsidR="00721B09" w:rsidRPr="00264811" w:rsidRDefault="00721B09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51CC446" w14:textId="77777777" w:rsidR="00721B09" w:rsidRPr="00264811" w:rsidRDefault="00721B09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3BA264E8" w14:textId="77777777" w:rsidR="00721B09" w:rsidRPr="00264811" w:rsidRDefault="00721B09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6005E9F4" w14:textId="77777777" w:rsidR="00721B09" w:rsidRPr="00264811" w:rsidRDefault="00721B09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721B09" w:rsidRPr="00264811" w14:paraId="527DBFC9" w14:textId="77777777" w:rsidTr="00721B09">
        <w:tc>
          <w:tcPr>
            <w:tcW w:w="2689" w:type="dxa"/>
          </w:tcPr>
          <w:p w14:paraId="6A667421" w14:textId="77777777" w:rsidR="00721B09" w:rsidRPr="00264811" w:rsidRDefault="00721B09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782081A" w14:textId="77777777" w:rsidR="00721B09" w:rsidRPr="00264811" w:rsidRDefault="00721B09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0147FA">
      <w:pPr>
        <w:pStyle w:val="1"/>
        <w:spacing w:line="276" w:lineRule="auto"/>
        <w:ind w:firstLine="0"/>
        <w:rPr>
          <w:b/>
          <w:bCs/>
        </w:rPr>
      </w:pPr>
    </w:p>
    <w:p w14:paraId="1C2C26D5" w14:textId="10508F60" w:rsidR="003A6D01" w:rsidRDefault="003A6D01" w:rsidP="000147FA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6" w:name="_Toc128304862"/>
      <w:bookmarkStart w:id="77" w:name="_Toc130287941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76"/>
      <w:bookmarkEnd w:id="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เพื่ออัพเดทระบบ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0147FA">
      <w:pPr>
        <w:pStyle w:val="1"/>
        <w:spacing w:line="276" w:lineRule="auto"/>
        <w:ind w:firstLine="0"/>
        <w:rPr>
          <w:b/>
          <w:bCs/>
        </w:rPr>
      </w:pPr>
    </w:p>
    <w:p w14:paraId="59A48EEB" w14:textId="5DBFCBB9" w:rsidR="006954B6" w:rsidRDefault="006954B6" w:rsidP="000147FA">
      <w:pPr>
        <w:pStyle w:val="Caption"/>
        <w:spacing w:line="276" w:lineRule="auto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8" w:name="_Toc128304863"/>
      <w:bookmarkStart w:id="79" w:name="_Toc130287942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78"/>
      <w:bookmarkEnd w:id="7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4559782A" w14:textId="77777777" w:rsidTr="00150984">
        <w:tc>
          <w:tcPr>
            <w:tcW w:w="2689" w:type="dxa"/>
            <w:vAlign w:val="center"/>
          </w:tcPr>
          <w:p w14:paraId="2ACAEB4C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lastRenderedPageBreak/>
              <w:t>Purpose:</w:t>
            </w:r>
          </w:p>
        </w:tc>
        <w:tc>
          <w:tcPr>
            <w:tcW w:w="5601" w:type="dxa"/>
            <w:vAlign w:val="center"/>
          </w:tcPr>
          <w:p w14:paraId="45B17EC7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954B6" w:rsidRPr="00264811" w14:paraId="4E7909A4" w14:textId="77777777" w:rsidTr="00150984">
        <w:tc>
          <w:tcPr>
            <w:tcW w:w="2689" w:type="dxa"/>
            <w:vAlign w:val="center"/>
          </w:tcPr>
          <w:p w14:paraId="1463B994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50D31FD5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954B6" w:rsidRPr="00264811" w14:paraId="11C8188D" w14:textId="77777777" w:rsidTr="00150984">
        <w:tc>
          <w:tcPr>
            <w:tcW w:w="2689" w:type="dxa"/>
            <w:vAlign w:val="center"/>
          </w:tcPr>
          <w:p w14:paraId="1473BB90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36EF34C4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954B6" w:rsidRPr="00264811" w14:paraId="33F498A6" w14:textId="77777777" w:rsidTr="00150984">
        <w:tc>
          <w:tcPr>
            <w:tcW w:w="2689" w:type="dxa"/>
            <w:vAlign w:val="center"/>
          </w:tcPr>
          <w:p w14:paraId="4462886D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318A813" w14:textId="77777777" w:rsidR="006954B6" w:rsidRPr="00264811" w:rsidRDefault="006954B6" w:rsidP="000147FA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FD530D" w14:textId="4CF4F7D8" w:rsidR="006954B6" w:rsidRDefault="006954B6" w:rsidP="000147FA">
      <w:pPr>
        <w:pStyle w:val="1"/>
        <w:spacing w:line="276" w:lineRule="auto"/>
        <w:ind w:firstLine="0"/>
        <w:rPr>
          <w:b/>
          <w:bCs/>
        </w:rPr>
      </w:pPr>
    </w:p>
    <w:p w14:paraId="6CD4ED29" w14:textId="44AAFA41" w:rsidR="00674268" w:rsidRDefault="00674268" w:rsidP="000147FA">
      <w:pPr>
        <w:pStyle w:val="1"/>
        <w:spacing w:line="276" w:lineRule="auto"/>
        <w:ind w:firstLine="0"/>
        <w:rPr>
          <w:sz w:val="36"/>
          <w:szCs w:val="36"/>
        </w:rPr>
      </w:pPr>
      <w:r>
        <w:rPr>
          <w:b/>
          <w:bCs/>
          <w:cs/>
        </w:rPr>
        <w:tab/>
      </w:r>
      <w:r>
        <w:t xml:space="preserve">3.2.3 </w:t>
      </w:r>
      <w:r w:rsidRPr="00264811">
        <w:rPr>
          <w:rFonts w:hint="cs"/>
          <w:sz w:val="36"/>
          <w:szCs w:val="36"/>
          <w:cs/>
        </w:rPr>
        <w:t>ซีเควน</w:t>
      </w:r>
      <w:proofErr w:type="spellStart"/>
      <w:r w:rsidRPr="00264811">
        <w:rPr>
          <w:rFonts w:hint="cs"/>
          <w:sz w:val="36"/>
          <w:szCs w:val="36"/>
          <w:cs/>
        </w:rPr>
        <w:t>ซ์</w:t>
      </w:r>
      <w:proofErr w:type="spellEnd"/>
      <w:r w:rsidRPr="00264811">
        <w:rPr>
          <w:rFonts w:hint="cs"/>
          <w:sz w:val="36"/>
          <w:szCs w:val="36"/>
          <w:cs/>
        </w:rPr>
        <w:t>ไดอะแกรม (</w:t>
      </w:r>
      <w:r w:rsidRPr="00264811">
        <w:rPr>
          <w:rFonts w:hint="cs"/>
          <w:sz w:val="36"/>
          <w:szCs w:val="36"/>
        </w:rPr>
        <w:t>Sequence Diagram)</w:t>
      </w:r>
    </w:p>
    <w:p w14:paraId="6E4F6494" w14:textId="6469F2D1" w:rsidR="00674268" w:rsidRDefault="00674268" w:rsidP="000147FA">
      <w:pPr>
        <w:pStyle w:val="1"/>
        <w:spacing w:line="276" w:lineRule="auto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0147FA">
      <w:pPr>
        <w:pStyle w:val="1"/>
        <w:spacing w:line="276" w:lineRule="auto"/>
        <w:ind w:firstLine="0"/>
      </w:pPr>
    </w:p>
    <w:p w14:paraId="569AF7D5" w14:textId="2967843A" w:rsidR="00782DFC" w:rsidRDefault="00782DFC" w:rsidP="000147FA">
      <w:pPr>
        <w:pStyle w:val="1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116698CC" w:rsidR="00782DFC" w:rsidRDefault="00782DFC" w:rsidP="000147FA">
      <w:pPr>
        <w:pStyle w:val="Caption"/>
        <w:spacing w:line="276" w:lineRule="auto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80" w:name="_Toc130287807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0"/>
    </w:p>
    <w:p w14:paraId="4A0F42D7" w14:textId="3D33630D" w:rsidR="00721B09" w:rsidRDefault="00721B09" w:rsidP="000147FA">
      <w:pPr>
        <w:spacing w:line="276" w:lineRule="auto"/>
      </w:pPr>
      <w:r>
        <w:br w:type="page"/>
      </w:r>
    </w:p>
    <w:p w14:paraId="6E5DE9BF" w14:textId="54D58C86" w:rsidR="00D139CA" w:rsidRDefault="00D139CA" w:rsidP="000147FA">
      <w:pPr>
        <w:pStyle w:val="Caption"/>
        <w:spacing w:line="276" w:lineRule="auto"/>
        <w:jc w:val="left"/>
      </w:pPr>
      <w:r w:rsidRPr="00D139CA">
        <w:rPr>
          <w:b/>
          <w:bCs/>
          <w:cs/>
        </w:rPr>
        <w:lastRenderedPageBreak/>
        <w:t xml:space="preserve">ตาราง </w:t>
      </w:r>
      <w:r w:rsidRPr="00D139CA">
        <w:rPr>
          <w:b/>
          <w:bCs/>
          <w:cs/>
        </w:rPr>
        <w:fldChar w:fldCharType="begin"/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</w:rPr>
        <w:instrText xml:space="preserve">SEQ </w:instrText>
      </w:r>
      <w:r w:rsidRPr="00D139CA">
        <w:rPr>
          <w:b/>
          <w:bCs/>
          <w:cs/>
        </w:rPr>
        <w:instrText xml:space="preserve">ตาราง </w:instrText>
      </w:r>
      <w:r w:rsidRPr="00D139CA">
        <w:rPr>
          <w:b/>
          <w:bCs/>
        </w:rPr>
        <w:instrText>\* ARABIC</w:instrText>
      </w:r>
      <w:r w:rsidRPr="00D139CA">
        <w:rPr>
          <w:b/>
          <w:bCs/>
          <w:cs/>
        </w:rPr>
        <w:instrText xml:space="preserve"> </w:instrText>
      </w:r>
      <w:r w:rsidRPr="00D139CA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12</w:t>
      </w:r>
      <w:r w:rsidRPr="00D139CA">
        <w:rPr>
          <w:b/>
          <w:bCs/>
          <w:cs/>
        </w:rPr>
        <w:fldChar w:fldCharType="end"/>
      </w:r>
      <w:r>
        <w:t xml:space="preserve"> </w:t>
      </w:r>
      <w:bookmarkStart w:id="81" w:name="_Toc130287943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1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0147FA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0147FA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0147FA">
      <w:pPr>
        <w:spacing w:line="276" w:lineRule="auto"/>
      </w:pPr>
    </w:p>
    <w:p w14:paraId="0C4AB3C7" w14:textId="1D3D8E15" w:rsidR="007424E9" w:rsidRDefault="007424E9" w:rsidP="000147FA">
      <w:pPr>
        <w:spacing w:line="276" w:lineRule="auto"/>
      </w:pPr>
      <w:r w:rsidRPr="00264811">
        <w:rPr>
          <w:rFonts w:hint="cs"/>
          <w:noProof/>
          <w:lang w:val="th-TH"/>
        </w:rPr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1CD1C39D" w:rsidR="007424E9" w:rsidRDefault="007424E9" w:rsidP="000147FA">
      <w:pPr>
        <w:pStyle w:val="Caption"/>
        <w:spacing w:line="276" w:lineRule="auto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2" w:name="_Toc130287808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2"/>
    </w:p>
    <w:p w14:paraId="29E0B5D8" w14:textId="5F12FE22" w:rsidR="003C69F6" w:rsidRDefault="003C69F6">
      <w:r>
        <w:br w:type="page"/>
      </w:r>
    </w:p>
    <w:p w14:paraId="5FBC05A2" w14:textId="1490E6DB" w:rsidR="007424E9" w:rsidRDefault="007424E9" w:rsidP="000147FA">
      <w:pPr>
        <w:pStyle w:val="Caption"/>
        <w:spacing w:line="276" w:lineRule="auto"/>
        <w:jc w:val="left"/>
      </w:pPr>
      <w:r w:rsidRPr="007424E9">
        <w:rPr>
          <w:b/>
          <w:bCs/>
          <w:cs/>
        </w:rPr>
        <w:lastRenderedPageBreak/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3" w:name="_Toc130287944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0147FA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0147FA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0147FA">
      <w:pPr>
        <w:spacing w:line="276" w:lineRule="auto"/>
      </w:pPr>
    </w:p>
    <w:p w14:paraId="66E48651" w14:textId="698AC19D" w:rsidR="00765079" w:rsidRDefault="00765079" w:rsidP="000147FA">
      <w:pPr>
        <w:spacing w:line="276" w:lineRule="auto"/>
      </w:pPr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0147FA">
      <w:pPr>
        <w:spacing w:line="276" w:lineRule="auto"/>
      </w:pPr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0147FA">
      <w:pPr>
        <w:spacing w:line="276" w:lineRule="auto"/>
      </w:pPr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 w:rsidP="000147FA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 w:rsidP="000147FA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0147FA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7C2F542" wp14:editId="177F46CF">
            <wp:extent cx="5040000" cy="3915555"/>
            <wp:effectExtent l="0" t="0" r="190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4CABC122" w:rsidR="00765079" w:rsidRDefault="00765079" w:rsidP="000147FA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4" w:name="_Toc130287809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84"/>
    </w:p>
    <w:p w14:paraId="2AD784D4" w14:textId="77777777" w:rsidR="00B85E89" w:rsidRPr="00B85E89" w:rsidRDefault="00B85E89" w:rsidP="000147FA">
      <w:pPr>
        <w:spacing w:line="276" w:lineRule="auto"/>
      </w:pPr>
    </w:p>
    <w:p w14:paraId="2DF4B8ED" w14:textId="69D18A8F" w:rsidR="00DF7169" w:rsidRPr="006D3D57" w:rsidRDefault="006D3D57" w:rsidP="000147FA">
      <w:pPr>
        <w:spacing w:line="276" w:lineRule="auto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5</w:t>
      </w:r>
      <w:r>
        <w:t xml:space="preserve"> </w:t>
      </w:r>
      <w:r>
        <w:rPr>
          <w:rFonts w:hint="cs"/>
          <w:cs/>
        </w:rPr>
        <w:t>แสดงขั้นตอนการทำงานของระบบเมื่อผู้ใช้ค้นหาขอมูลด้วยความสนใจของผู้ใช้การทำงานจะเริ่มต้นจากการที่ผู้ใช้ระบุความสนใจ จากนั้นทำการส่งข้อมูลไปคำนวณค่าความคล้ายคลึงผ่าน</w:t>
      </w:r>
      <w:r>
        <w:t xml:space="preserve"> API </w:t>
      </w:r>
      <w:r>
        <w:rPr>
          <w:rFonts w:hint="cs"/>
          <w:cs/>
        </w:rPr>
        <w:t>และเรียกข้อมูลบริษัทที่มีความคล้ายมากที่สุดมาแสดงผลหน้าเว็บไซต์</w:t>
      </w:r>
    </w:p>
    <w:p w14:paraId="305C8314" w14:textId="38459007" w:rsidR="00DF7169" w:rsidRDefault="00DF7169" w:rsidP="000147FA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5206655" wp14:editId="27FCC2F9">
            <wp:extent cx="5040000" cy="3678769"/>
            <wp:effectExtent l="0" t="0" r="1905" b="444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37E7314A" w:rsidR="00DF7169" w:rsidRDefault="00DF7169" w:rsidP="000147FA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5" w:name="_Toc130287810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85"/>
    </w:p>
    <w:p w14:paraId="54C115E5" w14:textId="3FBE344B" w:rsidR="00B85E89" w:rsidRDefault="00B85E89" w:rsidP="000147FA">
      <w:pPr>
        <w:spacing w:line="276" w:lineRule="auto"/>
      </w:pPr>
      <w:r>
        <w:tab/>
      </w:r>
    </w:p>
    <w:p w14:paraId="7EE8F2C4" w14:textId="4F19B351" w:rsidR="00B85E89" w:rsidRPr="00B85E89" w:rsidRDefault="00B85E89" w:rsidP="000147FA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6</w:t>
      </w:r>
      <w:r>
        <w:t xml:space="preserve"> </w:t>
      </w:r>
      <w:r>
        <w:rPr>
          <w:rFonts w:hint="cs"/>
          <w:cs/>
        </w:rPr>
        <w:t>แสดงการทำงานของการจัดกลุ่มข้อมูลเพื่อนำไป</w:t>
      </w:r>
      <w:r w:rsidR="00D406BA">
        <w:rPr>
          <w:rFonts w:hint="cs"/>
          <w:cs/>
        </w:rPr>
        <w:t xml:space="preserve">ใช้ในระบบโดยการทำงานเริ่มต้นที่น้ำข้อมูลที่ได้เก็บรวบรวมลงในไฟล์จากนั้นทำการทำ </w:t>
      </w:r>
      <w:r w:rsidR="00D406BA">
        <w:t xml:space="preserve">Word segmentation </w:t>
      </w:r>
      <w:r w:rsidR="00D406BA">
        <w:rPr>
          <w:rFonts w:hint="cs"/>
          <w:cs/>
        </w:rPr>
        <w:t xml:space="preserve">และทำการจัดกลุ่มข้อมูล สุดท้ายบันทึกข้อมูลเพื่อนำไปนำเข้าลงฐานข้อมูล </w:t>
      </w:r>
      <w:r w:rsidR="00D406BA">
        <w:t>MongoDB</w:t>
      </w:r>
    </w:p>
    <w:p w14:paraId="673E5356" w14:textId="5D0FFAA2" w:rsidR="00DF7169" w:rsidRDefault="00DF7169" w:rsidP="000147FA">
      <w:pPr>
        <w:spacing w:line="276" w:lineRule="auto"/>
      </w:pPr>
    </w:p>
    <w:p w14:paraId="490F0460" w14:textId="6BE3F124" w:rsidR="00DF7169" w:rsidRDefault="00DF7169" w:rsidP="000147FA">
      <w:pPr>
        <w:pStyle w:val="Heading2"/>
        <w:spacing w:line="276" w:lineRule="auto"/>
      </w:pPr>
      <w:bookmarkStart w:id="86" w:name="_Toc130287970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86"/>
    </w:p>
    <w:p w14:paraId="22A6ECE3" w14:textId="4C41E80A" w:rsidR="00FE6794" w:rsidRDefault="00FE6794" w:rsidP="000147FA">
      <w:pPr>
        <w:spacing w:line="276" w:lineRule="auto"/>
      </w:pPr>
      <w:r>
        <w:rPr>
          <w:cs/>
        </w:rPr>
        <w:tab/>
      </w:r>
      <w:r>
        <w:t xml:space="preserve">3.4.1 </w:t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</w:p>
    <w:p w14:paraId="40030865" w14:textId="65560595" w:rsidR="00FE6794" w:rsidRDefault="00FE6794" w:rsidP="000147FA">
      <w:pPr>
        <w:spacing w:line="276" w:lineRule="auto"/>
        <w:jc w:val="thaiDistribute"/>
      </w:pPr>
      <w:r>
        <w:tab/>
      </w:r>
      <w:r>
        <w:tab/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0147FA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7BD7B905" w:rsidR="004E7877" w:rsidRPr="00264811" w:rsidRDefault="004E7877" w:rsidP="000147FA">
      <w:pPr>
        <w:spacing w:line="276" w:lineRule="auto"/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87" w:name="_Toc130287811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87"/>
    </w:p>
    <w:p w14:paraId="3D58ABE3" w14:textId="77777777" w:rsidR="004E7877" w:rsidRDefault="004E7877" w:rsidP="000147FA">
      <w:pPr>
        <w:spacing w:line="276" w:lineRule="auto"/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444DA152" w14:textId="77777777" w:rsidR="003C69F6" w:rsidRPr="00264811" w:rsidRDefault="003C69F6" w:rsidP="000147FA">
      <w:pPr>
        <w:spacing w:line="276" w:lineRule="auto"/>
        <w:jc w:val="center"/>
      </w:pPr>
    </w:p>
    <w:p w14:paraId="69970CA6" w14:textId="282D756A" w:rsidR="004E7877" w:rsidRDefault="0073576A" w:rsidP="000147FA">
      <w:pPr>
        <w:pStyle w:val="Caption"/>
        <w:spacing w:line="276" w:lineRule="auto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0147FA">
      <w:pPr>
        <w:spacing w:line="276" w:lineRule="auto"/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0147FA">
      <w:pPr>
        <w:pStyle w:val="Caption"/>
        <w:spacing w:line="276" w:lineRule="auto"/>
        <w:jc w:val="left"/>
        <w:rPr>
          <w:b/>
          <w:bCs/>
        </w:rPr>
      </w:pPr>
    </w:p>
    <w:p w14:paraId="39B08408" w14:textId="1E63DED6" w:rsidR="0073576A" w:rsidRDefault="0073576A" w:rsidP="000147FA">
      <w:pPr>
        <w:pStyle w:val="Caption"/>
        <w:spacing w:line="276" w:lineRule="auto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88" w:name="_Toc130287945"/>
      <w:r w:rsidRPr="00264811">
        <w:rPr>
          <w:rFonts w:hint="cs"/>
          <w:cs/>
        </w:rPr>
        <w:t>พจนานุกรมข้อมูลบริษัท</w:t>
      </w:r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0147FA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0147FA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0147FA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0147FA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0147FA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0147FA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lastRenderedPageBreak/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0147FA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0147FA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1B01C262" w14:textId="77777777" w:rsidTr="003C69F6">
        <w:trPr>
          <w:trHeight w:val="454"/>
        </w:trPr>
        <w:tc>
          <w:tcPr>
            <w:tcW w:w="2824" w:type="dxa"/>
          </w:tcPr>
          <w:p w14:paraId="7E8887B1" w14:textId="77777777" w:rsidR="003C69F6" w:rsidRPr="00264811" w:rsidRDefault="003C69F6" w:rsidP="00274F4B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56CA983F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53F87F9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1502230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A3C7742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5CB8076D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4610C55" w14:textId="77777777" w:rsidTr="003C69F6">
        <w:trPr>
          <w:trHeight w:val="454"/>
        </w:trPr>
        <w:tc>
          <w:tcPr>
            <w:tcW w:w="2824" w:type="dxa"/>
          </w:tcPr>
          <w:p w14:paraId="2D8ADEA7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438C7739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7EC69547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2359C140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5782DA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4943AD6D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EAF8E98" w14:textId="77777777" w:rsidTr="003C69F6">
        <w:trPr>
          <w:trHeight w:val="454"/>
        </w:trPr>
        <w:tc>
          <w:tcPr>
            <w:tcW w:w="2824" w:type="dxa"/>
          </w:tcPr>
          <w:p w14:paraId="5A22FBA2" w14:textId="77777777" w:rsidR="003C69F6" w:rsidRPr="00264811" w:rsidRDefault="003C69F6" w:rsidP="00274F4B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0B1C5F21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A7A3055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1C9D0153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E489BD4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528EE337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253AABDD" w14:textId="77777777" w:rsidTr="003C69F6">
        <w:trPr>
          <w:trHeight w:val="454"/>
        </w:trPr>
        <w:tc>
          <w:tcPr>
            <w:tcW w:w="2824" w:type="dxa"/>
          </w:tcPr>
          <w:p w14:paraId="3FFE4059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17F77C16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C602519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5F7BE009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E4E9CB3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18DE5A4B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987A6AE" w14:textId="77777777" w:rsidTr="003C69F6">
        <w:trPr>
          <w:trHeight w:val="454"/>
        </w:trPr>
        <w:tc>
          <w:tcPr>
            <w:tcW w:w="2824" w:type="dxa"/>
          </w:tcPr>
          <w:p w14:paraId="56E0151A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6D965BC9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C4C29F4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50F239E6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7A41899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6D50A2EF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5F2C40CC" w14:textId="77777777" w:rsidTr="003C69F6">
        <w:trPr>
          <w:trHeight w:val="454"/>
        </w:trPr>
        <w:tc>
          <w:tcPr>
            <w:tcW w:w="2824" w:type="dxa"/>
          </w:tcPr>
          <w:p w14:paraId="741244CA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7BE5E294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D3248DE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D22454A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6C8FD27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57A48FC4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A9D4B28" w14:textId="77777777" w:rsidTr="003C69F6">
        <w:trPr>
          <w:trHeight w:val="454"/>
        </w:trPr>
        <w:tc>
          <w:tcPr>
            <w:tcW w:w="2824" w:type="dxa"/>
          </w:tcPr>
          <w:p w14:paraId="3FBEAFD8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116CD43A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71677FC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5405B9E4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AB93445" w14:textId="77777777" w:rsidR="003C69F6" w:rsidRPr="00264811" w:rsidRDefault="003C69F6" w:rsidP="00274F4B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2E17301B" w14:textId="77777777" w:rsidR="003C69F6" w:rsidRPr="00264811" w:rsidRDefault="003C69F6" w:rsidP="00274F4B">
            <w:pPr>
              <w:spacing w:line="276" w:lineRule="auto"/>
            </w:pPr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0147FA">
      <w:pPr>
        <w:spacing w:line="276" w:lineRule="auto"/>
        <w:rPr>
          <w:b/>
          <w:bCs/>
        </w:rPr>
      </w:pPr>
    </w:p>
    <w:p w14:paraId="1A0F85D4" w14:textId="7F038141" w:rsidR="00942E34" w:rsidRDefault="00C8032C" w:rsidP="000147FA">
      <w:pPr>
        <w:pStyle w:val="Heading2"/>
        <w:spacing w:line="276" w:lineRule="auto"/>
      </w:pPr>
      <w:bookmarkStart w:id="89" w:name="_Toc130287971"/>
      <w:r>
        <w:t>3.5</w:t>
      </w:r>
      <w:r>
        <w:rPr>
          <w:rFonts w:hint="cs"/>
          <w:cs/>
        </w:rPr>
        <w:t xml:space="preserve"> การออกแบบหน้าจอ</w:t>
      </w:r>
      <w:bookmarkEnd w:id="89"/>
    </w:p>
    <w:p w14:paraId="4482A60F" w14:textId="405369BB" w:rsidR="005E14F9" w:rsidRDefault="005E14F9" w:rsidP="000147FA">
      <w:pPr>
        <w:spacing w:line="276" w:lineRule="auto"/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38ACD611" w14:textId="2C06F8CE" w:rsidR="00FF007B" w:rsidRDefault="005E14F9" w:rsidP="000147FA">
      <w:pPr>
        <w:spacing w:line="276" w:lineRule="auto"/>
        <w:jc w:val="thaiDistribute"/>
        <w:rPr>
          <w:cs/>
        </w:rPr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2283CAE8" w14:textId="77777777" w:rsidR="00FF007B" w:rsidRDefault="00FF007B" w:rsidP="000147FA">
      <w:pPr>
        <w:spacing w:line="276" w:lineRule="auto"/>
        <w:rPr>
          <w:cs/>
        </w:rPr>
      </w:pPr>
      <w:r>
        <w:rPr>
          <w:cs/>
        </w:rPr>
        <w:br w:type="page"/>
      </w:r>
    </w:p>
    <w:p w14:paraId="11137AA1" w14:textId="6BAA3A7B" w:rsidR="005E14F9" w:rsidRDefault="005E14F9" w:rsidP="000147FA">
      <w:pPr>
        <w:spacing w:line="276" w:lineRule="auto"/>
        <w:jc w:val="thaiDistribute"/>
      </w:pPr>
      <w:r>
        <w:rPr>
          <w:cs/>
        </w:rPr>
        <w:lastRenderedPageBreak/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C927E56" w:rsidR="005E14F9" w:rsidRPr="00264811" w:rsidRDefault="001F3CAD" w:rsidP="000147FA">
      <w:pPr>
        <w:spacing w:line="276" w:lineRule="auto"/>
        <w:jc w:val="center"/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2108800" behindDoc="0" locked="0" layoutInCell="1" allowOverlap="1" wp14:anchorId="41E635FA" wp14:editId="48002E1F">
            <wp:simplePos x="0" y="0"/>
            <wp:positionH relativeFrom="column">
              <wp:posOffset>1666240</wp:posOffset>
            </wp:positionH>
            <wp:positionV relativeFrom="paragraph">
              <wp:posOffset>-15240</wp:posOffset>
            </wp:positionV>
            <wp:extent cx="233680" cy="233680"/>
            <wp:effectExtent l="0" t="0" r="0" b="0"/>
            <wp:wrapNone/>
            <wp:docPr id="85" name="Graphic 8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10848" behindDoc="0" locked="0" layoutInCell="1" allowOverlap="1" wp14:anchorId="46EC1119" wp14:editId="1A724E06">
            <wp:simplePos x="0" y="0"/>
            <wp:positionH relativeFrom="column">
              <wp:posOffset>809487</wp:posOffset>
            </wp:positionH>
            <wp:positionV relativeFrom="paragraph">
              <wp:posOffset>1874437</wp:posOffset>
            </wp:positionV>
            <wp:extent cx="233680" cy="233680"/>
            <wp:effectExtent l="0" t="0" r="0" b="0"/>
            <wp:wrapNone/>
            <wp:docPr id="124" name="Graphic 12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phic 124" descr="Badge 3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09824" behindDoc="0" locked="0" layoutInCell="1" allowOverlap="1" wp14:anchorId="60BE8028" wp14:editId="443DBF9F">
            <wp:simplePos x="0" y="0"/>
            <wp:positionH relativeFrom="column">
              <wp:posOffset>1422897</wp:posOffset>
            </wp:positionH>
            <wp:positionV relativeFrom="paragraph">
              <wp:posOffset>905565</wp:posOffset>
            </wp:positionV>
            <wp:extent cx="234000" cy="234000"/>
            <wp:effectExtent l="0" t="0" r="0" b="0"/>
            <wp:wrapNone/>
            <wp:docPr id="104" name="Graphic 10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raphic 104" descr="Badge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</w:rPr>
        <w:drawing>
          <wp:inline distT="0" distB="0" distL="0" distR="0" wp14:anchorId="68D60513" wp14:editId="718EE390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50F2F22B" w:rsidR="005E14F9" w:rsidRDefault="005E14F9" w:rsidP="000147FA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0" w:name="_Toc130287812"/>
      <w:r>
        <w:rPr>
          <w:rFonts w:hint="cs"/>
          <w:cs/>
        </w:rPr>
        <w:t>หน้าแรก</w:t>
      </w:r>
      <w:bookmarkEnd w:id="90"/>
    </w:p>
    <w:p w14:paraId="53D796DE" w14:textId="77777777" w:rsidR="0069533D" w:rsidRPr="0069533D" w:rsidRDefault="0069533D" w:rsidP="000147FA">
      <w:pPr>
        <w:spacing w:line="276" w:lineRule="auto"/>
      </w:pPr>
    </w:p>
    <w:p w14:paraId="190A3D65" w14:textId="1B87908B" w:rsidR="00925BF0" w:rsidRDefault="00925BF0" w:rsidP="000147FA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9B2B79">
        <w:t>28</w:t>
      </w:r>
      <w:r>
        <w:t xml:space="preserve"> </w:t>
      </w:r>
      <w:r>
        <w:rPr>
          <w:rFonts w:hint="cs"/>
          <w:cs/>
        </w:rPr>
        <w:t>แสดงการออกแบบหน้าแรกของเว็บไซต์ซึ่งประกอบไปด้วยส่วนประกอบดังนี้</w:t>
      </w:r>
    </w:p>
    <w:p w14:paraId="3B4EAE93" w14:textId="5C066E48" w:rsidR="00925BF0" w:rsidRDefault="00925BF0" w:rsidP="000147FA">
      <w:pPr>
        <w:spacing w:line="276" w:lineRule="auto"/>
      </w:pP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>เมนูหลักสามารถเชื่อมโยงไปยังหน้าแสดงรายละเอียดของเว็บไซต์ หน้าสถานประกอบการทั้งหมด และหน้าสถานประกอบการแต่ละประเภท</w:t>
      </w:r>
    </w:p>
    <w:p w14:paraId="109E8788" w14:textId="6EF554F3" w:rsidR="00925BF0" w:rsidRDefault="00925BF0" w:rsidP="000147FA">
      <w:pPr>
        <w:spacing w:line="276" w:lineRule="auto"/>
      </w:pPr>
      <w:r>
        <w:rPr>
          <w:rFonts w:hint="cs"/>
          <w:cs/>
        </w:rPr>
        <w:t xml:space="preserve">หมายเลข </w:t>
      </w:r>
      <w:r>
        <w:t xml:space="preserve">2 </w:t>
      </w:r>
      <w:r>
        <w:rPr>
          <w:rFonts w:hint="cs"/>
          <w:cs/>
        </w:rPr>
        <w:t>เป็นช่องสำหรับระบุความสนใจของผู้ใช้เพื่อนำไปค้นหากลุ่มบริษัทที่มีความคล้าย</w:t>
      </w:r>
    </w:p>
    <w:p w14:paraId="54C8D215" w14:textId="00341BD8" w:rsidR="00925BF0" w:rsidRDefault="00925BF0" w:rsidP="000147FA">
      <w:pPr>
        <w:spacing w:line="276" w:lineRule="auto"/>
      </w:pPr>
      <w:r>
        <w:rPr>
          <w:rFonts w:hint="cs"/>
          <w:cs/>
        </w:rPr>
        <w:t xml:space="preserve">หมายเลข </w:t>
      </w:r>
      <w:r>
        <w:t xml:space="preserve">3 </w:t>
      </w:r>
      <w:r>
        <w:rPr>
          <w:rFonts w:hint="cs"/>
          <w:cs/>
        </w:rPr>
        <w:t>เป็นการแนะนำบริษั</w:t>
      </w:r>
      <w:r w:rsidR="00EE58E1">
        <w:rPr>
          <w:rFonts w:hint="cs"/>
          <w:cs/>
        </w:rPr>
        <w:t>ท</w:t>
      </w:r>
      <w:r>
        <w:rPr>
          <w:rFonts w:hint="cs"/>
          <w:cs/>
        </w:rPr>
        <w:t>ที่</w:t>
      </w:r>
      <w:r w:rsidR="00CC473B">
        <w:rPr>
          <w:rFonts w:hint="cs"/>
          <w:cs/>
        </w:rPr>
        <w:t>น่าสนใจจากที่อยู่ในฐานข้อมูล</w:t>
      </w:r>
    </w:p>
    <w:p w14:paraId="338BA9AD" w14:textId="77777777" w:rsidR="00CC473B" w:rsidRDefault="00CC473B" w:rsidP="000147FA">
      <w:pPr>
        <w:spacing w:line="276" w:lineRule="auto"/>
        <w:rPr>
          <w:cs/>
        </w:rPr>
      </w:pPr>
    </w:p>
    <w:p w14:paraId="18E1D059" w14:textId="4E469A1D" w:rsidR="005E14F9" w:rsidRDefault="005E14F9" w:rsidP="000147FA">
      <w:pPr>
        <w:spacing w:line="276" w:lineRule="auto"/>
      </w:pPr>
      <w:r>
        <w:rPr>
          <w:cs/>
        </w:rPr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0B0A92EA" w:rsidR="005E14F9" w:rsidRPr="00264811" w:rsidRDefault="00A23501" w:rsidP="000147FA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2896" behindDoc="0" locked="0" layoutInCell="1" allowOverlap="1" wp14:anchorId="06CCB16D" wp14:editId="38FF0F66">
            <wp:simplePos x="0" y="0"/>
            <wp:positionH relativeFrom="column">
              <wp:posOffset>834887</wp:posOffset>
            </wp:positionH>
            <wp:positionV relativeFrom="paragraph">
              <wp:posOffset>627518</wp:posOffset>
            </wp:positionV>
            <wp:extent cx="233680" cy="233680"/>
            <wp:effectExtent l="0" t="0" r="0" b="0"/>
            <wp:wrapNone/>
            <wp:docPr id="125" name="Graphic 12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E05036D" wp14:editId="426A7BA3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27829DC3" w:rsidR="005E14F9" w:rsidRDefault="005E14F9" w:rsidP="000147FA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1" w:name="_Toc130287813"/>
      <w:r>
        <w:rPr>
          <w:rFonts w:hint="cs"/>
          <w:cs/>
        </w:rPr>
        <w:t>หน้าเกี่ยวกับ</w:t>
      </w:r>
      <w:bookmarkEnd w:id="91"/>
    </w:p>
    <w:p w14:paraId="10C1D6DE" w14:textId="32DF1F2D" w:rsidR="005E14F9" w:rsidRPr="00264811" w:rsidRDefault="005E14F9" w:rsidP="000147FA">
      <w:pPr>
        <w:spacing w:line="276" w:lineRule="auto"/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A23501">
        <w:rPr>
          <w:rFonts w:hint="cs"/>
          <w:cs/>
        </w:rPr>
        <w:t>คือการอธิบายรายละเอียดเกี่ยวกับระบบและรูปแบบการทำงานในส่วนต่าง ๆ</w:t>
      </w:r>
    </w:p>
    <w:p w14:paraId="775CC867" w14:textId="55AC5465" w:rsidR="005E14F9" w:rsidRPr="00264811" w:rsidRDefault="005E14F9" w:rsidP="000147FA">
      <w:pPr>
        <w:spacing w:line="276" w:lineRule="auto"/>
      </w:pPr>
    </w:p>
    <w:p w14:paraId="6F6BAC67" w14:textId="035AF542" w:rsidR="005E14F9" w:rsidRDefault="005E14F9" w:rsidP="000147FA">
      <w:pPr>
        <w:spacing w:line="276" w:lineRule="auto"/>
      </w:pPr>
    </w:p>
    <w:p w14:paraId="1EE72C36" w14:textId="0E331789" w:rsidR="005E14F9" w:rsidRDefault="005E14F9" w:rsidP="000147FA">
      <w:pPr>
        <w:spacing w:line="276" w:lineRule="auto"/>
      </w:pPr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2FB2DE85" w:rsidR="005E14F9" w:rsidRDefault="00C76F67" w:rsidP="000147FA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4944" behindDoc="0" locked="0" layoutInCell="1" allowOverlap="1" wp14:anchorId="5F9E41D5" wp14:editId="27961472">
            <wp:simplePos x="0" y="0"/>
            <wp:positionH relativeFrom="column">
              <wp:posOffset>835080</wp:posOffset>
            </wp:positionH>
            <wp:positionV relativeFrom="paragraph">
              <wp:posOffset>630721</wp:posOffset>
            </wp:positionV>
            <wp:extent cx="233680" cy="233680"/>
            <wp:effectExtent l="0" t="0" r="0" b="0"/>
            <wp:wrapNone/>
            <wp:docPr id="126" name="Graphic 12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9010ADA" wp14:editId="23C1C144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5331379F" w:rsidR="005E14F9" w:rsidRDefault="005E14F9" w:rsidP="000147FA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2" w:name="_Toc130287814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92"/>
    </w:p>
    <w:p w14:paraId="1C720C35" w14:textId="77777777" w:rsidR="00180484" w:rsidRPr="00180484" w:rsidRDefault="00180484" w:rsidP="00180484"/>
    <w:p w14:paraId="3C8E1C6C" w14:textId="0F2669A1" w:rsidR="005E14F9" w:rsidRPr="00264811" w:rsidRDefault="005E14F9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แสดงรายชื่อบริษัทที่ที่อยุ่ในกลุ่มที่เลือกดูทั้งหมดและสามารถคลิกเพื่ออ่านรายละเอียด</w:t>
      </w:r>
    </w:p>
    <w:p w14:paraId="4FE3A024" w14:textId="1B059A9C" w:rsidR="005E14F9" w:rsidRDefault="005E14F9" w:rsidP="000147FA">
      <w:pPr>
        <w:spacing w:line="276" w:lineRule="auto"/>
      </w:pPr>
    </w:p>
    <w:p w14:paraId="732C7325" w14:textId="2C448DD0" w:rsidR="005E14F9" w:rsidRDefault="005E14F9" w:rsidP="000147FA">
      <w:pPr>
        <w:spacing w:line="276" w:lineRule="auto"/>
      </w:pPr>
      <w:r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5D01382E" w:rsidR="005E14F9" w:rsidRDefault="00C76F67" w:rsidP="000147FA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6992" behindDoc="0" locked="0" layoutInCell="1" allowOverlap="1" wp14:anchorId="3CF2FA57" wp14:editId="59B999FF">
            <wp:simplePos x="0" y="0"/>
            <wp:positionH relativeFrom="column">
              <wp:posOffset>811033</wp:posOffset>
            </wp:positionH>
            <wp:positionV relativeFrom="paragraph">
              <wp:posOffset>580445</wp:posOffset>
            </wp:positionV>
            <wp:extent cx="233680" cy="233680"/>
            <wp:effectExtent l="0" t="0" r="0" b="0"/>
            <wp:wrapNone/>
            <wp:docPr id="127" name="Graphic 12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58B4EB25" wp14:editId="0F8B8315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40418C10" w:rsidR="00D36391" w:rsidRDefault="00D36391" w:rsidP="000147FA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3" w:name="_Toc130287815"/>
      <w:r w:rsidRPr="00264811">
        <w:rPr>
          <w:rFonts w:hint="cs"/>
          <w:cs/>
        </w:rPr>
        <w:t>หน้าแสดงรายชื่อบริษัททั้งหมด</w:t>
      </w:r>
      <w:bookmarkEnd w:id="93"/>
    </w:p>
    <w:p w14:paraId="7E8A560D" w14:textId="77777777" w:rsidR="00180484" w:rsidRPr="00180484" w:rsidRDefault="00180484" w:rsidP="00180484"/>
    <w:p w14:paraId="11412947" w14:textId="511D5A26" w:rsidR="00D36391" w:rsidRPr="00264811" w:rsidRDefault="00D36391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รายชื่อบริษัททั้งหมดที่อยู่ในฐานข้อมูลและสามารถคลิกดูข้อมูลบริษัทได้</w:t>
      </w:r>
    </w:p>
    <w:p w14:paraId="7B8894CA" w14:textId="48AC94CE" w:rsidR="00D36391" w:rsidRDefault="00FF007B" w:rsidP="000147FA">
      <w:pPr>
        <w:spacing w:line="276" w:lineRule="auto"/>
        <w:rPr>
          <w:rFonts w:hint="cs"/>
        </w:rPr>
      </w:pPr>
      <w:r>
        <w:rPr>
          <w:cs/>
        </w:rPr>
        <w:br w:type="page"/>
      </w:r>
    </w:p>
    <w:p w14:paraId="1B9B0164" w14:textId="5455698B" w:rsidR="00D36391" w:rsidRDefault="00D36391" w:rsidP="000147FA">
      <w:pPr>
        <w:spacing w:line="276" w:lineRule="auto"/>
      </w:pPr>
      <w:r>
        <w:lastRenderedPageBreak/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3034CDCA" w:rsidR="00D36391" w:rsidRDefault="00C76F67" w:rsidP="000147FA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0064" behindDoc="0" locked="0" layoutInCell="1" allowOverlap="1" wp14:anchorId="42178565" wp14:editId="7125A9CA">
            <wp:simplePos x="0" y="0"/>
            <wp:positionH relativeFrom="column">
              <wp:posOffset>896952</wp:posOffset>
            </wp:positionH>
            <wp:positionV relativeFrom="paragraph">
              <wp:posOffset>1947572</wp:posOffset>
            </wp:positionV>
            <wp:extent cx="234000" cy="234000"/>
            <wp:effectExtent l="0" t="0" r="0" b="0"/>
            <wp:wrapNone/>
            <wp:docPr id="129" name="Graphic 129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Graphic 129" descr="Badge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19040" behindDoc="0" locked="0" layoutInCell="1" allowOverlap="1" wp14:anchorId="7BF16DB9" wp14:editId="1CDF1D84">
            <wp:simplePos x="0" y="0"/>
            <wp:positionH relativeFrom="column">
              <wp:posOffset>1415332</wp:posOffset>
            </wp:positionH>
            <wp:positionV relativeFrom="paragraph">
              <wp:posOffset>905814</wp:posOffset>
            </wp:positionV>
            <wp:extent cx="233680" cy="233680"/>
            <wp:effectExtent l="0" t="0" r="0" b="0"/>
            <wp:wrapNone/>
            <wp:docPr id="128" name="Graphic 128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22AF7983" wp14:editId="74C7906D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14B1680B" w:rsidR="00D36391" w:rsidRDefault="00D36391" w:rsidP="000147FA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4" w:name="_Toc130287816"/>
      <w:r w:rsidRPr="00264811">
        <w:rPr>
          <w:rFonts w:hint="cs"/>
          <w:cs/>
        </w:rPr>
        <w:t>หน้าแสดงผลลัพธ์รายชื่อบริษัท</w:t>
      </w:r>
      <w:bookmarkEnd w:id="94"/>
    </w:p>
    <w:p w14:paraId="078087D7" w14:textId="77777777" w:rsidR="00523F77" w:rsidRPr="00523F77" w:rsidRDefault="00523F77" w:rsidP="000147FA">
      <w:pPr>
        <w:spacing w:line="276" w:lineRule="auto"/>
      </w:pPr>
    </w:p>
    <w:p w14:paraId="21F52B2A" w14:textId="76230FE9" w:rsidR="00D36391" w:rsidRPr="00264811" w:rsidRDefault="00D36391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ช่องสำหรับระบุความสนในของผู้ใช้เพื่อค้นหาบริษัทที่คล้ายคลึง</w:t>
      </w:r>
    </w:p>
    <w:p w14:paraId="5585B110" w14:textId="148A47FB" w:rsidR="00D36391" w:rsidRPr="00264811" w:rsidRDefault="00D36391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C76F67">
        <w:rPr>
          <w:rFonts w:hint="cs"/>
          <w:cs/>
        </w:rPr>
        <w:t>ผลลัพธ์รายชื่อบริษัทที่มีความคล้ายคลึงกับความสนใจที่ผู้ใช้ระบุ</w:t>
      </w:r>
    </w:p>
    <w:p w14:paraId="0B18357C" w14:textId="410925C5" w:rsidR="00D469C7" w:rsidRDefault="00D469C7" w:rsidP="000147FA">
      <w:pPr>
        <w:spacing w:line="276" w:lineRule="auto"/>
      </w:pPr>
    </w:p>
    <w:p w14:paraId="05551EC6" w14:textId="20074046" w:rsidR="00D469C7" w:rsidRDefault="00D469C7" w:rsidP="000147FA">
      <w:pPr>
        <w:spacing w:line="276" w:lineRule="auto"/>
      </w:pPr>
      <w:r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64EC1ED3" w:rsidR="00D469C7" w:rsidRDefault="00523F77" w:rsidP="000147FA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6208" behindDoc="0" locked="0" layoutInCell="1" allowOverlap="1" wp14:anchorId="30375B55" wp14:editId="77957D06">
            <wp:simplePos x="0" y="0"/>
            <wp:positionH relativeFrom="column">
              <wp:posOffset>785660</wp:posOffset>
            </wp:positionH>
            <wp:positionV relativeFrom="paragraph">
              <wp:posOffset>1335184</wp:posOffset>
            </wp:positionV>
            <wp:extent cx="233680" cy="233680"/>
            <wp:effectExtent l="0" t="0" r="0" b="0"/>
            <wp:wrapNone/>
            <wp:docPr id="133" name="Graphic 133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3136" behindDoc="0" locked="0" layoutInCell="1" allowOverlap="1" wp14:anchorId="02D64B53" wp14:editId="21AAF832">
            <wp:simplePos x="0" y="0"/>
            <wp:positionH relativeFrom="column">
              <wp:posOffset>803910</wp:posOffset>
            </wp:positionH>
            <wp:positionV relativeFrom="paragraph">
              <wp:posOffset>840740</wp:posOffset>
            </wp:positionV>
            <wp:extent cx="233680" cy="233680"/>
            <wp:effectExtent l="0" t="0" r="0" b="0"/>
            <wp:wrapNone/>
            <wp:docPr id="131" name="Graphic 131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2112" behindDoc="0" locked="0" layoutInCell="1" allowOverlap="1" wp14:anchorId="681BD83A" wp14:editId="31BF9951">
            <wp:simplePos x="0" y="0"/>
            <wp:positionH relativeFrom="column">
              <wp:posOffset>789305</wp:posOffset>
            </wp:positionH>
            <wp:positionV relativeFrom="paragraph">
              <wp:posOffset>381635</wp:posOffset>
            </wp:positionV>
            <wp:extent cx="233680" cy="233680"/>
            <wp:effectExtent l="0" t="0" r="0" b="0"/>
            <wp:wrapNone/>
            <wp:docPr id="130" name="Graphic 130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9C7" w:rsidRPr="00264811">
        <w:rPr>
          <w:rFonts w:hint="cs"/>
          <w:noProof/>
          <w:lang w:val="th-TH"/>
        </w:rPr>
        <w:drawing>
          <wp:inline distT="0" distB="0" distL="0" distR="0" wp14:anchorId="7699733D" wp14:editId="30C2EA83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73AE022B" w:rsidR="00D469C7" w:rsidRDefault="00D469C7" w:rsidP="000147FA">
      <w:pPr>
        <w:pStyle w:val="Caption"/>
        <w:spacing w:line="276" w:lineRule="auto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95" w:name="_Toc130287817"/>
      <w:r w:rsidRPr="00264811">
        <w:rPr>
          <w:rFonts w:hint="cs"/>
          <w:cs/>
        </w:rPr>
        <w:t>หน้าแสดงข้อมูลบริษัท</w:t>
      </w:r>
      <w:bookmarkEnd w:id="95"/>
    </w:p>
    <w:p w14:paraId="3455B16E" w14:textId="1E7D045D" w:rsidR="00D469C7" w:rsidRPr="00264811" w:rsidRDefault="00D469C7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1F234A">
        <w:rPr>
          <w:rFonts w:hint="cs"/>
          <w:cs/>
        </w:rPr>
        <w:t>แสดงชื่อของบริษัท</w:t>
      </w:r>
    </w:p>
    <w:p w14:paraId="56848A99" w14:textId="78D3F1F8" w:rsidR="00D469C7" w:rsidRPr="00264811" w:rsidRDefault="00D469C7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1F234A">
        <w:rPr>
          <w:rFonts w:hint="cs"/>
          <w:cs/>
        </w:rPr>
        <w:t>แสดงรายละเอียดข้อมูลที่อยู่ ข้อมูลการติดต่อของบริษัท</w:t>
      </w:r>
    </w:p>
    <w:p w14:paraId="35C5EDEB" w14:textId="04A2643D" w:rsidR="00D469C7" w:rsidRPr="00264811" w:rsidRDefault="00D469C7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</w:t>
      </w:r>
      <w:r w:rsidR="001F234A">
        <w:rPr>
          <w:rFonts w:hint="cs"/>
          <w:cs/>
        </w:rPr>
        <w:t>แสดงข้อมูลรายละเอียดรูปแบบธุรกิจที่บริษัทดำเนินกิจการอยู่</w:t>
      </w:r>
    </w:p>
    <w:p w14:paraId="25E2E431" w14:textId="77777777" w:rsidR="00523F77" w:rsidRDefault="00523F77" w:rsidP="000147FA">
      <w:pPr>
        <w:spacing w:line="276" w:lineRule="auto"/>
      </w:pPr>
    </w:p>
    <w:p w14:paraId="10B798CE" w14:textId="49B34605" w:rsidR="00CD4EF5" w:rsidRDefault="00523F77" w:rsidP="000147FA">
      <w:pPr>
        <w:pStyle w:val="Heading2"/>
        <w:spacing w:line="276" w:lineRule="auto"/>
      </w:pPr>
      <w:bookmarkStart w:id="96" w:name="_Toc130287972"/>
      <w:r>
        <w:lastRenderedPageBreak/>
        <w:t xml:space="preserve">3.6 </w:t>
      </w:r>
      <w:r>
        <w:rPr>
          <w:rFonts w:hint="cs"/>
          <w:cs/>
        </w:rPr>
        <w:t>การใช้งานระบบ</w:t>
      </w:r>
      <w:bookmarkEnd w:id="96"/>
    </w:p>
    <w:p w14:paraId="6BAE4E92" w14:textId="0FCD8596" w:rsidR="00D469C7" w:rsidRDefault="00F23C4B" w:rsidP="000147FA">
      <w:pPr>
        <w:spacing w:line="276" w:lineRule="auto"/>
      </w:pPr>
      <w:r>
        <w:tab/>
        <w:t xml:space="preserve">1. </w:t>
      </w:r>
      <w:r>
        <w:rPr>
          <w:rFonts w:hint="cs"/>
          <w:cs/>
        </w:rPr>
        <w:t>ระบุความสนใจในรูปแบบธุรกิจ หรือสิ่งที่อยากทำในการฝึกงานลงในช่องค้นหา</w:t>
      </w:r>
    </w:p>
    <w:p w14:paraId="5A8A76A6" w14:textId="10475A5C" w:rsidR="00F23C4B" w:rsidRDefault="00F23C4B" w:rsidP="000147FA">
      <w:pPr>
        <w:spacing w:line="276" w:lineRule="auto"/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เมื่อได้ผลลัพธ์บริษัทที่มีความคล้ายคลึงกับสิ่งที่ค้นหาแล้วผู้ใช้สามารถทำการพิจารณาบริษัทเพื่อเลือกตัดสินใจในการฝึกงานได้</w:t>
      </w:r>
    </w:p>
    <w:p w14:paraId="1C624813" w14:textId="3A75084D" w:rsidR="00F23C4B" w:rsidRDefault="00F23C4B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C771A39" wp14:editId="2FED3773">
            <wp:extent cx="5040000" cy="3062286"/>
            <wp:effectExtent l="0" t="0" r="0" b="0"/>
            <wp:docPr id="134" name="Picture 1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, Teams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3D6D" w14:textId="211414CC" w:rsidR="001F3CAD" w:rsidRDefault="00F23C4B" w:rsidP="000147FA">
      <w:pPr>
        <w:pStyle w:val="Caption"/>
        <w:spacing w:line="276" w:lineRule="auto"/>
        <w:rPr>
          <w:cs/>
        </w:rPr>
      </w:pPr>
      <w:r w:rsidRPr="00F23C4B">
        <w:rPr>
          <w:b/>
          <w:bCs/>
          <w:cs/>
        </w:rPr>
        <w:t xml:space="preserve">ภาพที่ </w:t>
      </w:r>
      <w:r w:rsidRPr="00F23C4B">
        <w:rPr>
          <w:b/>
          <w:bCs/>
          <w:cs/>
        </w:rPr>
        <w:fldChar w:fldCharType="begin"/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</w:rPr>
        <w:instrText xml:space="preserve">SEQ </w:instrText>
      </w:r>
      <w:r w:rsidRPr="00F23C4B">
        <w:rPr>
          <w:b/>
          <w:bCs/>
          <w:cs/>
        </w:rPr>
        <w:instrText xml:space="preserve">ภาพที่ </w:instrText>
      </w:r>
      <w:r w:rsidRPr="00F23C4B">
        <w:rPr>
          <w:b/>
          <w:bCs/>
        </w:rPr>
        <w:instrText>\* ARABIC</w:instrText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34</w:t>
      </w:r>
      <w:r w:rsidRPr="00F23C4B">
        <w:rPr>
          <w:b/>
          <w:bCs/>
          <w:cs/>
        </w:rPr>
        <w:fldChar w:fldCharType="end"/>
      </w:r>
      <w:r>
        <w:t xml:space="preserve"> </w:t>
      </w:r>
      <w:bookmarkStart w:id="97" w:name="_Toc130287818"/>
      <w:r>
        <w:rPr>
          <w:rFonts w:hint="cs"/>
          <w:cs/>
        </w:rPr>
        <w:t>ตัวอย่างผลลัพธ์จากการค้นหาด้วยความสนใจของผู้ใช้</w:t>
      </w:r>
      <w:bookmarkEnd w:id="97"/>
    </w:p>
    <w:p w14:paraId="2BE0FC92" w14:textId="5FA0D8C7" w:rsidR="00F23C4B" w:rsidRPr="00D469C7" w:rsidRDefault="001F3CAD" w:rsidP="000147FA">
      <w:pPr>
        <w:spacing w:line="276" w:lineRule="auto"/>
        <w:rPr>
          <w:rFonts w:hint="cs"/>
          <w:cs/>
        </w:rPr>
      </w:pPr>
      <w:r>
        <w:rPr>
          <w:cs/>
        </w:rPr>
        <w:br w:type="page"/>
      </w:r>
    </w:p>
    <w:p w14:paraId="7D7568FF" w14:textId="2EFECCE3" w:rsidR="00307F65" w:rsidRDefault="00307F65" w:rsidP="000147FA">
      <w:pPr>
        <w:pStyle w:val="Heading1"/>
        <w:spacing w:line="276" w:lineRule="auto"/>
      </w:pPr>
      <w:bookmarkStart w:id="98" w:name="_Toc104142072"/>
      <w:bookmarkStart w:id="99" w:name="_Toc104294414"/>
      <w:bookmarkStart w:id="100" w:name="_Toc130287973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98"/>
      <w:bookmarkEnd w:id="99"/>
      <w:bookmarkEnd w:id="100"/>
      <w:r>
        <w:br/>
      </w:r>
    </w:p>
    <w:p w14:paraId="47163723" w14:textId="61E64E05" w:rsidR="00C74477" w:rsidRDefault="00C74477" w:rsidP="000147FA">
      <w:pPr>
        <w:pStyle w:val="Style1"/>
        <w:spacing w:line="276" w:lineRule="auto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6054E9FB" w:rsidR="00C74477" w:rsidRPr="00C74477" w:rsidRDefault="00862C1F" w:rsidP="000147FA">
      <w:pPr>
        <w:pStyle w:val="Heading2"/>
        <w:spacing w:line="276" w:lineRule="auto"/>
      </w:pPr>
      <w:bookmarkStart w:id="101" w:name="_Toc130287974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>การวิเคราะห์และกา</w:t>
      </w:r>
      <w:r w:rsidR="001D68AD">
        <w:rPr>
          <w:rFonts w:hint="cs"/>
          <w:cs/>
        </w:rPr>
        <w:t>รตัดคำ</w:t>
      </w:r>
      <w:r w:rsidR="00C74477">
        <w:rPr>
          <w:rFonts w:hint="cs"/>
          <w:cs/>
        </w:rPr>
        <w:t xml:space="preserve"> </w:t>
      </w:r>
      <w:r w:rsidR="002356B9">
        <w:rPr>
          <w:rFonts w:hint="cs"/>
          <w:cs/>
        </w:rPr>
        <w:t>(</w:t>
      </w:r>
      <w:r w:rsidR="00C74477">
        <w:t>Word segmentation</w:t>
      </w:r>
      <w:r w:rsidR="002356B9">
        <w:rPr>
          <w:rFonts w:hint="cs"/>
          <w:cs/>
        </w:rPr>
        <w:t>)</w:t>
      </w:r>
      <w:bookmarkEnd w:id="101"/>
    </w:p>
    <w:p w14:paraId="7079D0E1" w14:textId="247848FD" w:rsidR="00862C1F" w:rsidRDefault="00376599" w:rsidP="000147FA">
      <w:pPr>
        <w:pStyle w:val="Style1"/>
        <w:spacing w:line="276" w:lineRule="auto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0147FA">
      <w:pPr>
        <w:pStyle w:val="Style1"/>
        <w:spacing w:line="276" w:lineRule="auto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0147FA">
      <w:pPr>
        <w:pStyle w:val="Style1"/>
        <w:spacing w:line="276" w:lineRule="auto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0147FA">
      <w:pPr>
        <w:pStyle w:val="Style1"/>
        <w:spacing w:line="276" w:lineRule="auto"/>
        <w:ind w:firstLine="0"/>
      </w:pPr>
    </w:p>
    <w:p w14:paraId="79A5284D" w14:textId="61A41A7D" w:rsidR="00C74477" w:rsidRDefault="00C74477" w:rsidP="000147FA">
      <w:pPr>
        <w:pStyle w:val="Style1"/>
        <w:spacing w:line="276" w:lineRule="auto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77777777" w:rsidR="001D1277" w:rsidRPr="00264811" w:rsidRDefault="001D1277" w:rsidP="000147FA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>เช่น และ ที่ นี้ อื่น เป็นต้น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0147FA">
      <w:pPr>
        <w:spacing w:line="276" w:lineRule="auto"/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0147FA">
      <w:pPr>
        <w:pStyle w:val="Style1"/>
        <w:spacing w:line="276" w:lineRule="auto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 w:rsidP="000147FA">
      <w:pPr>
        <w:pStyle w:val="Style1"/>
        <w:numPr>
          <w:ilvl w:val="0"/>
          <w:numId w:val="9"/>
        </w:numPr>
        <w:spacing w:line="276" w:lineRule="auto"/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0147FA">
      <w:pPr>
        <w:pStyle w:val="Style1"/>
        <w:spacing w:line="276" w:lineRule="auto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 w:rsidP="000147FA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 w:rsidP="000147FA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 w:rsidP="000147FA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0147FA">
      <w:pPr>
        <w:pStyle w:val="Style1"/>
        <w:spacing w:line="276" w:lineRule="auto"/>
        <w:ind w:firstLine="0"/>
      </w:pPr>
      <w:r w:rsidRPr="00264811">
        <w:rPr>
          <w:rFonts w:hint="cs"/>
          <w:cs/>
        </w:rPr>
        <w:lastRenderedPageBreak/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0147FA">
      <w:pPr>
        <w:pStyle w:val="Style1"/>
        <w:spacing w:line="276" w:lineRule="auto"/>
        <w:ind w:firstLine="0"/>
        <w:rPr>
          <w:noProof/>
        </w:rPr>
      </w:pPr>
      <w:r>
        <w:rPr>
          <w:noProof/>
        </w:rPr>
        <w:drawing>
          <wp:inline distT="0" distB="0" distL="0" distR="0" wp14:anchorId="09D77BBD" wp14:editId="4BEB19C3">
            <wp:extent cx="5600700" cy="1901784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33FC034F" w:rsidR="00C07C33" w:rsidRDefault="00C07C33" w:rsidP="000147FA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2" w:name="_Toc130287819"/>
      <w:r w:rsidRPr="00264811">
        <w:rPr>
          <w:rFonts w:hint="cs"/>
          <w:cs/>
        </w:rPr>
        <w:t>ตัวอย่างข้อมูลต้นฉบับ</w:t>
      </w:r>
      <w:bookmarkEnd w:id="102"/>
    </w:p>
    <w:p w14:paraId="72ECF244" w14:textId="07171F41" w:rsidR="00C07C33" w:rsidRDefault="00C07C33" w:rsidP="000147FA">
      <w:pPr>
        <w:spacing w:line="276" w:lineRule="auto"/>
      </w:pPr>
    </w:p>
    <w:p w14:paraId="1D16C088" w14:textId="250A2D88" w:rsidR="00C07C33" w:rsidRDefault="00C07C33" w:rsidP="000147FA">
      <w:pPr>
        <w:spacing w:line="276" w:lineRule="auto"/>
      </w:pPr>
      <w:r>
        <w:rPr>
          <w:noProof/>
        </w:rPr>
        <w:drawing>
          <wp:inline distT="0" distB="0" distL="0" distR="0" wp14:anchorId="4AC1B9B5" wp14:editId="0A8082E6">
            <wp:extent cx="5600700" cy="1901784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3E23DF7D" w:rsidR="00C07C33" w:rsidRDefault="00C07C33" w:rsidP="000147FA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36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3" w:name="_Toc13028782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103"/>
      <w:proofErr w:type="spellEnd"/>
    </w:p>
    <w:p w14:paraId="5E88B755" w14:textId="56E4DD4E" w:rsidR="00E24481" w:rsidRDefault="00E24481" w:rsidP="000147FA">
      <w:pPr>
        <w:spacing w:line="276" w:lineRule="auto"/>
      </w:pPr>
      <w:r>
        <w:rPr>
          <w:noProof/>
        </w:rPr>
        <w:drawing>
          <wp:inline distT="0" distB="0" distL="0" distR="0" wp14:anchorId="35B59790" wp14:editId="172DE432">
            <wp:extent cx="5600700" cy="1901784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75C075CE" w:rsidR="00E24481" w:rsidRDefault="00E24481" w:rsidP="000147FA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4" w:name="_Toc130287821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104"/>
    </w:p>
    <w:p w14:paraId="7D94D353" w14:textId="517BFFFA" w:rsidR="00E24481" w:rsidRDefault="00E24481" w:rsidP="000147FA">
      <w:pPr>
        <w:spacing w:line="276" w:lineRule="auto"/>
      </w:pPr>
    </w:p>
    <w:p w14:paraId="1D17F828" w14:textId="1E44D8A8" w:rsidR="00E24481" w:rsidRDefault="00E24481" w:rsidP="000147FA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42ED212" wp14:editId="21DAEDB7">
            <wp:extent cx="5600700" cy="1901784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797B6F9C" w:rsidR="00E24481" w:rsidRDefault="00E24481" w:rsidP="000147FA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38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5" w:name="_Toc130287822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105"/>
      <w:proofErr w:type="spellEnd"/>
    </w:p>
    <w:p w14:paraId="4D8B533F" w14:textId="77777777" w:rsidR="006C3096" w:rsidRPr="006C3096" w:rsidRDefault="006C3096" w:rsidP="006C3096">
      <w:pPr>
        <w:rPr>
          <w:rFonts w:hint="cs"/>
        </w:rPr>
      </w:pPr>
    </w:p>
    <w:p w14:paraId="30FB3EBC" w14:textId="77777777" w:rsidR="006C3096" w:rsidRDefault="006C3096" w:rsidP="006C3096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ยกตัวอย่างการทำการทดลองการตัดคำโดยใช้ </w:t>
      </w:r>
      <w:r>
        <w:t xml:space="preserve">Engine </w:t>
      </w:r>
      <w:proofErr w:type="spellStart"/>
      <w:r>
        <w:t>newmm</w:t>
      </w:r>
      <w:proofErr w:type="spellEnd"/>
      <w:r>
        <w:t xml:space="preserve">, 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  <w:r>
        <w:t xml:space="preserve"> </w:t>
      </w:r>
      <w:r>
        <w:rPr>
          <w:rFonts w:hint="cs"/>
          <w:cs/>
        </w:rPr>
        <w:t xml:space="preserve">โดยที่ใช้วิธีเทียบการตัดคำโดยที่ผู้วิจัยทำการตัดคำเองและนำไปเทียบกับการใช้ไลบรารี่ตัดคำ โดยนับจำนวนเฉพาะคำที่ไลบรารี่ตัดตรงกับผู้วิจัยด้วยเหตุนี้จึงถือว่า </w:t>
      </w:r>
      <w:r>
        <w:t xml:space="preserve">Engine </w:t>
      </w:r>
      <w:r>
        <w:rPr>
          <w:rFonts w:hint="cs"/>
          <w:cs/>
        </w:rPr>
        <w:t>ใดมีการตัดคำที่ตรงกับผู้วิจัยมากที่สุดจะถือเป็นตรงกับมนุษย์มากที่สุด</w:t>
      </w:r>
    </w:p>
    <w:p w14:paraId="51508AB8" w14:textId="1E7BB067" w:rsidR="006C3096" w:rsidRDefault="006C3096" w:rsidP="006C3096">
      <w:pPr>
        <w:spacing w:line="276" w:lineRule="auto"/>
        <w:jc w:val="thaiDistribute"/>
      </w:pPr>
      <w:r>
        <w:rPr>
          <w:rFonts w:hint="cs"/>
          <w:b/>
          <w:bCs/>
          <w:cs/>
        </w:rPr>
        <w:t>โจทย์</w:t>
      </w:r>
      <w:r>
        <w:rPr>
          <w:b/>
          <w:bCs/>
        </w:rPr>
        <w:t xml:space="preserve">: </w:t>
      </w:r>
      <w:r w:rsidR="0020404F" w:rsidRPr="0020404F">
        <w:rPr>
          <w:cs/>
        </w:rPr>
        <w:t xml:space="preserve">บริการ </w:t>
      </w:r>
      <w:r w:rsidR="0020404F" w:rsidRPr="0020404F">
        <w:t xml:space="preserve">Software Business Solutions </w:t>
      </w:r>
      <w:r w:rsidR="0020404F" w:rsidRPr="0020404F">
        <w:rPr>
          <w:cs/>
        </w:rPr>
        <w:t>ระบบรับสมัครบุคลากรออนไลน์</w:t>
      </w:r>
      <w:r w:rsidR="0020404F" w:rsidRPr="0020404F">
        <w:t xml:space="preserve"> </w:t>
      </w:r>
      <w:r w:rsidR="0020404F" w:rsidRPr="0020404F">
        <w:rPr>
          <w:cs/>
        </w:rPr>
        <w:t>ระบบลงทะเบียนเรียนออนไลน์</w:t>
      </w:r>
    </w:p>
    <w:p w14:paraId="3EE82B22" w14:textId="77777777" w:rsidR="006C3096" w:rsidRDefault="006C3096" w:rsidP="006C3096">
      <w:pPr>
        <w:spacing w:line="276" w:lineRule="auto"/>
        <w:jc w:val="thaiDistribute"/>
      </w:pPr>
    </w:p>
    <w:p w14:paraId="6DC54BBA" w14:textId="1EEC8643" w:rsidR="00C256DE" w:rsidRDefault="009B2B79" w:rsidP="009B2B79">
      <w:pPr>
        <w:pStyle w:val="Caption"/>
        <w:jc w:val="left"/>
      </w:pPr>
      <w:r w:rsidRPr="009B2B79">
        <w:rPr>
          <w:b/>
          <w:bCs/>
          <w:cs/>
        </w:rPr>
        <w:t xml:space="preserve">ตาราง </w:t>
      </w:r>
      <w:r w:rsidRPr="009B2B79">
        <w:rPr>
          <w:b/>
          <w:bCs/>
          <w:cs/>
        </w:rPr>
        <w:fldChar w:fldCharType="begin"/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</w:rPr>
        <w:instrText xml:space="preserve">SEQ </w:instrText>
      </w:r>
      <w:r w:rsidRPr="009B2B79">
        <w:rPr>
          <w:b/>
          <w:bCs/>
          <w:cs/>
        </w:rPr>
        <w:instrText xml:space="preserve">ตาราง </w:instrText>
      </w:r>
      <w:r w:rsidRPr="009B2B79">
        <w:rPr>
          <w:b/>
          <w:bCs/>
        </w:rPr>
        <w:instrText>\* ARABIC</w:instrText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  <w:cs/>
        </w:rPr>
        <w:fldChar w:fldCharType="separate"/>
      </w:r>
      <w:r w:rsidRPr="009B2B79">
        <w:rPr>
          <w:b/>
          <w:bCs/>
          <w:noProof/>
          <w:cs/>
        </w:rPr>
        <w:t>15</w:t>
      </w:r>
      <w:r w:rsidRPr="009B2B79">
        <w:rPr>
          <w:b/>
          <w:bCs/>
          <w:cs/>
        </w:rPr>
        <w:fldChar w:fldCharType="end"/>
      </w:r>
      <w:r>
        <w:t xml:space="preserve"> </w:t>
      </w:r>
      <w:bookmarkStart w:id="106" w:name="_Toc130287946"/>
      <w:r>
        <w:rPr>
          <w:rFonts w:hint="cs"/>
          <w:cs/>
        </w:rPr>
        <w:t>ตารางตัวอย่างการวัดค่าความแม่นยำในการตัดคำ</w:t>
      </w:r>
      <w:bookmarkEnd w:id="10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680"/>
        <w:gridCol w:w="1838"/>
        <w:gridCol w:w="1825"/>
        <w:gridCol w:w="1621"/>
      </w:tblGrid>
      <w:tr w:rsidR="0020404F" w14:paraId="5CB9A2CC" w14:textId="75156B0E" w:rsidTr="0020404F">
        <w:tc>
          <w:tcPr>
            <w:tcW w:w="846" w:type="dxa"/>
          </w:tcPr>
          <w:p w14:paraId="4552AB69" w14:textId="70E51F19" w:rsidR="0020404F" w:rsidRPr="0020404F" w:rsidRDefault="0020404F" w:rsidP="0020404F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680" w:type="dxa"/>
          </w:tcPr>
          <w:p w14:paraId="1A604A57" w14:textId="0C737B6D" w:rsidR="0020404F" w:rsidRPr="0020404F" w:rsidRDefault="0020404F" w:rsidP="0020404F">
            <w:pPr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Human</w:t>
            </w:r>
          </w:p>
        </w:tc>
        <w:tc>
          <w:tcPr>
            <w:tcW w:w="1838" w:type="dxa"/>
          </w:tcPr>
          <w:p w14:paraId="7B10A4FF" w14:textId="7AE2410B" w:rsidR="0020404F" w:rsidRPr="0020404F" w:rsidRDefault="0020404F" w:rsidP="0020404F">
            <w:pPr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Newmm</w:t>
            </w:r>
            <w:proofErr w:type="spellEnd"/>
          </w:p>
        </w:tc>
        <w:tc>
          <w:tcPr>
            <w:tcW w:w="1825" w:type="dxa"/>
          </w:tcPr>
          <w:p w14:paraId="4896D015" w14:textId="3CA71988" w:rsidR="0020404F" w:rsidRPr="0020404F" w:rsidRDefault="0020404F" w:rsidP="0020404F">
            <w:pPr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Longest</w:t>
            </w:r>
          </w:p>
        </w:tc>
        <w:tc>
          <w:tcPr>
            <w:tcW w:w="1621" w:type="dxa"/>
          </w:tcPr>
          <w:p w14:paraId="31829C98" w14:textId="6B81F2FA" w:rsidR="0020404F" w:rsidRPr="0020404F" w:rsidRDefault="0020404F" w:rsidP="0020404F">
            <w:pPr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Deepcut</w:t>
            </w:r>
            <w:proofErr w:type="spellEnd"/>
          </w:p>
        </w:tc>
      </w:tr>
      <w:tr w:rsidR="0020404F" w14:paraId="15A4C4DF" w14:textId="3BECB0BD" w:rsidTr="0020404F">
        <w:tc>
          <w:tcPr>
            <w:tcW w:w="846" w:type="dxa"/>
          </w:tcPr>
          <w:p w14:paraId="3E5E3345" w14:textId="20E6F7CC" w:rsidR="0020404F" w:rsidRDefault="0020404F" w:rsidP="0020404F">
            <w:pPr>
              <w:jc w:val="center"/>
            </w:pPr>
            <w:r>
              <w:t>1</w:t>
            </w:r>
          </w:p>
        </w:tc>
        <w:tc>
          <w:tcPr>
            <w:tcW w:w="2680" w:type="dxa"/>
          </w:tcPr>
          <w:p w14:paraId="58A75EE6" w14:textId="0F86B86F" w:rsidR="0020404F" w:rsidRDefault="0020404F" w:rsidP="0020404F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38" w:type="dxa"/>
          </w:tcPr>
          <w:p w14:paraId="27F081E3" w14:textId="13CD26A4" w:rsidR="0020404F" w:rsidRDefault="0020404F" w:rsidP="0020404F"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25" w:type="dxa"/>
          </w:tcPr>
          <w:p w14:paraId="50B39D42" w14:textId="1B2F8F47" w:rsidR="0020404F" w:rsidRDefault="0020404F" w:rsidP="0020404F"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621" w:type="dxa"/>
          </w:tcPr>
          <w:p w14:paraId="6EF5C8C5" w14:textId="434C3745" w:rsidR="0020404F" w:rsidRDefault="0020404F" w:rsidP="0020404F">
            <w:r>
              <w:rPr>
                <w:rFonts w:hint="cs"/>
                <w:cs/>
              </w:rPr>
              <w:t>บริการ</w:t>
            </w:r>
          </w:p>
        </w:tc>
      </w:tr>
      <w:tr w:rsidR="0020404F" w14:paraId="60BE8450" w14:textId="3123C382" w:rsidTr="0020404F">
        <w:tc>
          <w:tcPr>
            <w:tcW w:w="846" w:type="dxa"/>
          </w:tcPr>
          <w:p w14:paraId="749E0DD9" w14:textId="57BD0E5F" w:rsidR="0020404F" w:rsidRDefault="0020404F" w:rsidP="0020404F">
            <w:pPr>
              <w:jc w:val="center"/>
            </w:pPr>
            <w:r>
              <w:t>2</w:t>
            </w:r>
          </w:p>
        </w:tc>
        <w:tc>
          <w:tcPr>
            <w:tcW w:w="2680" w:type="dxa"/>
          </w:tcPr>
          <w:p w14:paraId="114E555B" w14:textId="3EE1B9B4" w:rsidR="0020404F" w:rsidRDefault="0020404F" w:rsidP="0020404F">
            <w:r>
              <w:t>software</w:t>
            </w:r>
          </w:p>
        </w:tc>
        <w:tc>
          <w:tcPr>
            <w:tcW w:w="1838" w:type="dxa"/>
          </w:tcPr>
          <w:p w14:paraId="052D3225" w14:textId="40502D68" w:rsidR="0020404F" w:rsidRDefault="0020404F" w:rsidP="0020404F">
            <w:r>
              <w:t>software</w:t>
            </w:r>
          </w:p>
        </w:tc>
        <w:tc>
          <w:tcPr>
            <w:tcW w:w="1825" w:type="dxa"/>
          </w:tcPr>
          <w:p w14:paraId="31E95DC1" w14:textId="0A985A28" w:rsidR="0020404F" w:rsidRDefault="0020404F" w:rsidP="0020404F">
            <w:r>
              <w:t>software</w:t>
            </w:r>
          </w:p>
        </w:tc>
        <w:tc>
          <w:tcPr>
            <w:tcW w:w="1621" w:type="dxa"/>
          </w:tcPr>
          <w:p w14:paraId="5EE33B1F" w14:textId="5DF127A2" w:rsidR="0020404F" w:rsidRDefault="0020404F" w:rsidP="0020404F">
            <w:r>
              <w:t>software</w:t>
            </w:r>
          </w:p>
        </w:tc>
      </w:tr>
      <w:tr w:rsidR="0020404F" w14:paraId="6AD26208" w14:textId="3A43DEB0" w:rsidTr="0020404F">
        <w:tc>
          <w:tcPr>
            <w:tcW w:w="846" w:type="dxa"/>
          </w:tcPr>
          <w:p w14:paraId="2BA29813" w14:textId="0ADD345F" w:rsidR="0020404F" w:rsidRDefault="0020404F" w:rsidP="0020404F">
            <w:pPr>
              <w:jc w:val="center"/>
            </w:pPr>
            <w:r>
              <w:t>3</w:t>
            </w:r>
          </w:p>
        </w:tc>
        <w:tc>
          <w:tcPr>
            <w:tcW w:w="2680" w:type="dxa"/>
          </w:tcPr>
          <w:p w14:paraId="6ED25DC5" w14:textId="6E862767" w:rsidR="0020404F" w:rsidRDefault="0020404F" w:rsidP="0020404F">
            <w:r>
              <w:t>Business</w:t>
            </w:r>
          </w:p>
        </w:tc>
        <w:tc>
          <w:tcPr>
            <w:tcW w:w="1838" w:type="dxa"/>
          </w:tcPr>
          <w:p w14:paraId="176452AB" w14:textId="33E34BFB" w:rsidR="0020404F" w:rsidRDefault="0020404F" w:rsidP="0020404F">
            <w:r>
              <w:t>b</w:t>
            </w:r>
            <w:r>
              <w:t>usiness</w:t>
            </w:r>
          </w:p>
        </w:tc>
        <w:tc>
          <w:tcPr>
            <w:tcW w:w="1825" w:type="dxa"/>
          </w:tcPr>
          <w:p w14:paraId="7EC42696" w14:textId="5B91F939" w:rsidR="0020404F" w:rsidRDefault="0020404F" w:rsidP="0020404F">
            <w:r>
              <w:t>b</w:t>
            </w:r>
            <w:r>
              <w:t>usiness</w:t>
            </w:r>
          </w:p>
        </w:tc>
        <w:tc>
          <w:tcPr>
            <w:tcW w:w="1621" w:type="dxa"/>
          </w:tcPr>
          <w:p w14:paraId="460938BC" w14:textId="6579FAA8" w:rsidR="0020404F" w:rsidRDefault="0020404F" w:rsidP="0020404F">
            <w:r>
              <w:t>b</w:t>
            </w:r>
            <w:r>
              <w:t>usiness</w:t>
            </w:r>
          </w:p>
        </w:tc>
      </w:tr>
      <w:tr w:rsidR="0020404F" w14:paraId="65B7B4A7" w14:textId="4879D6AB" w:rsidTr="0020404F">
        <w:tc>
          <w:tcPr>
            <w:tcW w:w="846" w:type="dxa"/>
          </w:tcPr>
          <w:p w14:paraId="76F1264C" w14:textId="632EDC87" w:rsidR="0020404F" w:rsidRDefault="0020404F" w:rsidP="0020404F">
            <w:pPr>
              <w:jc w:val="center"/>
            </w:pPr>
            <w:r>
              <w:t>4</w:t>
            </w:r>
          </w:p>
        </w:tc>
        <w:tc>
          <w:tcPr>
            <w:tcW w:w="2680" w:type="dxa"/>
          </w:tcPr>
          <w:p w14:paraId="6D37001B" w14:textId="17B0DBE9" w:rsidR="0020404F" w:rsidRDefault="0020404F" w:rsidP="0020404F">
            <w:r>
              <w:t>Solutions</w:t>
            </w:r>
          </w:p>
        </w:tc>
        <w:tc>
          <w:tcPr>
            <w:tcW w:w="1838" w:type="dxa"/>
          </w:tcPr>
          <w:p w14:paraId="720BF4DB" w14:textId="7A0A3F8C" w:rsidR="0020404F" w:rsidRDefault="0020404F" w:rsidP="0020404F">
            <w:r>
              <w:t>s</w:t>
            </w:r>
            <w:r>
              <w:t>olutions</w:t>
            </w:r>
          </w:p>
        </w:tc>
        <w:tc>
          <w:tcPr>
            <w:tcW w:w="1825" w:type="dxa"/>
          </w:tcPr>
          <w:p w14:paraId="4FBD68DF" w14:textId="11FF6CB6" w:rsidR="0020404F" w:rsidRDefault="0020404F" w:rsidP="0020404F">
            <w:r>
              <w:t>s</w:t>
            </w:r>
            <w:r>
              <w:t>olutions</w:t>
            </w:r>
          </w:p>
        </w:tc>
        <w:tc>
          <w:tcPr>
            <w:tcW w:w="1621" w:type="dxa"/>
          </w:tcPr>
          <w:p w14:paraId="306D21D5" w14:textId="624CFA3A" w:rsidR="0020404F" w:rsidRDefault="0020404F" w:rsidP="0020404F">
            <w:r>
              <w:t>s</w:t>
            </w:r>
            <w:r>
              <w:t>olutions</w:t>
            </w:r>
          </w:p>
        </w:tc>
      </w:tr>
      <w:tr w:rsidR="0020404F" w14:paraId="1C40D5EB" w14:textId="35638C09" w:rsidTr="0020404F">
        <w:tc>
          <w:tcPr>
            <w:tcW w:w="846" w:type="dxa"/>
          </w:tcPr>
          <w:p w14:paraId="599A393D" w14:textId="17CF13D7" w:rsidR="0020404F" w:rsidRDefault="0020404F" w:rsidP="0020404F">
            <w:pPr>
              <w:jc w:val="center"/>
              <w:rPr>
                <w:rFonts w:hint="cs"/>
                <w:cs/>
              </w:rPr>
            </w:pPr>
            <w:r>
              <w:t>5</w:t>
            </w:r>
          </w:p>
        </w:tc>
        <w:tc>
          <w:tcPr>
            <w:tcW w:w="2680" w:type="dxa"/>
          </w:tcPr>
          <w:p w14:paraId="4038FE64" w14:textId="1C573BB4" w:rsidR="0020404F" w:rsidRDefault="0020404F" w:rsidP="0020404F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65841E30" w14:textId="5A9C66C5" w:rsidR="0020404F" w:rsidRDefault="0020404F" w:rsidP="0020404F"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18870BCE" w14:textId="333E01EF" w:rsidR="0020404F" w:rsidRDefault="0020404F" w:rsidP="0020404F"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0FDC94B0" w14:textId="6A6A7B92" w:rsidR="0020404F" w:rsidRDefault="0020404F" w:rsidP="0020404F">
            <w:r>
              <w:rPr>
                <w:rFonts w:hint="cs"/>
                <w:cs/>
              </w:rPr>
              <w:t>ระบบ</w:t>
            </w:r>
          </w:p>
        </w:tc>
      </w:tr>
      <w:tr w:rsidR="0020404F" w14:paraId="12A53A15" w14:textId="68B23272" w:rsidTr="0020404F">
        <w:tc>
          <w:tcPr>
            <w:tcW w:w="846" w:type="dxa"/>
          </w:tcPr>
          <w:p w14:paraId="72DB7951" w14:textId="7E38EF0D" w:rsidR="0020404F" w:rsidRDefault="0020404F" w:rsidP="0020404F">
            <w:pPr>
              <w:jc w:val="center"/>
              <w:rPr>
                <w:rFonts w:hint="cs"/>
                <w:cs/>
              </w:rPr>
            </w:pPr>
            <w:r>
              <w:t>6</w:t>
            </w:r>
          </w:p>
        </w:tc>
        <w:tc>
          <w:tcPr>
            <w:tcW w:w="2680" w:type="dxa"/>
          </w:tcPr>
          <w:p w14:paraId="3DEA69E6" w14:textId="0C92B2A1" w:rsidR="0020404F" w:rsidRDefault="0020404F" w:rsidP="0020404F"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38" w:type="dxa"/>
          </w:tcPr>
          <w:p w14:paraId="64ED7EB5" w14:textId="3D1F8C20" w:rsidR="0020404F" w:rsidRDefault="0020404F" w:rsidP="0020404F"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25" w:type="dxa"/>
          </w:tcPr>
          <w:p w14:paraId="0622E403" w14:textId="6CDD0E41" w:rsidR="0020404F" w:rsidRDefault="0020404F" w:rsidP="0020404F"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621" w:type="dxa"/>
          </w:tcPr>
          <w:p w14:paraId="0391FD0B" w14:textId="13F6091A" w:rsidR="0020404F" w:rsidRDefault="0020404F" w:rsidP="0020404F">
            <w:r>
              <w:rPr>
                <w:rFonts w:hint="cs"/>
                <w:cs/>
              </w:rPr>
              <w:t>รับ</w:t>
            </w:r>
          </w:p>
        </w:tc>
      </w:tr>
      <w:tr w:rsidR="0020404F" w14:paraId="5F112C83" w14:textId="79320E0A" w:rsidTr="0020404F">
        <w:tc>
          <w:tcPr>
            <w:tcW w:w="846" w:type="dxa"/>
          </w:tcPr>
          <w:p w14:paraId="29652997" w14:textId="6937BEA8" w:rsidR="0020404F" w:rsidRDefault="0020404F" w:rsidP="0020404F">
            <w:pPr>
              <w:jc w:val="center"/>
              <w:rPr>
                <w:rFonts w:hint="cs"/>
                <w:cs/>
              </w:rPr>
            </w:pPr>
            <w:r>
              <w:t>7</w:t>
            </w:r>
          </w:p>
        </w:tc>
        <w:tc>
          <w:tcPr>
            <w:tcW w:w="2680" w:type="dxa"/>
          </w:tcPr>
          <w:p w14:paraId="37AC1581" w14:textId="68CA066B" w:rsidR="0020404F" w:rsidRDefault="0020404F" w:rsidP="0020404F"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38" w:type="dxa"/>
          </w:tcPr>
          <w:p w14:paraId="5FC1C4C3" w14:textId="2A0308C8" w:rsidR="0020404F" w:rsidRDefault="0020404F" w:rsidP="0020404F"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25" w:type="dxa"/>
          </w:tcPr>
          <w:p w14:paraId="27A650F2" w14:textId="7778CB0C" w:rsidR="0020404F" w:rsidRDefault="0020404F" w:rsidP="0020404F"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621" w:type="dxa"/>
          </w:tcPr>
          <w:p w14:paraId="327C212B" w14:textId="30D768AB" w:rsidR="0020404F" w:rsidRDefault="0020404F" w:rsidP="0020404F">
            <w:r>
              <w:rPr>
                <w:rFonts w:hint="cs"/>
                <w:cs/>
              </w:rPr>
              <w:t>สมัคร</w:t>
            </w:r>
          </w:p>
        </w:tc>
      </w:tr>
      <w:tr w:rsidR="0020404F" w14:paraId="214C1BE0" w14:textId="221F64D3" w:rsidTr="0020404F">
        <w:tc>
          <w:tcPr>
            <w:tcW w:w="846" w:type="dxa"/>
          </w:tcPr>
          <w:p w14:paraId="7CA05D78" w14:textId="1A9A1377" w:rsidR="0020404F" w:rsidRDefault="0020404F" w:rsidP="0020404F">
            <w:pPr>
              <w:jc w:val="center"/>
              <w:rPr>
                <w:rFonts w:hint="cs"/>
                <w:cs/>
              </w:rPr>
            </w:pPr>
            <w:r>
              <w:t>8</w:t>
            </w:r>
          </w:p>
        </w:tc>
        <w:tc>
          <w:tcPr>
            <w:tcW w:w="2680" w:type="dxa"/>
          </w:tcPr>
          <w:p w14:paraId="4ACA1604" w14:textId="28F93CDB" w:rsidR="0020404F" w:rsidRDefault="0020404F" w:rsidP="0020404F"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45BB6C0C" w14:textId="65437216" w:rsidR="0020404F" w:rsidRDefault="0020404F" w:rsidP="0020404F"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422CE4F9" w14:textId="4CF6B2AF" w:rsidR="0020404F" w:rsidRDefault="0020404F" w:rsidP="0020404F">
            <w:proofErr w:type="spellStart"/>
            <w:r>
              <w:rPr>
                <w:rFonts w:hint="cs"/>
                <w:cs/>
              </w:rPr>
              <w:t>ออน</w:t>
            </w:r>
            <w:proofErr w:type="spellEnd"/>
          </w:p>
        </w:tc>
        <w:tc>
          <w:tcPr>
            <w:tcW w:w="1621" w:type="dxa"/>
          </w:tcPr>
          <w:p w14:paraId="4F58EB6A" w14:textId="02D01286" w:rsidR="0020404F" w:rsidRDefault="0020404F" w:rsidP="0020404F">
            <w:r>
              <w:rPr>
                <w:rFonts w:hint="cs"/>
                <w:cs/>
              </w:rPr>
              <w:t>บุคลากร</w:t>
            </w:r>
          </w:p>
        </w:tc>
      </w:tr>
      <w:tr w:rsidR="0020404F" w14:paraId="1C1A1E77" w14:textId="21F66FFB" w:rsidTr="0020404F">
        <w:tc>
          <w:tcPr>
            <w:tcW w:w="846" w:type="dxa"/>
          </w:tcPr>
          <w:p w14:paraId="2FE77BCB" w14:textId="23E98D4E" w:rsidR="0020404F" w:rsidRDefault="0020404F" w:rsidP="0020404F">
            <w:pPr>
              <w:jc w:val="center"/>
              <w:rPr>
                <w:rFonts w:hint="cs"/>
                <w:cs/>
              </w:rPr>
            </w:pPr>
            <w:r>
              <w:t>9</w:t>
            </w:r>
          </w:p>
        </w:tc>
        <w:tc>
          <w:tcPr>
            <w:tcW w:w="2680" w:type="dxa"/>
          </w:tcPr>
          <w:p w14:paraId="3F3076BF" w14:textId="2F2EC27A" w:rsidR="0020404F" w:rsidRDefault="0020404F" w:rsidP="0020404F"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41484505" w14:textId="32F05C42" w:rsidR="0020404F" w:rsidRDefault="0020404F" w:rsidP="0020404F"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0C8C9D2C" w14:textId="48BD9F22" w:rsidR="0020404F" w:rsidRDefault="0020404F" w:rsidP="0020404F">
            <w:r>
              <w:rPr>
                <w:rFonts w:hint="cs"/>
                <w:cs/>
              </w:rPr>
              <w:t>ไลน์</w:t>
            </w:r>
          </w:p>
        </w:tc>
        <w:tc>
          <w:tcPr>
            <w:tcW w:w="1621" w:type="dxa"/>
          </w:tcPr>
          <w:p w14:paraId="097657FC" w14:textId="1E780909" w:rsidR="0020404F" w:rsidRDefault="0020404F" w:rsidP="0020404F"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42D54886" w14:textId="632454E1" w:rsidTr="0020404F">
        <w:tc>
          <w:tcPr>
            <w:tcW w:w="846" w:type="dxa"/>
          </w:tcPr>
          <w:p w14:paraId="29BCBD4D" w14:textId="674645CC" w:rsidR="0020404F" w:rsidRDefault="0020404F" w:rsidP="0020404F">
            <w:pPr>
              <w:jc w:val="center"/>
              <w:rPr>
                <w:rFonts w:hint="cs"/>
                <w:cs/>
              </w:rPr>
            </w:pPr>
            <w:r>
              <w:t>10</w:t>
            </w:r>
          </w:p>
        </w:tc>
        <w:tc>
          <w:tcPr>
            <w:tcW w:w="2680" w:type="dxa"/>
          </w:tcPr>
          <w:p w14:paraId="3F1E6F07" w14:textId="5E84DA6F" w:rsidR="0020404F" w:rsidRDefault="0020404F" w:rsidP="0020404F">
            <w:r>
              <w:rPr>
                <w:rFonts w:hint="cs"/>
                <w:cs/>
              </w:rPr>
              <w:t>ลงทะเบียน</w:t>
            </w:r>
            <w:r>
              <w:rPr>
                <w:rFonts w:hint="cs"/>
                <w:cs/>
              </w:rPr>
              <w:t>เรียน</w:t>
            </w:r>
          </w:p>
        </w:tc>
        <w:tc>
          <w:tcPr>
            <w:tcW w:w="1838" w:type="dxa"/>
          </w:tcPr>
          <w:p w14:paraId="0D96447A" w14:textId="2DB92B39" w:rsidR="0020404F" w:rsidRDefault="0020404F" w:rsidP="0020404F"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25" w:type="dxa"/>
          </w:tcPr>
          <w:p w14:paraId="58CDA322" w14:textId="58672DED" w:rsidR="0020404F" w:rsidRDefault="0020404F" w:rsidP="0020404F"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63F82CA3" w14:textId="3AB55DEB" w:rsidR="0020404F" w:rsidRDefault="0020404F" w:rsidP="0020404F">
            <w:r>
              <w:rPr>
                <w:rFonts w:hint="cs"/>
                <w:cs/>
              </w:rPr>
              <w:t>ระบบ</w:t>
            </w:r>
          </w:p>
        </w:tc>
      </w:tr>
      <w:tr w:rsidR="0020404F" w14:paraId="6D48D464" w14:textId="3CA46357" w:rsidTr="0020404F">
        <w:tc>
          <w:tcPr>
            <w:tcW w:w="846" w:type="dxa"/>
          </w:tcPr>
          <w:p w14:paraId="2E73DBC4" w14:textId="6126A338" w:rsidR="0020404F" w:rsidRDefault="0020404F" w:rsidP="0020404F">
            <w:pPr>
              <w:jc w:val="center"/>
              <w:rPr>
                <w:rFonts w:hint="cs"/>
                <w:cs/>
              </w:rPr>
            </w:pPr>
            <w:r>
              <w:t>11</w:t>
            </w:r>
          </w:p>
        </w:tc>
        <w:tc>
          <w:tcPr>
            <w:tcW w:w="2680" w:type="dxa"/>
          </w:tcPr>
          <w:p w14:paraId="20B670A4" w14:textId="48B6F8CE" w:rsidR="0020404F" w:rsidRDefault="0020404F" w:rsidP="0020404F"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120BFC0A" w14:textId="5F02A270" w:rsidR="0020404F" w:rsidRDefault="0020404F" w:rsidP="0020404F">
            <w:pPr>
              <w:rPr>
                <w:rFonts w:hint="cs"/>
              </w:rPr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70D0CD28" w14:textId="04A76406" w:rsidR="0020404F" w:rsidRDefault="0020404F" w:rsidP="0020404F"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621" w:type="dxa"/>
          </w:tcPr>
          <w:p w14:paraId="155B5E99" w14:textId="7B5486FF" w:rsidR="0020404F" w:rsidRDefault="0020404F" w:rsidP="0020404F">
            <w:r>
              <w:rPr>
                <w:rFonts w:hint="cs"/>
                <w:cs/>
              </w:rPr>
              <w:t>ลง</w:t>
            </w:r>
          </w:p>
        </w:tc>
      </w:tr>
      <w:tr w:rsidR="0020404F" w14:paraId="4DDAE562" w14:textId="2154C51E" w:rsidTr="0020404F">
        <w:tc>
          <w:tcPr>
            <w:tcW w:w="846" w:type="dxa"/>
          </w:tcPr>
          <w:p w14:paraId="229B5587" w14:textId="066F7DF0" w:rsidR="0020404F" w:rsidRDefault="0020404F" w:rsidP="0020404F">
            <w:pPr>
              <w:jc w:val="center"/>
            </w:pPr>
            <w:r>
              <w:t>12</w:t>
            </w:r>
          </w:p>
        </w:tc>
        <w:tc>
          <w:tcPr>
            <w:tcW w:w="2680" w:type="dxa"/>
          </w:tcPr>
          <w:p w14:paraId="6E37C73C" w14:textId="2DC2BB61" w:rsidR="0020404F" w:rsidRDefault="0020404F" w:rsidP="0020404F"/>
        </w:tc>
        <w:tc>
          <w:tcPr>
            <w:tcW w:w="1838" w:type="dxa"/>
          </w:tcPr>
          <w:p w14:paraId="6CE34434" w14:textId="77777777" w:rsidR="0020404F" w:rsidRDefault="0020404F" w:rsidP="0020404F"/>
        </w:tc>
        <w:tc>
          <w:tcPr>
            <w:tcW w:w="1825" w:type="dxa"/>
          </w:tcPr>
          <w:p w14:paraId="65BC5F06" w14:textId="4BA12C0B" w:rsidR="0020404F" w:rsidRDefault="0020404F" w:rsidP="0020404F"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621" w:type="dxa"/>
          </w:tcPr>
          <w:p w14:paraId="069644D2" w14:textId="3546F6A6" w:rsidR="0020404F" w:rsidRDefault="0020404F" w:rsidP="0020404F">
            <w:r>
              <w:rPr>
                <w:rFonts w:hint="cs"/>
                <w:cs/>
              </w:rPr>
              <w:t>ทะเบียน</w:t>
            </w:r>
          </w:p>
        </w:tc>
      </w:tr>
      <w:tr w:rsidR="0020404F" w14:paraId="4D38DDFA" w14:textId="39A66CF8" w:rsidTr="0020404F">
        <w:tc>
          <w:tcPr>
            <w:tcW w:w="846" w:type="dxa"/>
          </w:tcPr>
          <w:p w14:paraId="1EF3C98D" w14:textId="525E4F66" w:rsidR="0020404F" w:rsidRDefault="0020404F" w:rsidP="0020404F">
            <w:pPr>
              <w:jc w:val="center"/>
            </w:pPr>
            <w:r>
              <w:t>13</w:t>
            </w:r>
          </w:p>
        </w:tc>
        <w:tc>
          <w:tcPr>
            <w:tcW w:w="2680" w:type="dxa"/>
          </w:tcPr>
          <w:p w14:paraId="3E7EA797" w14:textId="3C2CD4FD" w:rsidR="0020404F" w:rsidRDefault="0020404F" w:rsidP="0020404F"/>
        </w:tc>
        <w:tc>
          <w:tcPr>
            <w:tcW w:w="1838" w:type="dxa"/>
          </w:tcPr>
          <w:p w14:paraId="1BF02DCA" w14:textId="77777777" w:rsidR="0020404F" w:rsidRDefault="0020404F" w:rsidP="0020404F"/>
        </w:tc>
        <w:tc>
          <w:tcPr>
            <w:tcW w:w="1825" w:type="dxa"/>
          </w:tcPr>
          <w:p w14:paraId="6819615E" w14:textId="77777777" w:rsidR="0020404F" w:rsidRDefault="0020404F" w:rsidP="0020404F"/>
        </w:tc>
        <w:tc>
          <w:tcPr>
            <w:tcW w:w="1621" w:type="dxa"/>
          </w:tcPr>
          <w:p w14:paraId="30B93BD3" w14:textId="0BF0F323" w:rsidR="0020404F" w:rsidRDefault="0020404F" w:rsidP="0020404F">
            <w:r>
              <w:rPr>
                <w:rFonts w:hint="cs"/>
                <w:cs/>
              </w:rPr>
              <w:t>เรียน</w:t>
            </w:r>
          </w:p>
        </w:tc>
      </w:tr>
      <w:tr w:rsidR="0020404F" w14:paraId="49A5BF8B" w14:textId="1F2E9A3F" w:rsidTr="0020404F">
        <w:tc>
          <w:tcPr>
            <w:tcW w:w="846" w:type="dxa"/>
          </w:tcPr>
          <w:p w14:paraId="3C8F1000" w14:textId="5F23003E" w:rsidR="0020404F" w:rsidRDefault="0020404F" w:rsidP="0020404F">
            <w:pPr>
              <w:jc w:val="center"/>
            </w:pPr>
            <w:r>
              <w:t>14</w:t>
            </w:r>
          </w:p>
        </w:tc>
        <w:tc>
          <w:tcPr>
            <w:tcW w:w="2680" w:type="dxa"/>
          </w:tcPr>
          <w:p w14:paraId="0FF67B69" w14:textId="0987DF52" w:rsidR="0020404F" w:rsidRDefault="0020404F" w:rsidP="0020404F"/>
        </w:tc>
        <w:tc>
          <w:tcPr>
            <w:tcW w:w="1838" w:type="dxa"/>
          </w:tcPr>
          <w:p w14:paraId="7DE919D2" w14:textId="77777777" w:rsidR="0020404F" w:rsidRDefault="0020404F" w:rsidP="0020404F"/>
        </w:tc>
        <w:tc>
          <w:tcPr>
            <w:tcW w:w="1825" w:type="dxa"/>
          </w:tcPr>
          <w:p w14:paraId="729093B5" w14:textId="77777777" w:rsidR="0020404F" w:rsidRDefault="0020404F" w:rsidP="0020404F"/>
        </w:tc>
        <w:tc>
          <w:tcPr>
            <w:tcW w:w="1621" w:type="dxa"/>
          </w:tcPr>
          <w:p w14:paraId="2F7F81DD" w14:textId="5232858A" w:rsidR="0020404F" w:rsidRDefault="0020404F" w:rsidP="0020404F"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5ED11C89" w14:textId="087874EA" w:rsidTr="0020404F">
        <w:tc>
          <w:tcPr>
            <w:tcW w:w="846" w:type="dxa"/>
          </w:tcPr>
          <w:p w14:paraId="71CCD34D" w14:textId="05034785" w:rsidR="0020404F" w:rsidRPr="0020404F" w:rsidRDefault="0020404F" w:rsidP="0020404F">
            <w:pPr>
              <w:jc w:val="center"/>
              <w:rPr>
                <w:rFonts w:hint="cs"/>
                <w:b/>
                <w:bCs/>
                <w:cs/>
              </w:rPr>
            </w:pPr>
            <w:r w:rsidRPr="0020404F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2680" w:type="dxa"/>
          </w:tcPr>
          <w:p w14:paraId="4B60E877" w14:textId="1912E5B6" w:rsidR="0020404F" w:rsidRPr="0020404F" w:rsidRDefault="0020404F" w:rsidP="0020404F">
            <w:pPr>
              <w:jc w:val="center"/>
              <w:rPr>
                <w:b/>
                <w:bCs/>
              </w:rPr>
            </w:pPr>
          </w:p>
        </w:tc>
        <w:tc>
          <w:tcPr>
            <w:tcW w:w="1838" w:type="dxa"/>
          </w:tcPr>
          <w:p w14:paraId="5FC2FC17" w14:textId="2156E004" w:rsidR="0020404F" w:rsidRDefault="0020404F" w:rsidP="0020404F">
            <w:pPr>
              <w:jc w:val="center"/>
            </w:pPr>
            <w:r>
              <w:t>11</w:t>
            </w:r>
          </w:p>
        </w:tc>
        <w:tc>
          <w:tcPr>
            <w:tcW w:w="1825" w:type="dxa"/>
          </w:tcPr>
          <w:p w14:paraId="564DD68C" w14:textId="71C5A12A" w:rsidR="0020404F" w:rsidRDefault="0020404F" w:rsidP="0020404F">
            <w:pPr>
              <w:jc w:val="center"/>
            </w:pPr>
            <w:r>
              <w:t>10</w:t>
            </w:r>
          </w:p>
        </w:tc>
        <w:tc>
          <w:tcPr>
            <w:tcW w:w="1621" w:type="dxa"/>
          </w:tcPr>
          <w:p w14:paraId="032C8AAF" w14:textId="45C4ABFD" w:rsidR="0020404F" w:rsidRDefault="0020404F" w:rsidP="0020404F">
            <w:pPr>
              <w:jc w:val="center"/>
            </w:pPr>
            <w:r>
              <w:t>9</w:t>
            </w:r>
          </w:p>
        </w:tc>
      </w:tr>
    </w:tbl>
    <w:p w14:paraId="06C7115A" w14:textId="77777777" w:rsidR="0020404F" w:rsidRDefault="0020404F" w:rsidP="0020404F">
      <w:pPr>
        <w:ind w:firstLine="720"/>
      </w:pPr>
    </w:p>
    <w:p w14:paraId="657E84A1" w14:textId="2866B1FD" w:rsidR="0020404F" w:rsidRDefault="0020404F" w:rsidP="0020404F">
      <w:pPr>
        <w:ind w:firstLine="720"/>
      </w:pPr>
      <w:r>
        <w:rPr>
          <w:rFonts w:hint="cs"/>
          <w:cs/>
        </w:rPr>
        <w:t xml:space="preserve">จากตารางที่ </w:t>
      </w:r>
      <w:r>
        <w:t xml:space="preserve">15 </w:t>
      </w:r>
      <w:r>
        <w:rPr>
          <w:rFonts w:hint="cs"/>
          <w:cs/>
        </w:rPr>
        <w:t xml:space="preserve">จะเห็นว่าเมื่อทำการใช้ไลบรารี่ในการตัดคำแล้วสามารถสรุปได้ว่า </w:t>
      </w:r>
      <w:r>
        <w:t xml:space="preserve">Engine </w:t>
      </w:r>
      <w:r>
        <w:rPr>
          <w:rFonts w:hint="cs"/>
          <w:cs/>
        </w:rPr>
        <w:t xml:space="preserve">ที่มีความคล้ายกับผู้วิจัยมากที่สุดคือ </w:t>
      </w:r>
      <w:proofErr w:type="spellStart"/>
      <w:r>
        <w:t>newmm</w:t>
      </w:r>
      <w:proofErr w:type="spellEnd"/>
      <w:r>
        <w:t xml:space="preserve"> </w:t>
      </w:r>
      <w:r>
        <w:rPr>
          <w:rFonts w:hint="cs"/>
          <w:cs/>
        </w:rPr>
        <w:t xml:space="preserve">รองลงมาคือ </w:t>
      </w:r>
      <w:r>
        <w:t xml:space="preserve">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</w:p>
    <w:p w14:paraId="2B0BEA1E" w14:textId="4D952D23" w:rsidR="00C256DE" w:rsidRPr="00CF105B" w:rsidRDefault="00CF105B" w:rsidP="00CF105B">
      <w:pPr>
        <w:pStyle w:val="Caption"/>
        <w:jc w:val="left"/>
      </w:pPr>
      <w:r w:rsidRPr="00CF105B">
        <w:rPr>
          <w:b/>
          <w:bCs/>
          <w:cs/>
        </w:rPr>
        <w:lastRenderedPageBreak/>
        <w:t xml:space="preserve">ตาราง </w:t>
      </w:r>
      <w:r w:rsidRPr="00CF105B">
        <w:rPr>
          <w:b/>
          <w:bCs/>
          <w:cs/>
        </w:rPr>
        <w:fldChar w:fldCharType="begin"/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</w:rPr>
        <w:instrText xml:space="preserve">SEQ </w:instrText>
      </w:r>
      <w:r w:rsidRPr="00CF105B">
        <w:rPr>
          <w:b/>
          <w:bCs/>
          <w:cs/>
        </w:rPr>
        <w:instrText xml:space="preserve">ตาราง </w:instrText>
      </w:r>
      <w:r w:rsidRPr="00CF105B">
        <w:rPr>
          <w:b/>
          <w:bCs/>
        </w:rPr>
        <w:instrText>\* ARABIC</w:instrText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16</w:t>
      </w:r>
      <w:r w:rsidRPr="00CF105B">
        <w:rPr>
          <w:b/>
          <w:bCs/>
          <w:cs/>
        </w:rPr>
        <w:fldChar w:fldCharType="end"/>
      </w:r>
      <w:r>
        <w:t xml:space="preserve"> </w:t>
      </w:r>
      <w:bookmarkStart w:id="107" w:name="_Toc130287947"/>
      <w:r w:rsidRPr="00CF105B">
        <w:rPr>
          <w:rFonts w:hint="cs"/>
          <w:cs/>
        </w:rPr>
        <w:t>ผลการทดสอบความแม่นยำการตัดคำ</w:t>
      </w:r>
      <w:bookmarkEnd w:id="10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CF105B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CF105B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CF105B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CF105B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CF105B">
            <w:pPr>
              <w:spacing w:line="276" w:lineRule="auto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CF105B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CF105B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CF105B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0147FA">
      <w:pPr>
        <w:spacing w:line="276" w:lineRule="auto"/>
        <w:rPr>
          <w:b/>
          <w:bCs/>
        </w:rPr>
      </w:pPr>
    </w:p>
    <w:p w14:paraId="7C541304" w14:textId="7493925F" w:rsidR="00C256DE" w:rsidRPr="00C256DE" w:rsidRDefault="00C256DE" w:rsidP="00B21CCC">
      <w:pPr>
        <w:spacing w:line="276" w:lineRule="auto"/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>จากการทดลอง</w:t>
      </w:r>
      <w:r w:rsidR="00CF105B">
        <w:rPr>
          <w:rFonts w:hint="cs"/>
          <w:cs/>
        </w:rPr>
        <w:t xml:space="preserve">จากข้อมูลปริมาณ </w:t>
      </w:r>
      <w:r w:rsidR="00CF105B">
        <w:t xml:space="preserve">100 </w:t>
      </w:r>
      <w:r w:rsidR="00CF105B">
        <w:rPr>
          <w:rFonts w:hint="cs"/>
          <w:cs/>
        </w:rPr>
        <w:t>รายการ</w:t>
      </w:r>
      <w:r w:rsidRPr="00264811">
        <w:rPr>
          <w:rFonts w:hint="cs"/>
          <w:cs/>
        </w:rPr>
        <w:t xml:space="preserve">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นั้นมีความแม่นยำกับที่ผู้วิจัยตัดมากที่สุดที่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>ค่าความแม่นยำอยู่ที่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</w:rPr>
        <w:t>83.04%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0147FA">
      <w:pPr>
        <w:pStyle w:val="ListParagraph"/>
        <w:tabs>
          <w:tab w:val="left" w:pos="540"/>
          <w:tab w:val="left" w:pos="7290"/>
        </w:tabs>
        <w:spacing w:line="276" w:lineRule="auto"/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3098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27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R/wGQIAADI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7AA5CA8D">
            <wp:extent cx="4316400" cy="17893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17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7F584467" w:rsidR="00AE700F" w:rsidRDefault="00AE700F" w:rsidP="000147FA">
      <w:pPr>
        <w:pStyle w:val="Caption"/>
        <w:spacing w:line="276" w:lineRule="auto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39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8" w:name="_Toc130287823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108"/>
      <w:proofErr w:type="spellEnd"/>
    </w:p>
    <w:p w14:paraId="04BC8EE7" w14:textId="77777777" w:rsidR="00944876" w:rsidRPr="00944876" w:rsidRDefault="00944876" w:rsidP="000147FA">
      <w:pPr>
        <w:spacing w:line="276" w:lineRule="auto"/>
      </w:pPr>
    </w:p>
    <w:p w14:paraId="4E844EDE" w14:textId="0D49F2D5" w:rsidR="004A6A93" w:rsidRDefault="00CB34FA" w:rsidP="000147FA">
      <w:pPr>
        <w:spacing w:line="276" w:lineRule="auto"/>
        <w:ind w:firstLine="720"/>
      </w:pPr>
      <w:r>
        <w:t xml:space="preserve">4.1.2 </w:t>
      </w:r>
      <w:r w:rsidRPr="00264811">
        <w:rPr>
          <w:rFonts w:hint="cs"/>
          <w:cs/>
        </w:rPr>
        <w:t>การ</w:t>
      </w:r>
      <w:r w:rsidR="0069533D">
        <w:rPr>
          <w:rFonts w:hint="cs"/>
          <w:cs/>
        </w:rPr>
        <w:t xml:space="preserve">คำนวณค่า </w:t>
      </w:r>
      <w:r w:rsidR="0069533D">
        <w:t>TF-ID</w:t>
      </w:r>
      <w:r w:rsidR="00214EB2">
        <w:t>F</w:t>
      </w:r>
    </w:p>
    <w:p w14:paraId="5FBE04AA" w14:textId="1B3624C9" w:rsidR="00944876" w:rsidRDefault="00944876" w:rsidP="000147FA">
      <w:pPr>
        <w:spacing w:line="276" w:lineRule="auto"/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</w:p>
    <w:p w14:paraId="0B31D6CC" w14:textId="77777777" w:rsidR="006D3D23" w:rsidRDefault="006D3D23" w:rsidP="000147FA">
      <w:pPr>
        <w:spacing w:line="276" w:lineRule="auto"/>
        <w:ind w:firstLine="720"/>
      </w:pPr>
    </w:p>
    <w:p w14:paraId="5F54D612" w14:textId="6C2ADF85" w:rsidR="00DE64E6" w:rsidRDefault="00DE64E6" w:rsidP="000147FA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3A6B8C97" w:rsidR="00DE64E6" w:rsidRDefault="00DE64E6" w:rsidP="000147FA">
      <w:pPr>
        <w:pStyle w:val="Caption"/>
        <w:spacing w:line="276" w:lineRule="auto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109" w:name="_Toc130287824"/>
      <w:r w:rsidR="002D5683">
        <w:rPr>
          <w:rFonts w:hint="cs"/>
          <w:cs/>
        </w:rPr>
        <w:t>ตัวอย่าง</w:t>
      </w:r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109"/>
    </w:p>
    <w:p w14:paraId="30A29956" w14:textId="2B53D558" w:rsidR="00DE64E6" w:rsidRDefault="00DE64E6" w:rsidP="000147FA">
      <w:pPr>
        <w:spacing w:line="276" w:lineRule="auto"/>
      </w:pPr>
    </w:p>
    <w:p w14:paraId="4A2C523B" w14:textId="23682C35" w:rsidR="00DE64E6" w:rsidRDefault="00DE64E6" w:rsidP="000147FA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lastRenderedPageBreak/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0147FA">
      <w:pPr>
        <w:spacing w:line="276" w:lineRule="auto"/>
        <w:ind w:firstLine="720"/>
        <w:jc w:val="thaiDistribute"/>
      </w:pPr>
    </w:p>
    <w:p w14:paraId="28AA9408" w14:textId="0D97BF48" w:rsidR="00406F1E" w:rsidRDefault="00406F1E" w:rsidP="000147FA">
      <w:pPr>
        <w:spacing w:line="276" w:lineRule="auto"/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0147FA">
      <w:pPr>
        <w:spacing w:line="276" w:lineRule="auto"/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0147FA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0147FA">
      <w:pPr>
        <w:spacing w:line="276" w:lineRule="auto"/>
        <w:jc w:val="thaiDistribute"/>
      </w:pPr>
    </w:p>
    <w:p w14:paraId="1D47B310" w14:textId="404990CE" w:rsidR="00121D8C" w:rsidRDefault="00121D8C" w:rsidP="000147FA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228CE7FF">
            <wp:extent cx="5040000" cy="14545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290CFED0" w:rsidR="00121D8C" w:rsidRDefault="00121D8C" w:rsidP="000147FA">
      <w:pPr>
        <w:pStyle w:val="Caption"/>
        <w:spacing w:line="276" w:lineRule="auto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110" w:name="_Toc130287825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110"/>
    </w:p>
    <w:p w14:paraId="105C81B7" w14:textId="77777777" w:rsidR="00C641BB" w:rsidRPr="00C641BB" w:rsidRDefault="00C641BB" w:rsidP="000147FA">
      <w:pPr>
        <w:spacing w:line="276" w:lineRule="auto"/>
      </w:pPr>
    </w:p>
    <w:p w14:paraId="497DB91C" w14:textId="6BA3EAE4" w:rsidR="00C641BB" w:rsidRDefault="00C641BB" w:rsidP="000147FA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411317AC" w:rsidR="008E26B0" w:rsidRDefault="006D3D23" w:rsidP="000147FA">
      <w:pPr>
        <w:spacing w:line="276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48000DF" wp14:editId="3ED88DB4">
                <wp:simplePos x="0" y="0"/>
                <wp:positionH relativeFrom="column">
                  <wp:posOffset>1827055</wp:posOffset>
                </wp:positionH>
                <wp:positionV relativeFrom="paragraph">
                  <wp:posOffset>1432483</wp:posOffset>
                </wp:positionV>
                <wp:extent cx="914400" cy="343531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93530" w14:textId="77777777" w:rsidR="006D3D23" w:rsidRDefault="006D3D23" w:rsidP="006D3D23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00DF" id="Text Box 3" o:spid="_x0000_s1028" type="#_x0000_t202" style="position:absolute;left:0;text-align:left;margin-left:143.85pt;margin-top:112.8pt;width:1in;height:27.05pt;z-index:252152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" filled="f" stroked="f">
                <v:textbox>
                  <w:txbxContent>
                    <w:p w14:paraId="56493530" w14:textId="77777777" w:rsidR="006D3D23" w:rsidRDefault="006D3D23" w:rsidP="006D3D23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D3C137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564DE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2BBE90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3C47107C" w:rsidR="008E26B0" w:rsidRDefault="008E26B0" w:rsidP="000147FA">
      <w:pPr>
        <w:pStyle w:val="Caption"/>
        <w:spacing w:line="276" w:lineRule="auto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111" w:name="_Toc130287826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111"/>
    </w:p>
    <w:p w14:paraId="0F96C5F3" w14:textId="77777777" w:rsidR="003C69F6" w:rsidRPr="003C69F6" w:rsidRDefault="003C69F6" w:rsidP="003C69F6"/>
    <w:p w14:paraId="13FE1D37" w14:textId="29556748" w:rsidR="00154B54" w:rsidRPr="00264811" w:rsidRDefault="00154B54" w:rsidP="000147FA">
      <w:pPr>
        <w:spacing w:line="276" w:lineRule="auto"/>
      </w:pPr>
      <w:r w:rsidRPr="00264811">
        <w:rPr>
          <w:rFonts w:hint="cs"/>
          <w:cs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กลุ่มได้ดังนี้</w:t>
      </w:r>
    </w:p>
    <w:p w14:paraId="16B38C4B" w14:textId="57BC50CF" w:rsidR="00154B54" w:rsidRPr="00264811" w:rsidRDefault="00154B54" w:rsidP="000147FA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lastRenderedPageBreak/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พบว่าขอบเขตของข้อมูลค่อนข้างแคบ</w:t>
      </w:r>
      <w:r w:rsidR="00684825">
        <w:rPr>
          <w:rFonts w:hint="cs"/>
          <w:cs/>
        </w:rPr>
        <w:t>มาก</w:t>
      </w:r>
      <w:r w:rsidR="009858AA">
        <w:rPr>
          <w:rFonts w:hint="cs"/>
          <w:cs/>
        </w:rPr>
        <w:t>และ</w:t>
      </w:r>
      <w:r w:rsidR="00684825">
        <w:rPr>
          <w:rFonts w:hint="cs"/>
          <w:cs/>
        </w:rPr>
        <w:t xml:space="preserve">มีกลุ่มที่มีเนื้อหาซ้ำกันมากกว่า </w:t>
      </w:r>
      <w:r w:rsidR="00684825">
        <w:t xml:space="preserve">1 </w:t>
      </w:r>
      <w:r w:rsidR="00684825">
        <w:rPr>
          <w:rFonts w:hint="cs"/>
          <w:cs/>
        </w:rPr>
        <w:t>กลุ่ม</w:t>
      </w:r>
    </w:p>
    <w:p w14:paraId="0119CD66" w14:textId="17316E90" w:rsidR="00154B54" w:rsidRPr="00264811" w:rsidRDefault="00154B54" w:rsidP="000147FA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</w:t>
      </w:r>
      <w:r w:rsidR="00684825">
        <w:rPr>
          <w:rFonts w:hint="cs"/>
          <w:cs/>
        </w:rPr>
        <w:t>พบว่าขอบเขตของข้อมูลค่อนข้างแคบและเนื้อหาบางส่วนก็จะปนอยู่ในกลุ่มอื่นๆที่มีใกล้กัน</w:t>
      </w:r>
    </w:p>
    <w:p w14:paraId="55E985B7" w14:textId="484C62BF" w:rsidR="00154B54" w:rsidRPr="00264811" w:rsidRDefault="00154B54" w:rsidP="000147FA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ค่อนข้างดีและเนื้อหาในกลุ่มนั้นมีประปนกันน้อยมากและไม่มีกลุ่มที่มีเนื้อหาซ้ำกัน</w:t>
      </w:r>
    </w:p>
    <w:p w14:paraId="336710D9" w14:textId="60F0A05C" w:rsidR="00154B54" w:rsidRDefault="00154B54" w:rsidP="000147FA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พบว่าขอบเขตของข้อมูลกว้างมากและทำให้ใน </w:t>
      </w:r>
      <w:r w:rsidR="00684825">
        <w:t xml:space="preserve">1 </w:t>
      </w:r>
      <w:r w:rsidR="00684825">
        <w:rPr>
          <w:rFonts w:hint="cs"/>
          <w:cs/>
        </w:rPr>
        <w:t xml:space="preserve">กลุ่มนั้นมีเนื้อหาที่มากกว่า </w:t>
      </w:r>
      <w:r w:rsidR="00684825">
        <w:t xml:space="preserve">1 </w:t>
      </w:r>
      <w:r w:rsidR="00684825">
        <w:rPr>
          <w:rFonts w:hint="cs"/>
          <w:cs/>
        </w:rPr>
        <w:t>อย่างทำให้ไม่สามารถระบุแน่ชัดได้ว่าเกี่ยวกับเรื่องใดเป็นหลัก</w:t>
      </w:r>
    </w:p>
    <w:p w14:paraId="1000DB7E" w14:textId="290632CB" w:rsidR="00B21F2A" w:rsidRDefault="00B21F2A" w:rsidP="000147FA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54DC1EB3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1A4FD473" w:rsidR="00B21F2A" w:rsidRDefault="00B21F2A" w:rsidP="000147FA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2" w:name="_Toc130287827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12"/>
    </w:p>
    <w:p w14:paraId="12039D7B" w14:textId="2FBD31C1" w:rsidR="00B21F2A" w:rsidRDefault="00B21F2A" w:rsidP="000147FA">
      <w:pPr>
        <w:spacing w:line="276" w:lineRule="auto"/>
      </w:pPr>
    </w:p>
    <w:p w14:paraId="082A8A30" w14:textId="368612AA" w:rsidR="00B21F2A" w:rsidRDefault="00B21F2A" w:rsidP="000147FA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6263B172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3C098CDE" w:rsidR="00B21F2A" w:rsidRDefault="00B21F2A" w:rsidP="000147FA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3" w:name="_Toc130287828"/>
      <w:r w:rsidRPr="00264811">
        <w:rPr>
          <w:rFonts w:hint="cs"/>
          <w:cs/>
        </w:rPr>
        <w:t xml:space="preserve">จัดกลุ่มข้อมูลจำนวน </w:t>
      </w:r>
      <w:r w:rsidR="00B032A1"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13"/>
    </w:p>
    <w:p w14:paraId="585BFD93" w14:textId="10B361BA" w:rsidR="00B21F2A" w:rsidRDefault="00B21F2A" w:rsidP="000147FA">
      <w:pPr>
        <w:spacing w:line="276" w:lineRule="auto"/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3099141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10BBF0E9" w14:textId="02D95D22" w:rsidR="001B66D3" w:rsidRDefault="00B21F2A" w:rsidP="00FE5816">
      <w:pPr>
        <w:pStyle w:val="Caption"/>
        <w:spacing w:line="276" w:lineRule="auto"/>
        <w:rPr>
          <w:rFonts w:hint="cs"/>
        </w:rPr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4" w:name="_Toc130287829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14"/>
    </w:p>
    <w:p w14:paraId="08F81DDF" w14:textId="6A28B954" w:rsidR="00B21F2A" w:rsidRDefault="00B21F2A" w:rsidP="000147FA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3EBD02C5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70DA68A0" w:rsidR="00B21F2A" w:rsidRDefault="00B21F2A" w:rsidP="000147FA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5" w:name="_Toc130287830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15"/>
    </w:p>
    <w:p w14:paraId="32695E11" w14:textId="20288F29" w:rsidR="00B21F2A" w:rsidRDefault="00B21F2A" w:rsidP="000147FA">
      <w:pPr>
        <w:spacing w:line="276" w:lineRule="auto"/>
      </w:pPr>
    </w:p>
    <w:p w14:paraId="19B8B36A" w14:textId="5DC79D95" w:rsidR="00FE5816" w:rsidRDefault="000E71EF" w:rsidP="00FE5816">
      <w:pPr>
        <w:spacing w:line="276" w:lineRule="auto"/>
        <w:ind w:firstLine="720"/>
        <w:jc w:val="thaiDistribute"/>
        <w:rPr>
          <w:rFonts w:hint="cs"/>
        </w:rPr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558F1975" w:rsidR="000C0C64" w:rsidRPr="00962C2F" w:rsidRDefault="000C0C64" w:rsidP="000147FA">
      <w:pPr>
        <w:pStyle w:val="Caption"/>
        <w:spacing w:line="276" w:lineRule="auto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17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6" w:name="_Toc130287948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การจัดกลุ่ม</w:t>
      </w:r>
      <w:r w:rsidR="00962C2F">
        <w:rPr>
          <w:rFonts w:hint="cs"/>
          <w:cs/>
        </w:rPr>
        <w:t xml:space="preserve">จากทั้งหมด </w:t>
      </w:r>
      <w:r w:rsidR="00962C2F">
        <w:t xml:space="preserve">1,643 </w:t>
      </w:r>
      <w:r w:rsidR="00962C2F">
        <w:rPr>
          <w:rFonts w:hint="cs"/>
          <w:cs/>
        </w:rPr>
        <w:t>รายการ</w:t>
      </w:r>
      <w:bookmarkEnd w:id="1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147FA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147FA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147FA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147FA">
            <w:pPr>
              <w:spacing w:line="276" w:lineRule="auto"/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356BB561" w:rsidR="000E71EF" w:rsidRDefault="0022278F" w:rsidP="000147FA">
            <w:pPr>
              <w:spacing w:line="276" w:lineRule="auto"/>
              <w:jc w:val="center"/>
            </w:pPr>
            <w:r>
              <w:t>469.43</w:t>
            </w:r>
            <w:r w:rsidR="00E6694E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147FA">
            <w:pPr>
              <w:spacing w:line="276" w:lineRule="auto"/>
              <w:jc w:val="center"/>
            </w:pPr>
            <w:r>
              <w:lastRenderedPageBreak/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084FA726" w:rsidR="000E71EF" w:rsidRDefault="0022278F" w:rsidP="000147FA">
            <w:pPr>
              <w:spacing w:line="276" w:lineRule="auto"/>
              <w:jc w:val="center"/>
            </w:pPr>
            <w:r>
              <w:t>234.71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147FA">
            <w:pPr>
              <w:spacing w:line="276" w:lineRule="auto"/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2254AE6A" w:rsidR="000E71EF" w:rsidRDefault="0022278F" w:rsidP="000147FA">
            <w:pPr>
              <w:spacing w:line="276" w:lineRule="auto"/>
              <w:jc w:val="center"/>
            </w:pPr>
            <w:r>
              <w:t>205.38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147FA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DD2264A" w14:textId="6CD46C97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3FE7F845" w:rsidR="000E71EF" w:rsidRDefault="000E71EF" w:rsidP="000147FA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9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4E0A35F3" w:rsidR="000E71EF" w:rsidRDefault="0022278F" w:rsidP="000147FA">
            <w:pPr>
              <w:spacing w:line="276" w:lineRule="auto"/>
              <w:jc w:val="center"/>
            </w:pPr>
            <w:r>
              <w:t>182.56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</w:tbl>
    <w:p w14:paraId="03F75446" w14:textId="31C8A8C8" w:rsidR="000E71EF" w:rsidRDefault="000E71EF" w:rsidP="000147FA">
      <w:pPr>
        <w:spacing w:line="276" w:lineRule="auto"/>
      </w:pPr>
    </w:p>
    <w:p w14:paraId="79FFBD92" w14:textId="784D895A" w:rsidR="00D65BD1" w:rsidRDefault="00217343" w:rsidP="000147FA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170143E0" wp14:editId="26EDF0A6">
            <wp:extent cx="5600700" cy="298269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0D02B320" w:rsidR="00D65BD1" w:rsidRDefault="00D65BD1" w:rsidP="000147FA">
      <w:pPr>
        <w:pStyle w:val="Caption"/>
        <w:spacing w:line="276" w:lineRule="auto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17" w:name="_Toc130287831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17"/>
    </w:p>
    <w:p w14:paraId="17457DEB" w14:textId="77777777" w:rsidR="007B474E" w:rsidRPr="007B474E" w:rsidRDefault="007B474E" w:rsidP="000147FA">
      <w:pPr>
        <w:spacing w:line="276" w:lineRule="auto"/>
      </w:pPr>
    </w:p>
    <w:p w14:paraId="274A5DF3" w14:textId="6628FC79" w:rsidR="00B21F2A" w:rsidRDefault="00B21F2A" w:rsidP="000147FA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="00392B7D">
        <w:t>4</w:t>
      </w:r>
      <w:r w:rsidR="009B2B79">
        <w:t>3</w:t>
      </w:r>
      <w:r w:rsidRPr="00264811">
        <w:rPr>
          <w:rFonts w:hint="cs"/>
        </w:rPr>
        <w:t>-</w:t>
      </w:r>
      <w:r w:rsidR="009B2B79">
        <w:t>46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B7B0404" w:rsidR="009A5306" w:rsidRPr="00264811" w:rsidRDefault="00480600" w:rsidP="000147FA">
      <w:pPr>
        <w:spacing w:line="276" w:lineRule="auto"/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9D6859">
        <w:t>51</w:t>
      </w:r>
      <w:r w:rsidR="009A5306">
        <w:t xml:space="preserve">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4D6AA8EA" w:rsidR="00B21F2A" w:rsidRDefault="00B21F2A" w:rsidP="000147FA">
      <w:pPr>
        <w:spacing w:line="276" w:lineRule="auto"/>
        <w:jc w:val="thaiDistribute"/>
      </w:pPr>
      <w:r w:rsidRPr="00264811">
        <w:rPr>
          <w:rFonts w:hint="cs"/>
          <w:cs/>
        </w:rPr>
        <w:tab/>
        <w:t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</w:t>
      </w:r>
    </w:p>
    <w:p w14:paraId="513110BD" w14:textId="2BBB59F3" w:rsidR="00865301" w:rsidRDefault="00865301" w:rsidP="000147FA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1B207A28" w14:textId="77777777" w:rsidR="000120ED" w:rsidRDefault="000120ED" w:rsidP="000147FA">
      <w:pPr>
        <w:spacing w:line="276" w:lineRule="auto"/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7EA31DE2" w:rsidR="000120ED" w:rsidRDefault="000120ED" w:rsidP="000147FA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กลุ่มดังนั้นเพื่อให้การแสดงผลในหน้าเว็บไซต์และให้</w:t>
      </w:r>
      <w:r w:rsidRPr="00264811">
        <w:rPr>
          <w:rFonts w:hint="cs"/>
          <w:cs/>
        </w:rPr>
        <w:lastRenderedPageBreak/>
        <w:t xml:space="preserve">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 w:rsidP="000147FA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งานไอทีอื่น ๆ</w:t>
      </w:r>
    </w:p>
    <w:p w14:paraId="0FE02A2D" w14:textId="211F0763" w:rsidR="009E58E3" w:rsidRDefault="000E2946" w:rsidP="00FE5816">
      <w:pPr>
        <w:spacing w:line="276" w:lineRule="auto"/>
        <w:jc w:val="thaiDistribute"/>
        <w:rPr>
          <w:rFonts w:hint="cs"/>
        </w:rPr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มาและตรวจดูว่าควรจะได้ชื่อกลุ่มเป็นประเภทงานไหน</w:t>
      </w:r>
    </w:p>
    <w:p w14:paraId="54CD0FA1" w14:textId="77777777" w:rsidR="009E58E3" w:rsidRPr="00264811" w:rsidRDefault="009E58E3" w:rsidP="00FE5816">
      <w:pPr>
        <w:spacing w:line="276" w:lineRule="auto"/>
        <w:ind w:firstLine="720"/>
      </w:pPr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 w:rsidP="000147FA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 w:rsidP="000147FA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 w:rsidP="000147FA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 w:rsidP="000147FA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 w:rsidP="000147FA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 w:rsidP="000147FA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0147FA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Other</w:t>
      </w:r>
    </w:p>
    <w:p w14:paraId="0B99A5C1" w14:textId="6AD31370" w:rsidR="00BE3AAE" w:rsidRDefault="00BE3AAE" w:rsidP="000147FA">
      <w:pPr>
        <w:pStyle w:val="Heading2"/>
        <w:spacing w:line="276" w:lineRule="auto"/>
      </w:pPr>
      <w:bookmarkStart w:id="118" w:name="_Toc130287975"/>
      <w:r>
        <w:lastRenderedPageBreak/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8"/>
    </w:p>
    <w:p w14:paraId="3E9D9571" w14:textId="24F68C9A" w:rsidR="00BE3AAE" w:rsidRDefault="00E82885" w:rsidP="000147FA">
      <w:pPr>
        <w:spacing w:line="276" w:lineRule="auto"/>
      </w:pPr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0147FA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1A58D1D6" w:rsidR="00E82885" w:rsidRDefault="00E82885" w:rsidP="000147FA">
      <w:pPr>
        <w:pStyle w:val="Caption"/>
        <w:spacing w:line="276" w:lineRule="auto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48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19" w:name="_Toc130287832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19"/>
    </w:p>
    <w:p w14:paraId="18C58FC7" w14:textId="3E6B2719" w:rsidR="006D3D23" w:rsidRDefault="006D3D23" w:rsidP="000147FA">
      <w:pPr>
        <w:spacing w:line="276" w:lineRule="auto"/>
        <w:rPr>
          <w:rFonts w:hint="cs"/>
        </w:rPr>
      </w:pPr>
    </w:p>
    <w:p w14:paraId="1059AB60" w14:textId="19E59D05" w:rsidR="00036788" w:rsidRDefault="00036788" w:rsidP="000147FA">
      <w:pPr>
        <w:spacing w:line="276" w:lineRule="auto"/>
      </w:pPr>
      <w:r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4702B9C8" w:rsidR="00036788" w:rsidRDefault="009D0D81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28256" behindDoc="0" locked="0" layoutInCell="1" allowOverlap="1" wp14:anchorId="4E9E0BB1" wp14:editId="1029B8BD">
            <wp:simplePos x="0" y="0"/>
            <wp:positionH relativeFrom="column">
              <wp:posOffset>4125181</wp:posOffset>
            </wp:positionH>
            <wp:positionV relativeFrom="paragraph">
              <wp:posOffset>1290955</wp:posOffset>
            </wp:positionV>
            <wp:extent cx="234000" cy="234000"/>
            <wp:effectExtent l="0" t="0" r="0" b="0"/>
            <wp:wrapNone/>
            <wp:docPr id="136" name="Graphic 136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27232" behindDoc="0" locked="0" layoutInCell="1" allowOverlap="1" wp14:anchorId="2BD56E1F" wp14:editId="11D6B21C">
            <wp:simplePos x="0" y="0"/>
            <wp:positionH relativeFrom="column">
              <wp:posOffset>1215003</wp:posOffset>
            </wp:positionH>
            <wp:positionV relativeFrom="paragraph">
              <wp:posOffset>1100124</wp:posOffset>
            </wp:positionV>
            <wp:extent cx="234000" cy="234000"/>
            <wp:effectExtent l="0" t="0" r="0" b="0"/>
            <wp:wrapNone/>
            <wp:docPr id="135" name="Graphic 13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788" w:rsidRPr="00264811">
        <w:rPr>
          <w:rFonts w:hint="cs"/>
          <w:noProof/>
          <w:lang w:val="th-TH"/>
        </w:rPr>
        <w:drawing>
          <wp:inline distT="0" distB="0" distL="0" distR="0" wp14:anchorId="5A4B4F5D" wp14:editId="77F38B2F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2E7D3B8B" w:rsidR="00BA1BB4" w:rsidRDefault="00BA1BB4" w:rsidP="000147FA">
      <w:pPr>
        <w:pStyle w:val="Caption"/>
        <w:spacing w:line="276" w:lineRule="auto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49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0" w:name="_Toc130287833"/>
      <w:r>
        <w:rPr>
          <w:rFonts w:hint="cs"/>
          <w:cs/>
        </w:rPr>
        <w:t>ค้นหาบริษัท</w:t>
      </w:r>
      <w:bookmarkEnd w:id="120"/>
    </w:p>
    <w:p w14:paraId="3E9C1D9B" w14:textId="77777777" w:rsidR="00BA1BB4" w:rsidRPr="00BA1BB4" w:rsidRDefault="00BA1BB4" w:rsidP="000147FA">
      <w:pPr>
        <w:spacing w:line="276" w:lineRule="auto"/>
      </w:pPr>
    </w:p>
    <w:p w14:paraId="236CFBDD" w14:textId="77777777" w:rsidR="00BA1BB4" w:rsidRPr="00264811" w:rsidRDefault="00BA1BB4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พิมพ์ค้นหาบริษัทที่ต้องการฝึกงานด้วยรายละเอียดความสนใจรูปบบธุรกิจ</w:t>
      </w:r>
    </w:p>
    <w:p w14:paraId="27071D89" w14:textId="06288B52" w:rsidR="00BA1BB4" w:rsidRDefault="00BA1BB4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5C756B41" w14:textId="2634A4DD" w:rsidR="00D1728F" w:rsidRDefault="00D1728F" w:rsidP="000147FA">
      <w:pPr>
        <w:spacing w:line="276" w:lineRule="auto"/>
      </w:pPr>
    </w:p>
    <w:p w14:paraId="1DCB0560" w14:textId="77777777" w:rsidR="00FE5816" w:rsidRDefault="00FE5816" w:rsidP="000147FA">
      <w:pPr>
        <w:spacing w:line="276" w:lineRule="auto"/>
        <w:rPr>
          <w:rFonts w:hint="cs"/>
          <w:cs/>
        </w:rPr>
      </w:pPr>
    </w:p>
    <w:p w14:paraId="7B8424D6" w14:textId="6EE0E9B2" w:rsidR="00BA1BB4" w:rsidRDefault="00BA1BB4" w:rsidP="000147FA">
      <w:pPr>
        <w:spacing w:line="276" w:lineRule="auto"/>
      </w:pPr>
      <w:r>
        <w:rPr>
          <w:cs/>
        </w:rPr>
        <w:lastRenderedPageBreak/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1F7941CA" w:rsidR="00BA1BB4" w:rsidRDefault="009D0D81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0304" behindDoc="0" locked="0" layoutInCell="1" allowOverlap="1" wp14:anchorId="5D897B99" wp14:editId="1CAA7501">
            <wp:simplePos x="0" y="0"/>
            <wp:positionH relativeFrom="column">
              <wp:posOffset>1009512</wp:posOffset>
            </wp:positionH>
            <wp:positionV relativeFrom="paragraph">
              <wp:posOffset>1287780</wp:posOffset>
            </wp:positionV>
            <wp:extent cx="234000" cy="234000"/>
            <wp:effectExtent l="0" t="0" r="0" b="0"/>
            <wp:wrapNone/>
            <wp:docPr id="137" name="Graphic 13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1328" behindDoc="0" locked="0" layoutInCell="1" allowOverlap="1" wp14:anchorId="00914EEE" wp14:editId="5070E6E9">
            <wp:simplePos x="0" y="0"/>
            <wp:positionH relativeFrom="column">
              <wp:posOffset>1009540</wp:posOffset>
            </wp:positionH>
            <wp:positionV relativeFrom="paragraph">
              <wp:posOffset>1892383</wp:posOffset>
            </wp:positionV>
            <wp:extent cx="233680" cy="233680"/>
            <wp:effectExtent l="0" t="0" r="0" b="0"/>
            <wp:wrapNone/>
            <wp:docPr id="138" name="Graphic 138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1AEE0A6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079A3D83" w:rsidR="00440E8A" w:rsidRDefault="00440E8A" w:rsidP="000147FA">
      <w:pPr>
        <w:pStyle w:val="Caption"/>
        <w:spacing w:line="276" w:lineRule="auto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50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1" w:name="_Toc130287834"/>
      <w:r>
        <w:rPr>
          <w:rFonts w:hint="cs"/>
          <w:cs/>
        </w:rPr>
        <w:t>หน้าแสดงผลลัพธ์การค้นหา</w:t>
      </w:r>
      <w:bookmarkEnd w:id="121"/>
    </w:p>
    <w:p w14:paraId="69F3C0ED" w14:textId="473D4234" w:rsidR="00440E8A" w:rsidRDefault="00440E8A" w:rsidP="000147FA">
      <w:pPr>
        <w:spacing w:line="276" w:lineRule="auto"/>
      </w:pPr>
    </w:p>
    <w:p w14:paraId="671B7164" w14:textId="77777777" w:rsidR="00440E8A" w:rsidRPr="00264811" w:rsidRDefault="00440E8A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0147FA">
      <w:pPr>
        <w:spacing w:line="276" w:lineRule="auto"/>
      </w:pPr>
    </w:p>
    <w:p w14:paraId="2ACA895C" w14:textId="5508DBCD" w:rsidR="00440E8A" w:rsidRDefault="004A25C7" w:rsidP="000147FA">
      <w:pPr>
        <w:spacing w:line="276" w:lineRule="auto"/>
      </w:pPr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69D66043" w:rsidR="004A25C7" w:rsidRDefault="009D0D81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3376" behindDoc="0" locked="0" layoutInCell="1" allowOverlap="1" wp14:anchorId="0AEDBE04" wp14:editId="6037E9B7">
            <wp:simplePos x="0" y="0"/>
            <wp:positionH relativeFrom="column">
              <wp:posOffset>2814762</wp:posOffset>
            </wp:positionH>
            <wp:positionV relativeFrom="paragraph">
              <wp:posOffset>325368</wp:posOffset>
            </wp:positionV>
            <wp:extent cx="234000" cy="234000"/>
            <wp:effectExtent l="0" t="0" r="0" b="0"/>
            <wp:wrapNone/>
            <wp:docPr id="139" name="Graphic 139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CD65497" wp14:editId="24DE52B0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59BF8949" w:rsidR="004A25C7" w:rsidRDefault="004A25C7" w:rsidP="000147FA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2" w:name="_Toc130287835"/>
      <w:r>
        <w:rPr>
          <w:rFonts w:hint="cs"/>
          <w:cs/>
        </w:rPr>
        <w:t>หน้าเกี่ยวกับ</w:t>
      </w:r>
      <w:bookmarkEnd w:id="122"/>
    </w:p>
    <w:p w14:paraId="6C896BB6" w14:textId="6EF616A2" w:rsidR="004A25C7" w:rsidRDefault="004A25C7" w:rsidP="000147FA">
      <w:pPr>
        <w:spacing w:line="276" w:lineRule="auto"/>
      </w:pPr>
    </w:p>
    <w:p w14:paraId="32ED31A2" w14:textId="2E456EFF" w:rsidR="004A25C7" w:rsidRPr="00264811" w:rsidRDefault="004A25C7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  <w:r w:rsidR="002D5683">
        <w:rPr>
          <w:rFonts w:hint="cs"/>
          <w:cs/>
        </w:rPr>
        <w:t xml:space="preserve"> แสดงข้อมูลเกี่ยวกับระบบและการทำงาน</w:t>
      </w:r>
    </w:p>
    <w:p w14:paraId="71CF25E2" w14:textId="4CA584DB" w:rsidR="00D1728F" w:rsidRDefault="00D1728F" w:rsidP="000147FA">
      <w:pPr>
        <w:spacing w:line="276" w:lineRule="auto"/>
      </w:pPr>
    </w:p>
    <w:p w14:paraId="7C0AF0D4" w14:textId="77777777" w:rsidR="00FE5816" w:rsidRDefault="00FE5816" w:rsidP="000147FA">
      <w:pPr>
        <w:spacing w:line="276" w:lineRule="auto"/>
        <w:rPr>
          <w:rFonts w:hint="cs"/>
          <w:cs/>
        </w:rPr>
      </w:pPr>
    </w:p>
    <w:p w14:paraId="0E2B3D10" w14:textId="4B8519E9" w:rsidR="004A25C7" w:rsidRDefault="004A25C7" w:rsidP="000147FA">
      <w:pPr>
        <w:spacing w:line="276" w:lineRule="auto"/>
      </w:pPr>
      <w:r>
        <w:rPr>
          <w:cs/>
        </w:rPr>
        <w:lastRenderedPageBreak/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269849A9" w:rsidR="004A25C7" w:rsidRDefault="009D0D81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6448" behindDoc="0" locked="0" layoutInCell="1" allowOverlap="1" wp14:anchorId="7F1F104E" wp14:editId="2EB7BEF6">
            <wp:simplePos x="0" y="0"/>
            <wp:positionH relativeFrom="column">
              <wp:posOffset>1014454</wp:posOffset>
            </wp:positionH>
            <wp:positionV relativeFrom="paragraph">
              <wp:posOffset>1097335</wp:posOffset>
            </wp:positionV>
            <wp:extent cx="234000" cy="234000"/>
            <wp:effectExtent l="0" t="0" r="0" b="0"/>
            <wp:wrapNone/>
            <wp:docPr id="142" name="Graphic 142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5424" behindDoc="0" locked="0" layoutInCell="1" allowOverlap="1" wp14:anchorId="4C0BCA2E" wp14:editId="6BE88DFA">
            <wp:simplePos x="0" y="0"/>
            <wp:positionH relativeFrom="column">
              <wp:posOffset>3068955</wp:posOffset>
            </wp:positionH>
            <wp:positionV relativeFrom="paragraph">
              <wp:posOffset>325755</wp:posOffset>
            </wp:positionV>
            <wp:extent cx="233680" cy="233680"/>
            <wp:effectExtent l="0" t="0" r="0" b="0"/>
            <wp:wrapNone/>
            <wp:docPr id="141" name="Graphic 141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E5920F0" wp14:editId="75E2265C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3AF4032E" w:rsidR="004A25C7" w:rsidRDefault="004A25C7" w:rsidP="000147FA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3" w:name="_Toc130287836"/>
      <w:r>
        <w:rPr>
          <w:rFonts w:hint="cs"/>
          <w:cs/>
        </w:rPr>
        <w:t>หน้าแสดงรายชื่อบริษัททั้งหมด</w:t>
      </w:r>
      <w:bookmarkEnd w:id="123"/>
    </w:p>
    <w:p w14:paraId="6233F6CC" w14:textId="7E8FE358" w:rsidR="004A25C7" w:rsidRDefault="004A25C7" w:rsidP="000147FA">
      <w:pPr>
        <w:spacing w:line="276" w:lineRule="auto"/>
      </w:pPr>
    </w:p>
    <w:p w14:paraId="67EFB258" w14:textId="77777777" w:rsidR="004A25C7" w:rsidRPr="00264811" w:rsidRDefault="004A25C7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1F75129B" w14:textId="77777777" w:rsidR="003C69F6" w:rsidRDefault="003C69F6" w:rsidP="000147FA">
      <w:pPr>
        <w:spacing w:line="276" w:lineRule="auto"/>
        <w:rPr>
          <w:rFonts w:hint="cs"/>
        </w:rPr>
      </w:pPr>
    </w:p>
    <w:p w14:paraId="0A32BCE2" w14:textId="1F2CF36F" w:rsidR="004A25C7" w:rsidRDefault="004A25C7" w:rsidP="000147FA">
      <w:pPr>
        <w:spacing w:line="276" w:lineRule="auto"/>
      </w:pPr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17288F7" w:rsidR="004A25C7" w:rsidRDefault="009D0D81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40544" behindDoc="0" locked="0" layoutInCell="1" allowOverlap="1" wp14:anchorId="0B53BCEB" wp14:editId="41BA0A80">
            <wp:simplePos x="0" y="0"/>
            <wp:positionH relativeFrom="column">
              <wp:posOffset>968513</wp:posOffset>
            </wp:positionH>
            <wp:positionV relativeFrom="paragraph">
              <wp:posOffset>1064812</wp:posOffset>
            </wp:positionV>
            <wp:extent cx="233680" cy="233680"/>
            <wp:effectExtent l="0" t="0" r="0" b="0"/>
            <wp:wrapNone/>
            <wp:docPr id="145" name="Graphic 145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Graphic 145" descr="Badge 3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8496" behindDoc="0" locked="0" layoutInCell="1" allowOverlap="1" wp14:anchorId="32B7FD9A" wp14:editId="0E0A2793">
            <wp:simplePos x="0" y="0"/>
            <wp:positionH relativeFrom="column">
              <wp:posOffset>3617843</wp:posOffset>
            </wp:positionH>
            <wp:positionV relativeFrom="paragraph">
              <wp:posOffset>317417</wp:posOffset>
            </wp:positionV>
            <wp:extent cx="234000" cy="234000"/>
            <wp:effectExtent l="0" t="0" r="0" b="0"/>
            <wp:wrapNone/>
            <wp:docPr id="143" name="Graphic 143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9520" behindDoc="0" locked="0" layoutInCell="1" allowOverlap="1" wp14:anchorId="36BBD92B" wp14:editId="0A4813C6">
            <wp:simplePos x="0" y="0"/>
            <wp:positionH relativeFrom="column">
              <wp:posOffset>3570163</wp:posOffset>
            </wp:positionH>
            <wp:positionV relativeFrom="paragraph">
              <wp:posOffset>672438</wp:posOffset>
            </wp:positionV>
            <wp:extent cx="234000" cy="234000"/>
            <wp:effectExtent l="0" t="0" r="0" b="0"/>
            <wp:wrapNone/>
            <wp:docPr id="144" name="Graphic 14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51EB07B1" wp14:editId="70FEA953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604EDABA" w:rsidR="004A25C7" w:rsidRDefault="004A25C7" w:rsidP="000147FA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53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4" w:name="_Toc130287837"/>
      <w:r>
        <w:rPr>
          <w:rFonts w:hint="cs"/>
          <w:cs/>
        </w:rPr>
        <w:t>หน้าแสดงรายชื่อบริษัทในกลุ่มทั้งหมด</w:t>
      </w:r>
      <w:bookmarkEnd w:id="124"/>
    </w:p>
    <w:p w14:paraId="0F79B54C" w14:textId="4B2CD516" w:rsidR="004A25C7" w:rsidRDefault="004A25C7" w:rsidP="000147FA">
      <w:pPr>
        <w:spacing w:line="276" w:lineRule="auto"/>
      </w:pPr>
    </w:p>
    <w:p w14:paraId="02F8DC17" w14:textId="77777777" w:rsidR="004A25C7" w:rsidRPr="00264811" w:rsidRDefault="004A25C7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0147FA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6957948E" w:rsidR="00D1728F" w:rsidRDefault="00D1728F" w:rsidP="000147FA">
      <w:pPr>
        <w:spacing w:line="276" w:lineRule="auto"/>
        <w:rPr>
          <w:cs/>
        </w:rPr>
      </w:pPr>
    </w:p>
    <w:p w14:paraId="4A61671F" w14:textId="50CE6925" w:rsidR="004A25C7" w:rsidRDefault="004A25C7" w:rsidP="000147FA">
      <w:pPr>
        <w:spacing w:line="276" w:lineRule="auto"/>
      </w:pPr>
      <w:r>
        <w:rPr>
          <w:cs/>
        </w:rPr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7BED946C" w:rsidR="004A25C7" w:rsidRDefault="009D0D81" w:rsidP="000147FA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44640" behindDoc="0" locked="0" layoutInCell="1" allowOverlap="1" wp14:anchorId="15172FA2" wp14:editId="073BF05F">
            <wp:simplePos x="0" y="0"/>
            <wp:positionH relativeFrom="column">
              <wp:posOffset>977900</wp:posOffset>
            </wp:positionH>
            <wp:positionV relativeFrom="paragraph">
              <wp:posOffset>1679575</wp:posOffset>
            </wp:positionV>
            <wp:extent cx="233680" cy="233680"/>
            <wp:effectExtent l="0" t="0" r="0" b="0"/>
            <wp:wrapNone/>
            <wp:docPr id="148" name="Graphic 148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3616" behindDoc="0" locked="0" layoutInCell="1" allowOverlap="1" wp14:anchorId="3A3EA0AE" wp14:editId="28EF8131">
            <wp:simplePos x="0" y="0"/>
            <wp:positionH relativeFrom="column">
              <wp:posOffset>996315</wp:posOffset>
            </wp:positionH>
            <wp:positionV relativeFrom="paragraph">
              <wp:posOffset>1185545</wp:posOffset>
            </wp:positionV>
            <wp:extent cx="233680" cy="233680"/>
            <wp:effectExtent l="0" t="0" r="0" b="0"/>
            <wp:wrapNone/>
            <wp:docPr id="147" name="Graphic 147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2592" behindDoc="0" locked="0" layoutInCell="1" allowOverlap="1" wp14:anchorId="746F1EF6" wp14:editId="314496E5">
            <wp:simplePos x="0" y="0"/>
            <wp:positionH relativeFrom="column">
              <wp:posOffset>981821</wp:posOffset>
            </wp:positionH>
            <wp:positionV relativeFrom="paragraph">
              <wp:posOffset>726661</wp:posOffset>
            </wp:positionV>
            <wp:extent cx="233680" cy="233680"/>
            <wp:effectExtent l="0" t="0" r="0" b="0"/>
            <wp:wrapNone/>
            <wp:docPr id="146" name="Graphic 14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09C12CA5" wp14:editId="2A25B911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0433AEDE" w:rsidR="004A25C7" w:rsidRDefault="004A25C7" w:rsidP="000147FA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54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5" w:name="_Toc130287838"/>
      <w:r w:rsidRPr="00264811">
        <w:rPr>
          <w:rFonts w:hint="cs"/>
          <w:cs/>
        </w:rPr>
        <w:t>หน้ารายละเอียดบริษัท</w:t>
      </w:r>
      <w:bookmarkEnd w:id="125"/>
    </w:p>
    <w:p w14:paraId="2D45808F" w14:textId="5E61BB0D" w:rsidR="004A25C7" w:rsidRDefault="004A25C7" w:rsidP="000147FA">
      <w:pPr>
        <w:spacing w:line="276" w:lineRule="auto"/>
      </w:pPr>
    </w:p>
    <w:p w14:paraId="6651B80A" w14:textId="322A1E2A" w:rsidR="004A25C7" w:rsidRDefault="004A25C7" w:rsidP="000147FA">
      <w:pPr>
        <w:pStyle w:val="Heading2"/>
        <w:spacing w:line="276" w:lineRule="auto"/>
      </w:pPr>
      <w:bookmarkStart w:id="126" w:name="_Toc130287976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26"/>
    </w:p>
    <w:p w14:paraId="14D41105" w14:textId="2970EACD" w:rsidR="004A25C7" w:rsidRDefault="00F72DED" w:rsidP="000147FA">
      <w:pPr>
        <w:spacing w:line="276" w:lineRule="auto"/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0147FA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2710C038" w:rsidR="00990297" w:rsidRDefault="00990297" w:rsidP="000147FA">
      <w:pPr>
        <w:pStyle w:val="Caption"/>
        <w:spacing w:line="276" w:lineRule="auto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55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7" w:name="_Toc130287839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27"/>
    </w:p>
    <w:p w14:paraId="26DAA7EB" w14:textId="0773DB2E" w:rsidR="00990297" w:rsidRDefault="00990297" w:rsidP="000147FA">
      <w:pPr>
        <w:spacing w:line="276" w:lineRule="auto"/>
      </w:pPr>
    </w:p>
    <w:p w14:paraId="02AC2DB6" w14:textId="104D255D" w:rsidR="00990297" w:rsidRDefault="00990297" w:rsidP="000147FA">
      <w:pPr>
        <w:spacing w:line="276" w:lineRule="auto"/>
      </w:pPr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0147FA">
      <w:pPr>
        <w:spacing w:line="276" w:lineRule="auto"/>
      </w:pPr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0147FA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701DC1ED" w:rsidR="00990297" w:rsidRPr="00990297" w:rsidRDefault="00990297" w:rsidP="000147FA">
      <w:pPr>
        <w:pStyle w:val="Caption"/>
        <w:spacing w:line="276" w:lineRule="auto"/>
        <w:rPr>
          <w:cs/>
        </w:rPr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56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8" w:name="_Toc130287840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 w:rsidR="009858AA">
        <w:t xml:space="preserve"> </w:t>
      </w:r>
      <w:r w:rsidR="009858AA">
        <w:rPr>
          <w:rFonts w:hint="cs"/>
          <w:cs/>
        </w:rPr>
        <w:t>และคืนค่าความคล้ายคลึง</w:t>
      </w:r>
      <w:bookmarkEnd w:id="128"/>
    </w:p>
    <w:p w14:paraId="3E88DC02" w14:textId="77777777" w:rsidR="00BA1BB4" w:rsidRPr="00BA1BB4" w:rsidRDefault="00BA1BB4" w:rsidP="000147FA">
      <w:pPr>
        <w:spacing w:line="276" w:lineRule="auto"/>
        <w:rPr>
          <w:cs/>
        </w:rPr>
      </w:pPr>
    </w:p>
    <w:p w14:paraId="0593411C" w14:textId="25B96711" w:rsidR="00762307" w:rsidRDefault="009858AA" w:rsidP="000147FA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B3CEB1" wp14:editId="6F39742D">
            <wp:extent cx="5040000" cy="3058857"/>
            <wp:effectExtent l="0" t="0" r="0" b="190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5375" w14:textId="77777777" w:rsidR="00762307" w:rsidRDefault="00762307" w:rsidP="000147FA">
      <w:pPr>
        <w:spacing w:line="276" w:lineRule="auto"/>
        <w:rPr>
          <w:rFonts w:cs="Angsana New"/>
        </w:rPr>
      </w:pPr>
    </w:p>
    <w:p w14:paraId="77805559" w14:textId="2FDAC016" w:rsidR="009858AA" w:rsidRPr="00762307" w:rsidRDefault="009858AA" w:rsidP="000147FA">
      <w:pPr>
        <w:pStyle w:val="Caption"/>
        <w:spacing w:line="276" w:lineRule="auto"/>
        <w:rPr>
          <w:rFonts w:cs="Angsana New"/>
          <w:cs/>
        </w:rPr>
        <w:sectPr w:rsidR="009858AA" w:rsidRPr="00762307" w:rsidSect="00E66B01">
          <w:headerReference w:type="even" r:id="rId91"/>
          <w:headerReference w:type="default" r:id="rId92"/>
          <w:footerReference w:type="default" r:id="rId93"/>
          <w:headerReference w:type="first" r:id="rId94"/>
          <w:footerReference w:type="first" r:id="rId95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 w:rsidRPr="009858AA">
        <w:rPr>
          <w:b/>
          <w:bCs/>
          <w:cs/>
        </w:rPr>
        <w:t xml:space="preserve">ภาพที่ </w:t>
      </w:r>
      <w:r w:rsidRPr="009858AA">
        <w:rPr>
          <w:b/>
          <w:bCs/>
          <w:cs/>
        </w:rPr>
        <w:fldChar w:fldCharType="begin"/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</w:rPr>
        <w:instrText xml:space="preserve">SEQ </w:instrText>
      </w:r>
      <w:r w:rsidRPr="009858AA">
        <w:rPr>
          <w:b/>
          <w:bCs/>
          <w:cs/>
        </w:rPr>
        <w:instrText xml:space="preserve">ภาพที่ </w:instrText>
      </w:r>
      <w:r w:rsidRPr="009858AA">
        <w:rPr>
          <w:b/>
          <w:bCs/>
        </w:rPr>
        <w:instrText>\* ARABIC</w:instrText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57</w:t>
      </w:r>
      <w:r w:rsidRPr="009858AA">
        <w:rPr>
          <w:b/>
          <w:bCs/>
          <w:cs/>
        </w:rPr>
        <w:fldChar w:fldCharType="end"/>
      </w:r>
      <w:r>
        <w:t xml:space="preserve"> </w:t>
      </w:r>
      <w:bookmarkStart w:id="129" w:name="_Toc130287841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>
        <w:t xml:space="preserve"> </w:t>
      </w:r>
      <w:r>
        <w:rPr>
          <w:rFonts w:hint="cs"/>
          <w:cs/>
        </w:rPr>
        <w:t>และคืนค่าเป็นข้อมูลบริษัทที่อยู่ในกลุ่มที่คล้ายที่สุด</w:t>
      </w:r>
      <w:bookmarkEnd w:id="129"/>
    </w:p>
    <w:p w14:paraId="663C6DFF" w14:textId="393B74D1" w:rsidR="00307F65" w:rsidRDefault="00307F65" w:rsidP="000147FA">
      <w:pPr>
        <w:pStyle w:val="Heading1"/>
        <w:spacing w:line="276" w:lineRule="auto"/>
      </w:pPr>
      <w:bookmarkStart w:id="130" w:name="_Toc104142076"/>
      <w:bookmarkStart w:id="131" w:name="_Toc104294418"/>
      <w:bookmarkStart w:id="132" w:name="_Toc130287977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30"/>
      <w:bookmarkEnd w:id="131"/>
      <w:bookmarkEnd w:id="132"/>
    </w:p>
    <w:p w14:paraId="3754BA43" w14:textId="77777777" w:rsidR="00307F65" w:rsidRDefault="00307F65" w:rsidP="000147FA">
      <w:pPr>
        <w:spacing w:line="276" w:lineRule="auto"/>
      </w:pPr>
    </w:p>
    <w:p w14:paraId="1A0F572D" w14:textId="2886666E" w:rsidR="00307F65" w:rsidRDefault="00467F9D" w:rsidP="000147FA">
      <w:pPr>
        <w:pStyle w:val="Style1"/>
        <w:spacing w:line="276" w:lineRule="auto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0147FA">
      <w:pPr>
        <w:pStyle w:val="Heading2"/>
        <w:spacing w:line="276" w:lineRule="auto"/>
      </w:pPr>
      <w:bookmarkStart w:id="133" w:name="_Toc130287978"/>
      <w:r>
        <w:t>5.1</w:t>
      </w:r>
      <w:r>
        <w:rPr>
          <w:cs/>
        </w:rPr>
        <w:t xml:space="preserve"> สรุปผลการดำเนินงาน</w:t>
      </w:r>
      <w:bookmarkEnd w:id="133"/>
      <w:r>
        <w:rPr>
          <w:cs/>
        </w:rPr>
        <w:t xml:space="preserve"> </w:t>
      </w:r>
    </w:p>
    <w:p w14:paraId="250D899C" w14:textId="010EF7B7" w:rsidR="00467F9D" w:rsidRPr="00264811" w:rsidRDefault="00467F9D" w:rsidP="000147FA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77777777" w:rsidR="00467F9D" w:rsidRPr="00264811" w:rsidRDefault="00467F9D" w:rsidP="000147FA">
      <w:pPr>
        <w:spacing w:line="276" w:lineRule="auto"/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0147FA">
      <w:pPr>
        <w:spacing w:line="276" w:lineRule="auto"/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0147FA">
      <w:pPr>
        <w:pStyle w:val="Style1"/>
        <w:spacing w:line="276" w:lineRule="auto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0147FA">
      <w:pPr>
        <w:pStyle w:val="Style1"/>
        <w:spacing w:line="276" w:lineRule="auto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0147FA">
      <w:pPr>
        <w:pStyle w:val="Style1"/>
        <w:spacing w:line="276" w:lineRule="auto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0147FA">
      <w:pPr>
        <w:pStyle w:val="Style1"/>
        <w:spacing w:line="276" w:lineRule="auto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0147FA">
      <w:pPr>
        <w:pStyle w:val="Style1"/>
        <w:spacing w:line="276" w:lineRule="auto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0147FA">
      <w:pPr>
        <w:spacing w:line="276" w:lineRule="auto"/>
      </w:pPr>
    </w:p>
    <w:p w14:paraId="4331E777" w14:textId="77777777" w:rsidR="00307F65" w:rsidRDefault="00307F65" w:rsidP="000147FA">
      <w:pPr>
        <w:pStyle w:val="Heading2"/>
        <w:spacing w:line="276" w:lineRule="auto"/>
      </w:pPr>
      <w:bookmarkStart w:id="134" w:name="_Toc130287979"/>
      <w:r>
        <w:lastRenderedPageBreak/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34"/>
      <w:r>
        <w:rPr>
          <w:cs/>
        </w:rPr>
        <w:t xml:space="preserve"> </w:t>
      </w:r>
    </w:p>
    <w:p w14:paraId="7769A4E1" w14:textId="76F5CF5D" w:rsidR="00307F65" w:rsidRDefault="00307F65" w:rsidP="000147FA">
      <w:pPr>
        <w:pStyle w:val="Style1"/>
        <w:spacing w:line="276" w:lineRule="auto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0147FA">
      <w:pPr>
        <w:pStyle w:val="Style1"/>
        <w:spacing w:line="276" w:lineRule="auto"/>
      </w:pPr>
      <w:r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41C0E477" w:rsidR="00467F9D" w:rsidRDefault="00467F9D" w:rsidP="000147FA">
      <w:pPr>
        <w:pStyle w:val="Style1"/>
        <w:spacing w:line="276" w:lineRule="auto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</w:t>
      </w:r>
    </w:p>
    <w:p w14:paraId="04034934" w14:textId="77777777" w:rsidR="00307F65" w:rsidRDefault="00307F65" w:rsidP="000147FA">
      <w:pPr>
        <w:spacing w:line="276" w:lineRule="auto"/>
      </w:pPr>
    </w:p>
    <w:p w14:paraId="0D1BF0B6" w14:textId="52B1A526" w:rsidR="00307F65" w:rsidRDefault="00307F65" w:rsidP="000147FA">
      <w:pPr>
        <w:pStyle w:val="Heading2"/>
        <w:spacing w:line="276" w:lineRule="auto"/>
      </w:pPr>
      <w:bookmarkStart w:id="135" w:name="_Toc130287980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35"/>
    </w:p>
    <w:p w14:paraId="773DE1B8" w14:textId="651A7885" w:rsidR="00CE399C" w:rsidRDefault="00307F65" w:rsidP="000147FA">
      <w:pPr>
        <w:pStyle w:val="Style1"/>
        <w:spacing w:line="276" w:lineRule="auto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0147FA">
      <w:pPr>
        <w:pStyle w:val="Style1"/>
        <w:spacing w:line="276" w:lineRule="auto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0147FA">
      <w:pPr>
        <w:pStyle w:val="Style1"/>
        <w:spacing w:line="276" w:lineRule="auto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0147FA">
      <w:pPr>
        <w:pStyle w:val="Style1"/>
        <w:spacing w:line="276" w:lineRule="auto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0147FA">
      <w:pPr>
        <w:pStyle w:val="Style1"/>
        <w:spacing w:line="276" w:lineRule="auto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0147FA">
      <w:pPr>
        <w:pStyle w:val="Style1"/>
        <w:spacing w:line="276" w:lineRule="auto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0147FA">
      <w:pPr>
        <w:pStyle w:val="Style1"/>
        <w:spacing w:line="276" w:lineRule="auto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0147FA">
      <w:pPr>
        <w:pStyle w:val="Style1"/>
        <w:spacing w:line="276" w:lineRule="auto"/>
        <w:ind w:firstLine="0"/>
      </w:pPr>
    </w:p>
    <w:p w14:paraId="25F50D9C" w14:textId="1A29AFB9" w:rsidR="00ED0490" w:rsidRDefault="00ED0490" w:rsidP="000147FA">
      <w:pPr>
        <w:pStyle w:val="Heading2"/>
        <w:spacing w:line="276" w:lineRule="auto"/>
      </w:pPr>
      <w:bookmarkStart w:id="136" w:name="_Toc130287981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36"/>
    </w:p>
    <w:p w14:paraId="4C470740" w14:textId="7BDF6514" w:rsidR="00ED0490" w:rsidRDefault="00ED0490" w:rsidP="000147FA">
      <w:pPr>
        <w:spacing w:line="276" w:lineRule="auto"/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Pr="00ED0490">
        <w:rPr>
          <w:cs/>
        </w:rPr>
        <w:t>ระบบแนะนำสถานที่ฝึกงานด้านคอมพิวเตอร์</w:t>
      </w:r>
      <w:r>
        <w:rPr>
          <w:cs/>
        </w:rPr>
        <w:br/>
      </w:r>
      <w:r w:rsidRPr="00ED0490">
        <w:rPr>
          <w:cs/>
        </w:rPr>
        <w:t>ด้วยเทคโนโลยีปัญญาประดิษฐ์</w:t>
      </w:r>
      <w:r>
        <w:rPr>
          <w:rFonts w:hint="cs"/>
          <w:cs/>
        </w:rPr>
        <w:t xml:space="preserve"> (</w:t>
      </w:r>
      <w:r w:rsidRPr="00ED0490">
        <w:t>Computer Internship Recommendation System With Artificial Intelligence Technology</w:t>
      </w:r>
      <w:r>
        <w:rPr>
          <w:rFonts w:hint="cs"/>
          <w:cs/>
        </w:rPr>
        <w:t>) สามารถสรุปผลได้ดังนี้</w:t>
      </w:r>
    </w:p>
    <w:p w14:paraId="4435A681" w14:textId="7047F6A0" w:rsidR="00ED0490" w:rsidRDefault="00ED0490" w:rsidP="000147FA">
      <w:pPr>
        <w:spacing w:line="276" w:lineRule="auto"/>
        <w:rPr>
          <w:b/>
          <w:bCs/>
        </w:rPr>
      </w:pPr>
    </w:p>
    <w:p w14:paraId="7CCE3AB0" w14:textId="77777777" w:rsidR="00ED0490" w:rsidRPr="00ED0490" w:rsidRDefault="00ED0490" w:rsidP="000147FA">
      <w:pPr>
        <w:spacing w:line="276" w:lineRule="auto"/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0147FA">
      <w:pPr>
        <w:spacing w:line="276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0147FA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0147FA">
      <w:pPr>
        <w:spacing w:line="276" w:lineRule="auto"/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0147FA">
      <w:pPr>
        <w:spacing w:line="276" w:lineRule="auto"/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0147FA">
      <w:pPr>
        <w:spacing w:line="276" w:lineRule="auto"/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0147FA">
      <w:pPr>
        <w:spacing w:line="276" w:lineRule="auto"/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0147FA">
      <w:pPr>
        <w:spacing w:line="276" w:lineRule="auto"/>
        <w:ind w:left="1440"/>
        <w:rPr>
          <w:b/>
          <w:bCs/>
        </w:rPr>
      </w:pPr>
      <w:r>
        <w:lastRenderedPageBreak/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0147FA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0147FA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0147FA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0147FA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0147FA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7DB3AF44" w14:textId="528DFD33" w:rsidR="004620AF" w:rsidRDefault="007722F0" w:rsidP="00256B1F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66C15915" w14:textId="77777777" w:rsidR="00256B1F" w:rsidRPr="00256B1F" w:rsidRDefault="00256B1F" w:rsidP="00256B1F">
      <w:pPr>
        <w:spacing w:line="276" w:lineRule="auto"/>
        <w:ind w:left="1440"/>
        <w:rPr>
          <w:cs/>
        </w:rPr>
      </w:pPr>
    </w:p>
    <w:p w14:paraId="24371518" w14:textId="1FFEDD56" w:rsidR="00DF0681" w:rsidRPr="00DF0681" w:rsidRDefault="004620AF" w:rsidP="000147FA">
      <w:pPr>
        <w:pStyle w:val="Caption"/>
        <w:spacing w:line="276" w:lineRule="auto"/>
        <w:jc w:val="left"/>
      </w:pPr>
      <w:r w:rsidRPr="004620AF">
        <w:rPr>
          <w:b/>
          <w:bCs/>
          <w:cs/>
        </w:rPr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18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7" w:name="_Toc130287949"/>
      <w:r>
        <w:rPr>
          <w:rFonts w:hint="cs"/>
          <w:cs/>
        </w:rPr>
        <w:t>แสดงจำนวน ค่าเฉลี่ยความพึงพอใจต่อระบบ</w:t>
      </w:r>
      <w:bookmarkEnd w:id="13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425"/>
        <w:gridCol w:w="425"/>
        <w:gridCol w:w="426"/>
        <w:gridCol w:w="425"/>
        <w:gridCol w:w="433"/>
        <w:gridCol w:w="1002"/>
        <w:gridCol w:w="1426"/>
      </w:tblGrid>
      <w:tr w:rsidR="00DF0681" w:rsidRPr="004620AF" w14:paraId="266ACD4D" w14:textId="40D4015A" w:rsidTr="009B2B79">
        <w:trPr>
          <w:jc w:val="center"/>
        </w:trPr>
        <w:tc>
          <w:tcPr>
            <w:tcW w:w="4248" w:type="dxa"/>
            <w:vAlign w:val="center"/>
          </w:tcPr>
          <w:p w14:paraId="189A6830" w14:textId="7B08204E" w:rsidR="00DF0681" w:rsidRPr="004620AF" w:rsidRDefault="00DF0681" w:rsidP="000147FA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4562" w:type="dxa"/>
            <w:gridSpan w:val="7"/>
            <w:vAlign w:val="center"/>
          </w:tcPr>
          <w:p w14:paraId="2044BD5A" w14:textId="6D1389D0" w:rsidR="00DF0681" w:rsidRPr="00DF0681" w:rsidRDefault="00DF0681" w:rsidP="000147FA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9B2B79">
        <w:trPr>
          <w:jc w:val="center"/>
        </w:trPr>
        <w:tc>
          <w:tcPr>
            <w:tcW w:w="4248" w:type="dxa"/>
            <w:vAlign w:val="center"/>
          </w:tcPr>
          <w:p w14:paraId="079919BE" w14:textId="77777777" w:rsidR="00DF0681" w:rsidRDefault="00DF0681" w:rsidP="000147FA">
            <w:pPr>
              <w:spacing w:line="276" w:lineRule="auto"/>
              <w:jc w:val="center"/>
              <w:rPr>
                <w:b/>
                <w:bCs/>
                <w:cs/>
              </w:rPr>
            </w:pPr>
          </w:p>
        </w:tc>
        <w:tc>
          <w:tcPr>
            <w:tcW w:w="425" w:type="dxa"/>
            <w:vAlign w:val="center"/>
          </w:tcPr>
          <w:p w14:paraId="177D4134" w14:textId="733AB8E8" w:rsidR="00DF0681" w:rsidRPr="004620AF" w:rsidRDefault="00DF0681" w:rsidP="000147FA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425" w:type="dxa"/>
            <w:vAlign w:val="center"/>
          </w:tcPr>
          <w:p w14:paraId="3B3B1DB1" w14:textId="2ED4961E" w:rsidR="00DF0681" w:rsidRPr="004620AF" w:rsidRDefault="00DF0681" w:rsidP="000147FA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426" w:type="dxa"/>
            <w:vAlign w:val="center"/>
          </w:tcPr>
          <w:p w14:paraId="65EED2CF" w14:textId="2C8FBDDD" w:rsidR="00DF0681" w:rsidRPr="004620AF" w:rsidRDefault="00DF0681" w:rsidP="000147FA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425" w:type="dxa"/>
            <w:vAlign w:val="center"/>
          </w:tcPr>
          <w:p w14:paraId="161A424B" w14:textId="21738D45" w:rsidR="00DF0681" w:rsidRPr="004620AF" w:rsidRDefault="00DF0681" w:rsidP="000147FA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433" w:type="dxa"/>
            <w:vAlign w:val="center"/>
          </w:tcPr>
          <w:p w14:paraId="33AC3920" w14:textId="36BAC063" w:rsidR="00DF0681" w:rsidRDefault="00DF0681" w:rsidP="000147FA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002" w:type="dxa"/>
            <w:vAlign w:val="center"/>
          </w:tcPr>
          <w:p w14:paraId="4DD36FBA" w14:textId="0A912024" w:rsidR="00DF0681" w:rsidRDefault="00DF0681" w:rsidP="000147FA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26" w:type="dxa"/>
            <w:vAlign w:val="center"/>
          </w:tcPr>
          <w:p w14:paraId="7290D81D" w14:textId="4A31009B" w:rsidR="00DF0681" w:rsidRDefault="00DF0681" w:rsidP="000147FA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9B2B79">
        <w:trPr>
          <w:jc w:val="center"/>
        </w:trPr>
        <w:tc>
          <w:tcPr>
            <w:tcW w:w="4248" w:type="dxa"/>
            <w:vAlign w:val="center"/>
          </w:tcPr>
          <w:p w14:paraId="6A52BFF6" w14:textId="2D62708D" w:rsidR="00DF0681" w:rsidRDefault="00DF0681" w:rsidP="000147FA">
            <w:pPr>
              <w:spacing w:line="276" w:lineRule="auto"/>
            </w:pPr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425" w:type="dxa"/>
            <w:vAlign w:val="center"/>
          </w:tcPr>
          <w:p w14:paraId="039B3B07" w14:textId="670F81AC" w:rsidR="00DF0681" w:rsidRDefault="00DF0681" w:rsidP="000147FA">
            <w:pPr>
              <w:spacing w:line="276" w:lineRule="auto"/>
              <w:jc w:val="center"/>
            </w:pPr>
            <w:r w:rsidRPr="001A5F47">
              <w:t>7</w:t>
            </w:r>
          </w:p>
        </w:tc>
        <w:tc>
          <w:tcPr>
            <w:tcW w:w="425" w:type="dxa"/>
            <w:vAlign w:val="center"/>
          </w:tcPr>
          <w:p w14:paraId="75343C47" w14:textId="534A284B" w:rsidR="00DF0681" w:rsidRDefault="00DF0681" w:rsidP="000147FA">
            <w:pPr>
              <w:spacing w:line="276" w:lineRule="auto"/>
              <w:jc w:val="center"/>
            </w:pPr>
            <w:r w:rsidRPr="001A5F47">
              <w:t>6</w:t>
            </w:r>
          </w:p>
        </w:tc>
        <w:tc>
          <w:tcPr>
            <w:tcW w:w="426" w:type="dxa"/>
            <w:vAlign w:val="center"/>
          </w:tcPr>
          <w:p w14:paraId="6FF96D98" w14:textId="04BF2C5D" w:rsidR="00DF0681" w:rsidRDefault="00DF0681" w:rsidP="000147FA">
            <w:pPr>
              <w:spacing w:line="276" w:lineRule="auto"/>
              <w:jc w:val="center"/>
            </w:pPr>
            <w:r w:rsidRPr="001A5F47">
              <w:t>3</w:t>
            </w:r>
          </w:p>
        </w:tc>
        <w:tc>
          <w:tcPr>
            <w:tcW w:w="425" w:type="dxa"/>
            <w:vAlign w:val="center"/>
          </w:tcPr>
          <w:p w14:paraId="4EEE5F85" w14:textId="3515A3FB" w:rsidR="00DF0681" w:rsidRDefault="00DF0681" w:rsidP="000147FA">
            <w:pPr>
              <w:spacing w:line="276" w:lineRule="auto"/>
              <w:jc w:val="center"/>
            </w:pPr>
            <w:r w:rsidRPr="001A5F47">
              <w:t>1</w:t>
            </w:r>
          </w:p>
        </w:tc>
        <w:tc>
          <w:tcPr>
            <w:tcW w:w="433" w:type="dxa"/>
            <w:vAlign w:val="center"/>
          </w:tcPr>
          <w:p w14:paraId="4DDA9E55" w14:textId="1A40B6DE" w:rsidR="00DF0681" w:rsidRDefault="00DF0681" w:rsidP="000147FA">
            <w:pPr>
              <w:spacing w:line="276" w:lineRule="auto"/>
              <w:jc w:val="center"/>
            </w:pPr>
            <w:r w:rsidRPr="001A5F47">
              <w:t>0</w:t>
            </w:r>
          </w:p>
        </w:tc>
        <w:tc>
          <w:tcPr>
            <w:tcW w:w="1002" w:type="dxa"/>
            <w:vAlign w:val="center"/>
          </w:tcPr>
          <w:p w14:paraId="0C01EAE9" w14:textId="574C2B39" w:rsidR="00DF0681" w:rsidRDefault="00DF0681" w:rsidP="000147FA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0E9535F6" w14:textId="202310A9" w:rsidR="00DF0681" w:rsidRDefault="00DF0681" w:rsidP="000147FA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9B2B79">
        <w:trPr>
          <w:jc w:val="center"/>
        </w:trPr>
        <w:tc>
          <w:tcPr>
            <w:tcW w:w="4248" w:type="dxa"/>
            <w:vAlign w:val="center"/>
          </w:tcPr>
          <w:p w14:paraId="2D77E6DB" w14:textId="60323890" w:rsidR="00DF0681" w:rsidRDefault="00DF0681" w:rsidP="000147FA">
            <w:pPr>
              <w:spacing w:line="276" w:lineRule="auto"/>
            </w:pPr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425" w:type="dxa"/>
            <w:vAlign w:val="center"/>
          </w:tcPr>
          <w:p w14:paraId="6BE0252A" w14:textId="148C70A9" w:rsidR="00DF0681" w:rsidRDefault="00DF0681" w:rsidP="000147FA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10FEB2A6" w14:textId="7EDBEEE9" w:rsidR="00DF0681" w:rsidRDefault="00DF0681" w:rsidP="000147FA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16183D7C" w14:textId="24F1685B" w:rsidR="00DF0681" w:rsidRDefault="00DF0681" w:rsidP="000147FA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AFB73D9" w14:textId="5C3D2C18" w:rsidR="00DF0681" w:rsidRDefault="00DF0681" w:rsidP="000147FA">
            <w:pPr>
              <w:spacing w:line="276" w:lineRule="auto"/>
              <w:jc w:val="center"/>
            </w:pPr>
            <w:r w:rsidRPr="009E54B7">
              <w:t>1</w:t>
            </w:r>
          </w:p>
        </w:tc>
        <w:tc>
          <w:tcPr>
            <w:tcW w:w="433" w:type="dxa"/>
            <w:vAlign w:val="center"/>
          </w:tcPr>
          <w:p w14:paraId="2BE3CF69" w14:textId="31D18809" w:rsidR="00DF0681" w:rsidRDefault="00DF0681" w:rsidP="000147FA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7BE3621C" w14:textId="7C42ECE5" w:rsidR="00DF0681" w:rsidRDefault="00DF0681" w:rsidP="000147FA">
            <w:pPr>
              <w:spacing w:line="276" w:lineRule="auto"/>
              <w:jc w:val="center"/>
            </w:pPr>
            <w:r w:rsidRPr="006A0B97">
              <w:t>4.06</w:t>
            </w:r>
          </w:p>
        </w:tc>
        <w:tc>
          <w:tcPr>
            <w:tcW w:w="1426" w:type="dxa"/>
            <w:vAlign w:val="center"/>
          </w:tcPr>
          <w:p w14:paraId="00799EC1" w14:textId="2E8714AA" w:rsidR="00DF0681" w:rsidRDefault="00DF0681" w:rsidP="000147FA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9B2B79">
        <w:trPr>
          <w:jc w:val="center"/>
        </w:trPr>
        <w:tc>
          <w:tcPr>
            <w:tcW w:w="4248" w:type="dxa"/>
            <w:vAlign w:val="center"/>
          </w:tcPr>
          <w:p w14:paraId="73916FB1" w14:textId="73D6670E" w:rsidR="00DF0681" w:rsidRDefault="00DF0681" w:rsidP="000147FA">
            <w:pPr>
              <w:spacing w:line="276" w:lineRule="auto"/>
            </w:pPr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425" w:type="dxa"/>
            <w:vAlign w:val="center"/>
          </w:tcPr>
          <w:p w14:paraId="2D76D981" w14:textId="4F1990FA" w:rsidR="00DF0681" w:rsidRDefault="00DF0681" w:rsidP="000147FA">
            <w:pPr>
              <w:spacing w:line="276" w:lineRule="auto"/>
              <w:jc w:val="center"/>
            </w:pPr>
            <w:r w:rsidRPr="009E54B7">
              <w:t>2</w:t>
            </w:r>
          </w:p>
        </w:tc>
        <w:tc>
          <w:tcPr>
            <w:tcW w:w="425" w:type="dxa"/>
            <w:vAlign w:val="center"/>
          </w:tcPr>
          <w:p w14:paraId="4382FB9C" w14:textId="5EC923E7" w:rsidR="00DF0681" w:rsidRDefault="00DF0681" w:rsidP="000147FA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12FB7008" w14:textId="65732F94" w:rsidR="00DF0681" w:rsidRDefault="00DF0681" w:rsidP="000147FA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5305AD02" w14:textId="0EF538BB" w:rsidR="00DF0681" w:rsidRDefault="00DF0681" w:rsidP="000147FA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46721F1A" w14:textId="708E09FD" w:rsidR="00DF0681" w:rsidRDefault="00DF0681" w:rsidP="000147FA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3EE50500" w14:textId="0F3080D2" w:rsidR="00DF0681" w:rsidRDefault="00DF0681" w:rsidP="000147FA">
            <w:pPr>
              <w:spacing w:line="276" w:lineRule="auto"/>
              <w:jc w:val="center"/>
            </w:pPr>
            <w:r w:rsidRPr="006A0B97">
              <w:t>3.76</w:t>
            </w:r>
          </w:p>
        </w:tc>
        <w:tc>
          <w:tcPr>
            <w:tcW w:w="1426" w:type="dxa"/>
            <w:vAlign w:val="center"/>
          </w:tcPr>
          <w:p w14:paraId="3086B479" w14:textId="52CAC191" w:rsidR="00DF0681" w:rsidRDefault="00DF0681" w:rsidP="000147FA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9B2B79">
        <w:trPr>
          <w:jc w:val="center"/>
        </w:trPr>
        <w:tc>
          <w:tcPr>
            <w:tcW w:w="4248" w:type="dxa"/>
            <w:vAlign w:val="center"/>
          </w:tcPr>
          <w:p w14:paraId="596CE4CC" w14:textId="67DEE71D" w:rsidR="00DF0681" w:rsidRDefault="00DF0681" w:rsidP="000147FA">
            <w:pPr>
              <w:spacing w:line="276" w:lineRule="auto"/>
            </w:pPr>
            <w:r w:rsidRPr="00B303FE">
              <w:rPr>
                <w:cs/>
              </w:rPr>
              <w:t>ความเหมาะสมของรูปแบบของหน้าจอแจ้งเตือนต่าง ๆ</w:t>
            </w:r>
          </w:p>
        </w:tc>
        <w:tc>
          <w:tcPr>
            <w:tcW w:w="425" w:type="dxa"/>
            <w:vAlign w:val="center"/>
          </w:tcPr>
          <w:p w14:paraId="419258C0" w14:textId="7D56CA36" w:rsidR="00DF0681" w:rsidRDefault="00DF0681" w:rsidP="000147FA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26639425" w14:textId="4504E4EE" w:rsidR="00DF0681" w:rsidRDefault="00DF0681" w:rsidP="000147FA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5537137A" w14:textId="67CF5F6B" w:rsidR="00DF0681" w:rsidRDefault="00DF0681" w:rsidP="000147FA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3CF30676" w14:textId="198C675C" w:rsidR="00DF0681" w:rsidRDefault="00DF0681" w:rsidP="000147FA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1EC7F366" w14:textId="3A6605F2" w:rsidR="00DF0681" w:rsidRDefault="00DF0681" w:rsidP="000147FA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09CEDD6D" w14:textId="4770CA3E" w:rsidR="00DF0681" w:rsidRDefault="00DF0681" w:rsidP="000147FA">
            <w:pPr>
              <w:spacing w:line="276" w:lineRule="auto"/>
              <w:jc w:val="center"/>
            </w:pPr>
            <w:r w:rsidRPr="006A0B97">
              <w:t>4</w:t>
            </w:r>
          </w:p>
        </w:tc>
        <w:tc>
          <w:tcPr>
            <w:tcW w:w="1426" w:type="dxa"/>
            <w:vAlign w:val="center"/>
          </w:tcPr>
          <w:p w14:paraId="63A71133" w14:textId="4D0B7BF2" w:rsidR="00DF0681" w:rsidRDefault="00DF0681" w:rsidP="000147FA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9B2B79">
        <w:trPr>
          <w:trHeight w:val="518"/>
          <w:jc w:val="center"/>
        </w:trPr>
        <w:tc>
          <w:tcPr>
            <w:tcW w:w="4248" w:type="dxa"/>
            <w:vAlign w:val="center"/>
          </w:tcPr>
          <w:p w14:paraId="3F1A1F00" w14:textId="0419ECE2" w:rsidR="00DF0681" w:rsidRDefault="00DF0681" w:rsidP="000147FA">
            <w:pPr>
              <w:spacing w:line="276" w:lineRule="auto"/>
            </w:pPr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425" w:type="dxa"/>
            <w:vAlign w:val="center"/>
          </w:tcPr>
          <w:p w14:paraId="68242A19" w14:textId="2AF24C9E" w:rsidR="00DF0681" w:rsidRDefault="00DF0681" w:rsidP="000147FA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4E6FFEE3" w14:textId="2F8B462E" w:rsidR="00DF0681" w:rsidRDefault="00DF0681" w:rsidP="000147FA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39922355" w14:textId="0D102E34" w:rsidR="00DF0681" w:rsidRDefault="00DF0681" w:rsidP="000147FA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66237B1" w14:textId="40C92C0D" w:rsidR="00DF0681" w:rsidRDefault="00DF0681" w:rsidP="000147FA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36069CD1" w14:textId="00ABBA2E" w:rsidR="00DF0681" w:rsidRDefault="00DF0681" w:rsidP="000147FA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13E8302E" w14:textId="4C9EE16F" w:rsidR="00DF0681" w:rsidRDefault="00DF0681" w:rsidP="000147FA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4241B814" w14:textId="063B3618" w:rsidR="00DF0681" w:rsidRDefault="00DF0681" w:rsidP="000147FA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B2B79">
        <w:trPr>
          <w:trHeight w:val="518"/>
          <w:jc w:val="center"/>
        </w:trPr>
        <w:tc>
          <w:tcPr>
            <w:tcW w:w="6382" w:type="dxa"/>
            <w:gridSpan w:val="6"/>
            <w:vAlign w:val="center"/>
          </w:tcPr>
          <w:p w14:paraId="2CD3A272" w14:textId="5D767053" w:rsidR="001D65E7" w:rsidRPr="009E54B7" w:rsidRDefault="001D65E7" w:rsidP="000147FA">
            <w:pPr>
              <w:spacing w:line="276" w:lineRule="auto"/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002" w:type="dxa"/>
            <w:vAlign w:val="center"/>
          </w:tcPr>
          <w:p w14:paraId="4E0BAA28" w14:textId="0EB515C0" w:rsidR="001D65E7" w:rsidRPr="006A0B97" w:rsidRDefault="001D65E7" w:rsidP="000147FA">
            <w:pPr>
              <w:spacing w:line="276" w:lineRule="auto"/>
              <w:jc w:val="center"/>
            </w:pPr>
            <w:r>
              <w:t>4.01</w:t>
            </w:r>
          </w:p>
        </w:tc>
        <w:tc>
          <w:tcPr>
            <w:tcW w:w="1426" w:type="dxa"/>
            <w:vAlign w:val="center"/>
          </w:tcPr>
          <w:p w14:paraId="308BA9F5" w14:textId="0885F7DA" w:rsidR="001D65E7" w:rsidRPr="006A0B97" w:rsidRDefault="001D65E7" w:rsidP="000147FA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0147FA">
      <w:pPr>
        <w:spacing w:line="276" w:lineRule="auto"/>
      </w:pPr>
    </w:p>
    <w:p w14:paraId="00E14C9F" w14:textId="63A972A3" w:rsidR="004F5405" w:rsidRDefault="004F5405" w:rsidP="000147FA">
      <w:pPr>
        <w:spacing w:line="276" w:lineRule="auto"/>
        <w:ind w:firstLine="720"/>
        <w:jc w:val="thaiDistribute"/>
      </w:pPr>
      <w:r>
        <w:rPr>
          <w:rFonts w:hint="cs"/>
          <w:cs/>
        </w:rPr>
        <w:t>จาก</w:t>
      </w:r>
      <w:r w:rsidR="009B2B79">
        <w:rPr>
          <w:rFonts w:hint="cs"/>
          <w:cs/>
        </w:rPr>
        <w:t>ต</w:t>
      </w:r>
      <w:r>
        <w:rPr>
          <w:rFonts w:hint="cs"/>
          <w:cs/>
        </w:rPr>
        <w:t>าราง</w:t>
      </w:r>
      <w:r w:rsidR="009B2B79">
        <w:rPr>
          <w:rFonts w:hint="cs"/>
          <w:cs/>
        </w:rPr>
        <w:t xml:space="preserve">ที่ </w:t>
      </w:r>
      <w:r w:rsidR="009B2B79">
        <w:t xml:space="preserve">18 </w:t>
      </w:r>
      <w:r>
        <w:rPr>
          <w:rFonts w:hint="cs"/>
          <w:cs/>
        </w:rPr>
        <w:t>พบว่าผู้ใช้มีความพึ่งพอใจต่อ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2F8143BF" w14:textId="0D10C24B" w:rsidR="004F5405" w:rsidRDefault="004F5405" w:rsidP="000147FA">
      <w:pPr>
        <w:spacing w:line="276" w:lineRule="auto"/>
        <w:jc w:val="thaiDistribute"/>
      </w:pPr>
    </w:p>
    <w:p w14:paraId="56FA6ACC" w14:textId="2CF56F52" w:rsidR="004F5405" w:rsidRDefault="004F5405" w:rsidP="000147FA">
      <w:pPr>
        <w:spacing w:line="276" w:lineRule="auto"/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6409027" w:rsidR="004F5405" w:rsidRDefault="004F5405" w:rsidP="000147FA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ได้ดังนี้</w:t>
      </w:r>
    </w:p>
    <w:p w14:paraId="337BCF6C" w14:textId="77777777" w:rsidR="009B2B79" w:rsidRDefault="009B2B79" w:rsidP="000147FA">
      <w:pPr>
        <w:spacing w:line="276" w:lineRule="auto"/>
        <w:jc w:val="thaiDistribute"/>
      </w:pPr>
    </w:p>
    <w:p w14:paraId="09EBEBB7" w14:textId="77777777" w:rsidR="009B2B79" w:rsidRDefault="009B2B79" w:rsidP="000147FA">
      <w:pPr>
        <w:spacing w:line="276" w:lineRule="auto"/>
        <w:jc w:val="thaiDistribute"/>
      </w:pPr>
    </w:p>
    <w:p w14:paraId="38E59101" w14:textId="77777777" w:rsidR="009B2B79" w:rsidRDefault="009B2B79" w:rsidP="000147FA">
      <w:pPr>
        <w:spacing w:line="276" w:lineRule="auto"/>
        <w:jc w:val="thaiDistribute"/>
      </w:pPr>
    </w:p>
    <w:p w14:paraId="33A67ABD" w14:textId="77777777" w:rsidR="009B2B79" w:rsidRDefault="009B2B79" w:rsidP="000147FA">
      <w:pPr>
        <w:spacing w:line="276" w:lineRule="auto"/>
        <w:jc w:val="thaiDistribute"/>
      </w:pPr>
    </w:p>
    <w:p w14:paraId="2EF21A1F" w14:textId="6BBD7838" w:rsidR="00904E84" w:rsidRDefault="00904E84" w:rsidP="000147FA">
      <w:pPr>
        <w:pStyle w:val="Caption"/>
        <w:spacing w:line="276" w:lineRule="auto"/>
        <w:jc w:val="left"/>
      </w:pPr>
      <w:r w:rsidRPr="00904E84">
        <w:rPr>
          <w:b/>
          <w:bCs/>
          <w:cs/>
        </w:rPr>
        <w:lastRenderedPageBreak/>
        <w:t xml:space="preserve">ตาราง </w:t>
      </w:r>
      <w:r w:rsidRPr="00904E84">
        <w:rPr>
          <w:b/>
          <w:bCs/>
          <w:cs/>
        </w:rPr>
        <w:fldChar w:fldCharType="begin"/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</w:rPr>
        <w:instrText xml:space="preserve">SEQ </w:instrText>
      </w:r>
      <w:r w:rsidRPr="00904E84">
        <w:rPr>
          <w:b/>
          <w:bCs/>
          <w:cs/>
        </w:rPr>
        <w:instrText xml:space="preserve">ตาราง </w:instrText>
      </w:r>
      <w:r w:rsidRPr="00904E84">
        <w:rPr>
          <w:b/>
          <w:bCs/>
        </w:rPr>
        <w:instrText>\* ARABIC</w:instrText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  <w:cs/>
        </w:rPr>
        <w:fldChar w:fldCharType="separate"/>
      </w:r>
      <w:r w:rsidR="009B2B79">
        <w:rPr>
          <w:b/>
          <w:bCs/>
          <w:noProof/>
          <w:cs/>
        </w:rPr>
        <w:t>19</w:t>
      </w:r>
      <w:r w:rsidRPr="00904E84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8" w:name="_Toc130287950"/>
      <w:r>
        <w:rPr>
          <w:rFonts w:hint="cs"/>
          <w:cs/>
        </w:rPr>
        <w:t>ข้อเสนอแนะของผู้ใช้</w:t>
      </w:r>
      <w:bookmarkEnd w:id="1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822"/>
      </w:tblGrid>
      <w:tr w:rsidR="00904E84" w14:paraId="074859E1" w14:textId="77777777" w:rsidTr="00904E84">
        <w:tc>
          <w:tcPr>
            <w:tcW w:w="988" w:type="dxa"/>
          </w:tcPr>
          <w:p w14:paraId="257E4050" w14:textId="18B72547" w:rsidR="00904E84" w:rsidRPr="00904E84" w:rsidRDefault="00904E84" w:rsidP="000147FA">
            <w:pPr>
              <w:spacing w:line="276" w:lineRule="auto"/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ข้อที่</w:t>
            </w:r>
          </w:p>
        </w:tc>
        <w:tc>
          <w:tcPr>
            <w:tcW w:w="7822" w:type="dxa"/>
          </w:tcPr>
          <w:p w14:paraId="77760FC8" w14:textId="73EC1AD3" w:rsidR="00904E84" w:rsidRPr="00904E84" w:rsidRDefault="00904E84" w:rsidP="000147FA">
            <w:pPr>
              <w:spacing w:line="276" w:lineRule="auto"/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ข้อเสนอแนะ</w:t>
            </w:r>
          </w:p>
        </w:tc>
      </w:tr>
      <w:tr w:rsidR="00904E84" w14:paraId="1BEA7047" w14:textId="77777777" w:rsidTr="00904E84">
        <w:tc>
          <w:tcPr>
            <w:tcW w:w="988" w:type="dxa"/>
            <w:vAlign w:val="center"/>
          </w:tcPr>
          <w:p w14:paraId="7DACC7B4" w14:textId="64998ACF" w:rsidR="00904E84" w:rsidRDefault="00904E84" w:rsidP="000147FA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7822" w:type="dxa"/>
            <w:vAlign w:val="center"/>
          </w:tcPr>
          <w:p w14:paraId="687642B8" w14:textId="7ACD1701" w:rsidR="00904E84" w:rsidRDefault="00904E84" w:rsidP="000147FA">
            <w:pPr>
              <w:spacing w:line="276" w:lineRule="auto"/>
            </w:pPr>
            <w:r w:rsidRPr="00904E84">
              <w:rPr>
                <w:cs/>
              </w:rPr>
              <w:t>ควรจะมี</w:t>
            </w:r>
            <w:proofErr w:type="spellStart"/>
            <w:r w:rsidRPr="00904E84">
              <w:rPr>
                <w:cs/>
              </w:rPr>
              <w:t>ฟั</w:t>
            </w:r>
            <w:proofErr w:type="spellEnd"/>
            <w:r w:rsidRPr="00904E84">
              <w:rPr>
                <w:cs/>
              </w:rPr>
              <w:t>งก</w:t>
            </w:r>
            <w:proofErr w:type="spellStart"/>
            <w:r w:rsidRPr="00904E84">
              <w:rPr>
                <w:cs/>
              </w:rPr>
              <w:t>์ชั่น</w:t>
            </w:r>
            <w:proofErr w:type="spellEnd"/>
            <w:r w:rsidRPr="00904E84">
              <w:rPr>
                <w:cs/>
              </w:rPr>
              <w:t>ที่ให้เลือกจังหวัดว่าเราอยากลงของจังหวัดไหน เพราะบางคนอยากทำงานใกล้ๆบ้าน</w:t>
            </w:r>
          </w:p>
        </w:tc>
      </w:tr>
      <w:tr w:rsidR="00904E84" w14:paraId="7E5F0EF8" w14:textId="77777777" w:rsidTr="00904E84">
        <w:trPr>
          <w:trHeight w:val="537"/>
        </w:trPr>
        <w:tc>
          <w:tcPr>
            <w:tcW w:w="988" w:type="dxa"/>
            <w:vAlign w:val="center"/>
          </w:tcPr>
          <w:p w14:paraId="0BE208B2" w14:textId="716F103F" w:rsidR="00904E84" w:rsidRDefault="00904E84" w:rsidP="000147FA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7822" w:type="dxa"/>
            <w:vAlign w:val="center"/>
          </w:tcPr>
          <w:p w14:paraId="79745147" w14:textId="6ACE5611" w:rsidR="00904E84" w:rsidRDefault="00904E84" w:rsidP="000147FA">
            <w:pPr>
              <w:spacing w:line="276" w:lineRule="auto"/>
            </w:pPr>
            <w:r w:rsidRPr="00904E84">
              <w:rPr>
                <w:cs/>
              </w:rPr>
              <w:t>อยากให้มีการเลือกโซนของภาคอย่างภาคเหนือหรือภาคอีสานแต่โดยรวมทำได้ดีแล้ว</w:t>
            </w:r>
          </w:p>
        </w:tc>
      </w:tr>
      <w:tr w:rsidR="00904E84" w14:paraId="307332FA" w14:textId="77777777" w:rsidTr="00904E84">
        <w:tc>
          <w:tcPr>
            <w:tcW w:w="988" w:type="dxa"/>
            <w:vAlign w:val="center"/>
          </w:tcPr>
          <w:p w14:paraId="1FCE3BCD" w14:textId="4CCF340D" w:rsidR="00904E84" w:rsidRDefault="00904E84" w:rsidP="000147FA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7822" w:type="dxa"/>
            <w:vAlign w:val="center"/>
          </w:tcPr>
          <w:p w14:paraId="45D8FD1E" w14:textId="39615FE6" w:rsidR="00904E84" w:rsidRDefault="00904E84" w:rsidP="000147FA">
            <w:pPr>
              <w:spacing w:line="276" w:lineRule="auto"/>
            </w:pPr>
            <w:r w:rsidRPr="00904E84">
              <w:rPr>
                <w:cs/>
              </w:rPr>
      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      </w:r>
          </w:p>
        </w:tc>
      </w:tr>
    </w:tbl>
    <w:p w14:paraId="65340FFD" w14:textId="77777777" w:rsidR="00904E84" w:rsidRPr="00904E84" w:rsidRDefault="00904E84" w:rsidP="000147FA">
      <w:pPr>
        <w:spacing w:line="276" w:lineRule="auto"/>
        <w:rPr>
          <w:cs/>
        </w:rPr>
      </w:pPr>
    </w:p>
    <w:p w14:paraId="2AAEC037" w14:textId="77777777" w:rsidR="007722F0" w:rsidRPr="007722F0" w:rsidRDefault="007722F0" w:rsidP="000147FA">
      <w:pPr>
        <w:spacing w:line="276" w:lineRule="auto"/>
        <w:ind w:left="1440"/>
      </w:pPr>
    </w:p>
    <w:p w14:paraId="61FA75DF" w14:textId="4D7B32AE" w:rsidR="007722F0" w:rsidRDefault="007722F0" w:rsidP="000147FA">
      <w:pPr>
        <w:spacing w:line="276" w:lineRule="auto"/>
        <w:ind w:left="360" w:firstLine="360"/>
      </w:pPr>
      <w:r>
        <w:tab/>
      </w:r>
    </w:p>
    <w:p w14:paraId="4EA988A2" w14:textId="77777777" w:rsidR="007722F0" w:rsidRPr="007722F0" w:rsidRDefault="007722F0" w:rsidP="000147FA">
      <w:pPr>
        <w:spacing w:line="276" w:lineRule="auto"/>
        <w:ind w:left="360" w:firstLine="720"/>
      </w:pPr>
    </w:p>
    <w:p w14:paraId="4A596048" w14:textId="22836BEC" w:rsidR="00256B1F" w:rsidRDefault="00256B1F">
      <w:r>
        <w:br w:type="page"/>
      </w:r>
    </w:p>
    <w:bookmarkStart w:id="139" w:name="_Toc130287982" w:displacedByCustomXml="next"/>
    <w:bookmarkStart w:id="140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0147FA">
          <w:pPr>
            <w:pStyle w:val="Heading1"/>
            <w:spacing w:line="276" w:lineRule="auto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39"/>
        </w:p>
        <w:p w14:paraId="7AAB9A7E" w14:textId="48ADC000" w:rsidR="00A92E97" w:rsidRPr="00A92E97" w:rsidRDefault="00A92E97" w:rsidP="000147FA">
          <w:pPr>
            <w:spacing w:line="276" w:lineRule="auto"/>
          </w:pPr>
        </w:p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0147FA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0147FA">
              <w:pPr>
                <w:spacing w:line="276" w:lineRule="auto"/>
              </w:pPr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0147FA">
      <w:pPr>
        <w:spacing w:line="276" w:lineRule="auto"/>
      </w:pPr>
    </w:p>
    <w:bookmarkEnd w:id="140"/>
    <w:p w14:paraId="7C9CB88B" w14:textId="77777777" w:rsidR="000A7416" w:rsidRDefault="000A7416" w:rsidP="000147FA">
      <w:pPr>
        <w:tabs>
          <w:tab w:val="left" w:pos="3600"/>
        </w:tabs>
        <w:spacing w:line="276" w:lineRule="auto"/>
      </w:pPr>
    </w:p>
    <w:p w14:paraId="4ED9A042" w14:textId="77777777" w:rsidR="000A7416" w:rsidRDefault="000A7416" w:rsidP="000147FA">
      <w:pPr>
        <w:tabs>
          <w:tab w:val="left" w:pos="3600"/>
        </w:tabs>
        <w:spacing w:line="276" w:lineRule="auto"/>
      </w:pPr>
    </w:p>
    <w:p w14:paraId="22C828B1" w14:textId="77777777" w:rsidR="00C8408D" w:rsidRDefault="00C8408D" w:rsidP="000147FA">
      <w:pPr>
        <w:spacing w:line="276" w:lineRule="auto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933136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" strokecolor="white [3212]"/>
            </w:pict>
          </mc:Fallback>
        </mc:AlternateContent>
      </w:r>
    </w:p>
    <w:p w14:paraId="73CDD64E" w14:textId="77777777" w:rsidR="00C8408D" w:rsidRDefault="00C8408D" w:rsidP="000147FA">
      <w:pPr>
        <w:spacing w:line="276" w:lineRule="auto"/>
      </w:pPr>
    </w:p>
    <w:p w14:paraId="3AA35D88" w14:textId="77777777" w:rsidR="00C8408D" w:rsidRDefault="00C8408D" w:rsidP="000147FA">
      <w:pPr>
        <w:spacing w:line="276" w:lineRule="auto"/>
        <w:jc w:val="right"/>
      </w:pPr>
    </w:p>
    <w:p w14:paraId="2847F32A" w14:textId="77777777" w:rsidR="00C8408D" w:rsidRDefault="00C8408D" w:rsidP="000147FA">
      <w:pPr>
        <w:spacing w:line="276" w:lineRule="auto"/>
      </w:pPr>
    </w:p>
    <w:p w14:paraId="6B48540B" w14:textId="77777777" w:rsidR="00C8408D" w:rsidRDefault="00C8408D" w:rsidP="000147FA">
      <w:pPr>
        <w:spacing w:line="276" w:lineRule="auto"/>
      </w:pPr>
    </w:p>
    <w:p w14:paraId="50CD1644" w14:textId="77777777" w:rsidR="00C8408D" w:rsidRDefault="00C8408D" w:rsidP="000147FA">
      <w:pPr>
        <w:spacing w:line="276" w:lineRule="auto"/>
      </w:pPr>
    </w:p>
    <w:p w14:paraId="66DC1AAC" w14:textId="77777777" w:rsidR="00C8408D" w:rsidRDefault="00C8408D" w:rsidP="000147FA">
      <w:pPr>
        <w:spacing w:line="276" w:lineRule="auto"/>
      </w:pPr>
    </w:p>
    <w:p w14:paraId="152A57AB" w14:textId="77777777" w:rsidR="007C6200" w:rsidRDefault="007C6200" w:rsidP="000147FA">
      <w:pPr>
        <w:spacing w:line="276" w:lineRule="auto"/>
        <w:sectPr w:rsidR="007C6200" w:rsidSect="00E66B01">
          <w:headerReference w:type="even" r:id="rId96"/>
          <w:headerReference w:type="default" r:id="rId97"/>
          <w:headerReference w:type="first" r:id="rId98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0147FA">
      <w:pPr>
        <w:spacing w:line="276" w:lineRule="auto"/>
      </w:pPr>
    </w:p>
    <w:p w14:paraId="6BDACF62" w14:textId="77777777" w:rsidR="00C8408D" w:rsidRDefault="00C8408D" w:rsidP="000147FA">
      <w:pPr>
        <w:spacing w:line="276" w:lineRule="auto"/>
      </w:pPr>
    </w:p>
    <w:p w14:paraId="4452CC7A" w14:textId="2584EE35" w:rsidR="00C8408D" w:rsidRDefault="00C8408D" w:rsidP="000147FA">
      <w:pPr>
        <w:spacing w:line="276" w:lineRule="auto"/>
      </w:pPr>
    </w:p>
    <w:p w14:paraId="77B322F8" w14:textId="2E517B62" w:rsidR="009854F7" w:rsidRDefault="009854F7" w:rsidP="000147FA">
      <w:pPr>
        <w:spacing w:line="276" w:lineRule="auto"/>
      </w:pPr>
    </w:p>
    <w:p w14:paraId="06F718AD" w14:textId="77D7C7D5" w:rsidR="009854F7" w:rsidRDefault="009854F7" w:rsidP="000147FA">
      <w:pPr>
        <w:spacing w:line="276" w:lineRule="auto"/>
      </w:pPr>
    </w:p>
    <w:p w14:paraId="2C1A2580" w14:textId="2472B02D" w:rsidR="009854F7" w:rsidRDefault="009854F7" w:rsidP="000147FA">
      <w:pPr>
        <w:spacing w:line="276" w:lineRule="auto"/>
      </w:pPr>
    </w:p>
    <w:p w14:paraId="5EDD686A" w14:textId="4C118EA4" w:rsidR="009854F7" w:rsidRDefault="009854F7" w:rsidP="000147FA">
      <w:pPr>
        <w:spacing w:line="276" w:lineRule="auto"/>
      </w:pPr>
    </w:p>
    <w:p w14:paraId="5899F94D" w14:textId="7BCD9950" w:rsidR="009854F7" w:rsidRDefault="009854F7" w:rsidP="000147FA">
      <w:pPr>
        <w:spacing w:line="276" w:lineRule="auto"/>
      </w:pPr>
    </w:p>
    <w:p w14:paraId="197F933E" w14:textId="68DC4990" w:rsidR="009854F7" w:rsidRDefault="009854F7" w:rsidP="000147FA">
      <w:pPr>
        <w:spacing w:line="276" w:lineRule="auto"/>
      </w:pPr>
    </w:p>
    <w:p w14:paraId="65FF0402" w14:textId="2555F0FD" w:rsidR="009854F7" w:rsidRDefault="009854F7" w:rsidP="000147FA">
      <w:pPr>
        <w:spacing w:line="276" w:lineRule="auto"/>
      </w:pPr>
    </w:p>
    <w:p w14:paraId="6D0AE390" w14:textId="024DDD41" w:rsidR="009854F7" w:rsidRDefault="009854F7" w:rsidP="000147FA">
      <w:pPr>
        <w:spacing w:line="276" w:lineRule="auto"/>
      </w:pPr>
    </w:p>
    <w:p w14:paraId="002DAA22" w14:textId="72E49193" w:rsidR="00A13268" w:rsidRDefault="00A13268" w:rsidP="000147FA">
      <w:pPr>
        <w:spacing w:line="276" w:lineRule="auto"/>
      </w:pPr>
    </w:p>
    <w:p w14:paraId="45B1A038" w14:textId="4A5C5CAF" w:rsidR="00A13268" w:rsidRDefault="00A13268" w:rsidP="000147FA">
      <w:pPr>
        <w:spacing w:line="276" w:lineRule="auto"/>
      </w:pPr>
    </w:p>
    <w:p w14:paraId="545C8555" w14:textId="7C73ECF6" w:rsidR="00A13268" w:rsidRDefault="00A13268" w:rsidP="000147FA">
      <w:pPr>
        <w:spacing w:line="276" w:lineRule="auto"/>
      </w:pPr>
    </w:p>
    <w:p w14:paraId="06568677" w14:textId="77777777" w:rsidR="00A13268" w:rsidRDefault="00A13268" w:rsidP="000147FA">
      <w:pPr>
        <w:spacing w:line="276" w:lineRule="auto"/>
      </w:pPr>
    </w:p>
    <w:p w14:paraId="2B2EAA87" w14:textId="77777777" w:rsidR="009854F7" w:rsidRDefault="009854F7" w:rsidP="000147FA">
      <w:pPr>
        <w:spacing w:line="276" w:lineRule="auto"/>
      </w:pPr>
    </w:p>
    <w:p w14:paraId="0C185313" w14:textId="09B50123" w:rsidR="00C8408D" w:rsidRPr="00C8408D" w:rsidRDefault="00C8408D" w:rsidP="000147FA">
      <w:pPr>
        <w:pStyle w:val="Heading1"/>
        <w:spacing w:line="276" w:lineRule="auto"/>
        <w:rPr>
          <w:sz w:val="48"/>
          <w:szCs w:val="48"/>
        </w:rPr>
      </w:pPr>
      <w:bookmarkStart w:id="141" w:name="_Toc97370474"/>
      <w:bookmarkStart w:id="142" w:name="_Toc130287983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41"/>
      <w:bookmarkEnd w:id="142"/>
    </w:p>
    <w:p w14:paraId="1C37A718" w14:textId="77777777" w:rsidR="00C8408D" w:rsidRDefault="00C8408D" w:rsidP="000147FA">
      <w:pPr>
        <w:spacing w:line="276" w:lineRule="auto"/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0147FA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0147FA">
      <w:pPr>
        <w:spacing w:line="276" w:lineRule="auto"/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99"/>
          <w:headerReference w:type="default" r:id="rId100"/>
          <w:headerReference w:type="first" r:id="rId101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0147FA">
      <w:pPr>
        <w:spacing w:line="276" w:lineRule="auto"/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0147FA">
      <w:pPr>
        <w:pStyle w:val="Style1"/>
        <w:spacing w:line="276" w:lineRule="auto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0147FA">
      <w:pPr>
        <w:spacing w:line="276" w:lineRule="auto"/>
        <w:rPr>
          <w:noProof/>
          <w:lang w:eastAsia="en-US"/>
        </w:rPr>
      </w:pPr>
    </w:p>
    <w:p w14:paraId="5780C6AC" w14:textId="3AA3F800" w:rsidR="00070233" w:rsidRDefault="0093321E" w:rsidP="000147FA">
      <w:pPr>
        <w:pStyle w:val="Heading2"/>
        <w:spacing w:line="276" w:lineRule="auto"/>
      </w:pPr>
      <w:bookmarkStart w:id="143" w:name="_Toc104559367"/>
      <w:bookmarkStart w:id="144" w:name="_Toc105063145"/>
      <w:bookmarkStart w:id="145" w:name="_Toc130287984"/>
      <w:r>
        <w:t>1</w:t>
      </w:r>
      <w:r w:rsidR="006F08C4">
        <w:t>.</w:t>
      </w:r>
      <w:r w:rsidR="00E27465" w:rsidRPr="00E27465">
        <w:t xml:space="preserve"> </w:t>
      </w:r>
      <w:bookmarkEnd w:id="143"/>
      <w:bookmarkEnd w:id="144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เทคนิคทางปัญญาประดิษฐ์เคมีน</w:t>
      </w:r>
      <w:r w:rsidR="00E9261D">
        <w:rPr>
          <w:rFonts w:hint="cs"/>
          <w:cs/>
        </w:rPr>
        <w:t>ท์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45"/>
    </w:p>
    <w:p w14:paraId="4BC24B4D" w14:textId="2249D413" w:rsidR="001C1FE5" w:rsidRPr="001C1FE5" w:rsidRDefault="00965530" w:rsidP="000147FA">
      <w:pPr>
        <w:pStyle w:val="Style1"/>
        <w:spacing w:line="276" w:lineRule="auto"/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hyperlink r:id="rId102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rPr>
          <w:rFonts w:hint="cs"/>
          <w:cs/>
        </w:rPr>
        <w:t xml:space="preserve"> ด้วยการใช้คำสั่ง </w:t>
      </w:r>
      <w:r w:rsidR="00BC0FB5">
        <w:t xml:space="preserve">git clone </w:t>
      </w:r>
      <w:hyperlink r:id="rId103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t xml:space="preserve"> </w:t>
      </w:r>
      <w:r w:rsidR="00BC0FB5">
        <w:rPr>
          <w:rFonts w:hint="cs"/>
          <w:cs/>
        </w:rPr>
        <w:t>เพื่อดาวน์โหลดไฟล์มาไว้ในเครื่อง</w:t>
      </w:r>
    </w:p>
    <w:p w14:paraId="31FC4696" w14:textId="0559A836" w:rsidR="00851B57" w:rsidRPr="00851B57" w:rsidRDefault="00965530" w:rsidP="000147FA">
      <w:pPr>
        <w:pStyle w:val="Style1"/>
        <w:spacing w:line="276" w:lineRule="auto"/>
      </w:pPr>
      <w:r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2B8E08AD" w14:textId="6E41691F" w:rsidR="00670102" w:rsidRDefault="00965530" w:rsidP="000147FA">
      <w:pPr>
        <w:pStyle w:val="Style1"/>
        <w:spacing w:line="276" w:lineRule="auto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0147FA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2E814FC4" w:rsidR="00670102" w:rsidRDefault="00851B57" w:rsidP="000147FA">
      <w:pPr>
        <w:pStyle w:val="Caption"/>
        <w:spacing w:line="276" w:lineRule="auto"/>
        <w:rPr>
          <w:cs/>
        </w:rPr>
      </w:pPr>
      <w:r w:rsidRPr="001C1FE5">
        <w:rPr>
          <w:b/>
          <w:bCs/>
          <w:cs/>
        </w:rPr>
        <w:t xml:space="preserve">ภาพที่ </w:t>
      </w:r>
      <w:r w:rsidRPr="001C1FE5">
        <w:rPr>
          <w:b/>
          <w:bCs/>
        </w:rPr>
        <w:fldChar w:fldCharType="begin"/>
      </w:r>
      <w:r w:rsidRPr="001C1FE5">
        <w:rPr>
          <w:b/>
          <w:bCs/>
        </w:rPr>
        <w:instrText xml:space="preserve"> SEQ </w:instrText>
      </w:r>
      <w:r w:rsidRPr="001C1FE5">
        <w:rPr>
          <w:b/>
          <w:bCs/>
          <w:cs/>
        </w:rPr>
        <w:instrText xml:space="preserve">ภาพที่ </w:instrText>
      </w:r>
      <w:r w:rsidRPr="001C1FE5">
        <w:rPr>
          <w:b/>
          <w:bCs/>
        </w:rPr>
        <w:instrText xml:space="preserve">\* ARABIC </w:instrText>
      </w:r>
      <w:r w:rsidRPr="001C1FE5">
        <w:rPr>
          <w:b/>
          <w:bCs/>
        </w:rPr>
        <w:fldChar w:fldCharType="separate"/>
      </w:r>
      <w:r w:rsidR="00E8709B">
        <w:rPr>
          <w:b/>
          <w:bCs/>
          <w:noProof/>
        </w:rPr>
        <w:t>58</w:t>
      </w:r>
      <w:r w:rsidRPr="001C1FE5">
        <w:rPr>
          <w:b/>
          <w:bCs/>
          <w:noProof/>
        </w:rPr>
        <w:fldChar w:fldCharType="end"/>
      </w:r>
      <w:r>
        <w:t xml:space="preserve"> </w:t>
      </w:r>
      <w:bookmarkStart w:id="146" w:name="_Toc130287842"/>
      <w:r w:rsidR="001C1FE5">
        <w:rPr>
          <w:rFonts w:hint="cs"/>
          <w:cs/>
        </w:rPr>
        <w:t>โค้ดคำสั่งใน</w:t>
      </w:r>
      <w:r>
        <w:rPr>
          <w:rFonts w:hint="cs"/>
          <w:cs/>
        </w:rPr>
        <w:t xml:space="preserve">ไฟล์ </w:t>
      </w:r>
      <w:r>
        <w:t>clustering.py</w:t>
      </w:r>
      <w:r w:rsidR="001C1FE5">
        <w:t xml:space="preserve"> </w:t>
      </w:r>
      <w:r w:rsidR="001C1FE5">
        <w:rPr>
          <w:rFonts w:hint="cs"/>
          <w:cs/>
        </w:rPr>
        <w:t>ใช้ในการจัดกลุ่มข้อมูล</w:t>
      </w:r>
      <w:bookmarkEnd w:id="146"/>
    </w:p>
    <w:p w14:paraId="682CC48E" w14:textId="77777777" w:rsidR="00564409" w:rsidRDefault="00564409" w:rsidP="000147FA">
      <w:pPr>
        <w:pStyle w:val="ListParagraph"/>
        <w:tabs>
          <w:tab w:val="left" w:pos="1134"/>
        </w:tabs>
        <w:spacing w:line="276" w:lineRule="auto"/>
        <w:ind w:left="0"/>
      </w:pPr>
    </w:p>
    <w:p w14:paraId="114EDD24" w14:textId="19866B39" w:rsidR="006D3D23" w:rsidRDefault="006D3D23" w:rsidP="000147FA">
      <w:pPr>
        <w:spacing w:line="276" w:lineRule="auto"/>
      </w:pPr>
      <w:r>
        <w:br w:type="page"/>
      </w:r>
    </w:p>
    <w:p w14:paraId="3497EEAB" w14:textId="0382F8EB" w:rsidR="00670102" w:rsidRPr="00CD5F71" w:rsidRDefault="00965530" w:rsidP="000147FA">
      <w:pPr>
        <w:pStyle w:val="Style1"/>
        <w:spacing w:line="276" w:lineRule="auto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>กำหนดจำนวนของกลุ่มข้อมูลที่</w:t>
      </w:r>
      <w:r w:rsidR="006B0359">
        <w:rPr>
          <w:rFonts w:hint="cs"/>
          <w:cs/>
        </w:rPr>
        <w:t>ต้องการลงใน</w:t>
      </w:r>
      <w:r w:rsidR="00B42A39">
        <w:rPr>
          <w:rFonts w:hint="cs"/>
          <w:cs/>
        </w:rPr>
        <w:t xml:space="preserve">ตัวแปร </w:t>
      </w:r>
      <w:r w:rsidR="00B42A39">
        <w:t>k</w:t>
      </w:r>
      <w:r w:rsidR="006B0359">
        <w:rPr>
          <w:rFonts w:hint="cs"/>
          <w:cs/>
        </w:rPr>
        <w:t xml:space="preserve"> </w:t>
      </w:r>
    </w:p>
    <w:p w14:paraId="2F2375FC" w14:textId="77777777" w:rsidR="00B42A39" w:rsidRDefault="00B42A39" w:rsidP="000147FA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1BCC0B53">
            <wp:extent cx="5040000" cy="2295617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328ABF30" w:rsidR="00B42A39" w:rsidRDefault="00B42A39" w:rsidP="000147FA">
      <w:pPr>
        <w:pStyle w:val="Caption"/>
        <w:spacing w:line="276" w:lineRule="auto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47" w:name="_Toc130287843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r w:rsidR="0025044F">
        <w:rPr>
          <w:rFonts w:hint="cs"/>
          <w:cs/>
        </w:rPr>
        <w:t>และการจัดกลุ่มข้อมูล</w:t>
      </w:r>
      <w:bookmarkEnd w:id="147"/>
    </w:p>
    <w:p w14:paraId="3183F9AE" w14:textId="77777777" w:rsidR="0025044F" w:rsidRPr="0025044F" w:rsidRDefault="0025044F" w:rsidP="000147FA">
      <w:pPr>
        <w:spacing w:line="276" w:lineRule="auto"/>
      </w:pPr>
    </w:p>
    <w:p w14:paraId="1568D78C" w14:textId="1285A268" w:rsidR="006B0359" w:rsidRPr="006B0359" w:rsidRDefault="006B0359" w:rsidP="000147FA">
      <w:pPr>
        <w:spacing w:line="276" w:lineRule="auto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62 </w:t>
      </w:r>
      <w:r>
        <w:rPr>
          <w:rFonts w:hint="cs"/>
          <w:cs/>
        </w:rPr>
        <w:t>แสดงการจัดกลุ่มข้อมูลด้วยเคมีนท์ (</w:t>
      </w:r>
      <w:r>
        <w:t>K-Means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โดยการที่กำหนดจำนวนกลุ่มข้อมูลที่ต้องการลงในตัวแปร </w:t>
      </w:r>
      <w:r>
        <w:t xml:space="preserve">k </w:t>
      </w:r>
      <w:r>
        <w:rPr>
          <w:rFonts w:hint="cs"/>
          <w:cs/>
        </w:rPr>
        <w:t xml:space="preserve">จากนั้นทำการจัดกลุ่มข้อมูลด้วยฟังก์ชัน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และคืนค่ากลับมายังตัวแปร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และเก็บป้ายชื่อของกลุ่มลงในตัวแปร </w:t>
      </w:r>
      <w:r>
        <w:t>clusters</w:t>
      </w:r>
    </w:p>
    <w:p w14:paraId="3E175081" w14:textId="36CA5743" w:rsidR="00C33136" w:rsidRDefault="00C33136" w:rsidP="000147FA">
      <w:pPr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7033F952" w:rsidR="00C33136" w:rsidRDefault="00965530" w:rsidP="000147FA">
      <w:pPr>
        <w:pStyle w:val="Style1"/>
        <w:spacing w:line="276" w:lineRule="auto"/>
      </w:pPr>
      <w:r>
        <w:t>1</w:t>
      </w:r>
      <w:r w:rsidR="00C33136">
        <w:t xml:space="preserve">.5 </w:t>
      </w:r>
      <w:r w:rsidR="003621CD">
        <w:rPr>
          <w:rFonts w:hint="cs"/>
          <w:cs/>
        </w:rPr>
        <w:t>เรียกใช้ไฟล์เพื่อทำการจัดกลุ่มข้อมูล</w:t>
      </w:r>
    </w:p>
    <w:p w14:paraId="5E941FD7" w14:textId="0F92A0AA" w:rsidR="00C33136" w:rsidRPr="00E126B0" w:rsidRDefault="00444F6D" w:rsidP="000147FA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7466710D">
            <wp:extent cx="5040000" cy="2397966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2A768B9E" w:rsidR="00660E54" w:rsidRDefault="00444F6D" w:rsidP="000147FA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48" w:name="_Toc130287844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48"/>
    </w:p>
    <w:p w14:paraId="05643E42" w14:textId="0B827D89" w:rsidR="006D3D23" w:rsidRDefault="006D3D23" w:rsidP="000147FA">
      <w:pPr>
        <w:spacing w:line="276" w:lineRule="auto"/>
      </w:pPr>
      <w:r>
        <w:br w:type="page"/>
      </w:r>
    </w:p>
    <w:p w14:paraId="477D473A" w14:textId="56ADEDF7" w:rsidR="00132C76" w:rsidRDefault="00965530" w:rsidP="000147FA">
      <w:pPr>
        <w:pStyle w:val="Style1"/>
        <w:spacing w:line="276" w:lineRule="auto"/>
      </w:pPr>
      <w:r>
        <w:lastRenderedPageBreak/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0147FA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10FF8601" w:rsidR="005C5A66" w:rsidRDefault="00444F6D" w:rsidP="000147FA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49" w:name="_Toc130287845"/>
      <w:r>
        <w:rPr>
          <w:rFonts w:hint="cs"/>
          <w:cs/>
        </w:rPr>
        <w:t xml:space="preserve">แสดงไฟล์ </w:t>
      </w:r>
      <w:r>
        <w:t>clustered_company.csv</w:t>
      </w:r>
      <w:bookmarkEnd w:id="149"/>
      <w:r>
        <w:t xml:space="preserve"> </w:t>
      </w:r>
    </w:p>
    <w:p w14:paraId="458BE2AF" w14:textId="06744466" w:rsidR="00444F6D" w:rsidRPr="00444F6D" w:rsidRDefault="00444F6D" w:rsidP="000147FA">
      <w:pPr>
        <w:spacing w:line="276" w:lineRule="auto"/>
        <w:rPr>
          <w:cs/>
        </w:rPr>
      </w:pPr>
    </w:p>
    <w:p w14:paraId="5E259621" w14:textId="420C83A4" w:rsidR="002A6499" w:rsidRDefault="0093321E" w:rsidP="000147FA">
      <w:pPr>
        <w:pStyle w:val="Heading2"/>
        <w:spacing w:line="276" w:lineRule="auto"/>
      </w:pPr>
      <w:bookmarkStart w:id="150" w:name="_Toc104559368"/>
      <w:bookmarkStart w:id="151" w:name="_Toc105063146"/>
      <w:bookmarkStart w:id="152" w:name="_Toc130287985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50"/>
      <w:bookmarkEnd w:id="151"/>
      <w:bookmarkEnd w:id="152"/>
    </w:p>
    <w:p w14:paraId="2F90CC62" w14:textId="744899DD" w:rsidR="0089473D" w:rsidRPr="0089473D" w:rsidRDefault="00965530" w:rsidP="000147FA">
      <w:pPr>
        <w:pStyle w:val="Style1"/>
        <w:spacing w:line="276" w:lineRule="auto"/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107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27C9653F" w14:textId="7ED2D49F" w:rsidR="00770C46" w:rsidRDefault="00965530" w:rsidP="000147FA">
      <w:pPr>
        <w:pStyle w:val="Style1"/>
        <w:spacing w:line="276" w:lineRule="auto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0147FA">
      <w:pPr>
        <w:pStyle w:val="Style1"/>
        <w:spacing w:line="276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F8B72E5">
            <wp:extent cx="5040000" cy="306232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C3A" w14:textId="09E24C34" w:rsidR="006F7992" w:rsidRDefault="006F7992" w:rsidP="000147FA">
      <w:pPr>
        <w:pStyle w:val="Caption"/>
        <w:spacing w:line="276" w:lineRule="auto"/>
      </w:pPr>
      <w:r w:rsidRPr="006F7992">
        <w:rPr>
          <w:b/>
          <w:bCs/>
          <w:cs/>
        </w:rPr>
        <w:t xml:space="preserve">ภาพที่ </w:t>
      </w:r>
      <w:r w:rsidRPr="006F7992">
        <w:rPr>
          <w:b/>
          <w:bCs/>
          <w:cs/>
        </w:rPr>
        <w:fldChar w:fldCharType="begin"/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</w:rPr>
        <w:instrText xml:space="preserve">SEQ </w:instrText>
      </w:r>
      <w:r w:rsidRPr="006F7992">
        <w:rPr>
          <w:b/>
          <w:bCs/>
          <w:cs/>
        </w:rPr>
        <w:instrText xml:space="preserve">ภาพที่ </w:instrText>
      </w:r>
      <w:r w:rsidRPr="006F7992">
        <w:rPr>
          <w:b/>
          <w:bCs/>
        </w:rPr>
        <w:instrText>\* ARABIC</w:instrText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62</w:t>
      </w:r>
      <w:r w:rsidRPr="006F7992">
        <w:rPr>
          <w:b/>
          <w:bCs/>
          <w:cs/>
        </w:rPr>
        <w:fldChar w:fldCharType="end"/>
      </w:r>
      <w:r w:rsidRPr="006F7992">
        <w:rPr>
          <w:rFonts w:hint="cs"/>
          <w:b/>
          <w:bCs/>
          <w:cs/>
        </w:rPr>
        <w:t xml:space="preserve"> </w:t>
      </w:r>
      <w:bookmarkStart w:id="153" w:name="_Toc130287846"/>
      <w:r>
        <w:rPr>
          <w:rFonts w:hint="cs"/>
          <w:cs/>
        </w:rPr>
        <w:t>แสดงหน้าการจัดการ</w:t>
      </w:r>
      <w:r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3"/>
    </w:p>
    <w:p w14:paraId="617A01BA" w14:textId="77777777" w:rsidR="006F7992" w:rsidRPr="006F7992" w:rsidRDefault="006F7992" w:rsidP="000147FA">
      <w:pPr>
        <w:spacing w:line="276" w:lineRule="auto"/>
      </w:pPr>
    </w:p>
    <w:p w14:paraId="521C7509" w14:textId="6481B6A4" w:rsidR="00B45313" w:rsidRDefault="00965530" w:rsidP="000147FA">
      <w:pPr>
        <w:pStyle w:val="Style1"/>
        <w:spacing w:line="276" w:lineRule="auto"/>
        <w:rPr>
          <w:cs/>
        </w:rPr>
      </w:pPr>
      <w:r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r w:rsidR="009028D1">
        <w:rPr>
          <w:rFonts w:hint="cs"/>
          <w:cs/>
        </w:rPr>
        <w:t>เพื่อสร้างฐานข้อมูล</w:t>
      </w:r>
      <w:r w:rsidR="006F7992">
        <w:rPr>
          <w:rFonts w:hint="cs"/>
          <w:cs/>
        </w:rPr>
        <w:t xml:space="preserve">โดยที่เลือกผู้ให้บริการเป็น </w:t>
      </w:r>
      <w:r w:rsidR="006F7992">
        <w:t xml:space="preserve">AWS </w:t>
      </w:r>
      <w:proofErr w:type="gramStart"/>
      <w:r w:rsidR="006F7992">
        <w:rPr>
          <w:rFonts w:hint="cs"/>
          <w:cs/>
        </w:rPr>
        <w:t>และเลือกภูมิภาคเป็นประเทศสิงคโปร์</w:t>
      </w:r>
      <w:proofErr w:type="gramEnd"/>
    </w:p>
    <w:p w14:paraId="275FA088" w14:textId="69B2633E" w:rsidR="000A6B6B" w:rsidRDefault="009028D1" w:rsidP="000147FA">
      <w:pPr>
        <w:tabs>
          <w:tab w:val="left" w:pos="1104"/>
          <w:tab w:val="left" w:pos="3600"/>
        </w:tabs>
        <w:spacing w:line="276" w:lineRule="auto"/>
        <w:jc w:val="center"/>
      </w:pPr>
      <w:r>
        <w:rPr>
          <w:noProof/>
        </w:rPr>
        <w:drawing>
          <wp:inline distT="0" distB="0" distL="0" distR="0" wp14:anchorId="51874D2A" wp14:editId="7B962A7F">
            <wp:extent cx="5040000" cy="306232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27120895" w:rsidR="0093321E" w:rsidRDefault="00FE7C0B" w:rsidP="000147FA">
      <w:pPr>
        <w:pStyle w:val="Caption"/>
        <w:spacing w:line="276" w:lineRule="auto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63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54" w:name="_Toc130287847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4"/>
    </w:p>
    <w:p w14:paraId="5FD5F9CB" w14:textId="2EDCBB7C" w:rsidR="003E6C79" w:rsidRDefault="003E6C79" w:rsidP="000147FA">
      <w:pPr>
        <w:spacing w:line="276" w:lineRule="auto"/>
      </w:pPr>
    </w:p>
    <w:p w14:paraId="65115C9C" w14:textId="03AF3FBA" w:rsidR="003E6C79" w:rsidRPr="003E6C79" w:rsidRDefault="003E6C79" w:rsidP="000147FA">
      <w:pPr>
        <w:spacing w:line="276" w:lineRule="auto"/>
      </w:pPr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4AE93655" w:rsidR="003E6C79" w:rsidRDefault="003E6C79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8674EF5" wp14:editId="6ACAC801">
            <wp:extent cx="5040000" cy="3062286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11ACDB53" w:rsidR="003E6C79" w:rsidRPr="003E6C79" w:rsidRDefault="003E6C79" w:rsidP="000147FA">
      <w:pPr>
        <w:pStyle w:val="Caption"/>
        <w:spacing w:line="276" w:lineRule="auto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64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55" w:name="_Toc130287848"/>
      <w:r>
        <w:rPr>
          <w:rFonts w:hint="cs"/>
          <w:cs/>
        </w:rPr>
        <w:t>แสดงหน้าสร้างบัญชีสำหรับจัดการฐานข้อมูล</w:t>
      </w:r>
      <w:bookmarkEnd w:id="155"/>
    </w:p>
    <w:p w14:paraId="7EA0FBDD" w14:textId="76BCDA78" w:rsidR="00FE7C0B" w:rsidRDefault="00FE7C0B" w:rsidP="000147FA">
      <w:pPr>
        <w:spacing w:line="276" w:lineRule="auto"/>
      </w:pPr>
    </w:p>
    <w:p w14:paraId="46161A77" w14:textId="2E37CF06" w:rsidR="00D14CF4" w:rsidRDefault="00D14CF4" w:rsidP="000147FA">
      <w:pPr>
        <w:spacing w:line="276" w:lineRule="auto"/>
      </w:pPr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5B0E5EC9" w:rsidR="00D14CF4" w:rsidRDefault="00D14CF4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40256334" wp14:editId="5157235B">
            <wp:extent cx="5040000" cy="306232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9CC" w14:textId="2D62A618" w:rsidR="00D14CF4" w:rsidRDefault="00D14CF4" w:rsidP="000147FA">
      <w:pPr>
        <w:pStyle w:val="Caption"/>
        <w:spacing w:line="276" w:lineRule="auto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65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56" w:name="_Toc130287849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56"/>
    </w:p>
    <w:p w14:paraId="3BDFDA3E" w14:textId="33C6D992" w:rsidR="006F7992" w:rsidRDefault="006F7992" w:rsidP="000147FA">
      <w:pPr>
        <w:spacing w:line="276" w:lineRule="auto"/>
      </w:pPr>
    </w:p>
    <w:p w14:paraId="6E95957F" w14:textId="77777777" w:rsidR="00A43381" w:rsidRPr="006F7992" w:rsidRDefault="00A43381" w:rsidP="000147FA">
      <w:pPr>
        <w:spacing w:line="276" w:lineRule="auto"/>
        <w:rPr>
          <w:cs/>
        </w:rPr>
      </w:pPr>
    </w:p>
    <w:p w14:paraId="5C84778A" w14:textId="2533C8B5" w:rsidR="00FE7C0B" w:rsidRDefault="00FE7C0B" w:rsidP="000147FA">
      <w:pPr>
        <w:pStyle w:val="Heading2"/>
        <w:spacing w:line="276" w:lineRule="auto"/>
        <w:rPr>
          <w:cs/>
        </w:rPr>
      </w:pPr>
      <w:bookmarkStart w:id="157" w:name="_Toc130287986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57"/>
    </w:p>
    <w:p w14:paraId="30CEC72B" w14:textId="18F5742D" w:rsidR="00BF5568" w:rsidRDefault="00BF5568" w:rsidP="000147FA">
      <w:pPr>
        <w:spacing w:line="276" w:lineRule="auto"/>
      </w:pPr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38C7AD91" w:rsidR="00BF5568" w:rsidRDefault="00BF5568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74B60C" wp14:editId="47599A23">
            <wp:extent cx="5040000" cy="306232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4EED8750" w:rsidR="00BF5568" w:rsidRDefault="00BF5568" w:rsidP="000147FA">
      <w:pPr>
        <w:pStyle w:val="Caption"/>
        <w:spacing w:line="276" w:lineRule="auto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66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58" w:name="_Toc130287850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58"/>
    </w:p>
    <w:p w14:paraId="51DADD52" w14:textId="23943B56" w:rsidR="00BF5568" w:rsidRDefault="00931B95" w:rsidP="000147FA">
      <w:pPr>
        <w:spacing w:line="276" w:lineRule="auto"/>
      </w:pPr>
      <w:r>
        <w:tab/>
      </w:r>
    </w:p>
    <w:p w14:paraId="08B51083" w14:textId="67B81DEB" w:rsidR="00931B95" w:rsidRDefault="00931B95" w:rsidP="000147FA">
      <w:pPr>
        <w:spacing w:line="276" w:lineRule="auto"/>
      </w:pPr>
      <w:r>
        <w:lastRenderedPageBreak/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57BF705C" w:rsidR="00931B95" w:rsidRDefault="00931B95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8DE71BE" wp14:editId="664658BB">
            <wp:extent cx="5040000" cy="306232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A569" w14:textId="775CAA1F" w:rsidR="006529AD" w:rsidRDefault="00931B95" w:rsidP="00256B1F">
      <w:pPr>
        <w:pStyle w:val="Caption"/>
        <w:spacing w:line="276" w:lineRule="auto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67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59" w:name="_Toc130287851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59"/>
    </w:p>
    <w:p w14:paraId="1B7257DB" w14:textId="77777777" w:rsidR="006529AD" w:rsidRDefault="006529AD" w:rsidP="000147FA">
      <w:pPr>
        <w:spacing w:line="276" w:lineRule="auto"/>
      </w:pPr>
    </w:p>
    <w:p w14:paraId="61B1DD97" w14:textId="1EDAFB1B" w:rsidR="00931B95" w:rsidRDefault="00E72991" w:rsidP="000147FA">
      <w:pPr>
        <w:spacing w:line="276" w:lineRule="auto"/>
        <w:ind w:left="720"/>
      </w:pPr>
      <w:r>
        <w:t xml:space="preserve">3.3 </w:t>
      </w:r>
      <w:r w:rsidR="00931B95">
        <w:rPr>
          <w:rFonts w:hint="cs"/>
          <w:cs/>
        </w:rPr>
        <w:t>กำหนดชื่อฐานข</w:t>
      </w:r>
      <w:r w:rsidR="006529AD">
        <w:rPr>
          <w:rFonts w:hint="cs"/>
          <w:cs/>
        </w:rPr>
        <w:t>้</w:t>
      </w:r>
      <w:r w:rsidR="00931B95">
        <w:rPr>
          <w:rFonts w:hint="cs"/>
          <w:cs/>
        </w:rPr>
        <w:t xml:space="preserve">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77477FF" w:rsidR="007E357D" w:rsidRDefault="007E357D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F1FD46" wp14:editId="1A2C1887">
            <wp:extent cx="5040000" cy="3062320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31F35D2D" w:rsidR="007E357D" w:rsidRDefault="007E357D" w:rsidP="000147FA">
      <w:pPr>
        <w:pStyle w:val="Caption"/>
        <w:spacing w:line="276" w:lineRule="auto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68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60" w:name="_Toc130287852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60"/>
    </w:p>
    <w:p w14:paraId="07878BBE" w14:textId="77777777" w:rsidR="0018220E" w:rsidRPr="0018220E" w:rsidRDefault="0018220E" w:rsidP="000147FA">
      <w:pPr>
        <w:spacing w:line="276" w:lineRule="auto"/>
      </w:pPr>
    </w:p>
    <w:p w14:paraId="2B4EA1CB" w14:textId="076AB242" w:rsidR="00E72991" w:rsidRDefault="00E72991" w:rsidP="000147FA">
      <w:pPr>
        <w:spacing w:line="276" w:lineRule="auto"/>
        <w:ind w:left="720"/>
      </w:pPr>
      <w:r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115" w:history="1">
        <w:r w:rsidR="00FF5A40" w:rsidRPr="005852A9">
          <w:rPr>
            <w:rStyle w:val="Hyperlink"/>
          </w:rPr>
          <w:t xml:space="preserve">https://www.mongodb.com/try/download/compass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proofErr w:type="gramStart"/>
      <w:r>
        <w:t>Download</w:t>
      </w:r>
      <w:proofErr w:type="gramEnd"/>
    </w:p>
    <w:p w14:paraId="4910F0FD" w14:textId="2345371D" w:rsidR="009F4EFF" w:rsidRDefault="009F4EFF" w:rsidP="000147FA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89D321C" wp14:editId="252386CB">
            <wp:extent cx="5040000" cy="3062286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0BA" w14:textId="42B3F353" w:rsidR="009F4EFF" w:rsidRDefault="0018220E" w:rsidP="000147FA">
      <w:pPr>
        <w:pStyle w:val="Caption"/>
        <w:spacing w:line="276" w:lineRule="auto"/>
      </w:pPr>
      <w:r w:rsidRPr="0018220E">
        <w:rPr>
          <w:b/>
          <w:bCs/>
          <w:cs/>
        </w:rPr>
        <w:t xml:space="preserve">ภาพที่ </w:t>
      </w:r>
      <w:r w:rsidRPr="0018220E">
        <w:rPr>
          <w:b/>
          <w:bCs/>
          <w:cs/>
        </w:rPr>
        <w:fldChar w:fldCharType="begin"/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</w:rPr>
        <w:instrText xml:space="preserve">SEQ </w:instrText>
      </w:r>
      <w:r w:rsidRPr="0018220E">
        <w:rPr>
          <w:b/>
          <w:bCs/>
          <w:cs/>
        </w:rPr>
        <w:instrText xml:space="preserve">ภาพที่ </w:instrText>
      </w:r>
      <w:r w:rsidRPr="0018220E">
        <w:rPr>
          <w:b/>
          <w:bCs/>
        </w:rPr>
        <w:instrText>\* ARABIC</w:instrText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69</w:t>
      </w:r>
      <w:r w:rsidRPr="0018220E">
        <w:rPr>
          <w:b/>
          <w:bCs/>
          <w:cs/>
        </w:rPr>
        <w:fldChar w:fldCharType="end"/>
      </w:r>
      <w:r>
        <w:t xml:space="preserve"> </w:t>
      </w:r>
      <w:bookmarkStart w:id="161" w:name="_Toc130287853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61"/>
    </w:p>
    <w:p w14:paraId="4119E81D" w14:textId="77777777" w:rsidR="007E6C91" w:rsidRPr="007E6C91" w:rsidRDefault="007E6C91" w:rsidP="000147FA">
      <w:pPr>
        <w:spacing w:line="276" w:lineRule="auto"/>
      </w:pPr>
    </w:p>
    <w:p w14:paraId="79B2E12B" w14:textId="029287A3" w:rsidR="000C4C90" w:rsidRDefault="000C4C90" w:rsidP="000147FA">
      <w:pPr>
        <w:pStyle w:val="Heading2"/>
        <w:spacing w:line="276" w:lineRule="auto"/>
      </w:pPr>
      <w:bookmarkStart w:id="162" w:name="_Toc130287987"/>
      <w:r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62"/>
    </w:p>
    <w:p w14:paraId="44EA5303" w14:textId="22F6B7A4" w:rsidR="000C4C90" w:rsidRDefault="000C4C90" w:rsidP="000147FA">
      <w:pPr>
        <w:spacing w:line="276" w:lineRule="auto"/>
      </w:pPr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7E7D367B" w:rsidR="000C4C90" w:rsidRDefault="000C4C90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3563D71" wp14:editId="24A00FE3">
            <wp:extent cx="5040000" cy="3062286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4BE850CD" w:rsidR="000C4C90" w:rsidRDefault="000C4C90" w:rsidP="000147FA">
      <w:pPr>
        <w:pStyle w:val="Caption"/>
        <w:spacing w:line="276" w:lineRule="auto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70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63" w:name="_Toc130287854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63"/>
    </w:p>
    <w:p w14:paraId="636BD228" w14:textId="1CCA1D00" w:rsidR="00256B1F" w:rsidRDefault="00256B1F">
      <w:r>
        <w:br w:type="page"/>
      </w:r>
    </w:p>
    <w:p w14:paraId="15E61A7A" w14:textId="5D2704B8" w:rsidR="00EA3F2C" w:rsidRDefault="00EA3F2C" w:rsidP="000147FA">
      <w:pPr>
        <w:pStyle w:val="ListParagraph"/>
        <w:numPr>
          <w:ilvl w:val="1"/>
          <w:numId w:val="11"/>
        </w:numPr>
        <w:spacing w:line="276" w:lineRule="auto"/>
      </w:pPr>
      <w:r>
        <w:rPr>
          <w:rFonts w:hint="cs"/>
          <w:cs/>
        </w:rPr>
        <w:lastRenderedPageBreak/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1FEA3C62" w:rsidR="00EA3F2C" w:rsidRDefault="00EA3F2C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BCC2DFD" wp14:editId="0C3879E1">
            <wp:extent cx="5040000" cy="3062286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FC8DB03" w:rsidR="00EA3F2C" w:rsidRDefault="00EA3F2C" w:rsidP="000147FA">
      <w:pPr>
        <w:pStyle w:val="Caption"/>
        <w:spacing w:line="276" w:lineRule="auto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71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64" w:name="_Toc130287855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64"/>
    </w:p>
    <w:p w14:paraId="6D9A2582" w14:textId="4D9DCB9C" w:rsidR="007E6C91" w:rsidRDefault="007E6C91" w:rsidP="000147FA">
      <w:pPr>
        <w:spacing w:line="276" w:lineRule="auto"/>
      </w:pPr>
    </w:p>
    <w:p w14:paraId="3999025A" w14:textId="77777777" w:rsidR="007E6C91" w:rsidRPr="007E6C91" w:rsidRDefault="007E6C91" w:rsidP="000147FA">
      <w:pPr>
        <w:spacing w:line="276" w:lineRule="auto"/>
      </w:pPr>
    </w:p>
    <w:p w14:paraId="11BB4C68" w14:textId="2328E4F6" w:rsidR="00713A55" w:rsidRDefault="00713A55" w:rsidP="000147FA">
      <w:pPr>
        <w:spacing w:line="276" w:lineRule="auto"/>
      </w:pPr>
      <w:r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733FFA61" w:rsidR="00713A55" w:rsidRDefault="00713A55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66ADA1F" wp14:editId="4063FE3E">
            <wp:extent cx="5040000" cy="3058857"/>
            <wp:effectExtent l="0" t="0" r="0" b="190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7DFAD749" w:rsidR="00713A55" w:rsidRDefault="00713A55" w:rsidP="000147FA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72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5" w:name="_Toc130287856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65"/>
    </w:p>
    <w:p w14:paraId="4DFDA768" w14:textId="4B500D7A" w:rsidR="00256B1F" w:rsidRDefault="00256B1F">
      <w:r>
        <w:br w:type="page"/>
      </w:r>
    </w:p>
    <w:p w14:paraId="49DB6F9A" w14:textId="5031A946" w:rsidR="00713A55" w:rsidRDefault="00713A55" w:rsidP="000147FA">
      <w:pPr>
        <w:spacing w:line="276" w:lineRule="auto"/>
      </w:pPr>
      <w:r>
        <w:lastRenderedPageBreak/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2FC5B21C" w:rsidR="00713A55" w:rsidRDefault="00713A55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DB16969" wp14:editId="0DAC014C">
            <wp:extent cx="5040000" cy="3058857"/>
            <wp:effectExtent l="0" t="0" r="0" b="190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09E48241" w:rsidR="00713A55" w:rsidRDefault="00713A55" w:rsidP="000147FA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73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66" w:name="_Toc130287857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66"/>
    </w:p>
    <w:p w14:paraId="7C29F700" w14:textId="0323A299" w:rsidR="00713A55" w:rsidRDefault="00713A55" w:rsidP="000147FA">
      <w:pPr>
        <w:spacing w:line="276" w:lineRule="auto"/>
      </w:pPr>
    </w:p>
    <w:p w14:paraId="126B0344" w14:textId="0E886F48" w:rsidR="00713A55" w:rsidRPr="00EA7153" w:rsidRDefault="00713A55" w:rsidP="000147FA">
      <w:pPr>
        <w:spacing w:line="276" w:lineRule="auto"/>
        <w:rPr>
          <w:cs/>
        </w:rPr>
      </w:pPr>
      <w:r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D6BD039" wp14:editId="4840591A">
            <wp:extent cx="5040000" cy="3059072"/>
            <wp:effectExtent l="0" t="0" r="0" b="190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463C601E" w:rsidR="00EA7153" w:rsidRDefault="00EA7153" w:rsidP="000147FA">
      <w:pPr>
        <w:pStyle w:val="Caption"/>
        <w:spacing w:line="276" w:lineRule="auto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74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67" w:name="_Toc130287858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67"/>
    </w:p>
    <w:p w14:paraId="55922683" w14:textId="0921688E" w:rsidR="00256B1F" w:rsidRDefault="00256B1F">
      <w:r>
        <w:br w:type="page"/>
      </w:r>
    </w:p>
    <w:p w14:paraId="620B1B41" w14:textId="074C3774" w:rsidR="00DA7E2A" w:rsidRDefault="00DA7E2A" w:rsidP="000147FA">
      <w:pPr>
        <w:spacing w:line="276" w:lineRule="auto"/>
      </w:pPr>
      <w:r>
        <w:lastRenderedPageBreak/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511BD7F" wp14:editId="5AE0390F">
            <wp:extent cx="5040000" cy="3058857"/>
            <wp:effectExtent l="0" t="0" r="0" b="190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471B325F" w:rsidR="00DA7E2A" w:rsidRDefault="00DA7E2A" w:rsidP="000147FA">
      <w:pPr>
        <w:pStyle w:val="Caption"/>
        <w:spacing w:line="276" w:lineRule="auto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68" w:name="_Toc130287859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68"/>
    </w:p>
    <w:p w14:paraId="4EF1EF6F" w14:textId="77777777" w:rsidR="007E6C91" w:rsidRDefault="007E6C91" w:rsidP="000147FA">
      <w:pPr>
        <w:spacing w:line="276" w:lineRule="auto"/>
      </w:pPr>
    </w:p>
    <w:p w14:paraId="3A29A8D0" w14:textId="16FD87D2" w:rsidR="006E64A5" w:rsidRDefault="006E64A5" w:rsidP="000147FA">
      <w:pPr>
        <w:pStyle w:val="Heading2"/>
        <w:spacing w:line="276" w:lineRule="auto"/>
        <w:rPr>
          <w:cs/>
        </w:rPr>
      </w:pPr>
      <w:bookmarkStart w:id="169" w:name="_Toc130287988"/>
      <w:r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69"/>
    </w:p>
    <w:p w14:paraId="616973B4" w14:textId="1D7966E7" w:rsidR="006E64A5" w:rsidRDefault="006E64A5" w:rsidP="000147FA">
      <w:pPr>
        <w:spacing w:line="276" w:lineRule="auto"/>
      </w:pPr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23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0147FA">
      <w:pPr>
        <w:spacing w:line="276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F1F27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5196FA5D">
            <wp:extent cx="5040000" cy="3062286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4A1B53CF" w:rsidR="006E64A5" w:rsidRPr="006E64A5" w:rsidRDefault="006E64A5" w:rsidP="000147FA">
      <w:pPr>
        <w:pStyle w:val="Caption"/>
        <w:spacing w:line="276" w:lineRule="auto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76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0" w:name="_Toc130287860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70"/>
    </w:p>
    <w:p w14:paraId="071D2D29" w14:textId="6E392AA6" w:rsidR="00256B1F" w:rsidRDefault="00256B1F">
      <w:r>
        <w:br w:type="page"/>
      </w:r>
    </w:p>
    <w:p w14:paraId="45889DDA" w14:textId="7F7D2CFB" w:rsidR="006E64A5" w:rsidRPr="006E64A5" w:rsidRDefault="006E64A5" w:rsidP="000147FA">
      <w:pPr>
        <w:spacing w:line="276" w:lineRule="auto"/>
      </w:pPr>
      <w:r>
        <w:lastRenderedPageBreak/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6227BC89" w:rsidR="006E64A5" w:rsidRDefault="006E64A5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FB9176" wp14:editId="2978C404">
            <wp:extent cx="5040000" cy="306232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20A21E7B" w:rsidR="0018097D" w:rsidRDefault="0018097D" w:rsidP="000147FA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77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71" w:name="_Toc130287861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71"/>
    </w:p>
    <w:p w14:paraId="0927F917" w14:textId="77777777" w:rsidR="00805114" w:rsidRDefault="00805114" w:rsidP="000147FA">
      <w:pPr>
        <w:spacing w:line="276" w:lineRule="auto"/>
      </w:pPr>
    </w:p>
    <w:p w14:paraId="7F879B2A" w14:textId="740C8F05" w:rsidR="0018097D" w:rsidRDefault="0018097D" w:rsidP="000147FA">
      <w:pPr>
        <w:spacing w:line="276" w:lineRule="auto"/>
      </w:pPr>
      <w:r>
        <w:rPr>
          <w:cs/>
        </w:rPr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instance </w:t>
      </w:r>
      <w:proofErr w:type="gramStart"/>
      <w:r>
        <w:rPr>
          <w:rFonts w:hint="cs"/>
          <w:cs/>
        </w:rPr>
        <w:t>เพื่อทำการสร้าง</w:t>
      </w:r>
      <w:proofErr w:type="gramEnd"/>
    </w:p>
    <w:p w14:paraId="20D79B45" w14:textId="54948545" w:rsidR="0018097D" w:rsidRDefault="0018097D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D414344" wp14:editId="60C97E88">
            <wp:extent cx="5040000" cy="3062286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29D3A862" w:rsidR="0018097D" w:rsidRDefault="0018097D" w:rsidP="000147FA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78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2" w:name="_Toc130287862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72"/>
    </w:p>
    <w:p w14:paraId="25D638F1" w14:textId="2A041E0D" w:rsidR="00256B1F" w:rsidRDefault="00256B1F">
      <w:r>
        <w:br w:type="page"/>
      </w:r>
    </w:p>
    <w:p w14:paraId="61BB27CC" w14:textId="365C50FE" w:rsidR="0018097D" w:rsidRDefault="0018097D" w:rsidP="000147FA">
      <w:pPr>
        <w:spacing w:line="276" w:lineRule="auto"/>
      </w:pPr>
      <w:r>
        <w:lastRenderedPageBreak/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0840B73C" w:rsidR="006D5B4F" w:rsidRDefault="006D5B4F" w:rsidP="000147FA">
      <w:pPr>
        <w:pStyle w:val="Caption"/>
        <w:spacing w:line="276" w:lineRule="auto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79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73" w:name="_Toc130287863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73"/>
    </w:p>
    <w:p w14:paraId="2E7A884B" w14:textId="77777777" w:rsidR="0095615E" w:rsidRPr="000337D5" w:rsidRDefault="0095615E" w:rsidP="000147FA">
      <w:pPr>
        <w:spacing w:line="276" w:lineRule="auto"/>
      </w:pPr>
    </w:p>
    <w:p w14:paraId="704029F4" w14:textId="6EB6ECBD" w:rsidR="0002019A" w:rsidRDefault="00A50F0D" w:rsidP="000147FA">
      <w:pPr>
        <w:pStyle w:val="Heading2"/>
        <w:spacing w:line="276" w:lineRule="auto"/>
      </w:pPr>
      <w:bookmarkStart w:id="174" w:name="_Toc130287989"/>
      <w:r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74"/>
    </w:p>
    <w:p w14:paraId="737D5042" w14:textId="297212DC" w:rsidR="00A50F0D" w:rsidRDefault="00A50F0D" w:rsidP="000147FA">
      <w:pPr>
        <w:spacing w:line="276" w:lineRule="auto"/>
      </w:pPr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28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0147FA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6F7FA96D" w:rsidR="009032F1" w:rsidRDefault="00A50F0D" w:rsidP="000147FA">
      <w:pPr>
        <w:pStyle w:val="Caption"/>
        <w:spacing w:line="276" w:lineRule="auto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80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75" w:name="_Toc130287864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</w:t>
      </w:r>
      <w:proofErr w:type="spellStart"/>
      <w:r w:rsidR="009032F1">
        <w:t>final_project</w:t>
      </w:r>
      <w:proofErr w:type="spellEnd"/>
      <w:r w:rsidR="009032F1">
        <w:t xml:space="preserve"> </w:t>
      </w:r>
      <w:r w:rsidR="009032F1">
        <w:rPr>
          <w:rFonts w:hint="cs"/>
          <w:cs/>
        </w:rPr>
        <w:t>เพื่อเข้าไปยังโฟลเดอร์</w:t>
      </w:r>
      <w:bookmarkEnd w:id="175"/>
    </w:p>
    <w:p w14:paraId="0C8789FA" w14:textId="77777777" w:rsidR="009032F1" w:rsidRPr="009032F1" w:rsidRDefault="009032F1" w:rsidP="000147FA">
      <w:pPr>
        <w:spacing w:line="276" w:lineRule="auto"/>
        <w:rPr>
          <w:cs/>
        </w:rPr>
      </w:pPr>
    </w:p>
    <w:p w14:paraId="54B5CB77" w14:textId="4778ADB9" w:rsidR="0002019A" w:rsidRDefault="0002019A" w:rsidP="000147FA">
      <w:pPr>
        <w:spacing w:line="276" w:lineRule="auto"/>
        <w:rPr>
          <w:cs/>
        </w:rPr>
      </w:pPr>
      <w:r>
        <w:lastRenderedPageBreak/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147FA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4CC" w14:textId="77B6AD8C" w:rsidR="00256B1F" w:rsidRDefault="0002019A" w:rsidP="00256B1F">
      <w:pPr>
        <w:pStyle w:val="Caption"/>
        <w:spacing w:line="276" w:lineRule="auto"/>
        <w:rPr>
          <w:b/>
          <w:b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81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76" w:name="_Toc130287865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76"/>
    </w:p>
    <w:p w14:paraId="2D3F3F6F" w14:textId="77777777" w:rsidR="00256B1F" w:rsidRPr="00256B1F" w:rsidRDefault="00256B1F" w:rsidP="00256B1F"/>
    <w:p w14:paraId="3F8AADE9" w14:textId="11CA39E1" w:rsidR="0002019A" w:rsidRDefault="00A652C4" w:rsidP="00256B1F">
      <w:pPr>
        <w:pStyle w:val="Caption"/>
        <w:spacing w:line="276" w:lineRule="auto"/>
        <w:jc w:val="thaiDistribute"/>
      </w:pPr>
      <w:r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84E968D" wp14:editId="6627ED14">
            <wp:extent cx="5040000" cy="1581143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60C036C1" w:rsidR="00A652C4" w:rsidRDefault="00A652C4" w:rsidP="000147FA">
      <w:pPr>
        <w:pStyle w:val="Caption"/>
        <w:spacing w:line="276" w:lineRule="auto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82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77" w:name="_Toc130287866"/>
      <w:r>
        <w:rPr>
          <w:rFonts w:hint="cs"/>
          <w:cs/>
        </w:rPr>
        <w:t>ตัวอย่างการ</w:t>
      </w:r>
      <w:r w:rsidR="00ED2BFD">
        <w:rPr>
          <w:rFonts w:hint="cs"/>
          <w:cs/>
        </w:rPr>
        <w:t>เริ่มต้น</w:t>
      </w:r>
      <w:r>
        <w:rPr>
          <w:rFonts w:hint="cs"/>
          <w:cs/>
        </w:rPr>
        <w:t xml:space="preserve">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77"/>
    </w:p>
    <w:p w14:paraId="4283D659" w14:textId="41B03ECB" w:rsidR="00256B1F" w:rsidRDefault="00256B1F">
      <w:r>
        <w:br w:type="page"/>
      </w:r>
    </w:p>
    <w:p w14:paraId="21455492" w14:textId="6A3A85B5" w:rsidR="00DA2837" w:rsidRDefault="00DA2837" w:rsidP="000147FA">
      <w:pPr>
        <w:pStyle w:val="Heading2"/>
        <w:spacing w:line="276" w:lineRule="auto"/>
      </w:pPr>
      <w:bookmarkStart w:id="178" w:name="_Toc130287990"/>
      <w:r>
        <w:lastRenderedPageBreak/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78"/>
    </w:p>
    <w:p w14:paraId="28936B09" w14:textId="7043C6F8" w:rsidR="00D03E42" w:rsidRDefault="00B75F2F" w:rsidP="000147FA">
      <w:pPr>
        <w:spacing w:line="276" w:lineRule="auto"/>
        <w:rPr>
          <w:rFonts w:hint="cs"/>
        </w:rPr>
      </w:pPr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CA1665D" w14:textId="59B2DFC6" w:rsidR="00D03E42" w:rsidRDefault="00D03E42" w:rsidP="000147FA">
      <w:pPr>
        <w:spacing w:line="276" w:lineRule="auto"/>
      </w:pPr>
      <w:r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154E76A2" w:rsidR="00D03E42" w:rsidRPr="00D03E42" w:rsidRDefault="00D03E42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45A88E9" wp14:editId="7E29E284">
            <wp:extent cx="5040000" cy="3062286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73557BEA" w:rsidR="00D03E42" w:rsidRDefault="00D03E42" w:rsidP="000147FA">
      <w:pPr>
        <w:pStyle w:val="Caption"/>
        <w:spacing w:line="276" w:lineRule="auto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83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79" w:name="_Toc130287867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79"/>
      <w:proofErr w:type="spellEnd"/>
    </w:p>
    <w:p w14:paraId="291323AF" w14:textId="67F769FE" w:rsidR="00256B1F" w:rsidRDefault="00256B1F">
      <w:pPr>
        <w:rPr>
          <w:rFonts w:hint="cs"/>
        </w:rPr>
      </w:pPr>
    </w:p>
    <w:p w14:paraId="3F3841A2" w14:textId="146856A9" w:rsidR="00D03E42" w:rsidRDefault="00D03E42" w:rsidP="000147FA">
      <w:pPr>
        <w:spacing w:line="276" w:lineRule="auto"/>
      </w:pPr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F9880AE" wp14:editId="6D06F53D">
            <wp:extent cx="5040000" cy="3062286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0029" w14:textId="33680483" w:rsidR="0095615E" w:rsidRDefault="005C36E7" w:rsidP="005C36E7">
      <w:pPr>
        <w:pStyle w:val="Caption"/>
      </w:pPr>
      <w:r w:rsidRPr="005C36E7">
        <w:rPr>
          <w:b/>
          <w:bCs/>
          <w:cs/>
        </w:rPr>
        <w:t xml:space="preserve">ภาพที่ </w:t>
      </w:r>
      <w:r w:rsidRPr="005C36E7">
        <w:rPr>
          <w:b/>
          <w:bCs/>
          <w:cs/>
        </w:rPr>
        <w:fldChar w:fldCharType="begin"/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</w:rPr>
        <w:instrText xml:space="preserve">SEQ </w:instrText>
      </w:r>
      <w:r w:rsidRPr="005C36E7">
        <w:rPr>
          <w:b/>
          <w:bCs/>
          <w:cs/>
        </w:rPr>
        <w:instrText xml:space="preserve">ภาพที่ </w:instrText>
      </w:r>
      <w:r w:rsidRPr="005C36E7">
        <w:rPr>
          <w:b/>
          <w:bCs/>
        </w:rPr>
        <w:instrText>\* ARABIC</w:instrText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84</w:t>
      </w:r>
      <w:r w:rsidRPr="005C36E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0" w:name="_Toc130287868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80"/>
    </w:p>
    <w:p w14:paraId="585E878D" w14:textId="10AB4407" w:rsidR="00D03E42" w:rsidRPr="009C250F" w:rsidRDefault="00D03E42" w:rsidP="000147FA">
      <w:pPr>
        <w:spacing w:line="276" w:lineRule="auto"/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250EACF1" w:rsidR="009C250F" w:rsidRDefault="009C250F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DE3835" wp14:editId="3F0D6AA0">
            <wp:extent cx="5040000" cy="3062286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13F4FB89" w:rsidR="009C250F" w:rsidRDefault="009C250F" w:rsidP="000147FA">
      <w:pPr>
        <w:pStyle w:val="Caption"/>
        <w:spacing w:line="276" w:lineRule="auto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85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1" w:name="_Toc130287869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81"/>
    </w:p>
    <w:p w14:paraId="521D1206" w14:textId="19AA17BB" w:rsidR="00256B1F" w:rsidRDefault="00256B1F">
      <w:pPr>
        <w:rPr>
          <w:rFonts w:hint="cs"/>
        </w:rPr>
      </w:pPr>
    </w:p>
    <w:p w14:paraId="554223A7" w14:textId="5C47C75E" w:rsidR="003F048C" w:rsidRDefault="003F048C" w:rsidP="000147FA">
      <w:pPr>
        <w:spacing w:line="276" w:lineRule="auto"/>
      </w:pPr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60493338" wp14:editId="7ABA5CC7">
            <wp:extent cx="5040000" cy="3062286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07D42195" w:rsidR="003F048C" w:rsidRPr="003F048C" w:rsidRDefault="003F048C" w:rsidP="000147FA">
      <w:pPr>
        <w:pStyle w:val="Caption"/>
        <w:spacing w:line="276" w:lineRule="auto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86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2" w:name="_Toc130287870"/>
      <w:r>
        <w:rPr>
          <w:rFonts w:hint="cs"/>
          <w:cs/>
        </w:rPr>
        <w:t>ตัวอย่างหน้าเว็บไซต์</w:t>
      </w:r>
      <w:bookmarkEnd w:id="182"/>
    </w:p>
    <w:p w14:paraId="54FFE4E6" w14:textId="466B5FFA" w:rsidR="00173108" w:rsidRPr="00173108" w:rsidRDefault="00173108" w:rsidP="000147FA">
      <w:pPr>
        <w:tabs>
          <w:tab w:val="center" w:pos="4154"/>
        </w:tabs>
        <w:spacing w:line="276" w:lineRule="auto"/>
        <w:rPr>
          <w:rFonts w:cs="Angsana New"/>
          <w:cs/>
        </w:rPr>
        <w:sectPr w:rsidR="00173108" w:rsidRPr="00173108" w:rsidSect="00E66B01">
          <w:headerReference w:type="even" r:id="rId136"/>
          <w:headerReference w:type="default" r:id="rId137"/>
          <w:headerReference w:type="first" r:id="rId138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728077C2" w:rsidR="007E65DF" w:rsidRPr="007E65DF" w:rsidRDefault="00A81428" w:rsidP="000147FA">
      <w:pPr>
        <w:spacing w:line="276" w:lineRule="auto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F18885" wp14:editId="21F9D37A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1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015E7D" id="Rectangle 2" o:spid="_x0000_s1026" style="position:absolute;margin-left:387.75pt;margin-top:-46.5pt;width:54pt;height:38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" strokecolor="white [3212]"/>
            </w:pict>
          </mc:Fallback>
        </mc:AlternateContent>
      </w:r>
    </w:p>
    <w:p w14:paraId="087A95AA" w14:textId="77777777" w:rsidR="00A81428" w:rsidRDefault="00A81428" w:rsidP="000147FA">
      <w:pPr>
        <w:spacing w:line="276" w:lineRule="auto"/>
        <w:jc w:val="right"/>
      </w:pPr>
    </w:p>
    <w:p w14:paraId="61CC489D" w14:textId="77777777" w:rsidR="00A81428" w:rsidRDefault="00A81428" w:rsidP="000147FA">
      <w:pPr>
        <w:spacing w:line="276" w:lineRule="auto"/>
      </w:pPr>
    </w:p>
    <w:p w14:paraId="750A8F2A" w14:textId="77777777" w:rsidR="00A81428" w:rsidRDefault="00A81428" w:rsidP="000147FA">
      <w:pPr>
        <w:spacing w:line="276" w:lineRule="auto"/>
      </w:pPr>
    </w:p>
    <w:p w14:paraId="3123402F" w14:textId="77777777" w:rsidR="00A81428" w:rsidRDefault="00A81428" w:rsidP="000147FA">
      <w:pPr>
        <w:spacing w:line="276" w:lineRule="auto"/>
      </w:pPr>
    </w:p>
    <w:p w14:paraId="306223B7" w14:textId="77777777" w:rsidR="00A81428" w:rsidRDefault="00A81428" w:rsidP="000147FA">
      <w:pPr>
        <w:spacing w:line="276" w:lineRule="auto"/>
      </w:pPr>
    </w:p>
    <w:p w14:paraId="4000F8C0" w14:textId="77777777" w:rsidR="00A81428" w:rsidRDefault="00A81428" w:rsidP="000147FA">
      <w:pPr>
        <w:spacing w:line="276" w:lineRule="auto"/>
      </w:pPr>
    </w:p>
    <w:p w14:paraId="0053AC5B" w14:textId="77777777" w:rsidR="00A81428" w:rsidRDefault="00A81428" w:rsidP="000147FA">
      <w:pPr>
        <w:spacing w:line="276" w:lineRule="auto"/>
      </w:pPr>
    </w:p>
    <w:p w14:paraId="2507C0EE" w14:textId="5A86307B" w:rsidR="00A81428" w:rsidRDefault="00A81428" w:rsidP="000147FA">
      <w:pPr>
        <w:spacing w:line="276" w:lineRule="auto"/>
      </w:pPr>
    </w:p>
    <w:p w14:paraId="68FED7FE" w14:textId="13B1080A" w:rsidR="0095615E" w:rsidRDefault="0095615E" w:rsidP="000147FA">
      <w:pPr>
        <w:spacing w:line="276" w:lineRule="auto"/>
      </w:pPr>
    </w:p>
    <w:p w14:paraId="098E162B" w14:textId="2AF51B61" w:rsidR="0095615E" w:rsidRDefault="0095615E" w:rsidP="000147FA">
      <w:pPr>
        <w:spacing w:line="276" w:lineRule="auto"/>
      </w:pPr>
    </w:p>
    <w:p w14:paraId="18283514" w14:textId="5988F5C3" w:rsidR="0095615E" w:rsidRDefault="0095615E" w:rsidP="000147FA">
      <w:pPr>
        <w:spacing w:line="276" w:lineRule="auto"/>
      </w:pPr>
    </w:p>
    <w:p w14:paraId="76492E33" w14:textId="707E5E19" w:rsidR="0095615E" w:rsidRDefault="0095615E" w:rsidP="000147FA">
      <w:pPr>
        <w:spacing w:line="276" w:lineRule="auto"/>
      </w:pPr>
    </w:p>
    <w:p w14:paraId="3AECE3C9" w14:textId="2CEB75DB" w:rsidR="0095615E" w:rsidRDefault="0095615E" w:rsidP="000147FA">
      <w:pPr>
        <w:spacing w:line="276" w:lineRule="auto"/>
      </w:pPr>
    </w:p>
    <w:p w14:paraId="6015123F" w14:textId="77777777" w:rsidR="0095615E" w:rsidRDefault="0095615E" w:rsidP="000147FA">
      <w:pPr>
        <w:spacing w:line="276" w:lineRule="auto"/>
      </w:pPr>
    </w:p>
    <w:p w14:paraId="358121D6" w14:textId="77777777" w:rsidR="00A81428" w:rsidRDefault="00A81428" w:rsidP="000147FA">
      <w:pPr>
        <w:spacing w:line="276" w:lineRule="auto"/>
      </w:pPr>
    </w:p>
    <w:p w14:paraId="19D4A7CC" w14:textId="3E864C60" w:rsidR="00A81428" w:rsidRPr="00A81428" w:rsidRDefault="00A81428" w:rsidP="000147FA">
      <w:pPr>
        <w:pStyle w:val="Heading1"/>
        <w:spacing w:line="276" w:lineRule="auto"/>
        <w:rPr>
          <w:sz w:val="48"/>
          <w:szCs w:val="48"/>
        </w:rPr>
      </w:pPr>
      <w:bookmarkStart w:id="183" w:name="_Toc97370475"/>
      <w:bookmarkStart w:id="184" w:name="_Toc130287991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183"/>
      <w:bookmarkEnd w:id="184"/>
    </w:p>
    <w:p w14:paraId="0E3606D8" w14:textId="77777777" w:rsidR="00A81428" w:rsidRDefault="00A81428" w:rsidP="000147FA">
      <w:pPr>
        <w:spacing w:line="276" w:lineRule="auto"/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0147FA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0147FA">
      <w:pPr>
        <w:spacing w:line="276" w:lineRule="auto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0147FA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0147FA">
      <w:pPr>
        <w:spacing w:line="276" w:lineRule="auto"/>
      </w:pPr>
    </w:p>
    <w:p w14:paraId="778CCD28" w14:textId="77777777" w:rsidR="00D349B5" w:rsidRDefault="00D349B5" w:rsidP="000147FA">
      <w:pPr>
        <w:spacing w:line="276" w:lineRule="auto"/>
        <w:rPr>
          <w:rFonts w:cs="Angsana New"/>
          <w:cs/>
        </w:rPr>
        <w:sectPr w:rsidR="00D349B5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C40171D" w14:textId="4788A5A6" w:rsidR="00A81428" w:rsidRPr="00287F3E" w:rsidRDefault="00A81428" w:rsidP="000147FA">
      <w:pPr>
        <w:spacing w:line="276" w:lineRule="auto"/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0147FA">
      <w:pPr>
        <w:spacing w:line="276" w:lineRule="auto"/>
        <w:jc w:val="center"/>
        <w:rPr>
          <w:noProof/>
          <w:lang w:eastAsia="en-US"/>
        </w:rPr>
      </w:pPr>
    </w:p>
    <w:p w14:paraId="70A58389" w14:textId="3FFAC96A" w:rsidR="00A60EE6" w:rsidRDefault="00C902B3" w:rsidP="000147FA">
      <w:pPr>
        <w:spacing w:line="276" w:lineRule="auto"/>
        <w:ind w:firstLine="720"/>
      </w:pPr>
      <w:r w:rsidRPr="00C902B3">
        <w:rPr>
          <w:cs/>
        </w:rPr>
        <w:t>ระบบแนะนำสถานที่ฝึกงานด้านคอมพิวเตอร์ ด้วยเทคโนโลยีการจัดกลุ่มเคมีนท์ (</w:t>
      </w:r>
      <w:r w:rsidRPr="00C902B3">
        <w:t>K-Means)</w:t>
      </w:r>
      <w:r w:rsidR="007F05A2">
        <w:rPr>
          <w:rFonts w:hint="cs"/>
          <w:cs/>
        </w:rPr>
        <w:t xml:space="preserve"> สามารถแบ่งได้ </w:t>
      </w:r>
      <w:r w:rsidR="00D914A4">
        <w:t>3</w:t>
      </w:r>
      <w:r w:rsidR="007F05A2">
        <w:t xml:space="preserve"> </w:t>
      </w:r>
      <w:r w:rsidR="007F05A2">
        <w:rPr>
          <w:rFonts w:hint="cs"/>
          <w:cs/>
        </w:rPr>
        <w:t>ส่วนดังนี้</w:t>
      </w:r>
    </w:p>
    <w:p w14:paraId="098BC7CE" w14:textId="08C8FBD5" w:rsidR="007F05A2" w:rsidRDefault="007F05A2" w:rsidP="000147FA">
      <w:pPr>
        <w:pStyle w:val="Heading2"/>
        <w:spacing w:line="276" w:lineRule="auto"/>
      </w:pPr>
      <w:bookmarkStart w:id="185" w:name="_Toc130287992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185"/>
    </w:p>
    <w:p w14:paraId="2171D4AD" w14:textId="243DB1B0" w:rsidR="007F05A2" w:rsidRDefault="007F05A2" w:rsidP="000147FA">
      <w:pPr>
        <w:spacing w:line="276" w:lineRule="auto"/>
      </w:pPr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43510FDB" w14:textId="734348D9" w:rsidR="007F05A2" w:rsidRPr="00C33136" w:rsidRDefault="007F05A2" w:rsidP="000147FA">
      <w:pPr>
        <w:pStyle w:val="Style1"/>
        <w:spacing w:line="276" w:lineRule="auto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17DA29DD" w14:textId="6E7DC27F" w:rsidR="007F05A2" w:rsidRPr="00CD5F71" w:rsidRDefault="007F05A2" w:rsidP="000147FA">
      <w:pPr>
        <w:pStyle w:val="Style1"/>
        <w:spacing w:line="276" w:lineRule="auto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0147FA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1565E9CE">
            <wp:extent cx="5040000" cy="2295617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729F" w14:textId="4906442D" w:rsidR="007F05A2" w:rsidRDefault="00C902B3" w:rsidP="000147FA">
      <w:pPr>
        <w:pStyle w:val="Caption"/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 w:rsidRPr="00C902B3">
        <w:rPr>
          <w:b/>
          <w:bCs/>
          <w:cs/>
        </w:rPr>
        <w:t xml:space="preserve">ภาพที่ </w:t>
      </w:r>
      <w:r w:rsidRPr="00C902B3">
        <w:rPr>
          <w:b/>
          <w:bCs/>
          <w:cs/>
        </w:rPr>
        <w:fldChar w:fldCharType="begin"/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</w:rPr>
        <w:instrText xml:space="preserve">SEQ </w:instrText>
      </w:r>
      <w:r w:rsidRPr="00C902B3">
        <w:rPr>
          <w:b/>
          <w:bCs/>
          <w:cs/>
        </w:rPr>
        <w:instrText xml:space="preserve">ภาพที่ </w:instrText>
      </w:r>
      <w:r w:rsidRPr="00C902B3">
        <w:rPr>
          <w:b/>
          <w:bCs/>
        </w:rPr>
        <w:instrText>\* ARABIC</w:instrText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87</w:t>
      </w:r>
      <w:r w:rsidRPr="00C902B3">
        <w:rPr>
          <w:b/>
          <w:bCs/>
          <w:cs/>
        </w:rPr>
        <w:fldChar w:fldCharType="end"/>
      </w:r>
      <w:r>
        <w:t xml:space="preserve"> </w:t>
      </w:r>
      <w:bookmarkStart w:id="186" w:name="_Toc130287871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186"/>
    </w:p>
    <w:p w14:paraId="34A6BF51" w14:textId="77777777" w:rsidR="00C902B3" w:rsidRPr="00C902B3" w:rsidRDefault="00C902B3" w:rsidP="000147FA">
      <w:pPr>
        <w:spacing w:line="276" w:lineRule="auto"/>
      </w:pPr>
    </w:p>
    <w:p w14:paraId="6182E16D" w14:textId="32551329" w:rsidR="007F05A2" w:rsidRDefault="007F05A2" w:rsidP="000147FA">
      <w:pPr>
        <w:pStyle w:val="Style1"/>
        <w:spacing w:line="276" w:lineRule="auto"/>
        <w:ind w:firstLine="0"/>
      </w:pPr>
      <w:r>
        <w:t xml:space="preserve">3. 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>คำสั่ง</w:t>
      </w:r>
      <w:r w:rsidR="00C902B3">
        <w:rPr>
          <w:rFonts w:hint="cs"/>
          <w:cs/>
        </w:rPr>
        <w:t>ใช้งานไฟล์เพื่อ</w:t>
      </w:r>
      <w:r>
        <w:rPr>
          <w:rFonts w:hint="cs"/>
          <w:cs/>
        </w:rPr>
        <w:t>จัดกลุ่มข้อมูล</w:t>
      </w:r>
    </w:p>
    <w:p w14:paraId="750EFE1E" w14:textId="77777777" w:rsidR="007F05A2" w:rsidRPr="00E126B0" w:rsidRDefault="007F05A2" w:rsidP="000147FA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3A37FFD5">
            <wp:extent cx="5040000" cy="1845143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6CC98E79" w:rsidR="007F05A2" w:rsidRDefault="007F05A2" w:rsidP="000147FA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88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7" w:name="_Toc130287872"/>
      <w:r>
        <w:rPr>
          <w:rFonts w:hint="cs"/>
          <w:cs/>
        </w:rPr>
        <w:t>แสดงการ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187"/>
    </w:p>
    <w:p w14:paraId="03947F29" w14:textId="1833A10E" w:rsidR="007F05A2" w:rsidRDefault="007F05A2" w:rsidP="000147FA">
      <w:pPr>
        <w:spacing w:line="276" w:lineRule="auto"/>
      </w:pPr>
    </w:p>
    <w:p w14:paraId="0FB654F4" w14:textId="60E5D753" w:rsidR="00C902B3" w:rsidRDefault="00C902B3" w:rsidP="000147FA">
      <w:pPr>
        <w:spacing w:line="276" w:lineRule="auto"/>
      </w:pPr>
    </w:p>
    <w:p w14:paraId="6C827E51" w14:textId="6534CA3B" w:rsidR="00C902B3" w:rsidRDefault="00C902B3" w:rsidP="000147FA">
      <w:pPr>
        <w:spacing w:line="276" w:lineRule="auto"/>
      </w:pPr>
    </w:p>
    <w:p w14:paraId="353F2D59" w14:textId="53BB8918" w:rsidR="00C902B3" w:rsidRDefault="00C902B3" w:rsidP="000147FA">
      <w:pPr>
        <w:spacing w:line="276" w:lineRule="auto"/>
      </w:pPr>
    </w:p>
    <w:p w14:paraId="5C874EC9" w14:textId="42E5E7CE" w:rsidR="00C902B3" w:rsidRDefault="00C902B3" w:rsidP="000147FA">
      <w:pPr>
        <w:spacing w:line="276" w:lineRule="auto"/>
      </w:pPr>
    </w:p>
    <w:p w14:paraId="08FA97B1" w14:textId="77777777" w:rsidR="00405D83" w:rsidRPr="00444F6D" w:rsidRDefault="00405D83" w:rsidP="000147FA">
      <w:pPr>
        <w:spacing w:line="276" w:lineRule="auto"/>
      </w:pPr>
    </w:p>
    <w:p w14:paraId="72DF0961" w14:textId="2ECC8E2F" w:rsidR="007F05A2" w:rsidRDefault="007F05A2" w:rsidP="000147FA">
      <w:pPr>
        <w:pStyle w:val="Style1"/>
        <w:spacing w:line="276" w:lineRule="auto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0147FA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463FB1DF">
            <wp:extent cx="5040000" cy="3062286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1FE" w14:textId="33FBF530" w:rsidR="000A514F" w:rsidRDefault="007F05A2" w:rsidP="000147FA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89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88" w:name="_Toc130287873"/>
      <w:r>
        <w:rPr>
          <w:rFonts w:hint="cs"/>
          <w:cs/>
        </w:rPr>
        <w:t xml:space="preserve">แสดงไฟล์ </w:t>
      </w:r>
      <w:r>
        <w:t>clustered_company.csv</w:t>
      </w:r>
      <w:bookmarkEnd w:id="188"/>
    </w:p>
    <w:p w14:paraId="78CB332B" w14:textId="77777777" w:rsidR="00405D83" w:rsidRPr="00405D83" w:rsidRDefault="00405D83" w:rsidP="000147FA">
      <w:pPr>
        <w:spacing w:line="276" w:lineRule="auto"/>
      </w:pPr>
    </w:p>
    <w:p w14:paraId="6419E40E" w14:textId="367E84C5" w:rsidR="000A514F" w:rsidRPr="00EA7153" w:rsidRDefault="000A514F" w:rsidP="000147FA">
      <w:pPr>
        <w:spacing w:line="276" w:lineRule="auto"/>
        <w:ind w:left="720"/>
        <w:rPr>
          <w:cs/>
        </w:rPr>
      </w:pPr>
      <w:r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>ข</w:t>
      </w:r>
      <w:r w:rsidR="006B6505">
        <w:rPr>
          <w:rFonts w:hint="cs"/>
          <w:cs/>
        </w:rPr>
        <w:t>้</w:t>
      </w:r>
      <w:r>
        <w:rPr>
          <w:rFonts w:hint="cs"/>
          <w:cs/>
        </w:rPr>
        <w:t xml:space="preserve">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FD678A3" wp14:editId="2F756077">
            <wp:extent cx="5040000" cy="3059072"/>
            <wp:effectExtent l="0" t="0" r="0" b="190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FB17EAE" w:rsidR="000A514F" w:rsidRDefault="000A514F" w:rsidP="000147FA">
      <w:pPr>
        <w:pStyle w:val="Caption"/>
        <w:spacing w:line="276" w:lineRule="auto"/>
      </w:pPr>
      <w:r w:rsidRPr="00405D83">
        <w:rPr>
          <w:b/>
          <w:bCs/>
          <w:cs/>
        </w:rPr>
        <w:t xml:space="preserve">ภาพที่ </w:t>
      </w:r>
      <w:r w:rsidRPr="00405D83">
        <w:rPr>
          <w:b/>
          <w:bCs/>
        </w:rPr>
        <w:fldChar w:fldCharType="begin"/>
      </w:r>
      <w:r w:rsidRPr="00405D83">
        <w:rPr>
          <w:b/>
          <w:bCs/>
        </w:rPr>
        <w:instrText xml:space="preserve"> SEQ </w:instrText>
      </w:r>
      <w:r w:rsidRPr="00405D83">
        <w:rPr>
          <w:b/>
          <w:bCs/>
          <w:cs/>
        </w:rPr>
        <w:instrText xml:space="preserve">ภาพที่ </w:instrText>
      </w:r>
      <w:r w:rsidRPr="00405D83">
        <w:rPr>
          <w:b/>
          <w:bCs/>
        </w:rPr>
        <w:instrText xml:space="preserve">\* ARABIC </w:instrText>
      </w:r>
      <w:r w:rsidRPr="00405D83">
        <w:rPr>
          <w:b/>
          <w:bCs/>
        </w:rPr>
        <w:fldChar w:fldCharType="separate"/>
      </w:r>
      <w:r w:rsidR="00E8709B">
        <w:rPr>
          <w:b/>
          <w:bCs/>
          <w:noProof/>
        </w:rPr>
        <w:t>90</w:t>
      </w:r>
      <w:r w:rsidRPr="00405D83">
        <w:rPr>
          <w:b/>
          <w:bCs/>
          <w:noProof/>
        </w:rPr>
        <w:fldChar w:fldCharType="end"/>
      </w:r>
      <w:r>
        <w:t xml:space="preserve"> </w:t>
      </w:r>
      <w:bookmarkStart w:id="189" w:name="_Toc130287874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89"/>
    </w:p>
    <w:p w14:paraId="3342F101" w14:textId="2A248D5B" w:rsidR="000A514F" w:rsidRDefault="003A7E68" w:rsidP="000147FA">
      <w:pPr>
        <w:spacing w:line="276" w:lineRule="auto"/>
      </w:pPr>
      <w:r>
        <w:rPr>
          <w:cs/>
        </w:rPr>
        <w:br w:type="page"/>
      </w:r>
    </w:p>
    <w:p w14:paraId="48C33154" w14:textId="3225091A" w:rsidR="000A514F" w:rsidRDefault="000A514F" w:rsidP="000147FA">
      <w:pPr>
        <w:spacing w:line="276" w:lineRule="auto"/>
        <w:ind w:left="720"/>
      </w:pPr>
      <w:r>
        <w:lastRenderedPageBreak/>
        <w:t>6</w:t>
      </w:r>
      <w:r w:rsidR="00405D83">
        <w:t xml:space="preserve">.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B902F45" wp14:editId="2D0F7C72">
            <wp:extent cx="5040000" cy="3058857"/>
            <wp:effectExtent l="0" t="0" r="0" b="190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58B73686" w:rsidR="00660E54" w:rsidRDefault="000A514F" w:rsidP="000147FA">
      <w:pPr>
        <w:spacing w:line="276" w:lineRule="auto"/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90" w:name="_Toc130287875"/>
      <w:r>
        <w:rPr>
          <w:rFonts w:hint="cs"/>
          <w:cs/>
        </w:rPr>
        <w:t xml:space="preserve">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90"/>
    </w:p>
    <w:p w14:paraId="1FF41AD7" w14:textId="77777777" w:rsidR="007818DB" w:rsidRDefault="007818DB" w:rsidP="000147FA">
      <w:pPr>
        <w:spacing w:line="276" w:lineRule="auto"/>
      </w:pPr>
    </w:p>
    <w:p w14:paraId="4E76D1E7" w14:textId="72F03AF2" w:rsidR="00A60EE6" w:rsidRDefault="00DB290C" w:rsidP="000147FA">
      <w:pPr>
        <w:pStyle w:val="Heading2"/>
        <w:spacing w:line="276" w:lineRule="auto"/>
      </w:pPr>
      <w:bookmarkStart w:id="191" w:name="_Toc130287993"/>
      <w:r>
        <w:t xml:space="preserve">2. </w:t>
      </w:r>
      <w:r>
        <w:rPr>
          <w:rFonts w:hint="cs"/>
          <w:cs/>
        </w:rPr>
        <w:t>ผู้ใช้งาน</w:t>
      </w:r>
      <w:bookmarkEnd w:id="191"/>
    </w:p>
    <w:p w14:paraId="05123B4C" w14:textId="0B65D001" w:rsidR="00DB290C" w:rsidRDefault="00DB290C" w:rsidP="000147FA">
      <w:pPr>
        <w:spacing w:line="276" w:lineRule="auto"/>
      </w:pPr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41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E8A7E4A" wp14:editId="0E4C1838">
            <wp:extent cx="5040000" cy="306232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225E7E9B" w:rsidR="0021519F" w:rsidRDefault="0021519F" w:rsidP="000147FA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2" w:name="_Toc130287876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192"/>
      <w:proofErr w:type="spellEnd"/>
    </w:p>
    <w:p w14:paraId="09BF7F70" w14:textId="1849CA6D" w:rsidR="0021519F" w:rsidRDefault="0021519F" w:rsidP="000147FA">
      <w:pPr>
        <w:spacing w:line="276" w:lineRule="auto"/>
      </w:pPr>
    </w:p>
    <w:p w14:paraId="61E78645" w14:textId="0A16FAA2" w:rsidR="00657A83" w:rsidRDefault="00657A83" w:rsidP="000147FA">
      <w:pPr>
        <w:spacing w:line="276" w:lineRule="auto"/>
      </w:pPr>
    </w:p>
    <w:p w14:paraId="2E99CC1B" w14:textId="77777777" w:rsidR="00657A83" w:rsidRDefault="00657A83" w:rsidP="000147FA">
      <w:pPr>
        <w:spacing w:line="276" w:lineRule="auto"/>
      </w:pPr>
    </w:p>
    <w:p w14:paraId="1E01436D" w14:textId="24BC34D4" w:rsidR="0021519F" w:rsidRDefault="0021519F" w:rsidP="000147FA">
      <w:pPr>
        <w:spacing w:line="276" w:lineRule="auto"/>
      </w:pPr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9C1FEED" wp14:editId="5541FBFC">
            <wp:extent cx="5040000" cy="306232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29F0AD7A" w:rsidR="0021519F" w:rsidRDefault="0021519F" w:rsidP="000147FA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93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3" w:name="_Toc130287877"/>
      <w:r>
        <w:rPr>
          <w:rFonts w:hint="cs"/>
          <w:cs/>
        </w:rPr>
        <w:t>หน้าแสดงผลลัพธ์เมื่อค้นหาบริษัท</w:t>
      </w:r>
      <w:bookmarkEnd w:id="193"/>
    </w:p>
    <w:p w14:paraId="6D4873DB" w14:textId="77777777" w:rsidR="00657A83" w:rsidRPr="00657A83" w:rsidRDefault="00657A83" w:rsidP="000147FA">
      <w:pPr>
        <w:spacing w:line="276" w:lineRule="auto"/>
      </w:pPr>
    </w:p>
    <w:p w14:paraId="7100400B" w14:textId="44AFF430" w:rsidR="0021519F" w:rsidRDefault="0021519F" w:rsidP="000147FA">
      <w:pPr>
        <w:spacing w:line="276" w:lineRule="auto"/>
        <w:rPr>
          <w:cs/>
        </w:rPr>
      </w:pPr>
      <w:r>
        <w:rPr>
          <w:cs/>
        </w:rPr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  <w:r w:rsidR="00657A83">
        <w:rPr>
          <w:rFonts w:hint="cs"/>
          <w:cs/>
        </w:rPr>
        <w:t>ในการเลือกสถานประกอบการเพื่อฝึกงานได้</w:t>
      </w:r>
    </w:p>
    <w:p w14:paraId="4B38DE1A" w14:textId="1123FED4" w:rsidR="0021519F" w:rsidRDefault="0021519F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4F2BCCE" wp14:editId="187A2D23">
            <wp:extent cx="5040000" cy="3062286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5B19020E" w:rsidR="0021519F" w:rsidRDefault="0021519F" w:rsidP="000147FA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4" w:name="_Toc130287878"/>
      <w:r>
        <w:rPr>
          <w:rFonts w:hint="cs"/>
          <w:cs/>
        </w:rPr>
        <w:t>หน้าแสดงข้อมูลบริษัท</w:t>
      </w:r>
      <w:bookmarkEnd w:id="194"/>
    </w:p>
    <w:p w14:paraId="2F1D9EF9" w14:textId="77777777" w:rsidR="00134CC3" w:rsidRDefault="00134CC3" w:rsidP="000147FA">
      <w:pPr>
        <w:spacing w:line="276" w:lineRule="auto"/>
        <w:rPr>
          <w:rFonts w:cs="Angsana New"/>
        </w:rPr>
      </w:pPr>
    </w:p>
    <w:p w14:paraId="04B02FCF" w14:textId="049CB7AE" w:rsidR="006D15F1" w:rsidRDefault="006D15F1" w:rsidP="000147FA">
      <w:pPr>
        <w:spacing w:line="276" w:lineRule="auto"/>
        <w:rPr>
          <w:rFonts w:cs="Angsana New"/>
        </w:rPr>
      </w:pPr>
      <w:r>
        <w:rPr>
          <w:rFonts w:cs="Angsana New"/>
        </w:rPr>
        <w:br w:type="page"/>
      </w:r>
    </w:p>
    <w:p w14:paraId="05B88B96" w14:textId="4E6B18CA" w:rsidR="006D15F1" w:rsidRDefault="002930C2" w:rsidP="000147FA">
      <w:pPr>
        <w:pStyle w:val="Heading2"/>
        <w:spacing w:line="276" w:lineRule="auto"/>
      </w:pPr>
      <w:bookmarkStart w:id="195" w:name="_Toc130287994"/>
      <w:r>
        <w:lastRenderedPageBreak/>
        <w:t xml:space="preserve">3. </w:t>
      </w:r>
      <w:r w:rsidR="006D15F1">
        <w:t>Web</w:t>
      </w:r>
      <w:r>
        <w:t xml:space="preserve"> API</w:t>
      </w:r>
      <w:bookmarkEnd w:id="195"/>
    </w:p>
    <w:p w14:paraId="36A66158" w14:textId="2A7F37C6" w:rsidR="006D15F1" w:rsidRDefault="006D15F1" w:rsidP="000147FA">
      <w:pPr>
        <w:tabs>
          <w:tab w:val="left" w:pos="709"/>
        </w:tabs>
        <w:spacing w:line="276" w:lineRule="auto"/>
        <w:jc w:val="thaiDistribute"/>
        <w:rPr>
          <w:rFonts w:eastAsiaTheme="majorEastAsia"/>
        </w:rPr>
      </w:pPr>
      <w:r>
        <w:rPr>
          <w:rFonts w:eastAsiaTheme="majorEastAsia"/>
        </w:rPr>
        <w:tab/>
      </w:r>
      <w:r>
        <w:rPr>
          <w:rFonts w:eastAsiaTheme="majorEastAsia" w:hint="cs"/>
          <w:cs/>
        </w:rPr>
        <w:t xml:space="preserve">เป็นเว็บ </w:t>
      </w:r>
      <w:r>
        <w:rPr>
          <w:rFonts w:eastAsiaTheme="majorEastAsia"/>
        </w:rPr>
        <w:t xml:space="preserve">API </w:t>
      </w:r>
      <w:r>
        <w:rPr>
          <w:rFonts w:eastAsiaTheme="majorEastAsia" w:hint="cs"/>
          <w:cs/>
        </w:rPr>
        <w:t xml:space="preserve">ที่ทำหน้าที่ให้ข้อมูลที่ต้องการและมีหน้าที่ในการคำนวณค่าความคล้ายคลึง </w:t>
      </w:r>
      <w:r>
        <w:rPr>
          <w:rFonts w:eastAsiaTheme="majorEastAsia"/>
        </w:rPr>
        <w:t xml:space="preserve">(Cosine similarity) </w:t>
      </w:r>
      <w:r w:rsidR="003A60AB">
        <w:rPr>
          <w:rFonts w:eastAsiaTheme="majorEastAsia" w:hint="cs"/>
          <w:cs/>
        </w:rPr>
        <w:t>ข้อมูลที่สามารถคืนไปยังคำขอได้มีดังนี้</w:t>
      </w:r>
    </w:p>
    <w:p w14:paraId="6D8B6724" w14:textId="066416A5" w:rsidR="003A60AB" w:rsidRPr="006D15F1" w:rsidRDefault="003A60AB" w:rsidP="000147FA">
      <w:pPr>
        <w:tabs>
          <w:tab w:val="left" w:pos="709"/>
        </w:tabs>
        <w:spacing w:line="276" w:lineRule="auto"/>
        <w:jc w:val="thaiDistribute"/>
        <w:rPr>
          <w:rFonts w:eastAsiaTheme="majorEastAsia"/>
          <w:cs/>
        </w:rPr>
      </w:pPr>
      <w:r>
        <w:rPr>
          <w:rFonts w:eastAsiaTheme="majorEastAsia"/>
        </w:rPr>
        <w:tab/>
        <w:t xml:space="preserve">3.1 </w:t>
      </w:r>
      <w:r>
        <w:rPr>
          <w:rFonts w:eastAsiaTheme="majorEastAsia" w:hint="cs"/>
          <w:cs/>
        </w:rPr>
        <w:t>ข้อมูลบริษัททั้งหมดในฐานข้อมูล</w:t>
      </w:r>
    </w:p>
    <w:p w14:paraId="25A198CA" w14:textId="741D3B8E" w:rsidR="003113D8" w:rsidRDefault="003113D8" w:rsidP="000147FA">
      <w:pPr>
        <w:spacing w:line="276" w:lineRule="auto"/>
        <w:jc w:val="center"/>
        <w:rPr>
          <w:rStyle w:val="Hyperlink"/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5B774D9" wp14:editId="132B02F5">
            <wp:extent cx="5040000" cy="3058857"/>
            <wp:effectExtent l="0" t="0" r="0" b="190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C86" w14:textId="48824F95" w:rsidR="003113D8" w:rsidRDefault="003113D8" w:rsidP="000147FA">
      <w:pPr>
        <w:pStyle w:val="Caption"/>
        <w:spacing w:line="276" w:lineRule="auto"/>
      </w:pPr>
      <w:r w:rsidRPr="003113D8">
        <w:rPr>
          <w:b/>
          <w:bCs/>
          <w:cs/>
        </w:rPr>
        <w:t xml:space="preserve">ภาพที่ </w:t>
      </w:r>
      <w:r w:rsidRPr="003113D8">
        <w:rPr>
          <w:b/>
          <w:bCs/>
          <w:cs/>
        </w:rPr>
        <w:fldChar w:fldCharType="begin"/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</w:rPr>
        <w:instrText xml:space="preserve">SEQ </w:instrText>
      </w:r>
      <w:r w:rsidRPr="003113D8">
        <w:rPr>
          <w:b/>
          <w:bCs/>
          <w:cs/>
        </w:rPr>
        <w:instrText xml:space="preserve">ภาพที่ </w:instrText>
      </w:r>
      <w:r w:rsidRPr="003113D8">
        <w:rPr>
          <w:b/>
          <w:bCs/>
        </w:rPr>
        <w:instrText>\* ARABIC</w:instrText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95</w:t>
      </w:r>
      <w:r w:rsidRPr="003113D8">
        <w:rPr>
          <w:b/>
          <w:bCs/>
          <w:cs/>
        </w:rPr>
        <w:fldChar w:fldCharType="end"/>
      </w:r>
      <w:r>
        <w:t xml:space="preserve"> </w:t>
      </w:r>
      <w:bookmarkStart w:id="196" w:name="_Toc130287879"/>
      <w:r>
        <w:rPr>
          <w:rFonts w:hint="cs"/>
          <w:cs/>
        </w:rPr>
        <w:t xml:space="preserve">ตัวอย่างการส่งคำขอไปยัง </w:t>
      </w:r>
      <w:hyperlink r:id="rId146" w:history="1">
        <w:r w:rsidRPr="00285564">
          <w:rPr>
            <w:rStyle w:val="Hyperlink"/>
          </w:rPr>
          <w:t>https://iamonze.tech/allcopanies</w:t>
        </w:r>
        <w:bookmarkEnd w:id="196"/>
      </w:hyperlink>
    </w:p>
    <w:p w14:paraId="76420C90" w14:textId="77777777" w:rsidR="003113D8" w:rsidRPr="003113D8" w:rsidRDefault="003113D8" w:rsidP="000147FA">
      <w:pPr>
        <w:spacing w:line="276" w:lineRule="auto"/>
      </w:pPr>
    </w:p>
    <w:p w14:paraId="163300D0" w14:textId="61E0AA5C" w:rsidR="00B72B35" w:rsidRDefault="003113D8" w:rsidP="000147FA">
      <w:pPr>
        <w:spacing w:line="276" w:lineRule="auto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9</w:t>
      </w:r>
      <w:r w:rsidR="005C36E7">
        <w:t>5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47" w:history="1">
        <w:r w:rsidRPr="00285564">
          <w:rPr>
            <w:rStyle w:val="Hyperlink"/>
          </w:rPr>
          <w:t>https://iamonze.teceh/allcompanies</w:t>
        </w:r>
        <w:r w:rsidRPr="00285564">
          <w:rPr>
            <w:rStyle w:val="Hyperlink"/>
            <w:rFonts w:hint="cs"/>
            <w:cs/>
          </w:rPr>
          <w:t xml:space="preserve"> ด้วย</w:t>
        </w:r>
      </w:hyperlink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เพื่อขอข้อมูลบริษัททั้งหมดในฐานข้อมูลด้วยโปรแกรม </w:t>
      </w:r>
      <w:r>
        <w:t>Postman</w:t>
      </w:r>
    </w:p>
    <w:p w14:paraId="2DFADDB0" w14:textId="5DE4192C" w:rsidR="00B72B35" w:rsidRDefault="00B72B35" w:rsidP="000147FA">
      <w:pPr>
        <w:spacing w:line="276" w:lineRule="auto"/>
      </w:pPr>
      <w:r>
        <w:tab/>
        <w:t xml:space="preserve">3.2 </w:t>
      </w:r>
      <w:r>
        <w:rPr>
          <w:rFonts w:hint="cs"/>
          <w:cs/>
        </w:rPr>
        <w:t>ข้อมูลบริษัทที่อยู่ในกลุ่มที่กำหนด</w:t>
      </w:r>
    </w:p>
    <w:p w14:paraId="12A69FB4" w14:textId="40705A30" w:rsidR="00B72B35" w:rsidRDefault="00B72B35" w:rsidP="000147FA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5E16B1D" wp14:editId="33EF34B1">
            <wp:extent cx="5040000" cy="3058857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AD8" w14:textId="1C79538B" w:rsidR="00B72B35" w:rsidRDefault="00B72B35" w:rsidP="000147FA">
      <w:pPr>
        <w:pStyle w:val="Caption"/>
        <w:spacing w:line="276" w:lineRule="auto"/>
      </w:pPr>
      <w:r w:rsidRPr="00B72B35">
        <w:rPr>
          <w:b/>
          <w:bCs/>
          <w:cs/>
        </w:rPr>
        <w:lastRenderedPageBreak/>
        <w:t xml:space="preserve">ภาพที่ </w:t>
      </w:r>
      <w:r w:rsidRPr="00B72B35">
        <w:rPr>
          <w:b/>
          <w:bCs/>
          <w:cs/>
        </w:rPr>
        <w:fldChar w:fldCharType="begin"/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</w:rPr>
        <w:instrText xml:space="preserve">SEQ </w:instrText>
      </w:r>
      <w:r w:rsidRPr="00B72B35">
        <w:rPr>
          <w:b/>
          <w:bCs/>
          <w:cs/>
        </w:rPr>
        <w:instrText xml:space="preserve">ภาพที่ </w:instrText>
      </w:r>
      <w:r w:rsidRPr="00B72B35">
        <w:rPr>
          <w:b/>
          <w:bCs/>
        </w:rPr>
        <w:instrText>\* ARABIC</w:instrText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96</w:t>
      </w:r>
      <w:r w:rsidRPr="00B72B35">
        <w:rPr>
          <w:b/>
          <w:bCs/>
          <w:cs/>
        </w:rPr>
        <w:fldChar w:fldCharType="end"/>
      </w:r>
      <w:r>
        <w:t xml:space="preserve"> </w:t>
      </w:r>
      <w:bookmarkStart w:id="197" w:name="_Toc130287880"/>
      <w:r>
        <w:rPr>
          <w:rFonts w:hint="cs"/>
          <w:cs/>
        </w:rPr>
        <w:t xml:space="preserve">ตัวอย่างการส่งคำขอไปยัง </w:t>
      </w:r>
      <w:hyperlink r:id="rId149" w:history="1">
        <w:r w:rsidRPr="00285564">
          <w:rPr>
            <w:rStyle w:val="Hyperlink"/>
          </w:rPr>
          <w:t>https://iamonze.tech/cluster/1</w:t>
        </w:r>
        <w:bookmarkEnd w:id="197"/>
      </w:hyperlink>
    </w:p>
    <w:p w14:paraId="6AC76511" w14:textId="77777777" w:rsidR="005C36E7" w:rsidRDefault="005C36E7" w:rsidP="000147FA">
      <w:pPr>
        <w:spacing w:line="276" w:lineRule="auto"/>
      </w:pPr>
    </w:p>
    <w:p w14:paraId="704BCE8D" w14:textId="09232FE1" w:rsidR="00B72B35" w:rsidRDefault="00B72B35" w:rsidP="000147FA">
      <w:pPr>
        <w:spacing w:line="276" w:lineRule="auto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5C36E7">
        <w:t>96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r w:rsidRPr="00B72B35">
        <w:t>https://iamonze.teceh/</w:t>
      </w:r>
      <w:r>
        <w:t>cluster/1</w:t>
      </w:r>
      <w:r w:rsidRPr="00B72B35">
        <w:rPr>
          <w:rFonts w:hint="cs"/>
          <w:cs/>
        </w:rPr>
        <w:t xml:space="preserve"> ด้วย</w:t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เพื่อขอข้อมูลบริษัทที่อยู่ในกลุ่มที่ </w:t>
      </w:r>
      <w:r>
        <w:t xml:space="preserve">1 </w:t>
      </w:r>
      <w:r>
        <w:rPr>
          <w:rFonts w:hint="cs"/>
          <w:cs/>
        </w:rPr>
        <w:t xml:space="preserve">ทั้งหมดในฐานข้อมูลด้วยโปรแกรม </w:t>
      </w:r>
      <w:r>
        <w:t>Postman</w:t>
      </w:r>
    </w:p>
    <w:p w14:paraId="0ADD9872" w14:textId="6C0852FA" w:rsidR="00B72B35" w:rsidRDefault="00A234E9" w:rsidP="000147FA">
      <w:pPr>
        <w:spacing w:line="276" w:lineRule="auto"/>
      </w:pPr>
      <w:r>
        <w:tab/>
        <w:t xml:space="preserve">3.3 </w:t>
      </w:r>
      <w:r>
        <w:rPr>
          <w:rFonts w:hint="cs"/>
          <w:cs/>
        </w:rPr>
        <w:t>ข้อมูลรายการรหัสข้อกลุ่ม (</w:t>
      </w:r>
      <w:r>
        <w:t>Cluster ID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ทั้งหมดที่มีในฐานข้อมูล</w:t>
      </w:r>
    </w:p>
    <w:p w14:paraId="1664390C" w14:textId="3439CFF7" w:rsidR="00A234E9" w:rsidRDefault="00A234E9" w:rsidP="000147FA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2A948C17" wp14:editId="1123094E">
            <wp:extent cx="5040000" cy="3058857"/>
            <wp:effectExtent l="0" t="0" r="0" b="190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050" w14:textId="0A12221E" w:rsidR="00A234E9" w:rsidRDefault="00A234E9" w:rsidP="000147FA">
      <w:pPr>
        <w:pStyle w:val="Caption"/>
        <w:spacing w:line="276" w:lineRule="auto"/>
      </w:pPr>
      <w:r w:rsidRPr="00A234E9">
        <w:rPr>
          <w:b/>
          <w:bCs/>
          <w:cs/>
        </w:rPr>
        <w:t xml:space="preserve">ภาพที่ </w:t>
      </w:r>
      <w:r w:rsidRPr="00A234E9">
        <w:rPr>
          <w:b/>
          <w:bCs/>
          <w:cs/>
        </w:rPr>
        <w:fldChar w:fldCharType="begin"/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</w:rPr>
        <w:instrText xml:space="preserve">SEQ </w:instrText>
      </w:r>
      <w:r w:rsidRPr="00A234E9">
        <w:rPr>
          <w:b/>
          <w:bCs/>
          <w:cs/>
        </w:rPr>
        <w:instrText xml:space="preserve">ภาพที่ </w:instrText>
      </w:r>
      <w:r w:rsidRPr="00A234E9">
        <w:rPr>
          <w:b/>
          <w:bCs/>
        </w:rPr>
        <w:instrText>\* ARABIC</w:instrText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97</w:t>
      </w:r>
      <w:r w:rsidRPr="00A234E9">
        <w:rPr>
          <w:b/>
          <w:bCs/>
          <w:cs/>
        </w:rPr>
        <w:fldChar w:fldCharType="end"/>
      </w:r>
      <w:r>
        <w:t xml:space="preserve"> </w:t>
      </w:r>
      <w:bookmarkStart w:id="198" w:name="_Toc130287881"/>
      <w:r>
        <w:rPr>
          <w:rFonts w:hint="cs"/>
          <w:cs/>
        </w:rPr>
        <w:t xml:space="preserve">ตัวอย่างการส่งคำขอไปยัง </w:t>
      </w:r>
      <w:hyperlink r:id="rId151" w:history="1">
        <w:r w:rsidR="005C36E7" w:rsidRPr="006B6AE6">
          <w:rPr>
            <w:rStyle w:val="Hyperlink"/>
          </w:rPr>
          <w:t>https://iamonze.tech/cluster</w:t>
        </w:r>
      </w:hyperlink>
      <w:bookmarkEnd w:id="198"/>
    </w:p>
    <w:p w14:paraId="18EFB595" w14:textId="77777777" w:rsidR="005C36E7" w:rsidRPr="005C36E7" w:rsidRDefault="005C36E7" w:rsidP="005C36E7"/>
    <w:p w14:paraId="07C5600A" w14:textId="7E0ECA36" w:rsidR="00667F9F" w:rsidRDefault="00B72B35" w:rsidP="000147FA">
      <w:pPr>
        <w:spacing w:line="276" w:lineRule="auto"/>
        <w:jc w:val="thaiDistribute"/>
      </w:pPr>
      <w:r>
        <w:tab/>
      </w:r>
      <w:r w:rsidR="00A234E9">
        <w:rPr>
          <w:rFonts w:hint="cs"/>
          <w:cs/>
        </w:rPr>
        <w:t xml:space="preserve">จากภาพที่ </w:t>
      </w:r>
      <w:r w:rsidR="005C36E7">
        <w:t>97</w:t>
      </w:r>
      <w:r w:rsidR="00A234E9">
        <w:t xml:space="preserve"> </w:t>
      </w:r>
      <w:r w:rsidR="00A234E9">
        <w:rPr>
          <w:rFonts w:hint="cs"/>
          <w:cs/>
        </w:rPr>
        <w:t xml:space="preserve">แสดงตัวอย่างการส่งคำขอไปยัง </w:t>
      </w:r>
      <w:hyperlink r:id="rId152" w:history="1">
        <w:r w:rsidR="00A234E9" w:rsidRPr="00285564">
          <w:rPr>
            <w:rStyle w:val="Hyperlink"/>
          </w:rPr>
          <w:t xml:space="preserve">https://iamonze.teceh/cluster </w:t>
        </w:r>
        <w:r w:rsidR="00A234E9" w:rsidRPr="00285564">
          <w:rPr>
            <w:rStyle w:val="Hyperlink"/>
            <w:rFonts w:hint="cs"/>
            <w:cs/>
          </w:rPr>
          <w:t>ด้วย</w:t>
        </w:r>
      </w:hyperlink>
      <w:r w:rsidR="00A234E9">
        <w:rPr>
          <w:rFonts w:hint="cs"/>
          <w:cs/>
        </w:rPr>
        <w:t xml:space="preserve">เมธอด </w:t>
      </w:r>
      <w:r w:rsidR="00A234E9">
        <w:t xml:space="preserve">GET </w:t>
      </w:r>
      <w:r w:rsidR="00A234E9">
        <w:rPr>
          <w:rFonts w:hint="cs"/>
          <w:cs/>
        </w:rPr>
        <w:t>เพื่อขอข้อมูลรายการรหัสของกลุ่มข้อมูล (</w:t>
      </w:r>
      <w:r w:rsidR="00A234E9">
        <w:t>Cluster ID</w:t>
      </w:r>
      <w:r w:rsidR="00A234E9">
        <w:rPr>
          <w:rFonts w:hint="cs"/>
          <w:cs/>
        </w:rPr>
        <w:t>)</w:t>
      </w:r>
      <w:r w:rsidR="00A234E9">
        <w:t xml:space="preserve"> </w:t>
      </w:r>
      <w:r w:rsidR="00A234E9">
        <w:rPr>
          <w:rFonts w:hint="cs"/>
          <w:cs/>
        </w:rPr>
        <w:t xml:space="preserve">ทั้งหมดในฐานข้อมูลด้วยโปรแกรม </w:t>
      </w:r>
      <w:r w:rsidR="00A234E9">
        <w:t>Postman</w:t>
      </w:r>
    </w:p>
    <w:p w14:paraId="62D89A3B" w14:textId="79ECE450" w:rsidR="00667F9F" w:rsidRDefault="00667F9F" w:rsidP="000147FA">
      <w:pPr>
        <w:tabs>
          <w:tab w:val="left" w:pos="709"/>
        </w:tabs>
        <w:spacing w:line="276" w:lineRule="auto"/>
      </w:pPr>
      <w:r>
        <w:rPr>
          <w:cs/>
        </w:rPr>
        <w:tab/>
      </w:r>
      <w:r>
        <w:t xml:space="preserve">3.4 </w:t>
      </w:r>
      <w:r>
        <w:rPr>
          <w:rFonts w:hint="cs"/>
          <w:cs/>
        </w:rPr>
        <w:t xml:space="preserve">การส่งค่าเพื่อคำนวณค่าความคล้ายคลึง </w:t>
      </w:r>
      <w:r>
        <w:t>(Cosine similarity)</w:t>
      </w:r>
    </w:p>
    <w:p w14:paraId="0FFFCF2C" w14:textId="31B99E72" w:rsidR="00667F9F" w:rsidRDefault="00667F9F" w:rsidP="000147FA">
      <w:pPr>
        <w:tabs>
          <w:tab w:val="left" w:pos="709"/>
        </w:tabs>
        <w:spacing w:line="276" w:lineRule="auto"/>
      </w:pPr>
      <w:r>
        <w:tab/>
        <w:t xml:space="preserve">1. </w:t>
      </w:r>
      <w:r>
        <w:rPr>
          <w:rFonts w:hint="cs"/>
          <w:cs/>
        </w:rPr>
        <w:t>ส่งกลับข้อมูลมาเป็นผลลัพธ์ค่าความคล้ายคลึงและรหัสกลุ่ม (</w:t>
      </w:r>
      <w:r>
        <w:t>Cluster ID</w:t>
      </w:r>
      <w:r>
        <w:rPr>
          <w:rFonts w:hint="cs"/>
          <w:cs/>
        </w:rPr>
        <w:t xml:space="preserve">) </w:t>
      </w:r>
    </w:p>
    <w:p w14:paraId="6A3F502D" w14:textId="23BE5425" w:rsidR="00667F9F" w:rsidRDefault="00667F9F" w:rsidP="000147FA">
      <w:pPr>
        <w:tabs>
          <w:tab w:val="left" w:pos="709"/>
        </w:tabs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30B4A2CC" wp14:editId="5896C5D3">
            <wp:extent cx="5040000" cy="3058857"/>
            <wp:effectExtent l="0" t="0" r="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3C1" w14:textId="0BF4D0F6" w:rsidR="00667F9F" w:rsidRDefault="00667F9F" w:rsidP="000147FA">
      <w:pPr>
        <w:pStyle w:val="Caption"/>
        <w:spacing w:line="276" w:lineRule="auto"/>
      </w:pPr>
      <w:r w:rsidRPr="00667F9F">
        <w:rPr>
          <w:b/>
          <w:bCs/>
          <w:cs/>
        </w:rPr>
        <w:t xml:space="preserve">ภาพที่ </w:t>
      </w:r>
      <w:r w:rsidRPr="00667F9F">
        <w:rPr>
          <w:b/>
          <w:bCs/>
          <w:cs/>
        </w:rPr>
        <w:fldChar w:fldCharType="begin"/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</w:rPr>
        <w:instrText xml:space="preserve">SEQ </w:instrText>
      </w:r>
      <w:r w:rsidRPr="00667F9F">
        <w:rPr>
          <w:b/>
          <w:bCs/>
          <w:cs/>
        </w:rPr>
        <w:instrText xml:space="preserve">ภาพที่ </w:instrText>
      </w:r>
      <w:r w:rsidRPr="00667F9F">
        <w:rPr>
          <w:b/>
          <w:bCs/>
        </w:rPr>
        <w:instrText>\* ARABIC</w:instrText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98</w:t>
      </w:r>
      <w:r w:rsidRPr="00667F9F">
        <w:rPr>
          <w:b/>
          <w:bCs/>
          <w:cs/>
        </w:rPr>
        <w:fldChar w:fldCharType="end"/>
      </w:r>
      <w:r>
        <w:t xml:space="preserve"> </w:t>
      </w:r>
      <w:bookmarkStart w:id="199" w:name="_Toc130287882"/>
      <w:r>
        <w:rPr>
          <w:rFonts w:hint="cs"/>
          <w:cs/>
        </w:rPr>
        <w:t xml:space="preserve">ตัวอย่างการส่งคำขอไปยัง </w:t>
      </w:r>
      <w:hyperlink r:id="rId154" w:history="1">
        <w:r w:rsidRPr="00285564">
          <w:rPr>
            <w:rStyle w:val="Hyperlink"/>
          </w:rPr>
          <w:t>https://iamonze.tech/search</w:t>
        </w:r>
        <w:bookmarkEnd w:id="199"/>
      </w:hyperlink>
    </w:p>
    <w:p w14:paraId="14F90D48" w14:textId="77777777" w:rsidR="00667F9F" w:rsidRDefault="00667F9F" w:rsidP="000147FA">
      <w:pPr>
        <w:spacing w:line="276" w:lineRule="auto"/>
      </w:pPr>
    </w:p>
    <w:p w14:paraId="2B61F64F" w14:textId="34686CB4" w:rsidR="001F38EF" w:rsidRDefault="00667F9F" w:rsidP="000147FA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5C36E7">
        <w:t>98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5" w:history="1">
        <w:r w:rsidRPr="00285564">
          <w:rPr>
            <w:rStyle w:val="Hyperlink"/>
          </w:rPr>
          <w:t>https://iamonze.tech/search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ด้วยเมธอด </w:t>
      </w:r>
      <w:r>
        <w:t xml:space="preserve">POST </w:t>
      </w:r>
      <w:r>
        <w:rPr>
          <w:rFonts w:hint="cs"/>
          <w:cs/>
        </w:rPr>
        <w:t>และผลลัพธ์ที่คืนค่ากลับมาจะเป็นค่าความคล้ายคลึงของแต่ละกลุ่ม และรหัสกลุ่มข้อมูลที่มีความคล้ายคลึงมากที่สุด</w:t>
      </w:r>
    </w:p>
    <w:p w14:paraId="395C4CFC" w14:textId="09A9BFCF" w:rsidR="001F38EF" w:rsidRDefault="001F38EF" w:rsidP="000147FA">
      <w:pPr>
        <w:spacing w:line="276" w:lineRule="auto"/>
        <w:rPr>
          <w:cs/>
        </w:rPr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ส่งกลับข้อมูลมาเป็นข้อมูลบริษัทที่อยู่ในกลุ่มที่มีความคล้ายมากที่สุด</w:t>
      </w:r>
    </w:p>
    <w:p w14:paraId="1DB0FE77" w14:textId="251F1779" w:rsidR="009C14AE" w:rsidRDefault="009C14AE" w:rsidP="005C36E7">
      <w:pPr>
        <w:tabs>
          <w:tab w:val="left" w:pos="6611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31961E" wp14:editId="44DE5EF5">
            <wp:extent cx="5040000" cy="3058857"/>
            <wp:effectExtent l="0" t="0" r="0" b="190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89A" w14:textId="1469F283" w:rsidR="009C14AE" w:rsidRDefault="009C14AE" w:rsidP="000147FA">
      <w:pPr>
        <w:pStyle w:val="Caption"/>
        <w:spacing w:line="276" w:lineRule="auto"/>
        <w:rPr>
          <w:b/>
          <w:bCs/>
        </w:rPr>
      </w:pPr>
      <w:r w:rsidRPr="009C14AE">
        <w:rPr>
          <w:b/>
          <w:bCs/>
          <w:cs/>
        </w:rPr>
        <w:t xml:space="preserve">ภาพที่ </w:t>
      </w:r>
      <w:r w:rsidRPr="009C14AE">
        <w:rPr>
          <w:b/>
          <w:bCs/>
          <w:cs/>
        </w:rPr>
        <w:fldChar w:fldCharType="begin"/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</w:rPr>
        <w:instrText xml:space="preserve">SEQ </w:instrText>
      </w:r>
      <w:r w:rsidRPr="009C14AE">
        <w:rPr>
          <w:b/>
          <w:bCs/>
          <w:cs/>
        </w:rPr>
        <w:instrText xml:space="preserve">ภาพที่ </w:instrText>
      </w:r>
      <w:r w:rsidRPr="009C14AE">
        <w:rPr>
          <w:b/>
          <w:bCs/>
        </w:rPr>
        <w:instrText>\* ARABIC</w:instrText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99</w:t>
      </w:r>
      <w:r w:rsidRPr="009C14AE">
        <w:rPr>
          <w:b/>
          <w:bCs/>
          <w:cs/>
        </w:rPr>
        <w:fldChar w:fldCharType="end"/>
      </w:r>
      <w:r>
        <w:t xml:space="preserve"> </w:t>
      </w:r>
      <w:bookmarkStart w:id="200" w:name="_Toc130287883"/>
      <w:r>
        <w:rPr>
          <w:rFonts w:hint="cs"/>
          <w:cs/>
        </w:rPr>
        <w:t xml:space="preserve">ตัวอย่างการส่งคำขอไปยัง </w:t>
      </w:r>
      <w:hyperlink r:id="rId157" w:history="1">
        <w:r w:rsidRPr="00285564">
          <w:rPr>
            <w:rStyle w:val="Hyperlink"/>
          </w:rPr>
          <w:t>https://iamonze.tech/search</w:t>
        </w:r>
      </w:hyperlink>
      <w:r>
        <w:t>company</w:t>
      </w:r>
      <w:bookmarkEnd w:id="200"/>
    </w:p>
    <w:p w14:paraId="0C2390AC" w14:textId="7B572255" w:rsidR="00C363D8" w:rsidRPr="00C363D8" w:rsidRDefault="00C363D8" w:rsidP="000147FA">
      <w:pPr>
        <w:tabs>
          <w:tab w:val="left" w:pos="709"/>
        </w:tabs>
        <w:spacing w:line="276" w:lineRule="auto"/>
        <w:jc w:val="thaiDistribute"/>
        <w:rPr>
          <w:cs/>
        </w:rPr>
      </w:pPr>
      <w:r>
        <w:rPr>
          <w:b/>
          <w:bCs/>
        </w:rPr>
        <w:lastRenderedPageBreak/>
        <w:tab/>
      </w:r>
      <w:r>
        <w:rPr>
          <w:rFonts w:hint="cs"/>
          <w:cs/>
        </w:rPr>
        <w:t xml:space="preserve">จากภาพที่ </w:t>
      </w:r>
      <w:r w:rsidR="005C36E7">
        <w:t>99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8" w:history="1">
        <w:r w:rsidRPr="00285564">
          <w:rPr>
            <w:rStyle w:val="Hyperlink"/>
          </w:rPr>
          <w:t>https://iamonze.tech/searchcompany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 xml:space="preserve">) มีลักษณะคล้ายกับการทำงานในภาพที่ </w:t>
      </w:r>
      <w:r>
        <w:t xml:space="preserve">102 </w:t>
      </w:r>
      <w:r>
        <w:rPr>
          <w:rFonts w:hint="cs"/>
          <w:cs/>
        </w:rPr>
        <w:t>แต่ผลลัพธ์ที่คืนค่ากลับมาจะเป็นข้อมูลบริษัทที่อยู่ในกลุ่มที่มีความคล้ายมากที่สุด</w:t>
      </w:r>
    </w:p>
    <w:p w14:paraId="2A1BC050" w14:textId="5EE5A731" w:rsidR="00C363D8" w:rsidRPr="00C363D8" w:rsidRDefault="00C363D8" w:rsidP="000147FA">
      <w:pPr>
        <w:tabs>
          <w:tab w:val="left" w:pos="1052"/>
        </w:tabs>
        <w:spacing w:line="276" w:lineRule="auto"/>
        <w:rPr>
          <w:cs/>
        </w:rPr>
        <w:sectPr w:rsidR="00C363D8" w:rsidRPr="00C363D8" w:rsidSect="00E66B01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>
        <w:tab/>
      </w:r>
    </w:p>
    <w:p w14:paraId="42E979BC" w14:textId="6E33F0E7" w:rsidR="00924626" w:rsidRDefault="00924626" w:rsidP="000147FA">
      <w:pPr>
        <w:pStyle w:val="Heading1"/>
        <w:spacing w:line="276" w:lineRule="auto"/>
      </w:pPr>
      <w:bookmarkStart w:id="201" w:name="_Toc93251062"/>
      <w:bookmarkStart w:id="202" w:name="_Toc93251099"/>
      <w:bookmarkStart w:id="203" w:name="_Toc93251214"/>
      <w:bookmarkStart w:id="204" w:name="_Toc97370477"/>
      <w:bookmarkStart w:id="205" w:name="_Toc130287995"/>
      <w:r w:rsidRPr="00505411">
        <w:rPr>
          <w:cs/>
        </w:rPr>
        <w:lastRenderedPageBreak/>
        <w:t>ประวัติผู้ศึกษา</w:t>
      </w:r>
      <w:bookmarkEnd w:id="201"/>
      <w:bookmarkEnd w:id="202"/>
      <w:bookmarkEnd w:id="203"/>
      <w:bookmarkEnd w:id="204"/>
      <w:bookmarkEnd w:id="205"/>
    </w:p>
    <w:p w14:paraId="0A58591F" w14:textId="59ADBEFC" w:rsidR="00834F1C" w:rsidRPr="00834F1C" w:rsidRDefault="000D1F6F" w:rsidP="000147FA">
      <w:pPr>
        <w:spacing w:line="276" w:lineRule="auto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0147FA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0147FA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0147FA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0147FA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0147FA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0147FA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0147FA">
      <w:pPr>
        <w:tabs>
          <w:tab w:val="left" w:pos="1560"/>
        </w:tabs>
        <w:spacing w:line="276" w:lineRule="auto"/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0147FA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0147FA">
      <w:pPr>
        <w:spacing w:line="276" w:lineRule="auto"/>
      </w:pPr>
    </w:p>
    <w:p w14:paraId="5AAE5CC8" w14:textId="5A6E8BE0" w:rsidR="00134CC3" w:rsidRDefault="00134CC3" w:rsidP="000147FA">
      <w:pPr>
        <w:spacing w:line="276" w:lineRule="auto"/>
        <w:jc w:val="center"/>
      </w:pPr>
    </w:p>
    <w:p w14:paraId="0BF124A1" w14:textId="3D6830F9" w:rsidR="005E5167" w:rsidRDefault="005E5167" w:rsidP="000147FA">
      <w:pPr>
        <w:pStyle w:val="Style1"/>
        <w:spacing w:line="276" w:lineRule="auto"/>
        <w:ind w:firstLine="0"/>
        <w:rPr>
          <w:noProof/>
        </w:rPr>
      </w:pPr>
    </w:p>
    <w:sectPr w:rsidR="005E5167" w:rsidSect="009E594C">
      <w:pgSz w:w="11909" w:h="16840" w:code="9"/>
      <w:pgMar w:top="2160" w:right="1109" w:bottom="1440" w:left="1980" w:header="2160" w:footer="720" w:gutter="0"/>
      <w:pgNumType w:start="56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EC798" w14:textId="77777777" w:rsidR="007D6CAD" w:rsidRDefault="007D6CAD" w:rsidP="00CE6FE8">
      <w:r>
        <w:separator/>
      </w:r>
    </w:p>
  </w:endnote>
  <w:endnote w:type="continuationSeparator" w:id="0">
    <w:p w14:paraId="5B5A6889" w14:textId="77777777" w:rsidR="007D6CAD" w:rsidRDefault="007D6CAD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FE4753" w14:textId="77777777" w:rsidR="00624A02" w:rsidRDefault="00624A0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81165" w14:textId="77777777" w:rsidR="00624A02" w:rsidRDefault="00624A0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984E1" w14:textId="77777777" w:rsidR="00624A02" w:rsidRDefault="00624A0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E2EC0E" w14:textId="77777777" w:rsidR="007D6CAD" w:rsidRDefault="007D6CAD" w:rsidP="00CE6FE8">
      <w:r>
        <w:separator/>
      </w:r>
    </w:p>
  </w:footnote>
  <w:footnote w:type="continuationSeparator" w:id="0">
    <w:p w14:paraId="127CE1A5" w14:textId="77777777" w:rsidR="007D6CAD" w:rsidRDefault="007D6CAD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2B735" w14:textId="033322E0" w:rsidR="007F1476" w:rsidRDefault="007F1476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58216468"/>
      <w:docPartObj>
        <w:docPartGallery w:val="Page Numbers (Top of Page)"/>
        <w:docPartUnique/>
      </w:docPartObj>
    </w:sdtPr>
    <w:sdtContent>
      <w:p w14:paraId="6B1660A3" w14:textId="7332A238" w:rsidR="00CE6FE8" w:rsidRDefault="00E61BAC" w:rsidP="00994D68">
        <w:pPr>
          <w:pStyle w:val="Header"/>
          <w:jc w:val="right"/>
        </w:pPr>
        <w:r w:rsidRPr="00AB54B3">
          <w:fldChar w:fldCharType="begin"/>
        </w:r>
        <w:r w:rsidR="00CE6FE8" w:rsidRPr="00AB54B3">
          <w:instrText xml:space="preserve"> PAGE   \* MERGEFORMAT </w:instrText>
        </w:r>
        <w:r w:rsidRPr="00AB54B3">
          <w:fldChar w:fldCharType="separate"/>
        </w:r>
        <w:r w:rsidRPr="00F43C8D">
          <w:rPr>
            <w:noProof/>
            <w:lang w:val="th-TH"/>
          </w:rPr>
          <w:t>50</w:t>
        </w:r>
        <w:r w:rsidRPr="00AB54B3">
          <w:fldChar w:fldCharType="end"/>
        </w:r>
      </w:p>
    </w:sdtContent>
  </w:sdt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9165400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4EF1D4" w14:textId="568AFD3F" w:rsidR="00CD2976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CB148" w14:textId="5BCD9795" w:rsidR="007F1476" w:rsidRDefault="007F1476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523695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D695544" w14:textId="13407FAC" w:rsidR="007C6200" w:rsidRDefault="009E594C" w:rsidP="009E594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6A5C"/>
    <w:multiLevelType w:val="hybridMultilevel"/>
    <w:tmpl w:val="CDA851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A0A11"/>
    <w:multiLevelType w:val="hybridMultilevel"/>
    <w:tmpl w:val="B33A5B8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" w15:restartNumberingAfterBreak="0">
    <w:nsid w:val="1A6953F3"/>
    <w:multiLevelType w:val="hybridMultilevel"/>
    <w:tmpl w:val="D1425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6667D"/>
    <w:multiLevelType w:val="hybridMultilevel"/>
    <w:tmpl w:val="0BA4D09C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73791"/>
    <w:multiLevelType w:val="hybridMultilevel"/>
    <w:tmpl w:val="CDA8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784350"/>
    <w:multiLevelType w:val="hybridMultilevel"/>
    <w:tmpl w:val="1B9EF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BC008F"/>
    <w:multiLevelType w:val="hybridMultilevel"/>
    <w:tmpl w:val="D7B25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0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1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2C13660"/>
    <w:multiLevelType w:val="hybridMultilevel"/>
    <w:tmpl w:val="9508F02E"/>
    <w:lvl w:ilvl="0" w:tplc="90FA4B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4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2"/>
  </w:num>
  <w:num w:numId="2" w16cid:durableId="1546135329">
    <w:abstractNumId w:val="14"/>
  </w:num>
  <w:num w:numId="3" w16cid:durableId="1409233827">
    <w:abstractNumId w:val="15"/>
  </w:num>
  <w:num w:numId="4" w16cid:durableId="104346008">
    <w:abstractNumId w:val="23"/>
  </w:num>
  <w:num w:numId="5" w16cid:durableId="313678271">
    <w:abstractNumId w:val="21"/>
  </w:num>
  <w:num w:numId="6" w16cid:durableId="1557813924">
    <w:abstractNumId w:val="20"/>
  </w:num>
  <w:num w:numId="7" w16cid:durableId="2042052416">
    <w:abstractNumId w:val="24"/>
  </w:num>
  <w:num w:numId="8" w16cid:durableId="1764916880">
    <w:abstractNumId w:val="19"/>
  </w:num>
  <w:num w:numId="9" w16cid:durableId="1141188066">
    <w:abstractNumId w:val="9"/>
  </w:num>
  <w:num w:numId="10" w16cid:durableId="251278246">
    <w:abstractNumId w:val="11"/>
  </w:num>
  <w:num w:numId="11" w16cid:durableId="1622375687">
    <w:abstractNumId w:val="12"/>
  </w:num>
  <w:num w:numId="12" w16cid:durableId="2070302293">
    <w:abstractNumId w:val="13"/>
  </w:num>
  <w:num w:numId="13" w16cid:durableId="2113165317">
    <w:abstractNumId w:val="1"/>
  </w:num>
  <w:num w:numId="14" w16cid:durableId="619805451">
    <w:abstractNumId w:val="7"/>
  </w:num>
  <w:num w:numId="15" w16cid:durableId="806125106">
    <w:abstractNumId w:val="2"/>
    <w:lvlOverride w:ilvl="0">
      <w:startOverride w:val="1"/>
    </w:lvlOverride>
  </w:num>
  <w:num w:numId="16" w16cid:durableId="340544090">
    <w:abstractNumId w:val="6"/>
  </w:num>
  <w:num w:numId="17" w16cid:durableId="846602760">
    <w:abstractNumId w:val="10"/>
  </w:num>
  <w:num w:numId="18" w16cid:durableId="82457901">
    <w:abstractNumId w:val="18"/>
  </w:num>
  <w:num w:numId="19" w16cid:durableId="1668286518">
    <w:abstractNumId w:val="2"/>
    <w:lvlOverride w:ilvl="0">
      <w:startOverride w:val="1"/>
    </w:lvlOverride>
  </w:num>
  <w:num w:numId="20" w16cid:durableId="1602058517">
    <w:abstractNumId w:val="4"/>
  </w:num>
  <w:num w:numId="21" w16cid:durableId="1564481396">
    <w:abstractNumId w:val="17"/>
  </w:num>
  <w:num w:numId="22" w16cid:durableId="1545603441">
    <w:abstractNumId w:val="22"/>
  </w:num>
  <w:num w:numId="23" w16cid:durableId="923417126">
    <w:abstractNumId w:val="3"/>
  </w:num>
  <w:num w:numId="24" w16cid:durableId="1658608134">
    <w:abstractNumId w:val="16"/>
  </w:num>
  <w:num w:numId="25" w16cid:durableId="481968680">
    <w:abstractNumId w:val="8"/>
  </w:num>
  <w:num w:numId="26" w16cid:durableId="413403361">
    <w:abstractNumId w:val="0"/>
  </w:num>
  <w:num w:numId="27" w16cid:durableId="565799356">
    <w:abstractNumId w:val="5"/>
  </w:num>
  <w:num w:numId="28" w16cid:durableId="1091585961">
    <w:abstractNumId w:val="2"/>
    <w:lvlOverride w:ilvl="0">
      <w:startOverride w:val="1"/>
    </w:lvlOverride>
  </w:num>
  <w:num w:numId="29" w16cid:durableId="1526284437">
    <w:abstractNumId w:val="2"/>
    <w:lvlOverride w:ilvl="0">
      <w:startOverride w:val="1"/>
    </w:lvlOverride>
  </w:num>
  <w:num w:numId="30" w16cid:durableId="1946648569">
    <w:abstractNumId w:val="2"/>
    <w:lvlOverride w:ilvl="0">
      <w:startOverride w:val="1"/>
    </w:lvlOverride>
  </w:num>
  <w:num w:numId="31" w16cid:durableId="1404524756">
    <w:abstractNumId w:val="2"/>
    <w:lvlOverride w:ilvl="0">
      <w:startOverride w:val="1"/>
    </w:lvlOverride>
  </w:num>
  <w:num w:numId="32" w16cid:durableId="1711759574">
    <w:abstractNumId w:val="2"/>
    <w:lvlOverride w:ilvl="0">
      <w:startOverride w:val="1"/>
    </w:lvlOverride>
  </w:num>
  <w:num w:numId="33" w16cid:durableId="1032731611">
    <w:abstractNumId w:val="2"/>
    <w:lvlOverride w:ilvl="0">
      <w:startOverride w:val="1"/>
    </w:lvlOverride>
  </w:num>
  <w:num w:numId="34" w16cid:durableId="979119472">
    <w:abstractNumId w:val="2"/>
    <w:lvlOverride w:ilvl="0">
      <w:startOverride w:val="1"/>
    </w:lvlOverride>
  </w:num>
  <w:num w:numId="35" w16cid:durableId="379402273">
    <w:abstractNumId w:val="2"/>
    <w:lvlOverride w:ilvl="0">
      <w:startOverride w:val="1"/>
    </w:lvlOverride>
  </w:num>
  <w:num w:numId="36" w16cid:durableId="573509244">
    <w:abstractNumId w:val="2"/>
    <w:lvlOverride w:ilvl="0">
      <w:startOverride w:val="1"/>
    </w:lvlOverride>
  </w:num>
  <w:num w:numId="37" w16cid:durableId="2097744455">
    <w:abstractNumId w:val="2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122EA"/>
    <w:rsid w:val="000133B5"/>
    <w:rsid w:val="000147FA"/>
    <w:rsid w:val="00020198"/>
    <w:rsid w:val="0002019A"/>
    <w:rsid w:val="00022C10"/>
    <w:rsid w:val="00027D4E"/>
    <w:rsid w:val="00031C6D"/>
    <w:rsid w:val="000320B2"/>
    <w:rsid w:val="000326C8"/>
    <w:rsid w:val="00033145"/>
    <w:rsid w:val="000332CF"/>
    <w:rsid w:val="000335A7"/>
    <w:rsid w:val="000337D5"/>
    <w:rsid w:val="0003424F"/>
    <w:rsid w:val="00035286"/>
    <w:rsid w:val="000357E9"/>
    <w:rsid w:val="00036788"/>
    <w:rsid w:val="0003698C"/>
    <w:rsid w:val="000411A4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70233"/>
    <w:rsid w:val="00072D81"/>
    <w:rsid w:val="00073D60"/>
    <w:rsid w:val="000805BC"/>
    <w:rsid w:val="000822C1"/>
    <w:rsid w:val="00083D20"/>
    <w:rsid w:val="00083FE7"/>
    <w:rsid w:val="00091867"/>
    <w:rsid w:val="000918D9"/>
    <w:rsid w:val="00094E7B"/>
    <w:rsid w:val="000A1F31"/>
    <w:rsid w:val="000A2FAD"/>
    <w:rsid w:val="000A514F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D796D"/>
    <w:rsid w:val="000E2946"/>
    <w:rsid w:val="000E71EF"/>
    <w:rsid w:val="000F2714"/>
    <w:rsid w:val="000F2F54"/>
    <w:rsid w:val="001011F8"/>
    <w:rsid w:val="0010152A"/>
    <w:rsid w:val="00101C50"/>
    <w:rsid w:val="001025E3"/>
    <w:rsid w:val="00102FB6"/>
    <w:rsid w:val="00103C6B"/>
    <w:rsid w:val="001041D8"/>
    <w:rsid w:val="00110C34"/>
    <w:rsid w:val="00113412"/>
    <w:rsid w:val="00113AC4"/>
    <w:rsid w:val="00115347"/>
    <w:rsid w:val="00115B47"/>
    <w:rsid w:val="001171EC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80484"/>
    <w:rsid w:val="0018097D"/>
    <w:rsid w:val="00181042"/>
    <w:rsid w:val="0018220E"/>
    <w:rsid w:val="00182FF6"/>
    <w:rsid w:val="00185050"/>
    <w:rsid w:val="0019075B"/>
    <w:rsid w:val="00196972"/>
    <w:rsid w:val="001A60EE"/>
    <w:rsid w:val="001A7392"/>
    <w:rsid w:val="001B385A"/>
    <w:rsid w:val="001B42E6"/>
    <w:rsid w:val="001B5DCC"/>
    <w:rsid w:val="001B6657"/>
    <w:rsid w:val="001B66D3"/>
    <w:rsid w:val="001B7156"/>
    <w:rsid w:val="001C0771"/>
    <w:rsid w:val="001C1FE5"/>
    <w:rsid w:val="001C28C9"/>
    <w:rsid w:val="001C4ECF"/>
    <w:rsid w:val="001C6BFD"/>
    <w:rsid w:val="001C730F"/>
    <w:rsid w:val="001C7D90"/>
    <w:rsid w:val="001D1277"/>
    <w:rsid w:val="001D1D25"/>
    <w:rsid w:val="001D3A83"/>
    <w:rsid w:val="001D3CC2"/>
    <w:rsid w:val="001D3F34"/>
    <w:rsid w:val="001D65E7"/>
    <w:rsid w:val="001D68AD"/>
    <w:rsid w:val="001D6BFE"/>
    <w:rsid w:val="001E1375"/>
    <w:rsid w:val="001E295E"/>
    <w:rsid w:val="001E2EAC"/>
    <w:rsid w:val="001E639E"/>
    <w:rsid w:val="001F0771"/>
    <w:rsid w:val="001F234A"/>
    <w:rsid w:val="001F23E4"/>
    <w:rsid w:val="001F278F"/>
    <w:rsid w:val="001F2B1B"/>
    <w:rsid w:val="001F38EF"/>
    <w:rsid w:val="001F3CAD"/>
    <w:rsid w:val="001F3F87"/>
    <w:rsid w:val="001F4C08"/>
    <w:rsid w:val="001F5672"/>
    <w:rsid w:val="001F5EDA"/>
    <w:rsid w:val="0020404F"/>
    <w:rsid w:val="002057DD"/>
    <w:rsid w:val="00207682"/>
    <w:rsid w:val="002111BF"/>
    <w:rsid w:val="002117A0"/>
    <w:rsid w:val="002141B6"/>
    <w:rsid w:val="00214EB2"/>
    <w:rsid w:val="0021519F"/>
    <w:rsid w:val="002158D7"/>
    <w:rsid w:val="00217343"/>
    <w:rsid w:val="002208A3"/>
    <w:rsid w:val="00222031"/>
    <w:rsid w:val="0022278F"/>
    <w:rsid w:val="002233E7"/>
    <w:rsid w:val="00224B13"/>
    <w:rsid w:val="00225FB4"/>
    <w:rsid w:val="00226D59"/>
    <w:rsid w:val="00230B08"/>
    <w:rsid w:val="00231CC9"/>
    <w:rsid w:val="00233FCF"/>
    <w:rsid w:val="00234EF9"/>
    <w:rsid w:val="002356B9"/>
    <w:rsid w:val="00235D16"/>
    <w:rsid w:val="00244B4D"/>
    <w:rsid w:val="0024585E"/>
    <w:rsid w:val="00245C28"/>
    <w:rsid w:val="0024708F"/>
    <w:rsid w:val="0025044F"/>
    <w:rsid w:val="00256B1F"/>
    <w:rsid w:val="00260C6F"/>
    <w:rsid w:val="0026140A"/>
    <w:rsid w:val="00264BFF"/>
    <w:rsid w:val="0026618A"/>
    <w:rsid w:val="00271BE7"/>
    <w:rsid w:val="0027239D"/>
    <w:rsid w:val="00280431"/>
    <w:rsid w:val="00284133"/>
    <w:rsid w:val="00287AB8"/>
    <w:rsid w:val="00287F3E"/>
    <w:rsid w:val="002902CF"/>
    <w:rsid w:val="002930C2"/>
    <w:rsid w:val="00293BAF"/>
    <w:rsid w:val="002A0A54"/>
    <w:rsid w:val="002A5960"/>
    <w:rsid w:val="002A645E"/>
    <w:rsid w:val="002A6499"/>
    <w:rsid w:val="002B0E14"/>
    <w:rsid w:val="002B1C61"/>
    <w:rsid w:val="002B402D"/>
    <w:rsid w:val="002C45CC"/>
    <w:rsid w:val="002C5D3D"/>
    <w:rsid w:val="002D1E34"/>
    <w:rsid w:val="002D2A75"/>
    <w:rsid w:val="002D3D86"/>
    <w:rsid w:val="002D5683"/>
    <w:rsid w:val="002E4161"/>
    <w:rsid w:val="002E4AA2"/>
    <w:rsid w:val="002E535A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113D8"/>
    <w:rsid w:val="00320DC1"/>
    <w:rsid w:val="003236A3"/>
    <w:rsid w:val="0032428C"/>
    <w:rsid w:val="00324A9D"/>
    <w:rsid w:val="00324B17"/>
    <w:rsid w:val="00326624"/>
    <w:rsid w:val="00327372"/>
    <w:rsid w:val="003275B9"/>
    <w:rsid w:val="00327A18"/>
    <w:rsid w:val="0033107D"/>
    <w:rsid w:val="003328FA"/>
    <w:rsid w:val="003329A8"/>
    <w:rsid w:val="00332B8E"/>
    <w:rsid w:val="0033790A"/>
    <w:rsid w:val="00341823"/>
    <w:rsid w:val="003446E6"/>
    <w:rsid w:val="003455FE"/>
    <w:rsid w:val="00345C7A"/>
    <w:rsid w:val="00351901"/>
    <w:rsid w:val="00353EEF"/>
    <w:rsid w:val="00356445"/>
    <w:rsid w:val="003621CD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867D2"/>
    <w:rsid w:val="00391138"/>
    <w:rsid w:val="00391542"/>
    <w:rsid w:val="00391EEC"/>
    <w:rsid w:val="0039277C"/>
    <w:rsid w:val="00392B7D"/>
    <w:rsid w:val="0039788E"/>
    <w:rsid w:val="003A276E"/>
    <w:rsid w:val="003A60AB"/>
    <w:rsid w:val="003A6D01"/>
    <w:rsid w:val="003A700E"/>
    <w:rsid w:val="003A7E68"/>
    <w:rsid w:val="003B06AA"/>
    <w:rsid w:val="003B0E0B"/>
    <w:rsid w:val="003B5D6F"/>
    <w:rsid w:val="003B7454"/>
    <w:rsid w:val="003C1266"/>
    <w:rsid w:val="003C41B5"/>
    <w:rsid w:val="003C5341"/>
    <w:rsid w:val="003C5ED8"/>
    <w:rsid w:val="003C5EF1"/>
    <w:rsid w:val="003C69F6"/>
    <w:rsid w:val="003C6A5E"/>
    <w:rsid w:val="003C7DCA"/>
    <w:rsid w:val="003D4771"/>
    <w:rsid w:val="003D4EE8"/>
    <w:rsid w:val="003D6151"/>
    <w:rsid w:val="003D744E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352F"/>
    <w:rsid w:val="00404EDA"/>
    <w:rsid w:val="0040512E"/>
    <w:rsid w:val="00405D83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56C6"/>
    <w:rsid w:val="004260B6"/>
    <w:rsid w:val="00426E96"/>
    <w:rsid w:val="004310F2"/>
    <w:rsid w:val="00432D76"/>
    <w:rsid w:val="004330F9"/>
    <w:rsid w:val="004337AC"/>
    <w:rsid w:val="0043586A"/>
    <w:rsid w:val="004358F3"/>
    <w:rsid w:val="004376A2"/>
    <w:rsid w:val="00440E8A"/>
    <w:rsid w:val="004429A4"/>
    <w:rsid w:val="00444F6D"/>
    <w:rsid w:val="0045273E"/>
    <w:rsid w:val="00452EFF"/>
    <w:rsid w:val="00453840"/>
    <w:rsid w:val="00455AB3"/>
    <w:rsid w:val="00455CBB"/>
    <w:rsid w:val="0045613E"/>
    <w:rsid w:val="0045714E"/>
    <w:rsid w:val="004620AF"/>
    <w:rsid w:val="004638B0"/>
    <w:rsid w:val="00463D26"/>
    <w:rsid w:val="00467F9D"/>
    <w:rsid w:val="004737CF"/>
    <w:rsid w:val="004753DA"/>
    <w:rsid w:val="00475E57"/>
    <w:rsid w:val="00477A07"/>
    <w:rsid w:val="00480600"/>
    <w:rsid w:val="00482AC4"/>
    <w:rsid w:val="00483A98"/>
    <w:rsid w:val="004846F0"/>
    <w:rsid w:val="00485BFD"/>
    <w:rsid w:val="00492382"/>
    <w:rsid w:val="00494591"/>
    <w:rsid w:val="0049512C"/>
    <w:rsid w:val="004A25C7"/>
    <w:rsid w:val="004A36A6"/>
    <w:rsid w:val="004A38EF"/>
    <w:rsid w:val="004A6A93"/>
    <w:rsid w:val="004B0622"/>
    <w:rsid w:val="004B1C12"/>
    <w:rsid w:val="004B2F2F"/>
    <w:rsid w:val="004B3F53"/>
    <w:rsid w:val="004B5A1C"/>
    <w:rsid w:val="004C1498"/>
    <w:rsid w:val="004C22B7"/>
    <w:rsid w:val="004C2F77"/>
    <w:rsid w:val="004C367F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3F77"/>
    <w:rsid w:val="00524F52"/>
    <w:rsid w:val="005263AE"/>
    <w:rsid w:val="005275A8"/>
    <w:rsid w:val="00527EC0"/>
    <w:rsid w:val="0053031D"/>
    <w:rsid w:val="005338D5"/>
    <w:rsid w:val="00533964"/>
    <w:rsid w:val="0053618C"/>
    <w:rsid w:val="00536586"/>
    <w:rsid w:val="00537423"/>
    <w:rsid w:val="00537A95"/>
    <w:rsid w:val="00543636"/>
    <w:rsid w:val="00551956"/>
    <w:rsid w:val="00552E43"/>
    <w:rsid w:val="005538D1"/>
    <w:rsid w:val="005548A0"/>
    <w:rsid w:val="00554C79"/>
    <w:rsid w:val="00555063"/>
    <w:rsid w:val="00556667"/>
    <w:rsid w:val="00556B8E"/>
    <w:rsid w:val="005634EA"/>
    <w:rsid w:val="00564409"/>
    <w:rsid w:val="00567F38"/>
    <w:rsid w:val="005713F3"/>
    <w:rsid w:val="005716B0"/>
    <w:rsid w:val="00571C99"/>
    <w:rsid w:val="005735D3"/>
    <w:rsid w:val="00575B5D"/>
    <w:rsid w:val="0057741A"/>
    <w:rsid w:val="00582C7F"/>
    <w:rsid w:val="005850D0"/>
    <w:rsid w:val="00587C48"/>
    <w:rsid w:val="005935DD"/>
    <w:rsid w:val="00593CCD"/>
    <w:rsid w:val="00593E97"/>
    <w:rsid w:val="0059453F"/>
    <w:rsid w:val="005A27F9"/>
    <w:rsid w:val="005A30FD"/>
    <w:rsid w:val="005A41A8"/>
    <w:rsid w:val="005A5C86"/>
    <w:rsid w:val="005B0CF1"/>
    <w:rsid w:val="005B162C"/>
    <w:rsid w:val="005B1970"/>
    <w:rsid w:val="005B20D8"/>
    <w:rsid w:val="005B3900"/>
    <w:rsid w:val="005B4433"/>
    <w:rsid w:val="005B6A94"/>
    <w:rsid w:val="005B7839"/>
    <w:rsid w:val="005C2064"/>
    <w:rsid w:val="005C349A"/>
    <w:rsid w:val="005C36E7"/>
    <w:rsid w:val="005C5A66"/>
    <w:rsid w:val="005C5ED6"/>
    <w:rsid w:val="005C709C"/>
    <w:rsid w:val="005C7F2D"/>
    <w:rsid w:val="005D69D0"/>
    <w:rsid w:val="005E14F9"/>
    <w:rsid w:val="005E416E"/>
    <w:rsid w:val="005E5167"/>
    <w:rsid w:val="005E7BCD"/>
    <w:rsid w:val="005F59CB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A02"/>
    <w:rsid w:val="00624AEA"/>
    <w:rsid w:val="00626F7B"/>
    <w:rsid w:val="00636646"/>
    <w:rsid w:val="00643936"/>
    <w:rsid w:val="006449D1"/>
    <w:rsid w:val="0064796E"/>
    <w:rsid w:val="00647A0B"/>
    <w:rsid w:val="006529AD"/>
    <w:rsid w:val="00652A52"/>
    <w:rsid w:val="00657A83"/>
    <w:rsid w:val="00657ACA"/>
    <w:rsid w:val="00657D4C"/>
    <w:rsid w:val="00660BB7"/>
    <w:rsid w:val="00660E54"/>
    <w:rsid w:val="0066163B"/>
    <w:rsid w:val="00664E23"/>
    <w:rsid w:val="0066633B"/>
    <w:rsid w:val="00667F9F"/>
    <w:rsid w:val="00670102"/>
    <w:rsid w:val="00674268"/>
    <w:rsid w:val="006771B6"/>
    <w:rsid w:val="00677EF2"/>
    <w:rsid w:val="00684825"/>
    <w:rsid w:val="00684DCE"/>
    <w:rsid w:val="00687CE0"/>
    <w:rsid w:val="00692296"/>
    <w:rsid w:val="00692B51"/>
    <w:rsid w:val="0069533D"/>
    <w:rsid w:val="006954B6"/>
    <w:rsid w:val="0069655F"/>
    <w:rsid w:val="00697956"/>
    <w:rsid w:val="00697F28"/>
    <w:rsid w:val="006A22CC"/>
    <w:rsid w:val="006A6C82"/>
    <w:rsid w:val="006B0359"/>
    <w:rsid w:val="006B03D7"/>
    <w:rsid w:val="006B3192"/>
    <w:rsid w:val="006B356A"/>
    <w:rsid w:val="006B401B"/>
    <w:rsid w:val="006B6505"/>
    <w:rsid w:val="006C2DA7"/>
    <w:rsid w:val="006C3096"/>
    <w:rsid w:val="006C7333"/>
    <w:rsid w:val="006D15F1"/>
    <w:rsid w:val="006D2BC5"/>
    <w:rsid w:val="006D3743"/>
    <w:rsid w:val="006D3D23"/>
    <w:rsid w:val="006D3D57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6F6CC8"/>
    <w:rsid w:val="006F7992"/>
    <w:rsid w:val="00702361"/>
    <w:rsid w:val="007049C0"/>
    <w:rsid w:val="00705F77"/>
    <w:rsid w:val="00706333"/>
    <w:rsid w:val="00706402"/>
    <w:rsid w:val="00706ECC"/>
    <w:rsid w:val="007108E6"/>
    <w:rsid w:val="00710CBA"/>
    <w:rsid w:val="00710D0B"/>
    <w:rsid w:val="007135B7"/>
    <w:rsid w:val="00713A55"/>
    <w:rsid w:val="00714923"/>
    <w:rsid w:val="00714C1E"/>
    <w:rsid w:val="00715061"/>
    <w:rsid w:val="0071632F"/>
    <w:rsid w:val="00720470"/>
    <w:rsid w:val="00721B09"/>
    <w:rsid w:val="00722F52"/>
    <w:rsid w:val="00723224"/>
    <w:rsid w:val="00725BCA"/>
    <w:rsid w:val="00730286"/>
    <w:rsid w:val="007302A0"/>
    <w:rsid w:val="007310EE"/>
    <w:rsid w:val="0073576A"/>
    <w:rsid w:val="00741128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50F4"/>
    <w:rsid w:val="00765C0D"/>
    <w:rsid w:val="0076694B"/>
    <w:rsid w:val="00767B3B"/>
    <w:rsid w:val="0077001C"/>
    <w:rsid w:val="00770C46"/>
    <w:rsid w:val="007722F0"/>
    <w:rsid w:val="007818DB"/>
    <w:rsid w:val="00782424"/>
    <w:rsid w:val="00782DFC"/>
    <w:rsid w:val="00792051"/>
    <w:rsid w:val="007930F5"/>
    <w:rsid w:val="00793859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4FF3"/>
    <w:rsid w:val="007C6200"/>
    <w:rsid w:val="007D0A10"/>
    <w:rsid w:val="007D3560"/>
    <w:rsid w:val="007D3804"/>
    <w:rsid w:val="007D3A36"/>
    <w:rsid w:val="007D6AAF"/>
    <w:rsid w:val="007D6CAD"/>
    <w:rsid w:val="007E357D"/>
    <w:rsid w:val="007E378A"/>
    <w:rsid w:val="007E6551"/>
    <w:rsid w:val="007E65DF"/>
    <w:rsid w:val="007E6748"/>
    <w:rsid w:val="007E6C91"/>
    <w:rsid w:val="007F03D3"/>
    <w:rsid w:val="007F05A2"/>
    <w:rsid w:val="007F0B20"/>
    <w:rsid w:val="007F1476"/>
    <w:rsid w:val="007F54D2"/>
    <w:rsid w:val="00801F9F"/>
    <w:rsid w:val="00803200"/>
    <w:rsid w:val="008033D8"/>
    <w:rsid w:val="00805114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0B4F"/>
    <w:rsid w:val="008420E9"/>
    <w:rsid w:val="008421DE"/>
    <w:rsid w:val="0084299B"/>
    <w:rsid w:val="00845A20"/>
    <w:rsid w:val="00850EA5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07BF"/>
    <w:rsid w:val="00862C1F"/>
    <w:rsid w:val="00863105"/>
    <w:rsid w:val="00865301"/>
    <w:rsid w:val="008706A3"/>
    <w:rsid w:val="00871678"/>
    <w:rsid w:val="00871C6C"/>
    <w:rsid w:val="0087489B"/>
    <w:rsid w:val="008750EF"/>
    <w:rsid w:val="0087527B"/>
    <w:rsid w:val="00875C3E"/>
    <w:rsid w:val="008761F2"/>
    <w:rsid w:val="00877D60"/>
    <w:rsid w:val="0088468E"/>
    <w:rsid w:val="0089007F"/>
    <w:rsid w:val="0089425C"/>
    <w:rsid w:val="0089473D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D73F2"/>
    <w:rsid w:val="008D7E17"/>
    <w:rsid w:val="008E072F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2084B"/>
    <w:rsid w:val="00921D2E"/>
    <w:rsid w:val="00923849"/>
    <w:rsid w:val="009245EE"/>
    <w:rsid w:val="00924626"/>
    <w:rsid w:val="00925BF0"/>
    <w:rsid w:val="00926D8C"/>
    <w:rsid w:val="0092716F"/>
    <w:rsid w:val="00927C71"/>
    <w:rsid w:val="00931B95"/>
    <w:rsid w:val="0093251C"/>
    <w:rsid w:val="0093321E"/>
    <w:rsid w:val="009355BB"/>
    <w:rsid w:val="00935671"/>
    <w:rsid w:val="00935E42"/>
    <w:rsid w:val="00936D3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15E"/>
    <w:rsid w:val="00956B34"/>
    <w:rsid w:val="00957E9F"/>
    <w:rsid w:val="00960C90"/>
    <w:rsid w:val="009625FE"/>
    <w:rsid w:val="00962B38"/>
    <w:rsid w:val="00962C2F"/>
    <w:rsid w:val="00963D91"/>
    <w:rsid w:val="0096402D"/>
    <w:rsid w:val="00965530"/>
    <w:rsid w:val="00967A8D"/>
    <w:rsid w:val="00967B91"/>
    <w:rsid w:val="00967B99"/>
    <w:rsid w:val="00967BD1"/>
    <w:rsid w:val="00975069"/>
    <w:rsid w:val="00983493"/>
    <w:rsid w:val="009854F7"/>
    <w:rsid w:val="009858AA"/>
    <w:rsid w:val="00985B52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5306"/>
    <w:rsid w:val="009A6652"/>
    <w:rsid w:val="009A7295"/>
    <w:rsid w:val="009B2B79"/>
    <w:rsid w:val="009B49A4"/>
    <w:rsid w:val="009B5F84"/>
    <w:rsid w:val="009C0621"/>
    <w:rsid w:val="009C14AE"/>
    <w:rsid w:val="009C250F"/>
    <w:rsid w:val="009C522F"/>
    <w:rsid w:val="009C6BE5"/>
    <w:rsid w:val="009D0D81"/>
    <w:rsid w:val="009D1E1A"/>
    <w:rsid w:val="009D6859"/>
    <w:rsid w:val="009D7F38"/>
    <w:rsid w:val="009E057C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44D"/>
    <w:rsid w:val="009F4EFF"/>
    <w:rsid w:val="009F57E8"/>
    <w:rsid w:val="00A01171"/>
    <w:rsid w:val="00A043E3"/>
    <w:rsid w:val="00A10CA4"/>
    <w:rsid w:val="00A12889"/>
    <w:rsid w:val="00A13268"/>
    <w:rsid w:val="00A13F3C"/>
    <w:rsid w:val="00A16C58"/>
    <w:rsid w:val="00A17616"/>
    <w:rsid w:val="00A20019"/>
    <w:rsid w:val="00A225F1"/>
    <w:rsid w:val="00A234E9"/>
    <w:rsid w:val="00A23501"/>
    <w:rsid w:val="00A23859"/>
    <w:rsid w:val="00A3162E"/>
    <w:rsid w:val="00A421E0"/>
    <w:rsid w:val="00A429D2"/>
    <w:rsid w:val="00A43381"/>
    <w:rsid w:val="00A4476B"/>
    <w:rsid w:val="00A4720E"/>
    <w:rsid w:val="00A50F0D"/>
    <w:rsid w:val="00A5238A"/>
    <w:rsid w:val="00A548D2"/>
    <w:rsid w:val="00A56FF2"/>
    <w:rsid w:val="00A60EE6"/>
    <w:rsid w:val="00A6165E"/>
    <w:rsid w:val="00A63F69"/>
    <w:rsid w:val="00A652C4"/>
    <w:rsid w:val="00A674B3"/>
    <w:rsid w:val="00A67B5D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2455"/>
    <w:rsid w:val="00AB54B3"/>
    <w:rsid w:val="00AB77FC"/>
    <w:rsid w:val="00AC18C4"/>
    <w:rsid w:val="00AC2C7C"/>
    <w:rsid w:val="00AC4CAD"/>
    <w:rsid w:val="00AC4F8E"/>
    <w:rsid w:val="00AD0050"/>
    <w:rsid w:val="00AD04DB"/>
    <w:rsid w:val="00AE19B8"/>
    <w:rsid w:val="00AE24A0"/>
    <w:rsid w:val="00AE2BB6"/>
    <w:rsid w:val="00AE2D51"/>
    <w:rsid w:val="00AE6828"/>
    <w:rsid w:val="00AE6916"/>
    <w:rsid w:val="00AE700F"/>
    <w:rsid w:val="00AE7E67"/>
    <w:rsid w:val="00AF1DA1"/>
    <w:rsid w:val="00AF24BF"/>
    <w:rsid w:val="00AF57E6"/>
    <w:rsid w:val="00AF5940"/>
    <w:rsid w:val="00B02247"/>
    <w:rsid w:val="00B032A1"/>
    <w:rsid w:val="00B0486B"/>
    <w:rsid w:val="00B048CA"/>
    <w:rsid w:val="00B11934"/>
    <w:rsid w:val="00B1253C"/>
    <w:rsid w:val="00B15892"/>
    <w:rsid w:val="00B2040F"/>
    <w:rsid w:val="00B21CCC"/>
    <w:rsid w:val="00B21F2A"/>
    <w:rsid w:val="00B22068"/>
    <w:rsid w:val="00B244C0"/>
    <w:rsid w:val="00B263AA"/>
    <w:rsid w:val="00B277AD"/>
    <w:rsid w:val="00B27984"/>
    <w:rsid w:val="00B30349"/>
    <w:rsid w:val="00B303FE"/>
    <w:rsid w:val="00B35F44"/>
    <w:rsid w:val="00B36DFC"/>
    <w:rsid w:val="00B3745F"/>
    <w:rsid w:val="00B42A39"/>
    <w:rsid w:val="00B448A2"/>
    <w:rsid w:val="00B44D8B"/>
    <w:rsid w:val="00B45313"/>
    <w:rsid w:val="00B4628C"/>
    <w:rsid w:val="00B47A1D"/>
    <w:rsid w:val="00B504AA"/>
    <w:rsid w:val="00B50C65"/>
    <w:rsid w:val="00B54246"/>
    <w:rsid w:val="00B5591D"/>
    <w:rsid w:val="00B56AB2"/>
    <w:rsid w:val="00B56E6F"/>
    <w:rsid w:val="00B62764"/>
    <w:rsid w:val="00B64C9D"/>
    <w:rsid w:val="00B71E95"/>
    <w:rsid w:val="00B72B35"/>
    <w:rsid w:val="00B75F2F"/>
    <w:rsid w:val="00B8025C"/>
    <w:rsid w:val="00B823B5"/>
    <w:rsid w:val="00B82C25"/>
    <w:rsid w:val="00B845EC"/>
    <w:rsid w:val="00B84818"/>
    <w:rsid w:val="00B85E89"/>
    <w:rsid w:val="00B86167"/>
    <w:rsid w:val="00B86C43"/>
    <w:rsid w:val="00B86E81"/>
    <w:rsid w:val="00B86F44"/>
    <w:rsid w:val="00B9238D"/>
    <w:rsid w:val="00B925A4"/>
    <w:rsid w:val="00B95E82"/>
    <w:rsid w:val="00B97954"/>
    <w:rsid w:val="00BA1BB4"/>
    <w:rsid w:val="00BA234D"/>
    <w:rsid w:val="00BA2BEB"/>
    <w:rsid w:val="00BA476D"/>
    <w:rsid w:val="00BB009F"/>
    <w:rsid w:val="00BB09B3"/>
    <w:rsid w:val="00BB2FB1"/>
    <w:rsid w:val="00BB31E7"/>
    <w:rsid w:val="00BB3ACB"/>
    <w:rsid w:val="00BB6174"/>
    <w:rsid w:val="00BC0FB5"/>
    <w:rsid w:val="00BC199B"/>
    <w:rsid w:val="00BC3571"/>
    <w:rsid w:val="00BC4202"/>
    <w:rsid w:val="00BC4449"/>
    <w:rsid w:val="00BC4450"/>
    <w:rsid w:val="00BC5E56"/>
    <w:rsid w:val="00BC716A"/>
    <w:rsid w:val="00BC71C3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75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363D8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2431"/>
    <w:rsid w:val="00C74477"/>
    <w:rsid w:val="00C755F0"/>
    <w:rsid w:val="00C7667A"/>
    <w:rsid w:val="00C769EE"/>
    <w:rsid w:val="00C76F67"/>
    <w:rsid w:val="00C77D03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02B3"/>
    <w:rsid w:val="00C916EF"/>
    <w:rsid w:val="00C9388A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B64D8"/>
    <w:rsid w:val="00CC111E"/>
    <w:rsid w:val="00CC1623"/>
    <w:rsid w:val="00CC351B"/>
    <w:rsid w:val="00CC473B"/>
    <w:rsid w:val="00CC6638"/>
    <w:rsid w:val="00CC7EC5"/>
    <w:rsid w:val="00CD1820"/>
    <w:rsid w:val="00CD186B"/>
    <w:rsid w:val="00CD4115"/>
    <w:rsid w:val="00CD4EF5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0B29"/>
    <w:rsid w:val="00CF105B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10A81"/>
    <w:rsid w:val="00D10E11"/>
    <w:rsid w:val="00D139CA"/>
    <w:rsid w:val="00D14CF4"/>
    <w:rsid w:val="00D1728F"/>
    <w:rsid w:val="00D173DB"/>
    <w:rsid w:val="00D257DE"/>
    <w:rsid w:val="00D30944"/>
    <w:rsid w:val="00D349B5"/>
    <w:rsid w:val="00D35333"/>
    <w:rsid w:val="00D36391"/>
    <w:rsid w:val="00D3643D"/>
    <w:rsid w:val="00D406BA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A5C"/>
    <w:rsid w:val="00D60B55"/>
    <w:rsid w:val="00D615A3"/>
    <w:rsid w:val="00D61B40"/>
    <w:rsid w:val="00D64305"/>
    <w:rsid w:val="00D64A73"/>
    <w:rsid w:val="00D65205"/>
    <w:rsid w:val="00D653E0"/>
    <w:rsid w:val="00D65BD1"/>
    <w:rsid w:val="00D66A87"/>
    <w:rsid w:val="00D670CB"/>
    <w:rsid w:val="00D709CF"/>
    <w:rsid w:val="00D76E1E"/>
    <w:rsid w:val="00D77267"/>
    <w:rsid w:val="00D773D0"/>
    <w:rsid w:val="00D801C6"/>
    <w:rsid w:val="00D85F06"/>
    <w:rsid w:val="00D914A4"/>
    <w:rsid w:val="00D91CB6"/>
    <w:rsid w:val="00D9326A"/>
    <w:rsid w:val="00D94404"/>
    <w:rsid w:val="00D9684E"/>
    <w:rsid w:val="00DA17CA"/>
    <w:rsid w:val="00DA2837"/>
    <w:rsid w:val="00DA2D9C"/>
    <w:rsid w:val="00DA405B"/>
    <w:rsid w:val="00DA4D5C"/>
    <w:rsid w:val="00DA5C3E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11E7"/>
    <w:rsid w:val="00DD2F3A"/>
    <w:rsid w:val="00DD39BE"/>
    <w:rsid w:val="00DD53E1"/>
    <w:rsid w:val="00DE294E"/>
    <w:rsid w:val="00DE64E6"/>
    <w:rsid w:val="00DE7767"/>
    <w:rsid w:val="00DF0606"/>
    <w:rsid w:val="00DF0681"/>
    <w:rsid w:val="00DF2F60"/>
    <w:rsid w:val="00DF39D7"/>
    <w:rsid w:val="00DF6000"/>
    <w:rsid w:val="00DF7169"/>
    <w:rsid w:val="00E00C2A"/>
    <w:rsid w:val="00E023D0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4940"/>
    <w:rsid w:val="00E65CBB"/>
    <w:rsid w:val="00E6694E"/>
    <w:rsid w:val="00E66B01"/>
    <w:rsid w:val="00E70439"/>
    <w:rsid w:val="00E72991"/>
    <w:rsid w:val="00E82885"/>
    <w:rsid w:val="00E82DFD"/>
    <w:rsid w:val="00E8316F"/>
    <w:rsid w:val="00E84FC6"/>
    <w:rsid w:val="00E8709B"/>
    <w:rsid w:val="00E9261D"/>
    <w:rsid w:val="00E92D2E"/>
    <w:rsid w:val="00E92D57"/>
    <w:rsid w:val="00E94C37"/>
    <w:rsid w:val="00E94EF6"/>
    <w:rsid w:val="00E95E22"/>
    <w:rsid w:val="00EA1636"/>
    <w:rsid w:val="00EA3F2C"/>
    <w:rsid w:val="00EA7153"/>
    <w:rsid w:val="00EB0139"/>
    <w:rsid w:val="00EB3DB5"/>
    <w:rsid w:val="00EB57E4"/>
    <w:rsid w:val="00EB5BE7"/>
    <w:rsid w:val="00EB60E2"/>
    <w:rsid w:val="00EB6B73"/>
    <w:rsid w:val="00EB7106"/>
    <w:rsid w:val="00EB7112"/>
    <w:rsid w:val="00EC1A16"/>
    <w:rsid w:val="00ED0490"/>
    <w:rsid w:val="00ED17DD"/>
    <w:rsid w:val="00ED2BFD"/>
    <w:rsid w:val="00ED6839"/>
    <w:rsid w:val="00ED7B56"/>
    <w:rsid w:val="00EE1A01"/>
    <w:rsid w:val="00EE212C"/>
    <w:rsid w:val="00EE4BCF"/>
    <w:rsid w:val="00EE58E1"/>
    <w:rsid w:val="00EF5A18"/>
    <w:rsid w:val="00EF727A"/>
    <w:rsid w:val="00F0483E"/>
    <w:rsid w:val="00F100EB"/>
    <w:rsid w:val="00F11121"/>
    <w:rsid w:val="00F13CC7"/>
    <w:rsid w:val="00F226F5"/>
    <w:rsid w:val="00F23C4B"/>
    <w:rsid w:val="00F2463D"/>
    <w:rsid w:val="00F25782"/>
    <w:rsid w:val="00F25E2C"/>
    <w:rsid w:val="00F26D83"/>
    <w:rsid w:val="00F30FCF"/>
    <w:rsid w:val="00F31574"/>
    <w:rsid w:val="00F317B8"/>
    <w:rsid w:val="00F31D68"/>
    <w:rsid w:val="00F32180"/>
    <w:rsid w:val="00F344A7"/>
    <w:rsid w:val="00F35737"/>
    <w:rsid w:val="00F3618D"/>
    <w:rsid w:val="00F410BC"/>
    <w:rsid w:val="00F446C4"/>
    <w:rsid w:val="00F459BF"/>
    <w:rsid w:val="00F4690B"/>
    <w:rsid w:val="00F47152"/>
    <w:rsid w:val="00F51208"/>
    <w:rsid w:val="00F544DF"/>
    <w:rsid w:val="00F555B6"/>
    <w:rsid w:val="00F55777"/>
    <w:rsid w:val="00F56EFC"/>
    <w:rsid w:val="00F67528"/>
    <w:rsid w:val="00F71370"/>
    <w:rsid w:val="00F71A0A"/>
    <w:rsid w:val="00F71C6A"/>
    <w:rsid w:val="00F72DED"/>
    <w:rsid w:val="00F75232"/>
    <w:rsid w:val="00F77010"/>
    <w:rsid w:val="00F771C8"/>
    <w:rsid w:val="00F808BA"/>
    <w:rsid w:val="00F81794"/>
    <w:rsid w:val="00F821BD"/>
    <w:rsid w:val="00F828C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B73D7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5816"/>
    <w:rsid w:val="00FE6794"/>
    <w:rsid w:val="00FE67F4"/>
    <w:rsid w:val="00FE6989"/>
    <w:rsid w:val="00FE7C0B"/>
    <w:rsid w:val="00FF007B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2B0E14"/>
    <w:pPr>
      <w:tabs>
        <w:tab w:val="left" w:pos="720"/>
        <w:tab w:val="right" w:pos="9270"/>
      </w:tabs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B0E14"/>
    <w:pPr>
      <w:tabs>
        <w:tab w:val="left" w:pos="720"/>
        <w:tab w:val="left" w:pos="900"/>
        <w:tab w:val="right" w:pos="9270"/>
      </w:tabs>
      <w:ind w:left="317"/>
      <w:jc w:val="center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image" Target="media/image2.png"/><Relationship Id="rId42" Type="http://schemas.openxmlformats.org/officeDocument/2006/relationships/image" Target="media/image16.png"/><Relationship Id="rId63" Type="http://schemas.openxmlformats.org/officeDocument/2006/relationships/image" Target="media/image37.png"/><Relationship Id="rId84" Type="http://schemas.openxmlformats.org/officeDocument/2006/relationships/image" Target="media/image58.png"/><Relationship Id="rId138" Type="http://schemas.openxmlformats.org/officeDocument/2006/relationships/header" Target="header24.xml"/><Relationship Id="rId159" Type="http://schemas.openxmlformats.org/officeDocument/2006/relationships/image" Target="media/image103.jpeg"/><Relationship Id="rId107" Type="http://schemas.openxmlformats.org/officeDocument/2006/relationships/hyperlink" Target="https://www.mongodb.com/" TargetMode="External"/><Relationship Id="rId11" Type="http://schemas.openxmlformats.org/officeDocument/2006/relationships/footer" Target="footer1.xml"/><Relationship Id="rId32" Type="http://schemas.openxmlformats.org/officeDocument/2006/relationships/image" Target="media/image10.png"/><Relationship Id="rId53" Type="http://schemas.openxmlformats.org/officeDocument/2006/relationships/image" Target="media/image27.jpeg"/><Relationship Id="rId74" Type="http://schemas.openxmlformats.org/officeDocument/2006/relationships/image" Target="media/image48.png"/><Relationship Id="rId128" Type="http://schemas.openxmlformats.org/officeDocument/2006/relationships/hyperlink" Target="https://github.com/slapexs/final_project.git" TargetMode="External"/><Relationship Id="rId149" Type="http://schemas.openxmlformats.org/officeDocument/2006/relationships/hyperlink" Target="https://iamonze.tech/cluster/1" TargetMode="External"/><Relationship Id="rId5" Type="http://schemas.openxmlformats.org/officeDocument/2006/relationships/webSettings" Target="webSettings.xml"/><Relationship Id="rId95" Type="http://schemas.openxmlformats.org/officeDocument/2006/relationships/footer" Target="footer5.xml"/><Relationship Id="rId160" Type="http://schemas.openxmlformats.org/officeDocument/2006/relationships/fontTable" Target="fontTable.xml"/><Relationship Id="rId22" Type="http://schemas.openxmlformats.org/officeDocument/2006/relationships/customXml" Target="ink/ink1.xml"/><Relationship Id="rId43" Type="http://schemas.openxmlformats.org/officeDocument/2006/relationships/image" Target="media/image17.png"/><Relationship Id="rId64" Type="http://schemas.openxmlformats.org/officeDocument/2006/relationships/image" Target="media/image38.png"/><Relationship Id="rId118" Type="http://schemas.openxmlformats.org/officeDocument/2006/relationships/image" Target="media/image77.png"/><Relationship Id="rId139" Type="http://schemas.openxmlformats.org/officeDocument/2006/relationships/image" Target="media/image93.png"/><Relationship Id="rId85" Type="http://schemas.openxmlformats.org/officeDocument/2006/relationships/image" Target="media/image59.png"/><Relationship Id="rId150" Type="http://schemas.openxmlformats.org/officeDocument/2006/relationships/image" Target="media/image100.png"/><Relationship Id="rId12" Type="http://schemas.openxmlformats.org/officeDocument/2006/relationships/footer" Target="footer2.xml"/><Relationship Id="rId17" Type="http://schemas.openxmlformats.org/officeDocument/2006/relationships/header" Target="header6.xml"/><Relationship Id="rId33" Type="http://schemas.openxmlformats.org/officeDocument/2006/relationships/header" Target="header10.xml"/><Relationship Id="rId38" Type="http://schemas.openxmlformats.org/officeDocument/2006/relationships/image" Target="media/image12.png"/><Relationship Id="rId59" Type="http://schemas.openxmlformats.org/officeDocument/2006/relationships/image" Target="media/image33.svg"/><Relationship Id="rId103" Type="http://schemas.openxmlformats.org/officeDocument/2006/relationships/hyperlink" Target="https://github.com/slapexs/final_project" TargetMode="External"/><Relationship Id="rId108" Type="http://schemas.openxmlformats.org/officeDocument/2006/relationships/image" Target="media/image68.png"/><Relationship Id="rId124" Type="http://schemas.openxmlformats.org/officeDocument/2006/relationships/image" Target="media/image82.png"/><Relationship Id="rId129" Type="http://schemas.openxmlformats.org/officeDocument/2006/relationships/image" Target="media/image86.png"/><Relationship Id="rId54" Type="http://schemas.openxmlformats.org/officeDocument/2006/relationships/image" Target="media/image28.jpe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91" Type="http://schemas.openxmlformats.org/officeDocument/2006/relationships/header" Target="header13.xml"/><Relationship Id="rId96" Type="http://schemas.openxmlformats.org/officeDocument/2006/relationships/header" Target="header16.xml"/><Relationship Id="rId140" Type="http://schemas.openxmlformats.org/officeDocument/2006/relationships/image" Target="media/image94.png"/><Relationship Id="rId145" Type="http://schemas.openxmlformats.org/officeDocument/2006/relationships/image" Target="media/image98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3.png"/><Relationship Id="rId28" Type="http://schemas.openxmlformats.org/officeDocument/2006/relationships/image" Target="media/image6.jpg"/><Relationship Id="rId49" Type="http://schemas.openxmlformats.org/officeDocument/2006/relationships/image" Target="media/image23.jpeg"/><Relationship Id="rId114" Type="http://schemas.openxmlformats.org/officeDocument/2006/relationships/image" Target="media/image74.png"/><Relationship Id="rId119" Type="http://schemas.openxmlformats.org/officeDocument/2006/relationships/image" Target="media/image78.png"/><Relationship Id="rId44" Type="http://schemas.openxmlformats.org/officeDocument/2006/relationships/image" Target="media/image18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130" Type="http://schemas.openxmlformats.org/officeDocument/2006/relationships/image" Target="media/image87.png"/><Relationship Id="rId135" Type="http://schemas.openxmlformats.org/officeDocument/2006/relationships/image" Target="media/image92.png"/><Relationship Id="rId151" Type="http://schemas.openxmlformats.org/officeDocument/2006/relationships/hyperlink" Target="https://iamonze.tech/cluster" TargetMode="External"/><Relationship Id="rId156" Type="http://schemas.openxmlformats.org/officeDocument/2006/relationships/image" Target="media/image102.png"/><Relationship Id="rId13" Type="http://schemas.openxmlformats.org/officeDocument/2006/relationships/header" Target="header3.xml"/><Relationship Id="rId18" Type="http://schemas.openxmlformats.org/officeDocument/2006/relationships/header" Target="header7.xml"/><Relationship Id="rId39" Type="http://schemas.openxmlformats.org/officeDocument/2006/relationships/image" Target="media/image13.png"/><Relationship Id="rId109" Type="http://schemas.openxmlformats.org/officeDocument/2006/relationships/image" Target="media/image69.png"/><Relationship Id="rId34" Type="http://schemas.openxmlformats.org/officeDocument/2006/relationships/header" Target="header11.xml"/><Relationship Id="rId50" Type="http://schemas.openxmlformats.org/officeDocument/2006/relationships/image" Target="media/image24.jpeg"/><Relationship Id="rId55" Type="http://schemas.openxmlformats.org/officeDocument/2006/relationships/image" Target="media/image29.jpeg"/><Relationship Id="rId76" Type="http://schemas.openxmlformats.org/officeDocument/2006/relationships/image" Target="media/image50.jpg"/><Relationship Id="rId97" Type="http://schemas.openxmlformats.org/officeDocument/2006/relationships/header" Target="header17.xml"/><Relationship Id="rId104" Type="http://schemas.openxmlformats.org/officeDocument/2006/relationships/image" Target="media/image65.png"/><Relationship Id="rId120" Type="http://schemas.openxmlformats.org/officeDocument/2006/relationships/image" Target="media/image79.png"/><Relationship Id="rId125" Type="http://schemas.openxmlformats.org/officeDocument/2006/relationships/image" Target="media/image83.png"/><Relationship Id="rId141" Type="http://schemas.openxmlformats.org/officeDocument/2006/relationships/hyperlink" Target="https://intern-assistant.vercel.app" TargetMode="External"/><Relationship Id="rId146" Type="http://schemas.openxmlformats.org/officeDocument/2006/relationships/hyperlink" Target="https://iamonze.tech/allcopanies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92" Type="http://schemas.openxmlformats.org/officeDocument/2006/relationships/header" Target="header14.xml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customXml" Target="ink/ink2.xml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66" Type="http://schemas.openxmlformats.org/officeDocument/2006/relationships/image" Target="media/image40.png"/><Relationship Id="rId87" Type="http://schemas.openxmlformats.org/officeDocument/2006/relationships/image" Target="media/image61.png"/><Relationship Id="rId110" Type="http://schemas.openxmlformats.org/officeDocument/2006/relationships/image" Target="media/image70.png"/><Relationship Id="rId115" Type="http://schemas.openxmlformats.org/officeDocument/2006/relationships/hyperlink" Target="https://www.mongodb.com/try/download/compass%20&#3648;&#3621;&#3639;&#3629;&#3585;" TargetMode="External"/><Relationship Id="rId131" Type="http://schemas.openxmlformats.org/officeDocument/2006/relationships/image" Target="media/image88.png"/><Relationship Id="rId136" Type="http://schemas.openxmlformats.org/officeDocument/2006/relationships/header" Target="header22.xml"/><Relationship Id="rId157" Type="http://schemas.openxmlformats.org/officeDocument/2006/relationships/hyperlink" Target="https://iamonze.tech/search" TargetMode="External"/><Relationship Id="rId61" Type="http://schemas.openxmlformats.org/officeDocument/2006/relationships/image" Target="media/image35.svg"/><Relationship Id="rId82" Type="http://schemas.openxmlformats.org/officeDocument/2006/relationships/image" Target="media/image56.png"/><Relationship Id="rId152" Type="http://schemas.openxmlformats.org/officeDocument/2006/relationships/hyperlink" Target="https://iamonze.teceh/cluster%20&#3604;&#3657;&#3623;&#3618;" TargetMode="External"/><Relationship Id="rId19" Type="http://schemas.openxmlformats.org/officeDocument/2006/relationships/header" Target="header8.xml"/><Relationship Id="rId14" Type="http://schemas.openxmlformats.org/officeDocument/2006/relationships/footer" Target="footer3.xml"/><Relationship Id="rId30" Type="http://schemas.openxmlformats.org/officeDocument/2006/relationships/image" Target="media/image8.png"/><Relationship Id="rId35" Type="http://schemas.openxmlformats.org/officeDocument/2006/relationships/header" Target="header12.xml"/><Relationship Id="rId56" Type="http://schemas.openxmlformats.org/officeDocument/2006/relationships/image" Target="media/image30.png"/><Relationship Id="rId77" Type="http://schemas.openxmlformats.org/officeDocument/2006/relationships/image" Target="media/image51.jpg"/><Relationship Id="rId100" Type="http://schemas.openxmlformats.org/officeDocument/2006/relationships/header" Target="header20.xml"/><Relationship Id="rId105" Type="http://schemas.openxmlformats.org/officeDocument/2006/relationships/image" Target="media/image66.png"/><Relationship Id="rId126" Type="http://schemas.openxmlformats.org/officeDocument/2006/relationships/image" Target="media/image84.png"/><Relationship Id="rId147" Type="http://schemas.openxmlformats.org/officeDocument/2006/relationships/hyperlink" Target="https://iamonze.teceh/allcompanies%20&#3604;&#3657;&#3623;&#3618;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5.jpeg"/><Relationship Id="rId72" Type="http://schemas.openxmlformats.org/officeDocument/2006/relationships/image" Target="media/image46.png"/><Relationship Id="rId93" Type="http://schemas.openxmlformats.org/officeDocument/2006/relationships/footer" Target="footer4.xml"/><Relationship Id="rId98" Type="http://schemas.openxmlformats.org/officeDocument/2006/relationships/header" Target="header18.xml"/><Relationship Id="rId121" Type="http://schemas.openxmlformats.org/officeDocument/2006/relationships/image" Target="media/image80.png"/><Relationship Id="rId142" Type="http://schemas.openxmlformats.org/officeDocument/2006/relationships/image" Target="media/image95.png"/><Relationship Id="rId3" Type="http://schemas.openxmlformats.org/officeDocument/2006/relationships/styles" Target="styles.xml"/><Relationship Id="rId25" Type="http://schemas.openxmlformats.org/officeDocument/2006/relationships/customXml" Target="ink/ink3.xml"/><Relationship Id="rId46" Type="http://schemas.openxmlformats.org/officeDocument/2006/relationships/image" Target="media/image20.png"/><Relationship Id="rId67" Type="http://schemas.openxmlformats.org/officeDocument/2006/relationships/image" Target="media/image41.png"/><Relationship Id="rId116" Type="http://schemas.openxmlformats.org/officeDocument/2006/relationships/image" Target="media/image75.png"/><Relationship Id="rId137" Type="http://schemas.openxmlformats.org/officeDocument/2006/relationships/header" Target="header23.xml"/><Relationship Id="rId158" Type="http://schemas.openxmlformats.org/officeDocument/2006/relationships/hyperlink" Target="https://iamonze.tech/searchcompany" TargetMode="External"/><Relationship Id="rId20" Type="http://schemas.openxmlformats.org/officeDocument/2006/relationships/header" Target="header9.xml"/><Relationship Id="rId41" Type="http://schemas.openxmlformats.org/officeDocument/2006/relationships/image" Target="media/image15.png"/><Relationship Id="rId62" Type="http://schemas.openxmlformats.org/officeDocument/2006/relationships/image" Target="media/image36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71.png"/><Relationship Id="rId132" Type="http://schemas.openxmlformats.org/officeDocument/2006/relationships/image" Target="media/image89.png"/><Relationship Id="rId153" Type="http://schemas.openxmlformats.org/officeDocument/2006/relationships/image" Target="media/image101.png"/><Relationship Id="rId15" Type="http://schemas.openxmlformats.org/officeDocument/2006/relationships/header" Target="header4.xml"/><Relationship Id="rId36" Type="http://schemas.openxmlformats.org/officeDocument/2006/relationships/image" Target="media/image11.jpeg"/><Relationship Id="rId57" Type="http://schemas.openxmlformats.org/officeDocument/2006/relationships/image" Target="media/image31.svg"/><Relationship Id="rId106" Type="http://schemas.openxmlformats.org/officeDocument/2006/relationships/image" Target="media/image67.png"/><Relationship Id="rId127" Type="http://schemas.openxmlformats.org/officeDocument/2006/relationships/image" Target="media/image85.png"/><Relationship Id="rId10" Type="http://schemas.openxmlformats.org/officeDocument/2006/relationships/header" Target="header2.xml"/><Relationship Id="rId31" Type="http://schemas.openxmlformats.org/officeDocument/2006/relationships/image" Target="media/image9.png"/><Relationship Id="rId52" Type="http://schemas.openxmlformats.org/officeDocument/2006/relationships/image" Target="media/image26.jpeg"/><Relationship Id="rId73" Type="http://schemas.openxmlformats.org/officeDocument/2006/relationships/image" Target="media/image47.png"/><Relationship Id="rId78" Type="http://schemas.openxmlformats.org/officeDocument/2006/relationships/image" Target="media/image52.jpg"/><Relationship Id="rId94" Type="http://schemas.openxmlformats.org/officeDocument/2006/relationships/header" Target="header15.xml"/><Relationship Id="rId99" Type="http://schemas.openxmlformats.org/officeDocument/2006/relationships/header" Target="header19.xml"/><Relationship Id="rId101" Type="http://schemas.openxmlformats.org/officeDocument/2006/relationships/header" Target="header21.xml"/><Relationship Id="rId122" Type="http://schemas.openxmlformats.org/officeDocument/2006/relationships/image" Target="media/image81.png"/><Relationship Id="rId143" Type="http://schemas.openxmlformats.org/officeDocument/2006/relationships/image" Target="media/image96.png"/><Relationship Id="rId148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4.jpg"/><Relationship Id="rId47" Type="http://schemas.openxmlformats.org/officeDocument/2006/relationships/image" Target="media/image21.png"/><Relationship Id="rId68" Type="http://schemas.openxmlformats.org/officeDocument/2006/relationships/image" Target="media/image42.png"/><Relationship Id="rId89" Type="http://schemas.openxmlformats.org/officeDocument/2006/relationships/image" Target="media/image63.png"/><Relationship Id="rId112" Type="http://schemas.openxmlformats.org/officeDocument/2006/relationships/image" Target="media/image72.png"/><Relationship Id="rId133" Type="http://schemas.openxmlformats.org/officeDocument/2006/relationships/image" Target="media/image90.png"/><Relationship Id="rId154" Type="http://schemas.openxmlformats.org/officeDocument/2006/relationships/hyperlink" Target="https://iamonze.tech/search" TargetMode="External"/><Relationship Id="rId16" Type="http://schemas.openxmlformats.org/officeDocument/2006/relationships/header" Target="header5.xml"/><Relationship Id="rId37" Type="http://schemas.openxmlformats.org/officeDocument/2006/relationships/hyperlink" Target="https://github.com/slapexs/final_project" TargetMode="External"/><Relationship Id="rId58" Type="http://schemas.openxmlformats.org/officeDocument/2006/relationships/image" Target="media/image32.png"/><Relationship Id="rId79" Type="http://schemas.openxmlformats.org/officeDocument/2006/relationships/image" Target="media/image53.png"/><Relationship Id="rId102" Type="http://schemas.openxmlformats.org/officeDocument/2006/relationships/hyperlink" Target="https://github.com/slapexs/final_project" TargetMode="External"/><Relationship Id="rId123" Type="http://schemas.openxmlformats.org/officeDocument/2006/relationships/hyperlink" Target="https://aws.amazon.com/th/" TargetMode="External"/><Relationship Id="rId144" Type="http://schemas.openxmlformats.org/officeDocument/2006/relationships/image" Target="media/image97.png"/><Relationship Id="rId90" Type="http://schemas.openxmlformats.org/officeDocument/2006/relationships/image" Target="media/image64.png"/><Relationship Id="rId27" Type="http://schemas.openxmlformats.org/officeDocument/2006/relationships/image" Target="media/image5.jpg"/><Relationship Id="rId48" Type="http://schemas.openxmlformats.org/officeDocument/2006/relationships/image" Target="media/image22.png"/><Relationship Id="rId69" Type="http://schemas.openxmlformats.org/officeDocument/2006/relationships/image" Target="media/image43.png"/><Relationship Id="rId113" Type="http://schemas.openxmlformats.org/officeDocument/2006/relationships/image" Target="media/image73.png"/><Relationship Id="rId134" Type="http://schemas.openxmlformats.org/officeDocument/2006/relationships/image" Target="media/image91.png"/><Relationship Id="rId80" Type="http://schemas.openxmlformats.org/officeDocument/2006/relationships/image" Target="media/image54.svg"/><Relationship Id="rId155" Type="http://schemas.openxmlformats.org/officeDocument/2006/relationships/hyperlink" Target="https://iamonze.tech/search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02:32:40.2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6.13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0.18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</b:Sources>
</file>

<file path=customXml/itemProps1.xml><?xml version="1.0" encoding="utf-8"?>
<ds:datastoreItem xmlns:ds="http://schemas.openxmlformats.org/officeDocument/2006/customXml" ds:itemID="{3734F457-EE98-B54B-9156-335B57F3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742</TotalTime>
  <Pages>100</Pages>
  <Words>15847</Words>
  <Characters>90330</Characters>
  <Application>Microsoft Office Word</Application>
  <DocSecurity>0</DocSecurity>
  <Lines>752</Lines>
  <Paragraphs>211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282</cp:revision>
  <cp:lastPrinted>2023-02-26T15:07:00Z</cp:lastPrinted>
  <dcterms:created xsi:type="dcterms:W3CDTF">2023-02-26T15:07:00Z</dcterms:created>
  <dcterms:modified xsi:type="dcterms:W3CDTF">2023-03-21T03:54:00Z</dcterms:modified>
</cp:coreProperties>
</file>